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C884F8" w14:textId="77777777" w:rsidR="00AD107F" w:rsidRDefault="00AD107F" w:rsidP="00670A09">
      <w:bookmarkStart w:id="0" w:name="_GoBack"/>
      <w:bookmarkEnd w:id="0"/>
    </w:p>
    <w:p w14:paraId="44C884F9" w14:textId="77777777" w:rsidR="00AD107F" w:rsidRDefault="000765A9" w:rsidP="000765A9">
      <w:pPr>
        <w:tabs>
          <w:tab w:val="left" w:pos="4335"/>
        </w:tabs>
        <w:rPr>
          <w:bCs/>
          <w:iCs/>
        </w:rPr>
      </w:pPr>
      <w:bookmarkStart w:id="1" w:name="_Toc250972291"/>
      <w:r>
        <w:rPr>
          <w:bCs/>
          <w:iCs/>
        </w:rPr>
        <w:tab/>
      </w:r>
    </w:p>
    <w:p w14:paraId="44C884FA" w14:textId="77777777" w:rsidR="000765A9" w:rsidRDefault="000765A9" w:rsidP="000765A9">
      <w:pPr>
        <w:tabs>
          <w:tab w:val="left" w:pos="4335"/>
        </w:tabs>
        <w:rPr>
          <w:bCs/>
          <w:iCs/>
        </w:rPr>
      </w:pPr>
    </w:p>
    <w:p w14:paraId="44C884FB" w14:textId="77777777" w:rsidR="000765A9" w:rsidRDefault="000765A9" w:rsidP="000765A9">
      <w:pPr>
        <w:tabs>
          <w:tab w:val="left" w:pos="4335"/>
        </w:tabs>
        <w:rPr>
          <w:bCs/>
          <w:iCs/>
        </w:rPr>
      </w:pPr>
    </w:p>
    <w:p w14:paraId="44C884FC" w14:textId="77777777" w:rsidR="000765A9" w:rsidRDefault="000765A9" w:rsidP="000765A9">
      <w:pPr>
        <w:tabs>
          <w:tab w:val="left" w:pos="4335"/>
        </w:tabs>
        <w:rPr>
          <w:bCs/>
          <w:iCs/>
        </w:rPr>
      </w:pPr>
    </w:p>
    <w:p w14:paraId="44C884FD" w14:textId="77777777" w:rsidR="000765A9" w:rsidRDefault="000765A9" w:rsidP="000765A9">
      <w:pPr>
        <w:tabs>
          <w:tab w:val="left" w:pos="4335"/>
        </w:tabs>
        <w:rPr>
          <w:bCs/>
          <w:iCs/>
        </w:rPr>
      </w:pPr>
    </w:p>
    <w:p w14:paraId="44C884FE" w14:textId="77777777" w:rsidR="00AD107F" w:rsidRDefault="00AD107F" w:rsidP="00E23156">
      <w:pPr>
        <w:rPr>
          <w:bCs/>
          <w:iCs/>
        </w:rPr>
      </w:pPr>
    </w:p>
    <w:p w14:paraId="44C884FF" w14:textId="77777777" w:rsidR="00AD107F" w:rsidRDefault="00AD107F" w:rsidP="00E23156">
      <w:pPr>
        <w:rPr>
          <w:bCs/>
          <w:iCs/>
        </w:rPr>
      </w:pPr>
    </w:p>
    <w:p w14:paraId="44C88500" w14:textId="77777777" w:rsidR="00AD107F" w:rsidRDefault="00AD107F" w:rsidP="00E23156"/>
    <w:p w14:paraId="44C88501" w14:textId="77777777" w:rsidR="00AD107F" w:rsidRPr="00023078" w:rsidRDefault="00F97674" w:rsidP="00F91CDF">
      <w:pPr>
        <w:pStyle w:val="Title"/>
      </w:pPr>
      <w:r>
        <w:t>LendingSpace</w:t>
      </w:r>
    </w:p>
    <w:p w14:paraId="44C88502" w14:textId="77777777" w:rsidR="00AD107F" w:rsidRPr="00F91CDF" w:rsidRDefault="00F97674" w:rsidP="009A3BE7">
      <w:pPr>
        <w:pStyle w:val="BKFSSubtitle"/>
      </w:pPr>
      <w:r>
        <w:t>Installation and Deployment Guide</w:t>
      </w:r>
    </w:p>
    <w:p w14:paraId="44C88503" w14:textId="77777777" w:rsidR="00AD107F" w:rsidRDefault="00AD107F" w:rsidP="00E23156"/>
    <w:p w14:paraId="44C88504" w14:textId="77777777" w:rsidR="00AD107F" w:rsidRDefault="00AD107F" w:rsidP="00E23156"/>
    <w:p w14:paraId="44C88505" w14:textId="77777777" w:rsidR="00AD107F" w:rsidRDefault="00AD107F" w:rsidP="00E23156"/>
    <w:p w14:paraId="44C88506" w14:textId="77777777" w:rsidR="00AD107F" w:rsidRDefault="00AD107F" w:rsidP="00E23156"/>
    <w:p w14:paraId="44C88507" w14:textId="77777777" w:rsidR="00AD107F" w:rsidRDefault="00AD107F" w:rsidP="00E23156"/>
    <w:p w14:paraId="44C88508" w14:textId="77777777" w:rsidR="00AD107F" w:rsidRDefault="00AD107F" w:rsidP="00E23156"/>
    <w:p w14:paraId="44C88509" w14:textId="77777777" w:rsidR="00AD107F" w:rsidRDefault="00AD107F" w:rsidP="00E23156"/>
    <w:p w14:paraId="44C8850A" w14:textId="77777777" w:rsidR="00AD107F" w:rsidRDefault="00AD107F" w:rsidP="00E23156"/>
    <w:p w14:paraId="44C8850B" w14:textId="77777777" w:rsidR="00AD107F" w:rsidRDefault="00AD107F" w:rsidP="00E23156"/>
    <w:p w14:paraId="44C8850C" w14:textId="77777777" w:rsidR="00AD107F" w:rsidRDefault="00AD107F" w:rsidP="00E23156"/>
    <w:p w14:paraId="44C8850D" w14:textId="77777777" w:rsidR="00AD107F" w:rsidRDefault="00AD107F" w:rsidP="00E23156"/>
    <w:p w14:paraId="44C8850E" w14:textId="77777777" w:rsidR="00AD107F" w:rsidRDefault="00AD107F" w:rsidP="00E23156"/>
    <w:p w14:paraId="44C8850F" w14:textId="77777777" w:rsidR="00AD107F" w:rsidRDefault="00AD107F" w:rsidP="00E23156"/>
    <w:p w14:paraId="44C88510" w14:textId="77777777" w:rsidR="00AD107F" w:rsidRDefault="00AD107F" w:rsidP="00E23156"/>
    <w:p w14:paraId="44C88511" w14:textId="77777777" w:rsidR="00AD107F" w:rsidRDefault="00AD107F" w:rsidP="00E23156"/>
    <w:p w14:paraId="44C88512" w14:textId="77777777" w:rsidR="00AD107F" w:rsidRDefault="00AD107F" w:rsidP="00695DD2"/>
    <w:p w14:paraId="44C88513" w14:textId="77777777" w:rsidR="00EB1477" w:rsidRDefault="00EB1477" w:rsidP="00D96EBC">
      <w:pPr>
        <w:pStyle w:val="TOC1"/>
      </w:pPr>
    </w:p>
    <w:p w14:paraId="44C88514" w14:textId="77777777" w:rsidR="00EB1477" w:rsidRDefault="00EB1477" w:rsidP="00D96EBC">
      <w:pPr>
        <w:pStyle w:val="TOC1"/>
      </w:pPr>
    </w:p>
    <w:p w14:paraId="44C88516" w14:textId="494B96E6" w:rsidR="00F31F0F" w:rsidRPr="00D96EBC" w:rsidRDefault="00D032AF" w:rsidP="000E591E">
      <w:r w:rsidRPr="00023078">
        <w:br w:type="page"/>
      </w:r>
      <w:r w:rsidR="00F31F0F" w:rsidRPr="00D96EBC">
        <w:lastRenderedPageBreak/>
        <w:t>Contents</w:t>
      </w:r>
    </w:p>
    <w:bookmarkEnd w:id="1"/>
    <w:p w14:paraId="2348C1EE" w14:textId="77777777" w:rsidR="004D6CBF" w:rsidRDefault="0074440F">
      <w:pPr>
        <w:pStyle w:val="TOC2"/>
        <w:rPr>
          <w:rFonts w:asciiTheme="minorHAnsi" w:hAnsiTheme="minorHAnsi"/>
        </w:rPr>
      </w:pPr>
      <w:r>
        <w:rPr>
          <w:b/>
          <w:iCs/>
          <w:color w:val="008198"/>
          <w:szCs w:val="26"/>
        </w:rPr>
        <w:fldChar w:fldCharType="begin"/>
      </w:r>
      <w:r>
        <w:rPr>
          <w:b/>
          <w:iCs/>
          <w:color w:val="008198"/>
          <w:szCs w:val="26"/>
        </w:rPr>
        <w:instrText xml:space="preserve"> TOC \o "1-1" \h \z \t "Heading 2,2" </w:instrText>
      </w:r>
      <w:r>
        <w:rPr>
          <w:b/>
          <w:iCs/>
          <w:color w:val="008198"/>
          <w:szCs w:val="26"/>
        </w:rPr>
        <w:fldChar w:fldCharType="separate"/>
      </w:r>
      <w:hyperlink w:anchor="_Toc443378850" w:history="1">
        <w:r w:rsidR="004D6CBF" w:rsidRPr="00777269">
          <w:rPr>
            <w:rStyle w:val="Hyperlink"/>
          </w:rPr>
          <w:t>Revision History</w:t>
        </w:r>
        <w:r w:rsidR="004D6CBF">
          <w:rPr>
            <w:webHidden/>
          </w:rPr>
          <w:tab/>
        </w:r>
        <w:r w:rsidR="004D6CBF">
          <w:rPr>
            <w:webHidden/>
          </w:rPr>
          <w:fldChar w:fldCharType="begin"/>
        </w:r>
        <w:r w:rsidR="004D6CBF">
          <w:rPr>
            <w:webHidden/>
          </w:rPr>
          <w:instrText xml:space="preserve"> PAGEREF _Toc443378850 \h </w:instrText>
        </w:r>
        <w:r w:rsidR="004D6CBF">
          <w:rPr>
            <w:webHidden/>
          </w:rPr>
        </w:r>
        <w:r w:rsidR="004D6CBF">
          <w:rPr>
            <w:webHidden/>
          </w:rPr>
          <w:fldChar w:fldCharType="separate"/>
        </w:r>
        <w:r w:rsidR="00F04806">
          <w:rPr>
            <w:webHidden/>
          </w:rPr>
          <w:t>3</w:t>
        </w:r>
        <w:r w:rsidR="004D6CBF">
          <w:rPr>
            <w:webHidden/>
          </w:rPr>
          <w:fldChar w:fldCharType="end"/>
        </w:r>
      </w:hyperlink>
    </w:p>
    <w:p w14:paraId="394495C3" w14:textId="77777777" w:rsidR="004D6CBF" w:rsidRDefault="000E217C">
      <w:pPr>
        <w:pStyle w:val="TOC1"/>
        <w:rPr>
          <w:rFonts w:asciiTheme="minorHAnsi" w:hAnsiTheme="minorHAnsi"/>
          <w:bCs w:val="0"/>
          <w:noProof/>
          <w:color w:val="auto"/>
          <w:sz w:val="22"/>
          <w:szCs w:val="22"/>
        </w:rPr>
      </w:pPr>
      <w:hyperlink w:anchor="_Toc443378851" w:history="1">
        <w:r w:rsidR="004D6CBF" w:rsidRPr="00777269">
          <w:rPr>
            <w:rStyle w:val="Hyperlink"/>
            <w:noProof/>
          </w:rPr>
          <w:t>Lending Space Infrastructure Requirements</w:t>
        </w:r>
        <w:r w:rsidR="004D6CBF">
          <w:rPr>
            <w:noProof/>
            <w:webHidden/>
          </w:rPr>
          <w:tab/>
        </w:r>
        <w:r w:rsidR="004D6CBF">
          <w:rPr>
            <w:noProof/>
            <w:webHidden/>
          </w:rPr>
          <w:fldChar w:fldCharType="begin"/>
        </w:r>
        <w:r w:rsidR="004D6CBF">
          <w:rPr>
            <w:noProof/>
            <w:webHidden/>
          </w:rPr>
          <w:instrText xml:space="preserve"> PAGEREF _Toc443378851 \h </w:instrText>
        </w:r>
        <w:r w:rsidR="004D6CBF">
          <w:rPr>
            <w:noProof/>
            <w:webHidden/>
          </w:rPr>
        </w:r>
        <w:r w:rsidR="004D6CBF">
          <w:rPr>
            <w:noProof/>
            <w:webHidden/>
          </w:rPr>
          <w:fldChar w:fldCharType="separate"/>
        </w:r>
        <w:r w:rsidR="00F04806">
          <w:rPr>
            <w:noProof/>
            <w:webHidden/>
          </w:rPr>
          <w:t>7</w:t>
        </w:r>
        <w:r w:rsidR="004D6CBF">
          <w:rPr>
            <w:noProof/>
            <w:webHidden/>
          </w:rPr>
          <w:fldChar w:fldCharType="end"/>
        </w:r>
      </w:hyperlink>
    </w:p>
    <w:p w14:paraId="17322C90" w14:textId="77777777" w:rsidR="004D6CBF" w:rsidRDefault="000E217C">
      <w:pPr>
        <w:pStyle w:val="TOC1"/>
        <w:rPr>
          <w:rFonts w:asciiTheme="minorHAnsi" w:hAnsiTheme="minorHAnsi"/>
          <w:bCs w:val="0"/>
          <w:noProof/>
          <w:color w:val="auto"/>
          <w:sz w:val="22"/>
          <w:szCs w:val="22"/>
        </w:rPr>
      </w:pPr>
      <w:hyperlink w:anchor="_Toc443378852" w:history="1">
        <w:r w:rsidR="004D6CBF" w:rsidRPr="00777269">
          <w:rPr>
            <w:rStyle w:val="Hyperlink"/>
            <w:noProof/>
          </w:rPr>
          <w:t>Lending Space Environment / Platform Standup</w:t>
        </w:r>
        <w:r w:rsidR="004D6CBF">
          <w:rPr>
            <w:noProof/>
            <w:webHidden/>
          </w:rPr>
          <w:tab/>
        </w:r>
        <w:r w:rsidR="004D6CBF">
          <w:rPr>
            <w:noProof/>
            <w:webHidden/>
          </w:rPr>
          <w:fldChar w:fldCharType="begin"/>
        </w:r>
        <w:r w:rsidR="004D6CBF">
          <w:rPr>
            <w:noProof/>
            <w:webHidden/>
          </w:rPr>
          <w:instrText xml:space="preserve"> PAGEREF _Toc443378852 \h </w:instrText>
        </w:r>
        <w:r w:rsidR="004D6CBF">
          <w:rPr>
            <w:noProof/>
            <w:webHidden/>
          </w:rPr>
        </w:r>
        <w:r w:rsidR="004D6CBF">
          <w:rPr>
            <w:noProof/>
            <w:webHidden/>
          </w:rPr>
          <w:fldChar w:fldCharType="separate"/>
        </w:r>
        <w:r w:rsidR="00F04806">
          <w:rPr>
            <w:noProof/>
            <w:webHidden/>
          </w:rPr>
          <w:t>7</w:t>
        </w:r>
        <w:r w:rsidR="004D6CBF">
          <w:rPr>
            <w:noProof/>
            <w:webHidden/>
          </w:rPr>
          <w:fldChar w:fldCharType="end"/>
        </w:r>
      </w:hyperlink>
    </w:p>
    <w:p w14:paraId="7AE4582A" w14:textId="77777777" w:rsidR="004D6CBF" w:rsidRDefault="000E217C">
      <w:pPr>
        <w:pStyle w:val="TOC2"/>
        <w:rPr>
          <w:rFonts w:asciiTheme="minorHAnsi" w:hAnsiTheme="minorHAnsi"/>
        </w:rPr>
      </w:pPr>
      <w:hyperlink w:anchor="_Toc443378853" w:history="1">
        <w:r w:rsidR="004D6CBF" w:rsidRPr="00777269">
          <w:rPr>
            <w:rStyle w:val="Hyperlink"/>
          </w:rPr>
          <w:t>SQL Server</w:t>
        </w:r>
        <w:r w:rsidR="004D6CBF">
          <w:rPr>
            <w:webHidden/>
          </w:rPr>
          <w:tab/>
        </w:r>
        <w:r w:rsidR="004D6CBF">
          <w:rPr>
            <w:webHidden/>
          </w:rPr>
          <w:fldChar w:fldCharType="begin"/>
        </w:r>
        <w:r w:rsidR="004D6CBF">
          <w:rPr>
            <w:webHidden/>
          </w:rPr>
          <w:instrText xml:space="preserve"> PAGEREF _Toc443378853 \h </w:instrText>
        </w:r>
        <w:r w:rsidR="004D6CBF">
          <w:rPr>
            <w:webHidden/>
          </w:rPr>
        </w:r>
        <w:r w:rsidR="004D6CBF">
          <w:rPr>
            <w:webHidden/>
          </w:rPr>
          <w:fldChar w:fldCharType="separate"/>
        </w:r>
        <w:r w:rsidR="00F04806">
          <w:rPr>
            <w:webHidden/>
          </w:rPr>
          <w:t>7</w:t>
        </w:r>
        <w:r w:rsidR="004D6CBF">
          <w:rPr>
            <w:webHidden/>
          </w:rPr>
          <w:fldChar w:fldCharType="end"/>
        </w:r>
      </w:hyperlink>
    </w:p>
    <w:p w14:paraId="25174AE1" w14:textId="77777777" w:rsidR="004D6CBF" w:rsidRDefault="000E217C">
      <w:pPr>
        <w:pStyle w:val="TOC2"/>
        <w:rPr>
          <w:rFonts w:asciiTheme="minorHAnsi" w:hAnsiTheme="minorHAnsi"/>
        </w:rPr>
      </w:pPr>
      <w:hyperlink w:anchor="_Toc443378854" w:history="1">
        <w:r w:rsidR="004D6CBF" w:rsidRPr="00777269">
          <w:rPr>
            <w:rStyle w:val="Hyperlink"/>
          </w:rPr>
          <w:t>WebSphere Application Server Installation</w:t>
        </w:r>
        <w:r w:rsidR="004D6CBF">
          <w:rPr>
            <w:webHidden/>
          </w:rPr>
          <w:tab/>
        </w:r>
        <w:r w:rsidR="004D6CBF">
          <w:rPr>
            <w:webHidden/>
          </w:rPr>
          <w:fldChar w:fldCharType="begin"/>
        </w:r>
        <w:r w:rsidR="004D6CBF">
          <w:rPr>
            <w:webHidden/>
          </w:rPr>
          <w:instrText xml:space="preserve"> PAGEREF _Toc443378854 \h </w:instrText>
        </w:r>
        <w:r w:rsidR="004D6CBF">
          <w:rPr>
            <w:webHidden/>
          </w:rPr>
        </w:r>
        <w:r w:rsidR="004D6CBF">
          <w:rPr>
            <w:webHidden/>
          </w:rPr>
          <w:fldChar w:fldCharType="separate"/>
        </w:r>
        <w:r w:rsidR="00F04806">
          <w:rPr>
            <w:webHidden/>
          </w:rPr>
          <w:t>17</w:t>
        </w:r>
        <w:r w:rsidR="004D6CBF">
          <w:rPr>
            <w:webHidden/>
          </w:rPr>
          <w:fldChar w:fldCharType="end"/>
        </w:r>
      </w:hyperlink>
    </w:p>
    <w:p w14:paraId="09A06AE4" w14:textId="77777777" w:rsidR="004D6CBF" w:rsidRDefault="000E217C">
      <w:pPr>
        <w:pStyle w:val="TOC2"/>
        <w:rPr>
          <w:rFonts w:asciiTheme="minorHAnsi" w:hAnsiTheme="minorHAnsi"/>
        </w:rPr>
      </w:pPr>
      <w:hyperlink w:anchor="_Toc443378855" w:history="1">
        <w:r w:rsidR="004D6CBF" w:rsidRPr="00777269">
          <w:rPr>
            <w:rStyle w:val="Hyperlink"/>
          </w:rPr>
          <w:t>WebSphere Remote Cache CELL Configuration</w:t>
        </w:r>
        <w:r w:rsidR="004D6CBF">
          <w:rPr>
            <w:webHidden/>
          </w:rPr>
          <w:tab/>
        </w:r>
        <w:r w:rsidR="004D6CBF">
          <w:rPr>
            <w:webHidden/>
          </w:rPr>
          <w:fldChar w:fldCharType="begin"/>
        </w:r>
        <w:r w:rsidR="004D6CBF">
          <w:rPr>
            <w:webHidden/>
          </w:rPr>
          <w:instrText xml:space="preserve"> PAGEREF _Toc443378855 \h </w:instrText>
        </w:r>
        <w:r w:rsidR="004D6CBF">
          <w:rPr>
            <w:webHidden/>
          </w:rPr>
        </w:r>
        <w:r w:rsidR="004D6CBF">
          <w:rPr>
            <w:webHidden/>
          </w:rPr>
          <w:fldChar w:fldCharType="separate"/>
        </w:r>
        <w:r w:rsidR="00F04806">
          <w:rPr>
            <w:webHidden/>
          </w:rPr>
          <w:t>19</w:t>
        </w:r>
        <w:r w:rsidR="004D6CBF">
          <w:rPr>
            <w:webHidden/>
          </w:rPr>
          <w:fldChar w:fldCharType="end"/>
        </w:r>
      </w:hyperlink>
    </w:p>
    <w:p w14:paraId="6A315570" w14:textId="77777777" w:rsidR="004D6CBF" w:rsidRDefault="000E217C">
      <w:pPr>
        <w:pStyle w:val="TOC2"/>
        <w:rPr>
          <w:rFonts w:asciiTheme="minorHAnsi" w:hAnsiTheme="minorHAnsi"/>
        </w:rPr>
      </w:pPr>
      <w:hyperlink w:anchor="_Toc443378856" w:history="1">
        <w:r w:rsidR="004D6CBF" w:rsidRPr="00777269">
          <w:rPr>
            <w:rStyle w:val="Hyperlink"/>
          </w:rPr>
          <w:t>WebSphere CELL-1 Configuration - LOS</w:t>
        </w:r>
        <w:r w:rsidR="004D6CBF">
          <w:rPr>
            <w:webHidden/>
          </w:rPr>
          <w:tab/>
        </w:r>
        <w:r w:rsidR="004D6CBF">
          <w:rPr>
            <w:webHidden/>
          </w:rPr>
          <w:fldChar w:fldCharType="begin"/>
        </w:r>
        <w:r w:rsidR="004D6CBF">
          <w:rPr>
            <w:webHidden/>
          </w:rPr>
          <w:instrText xml:space="preserve"> PAGEREF _Toc443378856 \h </w:instrText>
        </w:r>
        <w:r w:rsidR="004D6CBF">
          <w:rPr>
            <w:webHidden/>
          </w:rPr>
        </w:r>
        <w:r w:rsidR="004D6CBF">
          <w:rPr>
            <w:webHidden/>
          </w:rPr>
          <w:fldChar w:fldCharType="separate"/>
        </w:r>
        <w:r w:rsidR="00F04806">
          <w:rPr>
            <w:webHidden/>
          </w:rPr>
          <w:t>32</w:t>
        </w:r>
        <w:r w:rsidR="004D6CBF">
          <w:rPr>
            <w:webHidden/>
          </w:rPr>
          <w:fldChar w:fldCharType="end"/>
        </w:r>
      </w:hyperlink>
    </w:p>
    <w:p w14:paraId="01A794C4" w14:textId="77777777" w:rsidR="004D6CBF" w:rsidRDefault="000E217C">
      <w:pPr>
        <w:pStyle w:val="TOC2"/>
        <w:rPr>
          <w:rFonts w:asciiTheme="minorHAnsi" w:hAnsiTheme="minorHAnsi"/>
        </w:rPr>
      </w:pPr>
      <w:hyperlink w:anchor="_Toc443378857" w:history="1">
        <w:r w:rsidR="004D6CBF" w:rsidRPr="00777269">
          <w:rPr>
            <w:rStyle w:val="Hyperlink"/>
          </w:rPr>
          <w:t>Keystore Creation (one time process)</w:t>
        </w:r>
        <w:r w:rsidR="004D6CBF">
          <w:rPr>
            <w:webHidden/>
          </w:rPr>
          <w:tab/>
        </w:r>
        <w:r w:rsidR="004D6CBF">
          <w:rPr>
            <w:webHidden/>
          </w:rPr>
          <w:fldChar w:fldCharType="begin"/>
        </w:r>
        <w:r w:rsidR="004D6CBF">
          <w:rPr>
            <w:webHidden/>
          </w:rPr>
          <w:instrText xml:space="preserve"> PAGEREF _Toc443378857 \h </w:instrText>
        </w:r>
        <w:r w:rsidR="004D6CBF">
          <w:rPr>
            <w:webHidden/>
          </w:rPr>
        </w:r>
        <w:r w:rsidR="004D6CBF">
          <w:rPr>
            <w:webHidden/>
          </w:rPr>
          <w:fldChar w:fldCharType="separate"/>
        </w:r>
        <w:r w:rsidR="00F04806">
          <w:rPr>
            <w:webHidden/>
          </w:rPr>
          <w:t>46</w:t>
        </w:r>
        <w:r w:rsidR="004D6CBF">
          <w:rPr>
            <w:webHidden/>
          </w:rPr>
          <w:fldChar w:fldCharType="end"/>
        </w:r>
      </w:hyperlink>
    </w:p>
    <w:p w14:paraId="1502C5F9" w14:textId="77777777" w:rsidR="004D6CBF" w:rsidRDefault="000E217C">
      <w:pPr>
        <w:pStyle w:val="TOC2"/>
        <w:rPr>
          <w:rFonts w:asciiTheme="minorHAnsi" w:hAnsiTheme="minorHAnsi"/>
        </w:rPr>
      </w:pPr>
      <w:hyperlink w:anchor="_Toc443378858" w:history="1">
        <w:r w:rsidR="004D6CBF" w:rsidRPr="00777269">
          <w:rPr>
            <w:rStyle w:val="Hyperlink"/>
          </w:rPr>
          <w:t>WebSphere CELL-2 Configuration- AUS, JSQLXML,LX,UPLOAD</w:t>
        </w:r>
        <w:r w:rsidR="004D6CBF">
          <w:rPr>
            <w:webHidden/>
          </w:rPr>
          <w:tab/>
        </w:r>
        <w:r w:rsidR="004D6CBF">
          <w:rPr>
            <w:webHidden/>
          </w:rPr>
          <w:fldChar w:fldCharType="begin"/>
        </w:r>
        <w:r w:rsidR="004D6CBF">
          <w:rPr>
            <w:webHidden/>
          </w:rPr>
          <w:instrText xml:space="preserve"> PAGEREF _Toc443378858 \h </w:instrText>
        </w:r>
        <w:r w:rsidR="004D6CBF">
          <w:rPr>
            <w:webHidden/>
          </w:rPr>
        </w:r>
        <w:r w:rsidR="004D6CBF">
          <w:rPr>
            <w:webHidden/>
          </w:rPr>
          <w:fldChar w:fldCharType="separate"/>
        </w:r>
        <w:r w:rsidR="00F04806">
          <w:rPr>
            <w:webHidden/>
          </w:rPr>
          <w:t>51</w:t>
        </w:r>
        <w:r w:rsidR="004D6CBF">
          <w:rPr>
            <w:webHidden/>
          </w:rPr>
          <w:fldChar w:fldCharType="end"/>
        </w:r>
      </w:hyperlink>
    </w:p>
    <w:p w14:paraId="26719FBA" w14:textId="77777777" w:rsidR="004D6CBF" w:rsidRDefault="000E217C">
      <w:pPr>
        <w:pStyle w:val="TOC2"/>
        <w:rPr>
          <w:rFonts w:asciiTheme="minorHAnsi" w:hAnsiTheme="minorHAnsi"/>
        </w:rPr>
      </w:pPr>
      <w:hyperlink w:anchor="_Toc443378859" w:history="1">
        <w:r w:rsidR="004D6CBF" w:rsidRPr="00777269">
          <w:rPr>
            <w:rStyle w:val="Hyperlink"/>
          </w:rPr>
          <w:t>Keystore Copy</w:t>
        </w:r>
        <w:r w:rsidR="004D6CBF">
          <w:rPr>
            <w:webHidden/>
          </w:rPr>
          <w:tab/>
        </w:r>
        <w:r w:rsidR="004D6CBF">
          <w:rPr>
            <w:webHidden/>
          </w:rPr>
          <w:fldChar w:fldCharType="begin"/>
        </w:r>
        <w:r w:rsidR="004D6CBF">
          <w:rPr>
            <w:webHidden/>
          </w:rPr>
          <w:instrText xml:space="preserve"> PAGEREF _Toc443378859 \h </w:instrText>
        </w:r>
        <w:r w:rsidR="004D6CBF">
          <w:rPr>
            <w:webHidden/>
          </w:rPr>
        </w:r>
        <w:r w:rsidR="004D6CBF">
          <w:rPr>
            <w:webHidden/>
          </w:rPr>
          <w:fldChar w:fldCharType="separate"/>
        </w:r>
        <w:r w:rsidR="00F04806">
          <w:rPr>
            <w:webHidden/>
          </w:rPr>
          <w:t>90</w:t>
        </w:r>
        <w:r w:rsidR="004D6CBF">
          <w:rPr>
            <w:webHidden/>
          </w:rPr>
          <w:fldChar w:fldCharType="end"/>
        </w:r>
      </w:hyperlink>
    </w:p>
    <w:p w14:paraId="70095F5F" w14:textId="77777777" w:rsidR="004D6CBF" w:rsidRDefault="000E217C">
      <w:pPr>
        <w:pStyle w:val="TOC2"/>
        <w:rPr>
          <w:rFonts w:asciiTheme="minorHAnsi" w:hAnsiTheme="minorHAnsi"/>
        </w:rPr>
      </w:pPr>
      <w:hyperlink w:anchor="_Toc443378860" w:history="1">
        <w:r w:rsidR="004D6CBF" w:rsidRPr="00777269">
          <w:rPr>
            <w:rStyle w:val="Hyperlink"/>
          </w:rPr>
          <w:t>WebSphere CELL-3 Configuration - PORTAL</w:t>
        </w:r>
        <w:r w:rsidR="004D6CBF">
          <w:rPr>
            <w:webHidden/>
          </w:rPr>
          <w:tab/>
        </w:r>
        <w:r w:rsidR="004D6CBF">
          <w:rPr>
            <w:webHidden/>
          </w:rPr>
          <w:fldChar w:fldCharType="begin"/>
        </w:r>
        <w:r w:rsidR="004D6CBF">
          <w:rPr>
            <w:webHidden/>
          </w:rPr>
          <w:instrText xml:space="preserve"> PAGEREF _Toc443378860 \h </w:instrText>
        </w:r>
        <w:r w:rsidR="004D6CBF">
          <w:rPr>
            <w:webHidden/>
          </w:rPr>
        </w:r>
        <w:r w:rsidR="004D6CBF">
          <w:rPr>
            <w:webHidden/>
          </w:rPr>
          <w:fldChar w:fldCharType="separate"/>
        </w:r>
        <w:r w:rsidR="00F04806">
          <w:rPr>
            <w:webHidden/>
          </w:rPr>
          <w:t>90</w:t>
        </w:r>
        <w:r w:rsidR="004D6CBF">
          <w:rPr>
            <w:webHidden/>
          </w:rPr>
          <w:fldChar w:fldCharType="end"/>
        </w:r>
      </w:hyperlink>
    </w:p>
    <w:p w14:paraId="329CBBEE" w14:textId="77777777" w:rsidR="004D6CBF" w:rsidRDefault="000E217C">
      <w:pPr>
        <w:pStyle w:val="TOC2"/>
        <w:rPr>
          <w:rFonts w:asciiTheme="minorHAnsi" w:hAnsiTheme="minorHAnsi"/>
        </w:rPr>
      </w:pPr>
      <w:hyperlink w:anchor="_Toc443378861" w:history="1">
        <w:r w:rsidR="004D6CBF" w:rsidRPr="00777269">
          <w:rPr>
            <w:rStyle w:val="Hyperlink"/>
          </w:rPr>
          <w:t>Keystore Copy</w:t>
        </w:r>
        <w:r w:rsidR="004D6CBF">
          <w:rPr>
            <w:webHidden/>
          </w:rPr>
          <w:tab/>
        </w:r>
        <w:r w:rsidR="004D6CBF">
          <w:rPr>
            <w:webHidden/>
          </w:rPr>
          <w:fldChar w:fldCharType="begin"/>
        </w:r>
        <w:r w:rsidR="004D6CBF">
          <w:rPr>
            <w:webHidden/>
          </w:rPr>
          <w:instrText xml:space="preserve"> PAGEREF _Toc443378861 \h </w:instrText>
        </w:r>
        <w:r w:rsidR="004D6CBF">
          <w:rPr>
            <w:webHidden/>
          </w:rPr>
        </w:r>
        <w:r w:rsidR="004D6CBF">
          <w:rPr>
            <w:webHidden/>
          </w:rPr>
          <w:fldChar w:fldCharType="separate"/>
        </w:r>
        <w:r w:rsidR="00F04806">
          <w:rPr>
            <w:webHidden/>
          </w:rPr>
          <w:t>105</w:t>
        </w:r>
        <w:r w:rsidR="004D6CBF">
          <w:rPr>
            <w:webHidden/>
          </w:rPr>
          <w:fldChar w:fldCharType="end"/>
        </w:r>
      </w:hyperlink>
    </w:p>
    <w:p w14:paraId="41E277CC" w14:textId="77777777" w:rsidR="004D6CBF" w:rsidRDefault="000E217C">
      <w:pPr>
        <w:pStyle w:val="TOC2"/>
        <w:rPr>
          <w:rFonts w:asciiTheme="minorHAnsi" w:hAnsiTheme="minorHAnsi"/>
        </w:rPr>
      </w:pPr>
      <w:hyperlink w:anchor="_Toc443378862" w:history="1">
        <w:r w:rsidR="004D6CBF" w:rsidRPr="00777269">
          <w:rPr>
            <w:rStyle w:val="Hyperlink"/>
          </w:rPr>
          <w:t>Work Engines</w:t>
        </w:r>
        <w:r w:rsidR="004D6CBF">
          <w:rPr>
            <w:webHidden/>
          </w:rPr>
          <w:tab/>
        </w:r>
        <w:r w:rsidR="004D6CBF">
          <w:rPr>
            <w:webHidden/>
          </w:rPr>
          <w:fldChar w:fldCharType="begin"/>
        </w:r>
        <w:r w:rsidR="004D6CBF">
          <w:rPr>
            <w:webHidden/>
          </w:rPr>
          <w:instrText xml:space="preserve"> PAGEREF _Toc443378862 \h </w:instrText>
        </w:r>
        <w:r w:rsidR="004D6CBF">
          <w:rPr>
            <w:webHidden/>
          </w:rPr>
        </w:r>
        <w:r w:rsidR="004D6CBF">
          <w:rPr>
            <w:webHidden/>
          </w:rPr>
          <w:fldChar w:fldCharType="separate"/>
        </w:r>
        <w:r w:rsidR="00F04806">
          <w:rPr>
            <w:webHidden/>
          </w:rPr>
          <w:t>105</w:t>
        </w:r>
        <w:r w:rsidR="004D6CBF">
          <w:rPr>
            <w:webHidden/>
          </w:rPr>
          <w:fldChar w:fldCharType="end"/>
        </w:r>
      </w:hyperlink>
    </w:p>
    <w:p w14:paraId="281A9AE3" w14:textId="77777777" w:rsidR="004D6CBF" w:rsidRDefault="000E217C">
      <w:pPr>
        <w:pStyle w:val="TOC2"/>
        <w:rPr>
          <w:rFonts w:asciiTheme="minorHAnsi" w:hAnsiTheme="minorHAnsi"/>
        </w:rPr>
      </w:pPr>
      <w:hyperlink w:anchor="_Toc443378863" w:history="1">
        <w:r w:rsidR="004D6CBF" w:rsidRPr="00777269">
          <w:rPr>
            <w:rStyle w:val="Hyperlink"/>
          </w:rPr>
          <w:t>SSRS/SQLXML</w:t>
        </w:r>
        <w:r w:rsidR="004D6CBF">
          <w:rPr>
            <w:webHidden/>
          </w:rPr>
          <w:tab/>
        </w:r>
        <w:r w:rsidR="004D6CBF">
          <w:rPr>
            <w:webHidden/>
          </w:rPr>
          <w:fldChar w:fldCharType="begin"/>
        </w:r>
        <w:r w:rsidR="004D6CBF">
          <w:rPr>
            <w:webHidden/>
          </w:rPr>
          <w:instrText xml:space="preserve"> PAGEREF _Toc443378863 \h </w:instrText>
        </w:r>
        <w:r w:rsidR="004D6CBF">
          <w:rPr>
            <w:webHidden/>
          </w:rPr>
        </w:r>
        <w:r w:rsidR="004D6CBF">
          <w:rPr>
            <w:webHidden/>
          </w:rPr>
          <w:fldChar w:fldCharType="separate"/>
        </w:r>
        <w:r w:rsidR="00F04806">
          <w:rPr>
            <w:webHidden/>
          </w:rPr>
          <w:t>110</w:t>
        </w:r>
        <w:r w:rsidR="004D6CBF">
          <w:rPr>
            <w:webHidden/>
          </w:rPr>
          <w:fldChar w:fldCharType="end"/>
        </w:r>
      </w:hyperlink>
    </w:p>
    <w:p w14:paraId="1FB4BEC6" w14:textId="77777777" w:rsidR="004D6CBF" w:rsidRDefault="000E217C">
      <w:pPr>
        <w:pStyle w:val="TOC2"/>
        <w:rPr>
          <w:rFonts w:asciiTheme="minorHAnsi" w:hAnsiTheme="minorHAnsi"/>
        </w:rPr>
      </w:pPr>
      <w:hyperlink w:anchor="_Toc443378864" w:history="1">
        <w:r w:rsidR="004D6CBF" w:rsidRPr="00777269">
          <w:rPr>
            <w:rStyle w:val="Hyperlink"/>
          </w:rPr>
          <w:t>Storage Server MQ/FTP (Non-Clustered)</w:t>
        </w:r>
        <w:r w:rsidR="004D6CBF">
          <w:rPr>
            <w:webHidden/>
          </w:rPr>
          <w:tab/>
        </w:r>
        <w:r w:rsidR="004D6CBF">
          <w:rPr>
            <w:webHidden/>
          </w:rPr>
          <w:fldChar w:fldCharType="begin"/>
        </w:r>
        <w:r w:rsidR="004D6CBF">
          <w:rPr>
            <w:webHidden/>
          </w:rPr>
          <w:instrText xml:space="preserve"> PAGEREF _Toc443378864 \h </w:instrText>
        </w:r>
        <w:r w:rsidR="004D6CBF">
          <w:rPr>
            <w:webHidden/>
          </w:rPr>
        </w:r>
        <w:r w:rsidR="004D6CBF">
          <w:rPr>
            <w:webHidden/>
          </w:rPr>
          <w:fldChar w:fldCharType="separate"/>
        </w:r>
        <w:r w:rsidR="00F04806">
          <w:rPr>
            <w:webHidden/>
          </w:rPr>
          <w:t>130</w:t>
        </w:r>
        <w:r w:rsidR="004D6CBF">
          <w:rPr>
            <w:webHidden/>
          </w:rPr>
          <w:fldChar w:fldCharType="end"/>
        </w:r>
      </w:hyperlink>
    </w:p>
    <w:p w14:paraId="74077044" w14:textId="77777777" w:rsidR="004D6CBF" w:rsidRDefault="000E217C">
      <w:pPr>
        <w:pStyle w:val="TOC2"/>
        <w:rPr>
          <w:rFonts w:asciiTheme="minorHAnsi" w:hAnsiTheme="minorHAnsi"/>
        </w:rPr>
      </w:pPr>
      <w:hyperlink w:anchor="_Toc443378865" w:history="1">
        <w:r w:rsidR="004D6CBF" w:rsidRPr="00777269">
          <w:rPr>
            <w:rStyle w:val="Hyperlink"/>
          </w:rPr>
          <w:t>Storage Server MQ/FTP (Clustered)</w:t>
        </w:r>
        <w:r w:rsidR="004D6CBF">
          <w:rPr>
            <w:webHidden/>
          </w:rPr>
          <w:tab/>
        </w:r>
        <w:r w:rsidR="004D6CBF">
          <w:rPr>
            <w:webHidden/>
          </w:rPr>
          <w:fldChar w:fldCharType="begin"/>
        </w:r>
        <w:r w:rsidR="004D6CBF">
          <w:rPr>
            <w:webHidden/>
          </w:rPr>
          <w:instrText xml:space="preserve"> PAGEREF _Toc443378865 \h </w:instrText>
        </w:r>
        <w:r w:rsidR="004D6CBF">
          <w:rPr>
            <w:webHidden/>
          </w:rPr>
        </w:r>
        <w:r w:rsidR="004D6CBF">
          <w:rPr>
            <w:webHidden/>
          </w:rPr>
          <w:fldChar w:fldCharType="separate"/>
        </w:r>
        <w:r w:rsidR="00F04806">
          <w:rPr>
            <w:webHidden/>
          </w:rPr>
          <w:t>165</w:t>
        </w:r>
        <w:r w:rsidR="004D6CBF">
          <w:rPr>
            <w:webHidden/>
          </w:rPr>
          <w:fldChar w:fldCharType="end"/>
        </w:r>
      </w:hyperlink>
    </w:p>
    <w:p w14:paraId="5C6AE5B3" w14:textId="77777777" w:rsidR="004D6CBF" w:rsidRDefault="000E217C">
      <w:pPr>
        <w:pStyle w:val="TOC2"/>
        <w:rPr>
          <w:rFonts w:asciiTheme="minorHAnsi" w:hAnsiTheme="minorHAnsi"/>
        </w:rPr>
      </w:pPr>
      <w:hyperlink w:anchor="_Toc443378866" w:history="1">
        <w:r w:rsidR="004D6CBF" w:rsidRPr="00777269">
          <w:rPr>
            <w:rStyle w:val="Hyperlink"/>
          </w:rPr>
          <w:t>Proxy Server Installation</w:t>
        </w:r>
        <w:r w:rsidR="004D6CBF">
          <w:rPr>
            <w:webHidden/>
          </w:rPr>
          <w:tab/>
        </w:r>
        <w:r w:rsidR="004D6CBF">
          <w:rPr>
            <w:webHidden/>
          </w:rPr>
          <w:fldChar w:fldCharType="begin"/>
        </w:r>
        <w:r w:rsidR="004D6CBF">
          <w:rPr>
            <w:webHidden/>
          </w:rPr>
          <w:instrText xml:space="preserve"> PAGEREF _Toc443378866 \h </w:instrText>
        </w:r>
        <w:r w:rsidR="004D6CBF">
          <w:rPr>
            <w:webHidden/>
          </w:rPr>
        </w:r>
        <w:r w:rsidR="004D6CBF">
          <w:rPr>
            <w:webHidden/>
          </w:rPr>
          <w:fldChar w:fldCharType="separate"/>
        </w:r>
        <w:r w:rsidR="00F04806">
          <w:rPr>
            <w:webHidden/>
          </w:rPr>
          <w:t>201</w:t>
        </w:r>
        <w:r w:rsidR="004D6CBF">
          <w:rPr>
            <w:webHidden/>
          </w:rPr>
          <w:fldChar w:fldCharType="end"/>
        </w:r>
      </w:hyperlink>
    </w:p>
    <w:p w14:paraId="0BFAEDC1" w14:textId="77777777" w:rsidR="004D6CBF" w:rsidRDefault="000E217C">
      <w:pPr>
        <w:pStyle w:val="TOC2"/>
        <w:rPr>
          <w:rFonts w:asciiTheme="minorHAnsi" w:hAnsiTheme="minorHAnsi"/>
        </w:rPr>
      </w:pPr>
      <w:hyperlink w:anchor="_Toc443378867" w:history="1">
        <w:r w:rsidR="004D6CBF" w:rsidRPr="00777269">
          <w:rPr>
            <w:rStyle w:val="Hyperlink"/>
            <w:rFonts w:cstheme="minorHAnsi"/>
          </w:rPr>
          <w:t>Proxy Upgrade (7.0 to 8.5.5)</w:t>
        </w:r>
        <w:r w:rsidR="004D6CBF">
          <w:rPr>
            <w:webHidden/>
          </w:rPr>
          <w:tab/>
        </w:r>
        <w:r w:rsidR="004D6CBF">
          <w:rPr>
            <w:webHidden/>
          </w:rPr>
          <w:fldChar w:fldCharType="begin"/>
        </w:r>
        <w:r w:rsidR="004D6CBF">
          <w:rPr>
            <w:webHidden/>
          </w:rPr>
          <w:instrText xml:space="preserve"> PAGEREF _Toc443378867 \h </w:instrText>
        </w:r>
        <w:r w:rsidR="004D6CBF">
          <w:rPr>
            <w:webHidden/>
          </w:rPr>
        </w:r>
        <w:r w:rsidR="004D6CBF">
          <w:rPr>
            <w:webHidden/>
          </w:rPr>
          <w:fldChar w:fldCharType="separate"/>
        </w:r>
        <w:r w:rsidR="00F04806">
          <w:rPr>
            <w:webHidden/>
          </w:rPr>
          <w:t>212</w:t>
        </w:r>
        <w:r w:rsidR="004D6CBF">
          <w:rPr>
            <w:webHidden/>
          </w:rPr>
          <w:fldChar w:fldCharType="end"/>
        </w:r>
      </w:hyperlink>
    </w:p>
    <w:p w14:paraId="347FC3E7" w14:textId="77777777" w:rsidR="004D6CBF" w:rsidRDefault="000E217C">
      <w:pPr>
        <w:pStyle w:val="TOC2"/>
        <w:rPr>
          <w:rFonts w:asciiTheme="minorHAnsi" w:hAnsiTheme="minorHAnsi"/>
        </w:rPr>
      </w:pPr>
      <w:hyperlink w:anchor="_Toc443378868" w:history="1">
        <w:r w:rsidR="004D6CBF" w:rsidRPr="00777269">
          <w:rPr>
            <w:rStyle w:val="Hyperlink"/>
          </w:rPr>
          <w:t>Connectivity Test</w:t>
        </w:r>
        <w:r w:rsidR="004D6CBF">
          <w:rPr>
            <w:webHidden/>
          </w:rPr>
          <w:tab/>
        </w:r>
        <w:r w:rsidR="004D6CBF">
          <w:rPr>
            <w:webHidden/>
          </w:rPr>
          <w:fldChar w:fldCharType="begin"/>
        </w:r>
        <w:r w:rsidR="004D6CBF">
          <w:rPr>
            <w:webHidden/>
          </w:rPr>
          <w:instrText xml:space="preserve"> PAGEREF _Toc443378868 \h </w:instrText>
        </w:r>
        <w:r w:rsidR="004D6CBF">
          <w:rPr>
            <w:webHidden/>
          </w:rPr>
        </w:r>
        <w:r w:rsidR="004D6CBF">
          <w:rPr>
            <w:webHidden/>
          </w:rPr>
          <w:fldChar w:fldCharType="separate"/>
        </w:r>
        <w:r w:rsidR="00F04806">
          <w:rPr>
            <w:webHidden/>
          </w:rPr>
          <w:t>218</w:t>
        </w:r>
        <w:r w:rsidR="004D6CBF">
          <w:rPr>
            <w:webHidden/>
          </w:rPr>
          <w:fldChar w:fldCharType="end"/>
        </w:r>
      </w:hyperlink>
    </w:p>
    <w:p w14:paraId="248B5700" w14:textId="77777777" w:rsidR="004D6CBF" w:rsidRDefault="000E217C">
      <w:pPr>
        <w:pStyle w:val="TOC2"/>
        <w:rPr>
          <w:rFonts w:asciiTheme="minorHAnsi" w:hAnsiTheme="minorHAnsi"/>
        </w:rPr>
      </w:pPr>
      <w:hyperlink w:anchor="_Toc443378869" w:history="1">
        <w:r w:rsidR="004D6CBF" w:rsidRPr="00777269">
          <w:rPr>
            <w:rStyle w:val="Hyperlink"/>
          </w:rPr>
          <w:t>Symantec Protection Engine Installation</w:t>
        </w:r>
        <w:r w:rsidR="004D6CBF">
          <w:rPr>
            <w:webHidden/>
          </w:rPr>
          <w:tab/>
        </w:r>
        <w:r w:rsidR="004D6CBF">
          <w:rPr>
            <w:webHidden/>
          </w:rPr>
          <w:fldChar w:fldCharType="begin"/>
        </w:r>
        <w:r w:rsidR="004D6CBF">
          <w:rPr>
            <w:webHidden/>
          </w:rPr>
          <w:instrText xml:space="preserve"> PAGEREF _Toc443378869 \h </w:instrText>
        </w:r>
        <w:r w:rsidR="004D6CBF">
          <w:rPr>
            <w:webHidden/>
          </w:rPr>
        </w:r>
        <w:r w:rsidR="004D6CBF">
          <w:rPr>
            <w:webHidden/>
          </w:rPr>
          <w:fldChar w:fldCharType="separate"/>
        </w:r>
        <w:r w:rsidR="00F04806">
          <w:rPr>
            <w:webHidden/>
          </w:rPr>
          <w:t>218</w:t>
        </w:r>
        <w:r w:rsidR="004D6CBF">
          <w:rPr>
            <w:webHidden/>
          </w:rPr>
          <w:fldChar w:fldCharType="end"/>
        </w:r>
      </w:hyperlink>
    </w:p>
    <w:p w14:paraId="10956BED" w14:textId="77777777" w:rsidR="004D6CBF" w:rsidRDefault="000E217C">
      <w:pPr>
        <w:pStyle w:val="TOC2"/>
        <w:rPr>
          <w:rFonts w:asciiTheme="minorHAnsi" w:hAnsiTheme="minorHAnsi"/>
        </w:rPr>
      </w:pPr>
      <w:hyperlink w:anchor="_Toc443378870" w:history="1">
        <w:r w:rsidR="004D6CBF" w:rsidRPr="00777269">
          <w:rPr>
            <w:rStyle w:val="Hyperlink"/>
          </w:rPr>
          <w:t>Update and Execute Environmental Scripts</w:t>
        </w:r>
        <w:r w:rsidR="004D6CBF">
          <w:rPr>
            <w:webHidden/>
          </w:rPr>
          <w:tab/>
        </w:r>
        <w:r w:rsidR="004D6CBF">
          <w:rPr>
            <w:webHidden/>
          </w:rPr>
          <w:fldChar w:fldCharType="begin"/>
        </w:r>
        <w:r w:rsidR="004D6CBF">
          <w:rPr>
            <w:webHidden/>
          </w:rPr>
          <w:instrText xml:space="preserve"> PAGEREF _Toc443378870 \h </w:instrText>
        </w:r>
        <w:r w:rsidR="004D6CBF">
          <w:rPr>
            <w:webHidden/>
          </w:rPr>
        </w:r>
        <w:r w:rsidR="004D6CBF">
          <w:rPr>
            <w:webHidden/>
          </w:rPr>
          <w:fldChar w:fldCharType="separate"/>
        </w:r>
        <w:r w:rsidR="00F04806">
          <w:rPr>
            <w:webHidden/>
          </w:rPr>
          <w:t>219</w:t>
        </w:r>
        <w:r w:rsidR="004D6CBF">
          <w:rPr>
            <w:webHidden/>
          </w:rPr>
          <w:fldChar w:fldCharType="end"/>
        </w:r>
      </w:hyperlink>
    </w:p>
    <w:p w14:paraId="4F5A1D2B" w14:textId="77777777" w:rsidR="004D6CBF" w:rsidRDefault="000E217C">
      <w:pPr>
        <w:pStyle w:val="TOC2"/>
        <w:rPr>
          <w:rFonts w:asciiTheme="minorHAnsi" w:hAnsiTheme="minorHAnsi"/>
        </w:rPr>
      </w:pPr>
      <w:hyperlink w:anchor="_Toc443378871" w:history="1">
        <w:r w:rsidR="004D6CBF" w:rsidRPr="00777269">
          <w:rPr>
            <w:rStyle w:val="Hyperlink"/>
          </w:rPr>
          <w:t>LS Initial Database Stand Up Procedures</w:t>
        </w:r>
        <w:r w:rsidR="004D6CBF">
          <w:rPr>
            <w:webHidden/>
          </w:rPr>
          <w:tab/>
        </w:r>
        <w:r w:rsidR="004D6CBF">
          <w:rPr>
            <w:webHidden/>
          </w:rPr>
          <w:fldChar w:fldCharType="begin"/>
        </w:r>
        <w:r w:rsidR="004D6CBF">
          <w:rPr>
            <w:webHidden/>
          </w:rPr>
          <w:instrText xml:space="preserve"> PAGEREF _Toc443378871 \h </w:instrText>
        </w:r>
        <w:r w:rsidR="004D6CBF">
          <w:rPr>
            <w:webHidden/>
          </w:rPr>
        </w:r>
        <w:r w:rsidR="004D6CBF">
          <w:rPr>
            <w:webHidden/>
          </w:rPr>
          <w:fldChar w:fldCharType="separate"/>
        </w:r>
        <w:r w:rsidR="00F04806">
          <w:rPr>
            <w:webHidden/>
          </w:rPr>
          <w:t>219</w:t>
        </w:r>
        <w:r w:rsidR="004D6CBF">
          <w:rPr>
            <w:webHidden/>
          </w:rPr>
          <w:fldChar w:fldCharType="end"/>
        </w:r>
      </w:hyperlink>
    </w:p>
    <w:p w14:paraId="4F1DCBB1" w14:textId="77777777" w:rsidR="004D6CBF" w:rsidRDefault="000E217C">
      <w:pPr>
        <w:pStyle w:val="TOC2"/>
        <w:rPr>
          <w:rFonts w:asciiTheme="minorHAnsi" w:hAnsiTheme="minorHAnsi"/>
        </w:rPr>
      </w:pPr>
      <w:hyperlink w:anchor="_Toc443378872" w:history="1">
        <w:r w:rsidR="004D6CBF" w:rsidRPr="00777269">
          <w:rPr>
            <w:rStyle w:val="Hyperlink"/>
          </w:rPr>
          <w:t>Code Deployment to Self-Hosted Environment</w:t>
        </w:r>
        <w:r w:rsidR="004D6CBF">
          <w:rPr>
            <w:webHidden/>
          </w:rPr>
          <w:tab/>
        </w:r>
        <w:r w:rsidR="004D6CBF">
          <w:rPr>
            <w:webHidden/>
          </w:rPr>
          <w:fldChar w:fldCharType="begin"/>
        </w:r>
        <w:r w:rsidR="004D6CBF">
          <w:rPr>
            <w:webHidden/>
          </w:rPr>
          <w:instrText xml:space="preserve"> PAGEREF _Toc443378872 \h </w:instrText>
        </w:r>
        <w:r w:rsidR="004D6CBF">
          <w:rPr>
            <w:webHidden/>
          </w:rPr>
        </w:r>
        <w:r w:rsidR="004D6CBF">
          <w:rPr>
            <w:webHidden/>
          </w:rPr>
          <w:fldChar w:fldCharType="separate"/>
        </w:r>
        <w:r w:rsidR="00F04806">
          <w:rPr>
            <w:webHidden/>
          </w:rPr>
          <w:t>230</w:t>
        </w:r>
        <w:r w:rsidR="004D6CBF">
          <w:rPr>
            <w:webHidden/>
          </w:rPr>
          <w:fldChar w:fldCharType="end"/>
        </w:r>
      </w:hyperlink>
    </w:p>
    <w:p w14:paraId="451C33AC" w14:textId="77777777" w:rsidR="004D6CBF" w:rsidRDefault="000E217C">
      <w:pPr>
        <w:pStyle w:val="TOC1"/>
        <w:rPr>
          <w:rFonts w:asciiTheme="minorHAnsi" w:hAnsiTheme="minorHAnsi"/>
          <w:bCs w:val="0"/>
          <w:noProof/>
          <w:color w:val="auto"/>
          <w:sz w:val="22"/>
          <w:szCs w:val="22"/>
        </w:rPr>
      </w:pPr>
      <w:hyperlink w:anchor="_Toc443378873" w:history="1">
        <w:r w:rsidR="004D6CBF" w:rsidRPr="00777269">
          <w:rPr>
            <w:rStyle w:val="Hyperlink"/>
            <w:noProof/>
          </w:rPr>
          <w:t>Restoring Client Database Instructions(Rollback)</w:t>
        </w:r>
        <w:r w:rsidR="004D6CBF">
          <w:rPr>
            <w:noProof/>
            <w:webHidden/>
          </w:rPr>
          <w:tab/>
        </w:r>
        <w:r w:rsidR="004D6CBF">
          <w:rPr>
            <w:noProof/>
            <w:webHidden/>
          </w:rPr>
          <w:fldChar w:fldCharType="begin"/>
        </w:r>
        <w:r w:rsidR="004D6CBF">
          <w:rPr>
            <w:noProof/>
            <w:webHidden/>
          </w:rPr>
          <w:instrText xml:space="preserve"> PAGEREF _Toc443378873 \h </w:instrText>
        </w:r>
        <w:r w:rsidR="004D6CBF">
          <w:rPr>
            <w:noProof/>
            <w:webHidden/>
          </w:rPr>
        </w:r>
        <w:r w:rsidR="004D6CBF">
          <w:rPr>
            <w:noProof/>
            <w:webHidden/>
          </w:rPr>
          <w:fldChar w:fldCharType="separate"/>
        </w:r>
        <w:r w:rsidR="00F04806">
          <w:rPr>
            <w:noProof/>
            <w:webHidden/>
          </w:rPr>
          <w:t>245</w:t>
        </w:r>
        <w:r w:rsidR="004D6CBF">
          <w:rPr>
            <w:noProof/>
            <w:webHidden/>
          </w:rPr>
          <w:fldChar w:fldCharType="end"/>
        </w:r>
      </w:hyperlink>
    </w:p>
    <w:p w14:paraId="65F71650" w14:textId="77777777" w:rsidR="004D6CBF" w:rsidRDefault="000E217C">
      <w:pPr>
        <w:pStyle w:val="TOC1"/>
        <w:rPr>
          <w:rFonts w:asciiTheme="minorHAnsi" w:hAnsiTheme="minorHAnsi"/>
          <w:bCs w:val="0"/>
          <w:noProof/>
          <w:color w:val="auto"/>
          <w:sz w:val="22"/>
          <w:szCs w:val="22"/>
        </w:rPr>
      </w:pPr>
      <w:hyperlink w:anchor="_Toc443378874" w:history="1">
        <w:r w:rsidR="004D6CBF" w:rsidRPr="00777269">
          <w:rPr>
            <w:rStyle w:val="Hyperlink"/>
            <w:noProof/>
          </w:rPr>
          <w:t>Reseeding Database To Existing Instances(Reseed)</w:t>
        </w:r>
        <w:r w:rsidR="004D6CBF">
          <w:rPr>
            <w:noProof/>
            <w:webHidden/>
          </w:rPr>
          <w:tab/>
        </w:r>
        <w:r w:rsidR="004D6CBF">
          <w:rPr>
            <w:noProof/>
            <w:webHidden/>
          </w:rPr>
          <w:fldChar w:fldCharType="begin"/>
        </w:r>
        <w:r w:rsidR="004D6CBF">
          <w:rPr>
            <w:noProof/>
            <w:webHidden/>
          </w:rPr>
          <w:instrText xml:space="preserve"> PAGEREF _Toc443378874 \h </w:instrText>
        </w:r>
        <w:r w:rsidR="004D6CBF">
          <w:rPr>
            <w:noProof/>
            <w:webHidden/>
          </w:rPr>
        </w:r>
        <w:r w:rsidR="004D6CBF">
          <w:rPr>
            <w:noProof/>
            <w:webHidden/>
          </w:rPr>
          <w:fldChar w:fldCharType="separate"/>
        </w:r>
        <w:r w:rsidR="00F04806">
          <w:rPr>
            <w:noProof/>
            <w:webHidden/>
          </w:rPr>
          <w:t>248</w:t>
        </w:r>
        <w:r w:rsidR="004D6CBF">
          <w:rPr>
            <w:noProof/>
            <w:webHidden/>
          </w:rPr>
          <w:fldChar w:fldCharType="end"/>
        </w:r>
      </w:hyperlink>
    </w:p>
    <w:p w14:paraId="531FEA2E" w14:textId="77777777" w:rsidR="004D6CBF" w:rsidRDefault="000E217C">
      <w:pPr>
        <w:pStyle w:val="TOC1"/>
        <w:rPr>
          <w:rFonts w:asciiTheme="minorHAnsi" w:hAnsiTheme="minorHAnsi"/>
          <w:bCs w:val="0"/>
          <w:noProof/>
          <w:color w:val="auto"/>
          <w:sz w:val="22"/>
          <w:szCs w:val="22"/>
        </w:rPr>
      </w:pPr>
      <w:hyperlink w:anchor="_Toc443378875" w:history="1">
        <w:r w:rsidR="004D6CBF" w:rsidRPr="00777269">
          <w:rPr>
            <w:rStyle w:val="Hyperlink"/>
            <w:noProof/>
          </w:rPr>
          <w:t>Maintenance and Restart Activities</w:t>
        </w:r>
        <w:r w:rsidR="004D6CBF">
          <w:rPr>
            <w:noProof/>
            <w:webHidden/>
          </w:rPr>
          <w:tab/>
        </w:r>
        <w:r w:rsidR="004D6CBF">
          <w:rPr>
            <w:noProof/>
            <w:webHidden/>
          </w:rPr>
          <w:fldChar w:fldCharType="begin"/>
        </w:r>
        <w:r w:rsidR="004D6CBF">
          <w:rPr>
            <w:noProof/>
            <w:webHidden/>
          </w:rPr>
          <w:instrText xml:space="preserve"> PAGEREF _Toc443378875 \h </w:instrText>
        </w:r>
        <w:r w:rsidR="004D6CBF">
          <w:rPr>
            <w:noProof/>
            <w:webHidden/>
          </w:rPr>
        </w:r>
        <w:r w:rsidR="004D6CBF">
          <w:rPr>
            <w:noProof/>
            <w:webHidden/>
          </w:rPr>
          <w:fldChar w:fldCharType="separate"/>
        </w:r>
        <w:r w:rsidR="00F04806">
          <w:rPr>
            <w:noProof/>
            <w:webHidden/>
          </w:rPr>
          <w:t>253</w:t>
        </w:r>
        <w:r w:rsidR="004D6CBF">
          <w:rPr>
            <w:noProof/>
            <w:webHidden/>
          </w:rPr>
          <w:fldChar w:fldCharType="end"/>
        </w:r>
      </w:hyperlink>
    </w:p>
    <w:p w14:paraId="0A67CEDD" w14:textId="77777777" w:rsidR="004D6CBF" w:rsidRDefault="000E217C">
      <w:pPr>
        <w:pStyle w:val="TOC1"/>
        <w:rPr>
          <w:rFonts w:asciiTheme="minorHAnsi" w:hAnsiTheme="minorHAnsi"/>
          <w:bCs w:val="0"/>
          <w:noProof/>
          <w:color w:val="auto"/>
          <w:sz w:val="22"/>
          <w:szCs w:val="22"/>
        </w:rPr>
      </w:pPr>
      <w:hyperlink w:anchor="_Toc443378876" w:history="1">
        <w:r w:rsidR="004D6CBF" w:rsidRPr="00777269">
          <w:rPr>
            <w:rStyle w:val="Hyperlink"/>
            <w:noProof/>
          </w:rPr>
          <w:t>Appendices</w:t>
        </w:r>
        <w:r w:rsidR="004D6CBF">
          <w:rPr>
            <w:noProof/>
            <w:webHidden/>
          </w:rPr>
          <w:tab/>
        </w:r>
        <w:r w:rsidR="004D6CBF">
          <w:rPr>
            <w:noProof/>
            <w:webHidden/>
          </w:rPr>
          <w:fldChar w:fldCharType="begin"/>
        </w:r>
        <w:r w:rsidR="004D6CBF">
          <w:rPr>
            <w:noProof/>
            <w:webHidden/>
          </w:rPr>
          <w:instrText xml:space="preserve"> PAGEREF _Toc443378876 \h </w:instrText>
        </w:r>
        <w:r w:rsidR="004D6CBF">
          <w:rPr>
            <w:noProof/>
            <w:webHidden/>
          </w:rPr>
        </w:r>
        <w:r w:rsidR="004D6CBF">
          <w:rPr>
            <w:noProof/>
            <w:webHidden/>
          </w:rPr>
          <w:fldChar w:fldCharType="separate"/>
        </w:r>
        <w:r w:rsidR="00F04806">
          <w:rPr>
            <w:noProof/>
            <w:webHidden/>
          </w:rPr>
          <w:t>254</w:t>
        </w:r>
        <w:r w:rsidR="004D6CBF">
          <w:rPr>
            <w:noProof/>
            <w:webHidden/>
          </w:rPr>
          <w:fldChar w:fldCharType="end"/>
        </w:r>
      </w:hyperlink>
    </w:p>
    <w:p w14:paraId="4B77BA31" w14:textId="77777777" w:rsidR="004D6CBF" w:rsidRDefault="000E217C">
      <w:pPr>
        <w:pStyle w:val="TOC2"/>
        <w:rPr>
          <w:rFonts w:asciiTheme="minorHAnsi" w:hAnsiTheme="minorHAnsi"/>
        </w:rPr>
      </w:pPr>
      <w:hyperlink w:anchor="_Toc443378877" w:history="1">
        <w:r w:rsidR="004D6CBF" w:rsidRPr="00777269">
          <w:rPr>
            <w:rStyle w:val="Hyperlink"/>
          </w:rPr>
          <w:t>Appendix A Configuration File Tool (Property File Management)</w:t>
        </w:r>
        <w:r w:rsidR="004D6CBF">
          <w:rPr>
            <w:webHidden/>
          </w:rPr>
          <w:tab/>
        </w:r>
        <w:r w:rsidR="004D6CBF">
          <w:rPr>
            <w:webHidden/>
          </w:rPr>
          <w:fldChar w:fldCharType="begin"/>
        </w:r>
        <w:r w:rsidR="004D6CBF">
          <w:rPr>
            <w:webHidden/>
          </w:rPr>
          <w:instrText xml:space="preserve"> PAGEREF _Toc443378877 \h </w:instrText>
        </w:r>
        <w:r w:rsidR="004D6CBF">
          <w:rPr>
            <w:webHidden/>
          </w:rPr>
        </w:r>
        <w:r w:rsidR="004D6CBF">
          <w:rPr>
            <w:webHidden/>
          </w:rPr>
          <w:fldChar w:fldCharType="separate"/>
        </w:r>
        <w:r w:rsidR="00F04806">
          <w:rPr>
            <w:webHidden/>
          </w:rPr>
          <w:t>254</w:t>
        </w:r>
        <w:r w:rsidR="004D6CBF">
          <w:rPr>
            <w:webHidden/>
          </w:rPr>
          <w:fldChar w:fldCharType="end"/>
        </w:r>
      </w:hyperlink>
    </w:p>
    <w:p w14:paraId="4B2ED5B2" w14:textId="77777777" w:rsidR="004D6CBF" w:rsidRDefault="000E217C">
      <w:pPr>
        <w:pStyle w:val="TOC2"/>
        <w:rPr>
          <w:rFonts w:asciiTheme="minorHAnsi" w:hAnsiTheme="minorHAnsi"/>
        </w:rPr>
      </w:pPr>
      <w:hyperlink w:anchor="_Toc443378878" w:history="1">
        <w:r w:rsidR="004D6CBF" w:rsidRPr="00777269">
          <w:rPr>
            <w:rStyle w:val="Hyperlink"/>
          </w:rPr>
          <w:t>Appendix B Deploy Tool</w:t>
        </w:r>
        <w:r w:rsidR="004D6CBF">
          <w:rPr>
            <w:webHidden/>
          </w:rPr>
          <w:tab/>
        </w:r>
        <w:r w:rsidR="004D6CBF">
          <w:rPr>
            <w:webHidden/>
          </w:rPr>
          <w:fldChar w:fldCharType="begin"/>
        </w:r>
        <w:r w:rsidR="004D6CBF">
          <w:rPr>
            <w:webHidden/>
          </w:rPr>
          <w:instrText xml:space="preserve"> PAGEREF _Toc443378878 \h </w:instrText>
        </w:r>
        <w:r w:rsidR="004D6CBF">
          <w:rPr>
            <w:webHidden/>
          </w:rPr>
        </w:r>
        <w:r w:rsidR="004D6CBF">
          <w:rPr>
            <w:webHidden/>
          </w:rPr>
          <w:fldChar w:fldCharType="separate"/>
        </w:r>
        <w:r w:rsidR="00F04806">
          <w:rPr>
            <w:webHidden/>
          </w:rPr>
          <w:t>258</w:t>
        </w:r>
        <w:r w:rsidR="004D6CBF">
          <w:rPr>
            <w:webHidden/>
          </w:rPr>
          <w:fldChar w:fldCharType="end"/>
        </w:r>
      </w:hyperlink>
    </w:p>
    <w:p w14:paraId="5EC8FD15" w14:textId="77777777" w:rsidR="004D6CBF" w:rsidRDefault="000E217C">
      <w:pPr>
        <w:pStyle w:val="TOC2"/>
        <w:rPr>
          <w:rFonts w:asciiTheme="minorHAnsi" w:hAnsiTheme="minorHAnsi"/>
        </w:rPr>
      </w:pPr>
      <w:hyperlink w:anchor="_Toc443378879" w:history="1">
        <w:r w:rsidR="004D6CBF" w:rsidRPr="00777269">
          <w:rPr>
            <w:rStyle w:val="Hyperlink"/>
          </w:rPr>
          <w:t>Appendix C Smoketest</w:t>
        </w:r>
        <w:r w:rsidR="004D6CBF">
          <w:rPr>
            <w:webHidden/>
          </w:rPr>
          <w:tab/>
        </w:r>
        <w:r w:rsidR="004D6CBF">
          <w:rPr>
            <w:webHidden/>
          </w:rPr>
          <w:fldChar w:fldCharType="begin"/>
        </w:r>
        <w:r w:rsidR="004D6CBF">
          <w:rPr>
            <w:webHidden/>
          </w:rPr>
          <w:instrText xml:space="preserve"> PAGEREF _Toc443378879 \h </w:instrText>
        </w:r>
        <w:r w:rsidR="004D6CBF">
          <w:rPr>
            <w:webHidden/>
          </w:rPr>
        </w:r>
        <w:r w:rsidR="004D6CBF">
          <w:rPr>
            <w:webHidden/>
          </w:rPr>
          <w:fldChar w:fldCharType="separate"/>
        </w:r>
        <w:r w:rsidR="00F04806">
          <w:rPr>
            <w:webHidden/>
          </w:rPr>
          <w:t>267</w:t>
        </w:r>
        <w:r w:rsidR="004D6CBF">
          <w:rPr>
            <w:webHidden/>
          </w:rPr>
          <w:fldChar w:fldCharType="end"/>
        </w:r>
      </w:hyperlink>
    </w:p>
    <w:p w14:paraId="5FA1EC4A" w14:textId="77777777" w:rsidR="004D6CBF" w:rsidRDefault="000E217C">
      <w:pPr>
        <w:pStyle w:val="TOC2"/>
        <w:rPr>
          <w:rFonts w:asciiTheme="minorHAnsi" w:hAnsiTheme="minorHAnsi"/>
        </w:rPr>
      </w:pPr>
      <w:hyperlink w:anchor="_Toc443378880" w:history="1">
        <w:r w:rsidR="004D6CBF" w:rsidRPr="00777269">
          <w:rPr>
            <w:rStyle w:val="Hyperlink"/>
          </w:rPr>
          <w:t>Appendix D Websphere Topology Screenshots</w:t>
        </w:r>
        <w:r w:rsidR="004D6CBF">
          <w:rPr>
            <w:webHidden/>
          </w:rPr>
          <w:tab/>
        </w:r>
        <w:r w:rsidR="004D6CBF">
          <w:rPr>
            <w:webHidden/>
          </w:rPr>
          <w:fldChar w:fldCharType="begin"/>
        </w:r>
        <w:r w:rsidR="004D6CBF">
          <w:rPr>
            <w:webHidden/>
          </w:rPr>
          <w:instrText xml:space="preserve"> PAGEREF _Toc443378880 \h </w:instrText>
        </w:r>
        <w:r w:rsidR="004D6CBF">
          <w:rPr>
            <w:webHidden/>
          </w:rPr>
        </w:r>
        <w:r w:rsidR="004D6CBF">
          <w:rPr>
            <w:webHidden/>
          </w:rPr>
          <w:fldChar w:fldCharType="separate"/>
        </w:r>
        <w:r w:rsidR="00F04806">
          <w:rPr>
            <w:webHidden/>
          </w:rPr>
          <w:t>289</w:t>
        </w:r>
        <w:r w:rsidR="004D6CBF">
          <w:rPr>
            <w:webHidden/>
          </w:rPr>
          <w:fldChar w:fldCharType="end"/>
        </w:r>
      </w:hyperlink>
    </w:p>
    <w:p w14:paraId="61F2AEAB" w14:textId="77777777" w:rsidR="004D6CBF" w:rsidRDefault="000E217C">
      <w:pPr>
        <w:pStyle w:val="TOC2"/>
        <w:rPr>
          <w:rFonts w:asciiTheme="minorHAnsi" w:hAnsiTheme="minorHAnsi"/>
        </w:rPr>
      </w:pPr>
      <w:hyperlink w:anchor="_Toc443378881" w:history="1">
        <w:r w:rsidR="004D6CBF" w:rsidRPr="00777269">
          <w:rPr>
            <w:rStyle w:val="Hyperlink"/>
          </w:rPr>
          <w:t>Appendix E Exporting IBMKeystore Private Keys</w:t>
        </w:r>
        <w:r w:rsidR="004D6CBF">
          <w:rPr>
            <w:webHidden/>
          </w:rPr>
          <w:tab/>
        </w:r>
        <w:r w:rsidR="004D6CBF">
          <w:rPr>
            <w:webHidden/>
          </w:rPr>
          <w:fldChar w:fldCharType="begin"/>
        </w:r>
        <w:r w:rsidR="004D6CBF">
          <w:rPr>
            <w:webHidden/>
          </w:rPr>
          <w:instrText xml:space="preserve"> PAGEREF _Toc443378881 \h </w:instrText>
        </w:r>
        <w:r w:rsidR="004D6CBF">
          <w:rPr>
            <w:webHidden/>
          </w:rPr>
        </w:r>
        <w:r w:rsidR="004D6CBF">
          <w:rPr>
            <w:webHidden/>
          </w:rPr>
          <w:fldChar w:fldCharType="separate"/>
        </w:r>
        <w:r w:rsidR="00F04806">
          <w:rPr>
            <w:webHidden/>
          </w:rPr>
          <w:t>299</w:t>
        </w:r>
        <w:r w:rsidR="004D6CBF">
          <w:rPr>
            <w:webHidden/>
          </w:rPr>
          <w:fldChar w:fldCharType="end"/>
        </w:r>
      </w:hyperlink>
    </w:p>
    <w:p w14:paraId="6D25439F" w14:textId="5C89D549" w:rsidR="009A604C" w:rsidRPr="00D821C6" w:rsidRDefault="0074440F" w:rsidP="00654FBF">
      <w:pPr>
        <w:pStyle w:val="Heading2"/>
      </w:pPr>
      <w:r>
        <w:rPr>
          <w:b/>
          <w:iCs/>
        </w:rPr>
        <w:fldChar w:fldCharType="end"/>
      </w:r>
      <w:r w:rsidR="0003770E">
        <w:br w:type="page"/>
      </w:r>
      <w:bookmarkStart w:id="2" w:name="_PCLender_Trademarks"/>
      <w:bookmarkStart w:id="3" w:name="_Toc443378850"/>
      <w:bookmarkStart w:id="4" w:name="_Toc369677994"/>
      <w:bookmarkEnd w:id="2"/>
      <w:r w:rsidR="009A604C" w:rsidRPr="00D821C6">
        <w:lastRenderedPageBreak/>
        <w:t>Revision History</w:t>
      </w:r>
      <w:bookmarkEnd w:id="3"/>
    </w:p>
    <w:tbl>
      <w:tblPr>
        <w:tblW w:w="8804" w:type="dxa"/>
        <w:jc w:val="center"/>
        <w:tblBorders>
          <w:insideH w:val="nil"/>
          <w:insideV w:val="nil"/>
        </w:tblBorders>
        <w:tblLayout w:type="fixed"/>
        <w:tblCellMar>
          <w:left w:w="115" w:type="dxa"/>
          <w:right w:w="115" w:type="dxa"/>
        </w:tblCellMar>
        <w:tblLook w:val="0000" w:firstRow="0" w:lastRow="0" w:firstColumn="0" w:lastColumn="0" w:noHBand="0" w:noVBand="0"/>
      </w:tblPr>
      <w:tblGrid>
        <w:gridCol w:w="929"/>
        <w:gridCol w:w="1649"/>
        <w:gridCol w:w="3603"/>
        <w:gridCol w:w="2623"/>
      </w:tblGrid>
      <w:tr w:rsidR="009A604C" w:rsidRPr="0045291C" w14:paraId="1017D213" w14:textId="77777777" w:rsidTr="009A604C">
        <w:trPr>
          <w:cantSplit/>
          <w:tblHeader/>
          <w:jc w:val="center"/>
        </w:trPr>
        <w:tc>
          <w:tcPr>
            <w:tcW w:w="929" w:type="dxa"/>
            <w:tcBorders>
              <w:top w:val="single" w:sz="18" w:space="0" w:color="auto"/>
              <w:left w:val="nil"/>
              <w:bottom w:val="single" w:sz="18" w:space="0" w:color="auto"/>
              <w:right w:val="nil"/>
            </w:tcBorders>
            <w:shd w:val="clear" w:color="auto" w:fill="000000" w:themeFill="text1"/>
          </w:tcPr>
          <w:p w14:paraId="49A00DAB" w14:textId="50BE7713" w:rsidR="009A604C" w:rsidRPr="0045291C" w:rsidRDefault="009A604C" w:rsidP="009A604C">
            <w:pPr>
              <w:pStyle w:val="TableHeader"/>
            </w:pPr>
            <w:r>
              <w:t>Version</w:t>
            </w:r>
          </w:p>
        </w:tc>
        <w:tc>
          <w:tcPr>
            <w:tcW w:w="1649" w:type="dxa"/>
            <w:tcBorders>
              <w:top w:val="single" w:sz="18" w:space="0" w:color="auto"/>
              <w:left w:val="nil"/>
              <w:bottom w:val="single" w:sz="18" w:space="0" w:color="auto"/>
              <w:right w:val="nil"/>
            </w:tcBorders>
            <w:shd w:val="clear" w:color="auto" w:fill="000000" w:themeFill="text1"/>
            <w:hideMark/>
          </w:tcPr>
          <w:p w14:paraId="1C3929F9" w14:textId="77777777" w:rsidR="009A604C" w:rsidRPr="0045291C" w:rsidRDefault="009A604C" w:rsidP="009A604C">
            <w:pPr>
              <w:pStyle w:val="TableHeader"/>
            </w:pPr>
            <w:r>
              <w:t>Publish Date</w:t>
            </w:r>
          </w:p>
        </w:tc>
        <w:tc>
          <w:tcPr>
            <w:tcW w:w="3603" w:type="dxa"/>
            <w:tcBorders>
              <w:top w:val="single" w:sz="18" w:space="0" w:color="auto"/>
              <w:left w:val="nil"/>
              <w:bottom w:val="single" w:sz="18" w:space="0" w:color="auto"/>
              <w:right w:val="nil"/>
            </w:tcBorders>
            <w:shd w:val="clear" w:color="auto" w:fill="000000" w:themeFill="text1"/>
          </w:tcPr>
          <w:p w14:paraId="580BE88F" w14:textId="77777777" w:rsidR="009A604C" w:rsidRDefault="009A604C" w:rsidP="009A604C">
            <w:pPr>
              <w:pStyle w:val="TableHeader"/>
            </w:pPr>
            <w:r>
              <w:t>Description/Changes</w:t>
            </w:r>
          </w:p>
        </w:tc>
        <w:tc>
          <w:tcPr>
            <w:tcW w:w="2623" w:type="dxa"/>
            <w:tcBorders>
              <w:top w:val="single" w:sz="18" w:space="0" w:color="auto"/>
              <w:left w:val="nil"/>
              <w:bottom w:val="single" w:sz="18" w:space="0" w:color="auto"/>
              <w:right w:val="nil"/>
            </w:tcBorders>
            <w:shd w:val="clear" w:color="auto" w:fill="000000" w:themeFill="text1"/>
            <w:hideMark/>
          </w:tcPr>
          <w:p w14:paraId="5BE58B24" w14:textId="77777777" w:rsidR="009A604C" w:rsidRPr="0045291C" w:rsidRDefault="009A604C" w:rsidP="009A604C">
            <w:pPr>
              <w:pStyle w:val="TableHeader"/>
            </w:pPr>
            <w:r>
              <w:t>Author(s)</w:t>
            </w:r>
          </w:p>
        </w:tc>
      </w:tr>
      <w:tr w:rsidR="009A604C" w:rsidRPr="0045291C" w14:paraId="04B8C0BE" w14:textId="77777777" w:rsidTr="009A604C">
        <w:trPr>
          <w:cantSplit/>
          <w:jc w:val="center"/>
        </w:trPr>
        <w:tc>
          <w:tcPr>
            <w:tcW w:w="929" w:type="dxa"/>
            <w:tcBorders>
              <w:top w:val="single" w:sz="18" w:space="0" w:color="auto"/>
              <w:left w:val="nil"/>
              <w:bottom w:val="single" w:sz="4" w:space="0" w:color="auto"/>
              <w:right w:val="nil"/>
            </w:tcBorders>
            <w:hideMark/>
          </w:tcPr>
          <w:p w14:paraId="7CE2EF40" w14:textId="77777777" w:rsidR="009A604C" w:rsidRPr="00374511" w:rsidRDefault="009A604C" w:rsidP="009A604C">
            <w:pPr>
              <w:pStyle w:val="TableContent"/>
              <w:rPr>
                <w:sz w:val="16"/>
                <w:szCs w:val="16"/>
              </w:rPr>
            </w:pPr>
            <w:r w:rsidRPr="00374511">
              <w:rPr>
                <w:sz w:val="16"/>
                <w:szCs w:val="16"/>
              </w:rPr>
              <w:t>1.1</w:t>
            </w:r>
          </w:p>
        </w:tc>
        <w:tc>
          <w:tcPr>
            <w:tcW w:w="1649" w:type="dxa"/>
            <w:tcBorders>
              <w:top w:val="single" w:sz="18" w:space="0" w:color="auto"/>
              <w:left w:val="nil"/>
              <w:bottom w:val="single" w:sz="4" w:space="0" w:color="auto"/>
              <w:right w:val="nil"/>
            </w:tcBorders>
            <w:hideMark/>
          </w:tcPr>
          <w:p w14:paraId="29016DFA" w14:textId="77777777" w:rsidR="009A604C" w:rsidRPr="00374511" w:rsidRDefault="009A604C" w:rsidP="009A604C">
            <w:pPr>
              <w:pStyle w:val="TableContent"/>
              <w:rPr>
                <w:sz w:val="16"/>
                <w:szCs w:val="16"/>
              </w:rPr>
            </w:pPr>
            <w:r w:rsidRPr="00374511">
              <w:rPr>
                <w:sz w:val="16"/>
                <w:szCs w:val="16"/>
              </w:rPr>
              <w:t>9/5/2014</w:t>
            </w:r>
          </w:p>
        </w:tc>
        <w:tc>
          <w:tcPr>
            <w:tcW w:w="3603" w:type="dxa"/>
            <w:tcBorders>
              <w:top w:val="single" w:sz="18" w:space="0" w:color="auto"/>
              <w:left w:val="nil"/>
              <w:bottom w:val="single" w:sz="4" w:space="0" w:color="auto"/>
              <w:right w:val="nil"/>
            </w:tcBorders>
          </w:tcPr>
          <w:p w14:paraId="36E4CFE3" w14:textId="77777777" w:rsidR="009A604C" w:rsidRPr="00374511" w:rsidRDefault="009A604C" w:rsidP="009A604C">
            <w:pPr>
              <w:pStyle w:val="TableText"/>
              <w:widowControl/>
              <w:rPr>
                <w:color w:val="000000"/>
                <w:sz w:val="16"/>
                <w:szCs w:val="16"/>
              </w:rPr>
            </w:pPr>
            <w:r w:rsidRPr="00374511">
              <w:rPr>
                <w:color w:val="000000"/>
                <w:sz w:val="16"/>
                <w:szCs w:val="16"/>
              </w:rPr>
              <w:t>Split Prerequisites from install</w:t>
            </w:r>
            <w:r w:rsidRPr="00374511">
              <w:rPr>
                <w:color w:val="000000"/>
                <w:sz w:val="16"/>
                <w:szCs w:val="16"/>
              </w:rPr>
              <w:br/>
              <w:t>Added Revision History</w:t>
            </w:r>
          </w:p>
          <w:p w14:paraId="0307F68F" w14:textId="77777777" w:rsidR="009A604C" w:rsidRPr="00374511" w:rsidRDefault="009A604C" w:rsidP="009A604C">
            <w:pPr>
              <w:pStyle w:val="TableContent"/>
              <w:rPr>
                <w:sz w:val="16"/>
                <w:szCs w:val="16"/>
              </w:rPr>
            </w:pPr>
            <w:r w:rsidRPr="00374511">
              <w:rPr>
                <w:color w:val="000000"/>
                <w:sz w:val="16"/>
                <w:szCs w:val="16"/>
              </w:rPr>
              <w:t>Appendix Updates Smoke Test and Deploy Tool</w:t>
            </w:r>
          </w:p>
        </w:tc>
        <w:tc>
          <w:tcPr>
            <w:tcW w:w="2623" w:type="dxa"/>
            <w:tcBorders>
              <w:top w:val="single" w:sz="18" w:space="0" w:color="auto"/>
              <w:left w:val="nil"/>
              <w:bottom w:val="single" w:sz="4" w:space="0" w:color="auto"/>
              <w:right w:val="nil"/>
            </w:tcBorders>
          </w:tcPr>
          <w:p w14:paraId="638A7D2D" w14:textId="77777777" w:rsidR="009A604C" w:rsidRPr="00374511" w:rsidRDefault="009A604C" w:rsidP="009A604C">
            <w:pPr>
              <w:pStyle w:val="TableText"/>
              <w:widowControl/>
              <w:rPr>
                <w:color w:val="000000"/>
                <w:sz w:val="16"/>
                <w:szCs w:val="16"/>
              </w:rPr>
            </w:pPr>
            <w:r w:rsidRPr="00374511">
              <w:rPr>
                <w:color w:val="000000"/>
                <w:sz w:val="16"/>
                <w:szCs w:val="16"/>
              </w:rPr>
              <w:t>Mike Fitzgerald</w:t>
            </w:r>
          </w:p>
          <w:p w14:paraId="52F10E27" w14:textId="77777777" w:rsidR="009A604C" w:rsidRPr="00374511" w:rsidRDefault="009A604C" w:rsidP="009A604C">
            <w:pPr>
              <w:pStyle w:val="TableContent"/>
              <w:rPr>
                <w:sz w:val="16"/>
                <w:szCs w:val="16"/>
              </w:rPr>
            </w:pPr>
            <w:r w:rsidRPr="00374511">
              <w:rPr>
                <w:color w:val="000000"/>
                <w:sz w:val="16"/>
                <w:szCs w:val="16"/>
              </w:rPr>
              <w:t>(Initial Assembly from separate documents)</w:t>
            </w:r>
          </w:p>
        </w:tc>
      </w:tr>
      <w:tr w:rsidR="009A604C" w:rsidRPr="0045291C" w14:paraId="73EE1CE0" w14:textId="77777777" w:rsidTr="009A604C">
        <w:trPr>
          <w:cantSplit/>
          <w:jc w:val="center"/>
        </w:trPr>
        <w:tc>
          <w:tcPr>
            <w:tcW w:w="929" w:type="dxa"/>
            <w:tcBorders>
              <w:top w:val="single" w:sz="4" w:space="0" w:color="auto"/>
              <w:left w:val="nil"/>
              <w:bottom w:val="single" w:sz="4" w:space="0" w:color="auto"/>
              <w:right w:val="nil"/>
            </w:tcBorders>
          </w:tcPr>
          <w:p w14:paraId="3EC6F2F2" w14:textId="77777777" w:rsidR="009A604C" w:rsidRPr="00374511" w:rsidRDefault="009A604C" w:rsidP="009A604C">
            <w:pPr>
              <w:pStyle w:val="TableContent"/>
              <w:rPr>
                <w:sz w:val="16"/>
                <w:szCs w:val="16"/>
              </w:rPr>
            </w:pPr>
            <w:r w:rsidRPr="00374511">
              <w:rPr>
                <w:sz w:val="16"/>
                <w:szCs w:val="16"/>
              </w:rPr>
              <w:t>1.2</w:t>
            </w:r>
          </w:p>
        </w:tc>
        <w:tc>
          <w:tcPr>
            <w:tcW w:w="1649" w:type="dxa"/>
            <w:tcBorders>
              <w:top w:val="single" w:sz="4" w:space="0" w:color="auto"/>
              <w:left w:val="nil"/>
              <w:bottom w:val="single" w:sz="4" w:space="0" w:color="auto"/>
              <w:right w:val="nil"/>
            </w:tcBorders>
          </w:tcPr>
          <w:p w14:paraId="7162F10C" w14:textId="77777777" w:rsidR="009A604C" w:rsidRPr="00374511" w:rsidRDefault="009A604C" w:rsidP="009A604C">
            <w:pPr>
              <w:pStyle w:val="TableContent"/>
              <w:rPr>
                <w:sz w:val="16"/>
                <w:szCs w:val="16"/>
              </w:rPr>
            </w:pPr>
            <w:r w:rsidRPr="00374511">
              <w:rPr>
                <w:sz w:val="16"/>
                <w:szCs w:val="16"/>
              </w:rPr>
              <w:t>9/6/2014</w:t>
            </w:r>
          </w:p>
        </w:tc>
        <w:tc>
          <w:tcPr>
            <w:tcW w:w="3603" w:type="dxa"/>
            <w:tcBorders>
              <w:top w:val="single" w:sz="4" w:space="0" w:color="auto"/>
              <w:left w:val="nil"/>
              <w:bottom w:val="single" w:sz="4" w:space="0" w:color="auto"/>
              <w:right w:val="nil"/>
            </w:tcBorders>
          </w:tcPr>
          <w:p w14:paraId="7BC64FF8" w14:textId="77777777" w:rsidR="009A604C" w:rsidRPr="00374511" w:rsidRDefault="009A604C" w:rsidP="009A604C">
            <w:pPr>
              <w:pStyle w:val="TableContent"/>
              <w:rPr>
                <w:sz w:val="16"/>
                <w:szCs w:val="16"/>
              </w:rPr>
            </w:pPr>
            <w:r w:rsidRPr="00374511">
              <w:rPr>
                <w:color w:val="000000"/>
                <w:sz w:val="16"/>
                <w:szCs w:val="16"/>
              </w:rPr>
              <w:t>Removed history from Application Restart Tasks. Added: Temporary File Cleanup utility task information, Log file maintenance information</w:t>
            </w:r>
          </w:p>
        </w:tc>
        <w:tc>
          <w:tcPr>
            <w:tcW w:w="2623" w:type="dxa"/>
            <w:tcBorders>
              <w:top w:val="single" w:sz="4" w:space="0" w:color="auto"/>
              <w:left w:val="nil"/>
              <w:bottom w:val="single" w:sz="4" w:space="0" w:color="auto"/>
              <w:right w:val="nil"/>
            </w:tcBorders>
          </w:tcPr>
          <w:p w14:paraId="01F6CB9E" w14:textId="77777777" w:rsidR="009A604C" w:rsidRPr="00374511" w:rsidRDefault="009A604C" w:rsidP="009A604C">
            <w:pPr>
              <w:pStyle w:val="TableContent"/>
              <w:rPr>
                <w:sz w:val="16"/>
                <w:szCs w:val="16"/>
              </w:rPr>
            </w:pPr>
            <w:r w:rsidRPr="00374511">
              <w:rPr>
                <w:sz w:val="16"/>
                <w:szCs w:val="16"/>
              </w:rPr>
              <w:t>Derrick Yacavone</w:t>
            </w:r>
          </w:p>
        </w:tc>
      </w:tr>
      <w:tr w:rsidR="009A604C" w:rsidRPr="0045291C" w14:paraId="424E0193" w14:textId="77777777" w:rsidTr="009A604C">
        <w:trPr>
          <w:cantSplit/>
          <w:jc w:val="center"/>
        </w:trPr>
        <w:tc>
          <w:tcPr>
            <w:tcW w:w="929" w:type="dxa"/>
            <w:tcBorders>
              <w:top w:val="single" w:sz="4" w:space="0" w:color="auto"/>
              <w:left w:val="nil"/>
              <w:bottom w:val="single" w:sz="4" w:space="0" w:color="auto"/>
              <w:right w:val="nil"/>
            </w:tcBorders>
          </w:tcPr>
          <w:p w14:paraId="10D6AB3A" w14:textId="77777777" w:rsidR="009A604C" w:rsidRPr="00374511" w:rsidRDefault="009A604C" w:rsidP="009A604C">
            <w:pPr>
              <w:pStyle w:val="TableContent"/>
              <w:rPr>
                <w:sz w:val="16"/>
                <w:szCs w:val="16"/>
              </w:rPr>
            </w:pPr>
            <w:r w:rsidRPr="00374511">
              <w:rPr>
                <w:sz w:val="16"/>
                <w:szCs w:val="16"/>
              </w:rPr>
              <w:t>1.3</w:t>
            </w:r>
          </w:p>
        </w:tc>
        <w:tc>
          <w:tcPr>
            <w:tcW w:w="1649" w:type="dxa"/>
            <w:tcBorders>
              <w:top w:val="single" w:sz="4" w:space="0" w:color="auto"/>
              <w:left w:val="nil"/>
              <w:bottom w:val="single" w:sz="4" w:space="0" w:color="auto"/>
              <w:right w:val="nil"/>
            </w:tcBorders>
          </w:tcPr>
          <w:p w14:paraId="16737F34" w14:textId="77777777" w:rsidR="009A604C" w:rsidRPr="00374511" w:rsidRDefault="009A604C" w:rsidP="009A604C">
            <w:pPr>
              <w:pStyle w:val="TableContent"/>
              <w:rPr>
                <w:sz w:val="16"/>
                <w:szCs w:val="16"/>
              </w:rPr>
            </w:pPr>
            <w:r w:rsidRPr="00374511">
              <w:rPr>
                <w:sz w:val="16"/>
                <w:szCs w:val="16"/>
              </w:rPr>
              <w:t>9/11/2014</w:t>
            </w:r>
          </w:p>
        </w:tc>
        <w:tc>
          <w:tcPr>
            <w:tcW w:w="3603" w:type="dxa"/>
            <w:tcBorders>
              <w:top w:val="single" w:sz="4" w:space="0" w:color="auto"/>
              <w:left w:val="nil"/>
              <w:bottom w:val="single" w:sz="4" w:space="0" w:color="auto"/>
              <w:right w:val="nil"/>
            </w:tcBorders>
          </w:tcPr>
          <w:p w14:paraId="67E3AB08" w14:textId="77777777" w:rsidR="009A604C" w:rsidRPr="00374511" w:rsidRDefault="009A604C" w:rsidP="009A604C">
            <w:pPr>
              <w:pStyle w:val="TableContent"/>
              <w:rPr>
                <w:sz w:val="16"/>
                <w:szCs w:val="16"/>
              </w:rPr>
            </w:pPr>
            <w:r w:rsidRPr="00374511">
              <w:rPr>
                <w:color w:val="000000"/>
                <w:sz w:val="16"/>
                <w:szCs w:val="16"/>
              </w:rPr>
              <w:t>Changed header type for SQL server section to appear in TOC, and placement within the stand up order. Added clarifications and updated WAS config table object. Added notes on profile creations. Changed J-integra instructions to reference a new installation on a new environment. Updated Work engine wording for clarity</w:t>
            </w:r>
          </w:p>
        </w:tc>
        <w:tc>
          <w:tcPr>
            <w:tcW w:w="2623" w:type="dxa"/>
            <w:tcBorders>
              <w:top w:val="single" w:sz="4" w:space="0" w:color="auto"/>
              <w:left w:val="nil"/>
              <w:bottom w:val="single" w:sz="4" w:space="0" w:color="auto"/>
              <w:right w:val="nil"/>
            </w:tcBorders>
          </w:tcPr>
          <w:p w14:paraId="24253424" w14:textId="77777777" w:rsidR="009A604C" w:rsidRPr="00374511" w:rsidRDefault="009A604C" w:rsidP="009A604C">
            <w:pPr>
              <w:pStyle w:val="TableContent"/>
              <w:rPr>
                <w:sz w:val="16"/>
                <w:szCs w:val="16"/>
              </w:rPr>
            </w:pPr>
            <w:r w:rsidRPr="00374511">
              <w:rPr>
                <w:sz w:val="16"/>
                <w:szCs w:val="16"/>
              </w:rPr>
              <w:t>Derrick Yacavone</w:t>
            </w:r>
          </w:p>
        </w:tc>
      </w:tr>
      <w:tr w:rsidR="009A604C" w:rsidRPr="0045291C" w14:paraId="2E4E8F33" w14:textId="77777777" w:rsidTr="009A604C">
        <w:trPr>
          <w:cantSplit/>
          <w:jc w:val="center"/>
        </w:trPr>
        <w:tc>
          <w:tcPr>
            <w:tcW w:w="929" w:type="dxa"/>
            <w:tcBorders>
              <w:top w:val="single" w:sz="4" w:space="0" w:color="auto"/>
              <w:left w:val="nil"/>
              <w:bottom w:val="single" w:sz="4" w:space="0" w:color="auto"/>
              <w:right w:val="nil"/>
            </w:tcBorders>
          </w:tcPr>
          <w:p w14:paraId="459F3C98" w14:textId="77777777" w:rsidR="009A604C" w:rsidRPr="00374511" w:rsidRDefault="009A604C" w:rsidP="009A604C">
            <w:pPr>
              <w:pStyle w:val="TableContent"/>
              <w:rPr>
                <w:sz w:val="16"/>
                <w:szCs w:val="16"/>
              </w:rPr>
            </w:pPr>
            <w:r w:rsidRPr="00374511">
              <w:rPr>
                <w:sz w:val="16"/>
                <w:szCs w:val="16"/>
              </w:rPr>
              <w:t>1.4</w:t>
            </w:r>
          </w:p>
        </w:tc>
        <w:tc>
          <w:tcPr>
            <w:tcW w:w="1649" w:type="dxa"/>
            <w:tcBorders>
              <w:top w:val="single" w:sz="4" w:space="0" w:color="auto"/>
              <w:left w:val="nil"/>
              <w:bottom w:val="single" w:sz="4" w:space="0" w:color="auto"/>
              <w:right w:val="nil"/>
            </w:tcBorders>
          </w:tcPr>
          <w:p w14:paraId="08E4650B" w14:textId="77777777" w:rsidR="009A604C" w:rsidRPr="00374511" w:rsidRDefault="009A604C" w:rsidP="009A604C">
            <w:pPr>
              <w:pStyle w:val="TableContent"/>
              <w:rPr>
                <w:sz w:val="16"/>
                <w:szCs w:val="16"/>
              </w:rPr>
            </w:pPr>
            <w:r w:rsidRPr="00374511">
              <w:rPr>
                <w:sz w:val="16"/>
                <w:szCs w:val="16"/>
              </w:rPr>
              <w:t>9/12/2014</w:t>
            </w:r>
          </w:p>
        </w:tc>
        <w:tc>
          <w:tcPr>
            <w:tcW w:w="3603" w:type="dxa"/>
            <w:tcBorders>
              <w:top w:val="single" w:sz="4" w:space="0" w:color="auto"/>
              <w:left w:val="nil"/>
              <w:bottom w:val="single" w:sz="4" w:space="0" w:color="auto"/>
              <w:right w:val="nil"/>
            </w:tcBorders>
          </w:tcPr>
          <w:p w14:paraId="3D0517F6" w14:textId="77777777" w:rsidR="009A604C" w:rsidRPr="00374511" w:rsidRDefault="009A604C" w:rsidP="009A604C">
            <w:pPr>
              <w:pStyle w:val="TableContent"/>
              <w:rPr>
                <w:color w:val="000000"/>
                <w:sz w:val="16"/>
                <w:szCs w:val="16"/>
              </w:rPr>
            </w:pPr>
            <w:r w:rsidRPr="00374511">
              <w:rPr>
                <w:color w:val="000000"/>
                <w:sz w:val="16"/>
                <w:szCs w:val="16"/>
              </w:rPr>
              <w:t>Changed headers to distinguish between installation and configuration sections</w:t>
            </w:r>
          </w:p>
        </w:tc>
        <w:tc>
          <w:tcPr>
            <w:tcW w:w="2623" w:type="dxa"/>
            <w:tcBorders>
              <w:top w:val="single" w:sz="4" w:space="0" w:color="auto"/>
              <w:left w:val="nil"/>
              <w:bottom w:val="single" w:sz="4" w:space="0" w:color="auto"/>
              <w:right w:val="nil"/>
            </w:tcBorders>
          </w:tcPr>
          <w:p w14:paraId="0774FE5B" w14:textId="77777777" w:rsidR="009A604C" w:rsidRPr="00374511" w:rsidRDefault="009A604C" w:rsidP="009A604C">
            <w:pPr>
              <w:pStyle w:val="TableContent"/>
              <w:rPr>
                <w:sz w:val="16"/>
                <w:szCs w:val="16"/>
              </w:rPr>
            </w:pPr>
            <w:r w:rsidRPr="00374511">
              <w:rPr>
                <w:sz w:val="16"/>
                <w:szCs w:val="16"/>
              </w:rPr>
              <w:t>Derrick Yacavone</w:t>
            </w:r>
          </w:p>
        </w:tc>
      </w:tr>
      <w:tr w:rsidR="009A604C" w:rsidRPr="0045291C" w14:paraId="4E1AF67D" w14:textId="77777777" w:rsidTr="009A604C">
        <w:trPr>
          <w:cantSplit/>
          <w:jc w:val="center"/>
        </w:trPr>
        <w:tc>
          <w:tcPr>
            <w:tcW w:w="929" w:type="dxa"/>
            <w:tcBorders>
              <w:top w:val="single" w:sz="4" w:space="0" w:color="auto"/>
              <w:left w:val="nil"/>
              <w:bottom w:val="single" w:sz="4" w:space="0" w:color="auto"/>
              <w:right w:val="nil"/>
            </w:tcBorders>
          </w:tcPr>
          <w:p w14:paraId="16D85C77" w14:textId="77777777" w:rsidR="009A604C" w:rsidRPr="00374511" w:rsidRDefault="009A604C" w:rsidP="009A604C">
            <w:pPr>
              <w:pStyle w:val="TableContent"/>
              <w:rPr>
                <w:sz w:val="16"/>
                <w:szCs w:val="16"/>
              </w:rPr>
            </w:pPr>
            <w:r w:rsidRPr="00374511">
              <w:rPr>
                <w:sz w:val="16"/>
                <w:szCs w:val="16"/>
              </w:rPr>
              <w:t>1.5</w:t>
            </w:r>
          </w:p>
        </w:tc>
        <w:tc>
          <w:tcPr>
            <w:tcW w:w="1649" w:type="dxa"/>
            <w:tcBorders>
              <w:top w:val="single" w:sz="4" w:space="0" w:color="auto"/>
              <w:left w:val="nil"/>
              <w:bottom w:val="single" w:sz="4" w:space="0" w:color="auto"/>
              <w:right w:val="nil"/>
            </w:tcBorders>
          </w:tcPr>
          <w:p w14:paraId="055FF8E8" w14:textId="77777777" w:rsidR="009A604C" w:rsidRPr="00374511" w:rsidRDefault="009A604C" w:rsidP="009A604C">
            <w:pPr>
              <w:pStyle w:val="TableContent"/>
              <w:rPr>
                <w:sz w:val="16"/>
                <w:szCs w:val="16"/>
              </w:rPr>
            </w:pPr>
            <w:r w:rsidRPr="00374511">
              <w:rPr>
                <w:sz w:val="16"/>
                <w:szCs w:val="16"/>
              </w:rPr>
              <w:t>9/22/2014</w:t>
            </w:r>
          </w:p>
        </w:tc>
        <w:tc>
          <w:tcPr>
            <w:tcW w:w="3603" w:type="dxa"/>
            <w:tcBorders>
              <w:top w:val="single" w:sz="4" w:space="0" w:color="auto"/>
              <w:left w:val="nil"/>
              <w:bottom w:val="single" w:sz="4" w:space="0" w:color="auto"/>
              <w:right w:val="nil"/>
            </w:tcBorders>
          </w:tcPr>
          <w:p w14:paraId="4DDC8E2F" w14:textId="77777777" w:rsidR="009A604C" w:rsidRPr="00374511" w:rsidRDefault="009A604C" w:rsidP="009A604C">
            <w:pPr>
              <w:pStyle w:val="TableContent"/>
              <w:rPr>
                <w:color w:val="000000"/>
                <w:sz w:val="16"/>
                <w:szCs w:val="16"/>
              </w:rPr>
            </w:pPr>
            <w:r w:rsidRPr="00374511">
              <w:rPr>
                <w:color w:val="000000"/>
                <w:sz w:val="16"/>
                <w:szCs w:val="16"/>
              </w:rPr>
              <w:t>Updates/clarifications after client installation</w:t>
            </w:r>
          </w:p>
        </w:tc>
        <w:tc>
          <w:tcPr>
            <w:tcW w:w="2623" w:type="dxa"/>
            <w:tcBorders>
              <w:top w:val="single" w:sz="4" w:space="0" w:color="auto"/>
              <w:left w:val="nil"/>
              <w:bottom w:val="single" w:sz="4" w:space="0" w:color="auto"/>
              <w:right w:val="nil"/>
            </w:tcBorders>
          </w:tcPr>
          <w:p w14:paraId="214779DE" w14:textId="77777777" w:rsidR="009A604C" w:rsidRPr="00374511" w:rsidRDefault="009A604C" w:rsidP="009A604C">
            <w:pPr>
              <w:pStyle w:val="TableContent"/>
              <w:rPr>
                <w:sz w:val="16"/>
                <w:szCs w:val="16"/>
              </w:rPr>
            </w:pPr>
            <w:r w:rsidRPr="00374511">
              <w:rPr>
                <w:sz w:val="16"/>
                <w:szCs w:val="16"/>
              </w:rPr>
              <w:t>Derrick Yacavone</w:t>
            </w:r>
          </w:p>
        </w:tc>
      </w:tr>
      <w:tr w:rsidR="009A604C" w:rsidRPr="0045291C" w14:paraId="74AB5AA9" w14:textId="77777777" w:rsidTr="009A604C">
        <w:trPr>
          <w:cantSplit/>
          <w:jc w:val="center"/>
        </w:trPr>
        <w:tc>
          <w:tcPr>
            <w:tcW w:w="929" w:type="dxa"/>
            <w:tcBorders>
              <w:top w:val="single" w:sz="4" w:space="0" w:color="auto"/>
              <w:left w:val="nil"/>
              <w:bottom w:val="single" w:sz="4" w:space="0" w:color="auto"/>
              <w:right w:val="nil"/>
            </w:tcBorders>
          </w:tcPr>
          <w:p w14:paraId="7B6F0621" w14:textId="77777777" w:rsidR="009A604C" w:rsidRPr="00374511" w:rsidRDefault="009A604C" w:rsidP="009A604C">
            <w:pPr>
              <w:pStyle w:val="TableContent"/>
              <w:rPr>
                <w:sz w:val="16"/>
                <w:szCs w:val="16"/>
              </w:rPr>
            </w:pPr>
            <w:r w:rsidRPr="00374511">
              <w:rPr>
                <w:sz w:val="16"/>
                <w:szCs w:val="16"/>
              </w:rPr>
              <w:t>1.6</w:t>
            </w:r>
          </w:p>
        </w:tc>
        <w:tc>
          <w:tcPr>
            <w:tcW w:w="1649" w:type="dxa"/>
            <w:tcBorders>
              <w:top w:val="single" w:sz="4" w:space="0" w:color="auto"/>
              <w:left w:val="nil"/>
              <w:bottom w:val="single" w:sz="4" w:space="0" w:color="auto"/>
              <w:right w:val="nil"/>
            </w:tcBorders>
          </w:tcPr>
          <w:p w14:paraId="6D4B0F54" w14:textId="77777777" w:rsidR="009A604C" w:rsidRPr="00374511" w:rsidRDefault="009A604C" w:rsidP="009A604C">
            <w:pPr>
              <w:pStyle w:val="TableContent"/>
              <w:rPr>
                <w:sz w:val="16"/>
                <w:szCs w:val="16"/>
              </w:rPr>
            </w:pPr>
            <w:r w:rsidRPr="00374511">
              <w:rPr>
                <w:sz w:val="16"/>
                <w:szCs w:val="16"/>
              </w:rPr>
              <w:t>9/23/2014</w:t>
            </w:r>
          </w:p>
        </w:tc>
        <w:tc>
          <w:tcPr>
            <w:tcW w:w="3603" w:type="dxa"/>
            <w:tcBorders>
              <w:top w:val="single" w:sz="4" w:space="0" w:color="auto"/>
              <w:left w:val="nil"/>
              <w:bottom w:val="single" w:sz="4" w:space="0" w:color="auto"/>
              <w:right w:val="nil"/>
            </w:tcBorders>
          </w:tcPr>
          <w:p w14:paraId="739806B8" w14:textId="77777777" w:rsidR="009A604C" w:rsidRPr="00374511" w:rsidRDefault="009A604C" w:rsidP="009A604C">
            <w:pPr>
              <w:pStyle w:val="TableContent"/>
              <w:rPr>
                <w:color w:val="000000"/>
                <w:sz w:val="16"/>
                <w:szCs w:val="16"/>
              </w:rPr>
            </w:pPr>
            <w:r w:rsidRPr="00374511">
              <w:rPr>
                <w:color w:val="000000"/>
                <w:sz w:val="16"/>
                <w:szCs w:val="16"/>
              </w:rPr>
              <w:t>Added appendix D for WAS topology pictures</w:t>
            </w:r>
          </w:p>
        </w:tc>
        <w:tc>
          <w:tcPr>
            <w:tcW w:w="2623" w:type="dxa"/>
            <w:tcBorders>
              <w:top w:val="single" w:sz="4" w:space="0" w:color="auto"/>
              <w:left w:val="nil"/>
              <w:bottom w:val="single" w:sz="4" w:space="0" w:color="auto"/>
              <w:right w:val="nil"/>
            </w:tcBorders>
          </w:tcPr>
          <w:p w14:paraId="2A46AEC4" w14:textId="77777777" w:rsidR="009A604C" w:rsidRPr="00374511" w:rsidRDefault="009A604C" w:rsidP="009A604C">
            <w:pPr>
              <w:pStyle w:val="TableContent"/>
              <w:rPr>
                <w:sz w:val="16"/>
                <w:szCs w:val="16"/>
              </w:rPr>
            </w:pPr>
            <w:r w:rsidRPr="00374511">
              <w:rPr>
                <w:sz w:val="16"/>
                <w:szCs w:val="16"/>
              </w:rPr>
              <w:t>Derrick Yacavone</w:t>
            </w:r>
          </w:p>
        </w:tc>
      </w:tr>
      <w:tr w:rsidR="009A604C" w:rsidRPr="0045291C" w14:paraId="124FC9F0" w14:textId="77777777" w:rsidTr="009A604C">
        <w:trPr>
          <w:cantSplit/>
          <w:jc w:val="center"/>
        </w:trPr>
        <w:tc>
          <w:tcPr>
            <w:tcW w:w="929" w:type="dxa"/>
            <w:tcBorders>
              <w:top w:val="single" w:sz="4" w:space="0" w:color="auto"/>
              <w:left w:val="nil"/>
              <w:bottom w:val="single" w:sz="4" w:space="0" w:color="auto"/>
              <w:right w:val="nil"/>
            </w:tcBorders>
          </w:tcPr>
          <w:p w14:paraId="6CC1EDD8" w14:textId="77777777" w:rsidR="009A604C" w:rsidRPr="00374511" w:rsidRDefault="009A604C" w:rsidP="009A604C">
            <w:pPr>
              <w:pStyle w:val="TableContent"/>
              <w:rPr>
                <w:sz w:val="16"/>
                <w:szCs w:val="16"/>
              </w:rPr>
            </w:pPr>
            <w:r w:rsidRPr="00374511">
              <w:rPr>
                <w:sz w:val="16"/>
                <w:szCs w:val="16"/>
              </w:rPr>
              <w:t>1.7</w:t>
            </w:r>
          </w:p>
        </w:tc>
        <w:tc>
          <w:tcPr>
            <w:tcW w:w="1649" w:type="dxa"/>
            <w:tcBorders>
              <w:top w:val="single" w:sz="4" w:space="0" w:color="auto"/>
              <w:left w:val="nil"/>
              <w:bottom w:val="single" w:sz="4" w:space="0" w:color="auto"/>
              <w:right w:val="nil"/>
            </w:tcBorders>
          </w:tcPr>
          <w:p w14:paraId="66CE5966" w14:textId="77777777" w:rsidR="009A604C" w:rsidRPr="00374511" w:rsidRDefault="009A604C" w:rsidP="009A604C">
            <w:pPr>
              <w:pStyle w:val="TableContent"/>
              <w:rPr>
                <w:sz w:val="16"/>
                <w:szCs w:val="16"/>
              </w:rPr>
            </w:pPr>
            <w:r w:rsidRPr="00374511">
              <w:rPr>
                <w:sz w:val="16"/>
                <w:szCs w:val="16"/>
              </w:rPr>
              <w:t>9/29/2014</w:t>
            </w:r>
          </w:p>
        </w:tc>
        <w:tc>
          <w:tcPr>
            <w:tcW w:w="3603" w:type="dxa"/>
            <w:tcBorders>
              <w:top w:val="single" w:sz="4" w:space="0" w:color="auto"/>
              <w:left w:val="nil"/>
              <w:bottom w:val="single" w:sz="4" w:space="0" w:color="auto"/>
              <w:right w:val="nil"/>
            </w:tcBorders>
          </w:tcPr>
          <w:p w14:paraId="1548877B" w14:textId="77777777" w:rsidR="009A604C" w:rsidRPr="00374511" w:rsidRDefault="009A604C" w:rsidP="009A604C">
            <w:pPr>
              <w:pStyle w:val="TableContent"/>
              <w:rPr>
                <w:color w:val="000000"/>
                <w:sz w:val="16"/>
                <w:szCs w:val="16"/>
              </w:rPr>
            </w:pPr>
            <w:r w:rsidRPr="00374511">
              <w:rPr>
                <w:color w:val="000000"/>
                <w:sz w:val="16"/>
                <w:szCs w:val="16"/>
              </w:rPr>
              <w:t>Added SQLCML configuration table</w:t>
            </w:r>
          </w:p>
        </w:tc>
        <w:tc>
          <w:tcPr>
            <w:tcW w:w="2623" w:type="dxa"/>
            <w:tcBorders>
              <w:top w:val="single" w:sz="4" w:space="0" w:color="auto"/>
              <w:left w:val="nil"/>
              <w:bottom w:val="single" w:sz="4" w:space="0" w:color="auto"/>
              <w:right w:val="nil"/>
            </w:tcBorders>
          </w:tcPr>
          <w:p w14:paraId="1A8242F7" w14:textId="77777777" w:rsidR="009A604C" w:rsidRPr="00374511" w:rsidRDefault="009A604C" w:rsidP="009A604C">
            <w:pPr>
              <w:pStyle w:val="TableContent"/>
              <w:rPr>
                <w:sz w:val="16"/>
                <w:szCs w:val="16"/>
              </w:rPr>
            </w:pPr>
            <w:r w:rsidRPr="00374511">
              <w:rPr>
                <w:sz w:val="16"/>
                <w:szCs w:val="16"/>
              </w:rPr>
              <w:t>Derrick Yacavone</w:t>
            </w:r>
          </w:p>
        </w:tc>
      </w:tr>
      <w:tr w:rsidR="009A604C" w:rsidRPr="0045291C" w14:paraId="1223EDF1" w14:textId="77777777" w:rsidTr="009A604C">
        <w:trPr>
          <w:cantSplit/>
          <w:jc w:val="center"/>
        </w:trPr>
        <w:tc>
          <w:tcPr>
            <w:tcW w:w="929" w:type="dxa"/>
            <w:tcBorders>
              <w:top w:val="single" w:sz="4" w:space="0" w:color="auto"/>
              <w:left w:val="nil"/>
              <w:bottom w:val="single" w:sz="4" w:space="0" w:color="auto"/>
              <w:right w:val="nil"/>
            </w:tcBorders>
          </w:tcPr>
          <w:p w14:paraId="1A02A540" w14:textId="77777777" w:rsidR="009A604C" w:rsidRPr="00374511" w:rsidRDefault="009A604C" w:rsidP="009A604C">
            <w:pPr>
              <w:pStyle w:val="TableContent"/>
              <w:rPr>
                <w:sz w:val="16"/>
                <w:szCs w:val="16"/>
              </w:rPr>
            </w:pPr>
            <w:r w:rsidRPr="00374511">
              <w:rPr>
                <w:sz w:val="16"/>
                <w:szCs w:val="16"/>
              </w:rPr>
              <w:t>1.8</w:t>
            </w:r>
          </w:p>
        </w:tc>
        <w:tc>
          <w:tcPr>
            <w:tcW w:w="1649" w:type="dxa"/>
            <w:tcBorders>
              <w:top w:val="single" w:sz="4" w:space="0" w:color="auto"/>
              <w:left w:val="nil"/>
              <w:bottom w:val="single" w:sz="4" w:space="0" w:color="auto"/>
              <w:right w:val="nil"/>
            </w:tcBorders>
          </w:tcPr>
          <w:p w14:paraId="728A5067" w14:textId="77777777" w:rsidR="009A604C" w:rsidRPr="00374511" w:rsidRDefault="009A604C" w:rsidP="009A604C">
            <w:pPr>
              <w:pStyle w:val="TableContent"/>
              <w:rPr>
                <w:sz w:val="16"/>
                <w:szCs w:val="16"/>
              </w:rPr>
            </w:pPr>
            <w:r w:rsidRPr="00374511">
              <w:rPr>
                <w:sz w:val="16"/>
                <w:szCs w:val="16"/>
              </w:rPr>
              <w:t>10/1/2014</w:t>
            </w:r>
          </w:p>
        </w:tc>
        <w:tc>
          <w:tcPr>
            <w:tcW w:w="3603" w:type="dxa"/>
            <w:tcBorders>
              <w:top w:val="single" w:sz="4" w:space="0" w:color="auto"/>
              <w:left w:val="nil"/>
              <w:bottom w:val="single" w:sz="4" w:space="0" w:color="auto"/>
              <w:right w:val="nil"/>
            </w:tcBorders>
          </w:tcPr>
          <w:p w14:paraId="3F3B7C8C" w14:textId="77777777" w:rsidR="009A604C" w:rsidRPr="00374511" w:rsidRDefault="009A604C" w:rsidP="009A604C">
            <w:pPr>
              <w:pStyle w:val="TableContent"/>
              <w:rPr>
                <w:color w:val="000000"/>
                <w:sz w:val="16"/>
                <w:szCs w:val="16"/>
              </w:rPr>
            </w:pPr>
            <w:r w:rsidRPr="00374511">
              <w:rPr>
                <w:color w:val="000000"/>
                <w:sz w:val="16"/>
                <w:szCs w:val="16"/>
              </w:rPr>
              <w:t>Removed reference to tools server, change reference to proper install directory.  Changed WebSphere Section to be organized by CELL</w:t>
            </w:r>
          </w:p>
        </w:tc>
        <w:tc>
          <w:tcPr>
            <w:tcW w:w="2623" w:type="dxa"/>
            <w:tcBorders>
              <w:top w:val="single" w:sz="4" w:space="0" w:color="auto"/>
              <w:left w:val="nil"/>
              <w:bottom w:val="single" w:sz="4" w:space="0" w:color="auto"/>
              <w:right w:val="nil"/>
            </w:tcBorders>
          </w:tcPr>
          <w:p w14:paraId="6825EDE2" w14:textId="77777777" w:rsidR="009A604C" w:rsidRPr="00374511" w:rsidRDefault="009A604C" w:rsidP="009A604C">
            <w:pPr>
              <w:pStyle w:val="TableContent"/>
              <w:rPr>
                <w:sz w:val="16"/>
                <w:szCs w:val="16"/>
              </w:rPr>
            </w:pPr>
            <w:r w:rsidRPr="00374511">
              <w:rPr>
                <w:sz w:val="16"/>
                <w:szCs w:val="16"/>
              </w:rPr>
              <w:t>Derrick Yacavone</w:t>
            </w:r>
          </w:p>
        </w:tc>
      </w:tr>
      <w:tr w:rsidR="009A604C" w:rsidRPr="0045291C" w14:paraId="1D5A84EA" w14:textId="77777777" w:rsidTr="009A604C">
        <w:trPr>
          <w:cantSplit/>
          <w:jc w:val="center"/>
        </w:trPr>
        <w:tc>
          <w:tcPr>
            <w:tcW w:w="929" w:type="dxa"/>
            <w:tcBorders>
              <w:top w:val="single" w:sz="4" w:space="0" w:color="auto"/>
              <w:left w:val="nil"/>
              <w:bottom w:val="single" w:sz="4" w:space="0" w:color="auto"/>
              <w:right w:val="nil"/>
            </w:tcBorders>
          </w:tcPr>
          <w:p w14:paraId="076BED2D" w14:textId="77777777" w:rsidR="009A604C" w:rsidRPr="00374511" w:rsidRDefault="009A604C" w:rsidP="009A604C">
            <w:pPr>
              <w:pStyle w:val="TableContent"/>
              <w:rPr>
                <w:sz w:val="16"/>
                <w:szCs w:val="16"/>
              </w:rPr>
            </w:pPr>
            <w:r w:rsidRPr="00374511">
              <w:rPr>
                <w:sz w:val="16"/>
                <w:szCs w:val="16"/>
              </w:rPr>
              <w:t>1.9</w:t>
            </w:r>
          </w:p>
        </w:tc>
        <w:tc>
          <w:tcPr>
            <w:tcW w:w="1649" w:type="dxa"/>
            <w:tcBorders>
              <w:top w:val="single" w:sz="4" w:space="0" w:color="auto"/>
              <w:left w:val="nil"/>
              <w:bottom w:val="single" w:sz="4" w:space="0" w:color="auto"/>
              <w:right w:val="nil"/>
            </w:tcBorders>
          </w:tcPr>
          <w:p w14:paraId="52769AC8" w14:textId="77777777" w:rsidR="009A604C" w:rsidRPr="00374511" w:rsidRDefault="009A604C" w:rsidP="009A604C">
            <w:pPr>
              <w:pStyle w:val="TableContent"/>
              <w:rPr>
                <w:sz w:val="16"/>
                <w:szCs w:val="16"/>
              </w:rPr>
            </w:pPr>
            <w:r w:rsidRPr="00374511">
              <w:rPr>
                <w:sz w:val="16"/>
                <w:szCs w:val="16"/>
              </w:rPr>
              <w:t>10/4/2014</w:t>
            </w:r>
          </w:p>
        </w:tc>
        <w:tc>
          <w:tcPr>
            <w:tcW w:w="3603" w:type="dxa"/>
            <w:tcBorders>
              <w:top w:val="single" w:sz="4" w:space="0" w:color="auto"/>
              <w:left w:val="nil"/>
              <w:bottom w:val="single" w:sz="4" w:space="0" w:color="auto"/>
              <w:right w:val="nil"/>
            </w:tcBorders>
          </w:tcPr>
          <w:p w14:paraId="2B1CD6C8" w14:textId="77777777" w:rsidR="009A604C" w:rsidRPr="00374511" w:rsidRDefault="009A604C" w:rsidP="009A604C">
            <w:pPr>
              <w:pStyle w:val="TableContent"/>
              <w:rPr>
                <w:color w:val="000000"/>
                <w:sz w:val="16"/>
                <w:szCs w:val="16"/>
              </w:rPr>
            </w:pPr>
            <w:r w:rsidRPr="00374511">
              <w:rPr>
                <w:color w:val="000000"/>
                <w:sz w:val="16"/>
                <w:szCs w:val="16"/>
              </w:rPr>
              <w:t>Updating instructions to allow for installing by cells</w:t>
            </w:r>
          </w:p>
        </w:tc>
        <w:tc>
          <w:tcPr>
            <w:tcW w:w="2623" w:type="dxa"/>
            <w:tcBorders>
              <w:top w:val="single" w:sz="4" w:space="0" w:color="auto"/>
              <w:left w:val="nil"/>
              <w:bottom w:val="single" w:sz="4" w:space="0" w:color="auto"/>
              <w:right w:val="nil"/>
            </w:tcBorders>
          </w:tcPr>
          <w:p w14:paraId="0C686E42" w14:textId="77777777" w:rsidR="009A604C" w:rsidRPr="00374511" w:rsidRDefault="009A604C" w:rsidP="009A604C">
            <w:pPr>
              <w:pStyle w:val="TableContent"/>
              <w:rPr>
                <w:sz w:val="16"/>
                <w:szCs w:val="16"/>
              </w:rPr>
            </w:pPr>
            <w:r w:rsidRPr="00374511">
              <w:rPr>
                <w:sz w:val="16"/>
                <w:szCs w:val="16"/>
              </w:rPr>
              <w:t>Derrick Yacavone</w:t>
            </w:r>
          </w:p>
        </w:tc>
      </w:tr>
      <w:tr w:rsidR="009A604C" w:rsidRPr="0045291C" w14:paraId="65660DCD" w14:textId="77777777" w:rsidTr="009A604C">
        <w:trPr>
          <w:cantSplit/>
          <w:jc w:val="center"/>
        </w:trPr>
        <w:tc>
          <w:tcPr>
            <w:tcW w:w="929" w:type="dxa"/>
            <w:tcBorders>
              <w:top w:val="single" w:sz="4" w:space="0" w:color="auto"/>
              <w:left w:val="nil"/>
              <w:bottom w:val="single" w:sz="4" w:space="0" w:color="auto"/>
              <w:right w:val="nil"/>
            </w:tcBorders>
          </w:tcPr>
          <w:p w14:paraId="34A9BB8E" w14:textId="77777777" w:rsidR="009A604C" w:rsidRPr="00374511" w:rsidRDefault="009A604C" w:rsidP="009A604C">
            <w:pPr>
              <w:pStyle w:val="TableContent"/>
              <w:rPr>
                <w:sz w:val="16"/>
                <w:szCs w:val="16"/>
              </w:rPr>
            </w:pPr>
            <w:r w:rsidRPr="00374511">
              <w:rPr>
                <w:sz w:val="16"/>
                <w:szCs w:val="16"/>
              </w:rPr>
              <w:t>2.0</w:t>
            </w:r>
          </w:p>
        </w:tc>
        <w:tc>
          <w:tcPr>
            <w:tcW w:w="1649" w:type="dxa"/>
            <w:tcBorders>
              <w:top w:val="single" w:sz="4" w:space="0" w:color="auto"/>
              <w:left w:val="nil"/>
              <w:bottom w:val="single" w:sz="4" w:space="0" w:color="auto"/>
              <w:right w:val="nil"/>
            </w:tcBorders>
          </w:tcPr>
          <w:p w14:paraId="6E8D196A" w14:textId="77777777" w:rsidR="009A604C" w:rsidRPr="00374511" w:rsidRDefault="009A604C" w:rsidP="009A604C">
            <w:pPr>
              <w:pStyle w:val="TableContent"/>
              <w:rPr>
                <w:b/>
                <w:sz w:val="16"/>
                <w:szCs w:val="16"/>
              </w:rPr>
            </w:pPr>
            <w:r w:rsidRPr="00374511">
              <w:rPr>
                <w:sz w:val="16"/>
                <w:szCs w:val="16"/>
              </w:rPr>
              <w:t>10/5/2014</w:t>
            </w:r>
          </w:p>
        </w:tc>
        <w:tc>
          <w:tcPr>
            <w:tcW w:w="3603" w:type="dxa"/>
            <w:tcBorders>
              <w:top w:val="single" w:sz="4" w:space="0" w:color="auto"/>
              <w:left w:val="nil"/>
              <w:bottom w:val="single" w:sz="4" w:space="0" w:color="auto"/>
              <w:right w:val="nil"/>
            </w:tcBorders>
          </w:tcPr>
          <w:p w14:paraId="3614E7C0" w14:textId="77777777" w:rsidR="009A604C" w:rsidRPr="00374511" w:rsidRDefault="009A604C" w:rsidP="009A604C">
            <w:pPr>
              <w:pStyle w:val="TableContent"/>
              <w:rPr>
                <w:color w:val="000000"/>
                <w:sz w:val="16"/>
                <w:szCs w:val="16"/>
              </w:rPr>
            </w:pPr>
            <w:r w:rsidRPr="00374511">
              <w:rPr>
                <w:color w:val="000000"/>
                <w:sz w:val="16"/>
                <w:szCs w:val="16"/>
              </w:rPr>
              <w:t>Updated IBM fix pack numbers</w:t>
            </w:r>
          </w:p>
        </w:tc>
        <w:tc>
          <w:tcPr>
            <w:tcW w:w="2623" w:type="dxa"/>
            <w:tcBorders>
              <w:top w:val="single" w:sz="4" w:space="0" w:color="auto"/>
              <w:left w:val="nil"/>
              <w:bottom w:val="single" w:sz="4" w:space="0" w:color="auto"/>
              <w:right w:val="nil"/>
            </w:tcBorders>
          </w:tcPr>
          <w:p w14:paraId="5B0B8E7C" w14:textId="77777777" w:rsidR="009A604C" w:rsidRPr="00374511" w:rsidRDefault="009A604C" w:rsidP="009A604C">
            <w:pPr>
              <w:pStyle w:val="TableContent"/>
              <w:rPr>
                <w:sz w:val="16"/>
                <w:szCs w:val="16"/>
              </w:rPr>
            </w:pPr>
            <w:r w:rsidRPr="00374511">
              <w:rPr>
                <w:sz w:val="16"/>
                <w:szCs w:val="16"/>
              </w:rPr>
              <w:t>Derrick Yacavone</w:t>
            </w:r>
          </w:p>
        </w:tc>
      </w:tr>
      <w:tr w:rsidR="009A604C" w:rsidRPr="0045291C" w14:paraId="1B5644CC" w14:textId="77777777" w:rsidTr="009A604C">
        <w:trPr>
          <w:cantSplit/>
          <w:jc w:val="center"/>
        </w:trPr>
        <w:tc>
          <w:tcPr>
            <w:tcW w:w="929" w:type="dxa"/>
            <w:tcBorders>
              <w:top w:val="single" w:sz="4" w:space="0" w:color="auto"/>
              <w:left w:val="nil"/>
              <w:bottom w:val="single" w:sz="4" w:space="0" w:color="auto"/>
              <w:right w:val="nil"/>
            </w:tcBorders>
          </w:tcPr>
          <w:p w14:paraId="172C5AC0" w14:textId="77777777" w:rsidR="009A604C" w:rsidRPr="00374511" w:rsidRDefault="009A604C" w:rsidP="009A604C">
            <w:pPr>
              <w:pStyle w:val="TableContent"/>
              <w:rPr>
                <w:sz w:val="16"/>
                <w:szCs w:val="16"/>
              </w:rPr>
            </w:pPr>
            <w:r w:rsidRPr="00374511">
              <w:rPr>
                <w:sz w:val="16"/>
                <w:szCs w:val="16"/>
              </w:rPr>
              <w:t>2.1</w:t>
            </w:r>
          </w:p>
        </w:tc>
        <w:tc>
          <w:tcPr>
            <w:tcW w:w="1649" w:type="dxa"/>
            <w:tcBorders>
              <w:top w:val="single" w:sz="4" w:space="0" w:color="auto"/>
              <w:left w:val="nil"/>
              <w:bottom w:val="single" w:sz="4" w:space="0" w:color="auto"/>
              <w:right w:val="nil"/>
            </w:tcBorders>
          </w:tcPr>
          <w:p w14:paraId="1BA23319" w14:textId="77777777" w:rsidR="009A604C" w:rsidRPr="00374511" w:rsidRDefault="009A604C" w:rsidP="009A604C">
            <w:pPr>
              <w:pStyle w:val="TableContent"/>
              <w:rPr>
                <w:sz w:val="16"/>
                <w:szCs w:val="16"/>
              </w:rPr>
            </w:pPr>
            <w:r w:rsidRPr="00374511">
              <w:rPr>
                <w:sz w:val="16"/>
                <w:szCs w:val="16"/>
              </w:rPr>
              <w:t>10/9/2014</w:t>
            </w:r>
          </w:p>
        </w:tc>
        <w:tc>
          <w:tcPr>
            <w:tcW w:w="3603" w:type="dxa"/>
            <w:tcBorders>
              <w:top w:val="single" w:sz="4" w:space="0" w:color="auto"/>
              <w:left w:val="nil"/>
              <w:bottom w:val="single" w:sz="4" w:space="0" w:color="auto"/>
              <w:right w:val="nil"/>
            </w:tcBorders>
          </w:tcPr>
          <w:p w14:paraId="388EF42A" w14:textId="77777777" w:rsidR="009A604C" w:rsidRPr="00374511" w:rsidRDefault="009A604C" w:rsidP="009A604C">
            <w:pPr>
              <w:pStyle w:val="TableContent"/>
              <w:rPr>
                <w:color w:val="000000"/>
                <w:sz w:val="16"/>
                <w:szCs w:val="16"/>
              </w:rPr>
            </w:pPr>
            <w:r w:rsidRPr="00374511">
              <w:rPr>
                <w:color w:val="000000"/>
                <w:sz w:val="16"/>
                <w:szCs w:val="16"/>
              </w:rPr>
              <w:t>Application of BFKS Template, minor edits</w:t>
            </w:r>
          </w:p>
        </w:tc>
        <w:tc>
          <w:tcPr>
            <w:tcW w:w="2623" w:type="dxa"/>
            <w:tcBorders>
              <w:top w:val="single" w:sz="4" w:space="0" w:color="auto"/>
              <w:left w:val="nil"/>
              <w:bottom w:val="single" w:sz="4" w:space="0" w:color="auto"/>
              <w:right w:val="nil"/>
            </w:tcBorders>
          </w:tcPr>
          <w:p w14:paraId="5F39BDEE" w14:textId="77777777" w:rsidR="009A604C" w:rsidRPr="00374511" w:rsidRDefault="009A604C" w:rsidP="009A604C">
            <w:pPr>
              <w:pStyle w:val="TableContent"/>
              <w:rPr>
                <w:sz w:val="16"/>
                <w:szCs w:val="16"/>
              </w:rPr>
            </w:pPr>
            <w:r w:rsidRPr="00374511">
              <w:rPr>
                <w:sz w:val="16"/>
                <w:szCs w:val="16"/>
              </w:rPr>
              <w:t>Michael Horniak</w:t>
            </w:r>
          </w:p>
          <w:p w14:paraId="45384906" w14:textId="77777777" w:rsidR="009A604C" w:rsidRPr="00374511" w:rsidRDefault="009A604C" w:rsidP="009A604C">
            <w:pPr>
              <w:pStyle w:val="TableContent"/>
              <w:rPr>
                <w:sz w:val="16"/>
                <w:szCs w:val="16"/>
              </w:rPr>
            </w:pPr>
          </w:p>
        </w:tc>
      </w:tr>
      <w:tr w:rsidR="009A604C" w:rsidRPr="00374511" w14:paraId="6A415384" w14:textId="77777777" w:rsidTr="009A604C">
        <w:trPr>
          <w:cantSplit/>
          <w:jc w:val="center"/>
        </w:trPr>
        <w:tc>
          <w:tcPr>
            <w:tcW w:w="929" w:type="dxa"/>
            <w:tcBorders>
              <w:top w:val="single" w:sz="4" w:space="0" w:color="auto"/>
              <w:left w:val="nil"/>
              <w:bottom w:val="single" w:sz="4" w:space="0" w:color="auto"/>
              <w:right w:val="nil"/>
            </w:tcBorders>
          </w:tcPr>
          <w:p w14:paraId="2C8B2BC1" w14:textId="65F7FD53" w:rsidR="009A604C" w:rsidRPr="00374511" w:rsidRDefault="009A604C" w:rsidP="009A604C">
            <w:pPr>
              <w:pStyle w:val="TableContent"/>
              <w:rPr>
                <w:sz w:val="16"/>
                <w:szCs w:val="16"/>
              </w:rPr>
            </w:pPr>
            <w:r w:rsidRPr="00374511">
              <w:rPr>
                <w:sz w:val="16"/>
                <w:szCs w:val="16"/>
              </w:rPr>
              <w:t>2.</w:t>
            </w:r>
            <w:r>
              <w:rPr>
                <w:sz w:val="16"/>
                <w:szCs w:val="16"/>
              </w:rPr>
              <w:t xml:space="preserve">2 </w:t>
            </w:r>
          </w:p>
        </w:tc>
        <w:tc>
          <w:tcPr>
            <w:tcW w:w="1649" w:type="dxa"/>
            <w:tcBorders>
              <w:top w:val="single" w:sz="4" w:space="0" w:color="auto"/>
              <w:left w:val="nil"/>
              <w:bottom w:val="single" w:sz="4" w:space="0" w:color="auto"/>
              <w:right w:val="nil"/>
            </w:tcBorders>
          </w:tcPr>
          <w:p w14:paraId="721A52AB" w14:textId="77777777" w:rsidR="009A604C" w:rsidRPr="00374511" w:rsidRDefault="009A604C" w:rsidP="009A604C">
            <w:pPr>
              <w:pStyle w:val="TableContent"/>
              <w:rPr>
                <w:sz w:val="16"/>
                <w:szCs w:val="16"/>
              </w:rPr>
            </w:pPr>
            <w:r w:rsidRPr="00374511">
              <w:rPr>
                <w:sz w:val="16"/>
                <w:szCs w:val="16"/>
              </w:rPr>
              <w:t>10/9/2014</w:t>
            </w:r>
          </w:p>
        </w:tc>
        <w:tc>
          <w:tcPr>
            <w:tcW w:w="3603" w:type="dxa"/>
            <w:tcBorders>
              <w:top w:val="single" w:sz="4" w:space="0" w:color="auto"/>
              <w:left w:val="nil"/>
              <w:bottom w:val="single" w:sz="4" w:space="0" w:color="auto"/>
              <w:right w:val="nil"/>
            </w:tcBorders>
          </w:tcPr>
          <w:p w14:paraId="76E255DD" w14:textId="77777777" w:rsidR="009A604C" w:rsidRPr="00374511" w:rsidRDefault="009A604C" w:rsidP="009A604C">
            <w:pPr>
              <w:pStyle w:val="TableContent"/>
              <w:rPr>
                <w:color w:val="000000"/>
                <w:sz w:val="16"/>
                <w:szCs w:val="16"/>
              </w:rPr>
            </w:pPr>
            <w:r w:rsidRPr="00374511">
              <w:rPr>
                <w:color w:val="000000"/>
                <w:sz w:val="16"/>
                <w:szCs w:val="16"/>
              </w:rPr>
              <w:t>Application of BFKS Template, minor edits</w:t>
            </w:r>
          </w:p>
        </w:tc>
        <w:tc>
          <w:tcPr>
            <w:tcW w:w="2623" w:type="dxa"/>
            <w:tcBorders>
              <w:top w:val="single" w:sz="4" w:space="0" w:color="auto"/>
              <w:left w:val="nil"/>
              <w:bottom w:val="single" w:sz="4" w:space="0" w:color="auto"/>
              <w:right w:val="nil"/>
            </w:tcBorders>
          </w:tcPr>
          <w:p w14:paraId="64050747" w14:textId="77777777" w:rsidR="009A604C" w:rsidRPr="00374511" w:rsidRDefault="009A604C" w:rsidP="009A604C">
            <w:pPr>
              <w:pStyle w:val="TableContent"/>
              <w:rPr>
                <w:sz w:val="16"/>
                <w:szCs w:val="16"/>
              </w:rPr>
            </w:pPr>
            <w:r w:rsidRPr="00374511">
              <w:rPr>
                <w:sz w:val="16"/>
                <w:szCs w:val="16"/>
              </w:rPr>
              <w:t>Michael Horniak</w:t>
            </w:r>
          </w:p>
          <w:p w14:paraId="2FF522B5" w14:textId="77777777" w:rsidR="009A604C" w:rsidRPr="00374511" w:rsidRDefault="009A604C" w:rsidP="009A604C">
            <w:pPr>
              <w:pStyle w:val="TableContent"/>
              <w:rPr>
                <w:sz w:val="16"/>
                <w:szCs w:val="16"/>
              </w:rPr>
            </w:pPr>
          </w:p>
        </w:tc>
      </w:tr>
      <w:tr w:rsidR="009A604C" w:rsidRPr="00D821C6" w14:paraId="213334A5"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7E443656" w14:textId="794750A6"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2.3</w:t>
            </w:r>
          </w:p>
        </w:tc>
        <w:tc>
          <w:tcPr>
            <w:tcW w:w="1649" w:type="dxa"/>
            <w:tcBorders>
              <w:top w:val="single" w:sz="4" w:space="0" w:color="auto"/>
              <w:left w:val="nil"/>
              <w:bottom w:val="single" w:sz="4" w:space="0" w:color="auto"/>
              <w:right w:val="nil"/>
            </w:tcBorders>
            <w:shd w:val="clear" w:color="auto" w:fill="auto"/>
          </w:tcPr>
          <w:p w14:paraId="19E58A4A" w14:textId="66F101A8"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10/10/2014</w:t>
            </w:r>
          </w:p>
        </w:tc>
        <w:tc>
          <w:tcPr>
            <w:tcW w:w="3603" w:type="dxa"/>
            <w:tcBorders>
              <w:top w:val="single" w:sz="4" w:space="0" w:color="auto"/>
              <w:left w:val="nil"/>
              <w:bottom w:val="single" w:sz="4" w:space="0" w:color="auto"/>
              <w:right w:val="nil"/>
            </w:tcBorders>
            <w:shd w:val="clear" w:color="auto" w:fill="auto"/>
          </w:tcPr>
          <w:p w14:paraId="15F6F4E7" w14:textId="77777777" w:rsidR="009A604C" w:rsidRPr="00D821C6" w:rsidRDefault="009A604C"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Jmsadmin file name correction and screenshot removed from install, sqlxml iis configurations added dns with ip</w:t>
            </w:r>
          </w:p>
        </w:tc>
        <w:tc>
          <w:tcPr>
            <w:tcW w:w="2623" w:type="dxa"/>
            <w:tcBorders>
              <w:top w:val="single" w:sz="4" w:space="0" w:color="auto"/>
              <w:left w:val="nil"/>
              <w:bottom w:val="single" w:sz="4" w:space="0" w:color="auto"/>
              <w:right w:val="nil"/>
            </w:tcBorders>
            <w:shd w:val="clear" w:color="auto" w:fill="auto"/>
          </w:tcPr>
          <w:p w14:paraId="3E1E085A"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Derrick Yacavone</w:t>
            </w:r>
          </w:p>
        </w:tc>
      </w:tr>
      <w:tr w:rsidR="009A604C" w:rsidRPr="00D821C6" w14:paraId="311CF630"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44777083" w14:textId="252808E0"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2.4</w:t>
            </w:r>
          </w:p>
        </w:tc>
        <w:tc>
          <w:tcPr>
            <w:tcW w:w="1649" w:type="dxa"/>
            <w:tcBorders>
              <w:top w:val="single" w:sz="4" w:space="0" w:color="auto"/>
              <w:left w:val="nil"/>
              <w:bottom w:val="single" w:sz="4" w:space="0" w:color="auto"/>
              <w:right w:val="nil"/>
            </w:tcBorders>
            <w:shd w:val="clear" w:color="auto" w:fill="auto"/>
          </w:tcPr>
          <w:p w14:paraId="352431E0" w14:textId="5F69C0CA"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10/10/2014</w:t>
            </w:r>
          </w:p>
        </w:tc>
        <w:tc>
          <w:tcPr>
            <w:tcW w:w="3603" w:type="dxa"/>
            <w:tcBorders>
              <w:top w:val="single" w:sz="4" w:space="0" w:color="auto"/>
              <w:left w:val="nil"/>
              <w:bottom w:val="single" w:sz="4" w:space="0" w:color="auto"/>
              <w:right w:val="nil"/>
            </w:tcBorders>
            <w:shd w:val="clear" w:color="auto" w:fill="auto"/>
          </w:tcPr>
          <w:p w14:paraId="489A2183" w14:textId="77777777" w:rsidR="009A604C" w:rsidRPr="00D821C6" w:rsidRDefault="009A604C"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Merging 10/8 changes down into master document.  Added LSAPP and LSReports roles in SQL install section</w:t>
            </w:r>
          </w:p>
        </w:tc>
        <w:tc>
          <w:tcPr>
            <w:tcW w:w="2623" w:type="dxa"/>
            <w:tcBorders>
              <w:top w:val="single" w:sz="4" w:space="0" w:color="auto"/>
              <w:left w:val="nil"/>
              <w:bottom w:val="single" w:sz="4" w:space="0" w:color="auto"/>
              <w:right w:val="nil"/>
            </w:tcBorders>
            <w:shd w:val="clear" w:color="auto" w:fill="auto"/>
          </w:tcPr>
          <w:p w14:paraId="5C046ED6"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Derrick Yacavone</w:t>
            </w:r>
          </w:p>
        </w:tc>
      </w:tr>
      <w:tr w:rsidR="009A604C" w:rsidRPr="00D821C6" w14:paraId="78E21737"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3F1D5F3D" w14:textId="1A1FA14D"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2.5</w:t>
            </w:r>
          </w:p>
        </w:tc>
        <w:tc>
          <w:tcPr>
            <w:tcW w:w="1649" w:type="dxa"/>
            <w:tcBorders>
              <w:top w:val="single" w:sz="4" w:space="0" w:color="auto"/>
              <w:left w:val="nil"/>
              <w:bottom w:val="single" w:sz="4" w:space="0" w:color="auto"/>
              <w:right w:val="nil"/>
            </w:tcBorders>
            <w:shd w:val="clear" w:color="auto" w:fill="auto"/>
          </w:tcPr>
          <w:p w14:paraId="64DB6BCB" w14:textId="4AA7306D"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10/14/2014</w:t>
            </w:r>
          </w:p>
        </w:tc>
        <w:tc>
          <w:tcPr>
            <w:tcW w:w="3603" w:type="dxa"/>
            <w:tcBorders>
              <w:top w:val="single" w:sz="4" w:space="0" w:color="auto"/>
              <w:left w:val="nil"/>
              <w:bottom w:val="single" w:sz="4" w:space="0" w:color="auto"/>
              <w:right w:val="nil"/>
            </w:tcBorders>
            <w:shd w:val="clear" w:color="auto" w:fill="auto"/>
          </w:tcPr>
          <w:p w14:paraId="50C33345" w14:textId="77777777" w:rsidR="009A604C" w:rsidRPr="00D821C6" w:rsidRDefault="009A604C"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Changed command to create windows service for Cell01Manager, based on Prolifics/IBM findings</w:t>
            </w:r>
          </w:p>
        </w:tc>
        <w:tc>
          <w:tcPr>
            <w:tcW w:w="2623" w:type="dxa"/>
            <w:tcBorders>
              <w:top w:val="single" w:sz="4" w:space="0" w:color="auto"/>
              <w:left w:val="nil"/>
              <w:bottom w:val="single" w:sz="4" w:space="0" w:color="auto"/>
              <w:right w:val="nil"/>
            </w:tcBorders>
            <w:shd w:val="clear" w:color="auto" w:fill="auto"/>
          </w:tcPr>
          <w:p w14:paraId="6B92C6D0"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Derrick Yacavone</w:t>
            </w:r>
          </w:p>
        </w:tc>
      </w:tr>
      <w:tr w:rsidR="009A604C" w:rsidRPr="00D821C6" w14:paraId="052A0437"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14A18A5A"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4.2.2</w:t>
            </w:r>
          </w:p>
        </w:tc>
        <w:tc>
          <w:tcPr>
            <w:tcW w:w="1649" w:type="dxa"/>
            <w:tcBorders>
              <w:top w:val="single" w:sz="4" w:space="0" w:color="auto"/>
              <w:left w:val="nil"/>
              <w:bottom w:val="single" w:sz="4" w:space="0" w:color="auto"/>
              <w:right w:val="nil"/>
            </w:tcBorders>
            <w:shd w:val="clear" w:color="auto" w:fill="auto"/>
          </w:tcPr>
          <w:p w14:paraId="14454B6E" w14:textId="391E2611"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10/16/2014</w:t>
            </w:r>
          </w:p>
        </w:tc>
        <w:tc>
          <w:tcPr>
            <w:tcW w:w="3603" w:type="dxa"/>
            <w:tcBorders>
              <w:top w:val="single" w:sz="4" w:space="0" w:color="auto"/>
              <w:left w:val="nil"/>
              <w:bottom w:val="single" w:sz="4" w:space="0" w:color="auto"/>
              <w:right w:val="nil"/>
            </w:tcBorders>
            <w:shd w:val="clear" w:color="auto" w:fill="auto"/>
          </w:tcPr>
          <w:p w14:paraId="416B7F4C" w14:textId="77777777" w:rsidR="009A604C" w:rsidRPr="00D821C6" w:rsidRDefault="009A604C"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Changing revision numbers to match document numbering, updated J-integra Install troubleshooting section.  Updated winzip installation to include testing command-line functions.  Included how to run unsigned powershell scripts for the port-test tool.  Added securing WAS cookies</w:t>
            </w:r>
          </w:p>
        </w:tc>
        <w:tc>
          <w:tcPr>
            <w:tcW w:w="2623" w:type="dxa"/>
            <w:tcBorders>
              <w:top w:val="single" w:sz="4" w:space="0" w:color="auto"/>
              <w:left w:val="nil"/>
              <w:bottom w:val="single" w:sz="4" w:space="0" w:color="auto"/>
              <w:right w:val="nil"/>
            </w:tcBorders>
            <w:shd w:val="clear" w:color="auto" w:fill="auto"/>
          </w:tcPr>
          <w:p w14:paraId="53FF5343" w14:textId="77777777" w:rsidR="009A604C" w:rsidRPr="00D821C6" w:rsidRDefault="009A604C" w:rsidP="009A604C">
            <w:pPr>
              <w:pStyle w:val="TableContent"/>
              <w:rPr>
                <w:rFonts w:asciiTheme="minorHAnsi" w:hAnsiTheme="minorHAnsi" w:cstheme="minorHAnsi"/>
                <w:sz w:val="16"/>
                <w:szCs w:val="16"/>
              </w:rPr>
            </w:pPr>
          </w:p>
        </w:tc>
      </w:tr>
      <w:tr w:rsidR="009A604C" w:rsidRPr="00D821C6" w14:paraId="7F9BC870"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37F06169"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4.2.3</w:t>
            </w:r>
          </w:p>
        </w:tc>
        <w:tc>
          <w:tcPr>
            <w:tcW w:w="1649" w:type="dxa"/>
            <w:tcBorders>
              <w:top w:val="single" w:sz="4" w:space="0" w:color="auto"/>
              <w:left w:val="nil"/>
              <w:bottom w:val="single" w:sz="4" w:space="0" w:color="auto"/>
              <w:right w:val="nil"/>
            </w:tcBorders>
            <w:shd w:val="clear" w:color="auto" w:fill="auto"/>
          </w:tcPr>
          <w:p w14:paraId="1BD5D229"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10/27/2014</w:t>
            </w:r>
          </w:p>
        </w:tc>
        <w:tc>
          <w:tcPr>
            <w:tcW w:w="3603" w:type="dxa"/>
            <w:tcBorders>
              <w:top w:val="single" w:sz="4" w:space="0" w:color="auto"/>
              <w:left w:val="nil"/>
              <w:bottom w:val="single" w:sz="4" w:space="0" w:color="auto"/>
              <w:right w:val="nil"/>
            </w:tcBorders>
            <w:shd w:val="clear" w:color="auto" w:fill="auto"/>
          </w:tcPr>
          <w:p w14:paraId="74EC40A3" w14:textId="77777777" w:rsidR="009A604C" w:rsidRPr="00D821C6" w:rsidRDefault="009A604C"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Added more troubleshooting steps and rearranged the J-Integra section.  Added Aspose step after the Deployment section. Added Proxy SSL certificate renewal information and updated httpd configuration temple to include disabling SSLv3. Added Connectivity test running instructions.</w:t>
            </w:r>
          </w:p>
        </w:tc>
        <w:tc>
          <w:tcPr>
            <w:tcW w:w="2623" w:type="dxa"/>
            <w:tcBorders>
              <w:top w:val="single" w:sz="4" w:space="0" w:color="auto"/>
              <w:left w:val="nil"/>
              <w:bottom w:val="single" w:sz="4" w:space="0" w:color="auto"/>
              <w:right w:val="nil"/>
            </w:tcBorders>
            <w:shd w:val="clear" w:color="auto" w:fill="auto"/>
          </w:tcPr>
          <w:p w14:paraId="2678B3F0" w14:textId="77777777" w:rsidR="009A604C" w:rsidRPr="00D821C6" w:rsidRDefault="009A604C" w:rsidP="009A604C">
            <w:pPr>
              <w:pStyle w:val="TableContent"/>
              <w:rPr>
                <w:rFonts w:asciiTheme="minorHAnsi" w:hAnsiTheme="minorHAnsi" w:cstheme="minorHAnsi"/>
                <w:sz w:val="16"/>
                <w:szCs w:val="16"/>
              </w:rPr>
            </w:pPr>
          </w:p>
        </w:tc>
      </w:tr>
      <w:tr w:rsidR="009A604C" w:rsidRPr="00D821C6" w14:paraId="428C5B5A"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1665711E"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4.2.4</w:t>
            </w:r>
          </w:p>
        </w:tc>
        <w:tc>
          <w:tcPr>
            <w:tcW w:w="1649" w:type="dxa"/>
            <w:tcBorders>
              <w:top w:val="single" w:sz="4" w:space="0" w:color="auto"/>
              <w:left w:val="nil"/>
              <w:bottom w:val="single" w:sz="4" w:space="0" w:color="auto"/>
              <w:right w:val="nil"/>
            </w:tcBorders>
            <w:shd w:val="clear" w:color="auto" w:fill="auto"/>
          </w:tcPr>
          <w:p w14:paraId="4CB14C43"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10/24/2014</w:t>
            </w:r>
          </w:p>
        </w:tc>
        <w:tc>
          <w:tcPr>
            <w:tcW w:w="3603" w:type="dxa"/>
            <w:tcBorders>
              <w:top w:val="single" w:sz="4" w:space="0" w:color="auto"/>
              <w:left w:val="nil"/>
              <w:bottom w:val="single" w:sz="4" w:space="0" w:color="auto"/>
              <w:right w:val="nil"/>
            </w:tcBorders>
            <w:shd w:val="clear" w:color="auto" w:fill="auto"/>
          </w:tcPr>
          <w:p w14:paraId="48C7814D" w14:textId="4BA82B17" w:rsidR="009A604C" w:rsidRPr="00D821C6" w:rsidRDefault="009A604C" w:rsidP="00560838">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Added some note</w:t>
            </w:r>
            <w:r w:rsidR="00560838">
              <w:rPr>
                <w:rFonts w:asciiTheme="minorHAnsi" w:hAnsiTheme="minorHAnsi" w:cstheme="minorHAnsi"/>
                <w:color w:val="000000"/>
                <w:sz w:val="16"/>
                <w:szCs w:val="16"/>
              </w:rPr>
              <w:t>s</w:t>
            </w:r>
            <w:r w:rsidRPr="00D821C6">
              <w:rPr>
                <w:rFonts w:asciiTheme="minorHAnsi" w:hAnsiTheme="minorHAnsi" w:cstheme="minorHAnsi"/>
                <w:color w:val="000000"/>
                <w:sz w:val="16"/>
                <w:szCs w:val="16"/>
              </w:rPr>
              <w:t xml:space="preserve">d from </w:t>
            </w:r>
            <w:r w:rsidR="00560838">
              <w:rPr>
                <w:rFonts w:asciiTheme="minorHAnsi" w:hAnsiTheme="minorHAnsi" w:cstheme="minorHAnsi"/>
                <w:color w:val="000000"/>
                <w:sz w:val="16"/>
                <w:szCs w:val="16"/>
              </w:rPr>
              <w:t xml:space="preserve">SelfHosted client </w:t>
            </w:r>
            <w:r w:rsidRPr="00D821C6">
              <w:rPr>
                <w:rFonts w:asciiTheme="minorHAnsi" w:hAnsiTheme="minorHAnsi" w:cstheme="minorHAnsi"/>
                <w:color w:val="000000"/>
                <w:sz w:val="16"/>
                <w:szCs w:val="16"/>
              </w:rPr>
              <w:t xml:space="preserve"> UAT deployment</w:t>
            </w:r>
          </w:p>
        </w:tc>
        <w:tc>
          <w:tcPr>
            <w:tcW w:w="2623" w:type="dxa"/>
            <w:tcBorders>
              <w:top w:val="single" w:sz="4" w:space="0" w:color="auto"/>
              <w:left w:val="nil"/>
              <w:bottom w:val="single" w:sz="4" w:space="0" w:color="auto"/>
              <w:right w:val="nil"/>
            </w:tcBorders>
            <w:shd w:val="clear" w:color="auto" w:fill="auto"/>
          </w:tcPr>
          <w:p w14:paraId="28B85472"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Hari Patsa</w:t>
            </w:r>
          </w:p>
        </w:tc>
      </w:tr>
      <w:tr w:rsidR="009A604C" w:rsidRPr="00D821C6" w14:paraId="3DC70507"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1D995F8B"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4.2.5</w:t>
            </w:r>
          </w:p>
        </w:tc>
        <w:tc>
          <w:tcPr>
            <w:tcW w:w="1649" w:type="dxa"/>
            <w:tcBorders>
              <w:top w:val="single" w:sz="4" w:space="0" w:color="auto"/>
              <w:left w:val="nil"/>
              <w:bottom w:val="single" w:sz="4" w:space="0" w:color="auto"/>
              <w:right w:val="nil"/>
            </w:tcBorders>
            <w:shd w:val="clear" w:color="auto" w:fill="auto"/>
          </w:tcPr>
          <w:p w14:paraId="1FF314CA"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10/29/2014</w:t>
            </w:r>
          </w:p>
        </w:tc>
        <w:tc>
          <w:tcPr>
            <w:tcW w:w="3603" w:type="dxa"/>
            <w:tcBorders>
              <w:top w:val="single" w:sz="4" w:space="0" w:color="auto"/>
              <w:left w:val="nil"/>
              <w:bottom w:val="single" w:sz="4" w:space="0" w:color="auto"/>
              <w:right w:val="nil"/>
            </w:tcBorders>
            <w:shd w:val="clear" w:color="auto" w:fill="auto"/>
          </w:tcPr>
          <w:p w14:paraId="4B715330" w14:textId="77777777" w:rsidR="009A604C" w:rsidRPr="00D821C6" w:rsidRDefault="009A604C"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Added notes in DB instructions</w:t>
            </w:r>
          </w:p>
        </w:tc>
        <w:tc>
          <w:tcPr>
            <w:tcW w:w="2623" w:type="dxa"/>
            <w:tcBorders>
              <w:top w:val="single" w:sz="4" w:space="0" w:color="auto"/>
              <w:left w:val="nil"/>
              <w:bottom w:val="single" w:sz="4" w:space="0" w:color="auto"/>
              <w:right w:val="nil"/>
            </w:tcBorders>
            <w:shd w:val="clear" w:color="auto" w:fill="auto"/>
          </w:tcPr>
          <w:p w14:paraId="55912F0E" w14:textId="77777777" w:rsidR="009A604C" w:rsidRPr="00D821C6" w:rsidRDefault="009A604C"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Hari Patsa</w:t>
            </w:r>
          </w:p>
        </w:tc>
      </w:tr>
      <w:tr w:rsidR="00560838" w:rsidRPr="00D821C6" w14:paraId="06415A8B"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1718A853" w14:textId="734AD758"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4.2.5</w:t>
            </w:r>
          </w:p>
        </w:tc>
        <w:tc>
          <w:tcPr>
            <w:tcW w:w="1649" w:type="dxa"/>
            <w:tcBorders>
              <w:top w:val="single" w:sz="4" w:space="0" w:color="auto"/>
              <w:left w:val="nil"/>
              <w:bottom w:val="single" w:sz="4" w:space="0" w:color="auto"/>
              <w:right w:val="nil"/>
            </w:tcBorders>
            <w:shd w:val="clear" w:color="auto" w:fill="auto"/>
          </w:tcPr>
          <w:p w14:paraId="27FE3645" w14:textId="19344508"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11/11/2014</w:t>
            </w:r>
          </w:p>
        </w:tc>
        <w:tc>
          <w:tcPr>
            <w:tcW w:w="3603" w:type="dxa"/>
            <w:tcBorders>
              <w:top w:val="single" w:sz="4" w:space="0" w:color="auto"/>
              <w:left w:val="nil"/>
              <w:bottom w:val="single" w:sz="4" w:space="0" w:color="auto"/>
              <w:right w:val="nil"/>
            </w:tcBorders>
            <w:shd w:val="clear" w:color="auto" w:fill="auto"/>
          </w:tcPr>
          <w:p w14:paraId="5E74BECB" w14:textId="0548F357"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Added instructions to update LPS_LOS_CRDTP_LSMC service parameters</w:t>
            </w:r>
          </w:p>
        </w:tc>
        <w:tc>
          <w:tcPr>
            <w:tcW w:w="2623" w:type="dxa"/>
            <w:tcBorders>
              <w:top w:val="single" w:sz="4" w:space="0" w:color="auto"/>
              <w:left w:val="nil"/>
              <w:bottom w:val="single" w:sz="4" w:space="0" w:color="auto"/>
              <w:right w:val="nil"/>
            </w:tcBorders>
            <w:shd w:val="clear" w:color="auto" w:fill="auto"/>
          </w:tcPr>
          <w:p w14:paraId="3FC867C2" w14:textId="5AAC0341"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Pat Dunsford</w:t>
            </w:r>
          </w:p>
        </w:tc>
      </w:tr>
      <w:tr w:rsidR="00560838" w:rsidRPr="00D821C6" w14:paraId="373483F9"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143B2A8A" w14:textId="3D8BB591"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4.2.5</w:t>
            </w:r>
          </w:p>
        </w:tc>
        <w:tc>
          <w:tcPr>
            <w:tcW w:w="1649" w:type="dxa"/>
            <w:tcBorders>
              <w:top w:val="single" w:sz="4" w:space="0" w:color="auto"/>
              <w:left w:val="nil"/>
              <w:bottom w:val="single" w:sz="4" w:space="0" w:color="auto"/>
              <w:right w:val="nil"/>
            </w:tcBorders>
            <w:shd w:val="clear" w:color="auto" w:fill="auto"/>
          </w:tcPr>
          <w:p w14:paraId="3CDBB1C5" w14:textId="189ED5C9"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11/14/2014</w:t>
            </w:r>
          </w:p>
        </w:tc>
        <w:tc>
          <w:tcPr>
            <w:tcW w:w="3603" w:type="dxa"/>
            <w:tcBorders>
              <w:top w:val="single" w:sz="4" w:space="0" w:color="auto"/>
              <w:left w:val="nil"/>
              <w:bottom w:val="single" w:sz="4" w:space="0" w:color="auto"/>
              <w:right w:val="nil"/>
            </w:tcBorders>
            <w:shd w:val="clear" w:color="auto" w:fill="auto"/>
          </w:tcPr>
          <w:p w14:paraId="533FB0E6" w14:textId="5AF53C99"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Corrected RCNODE1 command to create service</w:t>
            </w:r>
          </w:p>
        </w:tc>
        <w:tc>
          <w:tcPr>
            <w:tcW w:w="2623" w:type="dxa"/>
            <w:tcBorders>
              <w:top w:val="single" w:sz="4" w:space="0" w:color="auto"/>
              <w:left w:val="nil"/>
              <w:bottom w:val="single" w:sz="4" w:space="0" w:color="auto"/>
              <w:right w:val="nil"/>
            </w:tcBorders>
            <w:shd w:val="clear" w:color="auto" w:fill="auto"/>
          </w:tcPr>
          <w:p w14:paraId="4D725BB1" w14:textId="01FA2DDC"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Pat Dunsford</w:t>
            </w:r>
          </w:p>
        </w:tc>
      </w:tr>
      <w:tr w:rsidR="00560838" w:rsidRPr="00D821C6" w14:paraId="36505B37"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74B7A5CB" w14:textId="15541363"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4.2.6</w:t>
            </w:r>
          </w:p>
        </w:tc>
        <w:tc>
          <w:tcPr>
            <w:tcW w:w="1649" w:type="dxa"/>
            <w:tcBorders>
              <w:top w:val="single" w:sz="4" w:space="0" w:color="auto"/>
              <w:left w:val="nil"/>
              <w:bottom w:val="single" w:sz="4" w:space="0" w:color="auto"/>
              <w:right w:val="nil"/>
            </w:tcBorders>
            <w:shd w:val="clear" w:color="auto" w:fill="auto"/>
          </w:tcPr>
          <w:p w14:paraId="446061BE" w14:textId="0B1F1277"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12/5/2014</w:t>
            </w:r>
          </w:p>
        </w:tc>
        <w:tc>
          <w:tcPr>
            <w:tcW w:w="3603" w:type="dxa"/>
            <w:tcBorders>
              <w:top w:val="single" w:sz="4" w:space="0" w:color="auto"/>
              <w:left w:val="nil"/>
              <w:bottom w:val="single" w:sz="4" w:space="0" w:color="auto"/>
              <w:right w:val="nil"/>
            </w:tcBorders>
            <w:shd w:val="clear" w:color="auto" w:fill="auto"/>
          </w:tcPr>
          <w:p w14:paraId="40929FBF" w14:textId="16440542"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Corrected cell and server references in the Web Plugin section for each cell.  Corrected Filezilla reference to Firefox in Symantec Scan engine instructions</w:t>
            </w:r>
          </w:p>
        </w:tc>
        <w:tc>
          <w:tcPr>
            <w:tcW w:w="2623" w:type="dxa"/>
            <w:tcBorders>
              <w:top w:val="single" w:sz="4" w:space="0" w:color="auto"/>
              <w:left w:val="nil"/>
              <w:bottom w:val="single" w:sz="4" w:space="0" w:color="auto"/>
              <w:right w:val="nil"/>
            </w:tcBorders>
            <w:shd w:val="clear" w:color="auto" w:fill="auto"/>
          </w:tcPr>
          <w:p w14:paraId="5407478A" w14:textId="3BB631BA"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Pat Dunsford</w:t>
            </w:r>
          </w:p>
        </w:tc>
      </w:tr>
      <w:tr w:rsidR="00560838" w:rsidRPr="00D821C6" w14:paraId="5CDC20F9"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43C81DE7" w14:textId="755855AE"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4.2.7</w:t>
            </w:r>
          </w:p>
        </w:tc>
        <w:tc>
          <w:tcPr>
            <w:tcW w:w="1649" w:type="dxa"/>
            <w:tcBorders>
              <w:top w:val="single" w:sz="4" w:space="0" w:color="auto"/>
              <w:left w:val="nil"/>
              <w:bottom w:val="single" w:sz="4" w:space="0" w:color="auto"/>
              <w:right w:val="nil"/>
            </w:tcBorders>
            <w:shd w:val="clear" w:color="auto" w:fill="auto"/>
          </w:tcPr>
          <w:p w14:paraId="6F300759" w14:textId="06343B2D"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12/5/2014</w:t>
            </w:r>
          </w:p>
        </w:tc>
        <w:tc>
          <w:tcPr>
            <w:tcW w:w="3603" w:type="dxa"/>
            <w:tcBorders>
              <w:top w:val="single" w:sz="4" w:space="0" w:color="auto"/>
              <w:left w:val="nil"/>
              <w:bottom w:val="single" w:sz="4" w:space="0" w:color="auto"/>
              <w:right w:val="nil"/>
            </w:tcBorders>
            <w:shd w:val="clear" w:color="auto" w:fill="auto"/>
          </w:tcPr>
          <w:p w14:paraId="2096D8C5" w14:textId="4893A4D0"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 xml:space="preserve">Added domain\user account for JIntegra test </w:t>
            </w:r>
          </w:p>
        </w:tc>
        <w:tc>
          <w:tcPr>
            <w:tcW w:w="2623" w:type="dxa"/>
            <w:tcBorders>
              <w:top w:val="single" w:sz="4" w:space="0" w:color="auto"/>
              <w:left w:val="nil"/>
              <w:bottom w:val="single" w:sz="4" w:space="0" w:color="auto"/>
              <w:right w:val="nil"/>
            </w:tcBorders>
            <w:shd w:val="clear" w:color="auto" w:fill="auto"/>
          </w:tcPr>
          <w:p w14:paraId="5606C5B9" w14:textId="5D4D59C4"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Pat Dunsford</w:t>
            </w:r>
          </w:p>
        </w:tc>
      </w:tr>
      <w:tr w:rsidR="00560838" w:rsidRPr="00D821C6" w14:paraId="73696CF2"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03E9D756" w14:textId="03F44F06"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4.2.8</w:t>
            </w:r>
          </w:p>
        </w:tc>
        <w:tc>
          <w:tcPr>
            <w:tcW w:w="1649" w:type="dxa"/>
            <w:tcBorders>
              <w:top w:val="single" w:sz="4" w:space="0" w:color="auto"/>
              <w:left w:val="nil"/>
              <w:bottom w:val="single" w:sz="4" w:space="0" w:color="auto"/>
              <w:right w:val="nil"/>
            </w:tcBorders>
            <w:shd w:val="clear" w:color="auto" w:fill="auto"/>
          </w:tcPr>
          <w:p w14:paraId="3CF6C0C7" w14:textId="5B3FB9BD"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12/10/2014</w:t>
            </w:r>
          </w:p>
        </w:tc>
        <w:tc>
          <w:tcPr>
            <w:tcW w:w="3603" w:type="dxa"/>
            <w:tcBorders>
              <w:top w:val="single" w:sz="4" w:space="0" w:color="auto"/>
              <w:left w:val="nil"/>
              <w:bottom w:val="single" w:sz="4" w:space="0" w:color="auto"/>
              <w:right w:val="nil"/>
            </w:tcBorders>
            <w:shd w:val="clear" w:color="auto" w:fill="auto"/>
          </w:tcPr>
          <w:p w14:paraId="614E7785" w14:textId="51A6CA37"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 xml:space="preserve">Stearns requested changes added </w:t>
            </w:r>
          </w:p>
        </w:tc>
        <w:tc>
          <w:tcPr>
            <w:tcW w:w="2623" w:type="dxa"/>
            <w:tcBorders>
              <w:top w:val="single" w:sz="4" w:space="0" w:color="auto"/>
              <w:left w:val="nil"/>
              <w:bottom w:val="single" w:sz="4" w:space="0" w:color="auto"/>
              <w:right w:val="nil"/>
            </w:tcBorders>
            <w:shd w:val="clear" w:color="auto" w:fill="auto"/>
          </w:tcPr>
          <w:p w14:paraId="1A4C125E" w14:textId="0C2792FE"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Pat Dunsford</w:t>
            </w:r>
          </w:p>
        </w:tc>
      </w:tr>
      <w:tr w:rsidR="00560838" w:rsidRPr="00D821C6" w14:paraId="1D0C3682"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2E858716" w14:textId="381431A5"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4.2.9</w:t>
            </w:r>
          </w:p>
        </w:tc>
        <w:tc>
          <w:tcPr>
            <w:tcW w:w="1649" w:type="dxa"/>
            <w:tcBorders>
              <w:top w:val="single" w:sz="4" w:space="0" w:color="auto"/>
              <w:left w:val="nil"/>
              <w:bottom w:val="single" w:sz="4" w:space="0" w:color="auto"/>
              <w:right w:val="nil"/>
            </w:tcBorders>
            <w:shd w:val="clear" w:color="auto" w:fill="auto"/>
          </w:tcPr>
          <w:p w14:paraId="539C248B" w14:textId="0757D09D"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12/15.2014</w:t>
            </w:r>
          </w:p>
        </w:tc>
        <w:tc>
          <w:tcPr>
            <w:tcW w:w="3603" w:type="dxa"/>
            <w:tcBorders>
              <w:top w:val="single" w:sz="4" w:space="0" w:color="auto"/>
              <w:left w:val="nil"/>
              <w:bottom w:val="single" w:sz="4" w:space="0" w:color="auto"/>
              <w:right w:val="nil"/>
            </w:tcBorders>
            <w:shd w:val="clear" w:color="auto" w:fill="auto"/>
          </w:tcPr>
          <w:p w14:paraId="2832C243" w14:textId="1F31633B"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Updated deployment instructions with automation.</w:t>
            </w:r>
          </w:p>
        </w:tc>
        <w:tc>
          <w:tcPr>
            <w:tcW w:w="2623" w:type="dxa"/>
            <w:tcBorders>
              <w:top w:val="single" w:sz="4" w:space="0" w:color="auto"/>
              <w:left w:val="nil"/>
              <w:bottom w:val="single" w:sz="4" w:space="0" w:color="auto"/>
              <w:right w:val="nil"/>
            </w:tcBorders>
            <w:shd w:val="clear" w:color="auto" w:fill="auto"/>
          </w:tcPr>
          <w:p w14:paraId="3E534F0B" w14:textId="78C0B242"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Hari Patsa</w:t>
            </w:r>
          </w:p>
        </w:tc>
      </w:tr>
      <w:tr w:rsidR="00560838" w:rsidRPr="00D821C6" w14:paraId="528FCF78"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7893E713" w14:textId="36576A76"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4.2.10</w:t>
            </w:r>
          </w:p>
        </w:tc>
        <w:tc>
          <w:tcPr>
            <w:tcW w:w="1649" w:type="dxa"/>
            <w:tcBorders>
              <w:top w:val="single" w:sz="4" w:space="0" w:color="auto"/>
              <w:left w:val="nil"/>
              <w:bottom w:val="single" w:sz="4" w:space="0" w:color="auto"/>
              <w:right w:val="nil"/>
            </w:tcBorders>
            <w:shd w:val="clear" w:color="auto" w:fill="auto"/>
          </w:tcPr>
          <w:p w14:paraId="5D14B98A" w14:textId="47DAAD59"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1/7/2015</w:t>
            </w:r>
          </w:p>
        </w:tc>
        <w:tc>
          <w:tcPr>
            <w:tcW w:w="3603" w:type="dxa"/>
            <w:tcBorders>
              <w:top w:val="single" w:sz="4" w:space="0" w:color="auto"/>
              <w:left w:val="nil"/>
              <w:bottom w:val="single" w:sz="4" w:space="0" w:color="auto"/>
              <w:right w:val="nil"/>
            </w:tcBorders>
            <w:shd w:val="clear" w:color="auto" w:fill="auto"/>
          </w:tcPr>
          <w:p w14:paraId="7F1EC3DD" w14:textId="45C892AA"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Updated deployment manual instructions</w:t>
            </w:r>
          </w:p>
        </w:tc>
        <w:tc>
          <w:tcPr>
            <w:tcW w:w="2623" w:type="dxa"/>
            <w:tcBorders>
              <w:top w:val="single" w:sz="4" w:space="0" w:color="auto"/>
              <w:left w:val="nil"/>
              <w:bottom w:val="single" w:sz="4" w:space="0" w:color="auto"/>
              <w:right w:val="nil"/>
            </w:tcBorders>
            <w:shd w:val="clear" w:color="auto" w:fill="auto"/>
          </w:tcPr>
          <w:p w14:paraId="5A4CE23B" w14:textId="767B132C"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Hari Patsa</w:t>
            </w:r>
          </w:p>
        </w:tc>
      </w:tr>
      <w:tr w:rsidR="00560838" w:rsidRPr="00D821C6" w14:paraId="19FE7956"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721706DB" w14:textId="676BA8A3"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4.2.3</w:t>
            </w:r>
          </w:p>
        </w:tc>
        <w:tc>
          <w:tcPr>
            <w:tcW w:w="1649" w:type="dxa"/>
            <w:tcBorders>
              <w:top w:val="single" w:sz="4" w:space="0" w:color="auto"/>
              <w:left w:val="nil"/>
              <w:bottom w:val="single" w:sz="4" w:space="0" w:color="auto"/>
              <w:right w:val="nil"/>
            </w:tcBorders>
            <w:shd w:val="clear" w:color="auto" w:fill="auto"/>
          </w:tcPr>
          <w:p w14:paraId="786EFEB5" w14:textId="0A8C9167"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1/22/2015</w:t>
            </w:r>
          </w:p>
        </w:tc>
        <w:tc>
          <w:tcPr>
            <w:tcW w:w="3603" w:type="dxa"/>
            <w:tcBorders>
              <w:top w:val="single" w:sz="4" w:space="0" w:color="auto"/>
              <w:left w:val="nil"/>
              <w:bottom w:val="single" w:sz="4" w:space="0" w:color="auto"/>
              <w:right w:val="nil"/>
            </w:tcBorders>
            <w:shd w:val="clear" w:color="auto" w:fill="auto"/>
          </w:tcPr>
          <w:p w14:paraId="552E6F65" w14:textId="60B02C6C"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Updated installation documentation to reference the environment build checklist for software placement.  Updated environment build checklist to reference instructions in the installation guilde.</w:t>
            </w:r>
          </w:p>
        </w:tc>
        <w:tc>
          <w:tcPr>
            <w:tcW w:w="2623" w:type="dxa"/>
            <w:tcBorders>
              <w:top w:val="single" w:sz="4" w:space="0" w:color="auto"/>
              <w:left w:val="nil"/>
              <w:bottom w:val="single" w:sz="4" w:space="0" w:color="auto"/>
              <w:right w:val="nil"/>
            </w:tcBorders>
            <w:shd w:val="clear" w:color="auto" w:fill="auto"/>
          </w:tcPr>
          <w:p w14:paraId="71746974" w14:textId="139811E1"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Derrick Yacavone</w:t>
            </w:r>
          </w:p>
        </w:tc>
      </w:tr>
      <w:tr w:rsidR="00560838" w:rsidRPr="00D821C6" w14:paraId="4C8101F8"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528184D3" w14:textId="3461AC2E"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4.2.4</w:t>
            </w:r>
          </w:p>
        </w:tc>
        <w:tc>
          <w:tcPr>
            <w:tcW w:w="1649" w:type="dxa"/>
            <w:tcBorders>
              <w:top w:val="single" w:sz="4" w:space="0" w:color="auto"/>
              <w:left w:val="nil"/>
              <w:bottom w:val="single" w:sz="4" w:space="0" w:color="auto"/>
              <w:right w:val="nil"/>
            </w:tcBorders>
            <w:shd w:val="clear" w:color="auto" w:fill="auto"/>
          </w:tcPr>
          <w:p w14:paraId="4DD16F6A" w14:textId="6EBB3593"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2/3/2015</w:t>
            </w:r>
          </w:p>
        </w:tc>
        <w:tc>
          <w:tcPr>
            <w:tcW w:w="3603" w:type="dxa"/>
            <w:tcBorders>
              <w:top w:val="single" w:sz="4" w:space="0" w:color="auto"/>
              <w:left w:val="nil"/>
              <w:bottom w:val="single" w:sz="4" w:space="0" w:color="auto"/>
              <w:right w:val="nil"/>
            </w:tcBorders>
            <w:shd w:val="clear" w:color="auto" w:fill="auto"/>
          </w:tcPr>
          <w:p w14:paraId="76AC0A66" w14:textId="5B221E32"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 xml:space="preserve">Updated Self- Hosted pre-deployment instructions to add more clarity of on Updating Catalog File Templates Received. </w:t>
            </w:r>
          </w:p>
        </w:tc>
        <w:tc>
          <w:tcPr>
            <w:tcW w:w="2623" w:type="dxa"/>
            <w:tcBorders>
              <w:top w:val="single" w:sz="4" w:space="0" w:color="auto"/>
              <w:left w:val="nil"/>
              <w:bottom w:val="single" w:sz="4" w:space="0" w:color="auto"/>
              <w:right w:val="nil"/>
            </w:tcBorders>
            <w:shd w:val="clear" w:color="auto" w:fill="auto"/>
          </w:tcPr>
          <w:p w14:paraId="4117E38A" w14:textId="192AFE9D"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Mwaka Mahanga</w:t>
            </w:r>
          </w:p>
        </w:tc>
      </w:tr>
      <w:tr w:rsidR="00560838" w:rsidRPr="00D821C6" w14:paraId="423F51DB"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0C3562F6" w14:textId="36C2375C"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4.2.17</w:t>
            </w:r>
          </w:p>
        </w:tc>
        <w:tc>
          <w:tcPr>
            <w:tcW w:w="1649" w:type="dxa"/>
            <w:tcBorders>
              <w:top w:val="single" w:sz="4" w:space="0" w:color="auto"/>
              <w:left w:val="nil"/>
              <w:bottom w:val="single" w:sz="4" w:space="0" w:color="auto"/>
              <w:right w:val="nil"/>
            </w:tcBorders>
            <w:shd w:val="clear" w:color="auto" w:fill="auto"/>
          </w:tcPr>
          <w:p w14:paraId="77221F00" w14:textId="5F469A32"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5/14/2015</w:t>
            </w:r>
          </w:p>
        </w:tc>
        <w:tc>
          <w:tcPr>
            <w:tcW w:w="3603" w:type="dxa"/>
            <w:tcBorders>
              <w:top w:val="single" w:sz="4" w:space="0" w:color="auto"/>
              <w:left w:val="nil"/>
              <w:bottom w:val="single" w:sz="4" w:space="0" w:color="auto"/>
              <w:right w:val="nil"/>
            </w:tcBorders>
            <w:shd w:val="clear" w:color="auto" w:fill="auto"/>
          </w:tcPr>
          <w:p w14:paraId="730C4692" w14:textId="4AE9B6CD"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 xml:space="preserve">Updated WAS installation/configuration to record the WS_Default port for RC, AUS, and LOS servers (for the refresh function </w:t>
            </w:r>
          </w:p>
        </w:tc>
        <w:tc>
          <w:tcPr>
            <w:tcW w:w="2623" w:type="dxa"/>
            <w:tcBorders>
              <w:top w:val="single" w:sz="4" w:space="0" w:color="auto"/>
              <w:left w:val="nil"/>
              <w:bottom w:val="single" w:sz="4" w:space="0" w:color="auto"/>
              <w:right w:val="nil"/>
            </w:tcBorders>
            <w:shd w:val="clear" w:color="auto" w:fill="auto"/>
          </w:tcPr>
          <w:p w14:paraId="38FC4DBE" w14:textId="4877CB62"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Derrick Yacavone</w:t>
            </w:r>
          </w:p>
        </w:tc>
      </w:tr>
      <w:tr w:rsidR="00560838" w:rsidRPr="00D821C6" w14:paraId="7AD66530"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1234249D" w14:textId="4D8A29F0"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4.2.18</w:t>
            </w:r>
          </w:p>
        </w:tc>
        <w:tc>
          <w:tcPr>
            <w:tcW w:w="1649" w:type="dxa"/>
            <w:tcBorders>
              <w:top w:val="single" w:sz="4" w:space="0" w:color="auto"/>
              <w:left w:val="nil"/>
              <w:bottom w:val="single" w:sz="4" w:space="0" w:color="auto"/>
              <w:right w:val="nil"/>
            </w:tcBorders>
            <w:shd w:val="clear" w:color="auto" w:fill="auto"/>
          </w:tcPr>
          <w:p w14:paraId="756D5DA5" w14:textId="1D936E00"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5/28/2015</w:t>
            </w:r>
          </w:p>
        </w:tc>
        <w:tc>
          <w:tcPr>
            <w:tcW w:w="3603" w:type="dxa"/>
            <w:tcBorders>
              <w:top w:val="single" w:sz="4" w:space="0" w:color="auto"/>
              <w:left w:val="nil"/>
              <w:bottom w:val="single" w:sz="4" w:space="0" w:color="auto"/>
              <w:right w:val="nil"/>
            </w:tcBorders>
            <w:shd w:val="clear" w:color="auto" w:fill="auto"/>
          </w:tcPr>
          <w:p w14:paraId="7FAE6F22" w14:textId="78954D54"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Added keystore creation procedures</w:t>
            </w:r>
          </w:p>
        </w:tc>
        <w:tc>
          <w:tcPr>
            <w:tcW w:w="2623" w:type="dxa"/>
            <w:tcBorders>
              <w:top w:val="single" w:sz="4" w:space="0" w:color="auto"/>
              <w:left w:val="nil"/>
              <w:bottom w:val="single" w:sz="4" w:space="0" w:color="auto"/>
              <w:right w:val="nil"/>
            </w:tcBorders>
            <w:shd w:val="clear" w:color="auto" w:fill="auto"/>
          </w:tcPr>
          <w:p w14:paraId="61EA76A4" w14:textId="184928EC"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Pat Dunsford</w:t>
            </w:r>
          </w:p>
        </w:tc>
      </w:tr>
      <w:tr w:rsidR="00560838" w:rsidRPr="00D821C6" w14:paraId="32DEE349" w14:textId="77777777" w:rsidTr="009A604C">
        <w:trPr>
          <w:cantSplit/>
          <w:jc w:val="center"/>
        </w:trPr>
        <w:tc>
          <w:tcPr>
            <w:tcW w:w="929" w:type="dxa"/>
            <w:tcBorders>
              <w:top w:val="single" w:sz="4" w:space="0" w:color="auto"/>
              <w:left w:val="nil"/>
              <w:bottom w:val="single" w:sz="4" w:space="0" w:color="auto"/>
              <w:right w:val="nil"/>
            </w:tcBorders>
            <w:shd w:val="clear" w:color="auto" w:fill="auto"/>
          </w:tcPr>
          <w:p w14:paraId="0DF4ED0F" w14:textId="1F990CBB"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4.2.19</w:t>
            </w:r>
          </w:p>
        </w:tc>
        <w:tc>
          <w:tcPr>
            <w:tcW w:w="1649" w:type="dxa"/>
            <w:tcBorders>
              <w:top w:val="single" w:sz="4" w:space="0" w:color="auto"/>
              <w:left w:val="nil"/>
              <w:bottom w:val="single" w:sz="4" w:space="0" w:color="auto"/>
              <w:right w:val="nil"/>
            </w:tcBorders>
            <w:shd w:val="clear" w:color="auto" w:fill="auto"/>
          </w:tcPr>
          <w:p w14:paraId="08370D6D" w14:textId="1F09F442"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6/18/2015</w:t>
            </w:r>
          </w:p>
        </w:tc>
        <w:tc>
          <w:tcPr>
            <w:tcW w:w="3603" w:type="dxa"/>
            <w:tcBorders>
              <w:top w:val="single" w:sz="4" w:space="0" w:color="auto"/>
              <w:left w:val="nil"/>
              <w:bottom w:val="single" w:sz="4" w:space="0" w:color="auto"/>
              <w:right w:val="nil"/>
            </w:tcBorders>
            <w:shd w:val="clear" w:color="auto" w:fill="auto"/>
          </w:tcPr>
          <w:p w14:paraId="430AD22F" w14:textId="1149FBF6"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Updated proxy install\upgrade to 8.5.5</w:t>
            </w:r>
          </w:p>
        </w:tc>
        <w:tc>
          <w:tcPr>
            <w:tcW w:w="2623" w:type="dxa"/>
            <w:tcBorders>
              <w:top w:val="single" w:sz="4" w:space="0" w:color="auto"/>
              <w:left w:val="nil"/>
              <w:bottom w:val="single" w:sz="4" w:space="0" w:color="auto"/>
              <w:right w:val="nil"/>
            </w:tcBorders>
            <w:shd w:val="clear" w:color="auto" w:fill="auto"/>
          </w:tcPr>
          <w:p w14:paraId="112E28C6" w14:textId="4FA59F9D"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Pat Dunsford</w:t>
            </w:r>
          </w:p>
        </w:tc>
      </w:tr>
      <w:tr w:rsidR="00560838" w:rsidRPr="00D821C6" w14:paraId="4A60306E" w14:textId="77777777" w:rsidTr="00560838">
        <w:trPr>
          <w:cantSplit/>
          <w:jc w:val="center"/>
        </w:trPr>
        <w:tc>
          <w:tcPr>
            <w:tcW w:w="929" w:type="dxa"/>
            <w:tcBorders>
              <w:top w:val="single" w:sz="4" w:space="0" w:color="auto"/>
              <w:left w:val="nil"/>
              <w:bottom w:val="single" w:sz="4" w:space="0" w:color="auto"/>
              <w:right w:val="nil"/>
            </w:tcBorders>
          </w:tcPr>
          <w:p w14:paraId="2BC23991" w14:textId="505D1FC8" w:rsidR="00560838" w:rsidRPr="00D821C6" w:rsidRDefault="00560838" w:rsidP="009A604C">
            <w:pPr>
              <w:pStyle w:val="TableContent"/>
              <w:rPr>
                <w:rFonts w:asciiTheme="minorHAnsi" w:hAnsiTheme="minorHAnsi" w:cstheme="minorHAnsi"/>
                <w:sz w:val="16"/>
                <w:szCs w:val="16"/>
              </w:rPr>
            </w:pPr>
            <w:r>
              <w:rPr>
                <w:rFonts w:asciiTheme="minorHAnsi" w:hAnsiTheme="minorHAnsi" w:cstheme="minorHAnsi"/>
                <w:sz w:val="16"/>
                <w:szCs w:val="16"/>
              </w:rPr>
              <w:t>4.2.20</w:t>
            </w:r>
          </w:p>
        </w:tc>
        <w:tc>
          <w:tcPr>
            <w:tcW w:w="1649" w:type="dxa"/>
            <w:tcBorders>
              <w:top w:val="single" w:sz="4" w:space="0" w:color="auto"/>
              <w:left w:val="nil"/>
              <w:bottom w:val="single" w:sz="4" w:space="0" w:color="auto"/>
              <w:right w:val="nil"/>
            </w:tcBorders>
          </w:tcPr>
          <w:p w14:paraId="5527458B" w14:textId="22E8A6D9"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7/7/2015</w:t>
            </w:r>
          </w:p>
        </w:tc>
        <w:tc>
          <w:tcPr>
            <w:tcW w:w="3603" w:type="dxa"/>
            <w:tcBorders>
              <w:top w:val="single" w:sz="4" w:space="0" w:color="auto"/>
              <w:left w:val="nil"/>
              <w:bottom w:val="single" w:sz="4" w:space="0" w:color="auto"/>
              <w:right w:val="nil"/>
            </w:tcBorders>
          </w:tcPr>
          <w:p w14:paraId="5EA3C57A" w14:textId="39419184"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Added appendix for MQ on a windows Cluster, removing separate revision history</w:t>
            </w:r>
          </w:p>
        </w:tc>
        <w:tc>
          <w:tcPr>
            <w:tcW w:w="2623" w:type="dxa"/>
            <w:tcBorders>
              <w:top w:val="single" w:sz="4" w:space="0" w:color="auto"/>
              <w:left w:val="nil"/>
              <w:bottom w:val="single" w:sz="4" w:space="0" w:color="auto"/>
              <w:right w:val="nil"/>
            </w:tcBorders>
          </w:tcPr>
          <w:p w14:paraId="55D8DCEE" w14:textId="77777777" w:rsidR="00560838" w:rsidRPr="00D821C6" w:rsidRDefault="00560838" w:rsidP="00D821C6">
            <w:pPr>
              <w:pStyle w:val="TableContent"/>
              <w:rPr>
                <w:rFonts w:asciiTheme="minorHAnsi" w:hAnsiTheme="minorHAnsi" w:cstheme="minorHAnsi"/>
                <w:sz w:val="16"/>
                <w:szCs w:val="16"/>
              </w:rPr>
            </w:pPr>
            <w:r w:rsidRPr="00D821C6">
              <w:rPr>
                <w:rFonts w:asciiTheme="minorHAnsi" w:hAnsiTheme="minorHAnsi" w:cstheme="minorHAnsi"/>
                <w:sz w:val="16"/>
                <w:szCs w:val="16"/>
              </w:rPr>
              <w:t>Derrick Yacavone</w:t>
            </w:r>
          </w:p>
          <w:p w14:paraId="4BDBCD4F" w14:textId="7BA0825B" w:rsidR="00560838" w:rsidRPr="00D821C6" w:rsidRDefault="00560838" w:rsidP="009A604C">
            <w:pPr>
              <w:pStyle w:val="TableContent"/>
              <w:rPr>
                <w:rFonts w:asciiTheme="minorHAnsi" w:hAnsiTheme="minorHAnsi" w:cstheme="minorHAnsi"/>
                <w:sz w:val="16"/>
                <w:szCs w:val="16"/>
              </w:rPr>
            </w:pPr>
          </w:p>
        </w:tc>
      </w:tr>
      <w:tr w:rsidR="00560838" w:rsidRPr="00D821C6" w14:paraId="216FCD28" w14:textId="77777777" w:rsidTr="00560838">
        <w:trPr>
          <w:cantSplit/>
          <w:jc w:val="center"/>
        </w:trPr>
        <w:tc>
          <w:tcPr>
            <w:tcW w:w="929" w:type="dxa"/>
            <w:tcBorders>
              <w:top w:val="single" w:sz="4" w:space="0" w:color="auto"/>
              <w:left w:val="nil"/>
              <w:bottom w:val="single" w:sz="4" w:space="0" w:color="auto"/>
              <w:right w:val="nil"/>
            </w:tcBorders>
          </w:tcPr>
          <w:p w14:paraId="672ED8E8" w14:textId="54B5752D" w:rsidR="00560838" w:rsidRPr="00D821C6" w:rsidRDefault="00560838" w:rsidP="009A604C">
            <w:pPr>
              <w:pStyle w:val="TableContent"/>
              <w:rPr>
                <w:rFonts w:asciiTheme="minorHAnsi" w:hAnsiTheme="minorHAnsi" w:cstheme="minorHAnsi"/>
                <w:sz w:val="16"/>
                <w:szCs w:val="16"/>
              </w:rPr>
            </w:pPr>
            <w:r>
              <w:rPr>
                <w:rFonts w:asciiTheme="minorHAnsi" w:hAnsiTheme="minorHAnsi" w:cstheme="minorHAnsi"/>
                <w:sz w:val="16"/>
                <w:szCs w:val="16"/>
              </w:rPr>
              <w:t>5.0.14</w:t>
            </w:r>
          </w:p>
        </w:tc>
        <w:tc>
          <w:tcPr>
            <w:tcW w:w="1649" w:type="dxa"/>
            <w:tcBorders>
              <w:top w:val="single" w:sz="4" w:space="0" w:color="auto"/>
              <w:left w:val="nil"/>
              <w:bottom w:val="single" w:sz="4" w:space="0" w:color="auto"/>
              <w:right w:val="nil"/>
            </w:tcBorders>
          </w:tcPr>
          <w:p w14:paraId="0B441A2C" w14:textId="2F502288" w:rsidR="00560838" w:rsidRPr="00D821C6" w:rsidRDefault="00560838" w:rsidP="009A604C">
            <w:pPr>
              <w:pStyle w:val="TableContent"/>
              <w:rPr>
                <w:rFonts w:asciiTheme="minorHAnsi" w:hAnsiTheme="minorHAnsi" w:cstheme="minorHAnsi"/>
                <w:sz w:val="16"/>
                <w:szCs w:val="16"/>
              </w:rPr>
            </w:pPr>
            <w:r w:rsidRPr="00D821C6">
              <w:rPr>
                <w:rFonts w:asciiTheme="minorHAnsi" w:hAnsiTheme="minorHAnsi" w:cstheme="minorHAnsi"/>
                <w:sz w:val="16"/>
                <w:szCs w:val="16"/>
              </w:rPr>
              <w:t>7/</w:t>
            </w:r>
            <w:r>
              <w:rPr>
                <w:rFonts w:asciiTheme="minorHAnsi" w:hAnsiTheme="minorHAnsi" w:cstheme="minorHAnsi"/>
                <w:sz w:val="16"/>
                <w:szCs w:val="16"/>
              </w:rPr>
              <w:t>14</w:t>
            </w:r>
            <w:r w:rsidRPr="00D821C6">
              <w:rPr>
                <w:rFonts w:asciiTheme="minorHAnsi" w:hAnsiTheme="minorHAnsi" w:cstheme="minorHAnsi"/>
                <w:sz w:val="16"/>
                <w:szCs w:val="16"/>
              </w:rPr>
              <w:t>/2015</w:t>
            </w:r>
          </w:p>
        </w:tc>
        <w:tc>
          <w:tcPr>
            <w:tcW w:w="3603" w:type="dxa"/>
            <w:tcBorders>
              <w:top w:val="single" w:sz="4" w:space="0" w:color="auto"/>
              <w:left w:val="nil"/>
              <w:bottom w:val="single" w:sz="4" w:space="0" w:color="auto"/>
              <w:right w:val="nil"/>
            </w:tcBorders>
          </w:tcPr>
          <w:p w14:paraId="4EACADF3" w14:textId="0F742025" w:rsidR="00560838" w:rsidRPr="00D821C6" w:rsidRDefault="00560838" w:rsidP="009A604C">
            <w:pPr>
              <w:pStyle w:val="TableContent"/>
              <w:rPr>
                <w:rFonts w:asciiTheme="minorHAnsi" w:hAnsiTheme="minorHAnsi" w:cstheme="minorHAnsi"/>
                <w:color w:val="000000"/>
                <w:sz w:val="16"/>
                <w:szCs w:val="16"/>
              </w:rPr>
            </w:pPr>
            <w:r w:rsidRPr="00D821C6">
              <w:rPr>
                <w:rFonts w:asciiTheme="minorHAnsi" w:hAnsiTheme="minorHAnsi" w:cstheme="minorHAnsi"/>
                <w:color w:val="000000"/>
                <w:sz w:val="16"/>
                <w:szCs w:val="16"/>
              </w:rPr>
              <w:t>Changed version of the document to match code versioning</w:t>
            </w:r>
            <w:r>
              <w:rPr>
                <w:rFonts w:asciiTheme="minorHAnsi" w:hAnsiTheme="minorHAnsi" w:cstheme="minorHAnsi"/>
                <w:color w:val="000000"/>
                <w:sz w:val="16"/>
                <w:szCs w:val="16"/>
              </w:rPr>
              <w:t xml:space="preserve">(first 2 numbers), merged separated out revision history back into this document, Put revision history at top of document </w:t>
            </w:r>
          </w:p>
        </w:tc>
        <w:tc>
          <w:tcPr>
            <w:tcW w:w="2623" w:type="dxa"/>
            <w:tcBorders>
              <w:top w:val="single" w:sz="4" w:space="0" w:color="auto"/>
              <w:left w:val="nil"/>
              <w:bottom w:val="single" w:sz="4" w:space="0" w:color="auto"/>
              <w:right w:val="nil"/>
            </w:tcBorders>
          </w:tcPr>
          <w:p w14:paraId="62422104" w14:textId="77777777" w:rsidR="00560838" w:rsidRPr="00D821C6" w:rsidRDefault="00560838" w:rsidP="00D821C6">
            <w:pPr>
              <w:pStyle w:val="TableContent"/>
              <w:rPr>
                <w:rFonts w:asciiTheme="minorHAnsi" w:hAnsiTheme="minorHAnsi" w:cstheme="minorHAnsi"/>
                <w:sz w:val="16"/>
                <w:szCs w:val="16"/>
              </w:rPr>
            </w:pPr>
            <w:r w:rsidRPr="00D821C6">
              <w:rPr>
                <w:rFonts w:asciiTheme="minorHAnsi" w:hAnsiTheme="minorHAnsi" w:cstheme="minorHAnsi"/>
                <w:sz w:val="16"/>
                <w:szCs w:val="16"/>
              </w:rPr>
              <w:t>Derrick Yacavone</w:t>
            </w:r>
          </w:p>
          <w:p w14:paraId="519A244F" w14:textId="1DF993A9" w:rsidR="00560838" w:rsidRPr="00D821C6" w:rsidRDefault="00560838" w:rsidP="009A604C">
            <w:pPr>
              <w:pStyle w:val="TableContent"/>
              <w:rPr>
                <w:rFonts w:asciiTheme="minorHAnsi" w:hAnsiTheme="minorHAnsi" w:cstheme="minorHAnsi"/>
                <w:sz w:val="16"/>
                <w:szCs w:val="16"/>
              </w:rPr>
            </w:pPr>
          </w:p>
        </w:tc>
      </w:tr>
      <w:tr w:rsidR="00560838" w:rsidRPr="00D821C6" w14:paraId="3BC724C7" w14:textId="77777777" w:rsidTr="009A604C">
        <w:trPr>
          <w:cantSplit/>
          <w:jc w:val="center"/>
        </w:trPr>
        <w:tc>
          <w:tcPr>
            <w:tcW w:w="929" w:type="dxa"/>
            <w:tcBorders>
              <w:top w:val="single" w:sz="4" w:space="0" w:color="auto"/>
              <w:left w:val="nil"/>
              <w:bottom w:val="single" w:sz="4" w:space="0" w:color="auto"/>
              <w:right w:val="nil"/>
            </w:tcBorders>
          </w:tcPr>
          <w:p w14:paraId="064E681B" w14:textId="34524F35" w:rsidR="00560838" w:rsidRPr="00D821C6" w:rsidRDefault="00560838" w:rsidP="00D821C6">
            <w:pPr>
              <w:pStyle w:val="TableContent"/>
              <w:rPr>
                <w:rFonts w:asciiTheme="minorHAnsi" w:hAnsiTheme="minorHAnsi" w:cstheme="minorHAnsi"/>
                <w:sz w:val="16"/>
                <w:szCs w:val="16"/>
              </w:rPr>
            </w:pPr>
            <w:r>
              <w:rPr>
                <w:sz w:val="16"/>
                <w:szCs w:val="16"/>
              </w:rPr>
              <w:t>5.015</w:t>
            </w:r>
          </w:p>
        </w:tc>
        <w:tc>
          <w:tcPr>
            <w:tcW w:w="1649" w:type="dxa"/>
            <w:tcBorders>
              <w:top w:val="single" w:sz="4" w:space="0" w:color="auto"/>
              <w:left w:val="nil"/>
              <w:bottom w:val="single" w:sz="4" w:space="0" w:color="auto"/>
              <w:right w:val="nil"/>
            </w:tcBorders>
          </w:tcPr>
          <w:p w14:paraId="08FC8F4E" w14:textId="64943F18" w:rsidR="00560838" w:rsidRPr="00D821C6" w:rsidRDefault="00560838" w:rsidP="00D821C6">
            <w:pPr>
              <w:pStyle w:val="TableContent"/>
              <w:rPr>
                <w:rFonts w:asciiTheme="minorHAnsi" w:hAnsiTheme="minorHAnsi" w:cstheme="minorHAnsi"/>
                <w:sz w:val="16"/>
                <w:szCs w:val="16"/>
              </w:rPr>
            </w:pPr>
            <w:r>
              <w:rPr>
                <w:sz w:val="16"/>
                <w:szCs w:val="16"/>
              </w:rPr>
              <w:t>7/15/2015</w:t>
            </w:r>
          </w:p>
        </w:tc>
        <w:tc>
          <w:tcPr>
            <w:tcW w:w="3603" w:type="dxa"/>
            <w:tcBorders>
              <w:top w:val="single" w:sz="4" w:space="0" w:color="auto"/>
              <w:left w:val="nil"/>
              <w:bottom w:val="single" w:sz="4" w:space="0" w:color="auto"/>
              <w:right w:val="nil"/>
            </w:tcBorders>
          </w:tcPr>
          <w:p w14:paraId="5C125F5A" w14:textId="4DA81858" w:rsidR="00560838" w:rsidRPr="00D821C6" w:rsidRDefault="00560838" w:rsidP="00D821C6">
            <w:pPr>
              <w:pStyle w:val="TableContent"/>
              <w:rPr>
                <w:rFonts w:asciiTheme="minorHAnsi" w:hAnsiTheme="minorHAnsi" w:cstheme="minorHAnsi"/>
                <w:color w:val="000000"/>
                <w:sz w:val="16"/>
                <w:szCs w:val="16"/>
              </w:rPr>
            </w:pPr>
            <w:r>
              <w:rPr>
                <w:color w:val="000000"/>
                <w:sz w:val="16"/>
                <w:szCs w:val="16"/>
              </w:rPr>
              <w:t>Updated Initial DB Stand up Instructions</w:t>
            </w:r>
          </w:p>
        </w:tc>
        <w:tc>
          <w:tcPr>
            <w:tcW w:w="2623" w:type="dxa"/>
            <w:tcBorders>
              <w:top w:val="single" w:sz="4" w:space="0" w:color="auto"/>
              <w:left w:val="nil"/>
              <w:bottom w:val="single" w:sz="4" w:space="0" w:color="auto"/>
              <w:right w:val="nil"/>
            </w:tcBorders>
          </w:tcPr>
          <w:p w14:paraId="4C50AC5F" w14:textId="77777777" w:rsidR="00560838" w:rsidRPr="00374511" w:rsidRDefault="00560838" w:rsidP="00586E0C">
            <w:pPr>
              <w:pStyle w:val="TableContent"/>
              <w:rPr>
                <w:sz w:val="16"/>
                <w:szCs w:val="16"/>
              </w:rPr>
            </w:pPr>
            <w:r>
              <w:rPr>
                <w:sz w:val="16"/>
                <w:szCs w:val="16"/>
              </w:rPr>
              <w:t>Patrick Dunsford</w:t>
            </w:r>
          </w:p>
          <w:p w14:paraId="1ADD6DB9" w14:textId="4DF1890F" w:rsidR="00560838" w:rsidRPr="00D821C6" w:rsidRDefault="00560838" w:rsidP="00D821C6">
            <w:pPr>
              <w:pStyle w:val="TableContent"/>
              <w:rPr>
                <w:rFonts w:asciiTheme="minorHAnsi" w:hAnsiTheme="minorHAnsi" w:cstheme="minorHAnsi"/>
                <w:sz w:val="16"/>
                <w:szCs w:val="16"/>
              </w:rPr>
            </w:pPr>
          </w:p>
        </w:tc>
      </w:tr>
      <w:tr w:rsidR="00560838" w:rsidRPr="00D821C6" w14:paraId="25A15B0C" w14:textId="77777777" w:rsidTr="009A604C">
        <w:trPr>
          <w:cantSplit/>
          <w:jc w:val="center"/>
        </w:trPr>
        <w:tc>
          <w:tcPr>
            <w:tcW w:w="929" w:type="dxa"/>
            <w:tcBorders>
              <w:top w:val="single" w:sz="4" w:space="0" w:color="auto"/>
              <w:left w:val="nil"/>
              <w:bottom w:val="single" w:sz="4" w:space="0" w:color="auto"/>
              <w:right w:val="nil"/>
            </w:tcBorders>
          </w:tcPr>
          <w:p w14:paraId="4A6D3121" w14:textId="67C60FA0"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5.0.16</w:t>
            </w:r>
          </w:p>
        </w:tc>
        <w:tc>
          <w:tcPr>
            <w:tcW w:w="1649" w:type="dxa"/>
            <w:tcBorders>
              <w:top w:val="single" w:sz="4" w:space="0" w:color="auto"/>
              <w:left w:val="nil"/>
              <w:bottom w:val="single" w:sz="4" w:space="0" w:color="auto"/>
              <w:right w:val="nil"/>
            </w:tcBorders>
          </w:tcPr>
          <w:p w14:paraId="5A028C17" w14:textId="26C6AE6C"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7/27/15</w:t>
            </w:r>
          </w:p>
        </w:tc>
        <w:tc>
          <w:tcPr>
            <w:tcW w:w="3603" w:type="dxa"/>
            <w:tcBorders>
              <w:top w:val="single" w:sz="4" w:space="0" w:color="auto"/>
              <w:left w:val="nil"/>
              <w:bottom w:val="single" w:sz="4" w:space="0" w:color="auto"/>
              <w:right w:val="nil"/>
            </w:tcBorders>
          </w:tcPr>
          <w:p w14:paraId="32085FE2" w14:textId="77777777" w:rsidR="00560838" w:rsidRDefault="00560838" w:rsidP="00D821C6">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1.SSL proxy updates</w:t>
            </w:r>
          </w:p>
          <w:p w14:paraId="06533254" w14:textId="77777777" w:rsidR="00560838" w:rsidRDefault="00560838" w:rsidP="00D821C6">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2. 5.0 jar file additions\removals</w:t>
            </w:r>
          </w:p>
          <w:p w14:paraId="40BE7018" w14:textId="77777777" w:rsidR="00560838" w:rsidRDefault="00560838" w:rsidP="00D821C6">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3. RC and AUS Cache</w:t>
            </w:r>
          </w:p>
          <w:p w14:paraId="2EC524AD" w14:textId="64DF2FAB" w:rsidR="00560838" w:rsidRPr="00D821C6" w:rsidRDefault="00560838" w:rsidP="00D821C6">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 xml:space="preserve">5. Time out additions </w:t>
            </w:r>
          </w:p>
        </w:tc>
        <w:tc>
          <w:tcPr>
            <w:tcW w:w="2623" w:type="dxa"/>
            <w:tcBorders>
              <w:top w:val="single" w:sz="4" w:space="0" w:color="auto"/>
              <w:left w:val="nil"/>
              <w:bottom w:val="single" w:sz="4" w:space="0" w:color="auto"/>
              <w:right w:val="nil"/>
            </w:tcBorders>
          </w:tcPr>
          <w:p w14:paraId="55AE9545" w14:textId="3B5DA505"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560838" w:rsidRPr="00D821C6" w14:paraId="008C1AC0" w14:textId="77777777" w:rsidTr="009A604C">
        <w:trPr>
          <w:cantSplit/>
          <w:jc w:val="center"/>
        </w:trPr>
        <w:tc>
          <w:tcPr>
            <w:tcW w:w="929" w:type="dxa"/>
            <w:tcBorders>
              <w:top w:val="single" w:sz="4" w:space="0" w:color="auto"/>
              <w:left w:val="nil"/>
              <w:bottom w:val="single" w:sz="4" w:space="0" w:color="auto"/>
              <w:right w:val="nil"/>
            </w:tcBorders>
          </w:tcPr>
          <w:p w14:paraId="3A2EB32D" w14:textId="56391ACD"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5.0.17</w:t>
            </w:r>
          </w:p>
        </w:tc>
        <w:tc>
          <w:tcPr>
            <w:tcW w:w="1649" w:type="dxa"/>
            <w:tcBorders>
              <w:top w:val="single" w:sz="4" w:space="0" w:color="auto"/>
              <w:left w:val="nil"/>
              <w:bottom w:val="single" w:sz="4" w:space="0" w:color="auto"/>
              <w:right w:val="nil"/>
            </w:tcBorders>
          </w:tcPr>
          <w:p w14:paraId="2C9C9AB1" w14:textId="5D2BF33D"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7/20/2015</w:t>
            </w:r>
          </w:p>
        </w:tc>
        <w:tc>
          <w:tcPr>
            <w:tcW w:w="3603" w:type="dxa"/>
            <w:tcBorders>
              <w:top w:val="single" w:sz="4" w:space="0" w:color="auto"/>
              <w:left w:val="nil"/>
              <w:bottom w:val="single" w:sz="4" w:space="0" w:color="auto"/>
              <w:right w:val="nil"/>
            </w:tcBorders>
          </w:tcPr>
          <w:p w14:paraId="0EE74DDF" w14:textId="1FC03EFB" w:rsidR="00560838" w:rsidRPr="00D821C6" w:rsidRDefault="00560838" w:rsidP="00D821C6">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Added 5.0 jar file additions\removals for 2</w:t>
            </w:r>
            <w:r w:rsidRPr="00AC7D62">
              <w:rPr>
                <w:rFonts w:asciiTheme="minorHAnsi" w:hAnsiTheme="minorHAnsi" w:cstheme="minorHAnsi"/>
                <w:color w:val="000000"/>
                <w:sz w:val="16"/>
                <w:szCs w:val="16"/>
                <w:vertAlign w:val="superscript"/>
              </w:rPr>
              <w:t>nd</w:t>
            </w:r>
            <w:r>
              <w:rPr>
                <w:rFonts w:asciiTheme="minorHAnsi" w:hAnsiTheme="minorHAnsi" w:cstheme="minorHAnsi"/>
                <w:color w:val="000000"/>
                <w:sz w:val="16"/>
                <w:szCs w:val="16"/>
              </w:rPr>
              <w:t xml:space="preserve"> WAS4 nodes</w:t>
            </w:r>
          </w:p>
        </w:tc>
        <w:tc>
          <w:tcPr>
            <w:tcW w:w="2623" w:type="dxa"/>
            <w:tcBorders>
              <w:top w:val="single" w:sz="4" w:space="0" w:color="auto"/>
              <w:left w:val="nil"/>
              <w:bottom w:val="single" w:sz="4" w:space="0" w:color="auto"/>
              <w:right w:val="nil"/>
            </w:tcBorders>
          </w:tcPr>
          <w:p w14:paraId="40470B5F" w14:textId="13FDCC4F"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560838" w:rsidRPr="00D821C6" w14:paraId="503D7881" w14:textId="77777777" w:rsidTr="009A604C">
        <w:trPr>
          <w:cantSplit/>
          <w:jc w:val="center"/>
        </w:trPr>
        <w:tc>
          <w:tcPr>
            <w:tcW w:w="929" w:type="dxa"/>
            <w:tcBorders>
              <w:top w:val="single" w:sz="4" w:space="0" w:color="auto"/>
              <w:left w:val="nil"/>
              <w:bottom w:val="single" w:sz="4" w:space="0" w:color="auto"/>
              <w:right w:val="nil"/>
            </w:tcBorders>
          </w:tcPr>
          <w:p w14:paraId="0D33B14A" w14:textId="663D3C24"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5.0.18</w:t>
            </w:r>
          </w:p>
        </w:tc>
        <w:tc>
          <w:tcPr>
            <w:tcW w:w="1649" w:type="dxa"/>
            <w:tcBorders>
              <w:top w:val="single" w:sz="4" w:space="0" w:color="auto"/>
              <w:left w:val="nil"/>
              <w:bottom w:val="single" w:sz="4" w:space="0" w:color="auto"/>
              <w:right w:val="nil"/>
            </w:tcBorders>
          </w:tcPr>
          <w:p w14:paraId="13250B86" w14:textId="027ECB00"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7/22/2015</w:t>
            </w:r>
          </w:p>
        </w:tc>
        <w:tc>
          <w:tcPr>
            <w:tcW w:w="3603" w:type="dxa"/>
            <w:tcBorders>
              <w:top w:val="single" w:sz="4" w:space="0" w:color="auto"/>
              <w:left w:val="nil"/>
              <w:bottom w:val="single" w:sz="4" w:space="0" w:color="auto"/>
              <w:right w:val="nil"/>
            </w:tcBorders>
          </w:tcPr>
          <w:p w14:paraId="0F37CA88" w14:textId="5672D2BD" w:rsidR="00560838" w:rsidRPr="00D821C6" w:rsidRDefault="00560838" w:rsidP="00D821C6">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Removed Appendix E, created MQ Clustered\Non Clustered instructions</w:t>
            </w:r>
          </w:p>
        </w:tc>
        <w:tc>
          <w:tcPr>
            <w:tcW w:w="2623" w:type="dxa"/>
            <w:tcBorders>
              <w:top w:val="single" w:sz="4" w:space="0" w:color="auto"/>
              <w:left w:val="nil"/>
              <w:bottom w:val="single" w:sz="4" w:space="0" w:color="auto"/>
              <w:right w:val="nil"/>
            </w:tcBorders>
          </w:tcPr>
          <w:p w14:paraId="37E1105C" w14:textId="67D9892A"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560838" w:rsidRPr="00D821C6" w14:paraId="5CF8248B" w14:textId="77777777" w:rsidTr="009A604C">
        <w:trPr>
          <w:cantSplit/>
          <w:jc w:val="center"/>
        </w:trPr>
        <w:tc>
          <w:tcPr>
            <w:tcW w:w="929" w:type="dxa"/>
            <w:tcBorders>
              <w:top w:val="single" w:sz="4" w:space="0" w:color="auto"/>
              <w:left w:val="nil"/>
              <w:bottom w:val="single" w:sz="4" w:space="0" w:color="auto"/>
              <w:right w:val="nil"/>
            </w:tcBorders>
          </w:tcPr>
          <w:p w14:paraId="6144D9F5" w14:textId="2E6EA859"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5.0.19</w:t>
            </w:r>
          </w:p>
        </w:tc>
        <w:tc>
          <w:tcPr>
            <w:tcW w:w="1649" w:type="dxa"/>
            <w:tcBorders>
              <w:top w:val="single" w:sz="4" w:space="0" w:color="auto"/>
              <w:left w:val="nil"/>
              <w:bottom w:val="single" w:sz="4" w:space="0" w:color="auto"/>
              <w:right w:val="nil"/>
            </w:tcBorders>
          </w:tcPr>
          <w:p w14:paraId="296A77D4" w14:textId="4A0A7275"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7/27/2015</w:t>
            </w:r>
          </w:p>
        </w:tc>
        <w:tc>
          <w:tcPr>
            <w:tcW w:w="3603" w:type="dxa"/>
            <w:tcBorders>
              <w:top w:val="single" w:sz="4" w:space="0" w:color="auto"/>
              <w:left w:val="nil"/>
              <w:bottom w:val="single" w:sz="4" w:space="0" w:color="auto"/>
              <w:right w:val="nil"/>
            </w:tcBorders>
          </w:tcPr>
          <w:p w14:paraId="7483C219" w14:textId="5E3DFB71" w:rsidR="00560838" w:rsidRPr="00D821C6" w:rsidRDefault="00560838" w:rsidP="00D821C6">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Added FTP Cluster IIS Installation</w:t>
            </w:r>
          </w:p>
        </w:tc>
        <w:tc>
          <w:tcPr>
            <w:tcW w:w="2623" w:type="dxa"/>
            <w:tcBorders>
              <w:top w:val="single" w:sz="4" w:space="0" w:color="auto"/>
              <w:left w:val="nil"/>
              <w:bottom w:val="single" w:sz="4" w:space="0" w:color="auto"/>
              <w:right w:val="nil"/>
            </w:tcBorders>
          </w:tcPr>
          <w:p w14:paraId="6D65298E" w14:textId="67984CC4" w:rsidR="00560838" w:rsidRPr="00D821C6" w:rsidRDefault="00560838" w:rsidP="00D821C6">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560838" w:rsidRPr="00D821C6" w14:paraId="365215F0" w14:textId="77777777" w:rsidTr="006F4E92">
        <w:trPr>
          <w:cantSplit/>
          <w:jc w:val="center"/>
        </w:trPr>
        <w:tc>
          <w:tcPr>
            <w:tcW w:w="929" w:type="dxa"/>
            <w:tcBorders>
              <w:top w:val="single" w:sz="4" w:space="0" w:color="auto"/>
              <w:left w:val="nil"/>
              <w:bottom w:val="single" w:sz="4" w:space="0" w:color="auto"/>
              <w:right w:val="nil"/>
            </w:tcBorders>
          </w:tcPr>
          <w:p w14:paraId="27A06877" w14:textId="62AD53A4" w:rsidR="00560838" w:rsidRPr="00D821C6" w:rsidRDefault="00560838" w:rsidP="006F4E92">
            <w:pPr>
              <w:pStyle w:val="TableContent"/>
              <w:rPr>
                <w:rFonts w:asciiTheme="minorHAnsi" w:hAnsiTheme="minorHAnsi" w:cstheme="minorHAnsi"/>
                <w:sz w:val="16"/>
                <w:szCs w:val="16"/>
              </w:rPr>
            </w:pPr>
            <w:r>
              <w:rPr>
                <w:rFonts w:asciiTheme="minorHAnsi" w:hAnsiTheme="minorHAnsi" w:cstheme="minorHAnsi"/>
                <w:sz w:val="16"/>
                <w:szCs w:val="16"/>
              </w:rPr>
              <w:t>5.0.20</w:t>
            </w:r>
          </w:p>
        </w:tc>
        <w:tc>
          <w:tcPr>
            <w:tcW w:w="1649" w:type="dxa"/>
            <w:tcBorders>
              <w:top w:val="single" w:sz="4" w:space="0" w:color="auto"/>
              <w:left w:val="nil"/>
              <w:bottom w:val="single" w:sz="4" w:space="0" w:color="auto"/>
              <w:right w:val="nil"/>
            </w:tcBorders>
          </w:tcPr>
          <w:p w14:paraId="4FD4562D" w14:textId="36939451" w:rsidR="00560838" w:rsidRPr="00D821C6" w:rsidRDefault="00560838" w:rsidP="006F4E92">
            <w:pPr>
              <w:pStyle w:val="TableContent"/>
              <w:rPr>
                <w:rFonts w:asciiTheme="minorHAnsi" w:hAnsiTheme="minorHAnsi" w:cstheme="minorHAnsi"/>
                <w:sz w:val="16"/>
                <w:szCs w:val="16"/>
              </w:rPr>
            </w:pPr>
            <w:r>
              <w:rPr>
                <w:rFonts w:asciiTheme="minorHAnsi" w:hAnsiTheme="minorHAnsi" w:cstheme="minorHAnsi"/>
                <w:sz w:val="16"/>
                <w:szCs w:val="16"/>
              </w:rPr>
              <w:t>7/31/2015</w:t>
            </w:r>
          </w:p>
        </w:tc>
        <w:tc>
          <w:tcPr>
            <w:tcW w:w="3603" w:type="dxa"/>
            <w:tcBorders>
              <w:top w:val="single" w:sz="4" w:space="0" w:color="auto"/>
              <w:left w:val="nil"/>
              <w:bottom w:val="single" w:sz="4" w:space="0" w:color="auto"/>
              <w:right w:val="nil"/>
            </w:tcBorders>
          </w:tcPr>
          <w:p w14:paraId="1FFAD7FD" w14:textId="6437EFBA" w:rsidR="00560838" w:rsidRPr="00D821C6" w:rsidRDefault="00560838" w:rsidP="006F4E92">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Corrected Keystore information</w:t>
            </w:r>
          </w:p>
        </w:tc>
        <w:tc>
          <w:tcPr>
            <w:tcW w:w="2623" w:type="dxa"/>
            <w:tcBorders>
              <w:top w:val="single" w:sz="4" w:space="0" w:color="auto"/>
              <w:left w:val="nil"/>
              <w:bottom w:val="single" w:sz="4" w:space="0" w:color="auto"/>
              <w:right w:val="nil"/>
            </w:tcBorders>
          </w:tcPr>
          <w:p w14:paraId="753CBE01" w14:textId="50AD0A76" w:rsidR="00560838" w:rsidRPr="00D821C6" w:rsidRDefault="00560838" w:rsidP="006F4E92">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560838" w:rsidRPr="00D821C6" w14:paraId="1EAED83F" w14:textId="77777777" w:rsidTr="009A63C7">
        <w:trPr>
          <w:cantSplit/>
          <w:jc w:val="center"/>
        </w:trPr>
        <w:tc>
          <w:tcPr>
            <w:tcW w:w="929" w:type="dxa"/>
            <w:tcBorders>
              <w:top w:val="single" w:sz="4" w:space="0" w:color="auto"/>
              <w:left w:val="nil"/>
              <w:bottom w:val="single" w:sz="4" w:space="0" w:color="auto"/>
              <w:right w:val="nil"/>
            </w:tcBorders>
          </w:tcPr>
          <w:p w14:paraId="7738554C" w14:textId="1C577843" w:rsidR="00560838" w:rsidRPr="00D821C6" w:rsidRDefault="00560838" w:rsidP="00942D2A">
            <w:pPr>
              <w:pStyle w:val="TableContent"/>
              <w:rPr>
                <w:rFonts w:asciiTheme="minorHAnsi" w:hAnsiTheme="minorHAnsi" w:cstheme="minorHAnsi"/>
                <w:sz w:val="16"/>
                <w:szCs w:val="16"/>
              </w:rPr>
            </w:pPr>
            <w:r>
              <w:rPr>
                <w:rFonts w:asciiTheme="minorHAnsi" w:hAnsiTheme="minorHAnsi" w:cstheme="minorHAnsi"/>
                <w:sz w:val="16"/>
                <w:szCs w:val="16"/>
              </w:rPr>
              <w:t>5.0.21</w:t>
            </w:r>
          </w:p>
        </w:tc>
        <w:tc>
          <w:tcPr>
            <w:tcW w:w="1649" w:type="dxa"/>
            <w:tcBorders>
              <w:top w:val="single" w:sz="4" w:space="0" w:color="auto"/>
              <w:left w:val="nil"/>
              <w:bottom w:val="single" w:sz="4" w:space="0" w:color="auto"/>
              <w:right w:val="nil"/>
            </w:tcBorders>
          </w:tcPr>
          <w:p w14:paraId="472D3706" w14:textId="153DBFAF" w:rsidR="00560838" w:rsidRPr="00D821C6" w:rsidRDefault="00560838" w:rsidP="00942D2A">
            <w:pPr>
              <w:pStyle w:val="TableContent"/>
              <w:rPr>
                <w:rFonts w:asciiTheme="minorHAnsi" w:hAnsiTheme="minorHAnsi" w:cstheme="minorHAnsi"/>
                <w:sz w:val="16"/>
                <w:szCs w:val="16"/>
              </w:rPr>
            </w:pPr>
            <w:r>
              <w:rPr>
                <w:rFonts w:asciiTheme="minorHAnsi" w:hAnsiTheme="minorHAnsi" w:cstheme="minorHAnsi"/>
                <w:sz w:val="16"/>
                <w:szCs w:val="16"/>
              </w:rPr>
              <w:t>8/7/2015</w:t>
            </w:r>
          </w:p>
        </w:tc>
        <w:tc>
          <w:tcPr>
            <w:tcW w:w="3603" w:type="dxa"/>
            <w:tcBorders>
              <w:top w:val="single" w:sz="4" w:space="0" w:color="auto"/>
              <w:left w:val="nil"/>
              <w:bottom w:val="single" w:sz="4" w:space="0" w:color="auto"/>
              <w:right w:val="nil"/>
            </w:tcBorders>
          </w:tcPr>
          <w:p w14:paraId="2CA4C91B" w14:textId="0385B868" w:rsidR="00560838" w:rsidRPr="00D821C6" w:rsidRDefault="00560838" w:rsidP="00942D2A">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Removed Winzip Installation, and added Portal_Only httpd.conf file for self-hosted customers that choose that option</w:t>
            </w:r>
          </w:p>
        </w:tc>
        <w:tc>
          <w:tcPr>
            <w:tcW w:w="2623" w:type="dxa"/>
            <w:tcBorders>
              <w:top w:val="single" w:sz="4" w:space="0" w:color="auto"/>
              <w:left w:val="nil"/>
              <w:bottom w:val="single" w:sz="4" w:space="0" w:color="auto"/>
              <w:right w:val="nil"/>
            </w:tcBorders>
          </w:tcPr>
          <w:p w14:paraId="48C3E82D" w14:textId="6DE01D70" w:rsidR="00560838" w:rsidRPr="00D821C6" w:rsidRDefault="00560838" w:rsidP="00942D2A">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560838" w:rsidRPr="00D821C6" w14:paraId="79A6D3CC" w14:textId="77777777" w:rsidTr="00662BDB">
        <w:trPr>
          <w:cantSplit/>
          <w:jc w:val="center"/>
        </w:trPr>
        <w:tc>
          <w:tcPr>
            <w:tcW w:w="929" w:type="dxa"/>
            <w:tcBorders>
              <w:top w:val="single" w:sz="4" w:space="0" w:color="auto"/>
              <w:left w:val="nil"/>
              <w:bottom w:val="single" w:sz="4" w:space="0" w:color="auto"/>
              <w:right w:val="nil"/>
            </w:tcBorders>
          </w:tcPr>
          <w:p w14:paraId="18E8B48F" w14:textId="11524616" w:rsidR="00560838" w:rsidRPr="00D821C6" w:rsidRDefault="00560838" w:rsidP="00942D2A">
            <w:pPr>
              <w:pStyle w:val="TableContent"/>
              <w:rPr>
                <w:rFonts w:asciiTheme="minorHAnsi" w:hAnsiTheme="minorHAnsi" w:cstheme="minorHAnsi"/>
                <w:sz w:val="16"/>
                <w:szCs w:val="16"/>
              </w:rPr>
            </w:pPr>
            <w:r>
              <w:rPr>
                <w:rFonts w:asciiTheme="minorHAnsi" w:hAnsiTheme="minorHAnsi" w:cstheme="minorHAnsi"/>
                <w:sz w:val="16"/>
                <w:szCs w:val="16"/>
              </w:rPr>
              <w:t>5.0.22</w:t>
            </w:r>
          </w:p>
        </w:tc>
        <w:tc>
          <w:tcPr>
            <w:tcW w:w="1649" w:type="dxa"/>
            <w:tcBorders>
              <w:top w:val="single" w:sz="4" w:space="0" w:color="auto"/>
              <w:left w:val="nil"/>
              <w:bottom w:val="single" w:sz="4" w:space="0" w:color="auto"/>
              <w:right w:val="nil"/>
            </w:tcBorders>
          </w:tcPr>
          <w:p w14:paraId="3263874D" w14:textId="2E8C7DA8" w:rsidR="00560838" w:rsidRPr="00D821C6" w:rsidRDefault="00560838" w:rsidP="00662BDB">
            <w:pPr>
              <w:pStyle w:val="TableContent"/>
              <w:rPr>
                <w:rFonts w:asciiTheme="minorHAnsi" w:hAnsiTheme="minorHAnsi" w:cstheme="minorHAnsi"/>
                <w:sz w:val="16"/>
                <w:szCs w:val="16"/>
              </w:rPr>
            </w:pPr>
            <w:r>
              <w:rPr>
                <w:rFonts w:asciiTheme="minorHAnsi" w:hAnsiTheme="minorHAnsi" w:cstheme="minorHAnsi"/>
                <w:sz w:val="16"/>
                <w:szCs w:val="16"/>
              </w:rPr>
              <w:t>8/21/2015</w:t>
            </w:r>
          </w:p>
        </w:tc>
        <w:tc>
          <w:tcPr>
            <w:tcW w:w="3603" w:type="dxa"/>
            <w:tcBorders>
              <w:top w:val="single" w:sz="4" w:space="0" w:color="auto"/>
              <w:left w:val="nil"/>
              <w:bottom w:val="single" w:sz="4" w:space="0" w:color="auto"/>
              <w:right w:val="nil"/>
            </w:tcBorders>
          </w:tcPr>
          <w:p w14:paraId="2F4A550A" w14:textId="1FE1E495" w:rsidR="00560838" w:rsidRPr="00D821C6" w:rsidRDefault="00560838" w:rsidP="00942D2A">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Increased max jvm heap size for LX from 1024 to 1536</w:t>
            </w:r>
          </w:p>
        </w:tc>
        <w:tc>
          <w:tcPr>
            <w:tcW w:w="2623" w:type="dxa"/>
            <w:tcBorders>
              <w:top w:val="single" w:sz="4" w:space="0" w:color="auto"/>
              <w:left w:val="nil"/>
              <w:bottom w:val="single" w:sz="4" w:space="0" w:color="auto"/>
              <w:right w:val="nil"/>
            </w:tcBorders>
          </w:tcPr>
          <w:p w14:paraId="51AD1FB9" w14:textId="13278007" w:rsidR="00560838" w:rsidRPr="00D821C6" w:rsidRDefault="00560838" w:rsidP="00942D2A">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560838" w:rsidRPr="00D821C6" w14:paraId="065E246D" w14:textId="77777777" w:rsidTr="002402D5">
        <w:trPr>
          <w:cantSplit/>
          <w:jc w:val="center"/>
        </w:trPr>
        <w:tc>
          <w:tcPr>
            <w:tcW w:w="929" w:type="dxa"/>
            <w:tcBorders>
              <w:top w:val="single" w:sz="4" w:space="0" w:color="auto"/>
              <w:left w:val="nil"/>
              <w:bottom w:val="single" w:sz="4" w:space="0" w:color="auto"/>
              <w:right w:val="nil"/>
            </w:tcBorders>
          </w:tcPr>
          <w:p w14:paraId="697BF5CE" w14:textId="1BD33984" w:rsidR="00560838" w:rsidRPr="00D821C6" w:rsidRDefault="00560838" w:rsidP="002402D5">
            <w:pPr>
              <w:pStyle w:val="TableContent"/>
              <w:rPr>
                <w:rFonts w:asciiTheme="minorHAnsi" w:hAnsiTheme="minorHAnsi" w:cstheme="minorHAnsi"/>
                <w:sz w:val="16"/>
                <w:szCs w:val="16"/>
              </w:rPr>
            </w:pPr>
            <w:r>
              <w:rPr>
                <w:rFonts w:asciiTheme="minorHAnsi" w:hAnsiTheme="minorHAnsi" w:cstheme="minorHAnsi"/>
                <w:sz w:val="16"/>
                <w:szCs w:val="16"/>
              </w:rPr>
              <w:t>5.0.23</w:t>
            </w:r>
          </w:p>
        </w:tc>
        <w:tc>
          <w:tcPr>
            <w:tcW w:w="1649" w:type="dxa"/>
            <w:tcBorders>
              <w:top w:val="single" w:sz="4" w:space="0" w:color="auto"/>
              <w:left w:val="nil"/>
              <w:bottom w:val="single" w:sz="4" w:space="0" w:color="auto"/>
              <w:right w:val="nil"/>
            </w:tcBorders>
          </w:tcPr>
          <w:p w14:paraId="5391C5AA" w14:textId="4F77C605" w:rsidR="00560838" w:rsidRPr="00D821C6" w:rsidRDefault="00560838" w:rsidP="002402D5">
            <w:pPr>
              <w:pStyle w:val="TableContent"/>
              <w:rPr>
                <w:rFonts w:asciiTheme="minorHAnsi" w:hAnsiTheme="minorHAnsi" w:cstheme="minorHAnsi"/>
                <w:sz w:val="16"/>
                <w:szCs w:val="16"/>
              </w:rPr>
            </w:pPr>
            <w:r>
              <w:rPr>
                <w:rFonts w:asciiTheme="minorHAnsi" w:hAnsiTheme="minorHAnsi" w:cstheme="minorHAnsi"/>
                <w:sz w:val="16"/>
                <w:szCs w:val="16"/>
              </w:rPr>
              <w:t>8/26/2015</w:t>
            </w:r>
          </w:p>
        </w:tc>
        <w:tc>
          <w:tcPr>
            <w:tcW w:w="3603" w:type="dxa"/>
            <w:tcBorders>
              <w:top w:val="single" w:sz="4" w:space="0" w:color="auto"/>
              <w:left w:val="nil"/>
              <w:bottom w:val="single" w:sz="4" w:space="0" w:color="auto"/>
              <w:right w:val="nil"/>
            </w:tcBorders>
          </w:tcPr>
          <w:p w14:paraId="1A58DED4" w14:textId="0101FE54" w:rsidR="00560838" w:rsidRPr="00D821C6" w:rsidRDefault="00560838" w:rsidP="002402D5">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Updated Portal-Only httpd.conf file to uncomment the upload section</w:t>
            </w:r>
          </w:p>
        </w:tc>
        <w:tc>
          <w:tcPr>
            <w:tcW w:w="2623" w:type="dxa"/>
            <w:tcBorders>
              <w:top w:val="single" w:sz="4" w:space="0" w:color="auto"/>
              <w:left w:val="nil"/>
              <w:bottom w:val="single" w:sz="4" w:space="0" w:color="auto"/>
              <w:right w:val="nil"/>
            </w:tcBorders>
          </w:tcPr>
          <w:p w14:paraId="5E693D36" w14:textId="76A2B3B9" w:rsidR="00560838" w:rsidRPr="00D821C6" w:rsidRDefault="00560838" w:rsidP="002402D5">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560838" w:rsidRPr="00D821C6" w14:paraId="54C6ED65" w14:textId="77777777" w:rsidTr="00F373B7">
        <w:trPr>
          <w:cantSplit/>
          <w:jc w:val="center"/>
        </w:trPr>
        <w:tc>
          <w:tcPr>
            <w:tcW w:w="929" w:type="dxa"/>
            <w:tcBorders>
              <w:top w:val="single" w:sz="4" w:space="0" w:color="auto"/>
              <w:left w:val="nil"/>
              <w:bottom w:val="single" w:sz="4" w:space="0" w:color="auto"/>
              <w:right w:val="nil"/>
            </w:tcBorders>
          </w:tcPr>
          <w:p w14:paraId="7FCB1CDB" w14:textId="03D19F26" w:rsidR="00560838" w:rsidRPr="00D821C6" w:rsidRDefault="00560838" w:rsidP="00F373B7">
            <w:pPr>
              <w:pStyle w:val="TableContent"/>
              <w:rPr>
                <w:rFonts w:asciiTheme="minorHAnsi" w:hAnsiTheme="minorHAnsi" w:cstheme="minorHAnsi"/>
                <w:sz w:val="16"/>
                <w:szCs w:val="16"/>
              </w:rPr>
            </w:pPr>
            <w:r>
              <w:rPr>
                <w:rFonts w:asciiTheme="minorHAnsi" w:hAnsiTheme="minorHAnsi" w:cstheme="minorHAnsi"/>
                <w:sz w:val="16"/>
                <w:szCs w:val="16"/>
              </w:rPr>
              <w:t>5.0.24</w:t>
            </w:r>
          </w:p>
        </w:tc>
        <w:tc>
          <w:tcPr>
            <w:tcW w:w="1649" w:type="dxa"/>
            <w:tcBorders>
              <w:top w:val="single" w:sz="4" w:space="0" w:color="auto"/>
              <w:left w:val="nil"/>
              <w:bottom w:val="single" w:sz="4" w:space="0" w:color="auto"/>
              <w:right w:val="nil"/>
            </w:tcBorders>
          </w:tcPr>
          <w:p w14:paraId="2E1EF020" w14:textId="25DB8672" w:rsidR="00560838" w:rsidRPr="00D821C6" w:rsidRDefault="00560838" w:rsidP="00F373B7">
            <w:pPr>
              <w:pStyle w:val="TableContent"/>
              <w:rPr>
                <w:rFonts w:asciiTheme="minorHAnsi" w:hAnsiTheme="minorHAnsi" w:cstheme="minorHAnsi"/>
                <w:sz w:val="16"/>
                <w:szCs w:val="16"/>
              </w:rPr>
            </w:pPr>
            <w:r>
              <w:rPr>
                <w:rFonts w:asciiTheme="minorHAnsi" w:hAnsiTheme="minorHAnsi" w:cstheme="minorHAnsi"/>
                <w:sz w:val="16"/>
                <w:szCs w:val="16"/>
              </w:rPr>
              <w:t>8/28/2015</w:t>
            </w:r>
          </w:p>
        </w:tc>
        <w:tc>
          <w:tcPr>
            <w:tcW w:w="3603" w:type="dxa"/>
            <w:tcBorders>
              <w:top w:val="single" w:sz="4" w:space="0" w:color="auto"/>
              <w:left w:val="nil"/>
              <w:bottom w:val="single" w:sz="4" w:space="0" w:color="auto"/>
              <w:right w:val="nil"/>
            </w:tcBorders>
          </w:tcPr>
          <w:p w14:paraId="73EECB1F" w14:textId="28F4983B" w:rsidR="00560838" w:rsidRPr="00D821C6" w:rsidRDefault="00560838" w:rsidP="0089326A">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Changed references of IBMHTTP server v7 to v8.5 in the redundant proxy section</w:t>
            </w:r>
          </w:p>
        </w:tc>
        <w:tc>
          <w:tcPr>
            <w:tcW w:w="2623" w:type="dxa"/>
            <w:tcBorders>
              <w:top w:val="single" w:sz="4" w:space="0" w:color="auto"/>
              <w:left w:val="nil"/>
              <w:bottom w:val="single" w:sz="4" w:space="0" w:color="auto"/>
              <w:right w:val="nil"/>
            </w:tcBorders>
          </w:tcPr>
          <w:p w14:paraId="2AF359C0" w14:textId="4BC493A8" w:rsidR="00560838" w:rsidRPr="00D821C6" w:rsidRDefault="00560838" w:rsidP="0089326A">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560838" w:rsidRPr="00D821C6" w14:paraId="52BA9BAB" w14:textId="77777777" w:rsidTr="00F373B7">
        <w:trPr>
          <w:cantSplit/>
          <w:jc w:val="center"/>
        </w:trPr>
        <w:tc>
          <w:tcPr>
            <w:tcW w:w="929" w:type="dxa"/>
            <w:tcBorders>
              <w:top w:val="single" w:sz="4" w:space="0" w:color="auto"/>
              <w:left w:val="nil"/>
              <w:bottom w:val="single" w:sz="4" w:space="0" w:color="auto"/>
              <w:right w:val="nil"/>
            </w:tcBorders>
          </w:tcPr>
          <w:p w14:paraId="6E8E22F1" w14:textId="66BD361B" w:rsidR="00560838" w:rsidRPr="00D821C6" w:rsidRDefault="00560838" w:rsidP="0089326A">
            <w:pPr>
              <w:pStyle w:val="TableContent"/>
              <w:rPr>
                <w:rFonts w:asciiTheme="minorHAnsi" w:hAnsiTheme="minorHAnsi" w:cstheme="minorHAnsi"/>
                <w:sz w:val="16"/>
                <w:szCs w:val="16"/>
              </w:rPr>
            </w:pPr>
            <w:r>
              <w:rPr>
                <w:rFonts w:asciiTheme="minorHAnsi" w:hAnsiTheme="minorHAnsi" w:cstheme="minorHAnsi"/>
                <w:sz w:val="16"/>
                <w:szCs w:val="16"/>
              </w:rPr>
              <w:t>5.0.25</w:t>
            </w:r>
          </w:p>
        </w:tc>
        <w:tc>
          <w:tcPr>
            <w:tcW w:w="1649" w:type="dxa"/>
            <w:tcBorders>
              <w:top w:val="single" w:sz="4" w:space="0" w:color="auto"/>
              <w:left w:val="nil"/>
              <w:bottom w:val="single" w:sz="4" w:space="0" w:color="auto"/>
              <w:right w:val="nil"/>
            </w:tcBorders>
          </w:tcPr>
          <w:p w14:paraId="5DDF5CED" w14:textId="541F8DA3" w:rsidR="00560838" w:rsidRPr="00D821C6" w:rsidRDefault="00560838" w:rsidP="0089326A">
            <w:pPr>
              <w:pStyle w:val="TableContent"/>
              <w:rPr>
                <w:rFonts w:asciiTheme="minorHAnsi" w:hAnsiTheme="minorHAnsi" w:cstheme="minorHAnsi"/>
                <w:sz w:val="16"/>
                <w:szCs w:val="16"/>
              </w:rPr>
            </w:pPr>
            <w:r>
              <w:rPr>
                <w:rFonts w:asciiTheme="minorHAnsi" w:hAnsiTheme="minorHAnsi" w:cstheme="minorHAnsi"/>
                <w:sz w:val="16"/>
                <w:szCs w:val="16"/>
              </w:rPr>
              <w:t>9/24/2015</w:t>
            </w:r>
          </w:p>
        </w:tc>
        <w:tc>
          <w:tcPr>
            <w:tcW w:w="3603" w:type="dxa"/>
            <w:tcBorders>
              <w:top w:val="single" w:sz="4" w:space="0" w:color="auto"/>
              <w:left w:val="nil"/>
              <w:bottom w:val="single" w:sz="4" w:space="0" w:color="auto"/>
              <w:right w:val="nil"/>
            </w:tcBorders>
          </w:tcPr>
          <w:p w14:paraId="5CFCE728" w14:textId="0C8F18EA" w:rsidR="00560838" w:rsidRPr="00D821C6" w:rsidRDefault="00560838" w:rsidP="0089326A">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Changed workengine creation script name to WRKENG_Install.bat</w:t>
            </w:r>
          </w:p>
        </w:tc>
        <w:tc>
          <w:tcPr>
            <w:tcW w:w="2623" w:type="dxa"/>
            <w:tcBorders>
              <w:top w:val="single" w:sz="4" w:space="0" w:color="auto"/>
              <w:left w:val="nil"/>
              <w:bottom w:val="single" w:sz="4" w:space="0" w:color="auto"/>
              <w:right w:val="nil"/>
            </w:tcBorders>
          </w:tcPr>
          <w:p w14:paraId="6D3CDB6B" w14:textId="7C94E7DA" w:rsidR="00560838" w:rsidRPr="00D821C6" w:rsidRDefault="00560838" w:rsidP="0089326A">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560838" w:rsidRPr="00D821C6" w14:paraId="6FB0B898" w14:textId="77777777" w:rsidTr="0089326A">
        <w:trPr>
          <w:cantSplit/>
          <w:jc w:val="center"/>
        </w:trPr>
        <w:tc>
          <w:tcPr>
            <w:tcW w:w="929" w:type="dxa"/>
            <w:tcBorders>
              <w:top w:val="single" w:sz="4" w:space="0" w:color="auto"/>
              <w:left w:val="nil"/>
              <w:bottom w:val="single" w:sz="4" w:space="0" w:color="auto"/>
              <w:right w:val="nil"/>
            </w:tcBorders>
          </w:tcPr>
          <w:p w14:paraId="6A2FE030" w14:textId="352EFD6E" w:rsidR="00560838" w:rsidRPr="00D821C6" w:rsidRDefault="00560838" w:rsidP="0089326A">
            <w:pPr>
              <w:pStyle w:val="TableContent"/>
              <w:rPr>
                <w:rFonts w:asciiTheme="minorHAnsi" w:hAnsiTheme="minorHAnsi" w:cstheme="minorHAnsi"/>
                <w:sz w:val="16"/>
                <w:szCs w:val="16"/>
              </w:rPr>
            </w:pPr>
            <w:r>
              <w:rPr>
                <w:rFonts w:asciiTheme="minorHAnsi" w:hAnsiTheme="minorHAnsi" w:cstheme="minorHAnsi"/>
                <w:sz w:val="16"/>
                <w:szCs w:val="16"/>
              </w:rPr>
              <w:t>5.0.26</w:t>
            </w:r>
          </w:p>
        </w:tc>
        <w:tc>
          <w:tcPr>
            <w:tcW w:w="1649" w:type="dxa"/>
            <w:tcBorders>
              <w:top w:val="single" w:sz="4" w:space="0" w:color="auto"/>
              <w:left w:val="nil"/>
              <w:bottom w:val="single" w:sz="4" w:space="0" w:color="auto"/>
              <w:right w:val="nil"/>
            </w:tcBorders>
          </w:tcPr>
          <w:p w14:paraId="49B87BC3" w14:textId="4A7881B4" w:rsidR="00560838" w:rsidRPr="00D821C6" w:rsidRDefault="00560838" w:rsidP="0089326A">
            <w:pPr>
              <w:pStyle w:val="TableContent"/>
              <w:rPr>
                <w:rFonts w:asciiTheme="minorHAnsi" w:hAnsiTheme="minorHAnsi" w:cstheme="minorHAnsi"/>
                <w:sz w:val="16"/>
                <w:szCs w:val="16"/>
              </w:rPr>
            </w:pPr>
            <w:r>
              <w:rPr>
                <w:rFonts w:asciiTheme="minorHAnsi" w:hAnsiTheme="minorHAnsi" w:cstheme="minorHAnsi"/>
                <w:sz w:val="16"/>
                <w:szCs w:val="16"/>
              </w:rPr>
              <w:t>9/29/2015</w:t>
            </w:r>
          </w:p>
        </w:tc>
        <w:tc>
          <w:tcPr>
            <w:tcW w:w="3603" w:type="dxa"/>
            <w:tcBorders>
              <w:top w:val="single" w:sz="4" w:space="0" w:color="auto"/>
              <w:left w:val="nil"/>
              <w:bottom w:val="single" w:sz="4" w:space="0" w:color="auto"/>
              <w:right w:val="nil"/>
            </w:tcBorders>
          </w:tcPr>
          <w:p w14:paraId="11CD8CB1" w14:textId="77777777" w:rsidR="00560838" w:rsidRDefault="00560838" w:rsidP="007C7889">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Moved the Keystore Creation to end of Cell1 configuration from the middle.  Changes screenshots to include correct path for key file.</w:t>
            </w:r>
          </w:p>
          <w:p w14:paraId="4570B803" w14:textId="159B2FB4" w:rsidR="00560838" w:rsidRPr="00D821C6" w:rsidRDefault="00560838" w:rsidP="0089326A">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Added steps to copy key file to each Cell’s server from the initial creation file.  Removed references to the application connectivity tool</w:t>
            </w:r>
          </w:p>
        </w:tc>
        <w:tc>
          <w:tcPr>
            <w:tcW w:w="2623" w:type="dxa"/>
            <w:tcBorders>
              <w:top w:val="single" w:sz="4" w:space="0" w:color="auto"/>
              <w:left w:val="nil"/>
              <w:bottom w:val="single" w:sz="4" w:space="0" w:color="auto"/>
              <w:right w:val="nil"/>
            </w:tcBorders>
          </w:tcPr>
          <w:p w14:paraId="10503292" w14:textId="7950AF49" w:rsidR="00560838" w:rsidRPr="00D821C6" w:rsidRDefault="00560838" w:rsidP="0089326A">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560838" w:rsidRPr="00D821C6" w14:paraId="2F804180" w14:textId="77777777" w:rsidTr="00654FBF">
        <w:trPr>
          <w:cantSplit/>
          <w:jc w:val="center"/>
        </w:trPr>
        <w:tc>
          <w:tcPr>
            <w:tcW w:w="929" w:type="dxa"/>
            <w:tcBorders>
              <w:top w:val="single" w:sz="4" w:space="0" w:color="auto"/>
              <w:left w:val="nil"/>
              <w:bottom w:val="single" w:sz="4" w:space="0" w:color="auto"/>
              <w:right w:val="nil"/>
            </w:tcBorders>
          </w:tcPr>
          <w:p w14:paraId="6C3C7F79" w14:textId="2A4ADAD4" w:rsidR="00560838" w:rsidRPr="00D821C6" w:rsidRDefault="006C1BE8" w:rsidP="007C7889">
            <w:pPr>
              <w:pStyle w:val="TableContent"/>
              <w:rPr>
                <w:rFonts w:asciiTheme="minorHAnsi" w:hAnsiTheme="minorHAnsi" w:cstheme="minorHAnsi"/>
                <w:sz w:val="16"/>
                <w:szCs w:val="16"/>
              </w:rPr>
            </w:pPr>
            <w:r>
              <w:rPr>
                <w:rFonts w:asciiTheme="minorHAnsi" w:hAnsiTheme="minorHAnsi" w:cstheme="minorHAnsi"/>
                <w:sz w:val="16"/>
                <w:szCs w:val="16"/>
              </w:rPr>
              <w:t>5.0.27</w:t>
            </w:r>
          </w:p>
        </w:tc>
        <w:tc>
          <w:tcPr>
            <w:tcW w:w="1649" w:type="dxa"/>
            <w:tcBorders>
              <w:top w:val="single" w:sz="4" w:space="0" w:color="auto"/>
              <w:left w:val="nil"/>
              <w:bottom w:val="single" w:sz="4" w:space="0" w:color="auto"/>
              <w:right w:val="nil"/>
            </w:tcBorders>
          </w:tcPr>
          <w:p w14:paraId="67F33965" w14:textId="300A469B" w:rsidR="00560838" w:rsidRPr="00D821C6" w:rsidRDefault="006C1BE8" w:rsidP="007C7889">
            <w:pPr>
              <w:pStyle w:val="TableContent"/>
              <w:rPr>
                <w:rFonts w:asciiTheme="minorHAnsi" w:hAnsiTheme="minorHAnsi" w:cstheme="minorHAnsi"/>
                <w:sz w:val="16"/>
                <w:szCs w:val="16"/>
              </w:rPr>
            </w:pPr>
            <w:r>
              <w:rPr>
                <w:rFonts w:asciiTheme="minorHAnsi" w:hAnsiTheme="minorHAnsi" w:cstheme="minorHAnsi"/>
                <w:sz w:val="16"/>
                <w:szCs w:val="16"/>
              </w:rPr>
              <w:t>10/2/2015</w:t>
            </w:r>
          </w:p>
        </w:tc>
        <w:tc>
          <w:tcPr>
            <w:tcW w:w="3603" w:type="dxa"/>
            <w:tcBorders>
              <w:top w:val="single" w:sz="4" w:space="0" w:color="auto"/>
              <w:left w:val="nil"/>
              <w:bottom w:val="single" w:sz="4" w:space="0" w:color="auto"/>
              <w:right w:val="nil"/>
            </w:tcBorders>
          </w:tcPr>
          <w:p w14:paraId="78EDBC04" w14:textId="4014C548" w:rsidR="00560838" w:rsidRPr="00D821C6" w:rsidRDefault="006C1BE8" w:rsidP="007C7889">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Corrected jvm heap sizes for UPLOAD node 2</w:t>
            </w:r>
          </w:p>
        </w:tc>
        <w:tc>
          <w:tcPr>
            <w:tcW w:w="2623" w:type="dxa"/>
            <w:tcBorders>
              <w:top w:val="single" w:sz="4" w:space="0" w:color="auto"/>
              <w:left w:val="nil"/>
              <w:bottom w:val="single" w:sz="4" w:space="0" w:color="auto"/>
              <w:right w:val="nil"/>
            </w:tcBorders>
          </w:tcPr>
          <w:p w14:paraId="5352EDF9" w14:textId="294B9A55" w:rsidR="00560838" w:rsidRPr="00D821C6" w:rsidRDefault="006C1BE8" w:rsidP="007C7889">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560838" w:rsidRPr="00D821C6" w14:paraId="4897CC9C" w14:textId="77777777" w:rsidTr="00654FBF">
        <w:trPr>
          <w:cantSplit/>
          <w:jc w:val="center"/>
        </w:trPr>
        <w:tc>
          <w:tcPr>
            <w:tcW w:w="929" w:type="dxa"/>
            <w:tcBorders>
              <w:top w:val="single" w:sz="4" w:space="0" w:color="auto"/>
              <w:left w:val="nil"/>
              <w:bottom w:val="single" w:sz="4" w:space="0" w:color="auto"/>
              <w:right w:val="nil"/>
            </w:tcBorders>
          </w:tcPr>
          <w:p w14:paraId="665D8F62" w14:textId="2DEEA4AB" w:rsidR="00560838" w:rsidRPr="00D821C6" w:rsidRDefault="00270A71" w:rsidP="007C7889">
            <w:pPr>
              <w:pStyle w:val="TableContent"/>
              <w:rPr>
                <w:rFonts w:asciiTheme="minorHAnsi" w:hAnsiTheme="minorHAnsi" w:cstheme="minorHAnsi"/>
                <w:sz w:val="16"/>
                <w:szCs w:val="16"/>
              </w:rPr>
            </w:pPr>
            <w:r>
              <w:rPr>
                <w:rFonts w:asciiTheme="minorHAnsi" w:hAnsiTheme="minorHAnsi" w:cstheme="minorHAnsi"/>
                <w:sz w:val="16"/>
                <w:szCs w:val="16"/>
              </w:rPr>
              <w:t>5.0.28</w:t>
            </w:r>
          </w:p>
        </w:tc>
        <w:tc>
          <w:tcPr>
            <w:tcW w:w="1649" w:type="dxa"/>
            <w:tcBorders>
              <w:top w:val="single" w:sz="4" w:space="0" w:color="auto"/>
              <w:left w:val="nil"/>
              <w:bottom w:val="single" w:sz="4" w:space="0" w:color="auto"/>
              <w:right w:val="nil"/>
            </w:tcBorders>
          </w:tcPr>
          <w:p w14:paraId="2E52922C" w14:textId="3967BBC0" w:rsidR="00560838" w:rsidRPr="00D821C6" w:rsidRDefault="00270A71" w:rsidP="00386546">
            <w:pPr>
              <w:pStyle w:val="TableContent"/>
              <w:rPr>
                <w:rFonts w:asciiTheme="minorHAnsi" w:hAnsiTheme="minorHAnsi" w:cstheme="minorHAnsi"/>
                <w:sz w:val="16"/>
                <w:szCs w:val="16"/>
              </w:rPr>
            </w:pPr>
            <w:r>
              <w:rPr>
                <w:rFonts w:asciiTheme="minorHAnsi" w:hAnsiTheme="minorHAnsi" w:cstheme="minorHAnsi"/>
                <w:sz w:val="16"/>
                <w:szCs w:val="16"/>
              </w:rPr>
              <w:t>10/</w:t>
            </w:r>
            <w:r w:rsidR="00386546">
              <w:rPr>
                <w:rFonts w:asciiTheme="minorHAnsi" w:hAnsiTheme="minorHAnsi" w:cstheme="minorHAnsi"/>
                <w:sz w:val="16"/>
                <w:szCs w:val="16"/>
              </w:rPr>
              <w:t>3</w:t>
            </w:r>
            <w:r>
              <w:rPr>
                <w:rFonts w:asciiTheme="minorHAnsi" w:hAnsiTheme="minorHAnsi" w:cstheme="minorHAnsi"/>
                <w:sz w:val="16"/>
                <w:szCs w:val="16"/>
              </w:rPr>
              <w:t>/2015</w:t>
            </w:r>
          </w:p>
        </w:tc>
        <w:tc>
          <w:tcPr>
            <w:tcW w:w="3603" w:type="dxa"/>
            <w:tcBorders>
              <w:top w:val="single" w:sz="4" w:space="0" w:color="auto"/>
              <w:left w:val="nil"/>
              <w:bottom w:val="single" w:sz="4" w:space="0" w:color="auto"/>
              <w:right w:val="nil"/>
            </w:tcBorders>
          </w:tcPr>
          <w:p w14:paraId="30BE6738" w14:textId="25ADA2E1" w:rsidR="00560838" w:rsidRPr="00D821C6" w:rsidRDefault="00270A71" w:rsidP="007C7889">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Added Hung Thread configuration for Portal Server 2</w:t>
            </w:r>
            <w:r w:rsidR="00C40E8A">
              <w:rPr>
                <w:rFonts w:asciiTheme="minorHAnsi" w:hAnsiTheme="minorHAnsi" w:cstheme="minorHAnsi"/>
                <w:color w:val="000000"/>
                <w:sz w:val="16"/>
                <w:szCs w:val="16"/>
              </w:rPr>
              <w:t xml:space="preserve"> that was missing, masked several client identifiers</w:t>
            </w:r>
            <w:r w:rsidR="001334F9">
              <w:rPr>
                <w:rFonts w:asciiTheme="minorHAnsi" w:hAnsiTheme="minorHAnsi" w:cstheme="minorHAnsi"/>
                <w:color w:val="000000"/>
                <w:sz w:val="16"/>
                <w:szCs w:val="16"/>
              </w:rPr>
              <w:t>, removed creation of central directory creation for restart logs, remove</w:t>
            </w:r>
            <w:r w:rsidR="00386546">
              <w:rPr>
                <w:rFonts w:asciiTheme="minorHAnsi" w:hAnsiTheme="minorHAnsi" w:cstheme="minorHAnsi"/>
                <w:color w:val="000000"/>
                <w:sz w:val="16"/>
                <w:szCs w:val="16"/>
              </w:rPr>
              <w:t>d</w:t>
            </w:r>
            <w:r w:rsidR="001334F9">
              <w:rPr>
                <w:rFonts w:asciiTheme="minorHAnsi" w:hAnsiTheme="minorHAnsi" w:cstheme="minorHAnsi"/>
                <w:color w:val="000000"/>
                <w:sz w:val="16"/>
                <w:szCs w:val="16"/>
              </w:rPr>
              <w:t xml:space="preserve"> BKFS proprietary ICS agent install/config </w:t>
            </w:r>
            <w:r w:rsidR="00386546">
              <w:rPr>
                <w:rFonts w:asciiTheme="minorHAnsi" w:hAnsiTheme="minorHAnsi" w:cstheme="minorHAnsi"/>
                <w:color w:val="000000"/>
                <w:sz w:val="16"/>
                <w:szCs w:val="16"/>
              </w:rPr>
              <w:t>section.  Added password restriction for FTP user showing special characters that cannot be used.</w:t>
            </w:r>
          </w:p>
        </w:tc>
        <w:tc>
          <w:tcPr>
            <w:tcW w:w="2623" w:type="dxa"/>
            <w:tcBorders>
              <w:top w:val="single" w:sz="4" w:space="0" w:color="auto"/>
              <w:left w:val="nil"/>
              <w:bottom w:val="single" w:sz="4" w:space="0" w:color="auto"/>
              <w:right w:val="nil"/>
            </w:tcBorders>
          </w:tcPr>
          <w:p w14:paraId="138AA2E4" w14:textId="7DAA16D7" w:rsidR="00560838" w:rsidRPr="00D821C6" w:rsidRDefault="00270A71" w:rsidP="007C7889">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560838" w:rsidRPr="00D821C6" w14:paraId="37E22929" w14:textId="77777777" w:rsidTr="00654FBF">
        <w:trPr>
          <w:cantSplit/>
          <w:jc w:val="center"/>
        </w:trPr>
        <w:tc>
          <w:tcPr>
            <w:tcW w:w="929" w:type="dxa"/>
            <w:tcBorders>
              <w:top w:val="single" w:sz="4" w:space="0" w:color="auto"/>
              <w:left w:val="nil"/>
              <w:bottom w:val="single" w:sz="4" w:space="0" w:color="auto"/>
              <w:right w:val="nil"/>
            </w:tcBorders>
          </w:tcPr>
          <w:p w14:paraId="029156F7" w14:textId="438EC083" w:rsidR="00560838" w:rsidRPr="00D821C6" w:rsidRDefault="00903969" w:rsidP="007C7889">
            <w:pPr>
              <w:pStyle w:val="TableContent"/>
              <w:rPr>
                <w:rFonts w:asciiTheme="minorHAnsi" w:hAnsiTheme="minorHAnsi" w:cstheme="minorHAnsi"/>
                <w:sz w:val="16"/>
                <w:szCs w:val="16"/>
              </w:rPr>
            </w:pPr>
            <w:r>
              <w:rPr>
                <w:rFonts w:asciiTheme="minorHAnsi" w:hAnsiTheme="minorHAnsi" w:cstheme="minorHAnsi"/>
                <w:sz w:val="16"/>
                <w:szCs w:val="16"/>
              </w:rPr>
              <w:t>6.0.0</w:t>
            </w:r>
          </w:p>
        </w:tc>
        <w:tc>
          <w:tcPr>
            <w:tcW w:w="1649" w:type="dxa"/>
            <w:tcBorders>
              <w:top w:val="single" w:sz="4" w:space="0" w:color="auto"/>
              <w:left w:val="nil"/>
              <w:bottom w:val="single" w:sz="4" w:space="0" w:color="auto"/>
              <w:right w:val="nil"/>
            </w:tcBorders>
          </w:tcPr>
          <w:p w14:paraId="1CC1F07D" w14:textId="17E26B76" w:rsidR="00560838" w:rsidRPr="00D821C6" w:rsidRDefault="00903969" w:rsidP="007C7889">
            <w:pPr>
              <w:pStyle w:val="TableContent"/>
              <w:rPr>
                <w:rFonts w:asciiTheme="minorHAnsi" w:hAnsiTheme="minorHAnsi" w:cstheme="minorHAnsi"/>
                <w:sz w:val="16"/>
                <w:szCs w:val="16"/>
              </w:rPr>
            </w:pPr>
            <w:r>
              <w:rPr>
                <w:rFonts w:asciiTheme="minorHAnsi" w:hAnsiTheme="minorHAnsi" w:cstheme="minorHAnsi"/>
                <w:sz w:val="16"/>
                <w:szCs w:val="16"/>
              </w:rPr>
              <w:t>11/18/2015</w:t>
            </w:r>
          </w:p>
        </w:tc>
        <w:tc>
          <w:tcPr>
            <w:tcW w:w="3603" w:type="dxa"/>
            <w:tcBorders>
              <w:top w:val="single" w:sz="4" w:space="0" w:color="auto"/>
              <w:left w:val="nil"/>
              <w:bottom w:val="single" w:sz="4" w:space="0" w:color="auto"/>
              <w:right w:val="nil"/>
            </w:tcBorders>
          </w:tcPr>
          <w:p w14:paraId="5733AC13" w14:textId="349A2CA9" w:rsidR="00560838" w:rsidRPr="00D821C6" w:rsidRDefault="00903969" w:rsidP="007C7889">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Changed title of document to v6.x to match code version.  Added in update to HTTP Server SSL Certificate renewal section to handle issues when receiving new certificates.</w:t>
            </w:r>
          </w:p>
        </w:tc>
        <w:tc>
          <w:tcPr>
            <w:tcW w:w="2623" w:type="dxa"/>
            <w:tcBorders>
              <w:top w:val="single" w:sz="4" w:space="0" w:color="auto"/>
              <w:left w:val="nil"/>
              <w:bottom w:val="single" w:sz="4" w:space="0" w:color="auto"/>
              <w:right w:val="nil"/>
            </w:tcBorders>
          </w:tcPr>
          <w:p w14:paraId="745D3C60" w14:textId="326DAD32" w:rsidR="00560838" w:rsidRPr="00D821C6" w:rsidRDefault="00903969" w:rsidP="007C7889">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560838" w:rsidRPr="00D821C6" w14:paraId="4CEA68B1" w14:textId="77777777" w:rsidTr="00654FBF">
        <w:trPr>
          <w:cantSplit/>
          <w:jc w:val="center"/>
        </w:trPr>
        <w:tc>
          <w:tcPr>
            <w:tcW w:w="929" w:type="dxa"/>
            <w:tcBorders>
              <w:top w:val="single" w:sz="4" w:space="0" w:color="auto"/>
              <w:left w:val="nil"/>
              <w:bottom w:val="single" w:sz="4" w:space="0" w:color="auto"/>
              <w:right w:val="nil"/>
            </w:tcBorders>
          </w:tcPr>
          <w:p w14:paraId="7A51CE27" w14:textId="1E14E9C8" w:rsidR="00560838" w:rsidRPr="00D821C6" w:rsidRDefault="00A677EC" w:rsidP="007C7889">
            <w:pPr>
              <w:pStyle w:val="TableContent"/>
              <w:rPr>
                <w:rFonts w:asciiTheme="minorHAnsi" w:hAnsiTheme="minorHAnsi" w:cstheme="minorHAnsi"/>
                <w:sz w:val="16"/>
                <w:szCs w:val="16"/>
              </w:rPr>
            </w:pPr>
            <w:r>
              <w:rPr>
                <w:rFonts w:asciiTheme="minorHAnsi" w:hAnsiTheme="minorHAnsi" w:cstheme="minorHAnsi"/>
                <w:sz w:val="16"/>
                <w:szCs w:val="16"/>
              </w:rPr>
              <w:t>6.0.1</w:t>
            </w:r>
          </w:p>
        </w:tc>
        <w:tc>
          <w:tcPr>
            <w:tcW w:w="1649" w:type="dxa"/>
            <w:tcBorders>
              <w:top w:val="single" w:sz="4" w:space="0" w:color="auto"/>
              <w:left w:val="nil"/>
              <w:bottom w:val="single" w:sz="4" w:space="0" w:color="auto"/>
              <w:right w:val="nil"/>
            </w:tcBorders>
          </w:tcPr>
          <w:p w14:paraId="2F5E9A37" w14:textId="23597300" w:rsidR="00560838" w:rsidRPr="00D821C6" w:rsidRDefault="00A677EC" w:rsidP="007C7889">
            <w:pPr>
              <w:pStyle w:val="TableContent"/>
              <w:rPr>
                <w:rFonts w:asciiTheme="minorHAnsi" w:hAnsiTheme="minorHAnsi" w:cstheme="minorHAnsi"/>
                <w:sz w:val="16"/>
                <w:szCs w:val="16"/>
              </w:rPr>
            </w:pPr>
            <w:r>
              <w:rPr>
                <w:rFonts w:asciiTheme="minorHAnsi" w:hAnsiTheme="minorHAnsi" w:cstheme="minorHAnsi"/>
                <w:sz w:val="16"/>
                <w:szCs w:val="16"/>
              </w:rPr>
              <w:t>11/30/2015</w:t>
            </w:r>
          </w:p>
        </w:tc>
        <w:tc>
          <w:tcPr>
            <w:tcW w:w="3603" w:type="dxa"/>
            <w:tcBorders>
              <w:top w:val="single" w:sz="4" w:space="0" w:color="auto"/>
              <w:left w:val="nil"/>
              <w:bottom w:val="single" w:sz="4" w:space="0" w:color="auto"/>
              <w:right w:val="nil"/>
            </w:tcBorders>
          </w:tcPr>
          <w:p w14:paraId="5B4F071F" w14:textId="399D9C92" w:rsidR="00560838" w:rsidRPr="00D821C6" w:rsidRDefault="00A677EC" w:rsidP="007C7889">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Updated the SSL Certificate Renewal process to ensure redundant proxy server process is also followed.</w:t>
            </w:r>
          </w:p>
        </w:tc>
        <w:tc>
          <w:tcPr>
            <w:tcW w:w="2623" w:type="dxa"/>
            <w:tcBorders>
              <w:top w:val="single" w:sz="4" w:space="0" w:color="auto"/>
              <w:left w:val="nil"/>
              <w:bottom w:val="single" w:sz="4" w:space="0" w:color="auto"/>
              <w:right w:val="nil"/>
            </w:tcBorders>
          </w:tcPr>
          <w:p w14:paraId="01D1139F" w14:textId="6E8C5125" w:rsidR="00560838" w:rsidRPr="00D821C6" w:rsidRDefault="00A677EC" w:rsidP="007C7889">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560838" w:rsidRPr="00D821C6" w14:paraId="2CC3A6A7" w14:textId="77777777" w:rsidTr="00654FBF">
        <w:trPr>
          <w:cantSplit/>
          <w:jc w:val="center"/>
        </w:trPr>
        <w:tc>
          <w:tcPr>
            <w:tcW w:w="929" w:type="dxa"/>
            <w:tcBorders>
              <w:top w:val="single" w:sz="4" w:space="0" w:color="auto"/>
              <w:left w:val="nil"/>
              <w:bottom w:val="single" w:sz="4" w:space="0" w:color="auto"/>
              <w:right w:val="nil"/>
            </w:tcBorders>
          </w:tcPr>
          <w:p w14:paraId="57BF3567" w14:textId="4AA631A9" w:rsidR="00560838" w:rsidRPr="00D821C6" w:rsidRDefault="000F56C5" w:rsidP="007C7889">
            <w:pPr>
              <w:pStyle w:val="TableContent"/>
              <w:rPr>
                <w:rFonts w:asciiTheme="minorHAnsi" w:hAnsiTheme="minorHAnsi" w:cstheme="minorHAnsi"/>
                <w:sz w:val="16"/>
                <w:szCs w:val="16"/>
              </w:rPr>
            </w:pPr>
            <w:r>
              <w:rPr>
                <w:rFonts w:asciiTheme="minorHAnsi" w:hAnsiTheme="minorHAnsi" w:cstheme="minorHAnsi"/>
                <w:sz w:val="16"/>
                <w:szCs w:val="16"/>
              </w:rPr>
              <w:t>6.0.2</w:t>
            </w:r>
          </w:p>
        </w:tc>
        <w:tc>
          <w:tcPr>
            <w:tcW w:w="1649" w:type="dxa"/>
            <w:tcBorders>
              <w:top w:val="single" w:sz="4" w:space="0" w:color="auto"/>
              <w:left w:val="nil"/>
              <w:bottom w:val="single" w:sz="4" w:space="0" w:color="auto"/>
              <w:right w:val="nil"/>
            </w:tcBorders>
          </w:tcPr>
          <w:p w14:paraId="5D709EDC" w14:textId="64CBFE6D" w:rsidR="00560838" w:rsidRPr="00D821C6" w:rsidRDefault="000F56C5" w:rsidP="007C7889">
            <w:pPr>
              <w:pStyle w:val="TableContent"/>
              <w:rPr>
                <w:rFonts w:asciiTheme="minorHAnsi" w:hAnsiTheme="minorHAnsi" w:cstheme="minorHAnsi"/>
                <w:sz w:val="16"/>
                <w:szCs w:val="16"/>
              </w:rPr>
            </w:pPr>
            <w:r>
              <w:rPr>
                <w:rFonts w:asciiTheme="minorHAnsi" w:hAnsiTheme="minorHAnsi" w:cstheme="minorHAnsi"/>
                <w:sz w:val="16"/>
                <w:szCs w:val="16"/>
              </w:rPr>
              <w:t>12/2/2015</w:t>
            </w:r>
          </w:p>
        </w:tc>
        <w:tc>
          <w:tcPr>
            <w:tcW w:w="3603" w:type="dxa"/>
            <w:tcBorders>
              <w:top w:val="single" w:sz="4" w:space="0" w:color="auto"/>
              <w:left w:val="nil"/>
              <w:bottom w:val="single" w:sz="4" w:space="0" w:color="auto"/>
              <w:right w:val="nil"/>
            </w:tcBorders>
          </w:tcPr>
          <w:p w14:paraId="448B5415" w14:textId="22D68D93" w:rsidR="00560838" w:rsidRPr="00D821C6" w:rsidRDefault="000F56C5" w:rsidP="007C7889">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Clarified the SSL Certificate Renewal process section</w:t>
            </w:r>
          </w:p>
        </w:tc>
        <w:tc>
          <w:tcPr>
            <w:tcW w:w="2623" w:type="dxa"/>
            <w:tcBorders>
              <w:top w:val="single" w:sz="4" w:space="0" w:color="auto"/>
              <w:left w:val="nil"/>
              <w:bottom w:val="single" w:sz="4" w:space="0" w:color="auto"/>
              <w:right w:val="nil"/>
            </w:tcBorders>
          </w:tcPr>
          <w:p w14:paraId="302594A1" w14:textId="3E4DBA27" w:rsidR="00560838" w:rsidRPr="00D821C6" w:rsidRDefault="00560838" w:rsidP="007C7889">
            <w:pPr>
              <w:pStyle w:val="TableContent"/>
              <w:rPr>
                <w:rFonts w:asciiTheme="minorHAnsi" w:hAnsiTheme="minorHAnsi" w:cstheme="minorHAnsi"/>
                <w:sz w:val="16"/>
                <w:szCs w:val="16"/>
              </w:rPr>
            </w:pPr>
          </w:p>
        </w:tc>
      </w:tr>
      <w:tr w:rsidR="00554426" w:rsidRPr="00D821C6" w14:paraId="5E2BA001" w14:textId="77777777" w:rsidTr="00654FBF">
        <w:trPr>
          <w:cantSplit/>
          <w:jc w:val="center"/>
        </w:trPr>
        <w:tc>
          <w:tcPr>
            <w:tcW w:w="929" w:type="dxa"/>
            <w:tcBorders>
              <w:top w:val="single" w:sz="4" w:space="0" w:color="auto"/>
              <w:left w:val="nil"/>
              <w:bottom w:val="single" w:sz="4" w:space="0" w:color="auto"/>
              <w:right w:val="nil"/>
            </w:tcBorders>
          </w:tcPr>
          <w:p w14:paraId="62ADF336" w14:textId="34E35743" w:rsidR="00554426" w:rsidRPr="00D821C6" w:rsidRDefault="00554426" w:rsidP="007C7889">
            <w:pPr>
              <w:pStyle w:val="TableContent"/>
              <w:rPr>
                <w:rFonts w:asciiTheme="minorHAnsi" w:hAnsiTheme="minorHAnsi" w:cstheme="minorHAnsi"/>
                <w:sz w:val="16"/>
                <w:szCs w:val="16"/>
              </w:rPr>
            </w:pPr>
            <w:r>
              <w:rPr>
                <w:rFonts w:asciiTheme="minorHAnsi" w:hAnsiTheme="minorHAnsi" w:cstheme="minorHAnsi"/>
                <w:sz w:val="16"/>
                <w:szCs w:val="16"/>
              </w:rPr>
              <w:t>6.0.3</w:t>
            </w:r>
          </w:p>
        </w:tc>
        <w:tc>
          <w:tcPr>
            <w:tcW w:w="1649" w:type="dxa"/>
            <w:tcBorders>
              <w:top w:val="single" w:sz="4" w:space="0" w:color="auto"/>
              <w:left w:val="nil"/>
              <w:bottom w:val="single" w:sz="4" w:space="0" w:color="auto"/>
              <w:right w:val="nil"/>
            </w:tcBorders>
          </w:tcPr>
          <w:p w14:paraId="465856CD" w14:textId="6FBC4B06" w:rsidR="00554426" w:rsidRPr="00D821C6" w:rsidRDefault="00554426" w:rsidP="007C7889">
            <w:pPr>
              <w:pStyle w:val="TableContent"/>
              <w:rPr>
                <w:rFonts w:asciiTheme="minorHAnsi" w:hAnsiTheme="minorHAnsi" w:cstheme="minorHAnsi"/>
                <w:sz w:val="16"/>
                <w:szCs w:val="16"/>
              </w:rPr>
            </w:pPr>
            <w:r>
              <w:rPr>
                <w:rFonts w:asciiTheme="minorHAnsi" w:hAnsiTheme="minorHAnsi" w:cstheme="minorHAnsi"/>
                <w:sz w:val="16"/>
                <w:szCs w:val="16"/>
              </w:rPr>
              <w:t>1/20/2016</w:t>
            </w:r>
          </w:p>
        </w:tc>
        <w:tc>
          <w:tcPr>
            <w:tcW w:w="3603" w:type="dxa"/>
            <w:tcBorders>
              <w:top w:val="single" w:sz="4" w:space="0" w:color="auto"/>
              <w:left w:val="nil"/>
              <w:bottom w:val="single" w:sz="4" w:space="0" w:color="auto"/>
              <w:right w:val="nil"/>
            </w:tcBorders>
          </w:tcPr>
          <w:p w14:paraId="4606DDCC" w14:textId="1729ED8E" w:rsidR="00554426" w:rsidRPr="00D821C6" w:rsidRDefault="00554426" w:rsidP="007C7889">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Removed JIntegra, MSWord, dcomm config, SaveAsPDF</w:t>
            </w:r>
          </w:p>
        </w:tc>
        <w:tc>
          <w:tcPr>
            <w:tcW w:w="2623" w:type="dxa"/>
            <w:tcBorders>
              <w:top w:val="single" w:sz="4" w:space="0" w:color="auto"/>
              <w:left w:val="nil"/>
              <w:bottom w:val="single" w:sz="4" w:space="0" w:color="auto"/>
              <w:right w:val="nil"/>
            </w:tcBorders>
          </w:tcPr>
          <w:p w14:paraId="1077C775" w14:textId="7E63643C" w:rsidR="00554426" w:rsidRPr="00D821C6" w:rsidRDefault="00E26BDB" w:rsidP="007C7889">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0E388E" w:rsidRPr="00D821C6" w14:paraId="6D51485B" w14:textId="77777777" w:rsidTr="000E388E">
        <w:trPr>
          <w:cantSplit/>
          <w:jc w:val="center"/>
        </w:trPr>
        <w:tc>
          <w:tcPr>
            <w:tcW w:w="929" w:type="dxa"/>
            <w:tcBorders>
              <w:top w:val="single" w:sz="4" w:space="0" w:color="auto"/>
              <w:left w:val="nil"/>
              <w:bottom w:val="single" w:sz="4" w:space="0" w:color="auto"/>
              <w:right w:val="nil"/>
            </w:tcBorders>
          </w:tcPr>
          <w:p w14:paraId="1D8754A7" w14:textId="3B3AEEB3" w:rsidR="000E388E" w:rsidRPr="00D821C6" w:rsidRDefault="000E388E" w:rsidP="000E388E">
            <w:pPr>
              <w:pStyle w:val="TableContent"/>
              <w:rPr>
                <w:rFonts w:asciiTheme="minorHAnsi" w:hAnsiTheme="minorHAnsi" w:cstheme="minorHAnsi"/>
                <w:sz w:val="16"/>
                <w:szCs w:val="16"/>
              </w:rPr>
            </w:pPr>
            <w:r>
              <w:rPr>
                <w:rFonts w:asciiTheme="minorHAnsi" w:hAnsiTheme="minorHAnsi" w:cstheme="minorHAnsi"/>
                <w:sz w:val="16"/>
                <w:szCs w:val="16"/>
              </w:rPr>
              <w:t>6.0.4</w:t>
            </w:r>
          </w:p>
        </w:tc>
        <w:tc>
          <w:tcPr>
            <w:tcW w:w="1649" w:type="dxa"/>
            <w:tcBorders>
              <w:top w:val="single" w:sz="4" w:space="0" w:color="auto"/>
              <w:left w:val="nil"/>
              <w:bottom w:val="single" w:sz="4" w:space="0" w:color="auto"/>
              <w:right w:val="nil"/>
            </w:tcBorders>
          </w:tcPr>
          <w:p w14:paraId="6BC75B1F" w14:textId="742C7AE6" w:rsidR="000E388E" w:rsidRPr="00D821C6" w:rsidRDefault="000E388E" w:rsidP="000E388E">
            <w:pPr>
              <w:pStyle w:val="TableContent"/>
              <w:rPr>
                <w:rFonts w:asciiTheme="minorHAnsi" w:hAnsiTheme="minorHAnsi" w:cstheme="minorHAnsi"/>
                <w:sz w:val="16"/>
                <w:szCs w:val="16"/>
              </w:rPr>
            </w:pPr>
            <w:r>
              <w:rPr>
                <w:rFonts w:asciiTheme="minorHAnsi" w:hAnsiTheme="minorHAnsi" w:cstheme="minorHAnsi"/>
                <w:sz w:val="16"/>
                <w:szCs w:val="16"/>
              </w:rPr>
              <w:t>1/28/2016</w:t>
            </w:r>
          </w:p>
        </w:tc>
        <w:tc>
          <w:tcPr>
            <w:tcW w:w="3603" w:type="dxa"/>
            <w:tcBorders>
              <w:top w:val="single" w:sz="4" w:space="0" w:color="auto"/>
              <w:left w:val="nil"/>
              <w:bottom w:val="single" w:sz="4" w:space="0" w:color="auto"/>
              <w:right w:val="nil"/>
            </w:tcBorders>
          </w:tcPr>
          <w:p w14:paraId="59FFA494" w14:textId="448090D4" w:rsidR="000E388E" w:rsidRPr="00D821C6" w:rsidRDefault="000E388E" w:rsidP="000E388E">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Added specific information for LOS web container</w:t>
            </w:r>
          </w:p>
        </w:tc>
        <w:tc>
          <w:tcPr>
            <w:tcW w:w="2623" w:type="dxa"/>
            <w:tcBorders>
              <w:top w:val="single" w:sz="4" w:space="0" w:color="auto"/>
              <w:left w:val="nil"/>
              <w:bottom w:val="single" w:sz="4" w:space="0" w:color="auto"/>
              <w:right w:val="nil"/>
            </w:tcBorders>
          </w:tcPr>
          <w:p w14:paraId="3F59A665" w14:textId="77777777" w:rsidR="000E388E" w:rsidRPr="00D821C6" w:rsidRDefault="000E388E" w:rsidP="000E388E">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0E388E" w:rsidRPr="00D821C6" w14:paraId="753F4056" w14:textId="77777777" w:rsidTr="000E388E">
        <w:trPr>
          <w:cantSplit/>
          <w:jc w:val="center"/>
        </w:trPr>
        <w:tc>
          <w:tcPr>
            <w:tcW w:w="929" w:type="dxa"/>
            <w:tcBorders>
              <w:top w:val="single" w:sz="4" w:space="0" w:color="auto"/>
              <w:left w:val="nil"/>
              <w:bottom w:val="single" w:sz="4" w:space="0" w:color="auto"/>
              <w:right w:val="nil"/>
            </w:tcBorders>
          </w:tcPr>
          <w:p w14:paraId="0384B308" w14:textId="549138FA" w:rsidR="000E388E" w:rsidRPr="00D821C6" w:rsidRDefault="000E388E" w:rsidP="000E388E">
            <w:pPr>
              <w:pStyle w:val="TableContent"/>
              <w:rPr>
                <w:rFonts w:asciiTheme="minorHAnsi" w:hAnsiTheme="minorHAnsi" w:cstheme="minorHAnsi"/>
                <w:sz w:val="16"/>
                <w:szCs w:val="16"/>
              </w:rPr>
            </w:pPr>
            <w:r>
              <w:rPr>
                <w:rFonts w:asciiTheme="minorHAnsi" w:hAnsiTheme="minorHAnsi" w:cstheme="minorHAnsi"/>
                <w:sz w:val="16"/>
                <w:szCs w:val="16"/>
              </w:rPr>
              <w:t>6.0.5</w:t>
            </w:r>
          </w:p>
        </w:tc>
        <w:tc>
          <w:tcPr>
            <w:tcW w:w="1649" w:type="dxa"/>
            <w:tcBorders>
              <w:top w:val="single" w:sz="4" w:space="0" w:color="auto"/>
              <w:left w:val="nil"/>
              <w:bottom w:val="single" w:sz="4" w:space="0" w:color="auto"/>
              <w:right w:val="nil"/>
            </w:tcBorders>
          </w:tcPr>
          <w:p w14:paraId="14D4EE0F" w14:textId="71F2C357" w:rsidR="000E388E" w:rsidRPr="00D821C6" w:rsidRDefault="000E388E" w:rsidP="000E388E">
            <w:pPr>
              <w:pStyle w:val="TableContent"/>
              <w:rPr>
                <w:rFonts w:asciiTheme="minorHAnsi" w:hAnsiTheme="minorHAnsi" w:cstheme="minorHAnsi"/>
                <w:sz w:val="16"/>
                <w:szCs w:val="16"/>
              </w:rPr>
            </w:pPr>
            <w:r>
              <w:rPr>
                <w:rFonts w:asciiTheme="minorHAnsi" w:hAnsiTheme="minorHAnsi" w:cstheme="minorHAnsi"/>
                <w:sz w:val="16"/>
                <w:szCs w:val="16"/>
              </w:rPr>
              <w:t>2/1/2016</w:t>
            </w:r>
          </w:p>
        </w:tc>
        <w:tc>
          <w:tcPr>
            <w:tcW w:w="3603" w:type="dxa"/>
            <w:tcBorders>
              <w:top w:val="single" w:sz="4" w:space="0" w:color="auto"/>
              <w:left w:val="nil"/>
              <w:bottom w:val="single" w:sz="4" w:space="0" w:color="auto"/>
              <w:right w:val="nil"/>
            </w:tcBorders>
          </w:tcPr>
          <w:p w14:paraId="47BD791C" w14:textId="4EC870EA" w:rsidR="000E388E" w:rsidRPr="00D821C6" w:rsidRDefault="000E388E" w:rsidP="000E388E">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Corrected workengine portal tempview path in the httpd.conf file</w:t>
            </w:r>
          </w:p>
        </w:tc>
        <w:tc>
          <w:tcPr>
            <w:tcW w:w="2623" w:type="dxa"/>
            <w:tcBorders>
              <w:top w:val="single" w:sz="4" w:space="0" w:color="auto"/>
              <w:left w:val="nil"/>
              <w:bottom w:val="single" w:sz="4" w:space="0" w:color="auto"/>
              <w:right w:val="nil"/>
            </w:tcBorders>
          </w:tcPr>
          <w:p w14:paraId="4ADC01D6" w14:textId="77777777" w:rsidR="000E388E" w:rsidRPr="00D821C6" w:rsidRDefault="000E388E" w:rsidP="000E388E">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0E388E" w:rsidRPr="00D821C6" w14:paraId="7094D34F" w14:textId="77777777" w:rsidTr="000E388E">
        <w:trPr>
          <w:cantSplit/>
          <w:jc w:val="center"/>
        </w:trPr>
        <w:tc>
          <w:tcPr>
            <w:tcW w:w="929" w:type="dxa"/>
            <w:tcBorders>
              <w:top w:val="single" w:sz="4" w:space="0" w:color="auto"/>
              <w:left w:val="nil"/>
              <w:bottom w:val="single" w:sz="4" w:space="0" w:color="auto"/>
              <w:right w:val="nil"/>
            </w:tcBorders>
          </w:tcPr>
          <w:p w14:paraId="16941C08" w14:textId="766270AC" w:rsidR="000E388E" w:rsidRPr="00D821C6" w:rsidRDefault="000E388E" w:rsidP="000E388E">
            <w:pPr>
              <w:pStyle w:val="TableContent"/>
              <w:rPr>
                <w:rFonts w:asciiTheme="minorHAnsi" w:hAnsiTheme="minorHAnsi" w:cstheme="minorHAnsi"/>
                <w:sz w:val="16"/>
                <w:szCs w:val="16"/>
              </w:rPr>
            </w:pPr>
            <w:r>
              <w:rPr>
                <w:rFonts w:asciiTheme="minorHAnsi" w:hAnsiTheme="minorHAnsi" w:cstheme="minorHAnsi"/>
                <w:sz w:val="16"/>
                <w:szCs w:val="16"/>
              </w:rPr>
              <w:t>6.0.6</w:t>
            </w:r>
          </w:p>
        </w:tc>
        <w:tc>
          <w:tcPr>
            <w:tcW w:w="1649" w:type="dxa"/>
            <w:tcBorders>
              <w:top w:val="single" w:sz="4" w:space="0" w:color="auto"/>
              <w:left w:val="nil"/>
              <w:bottom w:val="single" w:sz="4" w:space="0" w:color="auto"/>
              <w:right w:val="nil"/>
            </w:tcBorders>
          </w:tcPr>
          <w:p w14:paraId="4B040AE4" w14:textId="60CA2213" w:rsidR="000E388E" w:rsidRPr="00D821C6" w:rsidRDefault="00777724" w:rsidP="000E388E">
            <w:pPr>
              <w:pStyle w:val="TableContent"/>
              <w:rPr>
                <w:rFonts w:asciiTheme="minorHAnsi" w:hAnsiTheme="minorHAnsi" w:cstheme="minorHAnsi"/>
                <w:sz w:val="16"/>
                <w:szCs w:val="16"/>
              </w:rPr>
            </w:pPr>
            <w:r>
              <w:rPr>
                <w:rFonts w:asciiTheme="minorHAnsi" w:hAnsiTheme="minorHAnsi" w:cstheme="minorHAnsi"/>
                <w:sz w:val="16"/>
                <w:szCs w:val="16"/>
              </w:rPr>
              <w:t>2/3/2016</w:t>
            </w:r>
          </w:p>
        </w:tc>
        <w:tc>
          <w:tcPr>
            <w:tcW w:w="3603" w:type="dxa"/>
            <w:tcBorders>
              <w:top w:val="single" w:sz="4" w:space="0" w:color="auto"/>
              <w:left w:val="nil"/>
              <w:bottom w:val="single" w:sz="4" w:space="0" w:color="auto"/>
              <w:right w:val="nil"/>
            </w:tcBorders>
          </w:tcPr>
          <w:p w14:paraId="75229834" w14:textId="458A100A" w:rsidR="000E388E" w:rsidRPr="00D821C6" w:rsidRDefault="00777724" w:rsidP="000E388E">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 xml:space="preserve">Clarify remote cache web plugin for server 2 </w:t>
            </w:r>
          </w:p>
        </w:tc>
        <w:tc>
          <w:tcPr>
            <w:tcW w:w="2623" w:type="dxa"/>
            <w:tcBorders>
              <w:top w:val="single" w:sz="4" w:space="0" w:color="auto"/>
              <w:left w:val="nil"/>
              <w:bottom w:val="single" w:sz="4" w:space="0" w:color="auto"/>
              <w:right w:val="nil"/>
            </w:tcBorders>
          </w:tcPr>
          <w:p w14:paraId="4B35F8C1" w14:textId="5C962101" w:rsidR="000E388E" w:rsidRPr="00D821C6" w:rsidRDefault="00777724" w:rsidP="000E388E">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E25C0B" w:rsidRPr="00D821C6" w14:paraId="038B6EBA" w14:textId="77777777" w:rsidTr="00E25C0B">
        <w:trPr>
          <w:cantSplit/>
          <w:jc w:val="center"/>
        </w:trPr>
        <w:tc>
          <w:tcPr>
            <w:tcW w:w="929" w:type="dxa"/>
            <w:tcBorders>
              <w:top w:val="single" w:sz="4" w:space="0" w:color="auto"/>
              <w:left w:val="nil"/>
              <w:bottom w:val="single" w:sz="4" w:space="0" w:color="auto"/>
              <w:right w:val="nil"/>
            </w:tcBorders>
          </w:tcPr>
          <w:p w14:paraId="2ED662C6" w14:textId="4BB7673A" w:rsidR="00E25C0B" w:rsidRPr="00D821C6" w:rsidRDefault="00E25C0B" w:rsidP="00452C82">
            <w:pPr>
              <w:pStyle w:val="TableContent"/>
              <w:rPr>
                <w:rFonts w:asciiTheme="minorHAnsi" w:hAnsiTheme="minorHAnsi" w:cstheme="minorHAnsi"/>
                <w:sz w:val="16"/>
                <w:szCs w:val="16"/>
              </w:rPr>
            </w:pPr>
            <w:r>
              <w:rPr>
                <w:rFonts w:asciiTheme="minorHAnsi" w:hAnsiTheme="minorHAnsi" w:cstheme="minorHAnsi"/>
                <w:sz w:val="16"/>
                <w:szCs w:val="16"/>
              </w:rPr>
              <w:t>6.0.7</w:t>
            </w:r>
          </w:p>
        </w:tc>
        <w:tc>
          <w:tcPr>
            <w:tcW w:w="1649" w:type="dxa"/>
            <w:tcBorders>
              <w:top w:val="single" w:sz="4" w:space="0" w:color="auto"/>
              <w:left w:val="nil"/>
              <w:bottom w:val="single" w:sz="4" w:space="0" w:color="auto"/>
              <w:right w:val="nil"/>
            </w:tcBorders>
          </w:tcPr>
          <w:p w14:paraId="719800E5" w14:textId="56EBA46E" w:rsidR="00E25C0B" w:rsidRPr="00D821C6" w:rsidRDefault="00E25C0B" w:rsidP="00452C82">
            <w:pPr>
              <w:pStyle w:val="TableContent"/>
              <w:rPr>
                <w:rFonts w:asciiTheme="minorHAnsi" w:hAnsiTheme="minorHAnsi" w:cstheme="minorHAnsi"/>
                <w:sz w:val="16"/>
                <w:szCs w:val="16"/>
              </w:rPr>
            </w:pPr>
            <w:r>
              <w:rPr>
                <w:rFonts w:asciiTheme="minorHAnsi" w:hAnsiTheme="minorHAnsi" w:cstheme="minorHAnsi"/>
                <w:sz w:val="16"/>
                <w:szCs w:val="16"/>
              </w:rPr>
              <w:t>2/5/2016</w:t>
            </w:r>
          </w:p>
        </w:tc>
        <w:tc>
          <w:tcPr>
            <w:tcW w:w="3603" w:type="dxa"/>
            <w:tcBorders>
              <w:top w:val="single" w:sz="4" w:space="0" w:color="auto"/>
              <w:left w:val="nil"/>
              <w:bottom w:val="single" w:sz="4" w:space="0" w:color="auto"/>
              <w:right w:val="nil"/>
            </w:tcBorders>
          </w:tcPr>
          <w:p w14:paraId="6F674F85" w14:textId="609E1B82" w:rsidR="00E25C0B" w:rsidRPr="00D821C6" w:rsidRDefault="00E25C0B" w:rsidP="00452C82">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6.1.0.05 (Platform shared libraries), Garbage collection, 6.0.2.7 (404 Error Redirect)</w:t>
            </w:r>
          </w:p>
        </w:tc>
        <w:tc>
          <w:tcPr>
            <w:tcW w:w="2623" w:type="dxa"/>
            <w:tcBorders>
              <w:top w:val="single" w:sz="4" w:space="0" w:color="auto"/>
              <w:left w:val="nil"/>
              <w:bottom w:val="single" w:sz="4" w:space="0" w:color="auto"/>
              <w:right w:val="nil"/>
            </w:tcBorders>
          </w:tcPr>
          <w:p w14:paraId="696284BE" w14:textId="77777777" w:rsidR="00E25C0B" w:rsidRPr="00D821C6" w:rsidRDefault="00E25C0B" w:rsidP="00452C82">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4D6CBF" w:rsidRPr="00D821C6" w14:paraId="7EE48C4B" w14:textId="77777777" w:rsidTr="004D6CBF">
        <w:trPr>
          <w:cantSplit/>
          <w:jc w:val="center"/>
        </w:trPr>
        <w:tc>
          <w:tcPr>
            <w:tcW w:w="929" w:type="dxa"/>
            <w:tcBorders>
              <w:top w:val="single" w:sz="4" w:space="0" w:color="auto"/>
              <w:left w:val="nil"/>
              <w:bottom w:val="single" w:sz="4" w:space="0" w:color="auto"/>
              <w:right w:val="nil"/>
            </w:tcBorders>
          </w:tcPr>
          <w:p w14:paraId="74EBE4E3" w14:textId="5BCE0DB3" w:rsidR="004D6CBF" w:rsidRPr="00D821C6" w:rsidRDefault="004D6CBF" w:rsidP="00452C82">
            <w:pPr>
              <w:pStyle w:val="TableContent"/>
              <w:rPr>
                <w:rFonts w:asciiTheme="minorHAnsi" w:hAnsiTheme="minorHAnsi" w:cstheme="minorHAnsi"/>
                <w:sz w:val="16"/>
                <w:szCs w:val="16"/>
              </w:rPr>
            </w:pPr>
            <w:r>
              <w:rPr>
                <w:rFonts w:asciiTheme="minorHAnsi" w:hAnsiTheme="minorHAnsi" w:cstheme="minorHAnsi"/>
                <w:sz w:val="16"/>
                <w:szCs w:val="16"/>
              </w:rPr>
              <w:t>6.0.8</w:t>
            </w:r>
          </w:p>
        </w:tc>
        <w:tc>
          <w:tcPr>
            <w:tcW w:w="1649" w:type="dxa"/>
            <w:tcBorders>
              <w:top w:val="single" w:sz="4" w:space="0" w:color="auto"/>
              <w:left w:val="nil"/>
              <w:bottom w:val="single" w:sz="4" w:space="0" w:color="auto"/>
              <w:right w:val="nil"/>
            </w:tcBorders>
          </w:tcPr>
          <w:p w14:paraId="18B8DFDD" w14:textId="456C5135" w:rsidR="004D6CBF" w:rsidRPr="00D821C6" w:rsidRDefault="004D6CBF" w:rsidP="004D6CBF">
            <w:pPr>
              <w:pStyle w:val="TableContent"/>
              <w:rPr>
                <w:rFonts w:asciiTheme="minorHAnsi" w:hAnsiTheme="minorHAnsi" w:cstheme="minorHAnsi"/>
                <w:sz w:val="16"/>
                <w:szCs w:val="16"/>
              </w:rPr>
            </w:pPr>
            <w:r>
              <w:rPr>
                <w:rFonts w:asciiTheme="minorHAnsi" w:hAnsiTheme="minorHAnsi" w:cstheme="minorHAnsi"/>
                <w:sz w:val="16"/>
                <w:szCs w:val="16"/>
              </w:rPr>
              <w:t>2/16/2016</w:t>
            </w:r>
          </w:p>
        </w:tc>
        <w:tc>
          <w:tcPr>
            <w:tcW w:w="3603" w:type="dxa"/>
            <w:tcBorders>
              <w:top w:val="single" w:sz="4" w:space="0" w:color="auto"/>
              <w:left w:val="nil"/>
              <w:bottom w:val="single" w:sz="4" w:space="0" w:color="auto"/>
              <w:right w:val="nil"/>
            </w:tcBorders>
          </w:tcPr>
          <w:p w14:paraId="0770DD75" w14:textId="30EFB728" w:rsidR="004D6CBF" w:rsidRPr="00D821C6" w:rsidRDefault="004D6CBF" w:rsidP="004D6CBF">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Added Appendix E for exporting private keys from the IBM Keystore</w:t>
            </w:r>
          </w:p>
        </w:tc>
        <w:tc>
          <w:tcPr>
            <w:tcW w:w="2623" w:type="dxa"/>
            <w:tcBorders>
              <w:top w:val="single" w:sz="4" w:space="0" w:color="auto"/>
              <w:left w:val="nil"/>
              <w:bottom w:val="single" w:sz="4" w:space="0" w:color="auto"/>
              <w:right w:val="nil"/>
            </w:tcBorders>
          </w:tcPr>
          <w:p w14:paraId="0FEC7F83" w14:textId="294A383C" w:rsidR="004D6CBF" w:rsidRPr="00D821C6" w:rsidRDefault="004D6CBF" w:rsidP="00452C82">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r w:rsidR="0029322E" w:rsidRPr="00D821C6" w14:paraId="36CDA93E" w14:textId="77777777" w:rsidTr="0029322E">
        <w:trPr>
          <w:cantSplit/>
          <w:jc w:val="center"/>
        </w:trPr>
        <w:tc>
          <w:tcPr>
            <w:tcW w:w="929" w:type="dxa"/>
            <w:tcBorders>
              <w:top w:val="single" w:sz="4" w:space="0" w:color="auto"/>
              <w:left w:val="nil"/>
              <w:bottom w:val="single" w:sz="4" w:space="0" w:color="auto"/>
              <w:right w:val="nil"/>
            </w:tcBorders>
          </w:tcPr>
          <w:p w14:paraId="5FE494AF" w14:textId="2FDC2509" w:rsidR="0029322E" w:rsidRPr="00D821C6" w:rsidRDefault="0029322E" w:rsidP="00832AB2">
            <w:pPr>
              <w:pStyle w:val="TableContent"/>
              <w:rPr>
                <w:rFonts w:asciiTheme="minorHAnsi" w:hAnsiTheme="minorHAnsi" w:cstheme="minorHAnsi"/>
                <w:sz w:val="16"/>
                <w:szCs w:val="16"/>
              </w:rPr>
            </w:pPr>
            <w:r>
              <w:rPr>
                <w:rFonts w:asciiTheme="minorHAnsi" w:hAnsiTheme="minorHAnsi" w:cstheme="minorHAnsi"/>
                <w:sz w:val="16"/>
                <w:szCs w:val="16"/>
              </w:rPr>
              <w:t>6.0.9</w:t>
            </w:r>
          </w:p>
        </w:tc>
        <w:tc>
          <w:tcPr>
            <w:tcW w:w="1649" w:type="dxa"/>
            <w:tcBorders>
              <w:top w:val="single" w:sz="4" w:space="0" w:color="auto"/>
              <w:left w:val="nil"/>
              <w:bottom w:val="single" w:sz="4" w:space="0" w:color="auto"/>
              <w:right w:val="nil"/>
            </w:tcBorders>
          </w:tcPr>
          <w:p w14:paraId="5F28EC51" w14:textId="3FD904A6" w:rsidR="0029322E" w:rsidRPr="00D821C6" w:rsidRDefault="0029322E" w:rsidP="00832AB2">
            <w:pPr>
              <w:pStyle w:val="TableContent"/>
              <w:rPr>
                <w:rFonts w:asciiTheme="minorHAnsi" w:hAnsiTheme="minorHAnsi" w:cstheme="minorHAnsi"/>
                <w:sz w:val="16"/>
                <w:szCs w:val="16"/>
              </w:rPr>
            </w:pPr>
            <w:r>
              <w:rPr>
                <w:rFonts w:asciiTheme="minorHAnsi" w:hAnsiTheme="minorHAnsi" w:cstheme="minorHAnsi"/>
                <w:sz w:val="16"/>
                <w:szCs w:val="16"/>
              </w:rPr>
              <w:t>3/1/2016</w:t>
            </w:r>
          </w:p>
        </w:tc>
        <w:tc>
          <w:tcPr>
            <w:tcW w:w="3603" w:type="dxa"/>
            <w:tcBorders>
              <w:top w:val="single" w:sz="4" w:space="0" w:color="auto"/>
              <w:left w:val="nil"/>
              <w:bottom w:val="single" w:sz="4" w:space="0" w:color="auto"/>
              <w:right w:val="nil"/>
            </w:tcBorders>
          </w:tcPr>
          <w:p w14:paraId="3FFECB19" w14:textId="2C7B6878" w:rsidR="0029322E" w:rsidRPr="00D821C6" w:rsidRDefault="0029322E" w:rsidP="00832AB2">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Corrections found during last PA2 deployment. Changes from 6_2 Cumulative Deployment Instructions</w:t>
            </w:r>
          </w:p>
        </w:tc>
        <w:tc>
          <w:tcPr>
            <w:tcW w:w="2623" w:type="dxa"/>
            <w:tcBorders>
              <w:top w:val="single" w:sz="4" w:space="0" w:color="auto"/>
              <w:left w:val="nil"/>
              <w:bottom w:val="single" w:sz="4" w:space="0" w:color="auto"/>
              <w:right w:val="nil"/>
            </w:tcBorders>
          </w:tcPr>
          <w:p w14:paraId="2CC25899" w14:textId="77777777" w:rsidR="0029322E" w:rsidRPr="00D821C6" w:rsidRDefault="0029322E" w:rsidP="00832AB2">
            <w:pPr>
              <w:pStyle w:val="TableContent"/>
              <w:rPr>
                <w:rFonts w:asciiTheme="minorHAnsi" w:hAnsiTheme="minorHAnsi" w:cstheme="minorHAnsi"/>
                <w:sz w:val="16"/>
                <w:szCs w:val="16"/>
              </w:rPr>
            </w:pPr>
            <w:r>
              <w:rPr>
                <w:rFonts w:asciiTheme="minorHAnsi" w:hAnsiTheme="minorHAnsi" w:cstheme="minorHAnsi"/>
                <w:sz w:val="16"/>
                <w:szCs w:val="16"/>
              </w:rPr>
              <w:t>Pat Dunsford</w:t>
            </w:r>
          </w:p>
        </w:tc>
      </w:tr>
      <w:tr w:rsidR="00A12AAF" w:rsidRPr="00D821C6" w14:paraId="0BCCB424" w14:textId="77777777" w:rsidTr="007C3B30">
        <w:trPr>
          <w:cantSplit/>
          <w:jc w:val="center"/>
        </w:trPr>
        <w:tc>
          <w:tcPr>
            <w:tcW w:w="929" w:type="dxa"/>
            <w:tcBorders>
              <w:top w:val="single" w:sz="4" w:space="0" w:color="auto"/>
              <w:left w:val="nil"/>
              <w:bottom w:val="single" w:sz="4" w:space="0" w:color="auto"/>
              <w:right w:val="nil"/>
            </w:tcBorders>
          </w:tcPr>
          <w:p w14:paraId="0AA54437" w14:textId="7E34374F" w:rsidR="00A12AAF" w:rsidRPr="00D821C6" w:rsidRDefault="00A12AAF" w:rsidP="007C3B30">
            <w:pPr>
              <w:pStyle w:val="TableContent"/>
              <w:rPr>
                <w:rFonts w:asciiTheme="minorHAnsi" w:hAnsiTheme="minorHAnsi" w:cstheme="minorHAnsi"/>
                <w:sz w:val="16"/>
                <w:szCs w:val="16"/>
              </w:rPr>
            </w:pPr>
            <w:r>
              <w:rPr>
                <w:rFonts w:asciiTheme="minorHAnsi" w:hAnsiTheme="minorHAnsi" w:cstheme="minorHAnsi"/>
                <w:sz w:val="16"/>
                <w:szCs w:val="16"/>
              </w:rPr>
              <w:t>6.1.0</w:t>
            </w:r>
          </w:p>
        </w:tc>
        <w:tc>
          <w:tcPr>
            <w:tcW w:w="1649" w:type="dxa"/>
            <w:tcBorders>
              <w:top w:val="single" w:sz="4" w:space="0" w:color="auto"/>
              <w:left w:val="nil"/>
              <w:bottom w:val="single" w:sz="4" w:space="0" w:color="auto"/>
              <w:right w:val="nil"/>
            </w:tcBorders>
          </w:tcPr>
          <w:p w14:paraId="0136AEFA" w14:textId="20B2BC51" w:rsidR="00A12AAF" w:rsidRPr="00D821C6" w:rsidRDefault="00A12AAF" w:rsidP="00A12AAF">
            <w:pPr>
              <w:pStyle w:val="TableContent"/>
              <w:rPr>
                <w:rFonts w:asciiTheme="minorHAnsi" w:hAnsiTheme="minorHAnsi" w:cstheme="minorHAnsi"/>
                <w:sz w:val="16"/>
                <w:szCs w:val="16"/>
              </w:rPr>
            </w:pPr>
            <w:r>
              <w:rPr>
                <w:rFonts w:asciiTheme="minorHAnsi" w:hAnsiTheme="minorHAnsi" w:cstheme="minorHAnsi"/>
                <w:sz w:val="16"/>
                <w:szCs w:val="16"/>
              </w:rPr>
              <w:t>3/23/2016</w:t>
            </w:r>
          </w:p>
        </w:tc>
        <w:tc>
          <w:tcPr>
            <w:tcW w:w="3603" w:type="dxa"/>
            <w:tcBorders>
              <w:top w:val="single" w:sz="4" w:space="0" w:color="auto"/>
              <w:left w:val="nil"/>
              <w:bottom w:val="single" w:sz="4" w:space="0" w:color="auto"/>
              <w:right w:val="nil"/>
            </w:tcBorders>
          </w:tcPr>
          <w:p w14:paraId="29E35AC1" w14:textId="6CD3D1B3" w:rsidR="00A12AAF" w:rsidRPr="00D821C6" w:rsidRDefault="00A12AAF" w:rsidP="007C3B30">
            <w:pPr>
              <w:pStyle w:val="TableContent"/>
              <w:rPr>
                <w:rFonts w:asciiTheme="minorHAnsi" w:hAnsiTheme="minorHAnsi" w:cstheme="minorHAnsi"/>
                <w:color w:val="000000"/>
                <w:sz w:val="16"/>
                <w:szCs w:val="16"/>
              </w:rPr>
            </w:pPr>
            <w:r>
              <w:rPr>
                <w:rFonts w:asciiTheme="minorHAnsi" w:hAnsiTheme="minorHAnsi" w:cstheme="minorHAnsi"/>
                <w:color w:val="000000"/>
                <w:sz w:val="16"/>
                <w:szCs w:val="16"/>
              </w:rPr>
              <w:t>Blanked out logos in smoketest</w:t>
            </w:r>
          </w:p>
        </w:tc>
        <w:tc>
          <w:tcPr>
            <w:tcW w:w="2623" w:type="dxa"/>
            <w:tcBorders>
              <w:top w:val="single" w:sz="4" w:space="0" w:color="auto"/>
              <w:left w:val="nil"/>
              <w:bottom w:val="single" w:sz="4" w:space="0" w:color="auto"/>
              <w:right w:val="nil"/>
            </w:tcBorders>
          </w:tcPr>
          <w:p w14:paraId="121D5EDB" w14:textId="77777777" w:rsidR="00A12AAF" w:rsidRPr="00D821C6" w:rsidRDefault="00A12AAF" w:rsidP="007C3B30">
            <w:pPr>
              <w:pStyle w:val="TableContent"/>
              <w:rPr>
                <w:rFonts w:asciiTheme="minorHAnsi" w:hAnsiTheme="minorHAnsi" w:cstheme="minorHAnsi"/>
                <w:sz w:val="16"/>
                <w:szCs w:val="16"/>
              </w:rPr>
            </w:pPr>
            <w:r>
              <w:rPr>
                <w:rFonts w:asciiTheme="minorHAnsi" w:hAnsiTheme="minorHAnsi" w:cstheme="minorHAnsi"/>
                <w:sz w:val="16"/>
                <w:szCs w:val="16"/>
              </w:rPr>
              <w:t>Derrick Yacavone</w:t>
            </w:r>
          </w:p>
        </w:tc>
      </w:tr>
    </w:tbl>
    <w:p w14:paraId="6C3872BF" w14:textId="77777777" w:rsidR="004009D7" w:rsidRPr="00D821C6" w:rsidRDefault="004009D7" w:rsidP="00343F62">
      <w:pPr>
        <w:rPr>
          <w:rFonts w:asciiTheme="minorHAnsi" w:hAnsiTheme="minorHAnsi" w:cstheme="minorHAnsi"/>
          <w:sz w:val="16"/>
          <w:szCs w:val="16"/>
        </w:rPr>
      </w:pPr>
    </w:p>
    <w:p w14:paraId="19EAE60F" w14:textId="6A08593E" w:rsidR="009A604C" w:rsidRPr="00D821C6" w:rsidRDefault="009A604C" w:rsidP="009A604C">
      <w:pPr>
        <w:rPr>
          <w:rFonts w:asciiTheme="minorHAnsi" w:hAnsiTheme="minorHAnsi" w:cstheme="minorHAnsi"/>
          <w:sz w:val="16"/>
          <w:szCs w:val="16"/>
        </w:rPr>
      </w:pPr>
    </w:p>
    <w:p w14:paraId="44C8852F" w14:textId="77777777" w:rsidR="003674EF" w:rsidRPr="00CD1E06" w:rsidRDefault="00663F5B" w:rsidP="003674EF">
      <w:pPr>
        <w:pStyle w:val="Heading1"/>
      </w:pPr>
      <w:r w:rsidRPr="00D821C6">
        <w:rPr>
          <w:rFonts w:asciiTheme="minorHAnsi" w:hAnsiTheme="minorHAnsi" w:cstheme="minorHAnsi"/>
          <w:sz w:val="16"/>
          <w:szCs w:val="16"/>
        </w:rPr>
        <w:br w:type="page"/>
      </w:r>
      <w:bookmarkStart w:id="5" w:name="_Toc400291039"/>
      <w:bookmarkStart w:id="6" w:name="_Toc443378851"/>
      <w:r w:rsidR="003674EF" w:rsidRPr="00CD1E06">
        <w:t>Lending Space Infrastructure Requirements</w:t>
      </w:r>
      <w:bookmarkEnd w:id="5"/>
      <w:bookmarkEnd w:id="6"/>
    </w:p>
    <w:p w14:paraId="44C88531" w14:textId="0CAD8BA5" w:rsidR="003674EF" w:rsidRDefault="00F67FC8" w:rsidP="00F67FC8">
      <w:r>
        <w:t xml:space="preserve">For all </w:t>
      </w:r>
      <w:r w:rsidR="003674EF">
        <w:t>Pre-</w:t>
      </w:r>
      <w:r w:rsidR="003674EF" w:rsidRPr="00CD1E06">
        <w:t>Requisite</w:t>
      </w:r>
      <w:r>
        <w:t xml:space="preserve"> Installation/configuration</w:t>
      </w:r>
      <w:r w:rsidR="003674EF">
        <w:t xml:space="preserve"> Information, Roles/Responsiblilites, Pre-Install server</w:t>
      </w:r>
      <w:r>
        <w:t xml:space="preserve"> build </w:t>
      </w:r>
      <w:r w:rsidR="003674EF">
        <w:t xml:space="preserve"> checklist, </w:t>
      </w:r>
      <w:r w:rsidR="003674EF" w:rsidRPr="001D54A3">
        <w:t>Network Placement of Servers and High Availability Methods</w:t>
      </w:r>
      <w:r>
        <w:t xml:space="preserve"> </w:t>
      </w:r>
      <w:r w:rsidR="003674EF" w:rsidRPr="000D4B5D">
        <w:rPr>
          <w:i/>
        </w:rPr>
        <w:t xml:space="preserve">see </w:t>
      </w:r>
      <w:r w:rsidR="003674EF" w:rsidRPr="00F67FC8">
        <w:rPr>
          <w:b/>
          <w:i/>
        </w:rPr>
        <w:t>Lending Space Requirements_vX.doc</w:t>
      </w:r>
      <w:r w:rsidRPr="00F67FC8">
        <w:rPr>
          <w:b/>
          <w:i/>
        </w:rPr>
        <w:t>x</w:t>
      </w:r>
      <w:r>
        <w:rPr>
          <w:b/>
          <w:i/>
        </w:rPr>
        <w:t xml:space="preserve"> or .pdf</w:t>
      </w:r>
    </w:p>
    <w:p w14:paraId="290355CF" w14:textId="7D973C31" w:rsidR="00BF4209" w:rsidRPr="001D54A3" w:rsidRDefault="00BF4209" w:rsidP="003674EF">
      <w:pPr>
        <w:pStyle w:val="Body"/>
        <w:ind w:left="0"/>
        <w:jc w:val="both"/>
        <w:rPr>
          <w:color w:val="FFFF00"/>
        </w:rPr>
      </w:pPr>
    </w:p>
    <w:p w14:paraId="44C88532" w14:textId="77777777" w:rsidR="003674EF" w:rsidRPr="00F5733D" w:rsidRDefault="003674EF" w:rsidP="003674EF">
      <w:pPr>
        <w:pStyle w:val="Heading1"/>
      </w:pPr>
      <w:bookmarkStart w:id="7" w:name="_Toc400291040"/>
      <w:bookmarkStart w:id="8" w:name="_Toc443378852"/>
      <w:r>
        <w:t>Lending Space E</w:t>
      </w:r>
      <w:r w:rsidR="00D61911">
        <w:t>nvironment</w:t>
      </w:r>
      <w:r w:rsidR="001841F5">
        <w:t xml:space="preserve"> </w:t>
      </w:r>
      <w:r>
        <w:t>/</w:t>
      </w:r>
      <w:r w:rsidR="001841F5">
        <w:t xml:space="preserve"> </w:t>
      </w:r>
      <w:r>
        <w:t>P</w:t>
      </w:r>
      <w:r w:rsidRPr="00F5733D">
        <w:t>latform Standup</w:t>
      </w:r>
      <w:bookmarkEnd w:id="7"/>
      <w:bookmarkEnd w:id="8"/>
    </w:p>
    <w:p w14:paraId="44C8854C" w14:textId="77777777" w:rsidR="003674EF" w:rsidRDefault="003674EF" w:rsidP="003674EF">
      <w:pPr>
        <w:pStyle w:val="Heading2"/>
      </w:pPr>
      <w:bookmarkStart w:id="9" w:name="_Toc400291042"/>
      <w:bookmarkStart w:id="10" w:name="_Toc443378853"/>
      <w:r w:rsidRPr="00CD1E06">
        <w:t>SQL Server</w:t>
      </w:r>
      <w:bookmarkEnd w:id="9"/>
      <w:bookmarkEnd w:id="10"/>
    </w:p>
    <w:p w14:paraId="44C8854D" w14:textId="77777777" w:rsidR="003674EF" w:rsidRPr="00914BF3" w:rsidRDefault="003674EF" w:rsidP="003674EF">
      <w:pPr>
        <w:pStyle w:val="Heading4"/>
      </w:pPr>
      <w:bookmarkStart w:id="11" w:name="_Toc379355358"/>
      <w:bookmarkStart w:id="12" w:name="_Toc366645800"/>
      <w:bookmarkStart w:id="13" w:name="_Toc377034454"/>
      <w:bookmarkStart w:id="14" w:name="_Toc380562045"/>
      <w:r w:rsidRPr="00914BF3">
        <w:t>Pre-Requisites</w:t>
      </w:r>
      <w:r w:rsidR="00982F89">
        <w:t xml:space="preserve"> </w:t>
      </w:r>
      <w:bookmarkEnd w:id="11"/>
    </w:p>
    <w:bookmarkEnd w:id="12"/>
    <w:p w14:paraId="4B5CD00E" w14:textId="3DE75957" w:rsidR="00603DA9" w:rsidRPr="00914BF3" w:rsidRDefault="003674EF" w:rsidP="00603DA9">
      <w:pPr>
        <w:pStyle w:val="Bullet1"/>
        <w:numPr>
          <w:ilvl w:val="0"/>
          <w:numId w:val="0"/>
        </w:numPr>
        <w:ind w:left="504" w:hanging="360"/>
      </w:pPr>
      <w:r w:rsidRPr="00914BF3">
        <w:t>Prerequisite Service accounts</w:t>
      </w:r>
      <w:r>
        <w:t xml:space="preserve"> </w:t>
      </w:r>
      <w:r w:rsidRPr="005A2FCA">
        <w:t xml:space="preserve">for application after </w:t>
      </w:r>
      <w:r>
        <w:t xml:space="preserve">SQL </w:t>
      </w:r>
      <w:r w:rsidRPr="005A2FCA">
        <w:t>installation</w:t>
      </w:r>
      <w:r w:rsidRPr="00914BF3">
        <w:t>:</w:t>
      </w:r>
    </w:p>
    <w:p w14:paraId="44C8854F" w14:textId="07F593AE" w:rsidR="003674EF" w:rsidRDefault="00603DA9" w:rsidP="006F4337">
      <w:pPr>
        <w:pStyle w:val="Bullet2"/>
      </w:pPr>
      <w:r>
        <w:t>Ensure F:\Assembly exists</w:t>
      </w:r>
    </w:p>
    <w:p w14:paraId="66888A82" w14:textId="77777777" w:rsidR="00603DA9" w:rsidRDefault="00603DA9" w:rsidP="00603DA9">
      <w:pPr>
        <w:pStyle w:val="Bullet2"/>
      </w:pPr>
      <w:r w:rsidRPr="00914BF3">
        <w:t>Domain Based service account</w:t>
      </w:r>
    </w:p>
    <w:p w14:paraId="23979721" w14:textId="56244656" w:rsidR="00114EB8" w:rsidRPr="00914BF3" w:rsidRDefault="00114EB8" w:rsidP="006F4337">
      <w:pPr>
        <w:pStyle w:val="Bullet2"/>
      </w:pPr>
      <w:r>
        <w:t>Service account needs to have the “sa” role on both instances until the entire application installation is completed.</w:t>
      </w:r>
    </w:p>
    <w:p w14:paraId="44C88550" w14:textId="6FF5FFA2" w:rsidR="003674EF" w:rsidRDefault="003674EF" w:rsidP="006F4337">
      <w:pPr>
        <w:pStyle w:val="Bullet2"/>
      </w:pPr>
      <w:r w:rsidRPr="00914BF3">
        <w:t>SQL application account</w:t>
      </w:r>
      <w:r w:rsidR="00603DA9">
        <w:t>s for the different databases (&lt;client&gt;_databases)</w:t>
      </w:r>
    </w:p>
    <w:p w14:paraId="30815421" w14:textId="61955403" w:rsidR="00114EB8" w:rsidRPr="00914BF3" w:rsidRDefault="00114EB8" w:rsidP="006F4337">
      <w:pPr>
        <w:pStyle w:val="Bullet2"/>
      </w:pPr>
      <w:r>
        <w:t>LSAPP user needs “sa” role on the online instance, and “public” on the reporting instance.</w:t>
      </w:r>
    </w:p>
    <w:p w14:paraId="44C88551" w14:textId="34104A0F" w:rsidR="003674EF" w:rsidRDefault="003674EF" w:rsidP="006F4337">
      <w:pPr>
        <w:pStyle w:val="Bullet2"/>
      </w:pPr>
      <w:r w:rsidRPr="00914BF3">
        <w:t>SQL reporting account (</w:t>
      </w:r>
      <w:r w:rsidR="00603DA9">
        <w:t>&lt;client&gt;_</w:t>
      </w:r>
      <w:r w:rsidRPr="00914BF3">
        <w:t>lsreports)</w:t>
      </w:r>
    </w:p>
    <w:p w14:paraId="38C4DD5E" w14:textId="25D2D08E" w:rsidR="00114EB8" w:rsidRPr="00914BF3" w:rsidRDefault="00114EB8" w:rsidP="006F4337">
      <w:pPr>
        <w:pStyle w:val="Bullet2"/>
      </w:pPr>
      <w:r>
        <w:t>LSReports user needs “sa” role on the reporting instance, and “public”</w:t>
      </w:r>
      <w:r w:rsidRPr="00114EB8">
        <w:t xml:space="preserve"> </w:t>
      </w:r>
      <w:r>
        <w:t>on the online instance</w:t>
      </w:r>
    </w:p>
    <w:p w14:paraId="44C88552" w14:textId="77777777" w:rsidR="003674EF" w:rsidRPr="00914BF3" w:rsidRDefault="003674EF" w:rsidP="005D3571">
      <w:pPr>
        <w:pStyle w:val="Bullet1"/>
      </w:pPr>
      <w:r>
        <w:t xml:space="preserve">If you are running the application and reporting database server instances on the same machine, </w:t>
      </w:r>
      <w:r w:rsidRPr="00914BF3">
        <w:t>2 different TCP ports are needed</w:t>
      </w:r>
    </w:p>
    <w:p w14:paraId="44C88554" w14:textId="77777777" w:rsidR="003674EF" w:rsidRPr="00914BF3" w:rsidRDefault="003674EF" w:rsidP="003674EF">
      <w:pPr>
        <w:pStyle w:val="Heading4"/>
      </w:pPr>
      <w:bookmarkStart w:id="15" w:name="_Toc377034455"/>
      <w:bookmarkStart w:id="16" w:name="_Toc380562046"/>
      <w:bookmarkEnd w:id="13"/>
      <w:bookmarkEnd w:id="14"/>
      <w:r w:rsidRPr="00914BF3">
        <w:t>Instance 1 Installation</w:t>
      </w:r>
      <w:bookmarkEnd w:id="15"/>
      <w:bookmarkEnd w:id="16"/>
    </w:p>
    <w:p w14:paraId="44C88555" w14:textId="77777777" w:rsidR="003674EF" w:rsidRPr="00914BF3" w:rsidRDefault="003674EF" w:rsidP="005D3571">
      <w:r>
        <w:rPr>
          <w:noProof/>
        </w:rPr>
        <w:drawing>
          <wp:inline distT="0" distB="0" distL="0" distR="0" wp14:anchorId="44C89175" wp14:editId="44C89176">
            <wp:extent cx="5486400" cy="408490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4084906"/>
                    </a:xfrm>
                    <a:prstGeom prst="rect">
                      <a:avLst/>
                    </a:prstGeom>
                  </pic:spPr>
                </pic:pic>
              </a:graphicData>
            </a:graphic>
          </wp:inline>
        </w:drawing>
      </w:r>
    </w:p>
    <w:p w14:paraId="44C88556" w14:textId="77777777" w:rsidR="00DB0304" w:rsidRDefault="00DB0304" w:rsidP="00465ACB">
      <w:pPr>
        <w:pStyle w:val="Step1"/>
        <w:numPr>
          <w:ilvl w:val="0"/>
          <w:numId w:val="22"/>
        </w:numPr>
        <w:ind w:left="900" w:hanging="540"/>
      </w:pPr>
      <w:r>
        <w:t>Mount or have mounted the SQL ISO file or DVD and begin by using setup.exe</w:t>
      </w:r>
    </w:p>
    <w:p w14:paraId="44C88557" w14:textId="77777777" w:rsidR="00DB0304" w:rsidRDefault="00DB0304" w:rsidP="00DB0304">
      <w:pPr>
        <w:pStyle w:val="Step1"/>
      </w:pPr>
      <w:r>
        <w:t>Choose Installation type: New installation</w:t>
      </w:r>
    </w:p>
    <w:p w14:paraId="44C88558" w14:textId="77777777" w:rsidR="003674EF" w:rsidRPr="005079A1" w:rsidRDefault="003674EF" w:rsidP="00DB0304">
      <w:pPr>
        <w:pStyle w:val="TableBullet2"/>
      </w:pPr>
      <w:r w:rsidRPr="005079A1">
        <w:t xml:space="preserve">Do </w:t>
      </w:r>
      <w:r w:rsidRPr="005079A1">
        <w:rPr>
          <w:b/>
        </w:rPr>
        <w:t>NOT</w:t>
      </w:r>
      <w:r w:rsidRPr="005079A1">
        <w:t xml:space="preserve"> ins</w:t>
      </w:r>
      <w:r w:rsidR="005D3571">
        <w:t>tall Reporting Services or BIDS.</w:t>
      </w:r>
      <w:r w:rsidR="00982F89">
        <w:t xml:space="preserve"> </w:t>
      </w:r>
      <w:r w:rsidRPr="005079A1">
        <w:t>Shared Featured directories go on F:</w:t>
      </w:r>
    </w:p>
    <w:p w14:paraId="44C88559" w14:textId="7A1F0DA5" w:rsidR="003674EF" w:rsidRDefault="003674EF" w:rsidP="00DB0304">
      <w:pPr>
        <w:pStyle w:val="TableBullet2"/>
      </w:pPr>
      <w:r>
        <w:t>MS-SQL Server Instances</w:t>
      </w:r>
      <w:r w:rsidR="005D3571">
        <w:t xml:space="preserve">: </w:t>
      </w:r>
      <w:r w:rsidRPr="005079A1">
        <w:t>Fi</w:t>
      </w:r>
      <w:r w:rsidR="005D3571">
        <w:t xml:space="preserve">rst instance is &lt;servername&gt;101, </w:t>
      </w:r>
      <w:r w:rsidRPr="005079A1">
        <w:t>second is 102</w:t>
      </w:r>
      <w:r w:rsidR="00982F89">
        <w:t xml:space="preserve"> </w:t>
      </w:r>
      <w:r w:rsidRPr="005079A1">
        <w:t>(ex. VMLS</w:t>
      </w:r>
      <w:r>
        <w:t>SB4SQL</w:t>
      </w:r>
      <w:r w:rsidRPr="005079A1">
        <w:t>101, VMLS</w:t>
      </w:r>
      <w:r>
        <w:t>SB4</w:t>
      </w:r>
      <w:r w:rsidRPr="005079A1">
        <w:t>SQL102)</w:t>
      </w:r>
      <w:r w:rsidR="008C0D90">
        <w:t xml:space="preserve">   INSTANCE ROOT Directory= F:\Program Files\Microsoft SQL Server\</w:t>
      </w:r>
    </w:p>
    <w:p w14:paraId="44C8855A" w14:textId="77777777" w:rsidR="003674EF" w:rsidRPr="00AA01D8" w:rsidRDefault="005D3571" w:rsidP="003F4AB3">
      <w:pPr>
        <w:rPr>
          <w:b/>
        </w:rPr>
      </w:pPr>
      <w:r w:rsidRPr="00AA01D8">
        <w:rPr>
          <w:b/>
        </w:rPr>
        <w:br w:type="page"/>
      </w:r>
      <w:r w:rsidR="003674EF">
        <w:rPr>
          <w:noProof/>
        </w:rPr>
        <w:drawing>
          <wp:inline distT="0" distB="0" distL="0" distR="0" wp14:anchorId="44C89177" wp14:editId="44C89178">
            <wp:extent cx="5486400" cy="26722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672275"/>
                    </a:xfrm>
                    <a:prstGeom prst="rect">
                      <a:avLst/>
                    </a:prstGeom>
                  </pic:spPr>
                </pic:pic>
              </a:graphicData>
            </a:graphic>
          </wp:inline>
        </w:drawing>
      </w:r>
    </w:p>
    <w:p w14:paraId="44C8855B" w14:textId="77777777" w:rsidR="003674EF" w:rsidRPr="005079A1" w:rsidRDefault="003674EF" w:rsidP="00DB0304">
      <w:pPr>
        <w:pStyle w:val="Step1"/>
      </w:pPr>
      <w:r>
        <w:t>Set the service accounts and startup type to match above</w:t>
      </w:r>
    </w:p>
    <w:p w14:paraId="44C8855C" w14:textId="77777777" w:rsidR="003674EF" w:rsidRDefault="003674EF" w:rsidP="003F4AB3">
      <w:r w:rsidRPr="00914BF3">
        <w:rPr>
          <w:noProof/>
        </w:rPr>
        <w:drawing>
          <wp:inline distT="0" distB="0" distL="0" distR="0" wp14:anchorId="44C89179" wp14:editId="44C8917A">
            <wp:extent cx="4675505" cy="35217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5505" cy="3521710"/>
                    </a:xfrm>
                    <a:prstGeom prst="rect">
                      <a:avLst/>
                    </a:prstGeom>
                    <a:noFill/>
                    <a:ln>
                      <a:noFill/>
                    </a:ln>
                  </pic:spPr>
                </pic:pic>
              </a:graphicData>
            </a:graphic>
          </wp:inline>
        </w:drawing>
      </w:r>
    </w:p>
    <w:p w14:paraId="44C8855D" w14:textId="77777777" w:rsidR="003674EF" w:rsidRPr="00914BF3" w:rsidRDefault="003C08B0" w:rsidP="00DB0304">
      <w:pPr>
        <w:pStyle w:val="Step1"/>
      </w:pPr>
      <w:r>
        <w:t>A</w:t>
      </w:r>
      <w:r w:rsidR="003674EF">
        <w:t>dd your administrative AD group to the account provisioning and ensure you are on Mixed mode</w:t>
      </w:r>
      <w:r w:rsidR="00AA01D8">
        <w:t xml:space="preserve"> (d</w:t>
      </w:r>
      <w:r w:rsidR="003674EF">
        <w:t>epending on who manages the server</w:t>
      </w:r>
      <w:r w:rsidR="00AA01D8">
        <w:t>)</w:t>
      </w:r>
      <w:r w:rsidR="003674EF">
        <w:t>.</w:t>
      </w:r>
    </w:p>
    <w:p w14:paraId="44C8855E" w14:textId="77777777" w:rsidR="003674EF" w:rsidRPr="00422750" w:rsidRDefault="003674EF" w:rsidP="00DB0304">
      <w:pPr>
        <w:pStyle w:val="Step1"/>
      </w:pPr>
      <w:r w:rsidRPr="00422750">
        <w:t>Click the Data Directories Tab!</w:t>
      </w:r>
    </w:p>
    <w:p w14:paraId="44C8855F" w14:textId="0C7B1BB1" w:rsidR="003674EF" w:rsidRDefault="008C0D90" w:rsidP="003F4AB3">
      <w:r>
        <w:rPr>
          <w:noProof/>
        </w:rPr>
        <w:drawing>
          <wp:inline distT="0" distB="0" distL="0" distR="0" wp14:anchorId="69E20FD1" wp14:editId="25F1AA59">
            <wp:extent cx="5260769" cy="3948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4811" cy="3951219"/>
                    </a:xfrm>
                    <a:prstGeom prst="rect">
                      <a:avLst/>
                    </a:prstGeom>
                  </pic:spPr>
                </pic:pic>
              </a:graphicData>
            </a:graphic>
          </wp:inline>
        </w:drawing>
      </w:r>
    </w:p>
    <w:p w14:paraId="44C88560" w14:textId="77777777" w:rsidR="003674EF" w:rsidRDefault="003674EF" w:rsidP="00DB0304">
      <w:pPr>
        <w:pStyle w:val="Step1"/>
        <w:rPr>
          <w:noProof/>
        </w:rPr>
      </w:pPr>
      <w:r>
        <w:t xml:space="preserve">Change the data directories to match the path, then </w:t>
      </w:r>
      <w:r w:rsidR="00810118">
        <w:t>click</w:t>
      </w:r>
      <w:r>
        <w:t xml:space="preserve"> the FILESTREAM tab and ensure to not enable Filestream.</w:t>
      </w:r>
    </w:p>
    <w:p w14:paraId="44C88561" w14:textId="77777777" w:rsidR="003674EF" w:rsidRPr="00914BF3" w:rsidRDefault="003674EF" w:rsidP="00DB0304">
      <w:pPr>
        <w:pStyle w:val="Step1"/>
      </w:pPr>
      <w:r>
        <w:rPr>
          <w:noProof/>
        </w:rPr>
        <w:t>On the Analysis Services configuration, add the adminitrative AD group you plan on using for server adminsitration.</w:t>
      </w:r>
    </w:p>
    <w:p w14:paraId="44C88562" w14:textId="77777777" w:rsidR="003674EF" w:rsidRPr="00914BF3" w:rsidRDefault="00810118" w:rsidP="00DB0304">
      <w:pPr>
        <w:pStyle w:val="Step1"/>
      </w:pPr>
      <w:r>
        <w:t>Click</w:t>
      </w:r>
      <w:r w:rsidR="003674EF">
        <w:t xml:space="preserve"> the DATA Directories</w:t>
      </w:r>
    </w:p>
    <w:p w14:paraId="44C88563" w14:textId="77777777" w:rsidR="003674EF" w:rsidRDefault="003674EF" w:rsidP="003F4AB3">
      <w:r>
        <w:rPr>
          <w:noProof/>
        </w:rPr>
        <w:drawing>
          <wp:inline distT="0" distB="0" distL="0" distR="0" wp14:anchorId="44C8917D" wp14:editId="44C8917E">
            <wp:extent cx="5486400" cy="239385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393852"/>
                    </a:xfrm>
                    <a:prstGeom prst="rect">
                      <a:avLst/>
                    </a:prstGeom>
                  </pic:spPr>
                </pic:pic>
              </a:graphicData>
            </a:graphic>
          </wp:inline>
        </w:drawing>
      </w:r>
    </w:p>
    <w:p w14:paraId="44C88564" w14:textId="77777777" w:rsidR="003674EF" w:rsidRPr="00914BF3" w:rsidRDefault="003674EF" w:rsidP="00DB0304">
      <w:pPr>
        <w:pStyle w:val="Step1"/>
      </w:pPr>
      <w:r>
        <w:t xml:space="preserve">Click thru the “next’s and install”, and when that instance is complete-click close. </w:t>
      </w:r>
      <w:r w:rsidR="00810118">
        <w:t>Click</w:t>
      </w:r>
      <w:r>
        <w:t xml:space="preserve"> New installation again in the SQL Server Installation Center</w:t>
      </w:r>
    </w:p>
    <w:p w14:paraId="44C88565" w14:textId="77777777" w:rsidR="003674EF" w:rsidRPr="00914BF3" w:rsidRDefault="003674EF" w:rsidP="003674EF">
      <w:pPr>
        <w:pStyle w:val="Heading4"/>
      </w:pPr>
      <w:bookmarkStart w:id="17" w:name="_Toc377034456"/>
      <w:bookmarkStart w:id="18" w:name="_Toc380562047"/>
      <w:r w:rsidRPr="00914BF3">
        <w:t>Instance 2 Installation</w:t>
      </w:r>
      <w:bookmarkEnd w:id="17"/>
      <w:bookmarkEnd w:id="18"/>
    </w:p>
    <w:p w14:paraId="44C88566" w14:textId="77777777" w:rsidR="009D7815" w:rsidRDefault="003674EF" w:rsidP="003F4AB3">
      <w:r>
        <w:rPr>
          <w:noProof/>
        </w:rPr>
        <w:drawing>
          <wp:inline distT="0" distB="0" distL="0" distR="0" wp14:anchorId="44C8917F" wp14:editId="44C89180">
            <wp:extent cx="5486400" cy="410307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4103077"/>
                    </a:xfrm>
                    <a:prstGeom prst="rect">
                      <a:avLst/>
                    </a:prstGeom>
                  </pic:spPr>
                </pic:pic>
              </a:graphicData>
            </a:graphic>
          </wp:inline>
        </w:drawing>
      </w:r>
    </w:p>
    <w:p w14:paraId="44C88567" w14:textId="77777777" w:rsidR="009D7815" w:rsidRDefault="009D7815" w:rsidP="00465ACB">
      <w:pPr>
        <w:pStyle w:val="Step1"/>
        <w:numPr>
          <w:ilvl w:val="0"/>
          <w:numId w:val="23"/>
        </w:numPr>
        <w:ind w:left="900" w:hanging="540"/>
      </w:pPr>
      <w:r>
        <w:t>Mount or have mounted the SQL ISO file or DVD and begin by using setup.exe</w:t>
      </w:r>
    </w:p>
    <w:p w14:paraId="44C88568" w14:textId="77777777" w:rsidR="009D7815" w:rsidRDefault="009D7815" w:rsidP="009D7815">
      <w:pPr>
        <w:pStyle w:val="Step1"/>
      </w:pPr>
      <w:r>
        <w:t>Choose Installation type: New installation</w:t>
      </w:r>
    </w:p>
    <w:p w14:paraId="44C88569" w14:textId="77777777" w:rsidR="009D7815" w:rsidRPr="005079A1" w:rsidRDefault="009D7815" w:rsidP="009D7815">
      <w:pPr>
        <w:pStyle w:val="TableBullet2"/>
      </w:pPr>
      <w:r w:rsidRPr="005079A1">
        <w:t xml:space="preserve">Do </w:t>
      </w:r>
      <w:r w:rsidRPr="005079A1">
        <w:rPr>
          <w:b/>
        </w:rPr>
        <w:t>NOT</w:t>
      </w:r>
      <w:r w:rsidRPr="005079A1">
        <w:t xml:space="preserve"> ins</w:t>
      </w:r>
      <w:r>
        <w:t>tall Reporting Services or BIDS.</w:t>
      </w:r>
      <w:r w:rsidR="00982F89">
        <w:t xml:space="preserve"> </w:t>
      </w:r>
      <w:r w:rsidRPr="005079A1">
        <w:t>Shared Featured directories go on F:</w:t>
      </w:r>
    </w:p>
    <w:p w14:paraId="44C8856A" w14:textId="77777777" w:rsidR="009D7815" w:rsidRDefault="009D7815" w:rsidP="009D7815">
      <w:pPr>
        <w:pStyle w:val="TableBullet2"/>
      </w:pPr>
      <w:r>
        <w:t xml:space="preserve">MS-SQL Server Instances: </w:t>
      </w:r>
      <w:r w:rsidRPr="005079A1">
        <w:t>Fi</w:t>
      </w:r>
      <w:r>
        <w:t xml:space="preserve">rst instance is &lt;servername&gt;101, </w:t>
      </w:r>
      <w:r w:rsidRPr="005079A1">
        <w:t>second is 102</w:t>
      </w:r>
      <w:r w:rsidR="00982F89">
        <w:t xml:space="preserve"> </w:t>
      </w:r>
      <w:r w:rsidRPr="005079A1">
        <w:t>(ex. VMLS</w:t>
      </w:r>
      <w:r>
        <w:t>SB4SQL</w:t>
      </w:r>
      <w:r w:rsidRPr="005079A1">
        <w:t>101, VMLS</w:t>
      </w:r>
      <w:r>
        <w:t>SB4</w:t>
      </w:r>
      <w:r w:rsidRPr="005079A1">
        <w:t>SQL102)</w:t>
      </w:r>
    </w:p>
    <w:p w14:paraId="44C8856B" w14:textId="77777777" w:rsidR="003674EF" w:rsidRPr="00914BF3" w:rsidRDefault="003674EF" w:rsidP="003674EF">
      <w:pPr>
        <w:pStyle w:val="Body"/>
      </w:pPr>
    </w:p>
    <w:p w14:paraId="44C8856C" w14:textId="77777777" w:rsidR="003674EF" w:rsidRPr="00914BF3" w:rsidRDefault="003674EF" w:rsidP="003F4AB3">
      <w:r w:rsidRPr="00914BF3">
        <w:rPr>
          <w:noProof/>
        </w:rPr>
        <w:drawing>
          <wp:inline distT="0" distB="0" distL="0" distR="0" wp14:anchorId="44C89181" wp14:editId="44C89182">
            <wp:extent cx="4689423" cy="28575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8923" cy="2857195"/>
                    </a:xfrm>
                    <a:prstGeom prst="rect">
                      <a:avLst/>
                    </a:prstGeom>
                    <a:noFill/>
                    <a:ln>
                      <a:noFill/>
                    </a:ln>
                  </pic:spPr>
                </pic:pic>
              </a:graphicData>
            </a:graphic>
          </wp:inline>
        </w:drawing>
      </w:r>
    </w:p>
    <w:p w14:paraId="44C8856D" w14:textId="77777777" w:rsidR="003674EF" w:rsidRDefault="003674EF" w:rsidP="003F4AB3">
      <w:r>
        <w:rPr>
          <w:noProof/>
        </w:rPr>
        <w:drawing>
          <wp:inline distT="0" distB="0" distL="0" distR="0" wp14:anchorId="44C89183" wp14:editId="44C89184">
            <wp:extent cx="5486400" cy="282350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823503"/>
                    </a:xfrm>
                    <a:prstGeom prst="rect">
                      <a:avLst/>
                    </a:prstGeom>
                  </pic:spPr>
                </pic:pic>
              </a:graphicData>
            </a:graphic>
          </wp:inline>
        </w:drawing>
      </w:r>
    </w:p>
    <w:p w14:paraId="44C8856E" w14:textId="77777777" w:rsidR="003674EF" w:rsidRDefault="003674EF" w:rsidP="009D7815">
      <w:pPr>
        <w:pStyle w:val="Step1"/>
      </w:pPr>
      <w:r w:rsidRPr="00914BF3">
        <w:t xml:space="preserve">Put in the servername, </w:t>
      </w:r>
      <w:r>
        <w:t xml:space="preserve">Change the instance root, </w:t>
      </w:r>
      <w:r w:rsidRPr="00914BF3">
        <w:t>but make the second instance a “102” in the name</w:t>
      </w:r>
      <w:r>
        <w:t xml:space="preserve"> and </w:t>
      </w:r>
      <w:r w:rsidR="009D7815">
        <w:t xml:space="preserve">click </w:t>
      </w:r>
      <w:r>
        <w:t>Next</w:t>
      </w:r>
      <w:r w:rsidR="009D7815">
        <w:t>.</w:t>
      </w:r>
    </w:p>
    <w:p w14:paraId="44C8856F" w14:textId="77777777" w:rsidR="003674EF" w:rsidRPr="00C72E95" w:rsidRDefault="003674EF" w:rsidP="00C72E95">
      <w:r w:rsidRPr="00C72E95">
        <w:rPr>
          <w:noProof/>
        </w:rPr>
        <w:drawing>
          <wp:inline distT="0" distB="0" distL="0" distR="0" wp14:anchorId="44C89185" wp14:editId="44C89186">
            <wp:extent cx="4216400" cy="2053543"/>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16400" cy="2053543"/>
                    </a:xfrm>
                    <a:prstGeom prst="rect">
                      <a:avLst/>
                    </a:prstGeom>
                  </pic:spPr>
                </pic:pic>
              </a:graphicData>
            </a:graphic>
          </wp:inline>
        </w:drawing>
      </w:r>
    </w:p>
    <w:p w14:paraId="44C88570" w14:textId="77777777" w:rsidR="003674EF" w:rsidRPr="00C72E95" w:rsidRDefault="003674EF" w:rsidP="00C72E95">
      <w:r w:rsidRPr="00C72E95">
        <w:rPr>
          <w:noProof/>
        </w:rPr>
        <w:drawing>
          <wp:inline distT="0" distB="0" distL="0" distR="0" wp14:anchorId="44C89187" wp14:editId="44C89188">
            <wp:extent cx="3886200" cy="290126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5497" cy="2900744"/>
                    </a:xfrm>
                    <a:prstGeom prst="rect">
                      <a:avLst/>
                    </a:prstGeom>
                    <a:noFill/>
                    <a:ln>
                      <a:noFill/>
                    </a:ln>
                  </pic:spPr>
                </pic:pic>
              </a:graphicData>
            </a:graphic>
          </wp:inline>
        </w:drawing>
      </w:r>
    </w:p>
    <w:p w14:paraId="44C88571" w14:textId="77777777" w:rsidR="003674EF" w:rsidRPr="00C72E95" w:rsidRDefault="003674EF" w:rsidP="003674EF">
      <w:pPr>
        <w:pStyle w:val="Step1"/>
      </w:pPr>
      <w:r w:rsidRPr="00C72E95">
        <w:t>Add your admin group above, and go to the data directory tab and input the proper data directories.</w:t>
      </w:r>
      <w:r w:rsidR="00982F89">
        <w:t xml:space="preserve"> </w:t>
      </w:r>
      <w:r w:rsidRPr="00C72E95">
        <w:t>On the FILESTREAM, ensure you do not have that option selected.</w:t>
      </w:r>
    </w:p>
    <w:p w14:paraId="44C88572" w14:textId="77777777" w:rsidR="003674EF" w:rsidRPr="00914BF3" w:rsidRDefault="003674EF" w:rsidP="00C72E95">
      <w:r>
        <w:rPr>
          <w:noProof/>
        </w:rPr>
        <w:drawing>
          <wp:inline distT="0" distB="0" distL="0" distR="0" wp14:anchorId="44C89189" wp14:editId="44C8918A">
            <wp:extent cx="5486400" cy="255387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553872"/>
                    </a:xfrm>
                    <a:prstGeom prst="rect">
                      <a:avLst/>
                    </a:prstGeom>
                  </pic:spPr>
                </pic:pic>
              </a:graphicData>
            </a:graphic>
          </wp:inline>
        </w:drawing>
      </w:r>
    </w:p>
    <w:p w14:paraId="44C88573" w14:textId="77777777" w:rsidR="003674EF" w:rsidRPr="00914BF3" w:rsidRDefault="003674EF" w:rsidP="00C72E95">
      <w:pPr>
        <w:pStyle w:val="Step1"/>
      </w:pPr>
      <w:r>
        <w:rPr>
          <w:noProof/>
        </w:rPr>
        <w:t>On the Analysis Services configuration, add the adminitrative AD group you plan on using for server adminsitration.</w:t>
      </w:r>
    </w:p>
    <w:p w14:paraId="44C88574" w14:textId="77777777" w:rsidR="003674EF" w:rsidRPr="00914BF3" w:rsidRDefault="00810118" w:rsidP="00C72E95">
      <w:pPr>
        <w:pStyle w:val="Step1"/>
      </w:pPr>
      <w:r>
        <w:t>Click</w:t>
      </w:r>
      <w:r w:rsidR="003674EF">
        <w:t xml:space="preserve"> the DATA Directories and ensure the proper directories are input:</w:t>
      </w:r>
    </w:p>
    <w:p w14:paraId="44C88575" w14:textId="77777777" w:rsidR="003674EF" w:rsidRPr="00914BF3" w:rsidRDefault="003674EF" w:rsidP="00C72E95">
      <w:r>
        <w:rPr>
          <w:noProof/>
        </w:rPr>
        <w:drawing>
          <wp:inline distT="0" distB="0" distL="0" distR="0" wp14:anchorId="44C8918B" wp14:editId="44C8918C">
            <wp:extent cx="4196588" cy="31178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96588" cy="3117850"/>
                    </a:xfrm>
                    <a:prstGeom prst="rect">
                      <a:avLst/>
                    </a:prstGeom>
                  </pic:spPr>
                </pic:pic>
              </a:graphicData>
            </a:graphic>
          </wp:inline>
        </w:drawing>
      </w:r>
    </w:p>
    <w:p w14:paraId="44C88576" w14:textId="77777777" w:rsidR="003674EF" w:rsidRPr="00914BF3" w:rsidRDefault="003674EF" w:rsidP="00C72E95">
      <w:pPr>
        <w:pStyle w:val="Step1"/>
      </w:pPr>
      <w:r w:rsidRPr="00914BF3">
        <w:t>Click next</w:t>
      </w:r>
      <w:r>
        <w:t>, next, next</w:t>
      </w:r>
      <w:r w:rsidRPr="00914BF3">
        <w:t xml:space="preserve"> </w:t>
      </w:r>
      <w:r>
        <w:t>and</w:t>
      </w:r>
      <w:r w:rsidRPr="00914BF3">
        <w:t xml:space="preserve"> Install</w:t>
      </w:r>
    </w:p>
    <w:p w14:paraId="44C88577" w14:textId="77777777" w:rsidR="003674EF" w:rsidRPr="00914BF3" w:rsidRDefault="003674EF" w:rsidP="00AD5961">
      <w:r w:rsidRPr="00914BF3">
        <w:rPr>
          <w:noProof/>
        </w:rPr>
        <w:drawing>
          <wp:inline distT="0" distB="0" distL="0" distR="0" wp14:anchorId="44C8918D" wp14:editId="44C8918E">
            <wp:extent cx="5943600" cy="44792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79290"/>
                    </a:xfrm>
                    <a:prstGeom prst="rect">
                      <a:avLst/>
                    </a:prstGeom>
                    <a:noFill/>
                    <a:ln>
                      <a:noFill/>
                    </a:ln>
                  </pic:spPr>
                </pic:pic>
              </a:graphicData>
            </a:graphic>
          </wp:inline>
        </w:drawing>
      </w:r>
    </w:p>
    <w:p w14:paraId="44C88578" w14:textId="77777777" w:rsidR="003674EF" w:rsidRPr="00914BF3" w:rsidRDefault="003674EF" w:rsidP="00AD5961">
      <w:pPr>
        <w:pStyle w:val="Step1"/>
      </w:pPr>
      <w:bookmarkStart w:id="19" w:name="_Toc377034457"/>
      <w:bookmarkStart w:id="20" w:name="_Toc380562048"/>
      <w:r w:rsidRPr="00914BF3">
        <w:t>Configure listening ports</w:t>
      </w:r>
      <w:bookmarkEnd w:id="19"/>
      <w:bookmarkEnd w:id="20"/>
      <w:r w:rsidR="00982F89">
        <w:t xml:space="preserve"> </w:t>
      </w:r>
      <w:r w:rsidRPr="00914BF3">
        <w:t xml:space="preserve"> (the ports can be changed to your standards)</w:t>
      </w:r>
    </w:p>
    <w:p w14:paraId="44C88579" w14:textId="77777777" w:rsidR="003674EF" w:rsidRPr="00914BF3" w:rsidRDefault="003674EF" w:rsidP="00AD5961">
      <w:pPr>
        <w:pStyle w:val="Step1"/>
      </w:pPr>
      <w:r w:rsidRPr="00914BF3">
        <w:t>Open SQL Server Configuration Manager.</w:t>
      </w:r>
    </w:p>
    <w:p w14:paraId="44C8857A" w14:textId="77777777" w:rsidR="003674EF" w:rsidRPr="00914BF3" w:rsidRDefault="003674EF" w:rsidP="00AD5961">
      <w:pPr>
        <w:pStyle w:val="Step1"/>
      </w:pPr>
      <w:r w:rsidRPr="00914BF3">
        <w:t>For each Instance, enable TCP/IP</w:t>
      </w:r>
    </w:p>
    <w:p w14:paraId="44C8857B" w14:textId="77777777" w:rsidR="003674EF" w:rsidRPr="00914BF3" w:rsidRDefault="003674EF" w:rsidP="00AD5961">
      <w:r w:rsidRPr="00914BF3">
        <w:rPr>
          <w:noProof/>
        </w:rPr>
        <w:drawing>
          <wp:inline distT="0" distB="0" distL="0" distR="0" wp14:anchorId="44C8918F" wp14:editId="44C89190">
            <wp:extent cx="3655774" cy="1466850"/>
            <wp:effectExtent l="0" t="0" r="190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521" cy="1467551"/>
                    </a:xfrm>
                    <a:prstGeom prst="rect">
                      <a:avLst/>
                    </a:prstGeom>
                    <a:noFill/>
                    <a:ln>
                      <a:noFill/>
                    </a:ln>
                  </pic:spPr>
                </pic:pic>
              </a:graphicData>
            </a:graphic>
          </wp:inline>
        </w:drawing>
      </w:r>
    </w:p>
    <w:p w14:paraId="44C8857C" w14:textId="77777777" w:rsidR="003674EF" w:rsidRPr="00914BF3" w:rsidRDefault="003674EF" w:rsidP="00AD5961">
      <w:pPr>
        <w:pStyle w:val="Step1"/>
      </w:pPr>
      <w:r w:rsidRPr="00914BF3">
        <w:t>Open the properties, and on the IP Addresses scroll to the bottom and blank out the Dynamic ports, and enter the correct port for each instance:</w:t>
      </w:r>
    </w:p>
    <w:p w14:paraId="44C8857D" w14:textId="77777777" w:rsidR="003674EF" w:rsidRPr="00914BF3" w:rsidRDefault="003674EF" w:rsidP="00AD5961">
      <w:r w:rsidRPr="00914BF3">
        <w:rPr>
          <w:noProof/>
        </w:rPr>
        <w:drawing>
          <wp:inline distT="0" distB="0" distL="0" distR="0" wp14:anchorId="44C89191" wp14:editId="44C89192">
            <wp:extent cx="3244850" cy="3582867"/>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6494" cy="3584683"/>
                    </a:xfrm>
                    <a:prstGeom prst="rect">
                      <a:avLst/>
                    </a:prstGeom>
                    <a:noFill/>
                    <a:ln>
                      <a:noFill/>
                    </a:ln>
                  </pic:spPr>
                </pic:pic>
              </a:graphicData>
            </a:graphic>
          </wp:inline>
        </w:drawing>
      </w:r>
    </w:p>
    <w:p w14:paraId="44C8857E" w14:textId="77777777" w:rsidR="003674EF" w:rsidRPr="00914BF3" w:rsidRDefault="003674EF" w:rsidP="006F4337">
      <w:pPr>
        <w:pStyle w:val="Bullet2"/>
      </w:pPr>
      <w:r>
        <w:t>LPS</w:t>
      </w:r>
      <w:r w:rsidRPr="00914BF3">
        <w:t>SQL101=1433</w:t>
      </w:r>
    </w:p>
    <w:p w14:paraId="44C8857F" w14:textId="77777777" w:rsidR="003674EF" w:rsidRPr="00914BF3" w:rsidRDefault="003674EF" w:rsidP="006F4337">
      <w:pPr>
        <w:pStyle w:val="Bullet2"/>
      </w:pPr>
      <w:r>
        <w:t>LPS</w:t>
      </w:r>
      <w:r w:rsidRPr="00914BF3">
        <w:t>SQL102=28001</w:t>
      </w:r>
    </w:p>
    <w:p w14:paraId="44C88580" w14:textId="77777777" w:rsidR="003674EF" w:rsidRPr="00914BF3" w:rsidRDefault="003674EF" w:rsidP="006F4337">
      <w:pPr>
        <w:pStyle w:val="Bullet2"/>
      </w:pPr>
      <w:r w:rsidRPr="00914BF3">
        <w:t>Start SQL services.</w:t>
      </w:r>
    </w:p>
    <w:p w14:paraId="44C88581" w14:textId="77777777" w:rsidR="003674EF" w:rsidRPr="00914BF3" w:rsidRDefault="003674EF" w:rsidP="00AD5961">
      <w:pPr>
        <w:pStyle w:val="Step1"/>
      </w:pPr>
      <w:r w:rsidRPr="00914BF3">
        <w:t xml:space="preserve">From Services.msc – disable both of the SQL Full-Test Filter Daemon Lanucher and SQL Server Analysis Services on the startup type of the service. </w:t>
      </w:r>
    </w:p>
    <w:p w14:paraId="44C88582" w14:textId="77777777" w:rsidR="003674EF" w:rsidRDefault="000447E4" w:rsidP="000447E4">
      <w:pPr>
        <w:pStyle w:val="Step1"/>
      </w:pPr>
      <w:r>
        <w:t>When complete, s</w:t>
      </w:r>
      <w:r w:rsidR="003674EF" w:rsidRPr="00914BF3">
        <w:t xml:space="preserve">hut down all SQL services , </w:t>
      </w:r>
      <w:r w:rsidR="003674EF">
        <w:t>close all SQL windows, and i</w:t>
      </w:r>
      <w:r w:rsidR="003674EF" w:rsidRPr="00914BF3">
        <w:t>nstall MSSQL2K8R2 SP2.</w:t>
      </w:r>
      <w:r w:rsidR="00982F89">
        <w:t xml:space="preserve"> </w:t>
      </w:r>
      <w:r w:rsidR="003674EF">
        <w:t>Reboot.</w:t>
      </w:r>
    </w:p>
    <w:p w14:paraId="21BAC988" w14:textId="77777777" w:rsidR="009F17F2" w:rsidRDefault="009F17F2" w:rsidP="009F17F2">
      <w:pPr>
        <w:pStyle w:val="Step1"/>
        <w:numPr>
          <w:ilvl w:val="0"/>
          <w:numId w:val="0"/>
        </w:numPr>
        <w:ind w:left="900" w:hanging="540"/>
      </w:pPr>
    </w:p>
    <w:p w14:paraId="6E322566" w14:textId="55DD104C" w:rsidR="009F17F2" w:rsidRDefault="009F17F2" w:rsidP="009F17F2">
      <w:pPr>
        <w:pStyle w:val="Heading4"/>
      </w:pPr>
      <w:r>
        <w:t>SSDT Installation to support DAC pack i</w:t>
      </w:r>
      <w:r w:rsidRPr="00914BF3">
        <w:t>nstallation</w:t>
      </w:r>
      <w:r>
        <w:t xml:space="preserve"> files</w:t>
      </w:r>
      <w:r w:rsidR="00DC3A57">
        <w:t xml:space="preserve"> (not applicable for SQL 2014 Installations)</w:t>
      </w:r>
    </w:p>
    <w:p w14:paraId="45772BEB" w14:textId="70DCCE42" w:rsidR="009F17F2" w:rsidRDefault="009F17F2" w:rsidP="00045270">
      <w:pPr>
        <w:pStyle w:val="ListParagraph"/>
        <w:numPr>
          <w:ilvl w:val="0"/>
          <w:numId w:val="221"/>
        </w:numPr>
      </w:pPr>
      <w:r>
        <w:t xml:space="preserve">Execute </w:t>
      </w:r>
      <w:r w:rsidRPr="009F17F2">
        <w:t>F:\installs\SQL-and-RPT\SSDTNetworkInstall\SSDT2010NetworkInstall</w:t>
      </w:r>
      <w:r>
        <w:t>\SSDTSetup.exe</w:t>
      </w:r>
    </w:p>
    <w:p w14:paraId="61E1C02C" w14:textId="6EE36F2E" w:rsidR="009F17F2" w:rsidRPr="009F17F2" w:rsidRDefault="009F17F2" w:rsidP="00045270">
      <w:pPr>
        <w:pStyle w:val="ListParagraph"/>
        <w:numPr>
          <w:ilvl w:val="0"/>
          <w:numId w:val="221"/>
        </w:numPr>
      </w:pPr>
      <w:r>
        <w:t>Click “I agree” on the License Terms, and Install</w:t>
      </w:r>
    </w:p>
    <w:p w14:paraId="16B6644A" w14:textId="6EE36F2E" w:rsidR="009F17F2" w:rsidRDefault="009F17F2" w:rsidP="009F17F2">
      <w:pPr>
        <w:pStyle w:val="Step1"/>
        <w:numPr>
          <w:ilvl w:val="0"/>
          <w:numId w:val="0"/>
        </w:numPr>
        <w:ind w:left="900" w:hanging="540"/>
      </w:pPr>
    </w:p>
    <w:p w14:paraId="44C88583" w14:textId="77777777" w:rsidR="003674EF" w:rsidRPr="00914BF3" w:rsidRDefault="003674EF" w:rsidP="003674EF">
      <w:pPr>
        <w:pStyle w:val="Heading4"/>
      </w:pPr>
      <w:r>
        <w:t>Seed the LendingSpace Starter Databases</w:t>
      </w:r>
    </w:p>
    <w:p w14:paraId="44C88584" w14:textId="77777777" w:rsidR="003674EF" w:rsidRDefault="003674EF" w:rsidP="00465ACB">
      <w:pPr>
        <w:pStyle w:val="Step1"/>
        <w:numPr>
          <w:ilvl w:val="0"/>
          <w:numId w:val="24"/>
        </w:numPr>
        <w:ind w:left="900" w:hanging="540"/>
      </w:pPr>
      <w:r>
        <w:t>Copy the databases to the SQL Server F:\DeploymentCode\&lt;version#&gt;</w:t>
      </w:r>
      <w:r w:rsidR="00982F89">
        <w:t xml:space="preserve"> </w:t>
      </w:r>
      <w:r>
        <w:t>directory</w:t>
      </w:r>
      <w:r w:rsidR="00982F89">
        <w:t xml:space="preserve"> </w:t>
      </w:r>
      <w:r>
        <w:t xml:space="preserve">and the instructions will guide you through the restore process *See the </w:t>
      </w:r>
      <w:r w:rsidRPr="0044058A">
        <w:t>DB Execution</w:t>
      </w:r>
      <w:r>
        <w:t xml:space="preserve"> section below for full instructions*</w:t>
      </w:r>
    </w:p>
    <w:p w14:paraId="44C88585" w14:textId="266A12C7" w:rsidR="003674EF" w:rsidRDefault="003674EF" w:rsidP="00465ACB">
      <w:pPr>
        <w:pStyle w:val="Step1"/>
        <w:numPr>
          <w:ilvl w:val="0"/>
          <w:numId w:val="24"/>
        </w:numPr>
        <w:ind w:left="900" w:hanging="540"/>
      </w:pPr>
      <w:r>
        <w:t>Change the LSAPP and LSReports account passwords to your company standards.</w:t>
      </w:r>
      <w:r w:rsidR="00982F89">
        <w:t xml:space="preserve"> </w:t>
      </w:r>
      <w:r w:rsidR="007408DB">
        <w:t xml:space="preserve">Do not use a password that contains an ampersand.   </w:t>
      </w:r>
      <w:r>
        <w:t>Record the passwords!</w:t>
      </w:r>
    </w:p>
    <w:p w14:paraId="793299F5" w14:textId="407D4C0E" w:rsidR="00804FDB" w:rsidRDefault="00804FDB" w:rsidP="00465ACB">
      <w:pPr>
        <w:pStyle w:val="Step1"/>
        <w:numPr>
          <w:ilvl w:val="0"/>
          <w:numId w:val="24"/>
        </w:numPr>
        <w:ind w:left="900" w:hanging="540"/>
      </w:pPr>
      <w:r>
        <w:t>The Service account needs to be SA equivalent until the Environment is completely operational.  The LSAPP needs to be SA on the online instance, while the Lsreports user needs to be SA on the reporting instance.</w:t>
      </w:r>
    </w:p>
    <w:p w14:paraId="44C88586" w14:textId="77777777" w:rsidR="007B2862" w:rsidRDefault="007B2862">
      <w:pPr>
        <w:spacing w:after="0"/>
        <w:rPr>
          <w:rFonts w:ascii="Georgia" w:eastAsiaTheme="majorEastAsia" w:hAnsi="Georgia" w:cstheme="majorBidi"/>
          <w:bCs/>
          <w:color w:val="008198"/>
          <w:sz w:val="28"/>
          <w:szCs w:val="26"/>
        </w:rPr>
      </w:pPr>
      <w:bookmarkStart w:id="21" w:name="_Toc400291043"/>
      <w:r>
        <w:br w:type="page"/>
      </w:r>
    </w:p>
    <w:p w14:paraId="44C88587" w14:textId="77777777" w:rsidR="003674EF" w:rsidRDefault="003674EF" w:rsidP="003674EF">
      <w:pPr>
        <w:pStyle w:val="Heading2"/>
      </w:pPr>
      <w:bookmarkStart w:id="22" w:name="_Toc443378854"/>
      <w:r>
        <w:t>WebSphere Application Server Installation</w:t>
      </w:r>
      <w:bookmarkEnd w:id="21"/>
      <w:bookmarkEnd w:id="22"/>
    </w:p>
    <w:p w14:paraId="7DCAE448" w14:textId="67BC9C7B" w:rsidR="00F67FC8" w:rsidRPr="00F67FC8" w:rsidRDefault="00F67FC8" w:rsidP="00F67FC8">
      <w:pPr>
        <w:spacing w:after="0"/>
      </w:pPr>
      <w:r>
        <w:t>Overview of a typical WAS naming convention setup for Lending Space:</w:t>
      </w:r>
    </w:p>
    <w:p w14:paraId="2DED31F1" w14:textId="6D21D6FA" w:rsidR="00F67FC8" w:rsidRDefault="001A2AC8" w:rsidP="003674EF">
      <w:bookmarkStart w:id="23" w:name="_Toc396394507"/>
      <w:r>
        <w:rPr>
          <w:noProof/>
        </w:rPr>
        <w:drawing>
          <wp:inline distT="0" distB="0" distL="0" distR="0" wp14:anchorId="464132B3" wp14:editId="4E42DCDC">
            <wp:extent cx="5943600" cy="251396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13965"/>
                    </a:xfrm>
                    <a:prstGeom prst="rect">
                      <a:avLst/>
                    </a:prstGeom>
                  </pic:spPr>
                </pic:pic>
              </a:graphicData>
            </a:graphic>
          </wp:inline>
        </w:drawing>
      </w:r>
    </w:p>
    <w:p w14:paraId="44C88588" w14:textId="77777777" w:rsidR="003674EF" w:rsidRPr="007F5A82" w:rsidRDefault="003674EF" w:rsidP="003674EF">
      <w:r w:rsidRPr="007F5A82">
        <w:t>Prerequisites</w:t>
      </w:r>
      <w:bookmarkEnd w:id="23"/>
      <w:r w:rsidR="006C2B70">
        <w:t>:</w:t>
      </w:r>
    </w:p>
    <w:p w14:paraId="44C88589" w14:textId="77777777" w:rsidR="003674EF" w:rsidRPr="00B130B6" w:rsidRDefault="003674EF" w:rsidP="008939DB">
      <w:pPr>
        <w:pStyle w:val="Bullet1"/>
        <w:rPr>
          <w:rFonts w:cs="Calibri"/>
          <w:sz w:val="20"/>
          <w:szCs w:val="22"/>
        </w:rPr>
      </w:pPr>
      <w:bookmarkStart w:id="24" w:name="_Toc366645802"/>
      <w:bookmarkStart w:id="25" w:name="_Toc377034418"/>
      <w:bookmarkEnd w:id="24"/>
      <w:bookmarkEnd w:id="25"/>
      <w:r w:rsidRPr="00B130B6">
        <w:rPr>
          <w:noProof/>
        </w:rPr>
        <w:t xml:space="preserve">Login </w:t>
      </w:r>
      <w:r w:rsidRPr="00B130B6">
        <w:rPr>
          <w:szCs w:val="22"/>
        </w:rPr>
        <w:t xml:space="preserve">and install all software as the </w:t>
      </w:r>
      <w:bookmarkStart w:id="26" w:name="_Toc364844953"/>
      <w:bookmarkStart w:id="27" w:name="_Toc366645803"/>
      <w:bookmarkStart w:id="28" w:name="_Toc377034420"/>
      <w:r w:rsidRPr="00B130B6">
        <w:rPr>
          <w:noProof/>
        </w:rPr>
        <w:t>Service Account created from the server build checklist</w:t>
      </w:r>
    </w:p>
    <w:p w14:paraId="44C8858A" w14:textId="77777777" w:rsidR="003674EF" w:rsidRPr="00220492" w:rsidRDefault="003674EF" w:rsidP="003674EF">
      <w:pPr>
        <w:pStyle w:val="Heading3"/>
      </w:pPr>
      <w:bookmarkStart w:id="29" w:name="_Toc400291044"/>
      <w:bookmarkEnd w:id="26"/>
      <w:bookmarkEnd w:id="27"/>
      <w:bookmarkEnd w:id="28"/>
      <w:r>
        <w:t>IBM WebSphere Installation</w:t>
      </w:r>
      <w:bookmarkEnd w:id="29"/>
      <w:r>
        <w:t xml:space="preserve"> </w:t>
      </w:r>
      <w:r w:rsidR="00465ECA">
        <w:t xml:space="preserve">- </w:t>
      </w:r>
      <w:bookmarkStart w:id="30" w:name="_Toc400291045"/>
      <w:r>
        <w:t>WAS1,WAS2,WAS3,WAS4,WAS5,WAS6,Remote CACHE1, Remote CACHE2</w:t>
      </w:r>
      <w:bookmarkEnd w:id="30"/>
    </w:p>
    <w:p w14:paraId="44C8858B" w14:textId="77777777" w:rsidR="003674EF" w:rsidRPr="005A6516" w:rsidRDefault="003674EF" w:rsidP="00465ACB">
      <w:pPr>
        <w:pStyle w:val="Step1"/>
        <w:numPr>
          <w:ilvl w:val="0"/>
          <w:numId w:val="25"/>
        </w:numPr>
        <w:ind w:left="900" w:hanging="540"/>
        <w:rPr>
          <w:rFonts w:eastAsia="Calibri"/>
        </w:rPr>
      </w:pPr>
      <w:r w:rsidRPr="005A6516">
        <w:rPr>
          <w:rFonts w:eastAsia="Calibri"/>
        </w:rPr>
        <w:t>Execute Install.exe from F:\Installs\WAS\WAS7.0-win64\WAS7.0\WAS</w:t>
      </w:r>
    </w:p>
    <w:p w14:paraId="44C8858C" w14:textId="77777777" w:rsidR="003674EF" w:rsidRPr="005A6516" w:rsidRDefault="005A6516" w:rsidP="005A6516">
      <w:pPr>
        <w:pStyle w:val="Step1"/>
        <w:rPr>
          <w:rFonts w:eastAsia="Calibri"/>
        </w:rPr>
      </w:pPr>
      <w:r>
        <w:t xml:space="preserve">Click </w:t>
      </w:r>
      <w:r w:rsidR="003674EF" w:rsidRPr="005A6516">
        <w:rPr>
          <w:rFonts w:eastAsia="Calibri"/>
        </w:rPr>
        <w:t>Next to begin the installation</w:t>
      </w:r>
    </w:p>
    <w:p w14:paraId="44C8858D" w14:textId="77777777" w:rsidR="003674EF" w:rsidRPr="005A6516" w:rsidRDefault="003674EF" w:rsidP="005A6516">
      <w:pPr>
        <w:pStyle w:val="Step1"/>
        <w:rPr>
          <w:rFonts w:eastAsia="Calibri"/>
        </w:rPr>
      </w:pPr>
      <w:r w:rsidRPr="005A6516">
        <w:rPr>
          <w:rFonts w:eastAsia="Calibri"/>
        </w:rPr>
        <w:t xml:space="preserve">Accept </w:t>
      </w:r>
      <w:r w:rsidR="00BE4EED">
        <w:rPr>
          <w:rFonts w:eastAsia="Calibri"/>
        </w:rPr>
        <w:t>l</w:t>
      </w:r>
      <w:r w:rsidRPr="005A6516">
        <w:rPr>
          <w:rFonts w:eastAsia="Calibri"/>
        </w:rPr>
        <w:t xml:space="preserve">icense agreement and </w:t>
      </w:r>
      <w:r w:rsidR="00B87A16">
        <w:rPr>
          <w:rFonts w:eastAsia="Calibri"/>
        </w:rPr>
        <w:t>c</w:t>
      </w:r>
      <w:r w:rsidRPr="005A6516">
        <w:rPr>
          <w:rFonts w:eastAsia="Calibri"/>
        </w:rPr>
        <w:t>lick Next</w:t>
      </w:r>
    </w:p>
    <w:p w14:paraId="44C8858E" w14:textId="77777777" w:rsidR="003674EF" w:rsidRPr="005A6516" w:rsidRDefault="003674EF" w:rsidP="005A6516">
      <w:pPr>
        <w:pStyle w:val="Step1"/>
        <w:rPr>
          <w:rFonts w:eastAsia="Calibri"/>
        </w:rPr>
      </w:pPr>
      <w:r w:rsidRPr="005A6516">
        <w:rPr>
          <w:rFonts w:eastAsia="Calibri"/>
        </w:rPr>
        <w:t>Click Next from the System Prerequisites Check</w:t>
      </w:r>
    </w:p>
    <w:p w14:paraId="44C8858F" w14:textId="77777777" w:rsidR="003674EF" w:rsidRPr="005A6516" w:rsidRDefault="003674EF" w:rsidP="006F4337">
      <w:pPr>
        <w:pStyle w:val="Bullet2"/>
      </w:pPr>
      <w:r w:rsidRPr="005A6516">
        <w:t xml:space="preserve">If System Prerequisites Check produces a warning, still continue by </w:t>
      </w:r>
      <w:r w:rsidR="00F83AB7">
        <w:t xml:space="preserve">clicking </w:t>
      </w:r>
      <w:r w:rsidRPr="005A6516">
        <w:t>Next</w:t>
      </w:r>
    </w:p>
    <w:p w14:paraId="44C88590" w14:textId="77777777" w:rsidR="003674EF" w:rsidRPr="005A6516" w:rsidRDefault="003674EF" w:rsidP="005A6516">
      <w:pPr>
        <w:pStyle w:val="Step1"/>
        <w:rPr>
          <w:rFonts w:eastAsia="Calibri"/>
        </w:rPr>
      </w:pPr>
      <w:r w:rsidRPr="005A6516">
        <w:rPr>
          <w:rFonts w:eastAsia="Calibri"/>
        </w:rPr>
        <w:t xml:space="preserve">Do not select anything on the Install options, </w:t>
      </w:r>
      <w:r w:rsidR="00810118">
        <w:rPr>
          <w:rFonts w:eastAsia="Calibri"/>
        </w:rPr>
        <w:t>click</w:t>
      </w:r>
      <w:r w:rsidRPr="005A6516">
        <w:rPr>
          <w:rFonts w:eastAsia="Calibri"/>
        </w:rPr>
        <w:t xml:space="preserve"> Next</w:t>
      </w:r>
    </w:p>
    <w:p w14:paraId="44C88591" w14:textId="77777777" w:rsidR="003674EF" w:rsidRPr="005A6516" w:rsidRDefault="003674EF" w:rsidP="005A6516">
      <w:pPr>
        <w:pStyle w:val="Step1"/>
        <w:rPr>
          <w:rFonts w:eastAsia="Calibri"/>
        </w:rPr>
      </w:pPr>
      <w:r w:rsidRPr="005A6516">
        <w:rPr>
          <w:rFonts w:eastAsia="Calibri"/>
        </w:rPr>
        <w:t>Select installation Directory as “F:\Data\IBM\WebSphere\AppServer” and</w:t>
      </w:r>
      <w:r w:rsidR="00733A8B">
        <w:rPr>
          <w:rFonts w:eastAsia="Calibri"/>
        </w:rPr>
        <w:t xml:space="preserve"> click</w:t>
      </w:r>
      <w:r w:rsidRPr="005A6516">
        <w:rPr>
          <w:rFonts w:eastAsia="Calibri"/>
        </w:rPr>
        <w:t xml:space="preserve"> Next</w:t>
      </w:r>
    </w:p>
    <w:p w14:paraId="44C88592" w14:textId="77777777" w:rsidR="003674EF" w:rsidRPr="005A6516" w:rsidRDefault="005A6516" w:rsidP="006F4337">
      <w:pPr>
        <w:pStyle w:val="Bullet2"/>
      </w:pPr>
      <w:r>
        <w:t>If</w:t>
      </w:r>
      <w:r w:rsidR="003674EF" w:rsidRPr="005A6516">
        <w:t xml:space="preserve"> you receive a Warning about symbolic links, </w:t>
      </w:r>
      <w:r w:rsidR="00733A8B">
        <w:t>c</w:t>
      </w:r>
      <w:r w:rsidR="003674EF" w:rsidRPr="005A6516">
        <w:t>lick OK on the path Warning</w:t>
      </w:r>
    </w:p>
    <w:p w14:paraId="44C88593" w14:textId="77777777" w:rsidR="003674EF" w:rsidRPr="005A6516" w:rsidRDefault="003674EF" w:rsidP="005A6516">
      <w:pPr>
        <w:pStyle w:val="Step1"/>
        <w:rPr>
          <w:rFonts w:eastAsia="Calibri"/>
        </w:rPr>
      </w:pPr>
      <w:r w:rsidRPr="005A6516">
        <w:rPr>
          <w:rFonts w:eastAsia="Calibri"/>
        </w:rPr>
        <w:t xml:space="preserve">Select None on WAS Environments and </w:t>
      </w:r>
      <w:r w:rsidR="00810118">
        <w:rPr>
          <w:rFonts w:eastAsia="Calibri"/>
        </w:rPr>
        <w:t>Click</w:t>
      </w:r>
      <w:r w:rsidRPr="005A6516">
        <w:rPr>
          <w:rFonts w:eastAsia="Calibri"/>
        </w:rPr>
        <w:t xml:space="preserve"> Next</w:t>
      </w:r>
    </w:p>
    <w:p w14:paraId="44C88594" w14:textId="77777777" w:rsidR="005A6516" w:rsidRDefault="003674EF" w:rsidP="005A6516">
      <w:pPr>
        <w:pStyle w:val="Step1"/>
        <w:rPr>
          <w:rFonts w:eastAsia="Calibri"/>
        </w:rPr>
      </w:pPr>
      <w:r w:rsidRPr="005A6516">
        <w:rPr>
          <w:rFonts w:eastAsia="Calibri"/>
        </w:rPr>
        <w:t>Click Yes on proceeding without creating a profile.</w:t>
      </w:r>
    </w:p>
    <w:p w14:paraId="44C88595" w14:textId="77777777" w:rsidR="003674EF" w:rsidRPr="005A6516" w:rsidRDefault="005A6516" w:rsidP="005A6516">
      <w:pPr>
        <w:pStyle w:val="Step1"/>
        <w:rPr>
          <w:rFonts w:eastAsia="Calibri"/>
        </w:rPr>
      </w:pPr>
      <w:r w:rsidRPr="005A6516">
        <w:rPr>
          <w:rFonts w:eastAsia="Calibri"/>
        </w:rPr>
        <w:t xml:space="preserve"> </w:t>
      </w:r>
      <w:r w:rsidR="003674EF" w:rsidRPr="005A6516">
        <w:rPr>
          <w:rFonts w:eastAsia="Calibri"/>
        </w:rPr>
        <w:t>Do not select “Create a repository for Centr</w:t>
      </w:r>
      <w:r>
        <w:rPr>
          <w:rFonts w:eastAsia="Calibri"/>
        </w:rPr>
        <w:t xml:space="preserve">alized Installation Managers” and click </w:t>
      </w:r>
      <w:r w:rsidR="003674EF" w:rsidRPr="005A6516">
        <w:rPr>
          <w:rFonts w:eastAsia="Calibri"/>
        </w:rPr>
        <w:t>Next</w:t>
      </w:r>
    </w:p>
    <w:p w14:paraId="44C88596" w14:textId="77777777" w:rsidR="003674EF" w:rsidRPr="005A6516" w:rsidRDefault="003674EF" w:rsidP="005A6516">
      <w:pPr>
        <w:pStyle w:val="Step1"/>
        <w:rPr>
          <w:rFonts w:eastAsia="Calibri"/>
        </w:rPr>
      </w:pPr>
      <w:r w:rsidRPr="005A6516">
        <w:rPr>
          <w:rFonts w:eastAsia="Calibri"/>
        </w:rPr>
        <w:t xml:space="preserve">Click Next on Installation Summary, </w:t>
      </w:r>
      <w:r w:rsidR="005A6516">
        <w:rPr>
          <w:rFonts w:eastAsia="Calibri"/>
        </w:rPr>
        <w:t>then click F</w:t>
      </w:r>
      <w:r w:rsidRPr="005A6516">
        <w:rPr>
          <w:rFonts w:eastAsia="Calibri"/>
        </w:rPr>
        <w:t>inish</w:t>
      </w:r>
    </w:p>
    <w:p w14:paraId="44C88597" w14:textId="77777777" w:rsidR="003674EF" w:rsidRPr="00220492" w:rsidRDefault="00241485" w:rsidP="003674EF">
      <w:pPr>
        <w:pStyle w:val="Heading3"/>
      </w:pPr>
      <w:bookmarkStart w:id="31" w:name="_Toc364844954"/>
      <w:bookmarkStart w:id="32" w:name="_Toc366645804"/>
      <w:bookmarkStart w:id="33" w:name="_Toc377034421"/>
      <w:bookmarkStart w:id="34" w:name="_Toc378658858"/>
      <w:bookmarkStart w:id="35" w:name="_Toc396394509"/>
      <w:bookmarkStart w:id="36" w:name="_Toc400291046"/>
      <w:r>
        <w:rPr>
          <w:rFonts w:eastAsia="Calibri"/>
        </w:rPr>
        <w:t xml:space="preserve">IBM HTTP </w:t>
      </w:r>
      <w:r w:rsidR="003674EF" w:rsidRPr="00B130B6">
        <w:rPr>
          <w:rFonts w:eastAsia="Calibri"/>
        </w:rPr>
        <w:t xml:space="preserve">(IHS) </w:t>
      </w:r>
      <w:bookmarkEnd w:id="31"/>
      <w:bookmarkEnd w:id="32"/>
      <w:bookmarkEnd w:id="33"/>
      <w:bookmarkEnd w:id="34"/>
      <w:r w:rsidR="003674EF" w:rsidRPr="00B130B6">
        <w:rPr>
          <w:rFonts w:eastAsia="Calibri"/>
        </w:rPr>
        <w:t>Installation</w:t>
      </w:r>
      <w:bookmarkStart w:id="37" w:name="_Toc400291047"/>
      <w:bookmarkEnd w:id="35"/>
      <w:bookmarkEnd w:id="36"/>
      <w:r>
        <w:rPr>
          <w:rFonts w:eastAsia="Calibri"/>
        </w:rPr>
        <w:t xml:space="preserve"> - </w:t>
      </w:r>
      <w:r w:rsidR="003674EF">
        <w:t>WAS1,WAS2,WAS3,WAS4,WAS5,WAS6,Remote CACHE1, Remote CACHE2</w:t>
      </w:r>
      <w:bookmarkEnd w:id="37"/>
    </w:p>
    <w:p w14:paraId="44C88598" w14:textId="77777777" w:rsidR="003674EF" w:rsidRPr="00BB1CCB" w:rsidRDefault="003674EF" w:rsidP="00465ACB">
      <w:pPr>
        <w:pStyle w:val="Step1"/>
        <w:numPr>
          <w:ilvl w:val="0"/>
          <w:numId w:val="26"/>
        </w:numPr>
        <w:ind w:left="900" w:hanging="540"/>
      </w:pPr>
      <w:r w:rsidRPr="00BB1CCB">
        <w:rPr>
          <w:rFonts w:eastAsia="Calibri"/>
        </w:rPr>
        <w:t xml:space="preserve">Execute Install.exe from </w:t>
      </w:r>
      <w:r w:rsidRPr="00BB1CCB">
        <w:t>F:\Installs\WAS\WAS7.0-win64\IHS\IHS</w:t>
      </w:r>
    </w:p>
    <w:p w14:paraId="44C88599" w14:textId="77777777" w:rsidR="003674EF" w:rsidRPr="00BB1CCB" w:rsidRDefault="00BB1CCB" w:rsidP="00BB1CCB">
      <w:pPr>
        <w:pStyle w:val="Step1"/>
        <w:rPr>
          <w:rFonts w:eastAsia="Calibri"/>
        </w:rPr>
      </w:pPr>
      <w:r>
        <w:rPr>
          <w:rFonts w:eastAsia="Calibri"/>
        </w:rPr>
        <w:t xml:space="preserve">Click </w:t>
      </w:r>
      <w:r w:rsidR="003674EF" w:rsidRPr="00BB1CCB">
        <w:rPr>
          <w:rFonts w:eastAsia="Calibri"/>
        </w:rPr>
        <w:t>Next to begin the installation</w:t>
      </w:r>
    </w:p>
    <w:p w14:paraId="44C8859A" w14:textId="77777777" w:rsidR="003674EF" w:rsidRPr="00BB1CCB" w:rsidRDefault="003674EF" w:rsidP="00BB1CCB">
      <w:pPr>
        <w:pStyle w:val="Step1"/>
        <w:rPr>
          <w:rFonts w:eastAsia="Calibri"/>
        </w:rPr>
      </w:pPr>
      <w:r w:rsidRPr="00BB1CCB">
        <w:rPr>
          <w:rFonts w:eastAsia="Calibri"/>
        </w:rPr>
        <w:t xml:space="preserve">Accept </w:t>
      </w:r>
      <w:r w:rsidR="00BE4EED">
        <w:rPr>
          <w:rFonts w:eastAsia="Calibri"/>
        </w:rPr>
        <w:t>l</w:t>
      </w:r>
      <w:r w:rsidRPr="00BB1CCB">
        <w:rPr>
          <w:rFonts w:eastAsia="Calibri"/>
        </w:rPr>
        <w:t xml:space="preserve">icense agreement and </w:t>
      </w:r>
      <w:r w:rsidR="00B87A16">
        <w:rPr>
          <w:rFonts w:eastAsia="Calibri"/>
        </w:rPr>
        <w:t>c</w:t>
      </w:r>
      <w:r w:rsidRPr="00BB1CCB">
        <w:rPr>
          <w:rFonts w:eastAsia="Calibri"/>
        </w:rPr>
        <w:t>lick Next</w:t>
      </w:r>
    </w:p>
    <w:p w14:paraId="44C8859B" w14:textId="77777777" w:rsidR="003674EF" w:rsidRPr="00BB1CCB" w:rsidRDefault="003674EF" w:rsidP="00BB1CCB">
      <w:pPr>
        <w:pStyle w:val="Step1"/>
        <w:rPr>
          <w:rFonts w:eastAsia="Calibri"/>
        </w:rPr>
      </w:pPr>
      <w:r w:rsidRPr="00BB1CCB">
        <w:rPr>
          <w:rFonts w:eastAsia="Calibri"/>
        </w:rPr>
        <w:t>Click Next from the System Prerequisites Check</w:t>
      </w:r>
    </w:p>
    <w:p w14:paraId="44C8859C" w14:textId="77777777" w:rsidR="003674EF" w:rsidRPr="00BB1CCB" w:rsidRDefault="003674EF" w:rsidP="006F4337">
      <w:pPr>
        <w:pStyle w:val="Bullet2"/>
      </w:pPr>
      <w:r w:rsidRPr="00BB1CCB">
        <w:t>If System Prerequisites Check produces a warning, sti</w:t>
      </w:r>
      <w:r w:rsidR="00733A8B">
        <w:t xml:space="preserve">ll continue by </w:t>
      </w:r>
      <w:r w:rsidR="00F83AB7">
        <w:t xml:space="preserve">clicking </w:t>
      </w:r>
      <w:r w:rsidR="00733A8B">
        <w:t xml:space="preserve">Next </w:t>
      </w:r>
    </w:p>
    <w:p w14:paraId="44C8859D" w14:textId="77777777" w:rsidR="003674EF" w:rsidRPr="00BB1CCB" w:rsidRDefault="003674EF" w:rsidP="00BB1CCB">
      <w:pPr>
        <w:pStyle w:val="Step1"/>
        <w:rPr>
          <w:rFonts w:eastAsia="Calibri"/>
        </w:rPr>
      </w:pPr>
      <w:r w:rsidRPr="00BB1CCB">
        <w:rPr>
          <w:rFonts w:eastAsia="Calibri"/>
        </w:rPr>
        <w:t xml:space="preserve">Select installation Directory as “F:\Data\IBM\HTTPServer” and </w:t>
      </w:r>
      <w:r w:rsidR="00733A8B">
        <w:rPr>
          <w:rFonts w:eastAsia="Calibri"/>
        </w:rPr>
        <w:t xml:space="preserve">click </w:t>
      </w:r>
      <w:r w:rsidRPr="00BB1CCB">
        <w:rPr>
          <w:rFonts w:eastAsia="Calibri"/>
        </w:rPr>
        <w:t xml:space="preserve">Next </w:t>
      </w:r>
    </w:p>
    <w:p w14:paraId="44C8859E" w14:textId="77777777" w:rsidR="003674EF" w:rsidRPr="00BB1CCB" w:rsidRDefault="003674EF" w:rsidP="006F4337">
      <w:pPr>
        <w:pStyle w:val="Bullet2"/>
      </w:pPr>
      <w:r w:rsidRPr="00BB1CCB">
        <w:t xml:space="preserve">If you receive the a pop-up warning about symbolic links, </w:t>
      </w:r>
      <w:r w:rsidR="00733A8B">
        <w:t xml:space="preserve">click </w:t>
      </w:r>
      <w:r w:rsidRPr="00BB1CCB">
        <w:t>OK to continue</w:t>
      </w:r>
    </w:p>
    <w:p w14:paraId="44C8859F" w14:textId="27932D38" w:rsidR="003674EF" w:rsidRPr="00BB1CCB" w:rsidRDefault="003674EF" w:rsidP="00BB1CCB">
      <w:pPr>
        <w:pStyle w:val="Step1"/>
        <w:rPr>
          <w:rFonts w:eastAsia="Calibri"/>
        </w:rPr>
      </w:pPr>
      <w:r w:rsidRPr="00BB1CCB">
        <w:rPr>
          <w:rFonts w:eastAsia="Calibri"/>
        </w:rPr>
        <w:t>Use the</w:t>
      </w:r>
      <w:r w:rsidR="00806D2E">
        <w:rPr>
          <w:rFonts w:eastAsia="Calibri"/>
        </w:rPr>
        <w:t xml:space="preserve"> default ports (80 for HTTP, 80</w:t>
      </w:r>
      <w:r w:rsidRPr="00BB1CCB">
        <w:rPr>
          <w:rFonts w:eastAsia="Calibri"/>
        </w:rPr>
        <w:t>0</w:t>
      </w:r>
      <w:r w:rsidR="00806D2E">
        <w:rPr>
          <w:rFonts w:eastAsia="Calibri"/>
        </w:rPr>
        <w:t>8</w:t>
      </w:r>
      <w:r w:rsidRPr="00BB1CCB">
        <w:rPr>
          <w:rFonts w:eastAsia="Calibri"/>
        </w:rPr>
        <w:t xml:space="preserve"> for Admin)</w:t>
      </w:r>
      <w:r w:rsidR="00982F89">
        <w:rPr>
          <w:rFonts w:eastAsia="Calibri"/>
        </w:rPr>
        <w:t xml:space="preserve"> </w:t>
      </w:r>
      <w:r w:rsidRPr="00BB1CCB">
        <w:rPr>
          <w:rFonts w:eastAsia="Calibri"/>
        </w:rPr>
        <w:t xml:space="preserve">and </w:t>
      </w:r>
      <w:r w:rsidR="00231F98">
        <w:rPr>
          <w:rFonts w:eastAsia="Calibri"/>
        </w:rPr>
        <w:t xml:space="preserve">click </w:t>
      </w:r>
      <w:r w:rsidRPr="00BB1CCB">
        <w:rPr>
          <w:rFonts w:eastAsia="Calibri"/>
        </w:rPr>
        <w:t xml:space="preserve">Next </w:t>
      </w:r>
    </w:p>
    <w:p w14:paraId="44C885A0" w14:textId="77777777" w:rsidR="003674EF" w:rsidRPr="00BB1CCB" w:rsidRDefault="003674EF" w:rsidP="00BB1CCB">
      <w:pPr>
        <w:pStyle w:val="Step1"/>
        <w:rPr>
          <w:rFonts w:eastAsia="Calibri"/>
        </w:rPr>
      </w:pPr>
      <w:r w:rsidRPr="00BB1CCB">
        <w:rPr>
          <w:rFonts w:eastAsia="Calibri"/>
        </w:rPr>
        <w:t xml:space="preserve">Select both to run as Windows Services and local system account (will change later in the documentation), and click </w:t>
      </w:r>
      <w:r w:rsidR="004F255E">
        <w:rPr>
          <w:rFonts w:eastAsia="Calibri"/>
        </w:rPr>
        <w:t>N</w:t>
      </w:r>
      <w:r w:rsidRPr="00BB1CCB">
        <w:rPr>
          <w:rFonts w:eastAsia="Calibri"/>
        </w:rPr>
        <w:t>ext</w:t>
      </w:r>
    </w:p>
    <w:p w14:paraId="44C885A1" w14:textId="77777777" w:rsidR="003674EF" w:rsidRPr="00BB1CCB" w:rsidRDefault="003674EF" w:rsidP="00BB1CCB">
      <w:pPr>
        <w:pStyle w:val="Step1"/>
        <w:rPr>
          <w:rFonts w:eastAsia="Calibri"/>
        </w:rPr>
      </w:pPr>
      <w:r w:rsidRPr="00BB1CCB">
        <w:rPr>
          <w:rFonts w:eastAsia="Calibri"/>
        </w:rPr>
        <w:t>Provide Authentication information for accessing the IBM HTTP admin server, Enter admin as user name and password.</w:t>
      </w:r>
    </w:p>
    <w:p w14:paraId="44C885A2" w14:textId="77777777" w:rsidR="003674EF" w:rsidRPr="00BB1CCB" w:rsidRDefault="003674EF" w:rsidP="006F4337">
      <w:pPr>
        <w:pStyle w:val="Bullet2"/>
      </w:pPr>
      <w:r w:rsidRPr="00BB1CCB">
        <w:t>UserID: admin (examples only, make sure you document the values you use for your environment)</w:t>
      </w:r>
    </w:p>
    <w:p w14:paraId="44C885A3" w14:textId="77777777" w:rsidR="003674EF" w:rsidRPr="00BB1CCB" w:rsidRDefault="00BB7E74" w:rsidP="006F4337">
      <w:pPr>
        <w:pStyle w:val="Bullet2"/>
      </w:pPr>
      <w:r>
        <w:t>Password</w:t>
      </w:r>
      <w:r w:rsidR="003674EF" w:rsidRPr="00BB1CCB">
        <w:t>: admin</w:t>
      </w:r>
    </w:p>
    <w:p w14:paraId="44C885A4" w14:textId="77777777" w:rsidR="003674EF" w:rsidRPr="00BB1CCB" w:rsidRDefault="00BB7E74" w:rsidP="00BB1CCB">
      <w:pPr>
        <w:pStyle w:val="Step1"/>
        <w:rPr>
          <w:rFonts w:eastAsia="Calibri"/>
        </w:rPr>
      </w:pPr>
      <w:r>
        <w:rPr>
          <w:rFonts w:eastAsia="Calibri"/>
        </w:rPr>
        <w:t>Click</w:t>
      </w:r>
      <w:r w:rsidR="003674EF" w:rsidRPr="00BB1CCB">
        <w:rPr>
          <w:rFonts w:eastAsia="Calibri"/>
        </w:rPr>
        <w:t xml:space="preserve"> Next to continue</w:t>
      </w:r>
    </w:p>
    <w:p w14:paraId="44C885A5" w14:textId="77777777" w:rsidR="003674EF" w:rsidRPr="00BB1CCB" w:rsidRDefault="003674EF" w:rsidP="00BB1CCB">
      <w:pPr>
        <w:pStyle w:val="Step1"/>
        <w:rPr>
          <w:rFonts w:eastAsia="Calibri"/>
        </w:rPr>
      </w:pPr>
      <w:r w:rsidRPr="00BB1CCB">
        <w:rPr>
          <w:rFonts w:eastAsia="Calibri"/>
        </w:rPr>
        <w:t>Deselect Installation of the HTTP Server plugin for WAS, and click Next</w:t>
      </w:r>
    </w:p>
    <w:p w14:paraId="44C885A6" w14:textId="77777777" w:rsidR="003674EF" w:rsidRPr="00BB1CCB" w:rsidRDefault="00871B6B" w:rsidP="00BB1CCB">
      <w:pPr>
        <w:pStyle w:val="Step1"/>
        <w:rPr>
          <w:rFonts w:eastAsia="Calibri"/>
        </w:rPr>
      </w:pPr>
      <w:r>
        <w:rPr>
          <w:rFonts w:eastAsia="Calibri"/>
        </w:rPr>
        <w:t>Click</w:t>
      </w:r>
      <w:r w:rsidR="003674EF" w:rsidRPr="00BB1CCB">
        <w:rPr>
          <w:rFonts w:eastAsia="Calibri"/>
        </w:rPr>
        <w:t xml:space="preserve"> Next from the Installation Summary window</w:t>
      </w:r>
    </w:p>
    <w:p w14:paraId="44C885A7" w14:textId="77777777" w:rsidR="003674EF" w:rsidRPr="00BB1CCB" w:rsidRDefault="003674EF" w:rsidP="00BB1CCB">
      <w:pPr>
        <w:pStyle w:val="Step1"/>
        <w:rPr>
          <w:rFonts w:eastAsia="Calibri"/>
        </w:rPr>
      </w:pPr>
      <w:r w:rsidRPr="00BB1CCB">
        <w:rPr>
          <w:rFonts w:eastAsia="Calibri"/>
        </w:rPr>
        <w:t>Click Finish button to exit the wizard.</w:t>
      </w:r>
    </w:p>
    <w:p w14:paraId="44C885A8" w14:textId="77777777" w:rsidR="003674EF" w:rsidRPr="00220492" w:rsidRDefault="003674EF" w:rsidP="003674EF">
      <w:pPr>
        <w:pStyle w:val="Heading3"/>
      </w:pPr>
      <w:bookmarkStart w:id="38" w:name="_Toc396394510"/>
      <w:bookmarkStart w:id="39" w:name="_Toc400291048"/>
      <w:r w:rsidRPr="00B130B6">
        <w:rPr>
          <w:rFonts w:eastAsia="Calibri"/>
        </w:rPr>
        <w:t xml:space="preserve">IBM </w:t>
      </w:r>
      <w:r>
        <w:rPr>
          <w:rFonts w:eastAsia="Calibri"/>
        </w:rPr>
        <w:t>“</w:t>
      </w:r>
      <w:r w:rsidRPr="00B130B6">
        <w:rPr>
          <w:rFonts w:eastAsia="Calibri"/>
        </w:rPr>
        <w:t>Update</w:t>
      </w:r>
      <w:r>
        <w:rPr>
          <w:rFonts w:eastAsia="Calibri"/>
        </w:rPr>
        <w:t xml:space="preserve"> </w:t>
      </w:r>
      <w:r w:rsidRPr="00B130B6">
        <w:rPr>
          <w:rFonts w:eastAsia="Calibri"/>
        </w:rPr>
        <w:t>Installer</w:t>
      </w:r>
      <w:r>
        <w:rPr>
          <w:rFonts w:eastAsia="Calibri"/>
        </w:rPr>
        <w:t>”</w:t>
      </w:r>
      <w:r w:rsidR="00B800E0">
        <w:rPr>
          <w:rFonts w:eastAsia="Calibri"/>
        </w:rPr>
        <w:t xml:space="preserve"> </w:t>
      </w:r>
      <w:r w:rsidRPr="00B130B6">
        <w:rPr>
          <w:rFonts w:eastAsia="Calibri"/>
        </w:rPr>
        <w:t>Installation</w:t>
      </w:r>
      <w:bookmarkStart w:id="40" w:name="_Toc400291049"/>
      <w:bookmarkEnd w:id="38"/>
      <w:bookmarkEnd w:id="39"/>
      <w:r w:rsidR="00B800E0">
        <w:rPr>
          <w:rFonts w:eastAsia="Calibri"/>
        </w:rPr>
        <w:t xml:space="preserve"> - </w:t>
      </w:r>
      <w:r>
        <w:t>WAS1,WAS2,WAS3,WAS4,WAS5,WAS6,Remote CACHE1, Remote CACHE2</w:t>
      </w:r>
      <w:bookmarkEnd w:id="40"/>
    </w:p>
    <w:p w14:paraId="44C885A9" w14:textId="77777777" w:rsidR="003674EF" w:rsidRPr="00D03AD7" w:rsidRDefault="003674EF" w:rsidP="00465ACB">
      <w:pPr>
        <w:pStyle w:val="Step1"/>
        <w:numPr>
          <w:ilvl w:val="0"/>
          <w:numId w:val="27"/>
        </w:numPr>
        <w:ind w:left="900" w:hanging="540"/>
      </w:pPr>
      <w:r w:rsidRPr="00631E6C">
        <w:rPr>
          <w:rFonts w:eastAsia="Calibri"/>
        </w:rPr>
        <w:t xml:space="preserve">Execute Install.exe from </w:t>
      </w:r>
      <w:r w:rsidRPr="00D03AD7">
        <w:t>F:\Installs\WAS\WAS7.0-win64\WAS7.0\UpdateInstaller</w:t>
      </w:r>
    </w:p>
    <w:p w14:paraId="44C885AA" w14:textId="77777777" w:rsidR="003674EF" w:rsidRPr="00D03AD7" w:rsidRDefault="00F83AB7" w:rsidP="00D03AD7">
      <w:pPr>
        <w:pStyle w:val="Step1"/>
      </w:pPr>
      <w:r>
        <w:rPr>
          <w:rFonts w:eastAsia="Calibri"/>
        </w:rPr>
        <w:t xml:space="preserve">Click </w:t>
      </w:r>
      <w:r w:rsidR="003674EF" w:rsidRPr="00D03AD7">
        <w:rPr>
          <w:rFonts w:eastAsia="Calibri"/>
        </w:rPr>
        <w:t>Next to begin the installation</w:t>
      </w:r>
    </w:p>
    <w:p w14:paraId="44C885AB" w14:textId="77777777" w:rsidR="003674EF" w:rsidRPr="00D03AD7" w:rsidRDefault="003674EF" w:rsidP="00D03AD7">
      <w:pPr>
        <w:pStyle w:val="Step1"/>
        <w:rPr>
          <w:rFonts w:eastAsia="Calibri"/>
        </w:rPr>
      </w:pPr>
      <w:r w:rsidRPr="00D03AD7">
        <w:rPr>
          <w:rFonts w:eastAsia="Calibri"/>
        </w:rPr>
        <w:t>Accept the terms and conditions agreement and click next</w:t>
      </w:r>
    </w:p>
    <w:p w14:paraId="44C885AC" w14:textId="77777777" w:rsidR="003674EF" w:rsidRPr="00D03AD7" w:rsidRDefault="003674EF" w:rsidP="00D03AD7">
      <w:pPr>
        <w:pStyle w:val="Step1"/>
        <w:rPr>
          <w:rFonts w:eastAsia="Calibri"/>
        </w:rPr>
      </w:pPr>
      <w:r w:rsidRPr="00D03AD7">
        <w:rPr>
          <w:rFonts w:eastAsia="Calibri"/>
        </w:rPr>
        <w:t xml:space="preserve">In the following step fix pack checks the compatibility and requirements of the system. If the test is passed click next </w:t>
      </w:r>
    </w:p>
    <w:p w14:paraId="44C885AD" w14:textId="77777777" w:rsidR="003674EF" w:rsidRPr="00D03AD7" w:rsidRDefault="003674EF" w:rsidP="006F4337">
      <w:pPr>
        <w:pStyle w:val="Bullet2"/>
      </w:pPr>
      <w:r w:rsidRPr="00D03AD7">
        <w:t>If System Prerequisites Check produces a warning, sti</w:t>
      </w:r>
      <w:r w:rsidR="00D03AD7">
        <w:t xml:space="preserve">ll continue by </w:t>
      </w:r>
      <w:r w:rsidR="00F83AB7">
        <w:t xml:space="preserve">clicking </w:t>
      </w:r>
      <w:r w:rsidR="00D03AD7">
        <w:t xml:space="preserve">Next </w:t>
      </w:r>
    </w:p>
    <w:p w14:paraId="44C885AE" w14:textId="77777777" w:rsidR="003674EF" w:rsidRPr="00D03AD7" w:rsidRDefault="003674EF" w:rsidP="00D03AD7">
      <w:pPr>
        <w:pStyle w:val="Step1"/>
        <w:rPr>
          <w:rFonts w:eastAsia="Calibri"/>
        </w:rPr>
      </w:pPr>
      <w:r w:rsidRPr="00D03AD7">
        <w:rPr>
          <w:rFonts w:eastAsia="Calibri"/>
        </w:rPr>
        <w:t>Select installation Directory as “F:\Data\I</w:t>
      </w:r>
      <w:r w:rsidRPr="00D03AD7">
        <w:t>BM\WebSphere\UpdateInstaller</w:t>
      </w:r>
      <w:r w:rsidRPr="00D03AD7">
        <w:rPr>
          <w:rFonts w:eastAsia="Calibri"/>
        </w:rPr>
        <w:t>” and Next</w:t>
      </w:r>
    </w:p>
    <w:p w14:paraId="44C885AF" w14:textId="77777777" w:rsidR="003674EF" w:rsidRPr="00D03AD7" w:rsidRDefault="00F83AB7" w:rsidP="006F4337">
      <w:pPr>
        <w:pStyle w:val="Bullet2"/>
      </w:pPr>
      <w:r>
        <w:t xml:space="preserve">Click </w:t>
      </w:r>
      <w:r w:rsidR="003674EF" w:rsidRPr="00D03AD7">
        <w:t>OK if a warning is received about symbolic links</w:t>
      </w:r>
    </w:p>
    <w:p w14:paraId="44C885B0" w14:textId="77777777" w:rsidR="003674EF" w:rsidRPr="00D03AD7" w:rsidRDefault="003674EF" w:rsidP="00D03AD7">
      <w:pPr>
        <w:pStyle w:val="Step1"/>
        <w:rPr>
          <w:rFonts w:eastAsia="Calibri"/>
        </w:rPr>
      </w:pPr>
      <w:r w:rsidRPr="00D03AD7">
        <w:rPr>
          <w:rFonts w:eastAsia="Calibri"/>
        </w:rPr>
        <w:t>Click Next at the Installation Summary window</w:t>
      </w:r>
    </w:p>
    <w:p w14:paraId="44C885B1" w14:textId="77777777" w:rsidR="003674EF" w:rsidRPr="00D03AD7" w:rsidRDefault="003674EF" w:rsidP="00D03AD7">
      <w:pPr>
        <w:pStyle w:val="Step1"/>
        <w:rPr>
          <w:rFonts w:eastAsia="Calibri"/>
        </w:rPr>
      </w:pPr>
      <w:r w:rsidRPr="00D03AD7">
        <w:rPr>
          <w:rFonts w:eastAsia="Calibri"/>
        </w:rPr>
        <w:t>Deselect</w:t>
      </w:r>
      <w:r w:rsidR="00982F89">
        <w:rPr>
          <w:rFonts w:eastAsia="Calibri"/>
        </w:rPr>
        <w:t xml:space="preserve"> </w:t>
      </w:r>
      <w:r w:rsidRPr="00D03AD7">
        <w:rPr>
          <w:rFonts w:eastAsia="Calibri"/>
        </w:rPr>
        <w:t>Launch IBM check box and click Finish</w:t>
      </w:r>
    </w:p>
    <w:p w14:paraId="44C885B2" w14:textId="06476C3E" w:rsidR="003674EF" w:rsidRPr="00220492" w:rsidRDefault="003674EF" w:rsidP="003674EF">
      <w:pPr>
        <w:pStyle w:val="Heading3"/>
      </w:pPr>
      <w:bookmarkStart w:id="41" w:name="_Toc400291050"/>
      <w:r w:rsidRPr="00B130B6">
        <w:t>Fix Pack Installation For WAS/</w:t>
      </w:r>
      <w:r w:rsidR="00D03AD7">
        <w:t>I</w:t>
      </w:r>
      <w:r w:rsidR="00813468">
        <w:t>H</w:t>
      </w:r>
      <w:r w:rsidR="00D03AD7">
        <w:t>S</w:t>
      </w:r>
      <w:bookmarkStart w:id="42" w:name="_Toc400291051"/>
      <w:bookmarkEnd w:id="41"/>
      <w:r w:rsidR="00D03AD7">
        <w:t xml:space="preserve"> - </w:t>
      </w:r>
      <w:r>
        <w:t>WAS1,WAS2,WAS3,WAS4,WAS5,WAS6,Remote CACHE1, Remote CACHE2</w:t>
      </w:r>
      <w:bookmarkEnd w:id="42"/>
    </w:p>
    <w:p w14:paraId="44C885B3" w14:textId="77777777" w:rsidR="003674EF" w:rsidRPr="00F83AB7" w:rsidRDefault="00F83AB7" w:rsidP="00465ACB">
      <w:pPr>
        <w:pStyle w:val="Step1"/>
        <w:numPr>
          <w:ilvl w:val="0"/>
          <w:numId w:val="28"/>
        </w:numPr>
        <w:ind w:left="900" w:hanging="540"/>
        <w:rPr>
          <w:rFonts w:eastAsia="Calibri"/>
        </w:rPr>
      </w:pPr>
      <w:r>
        <w:rPr>
          <w:rFonts w:eastAsia="Calibri"/>
        </w:rPr>
        <w:t xml:space="preserve">Prior to applying the fix packs, </w:t>
      </w:r>
      <w:r w:rsidR="003674EF" w:rsidRPr="00F83AB7">
        <w:rPr>
          <w:rFonts w:eastAsia="Calibri"/>
        </w:rPr>
        <w:t xml:space="preserve">stop any services or </w:t>
      </w:r>
      <w:r>
        <w:rPr>
          <w:rFonts w:eastAsia="Calibri"/>
        </w:rPr>
        <w:t>processes that are java related</w:t>
      </w:r>
    </w:p>
    <w:p w14:paraId="44C885B4" w14:textId="77777777" w:rsidR="003674EF" w:rsidRPr="00F83AB7" w:rsidRDefault="003674EF" w:rsidP="00F83AB7">
      <w:pPr>
        <w:pStyle w:val="Step1"/>
      </w:pPr>
      <w:r w:rsidRPr="00F83AB7">
        <w:rPr>
          <w:rFonts w:eastAsia="Calibri"/>
        </w:rPr>
        <w:t>Copy all 3 fix packs from</w:t>
      </w:r>
      <w:r w:rsidR="00982F89">
        <w:rPr>
          <w:rFonts w:eastAsia="Calibri"/>
        </w:rPr>
        <w:t xml:space="preserve"> </w:t>
      </w:r>
      <w:r w:rsidRPr="00F83AB7">
        <w:rPr>
          <w:rFonts w:eastAsia="Calibri"/>
        </w:rPr>
        <w:t xml:space="preserve">F:\Installs\WAS\FIX PACKS and paste to </w:t>
      </w:r>
      <w:r w:rsidRPr="00F83AB7">
        <w:t>F:\DATA\IBM\WebSphere\UpdateInstaller\Maintenance</w:t>
      </w:r>
    </w:p>
    <w:p w14:paraId="44C885B5" w14:textId="77777777" w:rsidR="003674EF" w:rsidRPr="00F83AB7" w:rsidRDefault="003674EF" w:rsidP="006F4337">
      <w:pPr>
        <w:pStyle w:val="Bullet2"/>
      </w:pPr>
      <w:r w:rsidRPr="00F83AB7">
        <w:t>There are 2 fix pack files for WAS, and one for HIS-HTTP</w:t>
      </w:r>
    </w:p>
    <w:p w14:paraId="44C885B6" w14:textId="77777777" w:rsidR="003674EF" w:rsidRPr="00F83AB7" w:rsidRDefault="003674EF" w:rsidP="00F83AB7">
      <w:pPr>
        <w:pStyle w:val="Step1"/>
        <w:rPr>
          <w:rFonts w:eastAsia="Calibri"/>
        </w:rPr>
      </w:pPr>
      <w:r w:rsidRPr="00F83AB7">
        <w:rPr>
          <w:rFonts w:eastAsia="Calibri"/>
        </w:rPr>
        <w:t>Open the Updater from the Windows Start menu</w:t>
      </w:r>
    </w:p>
    <w:p w14:paraId="44C885B7" w14:textId="77777777" w:rsidR="003674EF" w:rsidRPr="00F83AB7" w:rsidRDefault="00540B57" w:rsidP="00F83AB7">
      <w:pPr>
        <w:pStyle w:val="Step1"/>
        <w:rPr>
          <w:rFonts w:eastAsia="Calibri"/>
        </w:rPr>
      </w:pPr>
      <w:r>
        <w:rPr>
          <w:rFonts w:eastAsia="Calibri"/>
        </w:rPr>
        <w:t xml:space="preserve">Click Next in </w:t>
      </w:r>
      <w:r w:rsidR="003674EF" w:rsidRPr="00F83AB7">
        <w:rPr>
          <w:rFonts w:eastAsia="Calibri"/>
        </w:rPr>
        <w:t>the IBMUpdate Installer Window</w:t>
      </w:r>
    </w:p>
    <w:p w14:paraId="44C885B8" w14:textId="77777777" w:rsidR="003674EF" w:rsidRPr="00F83AB7" w:rsidRDefault="003674EF" w:rsidP="00F83AB7">
      <w:pPr>
        <w:pStyle w:val="Step1"/>
      </w:pPr>
      <w:r w:rsidRPr="00F83AB7">
        <w:rPr>
          <w:rFonts w:eastAsia="Calibri"/>
        </w:rPr>
        <w:t>Verify the directory path is</w:t>
      </w:r>
      <w:r w:rsidR="00982F89">
        <w:rPr>
          <w:rFonts w:eastAsia="Calibri"/>
        </w:rPr>
        <w:t xml:space="preserve"> </w:t>
      </w:r>
      <w:r w:rsidRPr="00F83AB7">
        <w:rPr>
          <w:rFonts w:eastAsia="Calibri"/>
        </w:rPr>
        <w:t>“</w:t>
      </w:r>
      <w:r w:rsidRPr="00F83AB7">
        <w:t xml:space="preserve">F:\Data\IBM\WebSphere\AppServer” and </w:t>
      </w:r>
      <w:r w:rsidR="00540B57">
        <w:t xml:space="preserve">click </w:t>
      </w:r>
      <w:r w:rsidRPr="00F83AB7">
        <w:t>Next</w:t>
      </w:r>
    </w:p>
    <w:p w14:paraId="44C885B9" w14:textId="77777777" w:rsidR="003674EF" w:rsidRPr="00F83AB7" w:rsidRDefault="003674EF" w:rsidP="00F83AB7">
      <w:pPr>
        <w:pStyle w:val="Step1"/>
        <w:rPr>
          <w:rFonts w:eastAsia="Calibri"/>
        </w:rPr>
      </w:pPr>
      <w:r w:rsidRPr="00F83AB7">
        <w:rPr>
          <w:rFonts w:eastAsia="Calibri"/>
        </w:rPr>
        <w:t>Select install maintenance package and click next.</w:t>
      </w:r>
    </w:p>
    <w:p w14:paraId="44C885BA" w14:textId="77777777" w:rsidR="003674EF" w:rsidRPr="00F83AB7" w:rsidRDefault="003674EF" w:rsidP="00F83AB7">
      <w:pPr>
        <w:pStyle w:val="Step1"/>
      </w:pPr>
      <w:r w:rsidRPr="00F83AB7">
        <w:rPr>
          <w:rFonts w:eastAsia="Calibri"/>
        </w:rPr>
        <w:t xml:space="preserve">Ensure the directory path is </w:t>
      </w:r>
      <w:r w:rsidRPr="00F83AB7">
        <w:t>F:\DATA\IBM\WebSphere\UpdateInstaller\maintenance</w:t>
      </w:r>
      <w:r w:rsidR="00540B57">
        <w:t xml:space="preserve"> and click </w:t>
      </w:r>
      <w:r w:rsidRPr="00F83AB7">
        <w:t>Next</w:t>
      </w:r>
    </w:p>
    <w:p w14:paraId="44C885BB" w14:textId="77777777" w:rsidR="003674EF" w:rsidRPr="00F83AB7" w:rsidRDefault="003674EF" w:rsidP="00F83AB7">
      <w:pPr>
        <w:pStyle w:val="Step1"/>
        <w:rPr>
          <w:rFonts w:eastAsia="Calibri"/>
        </w:rPr>
      </w:pPr>
      <w:r w:rsidRPr="00F83AB7">
        <w:rPr>
          <w:rFonts w:eastAsia="Calibri"/>
        </w:rPr>
        <w:t>Click next from the Installation Summary window</w:t>
      </w:r>
    </w:p>
    <w:p w14:paraId="44C885BC" w14:textId="77777777" w:rsidR="003674EF" w:rsidRPr="00F83AB7" w:rsidRDefault="003674EF" w:rsidP="00F83AB7">
      <w:pPr>
        <w:pStyle w:val="Step1"/>
        <w:rPr>
          <w:rFonts w:eastAsia="Calibri"/>
        </w:rPr>
      </w:pPr>
      <w:r w:rsidRPr="00F83AB7">
        <w:rPr>
          <w:rFonts w:eastAsia="Calibri"/>
        </w:rPr>
        <w:t xml:space="preserve">When you receive the </w:t>
      </w:r>
      <w:r w:rsidR="00540B57">
        <w:rPr>
          <w:rFonts w:eastAsia="Calibri"/>
        </w:rPr>
        <w:t xml:space="preserve">installation complete, </w:t>
      </w:r>
      <w:r w:rsidRPr="00F83AB7">
        <w:rPr>
          <w:rFonts w:eastAsia="Calibri"/>
        </w:rPr>
        <w:t>click Relaunch To apply IBM HTTP Hotfix</w:t>
      </w:r>
    </w:p>
    <w:p w14:paraId="44C885BD" w14:textId="1507FF34" w:rsidR="006624A5" w:rsidRDefault="006624A5">
      <w:pPr>
        <w:spacing w:after="0"/>
        <w:rPr>
          <w:rFonts w:ascii="Georgia" w:eastAsiaTheme="majorEastAsia" w:hAnsi="Georgia" w:cstheme="majorBidi"/>
          <w:bCs/>
          <w:color w:val="008198"/>
          <w:sz w:val="22"/>
          <w14:textFill>
            <w14:solidFill>
              <w14:srgbClr w14:val="008198">
                <w14:alpha w14:val="19000"/>
              </w14:srgbClr>
            </w14:solidFill>
          </w14:textFill>
        </w:rPr>
      </w:pPr>
    </w:p>
    <w:p w14:paraId="44C885BE" w14:textId="77777777" w:rsidR="003674EF" w:rsidRPr="00F83AB7" w:rsidRDefault="003674EF" w:rsidP="00540B57">
      <w:pPr>
        <w:pStyle w:val="Heading3"/>
      </w:pPr>
      <w:r w:rsidRPr="00F83AB7">
        <w:t xml:space="preserve">Fix Pack Installation for </w:t>
      </w:r>
      <w:r w:rsidRPr="00540B57">
        <w:t>I</w:t>
      </w:r>
      <w:r w:rsidR="0050223F">
        <w:t>HS</w:t>
      </w:r>
    </w:p>
    <w:p w14:paraId="44C885BF" w14:textId="77777777" w:rsidR="003674EF" w:rsidRPr="00540B57" w:rsidRDefault="003674EF" w:rsidP="00465ACB">
      <w:pPr>
        <w:pStyle w:val="Step1"/>
        <w:numPr>
          <w:ilvl w:val="0"/>
          <w:numId w:val="29"/>
        </w:numPr>
        <w:ind w:left="900" w:hanging="540"/>
        <w:rPr>
          <w:rFonts w:eastAsia="Calibri"/>
        </w:rPr>
      </w:pPr>
      <w:r w:rsidRPr="00540B57">
        <w:rPr>
          <w:rFonts w:eastAsia="Calibri"/>
        </w:rPr>
        <w:t xml:space="preserve">Click </w:t>
      </w:r>
      <w:r w:rsidR="00540B57">
        <w:rPr>
          <w:rFonts w:eastAsia="Calibri"/>
        </w:rPr>
        <w:t xml:space="preserve">the down arrow </w:t>
      </w:r>
      <w:r w:rsidRPr="00540B57">
        <w:rPr>
          <w:rFonts w:eastAsia="Calibri"/>
        </w:rPr>
        <w:t>by the Directory Path, select F:\Data\IBM\HTTPServer and click Next</w:t>
      </w:r>
    </w:p>
    <w:p w14:paraId="44C885C0" w14:textId="77777777" w:rsidR="003674EF" w:rsidRPr="00F83AB7" w:rsidRDefault="003674EF" w:rsidP="00FD0CF2">
      <w:r w:rsidRPr="00F83AB7">
        <w:rPr>
          <w:noProof/>
        </w:rPr>
        <w:drawing>
          <wp:inline distT="0" distB="0" distL="0" distR="0" wp14:anchorId="44C89193" wp14:editId="44C89194">
            <wp:extent cx="3248025" cy="2209800"/>
            <wp:effectExtent l="0" t="0" r="9525" b="0"/>
            <wp:docPr id="2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8025" cy="2209800"/>
                    </a:xfrm>
                    <a:prstGeom prst="rect">
                      <a:avLst/>
                    </a:prstGeom>
                    <a:noFill/>
                    <a:ln>
                      <a:noFill/>
                    </a:ln>
                  </pic:spPr>
                </pic:pic>
              </a:graphicData>
            </a:graphic>
          </wp:inline>
        </w:drawing>
      </w:r>
    </w:p>
    <w:p w14:paraId="44C885C1" w14:textId="77777777" w:rsidR="003674EF" w:rsidRPr="00F83AB7" w:rsidRDefault="003674EF" w:rsidP="00F83AB7">
      <w:pPr>
        <w:pStyle w:val="Step1"/>
        <w:rPr>
          <w:rFonts w:eastAsia="Calibri"/>
        </w:rPr>
      </w:pPr>
      <w:r w:rsidRPr="00F83AB7">
        <w:rPr>
          <w:rFonts w:eastAsia="Calibri"/>
        </w:rPr>
        <w:t xml:space="preserve">Select Install maintenance package and </w:t>
      </w:r>
      <w:r w:rsidR="00FD0CF2">
        <w:rPr>
          <w:rFonts w:eastAsia="Calibri"/>
        </w:rPr>
        <w:t>c</w:t>
      </w:r>
      <w:r w:rsidRPr="00F83AB7">
        <w:rPr>
          <w:rFonts w:eastAsia="Calibri"/>
        </w:rPr>
        <w:t>lick Next</w:t>
      </w:r>
    </w:p>
    <w:p w14:paraId="44C885C2" w14:textId="77777777" w:rsidR="003674EF" w:rsidRPr="00F83AB7" w:rsidRDefault="003674EF" w:rsidP="00F83AB7">
      <w:pPr>
        <w:pStyle w:val="Step1"/>
      </w:pPr>
      <w:r w:rsidRPr="00F83AB7">
        <w:rPr>
          <w:rFonts w:eastAsia="Calibri"/>
        </w:rPr>
        <w:t xml:space="preserve">Ensure the directory path is </w:t>
      </w:r>
      <w:r w:rsidRPr="00F83AB7">
        <w:t>F:\DATA\IBM\WebSphere\UpdateInstaller\Maintenance and click Next</w:t>
      </w:r>
    </w:p>
    <w:p w14:paraId="44C885C3" w14:textId="77777777" w:rsidR="003674EF" w:rsidRPr="00F83AB7" w:rsidRDefault="00FD0CF2" w:rsidP="00F83AB7">
      <w:pPr>
        <w:pStyle w:val="Step1"/>
        <w:rPr>
          <w:rFonts w:eastAsia="Calibri"/>
        </w:rPr>
      </w:pPr>
      <w:r>
        <w:rPr>
          <w:rFonts w:eastAsia="Calibri"/>
        </w:rPr>
        <w:t>C</w:t>
      </w:r>
      <w:r w:rsidR="003674EF" w:rsidRPr="00F83AB7">
        <w:rPr>
          <w:rFonts w:eastAsia="Calibri"/>
        </w:rPr>
        <w:t>lick Next from the Installation Summary window</w:t>
      </w:r>
    </w:p>
    <w:p w14:paraId="44C885C4" w14:textId="6CC61890" w:rsidR="003674EF" w:rsidRPr="00F83AB7" w:rsidRDefault="003674EF" w:rsidP="00F83AB7">
      <w:pPr>
        <w:pStyle w:val="Step1"/>
        <w:rPr>
          <w:rFonts w:eastAsia="Calibri"/>
        </w:rPr>
      </w:pPr>
      <w:r w:rsidRPr="00F83AB7">
        <w:rPr>
          <w:rFonts w:eastAsia="Calibri"/>
        </w:rPr>
        <w:t>Insta</w:t>
      </w:r>
      <w:r w:rsidR="00CD5E4D">
        <w:rPr>
          <w:rFonts w:eastAsia="Calibri"/>
        </w:rPr>
        <w:t>llation Complete, click Finish</w:t>
      </w:r>
    </w:p>
    <w:p w14:paraId="44C885C6" w14:textId="77777777" w:rsidR="003674EF" w:rsidRPr="00F83AB7" w:rsidRDefault="003674EF" w:rsidP="00FD0CF2">
      <w:pPr>
        <w:pStyle w:val="NoteorTip"/>
      </w:pPr>
      <w:r w:rsidRPr="00F83AB7">
        <w:t>Complete Websphere and IHS installations on ALL cache and ALL WAS APP servers before proceeding</w:t>
      </w:r>
      <w:r w:rsidR="00FD0CF2">
        <w:rPr>
          <w:rFonts w:eastAsia="Calibri"/>
        </w:rPr>
        <w:t xml:space="preserve"> with any configurations</w:t>
      </w:r>
      <w:bookmarkStart w:id="43" w:name="_Toc377034459"/>
      <w:bookmarkStart w:id="44" w:name="_Toc396394511"/>
      <w:bookmarkStart w:id="45" w:name="_Toc366645835"/>
    </w:p>
    <w:p w14:paraId="44C885C7" w14:textId="6ED61E5E" w:rsidR="007B2862" w:rsidRDefault="007B2862">
      <w:pPr>
        <w:spacing w:after="0"/>
        <w:rPr>
          <w:rFonts w:ascii="Georgia" w:eastAsiaTheme="majorEastAsia" w:hAnsi="Georgia" w:cstheme="majorBidi"/>
          <w:bCs/>
          <w:color w:val="008198"/>
          <w:sz w:val="28"/>
          <w:szCs w:val="26"/>
        </w:rPr>
      </w:pPr>
      <w:bookmarkStart w:id="46" w:name="_Toc400291052"/>
    </w:p>
    <w:p w14:paraId="44C885C8" w14:textId="77777777" w:rsidR="003674EF" w:rsidRPr="00595047" w:rsidRDefault="003674EF" w:rsidP="003674EF">
      <w:pPr>
        <w:pStyle w:val="Heading2"/>
      </w:pPr>
      <w:bookmarkStart w:id="47" w:name="_Toc443378855"/>
      <w:r w:rsidRPr="00595047">
        <w:t xml:space="preserve">WebSphere Remote Cache </w:t>
      </w:r>
      <w:r>
        <w:t>CELL</w:t>
      </w:r>
      <w:r w:rsidRPr="00595047">
        <w:t xml:space="preserve"> Configuration</w:t>
      </w:r>
      <w:bookmarkEnd w:id="46"/>
      <w:bookmarkEnd w:id="47"/>
    </w:p>
    <w:p w14:paraId="44C885C9" w14:textId="77777777" w:rsidR="003674EF" w:rsidRPr="00595047" w:rsidRDefault="003674EF" w:rsidP="003674EF">
      <w:pPr>
        <w:pStyle w:val="Heading3"/>
        <w:rPr>
          <w:rFonts w:ascii="Book Antiqua" w:eastAsia="Calibri" w:hAnsi="Book Antiqua"/>
          <w:szCs w:val="28"/>
        </w:rPr>
      </w:pPr>
      <w:bookmarkStart w:id="48" w:name="_Toc400291053"/>
      <w:r w:rsidRPr="00595047">
        <w:t>WebSphere Deployment Manager Creation: Remote Cache Server 1</w:t>
      </w:r>
      <w:bookmarkEnd w:id="48"/>
      <w:r w:rsidR="00982F89">
        <w:rPr>
          <w:rFonts w:ascii="Book Antiqua" w:eastAsia="Calibri" w:hAnsi="Book Antiqua"/>
          <w:szCs w:val="28"/>
        </w:rPr>
        <w:t xml:space="preserve"> </w:t>
      </w:r>
      <w:bookmarkStart w:id="49" w:name="_Toc369509361"/>
      <w:bookmarkStart w:id="50" w:name="_Toc377034460"/>
      <w:bookmarkStart w:id="51" w:name="_Toc396394512"/>
    </w:p>
    <w:bookmarkEnd w:id="49"/>
    <w:bookmarkEnd w:id="50"/>
    <w:bookmarkEnd w:id="51"/>
    <w:p w14:paraId="44C885CA" w14:textId="77777777" w:rsidR="003674EF" w:rsidRPr="00810118" w:rsidRDefault="003674EF" w:rsidP="00465ACB">
      <w:pPr>
        <w:pStyle w:val="Step1"/>
        <w:numPr>
          <w:ilvl w:val="0"/>
          <w:numId w:val="30"/>
        </w:numPr>
        <w:ind w:left="900" w:hanging="540"/>
        <w:rPr>
          <w:rFonts w:eastAsia="Calibri"/>
        </w:rPr>
      </w:pPr>
      <w:r w:rsidRPr="00810118">
        <w:rPr>
          <w:rFonts w:eastAsia="Calibri"/>
        </w:rPr>
        <w:t>Execute PMT.bat from</w:t>
      </w:r>
      <w:r w:rsidR="00982F89">
        <w:rPr>
          <w:rFonts w:eastAsia="Calibri"/>
        </w:rPr>
        <w:t xml:space="preserve"> </w:t>
      </w:r>
      <w:r w:rsidRPr="00810118">
        <w:rPr>
          <w:rFonts w:eastAsia="Calibri"/>
        </w:rPr>
        <w:t>“F:\Data\IBM\WebSphere\AppServer\bin\ProfileManagement”</w:t>
      </w:r>
    </w:p>
    <w:p w14:paraId="44C885CB" w14:textId="77777777" w:rsidR="003674EF" w:rsidRPr="00810118" w:rsidRDefault="00810118" w:rsidP="006624A5">
      <w:pPr>
        <w:pStyle w:val="Step1"/>
        <w:rPr>
          <w:rFonts w:eastAsia="Calibri"/>
        </w:rPr>
      </w:pPr>
      <w:r>
        <w:rPr>
          <w:rFonts w:eastAsia="Calibri"/>
        </w:rPr>
        <w:t>Click</w:t>
      </w:r>
      <w:r w:rsidR="003674EF" w:rsidRPr="00810118">
        <w:rPr>
          <w:rFonts w:eastAsia="Calibri"/>
        </w:rPr>
        <w:t xml:space="preserve"> the “Create” button to start the profile creation process.</w:t>
      </w:r>
    </w:p>
    <w:p w14:paraId="44C885CC" w14:textId="77777777" w:rsidR="003674EF" w:rsidRPr="00810118" w:rsidRDefault="003674EF" w:rsidP="006624A5">
      <w:pPr>
        <w:pStyle w:val="Step1"/>
        <w:rPr>
          <w:rFonts w:eastAsia="Calibri"/>
        </w:rPr>
      </w:pPr>
      <w:r w:rsidRPr="00810118">
        <w:rPr>
          <w:rFonts w:eastAsia="Calibri"/>
        </w:rPr>
        <w:t xml:space="preserve">In the “Environment Selection” window select the “Management” option and </w:t>
      </w:r>
      <w:r w:rsidR="00810118">
        <w:rPr>
          <w:rFonts w:eastAsia="Calibri"/>
        </w:rPr>
        <w:t>click</w:t>
      </w:r>
      <w:r w:rsidRPr="00810118">
        <w:rPr>
          <w:rFonts w:eastAsia="Calibri"/>
        </w:rPr>
        <w:t xml:space="preserve"> the “Next” button.</w:t>
      </w:r>
    </w:p>
    <w:p w14:paraId="44C885CD" w14:textId="77777777" w:rsidR="003674EF" w:rsidRPr="00810118" w:rsidRDefault="003674EF" w:rsidP="006624A5">
      <w:pPr>
        <w:pStyle w:val="Step1"/>
        <w:rPr>
          <w:rFonts w:eastAsia="Calibri"/>
        </w:rPr>
      </w:pPr>
      <w:r w:rsidRPr="00810118">
        <w:rPr>
          <w:rFonts w:eastAsia="Calibri"/>
        </w:rPr>
        <w:t xml:space="preserve">In the Server Type Selection screen, select “Deployment manager” option and </w:t>
      </w:r>
      <w:r w:rsidR="00810118">
        <w:rPr>
          <w:rFonts w:eastAsia="Calibri"/>
        </w:rPr>
        <w:t>click</w:t>
      </w:r>
      <w:r w:rsidRPr="00810118">
        <w:rPr>
          <w:rFonts w:eastAsia="Calibri"/>
        </w:rPr>
        <w:t xml:space="preserve"> “Next”.</w:t>
      </w:r>
    </w:p>
    <w:p w14:paraId="44C885CE" w14:textId="77777777" w:rsidR="003674EF" w:rsidRPr="00810118" w:rsidRDefault="003674EF" w:rsidP="006624A5">
      <w:pPr>
        <w:pStyle w:val="Step1"/>
        <w:rPr>
          <w:rFonts w:eastAsia="Calibri"/>
        </w:rPr>
      </w:pPr>
      <w:r w:rsidRPr="00810118">
        <w:rPr>
          <w:rFonts w:eastAsia="Calibri"/>
        </w:rPr>
        <w:t xml:space="preserve">In the “profile Creation Options” screen select the “Advanced profile creation” option and </w:t>
      </w:r>
      <w:r w:rsidR="00810118">
        <w:rPr>
          <w:rFonts w:eastAsia="Calibri"/>
        </w:rPr>
        <w:t>click</w:t>
      </w:r>
      <w:r w:rsidRPr="00810118">
        <w:rPr>
          <w:rFonts w:eastAsia="Calibri"/>
        </w:rPr>
        <w:t xml:space="preserve"> “Next”.</w:t>
      </w:r>
    </w:p>
    <w:p w14:paraId="44C885CF" w14:textId="77777777" w:rsidR="003674EF" w:rsidRPr="00810118" w:rsidRDefault="003674EF" w:rsidP="006624A5">
      <w:pPr>
        <w:pStyle w:val="Step1"/>
        <w:rPr>
          <w:rFonts w:eastAsia="Calibri"/>
        </w:rPr>
      </w:pPr>
      <w:r w:rsidRPr="00810118">
        <w:rPr>
          <w:rFonts w:eastAsia="Calibri"/>
        </w:rPr>
        <w:t>In the “Optional Application Deployment” screen leave the “Deploy the administrative console” option “checked” and click “Next”. This option will enable web based administration for the created profile.</w:t>
      </w:r>
    </w:p>
    <w:p w14:paraId="44C885D0" w14:textId="77777777" w:rsidR="003674EF" w:rsidRPr="00810118" w:rsidRDefault="003674EF" w:rsidP="006624A5">
      <w:pPr>
        <w:pStyle w:val="Step1"/>
        <w:rPr>
          <w:rFonts w:eastAsia="Calibri"/>
        </w:rPr>
      </w:pPr>
      <w:r w:rsidRPr="00810118">
        <w:rPr>
          <w:rFonts w:eastAsia="Calibri"/>
        </w:rPr>
        <w:t xml:space="preserve">In the “Profile Name and Location” screen change the profile name and directory. </w:t>
      </w:r>
    </w:p>
    <w:p w14:paraId="44C885D1" w14:textId="77777777" w:rsidR="003674EF" w:rsidRPr="00810118" w:rsidRDefault="003674EF" w:rsidP="006F4337">
      <w:pPr>
        <w:pStyle w:val="Bullet2"/>
      </w:pPr>
      <w:r w:rsidRPr="00810118">
        <w:t>Profile Name: cell01_dmgr</w:t>
      </w:r>
    </w:p>
    <w:p w14:paraId="44C885D2" w14:textId="77777777" w:rsidR="003674EF" w:rsidRPr="00810118" w:rsidRDefault="003674EF" w:rsidP="006F4337">
      <w:pPr>
        <w:pStyle w:val="Bullet2"/>
      </w:pPr>
      <w:r w:rsidRPr="00810118">
        <w:t>Directory: F:\Data\IBM\WebSphere\AppServer\profiles\cell01_dmgr</w:t>
      </w:r>
    </w:p>
    <w:p w14:paraId="44C885D3" w14:textId="77777777" w:rsidR="003674EF" w:rsidRPr="00810118" w:rsidRDefault="003674EF" w:rsidP="006624A5">
      <w:pPr>
        <w:pStyle w:val="Step1"/>
        <w:rPr>
          <w:rFonts w:eastAsia="Calibri"/>
        </w:rPr>
      </w:pPr>
      <w:r w:rsidRPr="00810118">
        <w:rPr>
          <w:rFonts w:eastAsia="Calibri"/>
        </w:rPr>
        <w:t>Click “Next”</w:t>
      </w:r>
    </w:p>
    <w:p w14:paraId="44C885D4" w14:textId="77777777" w:rsidR="003674EF" w:rsidRPr="00810118" w:rsidRDefault="003674EF" w:rsidP="006624A5">
      <w:pPr>
        <w:pStyle w:val="Step1"/>
        <w:rPr>
          <w:rFonts w:eastAsia="Calibri"/>
        </w:rPr>
      </w:pPr>
      <w:r w:rsidRPr="00810118">
        <w:rPr>
          <w:rFonts w:eastAsia="Calibri"/>
        </w:rPr>
        <w:t>In the “Node, Host, and Cell Names” screen change the Node name, host name and cell name.</w:t>
      </w:r>
    </w:p>
    <w:p w14:paraId="44C885D5" w14:textId="77777777" w:rsidR="003674EF" w:rsidRPr="00810118" w:rsidRDefault="003674EF" w:rsidP="006F4337">
      <w:pPr>
        <w:pStyle w:val="Bullet2"/>
      </w:pPr>
      <w:r w:rsidRPr="00810118">
        <w:t>Node Name: Cellmanager01</w:t>
      </w:r>
    </w:p>
    <w:p w14:paraId="44C885D6" w14:textId="77777777" w:rsidR="003674EF" w:rsidRPr="00810118" w:rsidRDefault="003674EF" w:rsidP="006F4337">
      <w:pPr>
        <w:pStyle w:val="Bullet2"/>
      </w:pPr>
      <w:r w:rsidRPr="00810118">
        <w:t>Host Name: full DNS name for that server</w:t>
      </w:r>
    </w:p>
    <w:p w14:paraId="44C885D7" w14:textId="77777777" w:rsidR="003674EF" w:rsidRPr="00810118" w:rsidRDefault="003674EF" w:rsidP="006F4337">
      <w:pPr>
        <w:pStyle w:val="Bullet2"/>
      </w:pPr>
      <w:r w:rsidRPr="00810118">
        <w:t>Cell Name: dmgrCell01</w:t>
      </w:r>
    </w:p>
    <w:p w14:paraId="44C885D8" w14:textId="77777777" w:rsidR="003674EF" w:rsidRPr="00810118" w:rsidRDefault="003674EF" w:rsidP="006624A5">
      <w:pPr>
        <w:pStyle w:val="Step1"/>
        <w:rPr>
          <w:rFonts w:eastAsia="Calibri"/>
        </w:rPr>
      </w:pPr>
      <w:r w:rsidRPr="00810118">
        <w:rPr>
          <w:rFonts w:eastAsia="Calibri"/>
        </w:rPr>
        <w:t>Click “Next”</w:t>
      </w:r>
    </w:p>
    <w:p w14:paraId="44C885D9" w14:textId="77777777" w:rsidR="003674EF" w:rsidRPr="00810118" w:rsidRDefault="003674EF" w:rsidP="006624A5">
      <w:pPr>
        <w:pStyle w:val="Step1"/>
        <w:rPr>
          <w:rFonts w:eastAsia="Calibri"/>
        </w:rPr>
      </w:pPr>
      <w:r w:rsidRPr="00810118">
        <w:rPr>
          <w:rFonts w:eastAsia="Calibri"/>
        </w:rPr>
        <w:t xml:space="preserve">In the “Administrative Security Screen” make sure the “Enable administrative security” is checked and provide the username and password click “Next”. </w:t>
      </w:r>
    </w:p>
    <w:p w14:paraId="44C885DA" w14:textId="77777777" w:rsidR="003674EF" w:rsidRPr="00810118" w:rsidRDefault="003674EF" w:rsidP="006F4337">
      <w:pPr>
        <w:pStyle w:val="Bullet2"/>
      </w:pPr>
      <w:r w:rsidRPr="00810118">
        <w:t>(Make sure you document the credential values you use for your environment)</w:t>
      </w:r>
    </w:p>
    <w:p w14:paraId="44C885DB" w14:textId="77777777" w:rsidR="003674EF" w:rsidRPr="00810118" w:rsidRDefault="003674EF" w:rsidP="006624A5">
      <w:pPr>
        <w:pStyle w:val="Step1"/>
        <w:rPr>
          <w:rFonts w:eastAsia="Calibri"/>
        </w:rPr>
      </w:pPr>
      <w:r w:rsidRPr="00810118">
        <w:rPr>
          <w:rFonts w:eastAsia="Calibri"/>
        </w:rPr>
        <w:t xml:space="preserve">In the “Security Certificate (Part 1)” screen leave the default options as-is and </w:t>
      </w:r>
      <w:r w:rsidR="00810118">
        <w:rPr>
          <w:rFonts w:eastAsia="Calibri"/>
        </w:rPr>
        <w:t>click</w:t>
      </w:r>
      <w:r w:rsidRPr="00810118">
        <w:rPr>
          <w:rFonts w:eastAsia="Calibri"/>
        </w:rPr>
        <w:t xml:space="preserve"> “Next”.</w:t>
      </w:r>
    </w:p>
    <w:p w14:paraId="44C885DC" w14:textId="77777777" w:rsidR="003674EF" w:rsidRPr="00810118" w:rsidRDefault="003674EF" w:rsidP="006624A5">
      <w:pPr>
        <w:pStyle w:val="Step1"/>
        <w:rPr>
          <w:rFonts w:eastAsia="Calibri"/>
        </w:rPr>
      </w:pPr>
      <w:r w:rsidRPr="00810118">
        <w:rPr>
          <w:rFonts w:eastAsia="Calibri"/>
        </w:rPr>
        <w:t xml:space="preserve">In the “Security Certificate (Part 2)” screen leave all of the default values and </w:t>
      </w:r>
      <w:r w:rsidR="00810118">
        <w:rPr>
          <w:rFonts w:eastAsia="Calibri"/>
        </w:rPr>
        <w:t>click</w:t>
      </w:r>
      <w:r w:rsidRPr="00810118">
        <w:rPr>
          <w:rFonts w:eastAsia="Calibri"/>
        </w:rPr>
        <w:t xml:space="preserve"> “Next”.</w:t>
      </w:r>
    </w:p>
    <w:p w14:paraId="44C885DD" w14:textId="77777777" w:rsidR="003674EF" w:rsidRPr="00810118" w:rsidRDefault="003674EF" w:rsidP="006624A5">
      <w:pPr>
        <w:pStyle w:val="Step1"/>
        <w:rPr>
          <w:rFonts w:eastAsia="Calibri"/>
        </w:rPr>
      </w:pPr>
      <w:r w:rsidRPr="00810118">
        <w:rPr>
          <w:rFonts w:eastAsia="Calibri"/>
        </w:rPr>
        <w:t xml:space="preserve">In the “Port Values Assignment” screen leave the port values as-is and </w:t>
      </w:r>
      <w:r w:rsidR="00810118">
        <w:rPr>
          <w:rFonts w:eastAsia="Calibri"/>
        </w:rPr>
        <w:t>click</w:t>
      </w:r>
      <w:r w:rsidRPr="00810118">
        <w:rPr>
          <w:rFonts w:eastAsia="Calibri"/>
        </w:rPr>
        <w:t xml:space="preserve"> “Next”.</w:t>
      </w:r>
    </w:p>
    <w:p w14:paraId="44C885DE" w14:textId="77777777" w:rsidR="003674EF" w:rsidRPr="00810118" w:rsidRDefault="003674EF" w:rsidP="006F4337">
      <w:pPr>
        <w:pStyle w:val="Bullet2"/>
      </w:pPr>
      <w:r w:rsidRPr="00810118">
        <w:t>Note: if you have more than one profile, make sure the port values are unique.</w:t>
      </w:r>
    </w:p>
    <w:p w14:paraId="44C885DF" w14:textId="77777777" w:rsidR="003674EF" w:rsidRPr="00810118" w:rsidRDefault="003674EF" w:rsidP="006624A5">
      <w:pPr>
        <w:pStyle w:val="Step1"/>
        <w:rPr>
          <w:rFonts w:eastAsia="Calibri"/>
        </w:rPr>
      </w:pPr>
      <w:r w:rsidRPr="00810118">
        <w:rPr>
          <w:rFonts w:eastAsia="Calibri"/>
        </w:rPr>
        <w:t xml:space="preserve">In the “Windows Service Definition” screen, make sure “Run the deployment manager process as a Windows service” is “Checked” and the “Log on as a local system account” is “selected”. Leave the “Startup type” as “automatic” and </w:t>
      </w:r>
      <w:r w:rsidR="00810118">
        <w:rPr>
          <w:rFonts w:eastAsia="Calibri"/>
        </w:rPr>
        <w:t>click</w:t>
      </w:r>
      <w:r w:rsidRPr="00810118">
        <w:rPr>
          <w:rFonts w:eastAsia="Calibri"/>
        </w:rPr>
        <w:t xml:space="preserve"> “Next”.</w:t>
      </w:r>
    </w:p>
    <w:p w14:paraId="44C885E0" w14:textId="77777777" w:rsidR="003674EF" w:rsidRPr="00810118" w:rsidRDefault="003674EF" w:rsidP="006624A5">
      <w:pPr>
        <w:pStyle w:val="Step1"/>
        <w:rPr>
          <w:rFonts w:eastAsia="Calibri"/>
        </w:rPr>
      </w:pPr>
      <w:r w:rsidRPr="00810118">
        <w:rPr>
          <w:rFonts w:eastAsia="Calibri"/>
        </w:rPr>
        <w:t xml:space="preserve">In the “Profile Creation Summary” screen verify the summary details and </w:t>
      </w:r>
      <w:r w:rsidR="00810118">
        <w:rPr>
          <w:rFonts w:eastAsia="Calibri"/>
        </w:rPr>
        <w:t>click</w:t>
      </w:r>
      <w:r w:rsidRPr="00810118">
        <w:rPr>
          <w:rFonts w:eastAsia="Calibri"/>
        </w:rPr>
        <w:t xml:space="preserve"> the “Create” button.</w:t>
      </w:r>
    </w:p>
    <w:p w14:paraId="44C885E1" w14:textId="77777777" w:rsidR="003674EF" w:rsidRPr="00810118" w:rsidRDefault="003674EF" w:rsidP="006624A5">
      <w:pPr>
        <w:pStyle w:val="Step1"/>
        <w:rPr>
          <w:rFonts w:eastAsia="Calibri"/>
        </w:rPr>
      </w:pPr>
      <w:r w:rsidRPr="00810118">
        <w:rPr>
          <w:rFonts w:eastAsia="Calibri"/>
        </w:rPr>
        <w:t>Once the profile is created successfully, in the “profile Creation Complete” s</w:t>
      </w:r>
      <w:r w:rsidR="004A3F1B">
        <w:rPr>
          <w:rFonts w:eastAsia="Calibri"/>
        </w:rPr>
        <w:t>creen “check” the “Launch the F</w:t>
      </w:r>
      <w:r w:rsidRPr="00810118">
        <w:rPr>
          <w:rFonts w:eastAsia="Calibri"/>
        </w:rPr>
        <w:t>i</w:t>
      </w:r>
      <w:r w:rsidR="004A3F1B">
        <w:rPr>
          <w:rFonts w:eastAsia="Calibri"/>
        </w:rPr>
        <w:t>r</w:t>
      </w:r>
      <w:r w:rsidRPr="00810118">
        <w:rPr>
          <w:rFonts w:eastAsia="Calibri"/>
        </w:rPr>
        <w:t xml:space="preserve">st step console” and </w:t>
      </w:r>
      <w:r w:rsidR="00810118">
        <w:rPr>
          <w:rFonts w:eastAsia="Calibri"/>
        </w:rPr>
        <w:t>Click</w:t>
      </w:r>
      <w:r w:rsidRPr="00810118">
        <w:rPr>
          <w:rFonts w:eastAsia="Calibri"/>
        </w:rPr>
        <w:t xml:space="preserve"> the “Finish” button.</w:t>
      </w:r>
    </w:p>
    <w:p w14:paraId="44C885E2" w14:textId="77777777" w:rsidR="003674EF" w:rsidRPr="00810118" w:rsidRDefault="003674EF" w:rsidP="006624A5">
      <w:pPr>
        <w:pStyle w:val="Step1"/>
        <w:rPr>
          <w:rFonts w:eastAsia="Calibri"/>
        </w:rPr>
      </w:pPr>
      <w:r w:rsidRPr="00810118">
        <w:rPr>
          <w:rFonts w:eastAsia="Calibri"/>
        </w:rPr>
        <w:t xml:space="preserve">In the “First steps” window </w:t>
      </w:r>
      <w:r w:rsidR="00810118">
        <w:rPr>
          <w:rFonts w:eastAsia="Calibri"/>
        </w:rPr>
        <w:t>click</w:t>
      </w:r>
      <w:r w:rsidRPr="00810118">
        <w:rPr>
          <w:rFonts w:eastAsia="Calibri"/>
        </w:rPr>
        <w:t xml:space="preserve"> the “Installation verification” look. This will verify the profile installation is done correctly and also start the Deployment Manager.</w:t>
      </w:r>
      <w:r w:rsidR="00982F89">
        <w:rPr>
          <w:rFonts w:eastAsia="Calibri"/>
        </w:rPr>
        <w:t xml:space="preserve"> </w:t>
      </w:r>
      <w:r w:rsidRPr="00810118">
        <w:rPr>
          <w:rFonts w:eastAsia="Calibri"/>
        </w:rPr>
        <w:t xml:space="preserve"> Installation Verification is required to start the deployment manager prior to creating individual profiles.</w:t>
      </w:r>
    </w:p>
    <w:p w14:paraId="44C885E3" w14:textId="77777777" w:rsidR="003674EF" w:rsidRPr="00810118" w:rsidRDefault="003674EF" w:rsidP="006624A5">
      <w:pPr>
        <w:pStyle w:val="Step1"/>
        <w:rPr>
          <w:rFonts w:eastAsia="Calibri"/>
        </w:rPr>
      </w:pPr>
      <w:r w:rsidRPr="00810118">
        <w:rPr>
          <w:rFonts w:eastAsia="Calibri"/>
        </w:rPr>
        <w:t xml:space="preserve">Verify for the “The Installation verification is complete” in the First Steps Output screen. </w:t>
      </w:r>
    </w:p>
    <w:p w14:paraId="44C885E4" w14:textId="77777777" w:rsidR="003674EF" w:rsidRPr="00810118" w:rsidRDefault="003674EF" w:rsidP="006624A5">
      <w:pPr>
        <w:pStyle w:val="Step1"/>
        <w:rPr>
          <w:rFonts w:eastAsia="Calibri"/>
        </w:rPr>
      </w:pPr>
      <w:r w:rsidRPr="00810118">
        <w:rPr>
          <w:rFonts w:eastAsia="Calibri"/>
        </w:rPr>
        <w:t>Verify the service was created in the windows services listing (services.msc)</w:t>
      </w:r>
      <w:r w:rsidR="00982F89">
        <w:rPr>
          <w:rFonts w:eastAsia="Calibri"/>
        </w:rPr>
        <w:t xml:space="preserve"> </w:t>
      </w:r>
      <w:r w:rsidRPr="00810118">
        <w:rPr>
          <w:rFonts w:eastAsia="Calibri"/>
        </w:rPr>
        <w:t>(Looking for IBM WAS Server v7 –CellManager01)</w:t>
      </w:r>
    </w:p>
    <w:p w14:paraId="44C885E5" w14:textId="77777777" w:rsidR="003674EF" w:rsidRPr="00810118" w:rsidRDefault="003674EF" w:rsidP="006624A5">
      <w:pPr>
        <w:pStyle w:val="Step1"/>
        <w:rPr>
          <w:rFonts w:eastAsia="Calibri"/>
        </w:rPr>
      </w:pPr>
      <w:bookmarkStart w:id="52" w:name="_Toc400291054"/>
      <w:r w:rsidRPr="00810118">
        <w:t>WebSphere Profile &amp; Node Creation: Remote Cache Server 1</w:t>
      </w:r>
      <w:bookmarkEnd w:id="52"/>
    </w:p>
    <w:p w14:paraId="44C885E6" w14:textId="77777777" w:rsidR="003674EF" w:rsidRPr="00810118" w:rsidRDefault="003674EF" w:rsidP="006624A5">
      <w:pPr>
        <w:pStyle w:val="Step1"/>
        <w:rPr>
          <w:rFonts w:eastAsia="Calibri"/>
        </w:rPr>
      </w:pPr>
      <w:bookmarkStart w:id="53" w:name="_Toc369509362"/>
      <w:bookmarkStart w:id="54" w:name="_Toc377034461"/>
      <w:r w:rsidRPr="00810118">
        <w:rPr>
          <w:rFonts w:eastAsia="Calibri"/>
        </w:rPr>
        <w:t>Execute PMT.bat from “F:\Data\IBM\WebSphere\AppServer\bin\ProfileManagement” if the tool is not still running.</w:t>
      </w:r>
    </w:p>
    <w:bookmarkEnd w:id="53"/>
    <w:bookmarkEnd w:id="54"/>
    <w:p w14:paraId="44C885E7" w14:textId="77777777" w:rsidR="003674EF" w:rsidRPr="00810118" w:rsidRDefault="003674EF" w:rsidP="006624A5">
      <w:pPr>
        <w:pStyle w:val="Step1"/>
        <w:rPr>
          <w:rFonts w:eastAsia="Calibri"/>
        </w:rPr>
      </w:pPr>
      <w:r w:rsidRPr="00810118">
        <w:rPr>
          <w:rFonts w:eastAsia="Calibri"/>
        </w:rPr>
        <w:t xml:space="preserve">From the “Profile Management Tool” </w:t>
      </w:r>
      <w:r w:rsidR="00810118">
        <w:rPr>
          <w:rFonts w:eastAsia="Calibri"/>
        </w:rPr>
        <w:t>click</w:t>
      </w:r>
      <w:r w:rsidRPr="00810118">
        <w:rPr>
          <w:rFonts w:eastAsia="Calibri"/>
        </w:rPr>
        <w:t xml:space="preserve"> the “Create” button</w:t>
      </w:r>
    </w:p>
    <w:p w14:paraId="44C885E8" w14:textId="77777777" w:rsidR="003674EF" w:rsidRPr="00810118" w:rsidRDefault="003674EF" w:rsidP="006624A5">
      <w:pPr>
        <w:pStyle w:val="Step1"/>
        <w:rPr>
          <w:rFonts w:eastAsia="Calibri"/>
        </w:rPr>
      </w:pPr>
      <w:r w:rsidRPr="00810118">
        <w:rPr>
          <w:rFonts w:eastAsia="Calibri"/>
        </w:rPr>
        <w:t xml:space="preserve">Select the “Custom Profile” option and </w:t>
      </w:r>
      <w:r w:rsidR="00810118">
        <w:rPr>
          <w:rFonts w:eastAsia="Calibri"/>
        </w:rPr>
        <w:t>click</w:t>
      </w:r>
      <w:r w:rsidRPr="00810118">
        <w:rPr>
          <w:rFonts w:eastAsia="Calibri"/>
        </w:rPr>
        <w:t xml:space="preserve"> the “Next” button.</w:t>
      </w:r>
    </w:p>
    <w:p w14:paraId="44C885E9" w14:textId="77777777" w:rsidR="003674EF" w:rsidRPr="00810118" w:rsidRDefault="003674EF" w:rsidP="006624A5">
      <w:pPr>
        <w:pStyle w:val="Step1"/>
        <w:rPr>
          <w:rFonts w:eastAsia="Calibri"/>
        </w:rPr>
      </w:pPr>
      <w:r w:rsidRPr="00810118">
        <w:rPr>
          <w:rFonts w:eastAsia="Calibri"/>
        </w:rPr>
        <w:t xml:space="preserve">In the “profile Creation Options” screen select the “Advanced profile creation” option and </w:t>
      </w:r>
      <w:r w:rsidR="00810118">
        <w:rPr>
          <w:rFonts w:eastAsia="Calibri"/>
        </w:rPr>
        <w:t>click</w:t>
      </w:r>
      <w:r w:rsidRPr="00810118">
        <w:rPr>
          <w:rFonts w:eastAsia="Calibri"/>
        </w:rPr>
        <w:t xml:space="preserve"> “Next”.</w:t>
      </w:r>
    </w:p>
    <w:p w14:paraId="44C885EA" w14:textId="77777777" w:rsidR="003674EF" w:rsidRPr="00810118" w:rsidRDefault="003674EF" w:rsidP="006F4337">
      <w:pPr>
        <w:pStyle w:val="Bullet2"/>
      </w:pPr>
      <w:r w:rsidRPr="00810118">
        <w:t>Profile Name: SRVLPSRCNode01</w:t>
      </w:r>
      <w:r w:rsidR="00982F89">
        <w:t xml:space="preserve"> </w:t>
      </w:r>
    </w:p>
    <w:p w14:paraId="44C885EB" w14:textId="77777777" w:rsidR="003674EF" w:rsidRPr="00810118" w:rsidRDefault="003674EF" w:rsidP="006F4337">
      <w:pPr>
        <w:pStyle w:val="Bullet2"/>
      </w:pPr>
      <w:r w:rsidRPr="00810118">
        <w:t>Profile Directory:</w:t>
      </w:r>
      <w:r w:rsidR="00982F89">
        <w:t xml:space="preserve"> </w:t>
      </w:r>
      <w:r w:rsidRPr="00810118">
        <w:t>F:\DATA\IBM\WebSphere\AppServer\profiles\SRVLPSRCNode01</w:t>
      </w:r>
    </w:p>
    <w:p w14:paraId="44C885EC" w14:textId="77777777" w:rsidR="003674EF" w:rsidRPr="00810118" w:rsidRDefault="003674EF" w:rsidP="006624A5">
      <w:pPr>
        <w:pStyle w:val="Step1"/>
        <w:rPr>
          <w:rFonts w:eastAsia="Calibri"/>
        </w:rPr>
      </w:pPr>
      <w:r w:rsidRPr="00810118">
        <w:rPr>
          <w:rFonts w:eastAsia="Calibri"/>
        </w:rPr>
        <w:t>Click “Next”</w:t>
      </w:r>
    </w:p>
    <w:p w14:paraId="44C885ED" w14:textId="77777777" w:rsidR="003674EF" w:rsidRPr="00810118" w:rsidRDefault="003674EF" w:rsidP="006624A5">
      <w:pPr>
        <w:pStyle w:val="Step1"/>
        <w:rPr>
          <w:rFonts w:eastAsia="Calibri"/>
        </w:rPr>
      </w:pPr>
      <w:r w:rsidRPr="00810118">
        <w:rPr>
          <w:rFonts w:eastAsia="Calibri"/>
        </w:rPr>
        <w:t>In the “node and host names” screen</w:t>
      </w:r>
    </w:p>
    <w:p w14:paraId="44C885EE" w14:textId="77777777" w:rsidR="003674EF" w:rsidRPr="00810118" w:rsidRDefault="003674EF" w:rsidP="006F4337">
      <w:pPr>
        <w:pStyle w:val="Bullet2"/>
      </w:pPr>
      <w:r w:rsidRPr="00810118">
        <w:t>Node name:</w:t>
      </w:r>
      <w:r w:rsidR="00982F89">
        <w:t xml:space="preserve"> </w:t>
      </w:r>
      <w:r w:rsidRPr="00810118">
        <w:t>SRVLPSRCNode01</w:t>
      </w:r>
      <w:r w:rsidR="00982F89">
        <w:t xml:space="preserve"> </w:t>
      </w:r>
    </w:p>
    <w:p w14:paraId="44C885EF" w14:textId="77777777" w:rsidR="003674EF" w:rsidRPr="00810118" w:rsidRDefault="003674EF" w:rsidP="006F4337">
      <w:pPr>
        <w:pStyle w:val="Bullet2"/>
      </w:pPr>
      <w:r w:rsidRPr="00810118">
        <w:t>Host name:</w:t>
      </w:r>
      <w:r w:rsidR="00982F89">
        <w:t xml:space="preserve"> </w:t>
      </w:r>
      <w:r w:rsidRPr="00810118">
        <w:t>&lt;actual servername.domain.com&gt;</w:t>
      </w:r>
    </w:p>
    <w:p w14:paraId="44C885F0" w14:textId="77777777" w:rsidR="003674EF" w:rsidRPr="00810118" w:rsidRDefault="003674EF" w:rsidP="006624A5">
      <w:pPr>
        <w:pStyle w:val="Step1"/>
        <w:rPr>
          <w:rFonts w:eastAsia="Calibri"/>
        </w:rPr>
      </w:pPr>
      <w:r w:rsidRPr="00810118">
        <w:rPr>
          <w:rFonts w:eastAsia="Calibri"/>
        </w:rPr>
        <w:t>Click “Next”</w:t>
      </w:r>
    </w:p>
    <w:p w14:paraId="44C885F1" w14:textId="77777777" w:rsidR="003674EF" w:rsidRPr="00810118" w:rsidRDefault="003674EF" w:rsidP="006624A5">
      <w:pPr>
        <w:pStyle w:val="Step1"/>
        <w:rPr>
          <w:rFonts w:eastAsia="Calibri"/>
        </w:rPr>
      </w:pPr>
      <w:r w:rsidRPr="00810118">
        <w:rPr>
          <w:rFonts w:eastAsia="Calibri"/>
        </w:rPr>
        <w:t>In the Federation Screen</w:t>
      </w:r>
    </w:p>
    <w:p w14:paraId="44C885F2" w14:textId="77777777" w:rsidR="003674EF" w:rsidRPr="00810118" w:rsidRDefault="003674EF" w:rsidP="006F4337">
      <w:pPr>
        <w:pStyle w:val="Bullet2"/>
      </w:pPr>
      <w:r w:rsidRPr="00810118">
        <w:t>Deployment manager host name: &lt;actual servername.domain.com&gt;</w:t>
      </w:r>
    </w:p>
    <w:p w14:paraId="44C885F3" w14:textId="77777777" w:rsidR="003674EF" w:rsidRPr="00810118" w:rsidRDefault="003674EF" w:rsidP="006F4337">
      <w:pPr>
        <w:pStyle w:val="Bullet2"/>
      </w:pPr>
      <w:r w:rsidRPr="00810118">
        <w:t>Deployment manager SOAP port number:</w:t>
      </w:r>
      <w:r w:rsidR="00982F89">
        <w:t xml:space="preserve"> </w:t>
      </w:r>
      <w:r w:rsidRPr="00810118">
        <w:t>8879</w:t>
      </w:r>
    </w:p>
    <w:p w14:paraId="44C885F4" w14:textId="77777777" w:rsidR="003674EF" w:rsidRPr="00810118" w:rsidRDefault="003674EF" w:rsidP="006F4337">
      <w:pPr>
        <w:pStyle w:val="Bullet2"/>
      </w:pPr>
      <w:r w:rsidRPr="00810118">
        <w:t>Deployment manager authentication</w:t>
      </w:r>
    </w:p>
    <w:p w14:paraId="44C885F5" w14:textId="77777777" w:rsidR="003674EF" w:rsidRPr="00810118" w:rsidRDefault="004A3F1B" w:rsidP="006F4337">
      <w:pPr>
        <w:pStyle w:val="Bullet2"/>
      </w:pPr>
      <w:r>
        <w:t>E</w:t>
      </w:r>
      <w:r w:rsidR="003674EF" w:rsidRPr="00810118">
        <w:t>nter a username and password – RECORD this information</w:t>
      </w:r>
    </w:p>
    <w:p w14:paraId="44C885F6" w14:textId="77777777" w:rsidR="003674EF" w:rsidRPr="00810118" w:rsidRDefault="003674EF" w:rsidP="006624A5">
      <w:pPr>
        <w:pStyle w:val="Step1"/>
        <w:rPr>
          <w:rFonts w:eastAsia="Calibri"/>
        </w:rPr>
      </w:pPr>
      <w:r w:rsidRPr="00810118">
        <w:rPr>
          <w:rFonts w:eastAsia="Calibri"/>
        </w:rPr>
        <w:t xml:space="preserve">Leave the Federate this Node Later option unchecked, and </w:t>
      </w:r>
      <w:r w:rsidR="00810118">
        <w:rPr>
          <w:rFonts w:eastAsia="Calibri"/>
        </w:rPr>
        <w:t>click</w:t>
      </w:r>
      <w:r w:rsidRPr="00810118">
        <w:rPr>
          <w:rFonts w:eastAsia="Calibri"/>
        </w:rPr>
        <w:t xml:space="preserve"> “Next”</w:t>
      </w:r>
    </w:p>
    <w:p w14:paraId="44C885F7" w14:textId="77777777" w:rsidR="003674EF" w:rsidRPr="00810118" w:rsidRDefault="003674EF" w:rsidP="006624A5">
      <w:pPr>
        <w:pStyle w:val="Step1"/>
        <w:rPr>
          <w:rFonts w:eastAsia="Calibri"/>
        </w:rPr>
      </w:pPr>
      <w:r w:rsidRPr="00810118">
        <w:rPr>
          <w:rFonts w:eastAsia="Calibri"/>
        </w:rPr>
        <w:t xml:space="preserve">In the Security Certificate (Part 1) screen, just </w:t>
      </w:r>
      <w:r w:rsidR="00810118">
        <w:rPr>
          <w:rFonts w:eastAsia="Calibri"/>
        </w:rPr>
        <w:t>click</w:t>
      </w:r>
      <w:r w:rsidRPr="00810118">
        <w:rPr>
          <w:rFonts w:eastAsia="Calibri"/>
        </w:rPr>
        <w:t xml:space="preserve"> Next button.</w:t>
      </w:r>
    </w:p>
    <w:p w14:paraId="44C885F8" w14:textId="77777777" w:rsidR="003674EF" w:rsidRPr="00810118" w:rsidRDefault="003674EF" w:rsidP="006624A5">
      <w:pPr>
        <w:pStyle w:val="Step1"/>
        <w:rPr>
          <w:rFonts w:eastAsia="Calibri"/>
        </w:rPr>
      </w:pPr>
      <w:r w:rsidRPr="00810118">
        <w:rPr>
          <w:rFonts w:eastAsia="Calibri"/>
        </w:rPr>
        <w:t xml:space="preserve">In the Security Certificate (Part 2) screen, just </w:t>
      </w:r>
      <w:r w:rsidR="00810118">
        <w:rPr>
          <w:rFonts w:eastAsia="Calibri"/>
        </w:rPr>
        <w:t>click</w:t>
      </w:r>
      <w:r w:rsidRPr="00810118">
        <w:rPr>
          <w:rFonts w:eastAsia="Calibri"/>
        </w:rPr>
        <w:t xml:space="preserve"> the Next button.</w:t>
      </w:r>
    </w:p>
    <w:p w14:paraId="44C885F9" w14:textId="77777777" w:rsidR="003674EF" w:rsidRPr="00810118" w:rsidRDefault="003674EF" w:rsidP="006624A5">
      <w:pPr>
        <w:pStyle w:val="Step1"/>
        <w:rPr>
          <w:rFonts w:eastAsia="Calibri"/>
        </w:rPr>
      </w:pPr>
      <w:r w:rsidRPr="00810118">
        <w:rPr>
          <w:rFonts w:eastAsia="Calibri"/>
        </w:rPr>
        <w:t>In the Port Values Assignment screen, Normally, you can just click Next.</w:t>
      </w:r>
      <w:r w:rsidR="00982F89">
        <w:rPr>
          <w:rFonts w:eastAsia="Calibri"/>
        </w:rPr>
        <w:t xml:space="preserve"> </w:t>
      </w:r>
      <w:r w:rsidRPr="00810118">
        <w:rPr>
          <w:rFonts w:eastAsia="Calibri"/>
        </w:rPr>
        <w:t xml:space="preserve">If there is a port conflict, make sure to change the value based on the Recommended Port Values. </w:t>
      </w:r>
      <w:r w:rsidR="00810118">
        <w:rPr>
          <w:rFonts w:eastAsia="Calibri"/>
        </w:rPr>
        <w:t>Click</w:t>
      </w:r>
      <w:r w:rsidRPr="00810118">
        <w:rPr>
          <w:rFonts w:eastAsia="Calibri"/>
        </w:rPr>
        <w:t xml:space="preserve"> Next button.</w:t>
      </w:r>
    </w:p>
    <w:p w14:paraId="44C885FA" w14:textId="77777777" w:rsidR="003674EF" w:rsidRPr="00810118" w:rsidRDefault="003674EF" w:rsidP="006624A5">
      <w:pPr>
        <w:pStyle w:val="Step1"/>
        <w:rPr>
          <w:rFonts w:eastAsia="Calibri"/>
        </w:rPr>
      </w:pPr>
      <w:r w:rsidRPr="00810118">
        <w:rPr>
          <w:rFonts w:eastAsia="Calibri"/>
        </w:rPr>
        <w:t xml:space="preserve">On the Profile Creation Summary screen, </w:t>
      </w:r>
      <w:r w:rsidR="00810118">
        <w:rPr>
          <w:rFonts w:eastAsia="Calibri"/>
        </w:rPr>
        <w:t>click</w:t>
      </w:r>
      <w:r w:rsidRPr="00810118">
        <w:rPr>
          <w:rFonts w:eastAsia="Calibri"/>
        </w:rPr>
        <w:t xml:space="preserve"> “Create” button to create the profile.</w:t>
      </w:r>
    </w:p>
    <w:p w14:paraId="44C885FB" w14:textId="77777777" w:rsidR="003674EF" w:rsidRPr="00810118" w:rsidRDefault="003674EF" w:rsidP="006624A5">
      <w:pPr>
        <w:pStyle w:val="Step1"/>
        <w:rPr>
          <w:rFonts w:eastAsia="Calibri"/>
        </w:rPr>
      </w:pPr>
      <w:r w:rsidRPr="00810118">
        <w:rPr>
          <w:rFonts w:eastAsia="Calibri"/>
        </w:rPr>
        <w:t xml:space="preserve">After the successful creation, </w:t>
      </w:r>
      <w:r w:rsidR="00810118">
        <w:rPr>
          <w:rFonts w:eastAsia="Calibri"/>
        </w:rPr>
        <w:t>click</w:t>
      </w:r>
      <w:r w:rsidRPr="00810118">
        <w:rPr>
          <w:rFonts w:eastAsia="Calibri"/>
        </w:rPr>
        <w:t xml:space="preserve"> Finish button to launch the First Steps Console. The profile(s) should be seen from the Profile Management Tool.</w:t>
      </w:r>
      <w:r w:rsidR="00982F89">
        <w:rPr>
          <w:rFonts w:eastAsia="Calibri"/>
        </w:rPr>
        <w:t xml:space="preserve"> </w:t>
      </w:r>
      <w:r w:rsidRPr="00810118">
        <w:rPr>
          <w:rFonts w:eastAsia="Calibri"/>
        </w:rPr>
        <w:t>Click Exit and also close the PMT.</w:t>
      </w:r>
    </w:p>
    <w:p w14:paraId="44C885FC" w14:textId="77777777" w:rsidR="003674EF" w:rsidRPr="00810118" w:rsidRDefault="003674EF" w:rsidP="006624A5">
      <w:pPr>
        <w:pStyle w:val="Step1"/>
        <w:rPr>
          <w:rFonts w:eastAsia="Calibri"/>
        </w:rPr>
      </w:pPr>
      <w:r w:rsidRPr="00810118">
        <w:rPr>
          <w:rFonts w:eastAsia="Calibri"/>
        </w:rPr>
        <w:t>Execute Firststeps.bat from</w:t>
      </w:r>
      <w:r w:rsidR="00982F89">
        <w:rPr>
          <w:rFonts w:eastAsia="Calibri"/>
        </w:rPr>
        <w:t xml:space="preserve"> </w:t>
      </w:r>
      <w:r w:rsidRPr="00810118">
        <w:rPr>
          <w:rFonts w:eastAsia="Calibri"/>
        </w:rPr>
        <w:t>F:\DATA\IBM\WebSphere\AppServer\profiles\cell01_dmgr\firststeps directory.</w:t>
      </w:r>
    </w:p>
    <w:p w14:paraId="44C885FD" w14:textId="77777777" w:rsidR="003674EF" w:rsidRPr="00810118" w:rsidRDefault="00810118" w:rsidP="006624A5">
      <w:pPr>
        <w:pStyle w:val="Step1"/>
        <w:rPr>
          <w:rFonts w:eastAsia="Calibri"/>
        </w:rPr>
      </w:pPr>
      <w:r>
        <w:rPr>
          <w:rFonts w:eastAsia="Calibri"/>
        </w:rPr>
        <w:t>Click</w:t>
      </w:r>
      <w:r w:rsidR="003674EF" w:rsidRPr="00810118">
        <w:rPr>
          <w:rFonts w:eastAsia="Calibri"/>
        </w:rPr>
        <w:t xml:space="preserve"> the “Administrative console” and login to WAS console with the userid and passwords created for the profile from steps above. </w:t>
      </w:r>
    </w:p>
    <w:p w14:paraId="44C885FE" w14:textId="77777777" w:rsidR="003674EF" w:rsidRPr="00810118" w:rsidRDefault="003674EF" w:rsidP="006624A5">
      <w:pPr>
        <w:pStyle w:val="Step1"/>
        <w:rPr>
          <w:rFonts w:eastAsia="Calibri"/>
        </w:rPr>
      </w:pPr>
      <w:r w:rsidRPr="00810118">
        <w:rPr>
          <w:rFonts w:eastAsia="Calibri"/>
        </w:rPr>
        <w:t>(If you have any browser issues running the console,</w:t>
      </w:r>
      <w:r w:rsidR="00982F89">
        <w:rPr>
          <w:rFonts w:eastAsia="Calibri"/>
        </w:rPr>
        <w:t xml:space="preserve"> </w:t>
      </w:r>
      <w:r w:rsidRPr="00810118">
        <w:rPr>
          <w:rFonts w:eastAsia="Calibri"/>
        </w:rPr>
        <w:t>select Tools from the Menu bar, Compatibility View Settings and add localhost(or run all in compatibility mode) , close and try to run the Admin Console)</w:t>
      </w:r>
    </w:p>
    <w:p w14:paraId="44C885FF" w14:textId="77777777" w:rsidR="003674EF" w:rsidRPr="00810118" w:rsidRDefault="003674EF" w:rsidP="006624A5">
      <w:pPr>
        <w:pStyle w:val="Step1"/>
        <w:rPr>
          <w:rFonts w:eastAsia="Calibri"/>
        </w:rPr>
      </w:pPr>
      <w:r w:rsidRPr="00810118">
        <w:rPr>
          <w:rFonts w:eastAsia="Calibri"/>
        </w:rPr>
        <w:t>From the Websphere Admin Console select</w:t>
      </w:r>
      <w:r w:rsidR="00982F89">
        <w:rPr>
          <w:rFonts w:eastAsia="Calibri"/>
        </w:rPr>
        <w:t xml:space="preserve"> </w:t>
      </w:r>
      <w:r w:rsidRPr="00810118">
        <w:rPr>
          <w:rFonts w:eastAsia="Calibri"/>
        </w:rPr>
        <w:t xml:space="preserve">System administration </w:t>
      </w:r>
      <w:r w:rsidRPr="00810118">
        <w:rPr>
          <w:rFonts w:eastAsia="Calibri"/>
        </w:rPr>
        <w:sym w:font="Wingdings" w:char="F0E0"/>
      </w:r>
      <w:r w:rsidRPr="00810118">
        <w:rPr>
          <w:rFonts w:eastAsia="Calibri"/>
        </w:rPr>
        <w:t xml:space="preserve"> Nodes look to verify the nodes. In the right frame, you should see Nodes listed along with the Deployment Cell Manager.</w:t>
      </w:r>
    </w:p>
    <w:p w14:paraId="44C88600" w14:textId="77777777" w:rsidR="003674EF" w:rsidRPr="006624A5" w:rsidRDefault="003674EF" w:rsidP="006624A5">
      <w:pPr>
        <w:pStyle w:val="Heading3"/>
      </w:pPr>
      <w:bookmarkStart w:id="55" w:name="_Toc400291055"/>
      <w:r w:rsidRPr="006624A5">
        <w:t>WebSphere Profile &amp; Node Creation: Remote Cache Server 2</w:t>
      </w:r>
      <w:bookmarkEnd w:id="55"/>
    </w:p>
    <w:p w14:paraId="44C88601" w14:textId="77777777" w:rsidR="003674EF" w:rsidRPr="006624A5" w:rsidRDefault="003674EF" w:rsidP="00A31CDB">
      <w:r w:rsidRPr="006624A5">
        <w:t>In development environments there is not always a second Cache Server.</w:t>
      </w:r>
      <w:r w:rsidR="00982F89">
        <w:t xml:space="preserve"> </w:t>
      </w:r>
      <w:r w:rsidRPr="006624A5">
        <w:t>Skip past this sec</w:t>
      </w:r>
      <w:r w:rsidR="00A31CDB">
        <w:t>tion if applicable.</w:t>
      </w:r>
    </w:p>
    <w:p w14:paraId="44C88602" w14:textId="77777777" w:rsidR="003674EF" w:rsidRPr="00A31CDB" w:rsidRDefault="003674EF" w:rsidP="00465ACB">
      <w:pPr>
        <w:pStyle w:val="Step1"/>
        <w:numPr>
          <w:ilvl w:val="0"/>
          <w:numId w:val="31"/>
        </w:numPr>
        <w:ind w:left="900" w:hanging="540"/>
        <w:rPr>
          <w:rFonts w:eastAsiaTheme="minorHAnsi"/>
        </w:rPr>
      </w:pPr>
      <w:r w:rsidRPr="00A31CDB">
        <w:rPr>
          <w:rFonts w:eastAsiaTheme="minorHAnsi"/>
        </w:rPr>
        <w:t>USE PMT (Profile Management tool)</w:t>
      </w:r>
      <w:r w:rsidR="00982F89">
        <w:rPr>
          <w:rFonts w:eastAsiaTheme="minorHAnsi"/>
        </w:rPr>
        <w:t xml:space="preserve"> </w:t>
      </w:r>
      <w:r w:rsidRPr="00A31CDB">
        <w:rPr>
          <w:rFonts w:eastAsiaTheme="minorHAnsi"/>
        </w:rPr>
        <w:t>from F:\Data\IBM\WebSphere\AppServer\firststeps\firststeps.bat</w:t>
      </w:r>
    </w:p>
    <w:p w14:paraId="44C88603" w14:textId="77777777" w:rsidR="003674EF" w:rsidRPr="00A31CDB" w:rsidRDefault="003674EF" w:rsidP="006624A5">
      <w:pPr>
        <w:pStyle w:val="Step1"/>
        <w:rPr>
          <w:rFonts w:eastAsia="Calibri"/>
        </w:rPr>
      </w:pPr>
      <w:r w:rsidRPr="00A31CDB">
        <w:rPr>
          <w:rFonts w:eastAsia="Calibri"/>
        </w:rPr>
        <w:t xml:space="preserve">From the “Profile Management Tool” </w:t>
      </w:r>
      <w:r w:rsidR="00810118" w:rsidRPr="00A31CDB">
        <w:rPr>
          <w:rFonts w:eastAsia="Calibri"/>
        </w:rPr>
        <w:t>click</w:t>
      </w:r>
      <w:r w:rsidRPr="00A31CDB">
        <w:rPr>
          <w:rFonts w:eastAsia="Calibri"/>
        </w:rPr>
        <w:t xml:space="preserve"> the “Create” button</w:t>
      </w:r>
    </w:p>
    <w:p w14:paraId="44C88604" w14:textId="77777777" w:rsidR="003674EF" w:rsidRPr="00A31CDB" w:rsidRDefault="003674EF" w:rsidP="006624A5">
      <w:pPr>
        <w:pStyle w:val="Step1"/>
        <w:rPr>
          <w:rFonts w:eastAsia="Calibri"/>
        </w:rPr>
      </w:pPr>
      <w:r w:rsidRPr="00A31CDB">
        <w:rPr>
          <w:rFonts w:eastAsia="Calibri"/>
        </w:rPr>
        <w:t xml:space="preserve">Select the “Custom Profile” option and </w:t>
      </w:r>
      <w:r w:rsidR="00810118" w:rsidRPr="00A31CDB">
        <w:rPr>
          <w:rFonts w:eastAsia="Calibri"/>
        </w:rPr>
        <w:t>click</w:t>
      </w:r>
      <w:r w:rsidRPr="00A31CDB">
        <w:rPr>
          <w:rFonts w:eastAsia="Calibri"/>
        </w:rPr>
        <w:t xml:space="preserve"> the “Next” button.</w:t>
      </w:r>
    </w:p>
    <w:p w14:paraId="44C88605" w14:textId="77777777" w:rsidR="003674EF" w:rsidRPr="00A31CDB" w:rsidRDefault="003674EF" w:rsidP="006624A5">
      <w:pPr>
        <w:pStyle w:val="Step1"/>
        <w:rPr>
          <w:rFonts w:eastAsia="Calibri"/>
        </w:rPr>
      </w:pPr>
      <w:r w:rsidRPr="00A31CDB">
        <w:rPr>
          <w:rFonts w:eastAsia="Calibri"/>
        </w:rPr>
        <w:t xml:space="preserve">In the “profile Creation Options” screen select the “Advanced profile creation” option and </w:t>
      </w:r>
      <w:r w:rsidR="00810118" w:rsidRPr="00A31CDB">
        <w:rPr>
          <w:rFonts w:eastAsia="Calibri"/>
        </w:rPr>
        <w:t>click</w:t>
      </w:r>
      <w:r w:rsidRPr="00A31CDB">
        <w:rPr>
          <w:rFonts w:eastAsia="Calibri"/>
        </w:rPr>
        <w:t xml:space="preserve"> “Next”.</w:t>
      </w:r>
    </w:p>
    <w:p w14:paraId="44C88606" w14:textId="77777777" w:rsidR="003674EF" w:rsidRPr="00A31CDB" w:rsidRDefault="003674EF" w:rsidP="006F4337">
      <w:pPr>
        <w:pStyle w:val="Bullet2"/>
      </w:pPr>
      <w:r w:rsidRPr="00A31CDB">
        <w:t>Profile Name: SRVLPSRCNode02</w:t>
      </w:r>
      <w:r w:rsidR="00982F89">
        <w:t xml:space="preserve"> </w:t>
      </w:r>
    </w:p>
    <w:p w14:paraId="44C88607" w14:textId="77777777" w:rsidR="003674EF" w:rsidRPr="00A31CDB" w:rsidRDefault="003674EF" w:rsidP="006F4337">
      <w:pPr>
        <w:pStyle w:val="Bullet2"/>
      </w:pPr>
      <w:r w:rsidRPr="00A31CDB">
        <w:t>Profile Directory:</w:t>
      </w:r>
      <w:r w:rsidR="00982F89">
        <w:t xml:space="preserve"> </w:t>
      </w:r>
      <w:r w:rsidRPr="00A31CDB">
        <w:t>F:\DATA\IBM\WebSphere\AppServer\profiles\SRVLPSRCNode02</w:t>
      </w:r>
    </w:p>
    <w:p w14:paraId="44C88608" w14:textId="77777777" w:rsidR="003674EF" w:rsidRPr="00A31CDB" w:rsidRDefault="003674EF" w:rsidP="006624A5">
      <w:pPr>
        <w:pStyle w:val="Step1"/>
        <w:rPr>
          <w:rFonts w:eastAsia="Calibri"/>
        </w:rPr>
      </w:pPr>
      <w:r w:rsidRPr="00A31CDB">
        <w:rPr>
          <w:rFonts w:eastAsia="Calibri"/>
        </w:rPr>
        <w:t>Click “Next”</w:t>
      </w:r>
    </w:p>
    <w:p w14:paraId="44C88609" w14:textId="77777777" w:rsidR="003674EF" w:rsidRPr="00A31CDB" w:rsidRDefault="003674EF" w:rsidP="006624A5">
      <w:pPr>
        <w:pStyle w:val="Step1"/>
        <w:rPr>
          <w:rFonts w:eastAsia="Calibri"/>
        </w:rPr>
      </w:pPr>
      <w:r w:rsidRPr="00A31CDB">
        <w:rPr>
          <w:rFonts w:eastAsia="Calibri"/>
        </w:rPr>
        <w:t>In the “node and host names” screen</w:t>
      </w:r>
    </w:p>
    <w:p w14:paraId="44C8860A" w14:textId="77777777" w:rsidR="003674EF" w:rsidRPr="00A31CDB" w:rsidRDefault="003674EF" w:rsidP="006F4337">
      <w:pPr>
        <w:pStyle w:val="Bullet2"/>
      </w:pPr>
      <w:r w:rsidRPr="00A31CDB">
        <w:t>Node name:</w:t>
      </w:r>
      <w:r w:rsidR="00982F89">
        <w:t xml:space="preserve"> </w:t>
      </w:r>
      <w:r w:rsidRPr="00A31CDB">
        <w:t>SRVLPSRCNode02</w:t>
      </w:r>
    </w:p>
    <w:p w14:paraId="44C8860B" w14:textId="77777777" w:rsidR="003674EF" w:rsidRPr="00A31CDB" w:rsidRDefault="003674EF" w:rsidP="006F4337">
      <w:pPr>
        <w:pStyle w:val="Bullet2"/>
      </w:pPr>
      <w:r w:rsidRPr="00A31CDB">
        <w:t>Host name:</w:t>
      </w:r>
      <w:r w:rsidR="00982F89">
        <w:t xml:space="preserve"> </w:t>
      </w:r>
      <w:r w:rsidRPr="00A31CDB">
        <w:t>&lt;actual servername.domain.com&gt; (in your environment)</w:t>
      </w:r>
    </w:p>
    <w:p w14:paraId="44C8860C" w14:textId="77777777" w:rsidR="003674EF" w:rsidRPr="00A31CDB" w:rsidRDefault="003674EF" w:rsidP="006624A5">
      <w:pPr>
        <w:pStyle w:val="Step1"/>
        <w:rPr>
          <w:rFonts w:eastAsia="Calibri"/>
        </w:rPr>
      </w:pPr>
      <w:r w:rsidRPr="00A31CDB">
        <w:rPr>
          <w:rFonts w:eastAsia="Calibri"/>
        </w:rPr>
        <w:t>Click “Next”</w:t>
      </w:r>
    </w:p>
    <w:p w14:paraId="44C8860D" w14:textId="77777777" w:rsidR="003674EF" w:rsidRPr="00A31CDB" w:rsidRDefault="003674EF" w:rsidP="006624A5">
      <w:pPr>
        <w:pStyle w:val="Step1"/>
        <w:rPr>
          <w:rFonts w:eastAsia="Calibri"/>
        </w:rPr>
      </w:pPr>
      <w:r w:rsidRPr="00A31CDB">
        <w:rPr>
          <w:rFonts w:eastAsia="Calibri"/>
        </w:rPr>
        <w:t>In the Federation Screen</w:t>
      </w:r>
    </w:p>
    <w:p w14:paraId="44C8860E" w14:textId="77777777" w:rsidR="003674EF" w:rsidRPr="00A31CDB" w:rsidRDefault="003674EF" w:rsidP="006F4337">
      <w:pPr>
        <w:pStyle w:val="Bullet2"/>
      </w:pPr>
      <w:r w:rsidRPr="00A31CDB">
        <w:t>Deployment manager host name: &lt;FIRST CACHE SERVERNAME.domain.com&gt;</w:t>
      </w:r>
    </w:p>
    <w:p w14:paraId="44C8860F" w14:textId="77777777" w:rsidR="003674EF" w:rsidRPr="00A31CDB" w:rsidRDefault="003674EF" w:rsidP="006F4337">
      <w:pPr>
        <w:pStyle w:val="Bullet2"/>
      </w:pPr>
      <w:r w:rsidRPr="00A31CDB">
        <w:t>Deployment manager SOAP port number:</w:t>
      </w:r>
      <w:r w:rsidR="00982F89">
        <w:t xml:space="preserve"> </w:t>
      </w:r>
      <w:r w:rsidRPr="00A31CDB">
        <w:t>8879</w:t>
      </w:r>
    </w:p>
    <w:p w14:paraId="44C88610" w14:textId="77777777" w:rsidR="003674EF" w:rsidRPr="00A31CDB" w:rsidRDefault="003674EF" w:rsidP="006F4337">
      <w:pPr>
        <w:pStyle w:val="Bullet2"/>
      </w:pPr>
      <w:r w:rsidRPr="00A31CDB">
        <w:t>Deployment manager authentication</w:t>
      </w:r>
    </w:p>
    <w:p w14:paraId="44C88611" w14:textId="77777777" w:rsidR="003674EF" w:rsidRPr="00A31CDB" w:rsidRDefault="00A31CDB" w:rsidP="006F4337">
      <w:pPr>
        <w:pStyle w:val="Bullet2"/>
      </w:pPr>
      <w:r w:rsidRPr="00A31CDB">
        <w:t>E</w:t>
      </w:r>
      <w:r w:rsidR="003674EF" w:rsidRPr="00A31CDB">
        <w:t>nter a username and password – RECORD this information</w:t>
      </w:r>
    </w:p>
    <w:p w14:paraId="44C88612" w14:textId="77777777" w:rsidR="003674EF" w:rsidRPr="00A31CDB" w:rsidRDefault="003674EF" w:rsidP="006624A5">
      <w:pPr>
        <w:pStyle w:val="Step1"/>
        <w:rPr>
          <w:rFonts w:eastAsia="Calibri"/>
        </w:rPr>
      </w:pPr>
      <w:r w:rsidRPr="00A31CDB">
        <w:rPr>
          <w:rFonts w:eastAsia="Calibri"/>
        </w:rPr>
        <w:t xml:space="preserve">Leave the Federate this Node Later option unchecked, and </w:t>
      </w:r>
      <w:r w:rsidR="00810118" w:rsidRPr="00A31CDB">
        <w:rPr>
          <w:rFonts w:eastAsia="Calibri"/>
        </w:rPr>
        <w:t>click</w:t>
      </w:r>
      <w:r w:rsidRPr="00A31CDB">
        <w:rPr>
          <w:rFonts w:eastAsia="Calibri"/>
        </w:rPr>
        <w:t xml:space="preserve"> “Next”</w:t>
      </w:r>
    </w:p>
    <w:p w14:paraId="44C88613" w14:textId="77777777" w:rsidR="003674EF" w:rsidRPr="00A31CDB" w:rsidRDefault="003674EF" w:rsidP="006624A5">
      <w:pPr>
        <w:pStyle w:val="Step1"/>
        <w:rPr>
          <w:rFonts w:eastAsia="Calibri"/>
        </w:rPr>
      </w:pPr>
      <w:r w:rsidRPr="00A31CDB">
        <w:rPr>
          <w:rFonts w:eastAsia="Calibri"/>
        </w:rPr>
        <w:t xml:space="preserve">In the Security Certificate (Part 1) screen, just </w:t>
      </w:r>
      <w:r w:rsidR="00810118" w:rsidRPr="00A31CDB">
        <w:rPr>
          <w:rFonts w:eastAsia="Calibri"/>
        </w:rPr>
        <w:t>click</w:t>
      </w:r>
      <w:r w:rsidRPr="00A31CDB">
        <w:rPr>
          <w:rFonts w:eastAsia="Calibri"/>
        </w:rPr>
        <w:t xml:space="preserve"> Next button.</w:t>
      </w:r>
    </w:p>
    <w:p w14:paraId="44C88614" w14:textId="77777777" w:rsidR="003674EF" w:rsidRPr="00A31CDB" w:rsidRDefault="003674EF" w:rsidP="006624A5">
      <w:pPr>
        <w:pStyle w:val="Step1"/>
        <w:rPr>
          <w:rFonts w:eastAsia="Calibri"/>
        </w:rPr>
      </w:pPr>
      <w:r w:rsidRPr="00A31CDB">
        <w:rPr>
          <w:rFonts w:eastAsia="Calibri"/>
        </w:rPr>
        <w:t xml:space="preserve">In the Security Certificate (Part 2) screen, just </w:t>
      </w:r>
      <w:r w:rsidR="00810118" w:rsidRPr="00A31CDB">
        <w:rPr>
          <w:rFonts w:eastAsia="Calibri"/>
        </w:rPr>
        <w:t>click</w:t>
      </w:r>
      <w:r w:rsidRPr="00A31CDB">
        <w:rPr>
          <w:rFonts w:eastAsia="Calibri"/>
        </w:rPr>
        <w:t xml:space="preserve"> the Next button.</w:t>
      </w:r>
    </w:p>
    <w:p w14:paraId="44C88615" w14:textId="77777777" w:rsidR="003674EF" w:rsidRPr="00A31CDB" w:rsidRDefault="003674EF" w:rsidP="006624A5">
      <w:pPr>
        <w:pStyle w:val="Step1"/>
        <w:rPr>
          <w:rFonts w:eastAsia="Calibri"/>
        </w:rPr>
      </w:pPr>
      <w:r w:rsidRPr="00A31CDB">
        <w:rPr>
          <w:rFonts w:eastAsia="Calibri"/>
        </w:rPr>
        <w:t>In the Port Values Assignment screen,</w:t>
      </w:r>
      <w:r w:rsidR="00982F89">
        <w:rPr>
          <w:rFonts w:eastAsia="Calibri"/>
        </w:rPr>
        <w:t xml:space="preserve"> </w:t>
      </w:r>
      <w:r w:rsidRPr="00A31CDB">
        <w:rPr>
          <w:rFonts w:eastAsia="Calibri"/>
        </w:rPr>
        <w:t>Normally, you can just click Next.</w:t>
      </w:r>
      <w:r w:rsidR="00982F89">
        <w:rPr>
          <w:rFonts w:eastAsia="Calibri"/>
        </w:rPr>
        <w:t xml:space="preserve"> </w:t>
      </w:r>
      <w:r w:rsidRPr="00A31CDB">
        <w:rPr>
          <w:rFonts w:eastAsia="Calibri"/>
        </w:rPr>
        <w:t xml:space="preserve">If there is a port conflict, make sure to change the value based on the Recommended Port Values. </w:t>
      </w:r>
      <w:r w:rsidR="00810118" w:rsidRPr="00A31CDB">
        <w:rPr>
          <w:rFonts w:eastAsia="Calibri"/>
        </w:rPr>
        <w:t>Click</w:t>
      </w:r>
      <w:r w:rsidRPr="00A31CDB">
        <w:rPr>
          <w:rFonts w:eastAsia="Calibri"/>
        </w:rPr>
        <w:t xml:space="preserve"> Next button.</w:t>
      </w:r>
    </w:p>
    <w:p w14:paraId="44C88616" w14:textId="77777777" w:rsidR="003674EF" w:rsidRPr="00A31CDB" w:rsidRDefault="003674EF" w:rsidP="006624A5">
      <w:pPr>
        <w:pStyle w:val="Step1"/>
        <w:rPr>
          <w:rFonts w:eastAsia="Calibri"/>
        </w:rPr>
      </w:pPr>
      <w:r w:rsidRPr="00A31CDB">
        <w:rPr>
          <w:rFonts w:eastAsia="Calibri"/>
        </w:rPr>
        <w:t xml:space="preserve">On the Profile Creation Summary screen, </w:t>
      </w:r>
      <w:r w:rsidR="00810118" w:rsidRPr="00A31CDB">
        <w:rPr>
          <w:rFonts w:eastAsia="Calibri"/>
        </w:rPr>
        <w:t>click</w:t>
      </w:r>
      <w:r w:rsidRPr="00A31CDB">
        <w:rPr>
          <w:rFonts w:eastAsia="Calibri"/>
        </w:rPr>
        <w:t xml:space="preserve"> “Create” button to create the profile.</w:t>
      </w:r>
    </w:p>
    <w:p w14:paraId="44C88617" w14:textId="77777777" w:rsidR="003674EF" w:rsidRPr="00A31CDB" w:rsidRDefault="003674EF" w:rsidP="006624A5">
      <w:pPr>
        <w:pStyle w:val="Step1"/>
        <w:rPr>
          <w:rFonts w:eastAsia="Calibri"/>
        </w:rPr>
      </w:pPr>
      <w:r w:rsidRPr="00A31CDB">
        <w:rPr>
          <w:rFonts w:eastAsia="Calibri"/>
        </w:rPr>
        <w:t xml:space="preserve">After the successful creation, </w:t>
      </w:r>
      <w:r w:rsidR="00810118" w:rsidRPr="00A31CDB">
        <w:rPr>
          <w:rFonts w:eastAsia="Calibri"/>
        </w:rPr>
        <w:t>click</w:t>
      </w:r>
      <w:r w:rsidRPr="00A31CDB">
        <w:rPr>
          <w:rFonts w:eastAsia="Calibri"/>
        </w:rPr>
        <w:t xml:space="preserve"> Finish button to launch the First Steps Console. The profile(s) should be seen from the Profile Management Tool. Click Exit and also close the PMT.</w:t>
      </w:r>
    </w:p>
    <w:p w14:paraId="44C88618" w14:textId="77777777" w:rsidR="003674EF" w:rsidRPr="00A31CDB" w:rsidRDefault="003674EF" w:rsidP="006624A5">
      <w:pPr>
        <w:pStyle w:val="Step1"/>
        <w:rPr>
          <w:rFonts w:eastAsia="Calibri"/>
        </w:rPr>
      </w:pPr>
      <w:r w:rsidRPr="00A31CDB">
        <w:rPr>
          <w:rFonts w:eastAsia="Calibri"/>
        </w:rPr>
        <w:t>FROM Remote Cache Server 1:</w:t>
      </w:r>
    </w:p>
    <w:p w14:paraId="44C88619" w14:textId="77777777" w:rsidR="003674EF" w:rsidRPr="00A31CDB" w:rsidRDefault="003674EF" w:rsidP="006F4337">
      <w:pPr>
        <w:pStyle w:val="Bullet2"/>
      </w:pPr>
      <w:r w:rsidRPr="00A31CDB">
        <w:t>Execute Firststeps.bat from</w:t>
      </w:r>
      <w:r w:rsidR="00982F89">
        <w:t xml:space="preserve"> </w:t>
      </w:r>
      <w:r w:rsidRPr="00A31CDB">
        <w:t>F:\DATA\IBM\WebSphere\AppServer\profiles\cell01_dmgr\firststeps directory.</w:t>
      </w:r>
    </w:p>
    <w:p w14:paraId="44C8861A" w14:textId="77777777" w:rsidR="003674EF" w:rsidRPr="00A31CDB" w:rsidRDefault="00810118" w:rsidP="006F4337">
      <w:pPr>
        <w:pStyle w:val="Bullet2"/>
      </w:pPr>
      <w:r w:rsidRPr="00A31CDB">
        <w:t>Click</w:t>
      </w:r>
      <w:r w:rsidR="003674EF" w:rsidRPr="00A31CDB">
        <w:t xml:space="preserve"> the “Administrative console” and login to WAS console.</w:t>
      </w:r>
    </w:p>
    <w:p w14:paraId="44C8861B" w14:textId="77777777" w:rsidR="003674EF" w:rsidRPr="00A31CDB" w:rsidRDefault="003674EF" w:rsidP="006624A5">
      <w:pPr>
        <w:pStyle w:val="Step1"/>
        <w:rPr>
          <w:rFonts w:eastAsia="Calibri"/>
        </w:rPr>
      </w:pPr>
      <w:r w:rsidRPr="00A31CDB">
        <w:rPr>
          <w:rFonts w:eastAsia="Calibri"/>
        </w:rPr>
        <w:t>From the Websphere Admin Console select</w:t>
      </w:r>
      <w:r w:rsidR="00982F89">
        <w:rPr>
          <w:rFonts w:eastAsia="Calibri"/>
        </w:rPr>
        <w:t xml:space="preserve"> </w:t>
      </w:r>
      <w:r w:rsidRPr="00A31CDB">
        <w:rPr>
          <w:rFonts w:eastAsia="Calibri"/>
        </w:rPr>
        <w:t xml:space="preserve">System administration </w:t>
      </w:r>
      <w:r w:rsidRPr="00A31CDB">
        <w:rPr>
          <w:rFonts w:eastAsia="Calibri"/>
        </w:rPr>
        <w:sym w:font="Wingdings" w:char="F0E0"/>
      </w:r>
      <w:r w:rsidRPr="00A31CDB">
        <w:rPr>
          <w:rFonts w:eastAsia="Calibri"/>
        </w:rPr>
        <w:t xml:space="preserve"> Nodes look to verify the nodes. In the right frame, you should see Nodes listed along with the Deployment Cell Manager.</w:t>
      </w:r>
    </w:p>
    <w:p w14:paraId="44C8861C" w14:textId="77777777" w:rsidR="003674EF" w:rsidRPr="005E5C9F" w:rsidRDefault="003674EF" w:rsidP="003674EF">
      <w:pPr>
        <w:pStyle w:val="Heading3"/>
        <w:rPr>
          <w:rFonts w:eastAsia="Calibri"/>
          <w:noProof/>
          <w:sz w:val="26"/>
        </w:rPr>
      </w:pPr>
      <w:bookmarkStart w:id="56" w:name="_Toc400291056"/>
      <w:r w:rsidRPr="005E5C9F">
        <w:rPr>
          <w:rFonts w:eastAsia="Calibri"/>
          <w:noProof/>
        </w:rPr>
        <w:t xml:space="preserve">WebSphere </w:t>
      </w:r>
      <w:r w:rsidRPr="005E5C9F">
        <w:rPr>
          <w:rFonts w:eastAsia="Calibri"/>
          <w:noProof/>
          <w:u w:val="single"/>
        </w:rPr>
        <w:t>Server</w:t>
      </w:r>
      <w:r w:rsidR="00982F89">
        <w:rPr>
          <w:rFonts w:eastAsia="Calibri"/>
          <w:noProof/>
        </w:rPr>
        <w:t xml:space="preserve"> </w:t>
      </w:r>
      <w:r w:rsidRPr="005E5C9F">
        <w:rPr>
          <w:rFonts w:eastAsia="Calibri"/>
          <w:noProof/>
        </w:rPr>
        <w:t>Creation: Remote Cache Server 1</w:t>
      </w:r>
      <w:bookmarkEnd w:id="56"/>
    </w:p>
    <w:p w14:paraId="44C8861D" w14:textId="77777777" w:rsidR="003674EF" w:rsidRPr="00025283" w:rsidRDefault="003674EF" w:rsidP="00465ACB">
      <w:pPr>
        <w:pStyle w:val="Step1"/>
        <w:numPr>
          <w:ilvl w:val="0"/>
          <w:numId w:val="32"/>
        </w:numPr>
        <w:ind w:left="900" w:hanging="540"/>
        <w:rPr>
          <w:rFonts w:eastAsia="Calibri"/>
        </w:rPr>
      </w:pPr>
      <w:r w:rsidRPr="00025283">
        <w:rPr>
          <w:rFonts w:eastAsia="Calibri"/>
        </w:rPr>
        <w:t>From the Administrative Console - (F:\Data\IBM\WebSphere\AppServer\profiles\cell01_dmgr\firststeps\firststeps.bat)</w:t>
      </w:r>
    </w:p>
    <w:p w14:paraId="44C8861E" w14:textId="77777777" w:rsidR="003674EF" w:rsidRPr="00025283" w:rsidRDefault="003674EF" w:rsidP="00025283">
      <w:pPr>
        <w:pStyle w:val="Step1"/>
        <w:rPr>
          <w:rFonts w:eastAsia="Calibri"/>
        </w:rPr>
      </w:pPr>
      <w:r w:rsidRPr="00025283">
        <w:rPr>
          <w:rFonts w:eastAsia="Calibri"/>
        </w:rPr>
        <w:t>Use the account and password supplied during profile creation.</w:t>
      </w:r>
    </w:p>
    <w:p w14:paraId="44C8861F" w14:textId="77777777" w:rsidR="003674EF" w:rsidRPr="00025283" w:rsidRDefault="003674EF" w:rsidP="00025283">
      <w:pPr>
        <w:pStyle w:val="Step1"/>
        <w:rPr>
          <w:rFonts w:eastAsia="Calibri"/>
        </w:rPr>
      </w:pPr>
      <w:r w:rsidRPr="00025283">
        <w:rPr>
          <w:rFonts w:eastAsia="Calibri"/>
        </w:rPr>
        <w:t xml:space="preserve">From Servers </w:t>
      </w:r>
      <w:r w:rsidRPr="00025283">
        <w:rPr>
          <w:rFonts w:eastAsia="Calibri"/>
        </w:rPr>
        <w:sym w:font="Wingdings" w:char="F0E0"/>
      </w:r>
      <w:r w:rsidRPr="00025283">
        <w:rPr>
          <w:rFonts w:eastAsia="Calibri"/>
        </w:rPr>
        <w:t xml:space="preserve"> Server Types </w:t>
      </w:r>
      <w:r w:rsidRPr="00025283">
        <w:rPr>
          <w:rFonts w:eastAsia="Calibri"/>
        </w:rPr>
        <w:sym w:font="Wingdings" w:char="F0E0"/>
      </w:r>
      <w:r w:rsidRPr="00025283">
        <w:rPr>
          <w:rFonts w:eastAsia="Calibri"/>
        </w:rPr>
        <w:t xml:space="preserve"> Websphere application servers and </w:t>
      </w:r>
      <w:r w:rsidR="00810118" w:rsidRPr="00025283">
        <w:rPr>
          <w:rFonts w:eastAsia="Calibri"/>
        </w:rPr>
        <w:t>click</w:t>
      </w:r>
      <w:r w:rsidRPr="00025283">
        <w:rPr>
          <w:rFonts w:eastAsia="Calibri"/>
        </w:rPr>
        <w:t xml:space="preserve"> New button in the right frame.</w:t>
      </w:r>
    </w:p>
    <w:p w14:paraId="44C88620" w14:textId="77777777" w:rsidR="003674EF" w:rsidRPr="00025283" w:rsidRDefault="003674EF" w:rsidP="00025283">
      <w:pPr>
        <w:pStyle w:val="Step1"/>
        <w:rPr>
          <w:rFonts w:eastAsia="Calibri"/>
        </w:rPr>
      </w:pPr>
      <w:r w:rsidRPr="00025283">
        <w:rPr>
          <w:rFonts w:eastAsia="Calibri"/>
        </w:rPr>
        <w:t>Select the first Node – “SRVLPSRCNode01” from the dropdown and add</w:t>
      </w:r>
      <w:r w:rsidR="00982F89">
        <w:rPr>
          <w:rFonts w:eastAsia="Calibri"/>
        </w:rPr>
        <w:t xml:space="preserve"> </w:t>
      </w:r>
      <w:r w:rsidRPr="00025283">
        <w:rPr>
          <w:rFonts w:eastAsia="Calibri"/>
        </w:rPr>
        <w:t xml:space="preserve"> “LPSRCServer01”</w:t>
      </w:r>
    </w:p>
    <w:p w14:paraId="44C88621" w14:textId="77777777" w:rsidR="003674EF" w:rsidRPr="00025283" w:rsidRDefault="003674EF" w:rsidP="00025283">
      <w:pPr>
        <w:pStyle w:val="Step1"/>
        <w:rPr>
          <w:rFonts w:eastAsia="Calibri"/>
        </w:rPr>
      </w:pPr>
      <w:r w:rsidRPr="00025283">
        <w:rPr>
          <w:rFonts w:eastAsia="Calibri"/>
        </w:rPr>
        <w:t xml:space="preserve">In Server template screen– select the default option and </w:t>
      </w:r>
      <w:r w:rsidR="00810118" w:rsidRPr="00025283">
        <w:rPr>
          <w:rFonts w:eastAsia="Calibri"/>
        </w:rPr>
        <w:t>click</w:t>
      </w:r>
      <w:r w:rsidRPr="00025283">
        <w:rPr>
          <w:rFonts w:eastAsia="Calibri"/>
        </w:rPr>
        <w:t xml:space="preserve"> the Next button.</w:t>
      </w:r>
    </w:p>
    <w:p w14:paraId="44C88622" w14:textId="77777777" w:rsidR="003674EF" w:rsidRPr="00025283" w:rsidRDefault="003674EF" w:rsidP="00025283">
      <w:pPr>
        <w:pStyle w:val="Step1"/>
        <w:rPr>
          <w:rFonts w:eastAsia="Calibri"/>
        </w:rPr>
      </w:pPr>
      <w:r w:rsidRPr="00025283">
        <w:rPr>
          <w:rFonts w:eastAsia="Calibri"/>
        </w:rPr>
        <w:t xml:space="preserve">In the Server Specific Properties screen (shown above) – leave the “Generate Unique Ports” option checked and </w:t>
      </w:r>
      <w:r w:rsidR="00810118" w:rsidRPr="00025283">
        <w:rPr>
          <w:rFonts w:eastAsia="Calibri"/>
        </w:rPr>
        <w:t>click</w:t>
      </w:r>
      <w:r w:rsidRPr="00025283">
        <w:rPr>
          <w:rFonts w:eastAsia="Calibri"/>
        </w:rPr>
        <w:t xml:space="preserve"> Next button.</w:t>
      </w:r>
    </w:p>
    <w:p w14:paraId="44C88623" w14:textId="77777777" w:rsidR="003674EF" w:rsidRPr="00025283" w:rsidRDefault="00810118" w:rsidP="00025283">
      <w:pPr>
        <w:pStyle w:val="Step1"/>
        <w:rPr>
          <w:rFonts w:eastAsia="Calibri"/>
        </w:rPr>
      </w:pPr>
      <w:r w:rsidRPr="00025283">
        <w:rPr>
          <w:rFonts w:eastAsia="Calibri"/>
        </w:rPr>
        <w:t>Click</w:t>
      </w:r>
      <w:r w:rsidR="003674EF" w:rsidRPr="00025283">
        <w:rPr>
          <w:rFonts w:eastAsia="Calibri"/>
        </w:rPr>
        <w:t xml:space="preserve"> the Finish button in Confirm new server screen (shown above) to create the server. </w:t>
      </w:r>
    </w:p>
    <w:p w14:paraId="44C88624" w14:textId="77777777" w:rsidR="003674EF" w:rsidRPr="00025283" w:rsidRDefault="003674EF" w:rsidP="00025283">
      <w:pPr>
        <w:pStyle w:val="Step1"/>
        <w:rPr>
          <w:rFonts w:eastAsia="Calibri"/>
        </w:rPr>
      </w:pPr>
      <w:r w:rsidRPr="00025283">
        <w:rPr>
          <w:rFonts w:eastAsia="Calibri"/>
        </w:rPr>
        <w:t xml:space="preserve">The Application Server is now listed. Now </w:t>
      </w:r>
      <w:r w:rsidR="00810118" w:rsidRPr="00025283">
        <w:rPr>
          <w:rFonts w:eastAsia="Calibri"/>
        </w:rPr>
        <w:t>click</w:t>
      </w:r>
      <w:r w:rsidRPr="00025283">
        <w:rPr>
          <w:rFonts w:eastAsia="Calibri"/>
        </w:rPr>
        <w:t xml:space="preserve"> the Save link in the messages block for the changes to be reflected in the Master Configuration file.</w:t>
      </w:r>
    </w:p>
    <w:p w14:paraId="44C88625" w14:textId="77777777" w:rsidR="003674EF" w:rsidRPr="00025283" w:rsidRDefault="003674EF" w:rsidP="00025283">
      <w:pPr>
        <w:pStyle w:val="Step1"/>
        <w:rPr>
          <w:rFonts w:eastAsia="Calibri"/>
        </w:rPr>
      </w:pPr>
      <w:r w:rsidRPr="00025283">
        <w:rPr>
          <w:rFonts w:eastAsia="Calibri"/>
        </w:rPr>
        <w:t>Select the Application Server – “LPSRCServer01” link and in the Configuration screen change the following</w:t>
      </w:r>
    </w:p>
    <w:p w14:paraId="44C88626" w14:textId="77777777" w:rsidR="003674EF" w:rsidRPr="00025283" w:rsidRDefault="003674EF" w:rsidP="006F4337">
      <w:pPr>
        <w:pStyle w:val="Bullet2"/>
      </w:pPr>
      <w:r w:rsidRPr="00025283">
        <w:t>Check Parallel Start option</w:t>
      </w:r>
    </w:p>
    <w:p w14:paraId="44C88627" w14:textId="77777777" w:rsidR="003674EF" w:rsidRPr="00025283" w:rsidRDefault="003674EF" w:rsidP="006F4337">
      <w:pPr>
        <w:pStyle w:val="Bullet2"/>
      </w:pPr>
      <w:r w:rsidRPr="00025283">
        <w:t>Check Start components as needed option</w:t>
      </w:r>
    </w:p>
    <w:p w14:paraId="44C88628" w14:textId="77777777" w:rsidR="003674EF" w:rsidRPr="00025283" w:rsidRDefault="003674EF" w:rsidP="006F4337">
      <w:pPr>
        <w:pStyle w:val="Bullet2"/>
      </w:pPr>
      <w:r w:rsidRPr="00025283">
        <w:t>Change the Class loader Policy as Multiple</w:t>
      </w:r>
    </w:p>
    <w:p w14:paraId="44C88629" w14:textId="77777777" w:rsidR="003674EF" w:rsidRDefault="00810118" w:rsidP="00025283">
      <w:pPr>
        <w:pStyle w:val="Step1"/>
        <w:rPr>
          <w:rFonts w:eastAsia="Calibri"/>
        </w:rPr>
      </w:pPr>
      <w:r w:rsidRPr="00025283">
        <w:rPr>
          <w:rFonts w:eastAsia="Calibri"/>
        </w:rPr>
        <w:t>Click</w:t>
      </w:r>
      <w:r w:rsidR="003674EF" w:rsidRPr="00025283">
        <w:rPr>
          <w:rFonts w:eastAsia="Calibri"/>
        </w:rPr>
        <w:t xml:space="preserve"> Apply button and Save link to reflect the changes into the Master Configuration file.</w:t>
      </w:r>
    </w:p>
    <w:p w14:paraId="6FE01150" w14:textId="65F58393" w:rsidR="00CB6E9D" w:rsidRPr="00025283" w:rsidRDefault="00CB6E9D" w:rsidP="00025283">
      <w:pPr>
        <w:pStyle w:val="Step1"/>
        <w:rPr>
          <w:rFonts w:eastAsia="Calibri"/>
        </w:rPr>
      </w:pPr>
      <w:r w:rsidRPr="00025283">
        <w:rPr>
          <w:rFonts w:eastAsia="Calibri"/>
        </w:rPr>
        <w:t>Click the Application Server ,</w:t>
      </w:r>
      <w:r>
        <w:rPr>
          <w:rFonts w:eastAsia="Calibri"/>
        </w:rPr>
        <w:t xml:space="preserve"> Communications </w:t>
      </w:r>
      <w:r w:rsidRPr="00CB6E9D">
        <w:rPr>
          <w:rFonts w:eastAsia="Calibri"/>
        </w:rPr>
        <w:sym w:font="Wingdings" w:char="F0E0"/>
      </w:r>
      <w:r>
        <w:rPr>
          <w:rFonts w:eastAsia="Calibri"/>
        </w:rPr>
        <w:t xml:space="preserve">click the link to Ports.  DOCUMENT the WC_defaulthost port. </w:t>
      </w:r>
    </w:p>
    <w:p w14:paraId="564EC839" w14:textId="77777777" w:rsidR="00BB6154" w:rsidRDefault="00810118" w:rsidP="00025283">
      <w:pPr>
        <w:pStyle w:val="Step1"/>
        <w:rPr>
          <w:rFonts w:eastAsia="Calibri"/>
        </w:rPr>
      </w:pPr>
      <w:r w:rsidRPr="00025283">
        <w:rPr>
          <w:rFonts w:eastAsia="Calibri"/>
        </w:rPr>
        <w:t>Click</w:t>
      </w:r>
      <w:r w:rsidR="003674EF" w:rsidRPr="00025283">
        <w:rPr>
          <w:rFonts w:eastAsia="Calibri"/>
        </w:rPr>
        <w:t xml:space="preserve"> the Application Server , Server Infrastructure </w:t>
      </w:r>
      <w:r w:rsidR="003674EF" w:rsidRPr="00025283">
        <w:rPr>
          <w:rFonts w:eastAsia="Calibri"/>
        </w:rPr>
        <w:sym w:font="Wingdings" w:char="F0E0"/>
      </w:r>
      <w:r w:rsidR="003674EF" w:rsidRPr="00025283">
        <w:rPr>
          <w:rFonts w:eastAsia="Calibri"/>
        </w:rPr>
        <w:t xml:space="preserve"> Java and Process Management </w:t>
      </w:r>
      <w:r w:rsidR="003674EF" w:rsidRPr="00025283">
        <w:rPr>
          <w:rFonts w:eastAsia="Calibri"/>
        </w:rPr>
        <w:sym w:font="Wingdings" w:char="F0E0"/>
      </w:r>
      <w:r w:rsidR="003674EF" w:rsidRPr="00025283">
        <w:rPr>
          <w:rFonts w:eastAsia="Calibri"/>
        </w:rPr>
        <w:t xml:space="preserve"> Process definition, Java Virtual Machine</w:t>
      </w:r>
      <w:r w:rsidR="00982F89">
        <w:rPr>
          <w:rFonts w:eastAsia="Calibri"/>
        </w:rPr>
        <w:t xml:space="preserve"> </w:t>
      </w:r>
    </w:p>
    <w:p w14:paraId="38BC6B7A" w14:textId="77777777" w:rsidR="00BB6154" w:rsidRPr="00BB6154" w:rsidRDefault="003674EF" w:rsidP="00BB6154">
      <w:pPr>
        <w:pStyle w:val="Step1"/>
        <w:rPr>
          <w:rFonts w:asciiTheme="minorHAnsi" w:eastAsia="Calibri" w:hAnsiTheme="minorHAnsi"/>
        </w:rPr>
      </w:pPr>
      <w:r w:rsidRPr="00025283">
        <w:rPr>
          <w:rFonts w:eastAsia="Calibri"/>
        </w:rPr>
        <w:t xml:space="preserve"> </w:t>
      </w:r>
      <w:r w:rsidR="00BB6154" w:rsidRPr="00BB6154">
        <w:rPr>
          <w:rFonts w:asciiTheme="minorHAnsi" w:hAnsiTheme="minorHAnsi"/>
        </w:rPr>
        <w:t>Check the</w:t>
      </w:r>
      <w:r w:rsidR="00BB6154" w:rsidRPr="00BB6154">
        <w:rPr>
          <w:rStyle w:val="apple-converted-space"/>
          <w:rFonts w:asciiTheme="minorHAnsi" w:hAnsiTheme="minorHAnsi" w:cs="Arial"/>
          <w:color w:val="333333"/>
        </w:rPr>
        <w:t> </w:t>
      </w:r>
      <w:r w:rsidR="00BB6154" w:rsidRPr="00BB6154">
        <w:rPr>
          <w:rFonts w:asciiTheme="minorHAnsi" w:hAnsiTheme="minorHAnsi"/>
          <w:bdr w:val="none" w:sz="0" w:space="0" w:color="auto" w:frame="1"/>
        </w:rPr>
        <w:t>Verbose Garbage Collection</w:t>
      </w:r>
      <w:r w:rsidR="00BB6154" w:rsidRPr="00BB6154">
        <w:rPr>
          <w:rStyle w:val="apple-converted-space"/>
          <w:rFonts w:asciiTheme="minorHAnsi" w:hAnsiTheme="minorHAnsi" w:cs="Arial"/>
          <w:color w:val="333333"/>
        </w:rPr>
        <w:t> </w:t>
      </w:r>
      <w:r w:rsidR="00BB6154" w:rsidRPr="00BB6154">
        <w:rPr>
          <w:rFonts w:asciiTheme="minorHAnsi" w:hAnsiTheme="minorHAnsi"/>
        </w:rPr>
        <w:t>box</w:t>
      </w:r>
    </w:p>
    <w:p w14:paraId="44C8862B" w14:textId="77777777" w:rsidR="003674EF" w:rsidRPr="00025283" w:rsidRDefault="003674EF" w:rsidP="00025283">
      <w:pPr>
        <w:pStyle w:val="Step1"/>
        <w:rPr>
          <w:rFonts w:eastAsia="Calibri"/>
        </w:rPr>
      </w:pPr>
      <w:r w:rsidRPr="00025283">
        <w:rPr>
          <w:rFonts w:eastAsia="Calibri"/>
        </w:rPr>
        <w:t>Change the Classpath (Remote Cache Servers do not contain a classpath)</w:t>
      </w:r>
    </w:p>
    <w:p w14:paraId="44C8862C" w14:textId="77777777" w:rsidR="003674EF" w:rsidRPr="00025283" w:rsidRDefault="003674EF" w:rsidP="00025283">
      <w:pPr>
        <w:pStyle w:val="Step1"/>
        <w:rPr>
          <w:rFonts w:eastAsia="Calibri"/>
        </w:rPr>
      </w:pPr>
      <w:r w:rsidRPr="00025283">
        <w:rPr>
          <w:rFonts w:eastAsia="Calibri"/>
        </w:rPr>
        <w:t>Change the Initial Heap size :</w:t>
      </w:r>
      <w:r w:rsidRPr="00025283">
        <w:rPr>
          <w:rFonts w:eastAsiaTheme="minorHAnsi"/>
        </w:rPr>
        <w:t xml:space="preserve"> </w:t>
      </w:r>
      <w:r w:rsidRPr="00025283">
        <w:rPr>
          <w:rFonts w:eastAsia="Calibri"/>
        </w:rPr>
        <w:t>4096</w:t>
      </w:r>
    </w:p>
    <w:p w14:paraId="44C8862D" w14:textId="77777777" w:rsidR="003674EF" w:rsidRPr="00025283" w:rsidRDefault="003674EF" w:rsidP="00025283">
      <w:pPr>
        <w:pStyle w:val="Step1"/>
        <w:rPr>
          <w:rFonts w:eastAsia="Calibri"/>
        </w:rPr>
      </w:pPr>
      <w:r w:rsidRPr="00025283">
        <w:rPr>
          <w:rFonts w:eastAsia="Calibri"/>
        </w:rPr>
        <w:t>Change the Maximum Heap size: 8192</w:t>
      </w:r>
    </w:p>
    <w:p w14:paraId="44C8862E" w14:textId="77777777" w:rsidR="003674EF" w:rsidRPr="00025283" w:rsidRDefault="003674EF" w:rsidP="00025283">
      <w:pPr>
        <w:pStyle w:val="Step1"/>
      </w:pPr>
      <w:r w:rsidRPr="00025283">
        <w:rPr>
          <w:rFonts w:eastAsia="Calibri"/>
        </w:rPr>
        <w:t>Generic JVM Arguments:</w:t>
      </w:r>
      <w:r w:rsidRPr="00025283">
        <w:t xml:space="preserve"> -Dsun.io.useCanonCaches=false -XX:MaxPermSize=128m -XX:NewSize=32m -XX:PermSize=32m -XX:+UseConcMarkSweepGC -XX:+UseParNewGC</w:t>
      </w:r>
    </w:p>
    <w:p w14:paraId="44C8862F" w14:textId="77777777" w:rsidR="003674EF" w:rsidRPr="00025283" w:rsidRDefault="00810118" w:rsidP="00025283">
      <w:pPr>
        <w:pStyle w:val="Step1"/>
        <w:rPr>
          <w:rFonts w:eastAsia="Calibri"/>
        </w:rPr>
      </w:pPr>
      <w:r w:rsidRPr="00025283">
        <w:rPr>
          <w:rFonts w:eastAsia="Calibri"/>
        </w:rPr>
        <w:t>Click</w:t>
      </w:r>
      <w:r w:rsidR="003674EF" w:rsidRPr="00025283">
        <w:rPr>
          <w:rFonts w:eastAsia="Calibri"/>
        </w:rPr>
        <w:t xml:space="preserve"> Apply button and Save link to reflect the changes into the Master Configuration file.</w:t>
      </w:r>
    </w:p>
    <w:p w14:paraId="44C88630" w14:textId="77777777" w:rsidR="003674EF" w:rsidRPr="00025283" w:rsidRDefault="003674EF" w:rsidP="00275F1B">
      <w:pPr>
        <w:pStyle w:val="Heading4"/>
      </w:pPr>
      <w:r w:rsidRPr="00025283">
        <w:t>WebSphere Application Servers -LOG File Size/Retention</w:t>
      </w:r>
    </w:p>
    <w:p w14:paraId="44C88631" w14:textId="77777777" w:rsidR="003674EF" w:rsidRPr="00275F1B" w:rsidRDefault="003674EF" w:rsidP="00465ACB">
      <w:pPr>
        <w:pStyle w:val="Step1"/>
        <w:numPr>
          <w:ilvl w:val="0"/>
          <w:numId w:val="33"/>
        </w:numPr>
        <w:ind w:left="900" w:hanging="540"/>
        <w:rPr>
          <w:rFonts w:eastAsia="Calibri"/>
        </w:rPr>
      </w:pPr>
      <w:r w:rsidRPr="00275F1B">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632" w14:textId="77777777" w:rsidR="003674EF" w:rsidRPr="00025283" w:rsidRDefault="003674EF" w:rsidP="00025283">
      <w:pPr>
        <w:pStyle w:val="Step1"/>
        <w:rPr>
          <w:rFonts w:eastAsia="Calibri"/>
        </w:rPr>
      </w:pPr>
      <w:r w:rsidRPr="00025283">
        <w:rPr>
          <w:rFonts w:eastAsia="Calibri"/>
        </w:rPr>
        <w:t>System.out</w:t>
      </w:r>
    </w:p>
    <w:p w14:paraId="44C88633" w14:textId="77777777" w:rsidR="003674EF" w:rsidRPr="00025283" w:rsidRDefault="003674EF" w:rsidP="006F4337">
      <w:pPr>
        <w:pStyle w:val="Bullet2"/>
      </w:pPr>
      <w:r w:rsidRPr="00025283">
        <w:t>Log File Rotation: File Size:</w:t>
      </w:r>
      <w:r w:rsidR="00982F89">
        <w:t xml:space="preserve"> </w:t>
      </w:r>
      <w:r w:rsidRPr="00025283">
        <w:t>5MB Maximum size.</w:t>
      </w:r>
      <w:r w:rsidR="00982F89">
        <w:t xml:space="preserve"> </w:t>
      </w:r>
      <w:r w:rsidRPr="00025283">
        <w:t>Maximum # of historical log files: 30</w:t>
      </w:r>
    </w:p>
    <w:p w14:paraId="44C88634" w14:textId="77777777" w:rsidR="003674EF" w:rsidRPr="00025283" w:rsidRDefault="003674EF" w:rsidP="00025283">
      <w:pPr>
        <w:pStyle w:val="Step1"/>
        <w:rPr>
          <w:rFonts w:eastAsia="Calibri"/>
        </w:rPr>
      </w:pPr>
      <w:r w:rsidRPr="00025283">
        <w:rPr>
          <w:rFonts w:eastAsia="Calibri"/>
        </w:rPr>
        <w:t>System.err</w:t>
      </w:r>
    </w:p>
    <w:p w14:paraId="44C88635" w14:textId="77777777" w:rsidR="003674EF" w:rsidRPr="00025283" w:rsidRDefault="003674EF" w:rsidP="006F4337">
      <w:pPr>
        <w:pStyle w:val="Bullet2"/>
      </w:pPr>
      <w:r w:rsidRPr="00025283">
        <w:t>Log File Rotation: File Size:</w:t>
      </w:r>
      <w:r w:rsidR="00982F89">
        <w:t xml:space="preserve"> </w:t>
      </w:r>
      <w:r w:rsidRPr="00025283">
        <w:t>5MB Maximum size.</w:t>
      </w:r>
      <w:r w:rsidR="00982F89">
        <w:t xml:space="preserve"> </w:t>
      </w:r>
      <w:r w:rsidRPr="00025283">
        <w:t>Maximum # of historical log files: 30</w:t>
      </w:r>
    </w:p>
    <w:p w14:paraId="44C88636" w14:textId="77777777" w:rsidR="003674EF" w:rsidRPr="00025283" w:rsidRDefault="003674EF" w:rsidP="00025283">
      <w:pPr>
        <w:pStyle w:val="Step1"/>
        <w:rPr>
          <w:rFonts w:eastAsia="Calibri"/>
        </w:rPr>
      </w:pPr>
      <w:r w:rsidRPr="00025283">
        <w:rPr>
          <w:rFonts w:eastAsia="Calibri"/>
        </w:rPr>
        <w:t xml:space="preserve"> Click OK, then click Save (directly to the master configuration):</w:t>
      </w:r>
    </w:p>
    <w:p w14:paraId="44C88637" w14:textId="77777777" w:rsidR="003674EF" w:rsidRPr="00025283" w:rsidRDefault="003674EF" w:rsidP="00025283">
      <w:pPr>
        <w:pStyle w:val="Step1"/>
        <w:rPr>
          <w:rFonts w:eastAsia="Calibri"/>
        </w:rPr>
      </w:pPr>
      <w:r w:rsidRPr="00025283">
        <w:rPr>
          <w:rFonts w:eastAsia="Calibri"/>
        </w:rPr>
        <w:t>Select the Application Server, Server Infrastructure, Java and Process Management, Monitoring policy:</w:t>
      </w:r>
    </w:p>
    <w:p w14:paraId="44C88638" w14:textId="77777777" w:rsidR="003674EF" w:rsidRPr="00025283" w:rsidRDefault="003674EF" w:rsidP="00025283">
      <w:pPr>
        <w:pStyle w:val="Step1"/>
        <w:rPr>
          <w:rFonts w:eastAsia="Calibri"/>
        </w:rPr>
      </w:pPr>
      <w:r w:rsidRPr="00025283">
        <w:rPr>
          <w:rFonts w:eastAsia="Calibri"/>
        </w:rPr>
        <w:t>Change the node restart state to RUNNING</w:t>
      </w:r>
    </w:p>
    <w:p w14:paraId="44C88639" w14:textId="77777777" w:rsidR="003674EF" w:rsidRPr="00025283" w:rsidRDefault="00810118" w:rsidP="00025283">
      <w:pPr>
        <w:pStyle w:val="Step1"/>
        <w:rPr>
          <w:rFonts w:eastAsia="Calibri"/>
        </w:rPr>
      </w:pPr>
      <w:r w:rsidRPr="00025283">
        <w:rPr>
          <w:rFonts w:eastAsia="Calibri"/>
        </w:rPr>
        <w:t>Click</w:t>
      </w:r>
      <w:r w:rsidR="003674EF" w:rsidRPr="00025283">
        <w:rPr>
          <w:rFonts w:eastAsia="Calibri"/>
        </w:rPr>
        <w:t xml:space="preserve"> Apply button and Save link to reflect the changes into the Master Configuration file.</w:t>
      </w:r>
    </w:p>
    <w:p w14:paraId="44C8863A" w14:textId="77777777" w:rsidR="003674EF" w:rsidRPr="00025283" w:rsidRDefault="00025283" w:rsidP="00025283">
      <w:pPr>
        <w:pStyle w:val="NoteorTip"/>
      </w:pPr>
      <w:r w:rsidRPr="00025283">
        <w:rPr>
          <w:rFonts w:eastAsia="Calibri"/>
        </w:rPr>
        <w:t xml:space="preserve">Note: </w:t>
      </w:r>
      <w:r w:rsidR="003674EF" w:rsidRPr="00025283">
        <w:t>Do not create server for the second node, they are created when creating the clusters.</w:t>
      </w:r>
      <w:r w:rsidR="00982F89">
        <w:t xml:space="preserve"> </w:t>
      </w:r>
    </w:p>
    <w:p w14:paraId="44C8863B" w14:textId="77777777" w:rsidR="003674EF" w:rsidRPr="004E4AD7" w:rsidRDefault="003674EF" w:rsidP="003674EF">
      <w:pPr>
        <w:pStyle w:val="Heading3"/>
        <w:rPr>
          <w:rFonts w:eastAsia="Calibri"/>
          <w:noProof/>
        </w:rPr>
      </w:pPr>
      <w:bookmarkStart w:id="57" w:name="_Toc400291057"/>
      <w:r w:rsidRPr="004E4AD7">
        <w:rPr>
          <w:noProof/>
        </w:rPr>
        <w:t>WebSphere Cluster Creation:</w:t>
      </w:r>
      <w:r w:rsidR="00982F89">
        <w:rPr>
          <w:noProof/>
        </w:rPr>
        <w:t xml:space="preserve"> </w:t>
      </w:r>
      <w:r w:rsidRPr="004E4AD7">
        <w:rPr>
          <w:noProof/>
        </w:rPr>
        <w:t>Remote Cache</w:t>
      </w:r>
      <w:bookmarkEnd w:id="57"/>
    </w:p>
    <w:p w14:paraId="44C8863C" w14:textId="77777777" w:rsidR="003674EF" w:rsidRPr="00583674" w:rsidRDefault="003674EF" w:rsidP="00465ACB">
      <w:pPr>
        <w:pStyle w:val="Step1"/>
        <w:numPr>
          <w:ilvl w:val="0"/>
          <w:numId w:val="34"/>
        </w:numPr>
        <w:ind w:left="900" w:hanging="540"/>
        <w:rPr>
          <w:rFonts w:eastAsia="Calibri"/>
        </w:rPr>
      </w:pPr>
      <w:r w:rsidRPr="00583674">
        <w:rPr>
          <w:rFonts w:eastAsia="Calibri"/>
        </w:rPr>
        <w:t xml:space="preserve">Go to Servers </w:t>
      </w:r>
      <w:r w:rsidRPr="00583674">
        <w:rPr>
          <w:rFonts w:eastAsia="Calibri"/>
        </w:rPr>
        <w:sym w:font="Wingdings" w:char="F0E0"/>
      </w:r>
      <w:r w:rsidRPr="00583674">
        <w:rPr>
          <w:rFonts w:eastAsia="Calibri"/>
        </w:rPr>
        <w:t xml:space="preserve"> Clusters </w:t>
      </w:r>
      <w:r w:rsidRPr="00583674">
        <w:rPr>
          <w:rFonts w:eastAsia="Calibri"/>
        </w:rPr>
        <w:sym w:font="Wingdings" w:char="F0E0"/>
      </w:r>
      <w:r w:rsidRPr="00583674">
        <w:rPr>
          <w:rFonts w:eastAsia="Calibri"/>
        </w:rPr>
        <w:t xml:space="preserve"> WebSphere application server clusters link in the console. Then </w:t>
      </w:r>
      <w:r w:rsidR="00810118" w:rsidRPr="00583674">
        <w:rPr>
          <w:rFonts w:eastAsia="Calibri"/>
        </w:rPr>
        <w:t>click</w:t>
      </w:r>
      <w:r w:rsidRPr="00583674">
        <w:rPr>
          <w:rFonts w:eastAsia="Calibri"/>
        </w:rPr>
        <w:t xml:space="preserve"> the “New” button in the right frame. </w:t>
      </w:r>
    </w:p>
    <w:p w14:paraId="44C8863D" w14:textId="77777777" w:rsidR="003674EF" w:rsidRPr="00583674" w:rsidRDefault="003674EF" w:rsidP="00583674">
      <w:pPr>
        <w:pStyle w:val="Step1"/>
        <w:rPr>
          <w:rFonts w:eastAsia="Calibri"/>
        </w:rPr>
      </w:pPr>
      <w:r w:rsidRPr="00583674">
        <w:rPr>
          <w:rFonts w:eastAsia="Calibri"/>
        </w:rPr>
        <w:t>Enter the Cluster name</w:t>
      </w:r>
      <w:r w:rsidR="00982F89">
        <w:rPr>
          <w:rFonts w:eastAsia="Calibri"/>
        </w:rPr>
        <w:t xml:space="preserve"> </w:t>
      </w:r>
      <w:r w:rsidRPr="00583674">
        <w:rPr>
          <w:rFonts w:eastAsia="Calibri"/>
        </w:rPr>
        <w:t xml:space="preserve">“LPSRCCluster01” Leave the Prefer Local option checked and configure HTTP session memory-to-memory replication option unchecked. </w:t>
      </w:r>
      <w:r w:rsidR="00810118" w:rsidRPr="00583674">
        <w:rPr>
          <w:rFonts w:eastAsia="Calibri"/>
        </w:rPr>
        <w:t>Click</w:t>
      </w:r>
      <w:r w:rsidRPr="00583674">
        <w:rPr>
          <w:rFonts w:eastAsia="Calibri"/>
        </w:rPr>
        <w:t xml:space="preserve"> the Next button.</w:t>
      </w:r>
    </w:p>
    <w:p w14:paraId="44C8863E" w14:textId="77777777" w:rsidR="003674EF" w:rsidRPr="00583674" w:rsidRDefault="003674EF" w:rsidP="00583674">
      <w:pPr>
        <w:pStyle w:val="Step1"/>
        <w:rPr>
          <w:rFonts w:eastAsia="Calibri"/>
        </w:rPr>
      </w:pPr>
      <w:r w:rsidRPr="00583674">
        <w:rPr>
          <w:rFonts w:eastAsia="Calibri"/>
        </w:rPr>
        <w:t xml:space="preserve">In the Create First Cluster Member screen , Select the third option – Create the member by converting an existing application server - LPSRCServer01 from the list, and take the default first node. Leave the Weight field value as 2. </w:t>
      </w:r>
      <w:r w:rsidR="00810118" w:rsidRPr="00583674">
        <w:rPr>
          <w:rFonts w:eastAsia="Calibri"/>
        </w:rPr>
        <w:t>Click</w:t>
      </w:r>
      <w:r w:rsidRPr="00583674">
        <w:rPr>
          <w:rFonts w:eastAsia="Calibri"/>
        </w:rPr>
        <w:t xml:space="preserve"> the Next button.</w:t>
      </w:r>
    </w:p>
    <w:p w14:paraId="44C8863F" w14:textId="77777777" w:rsidR="003674EF" w:rsidRPr="00583674" w:rsidRDefault="003674EF" w:rsidP="00583674">
      <w:pPr>
        <w:pStyle w:val="Step1"/>
        <w:rPr>
          <w:rFonts w:eastAsia="Calibri"/>
        </w:rPr>
      </w:pPr>
      <w:r w:rsidRPr="00583674">
        <w:rPr>
          <w:rFonts w:eastAsia="Calibri"/>
        </w:rPr>
        <w:t>NOTE: For a Single Node Cell(non-HA), do not put a membername below, just click Next !</w:t>
      </w:r>
    </w:p>
    <w:p w14:paraId="44C88640" w14:textId="77777777" w:rsidR="003674EF" w:rsidRPr="00583674" w:rsidRDefault="003674EF" w:rsidP="00583674">
      <w:pPr>
        <w:pStyle w:val="Step1"/>
        <w:rPr>
          <w:rFonts w:eastAsia="Calibri"/>
        </w:rPr>
      </w:pPr>
      <w:r w:rsidRPr="00583674">
        <w:rPr>
          <w:rFonts w:eastAsia="Calibri"/>
        </w:rPr>
        <w:t>In the Create Additional Cluster Members screen, provide a Member Name</w:t>
      </w:r>
      <w:r w:rsidR="00982F89">
        <w:rPr>
          <w:rFonts w:eastAsia="Calibri"/>
        </w:rPr>
        <w:t xml:space="preserve"> </w:t>
      </w:r>
      <w:r w:rsidRPr="00583674">
        <w:rPr>
          <w:rFonts w:eastAsia="Calibri"/>
        </w:rPr>
        <w:t>LPSRCServer02and Select Node 2 – SRVLPSRCNode02. Refer to the chart for naming conventions.</w:t>
      </w:r>
      <w:r w:rsidR="00982F89">
        <w:rPr>
          <w:rFonts w:eastAsia="Calibri"/>
        </w:rPr>
        <w:t xml:space="preserve"> </w:t>
      </w:r>
      <w:r w:rsidRPr="00583674">
        <w:rPr>
          <w:rFonts w:eastAsia="Calibri"/>
        </w:rPr>
        <w:t xml:space="preserve">Leave the Weight field value as 2 and Generate unique HTTP ports option checked. Now </w:t>
      </w:r>
      <w:r w:rsidR="00810118" w:rsidRPr="00583674">
        <w:rPr>
          <w:rFonts w:eastAsia="Calibri"/>
        </w:rPr>
        <w:t>click</w:t>
      </w:r>
      <w:r w:rsidRPr="00583674">
        <w:rPr>
          <w:rFonts w:eastAsia="Calibri"/>
        </w:rPr>
        <w:t xml:space="preserve"> the Add Member button. The member will get added to the list at the bottom (as shown above). </w:t>
      </w:r>
      <w:r w:rsidR="00810118" w:rsidRPr="00583674">
        <w:rPr>
          <w:rFonts w:eastAsia="Calibri"/>
        </w:rPr>
        <w:t>Click</w:t>
      </w:r>
      <w:r w:rsidRPr="00583674">
        <w:rPr>
          <w:rFonts w:eastAsia="Calibri"/>
        </w:rPr>
        <w:t xml:space="preserve"> the Next button.</w:t>
      </w:r>
      <w:r w:rsidR="00982F89">
        <w:rPr>
          <w:rFonts w:eastAsia="Calibri"/>
        </w:rPr>
        <w:t xml:space="preserve"> </w:t>
      </w:r>
      <w:r w:rsidRPr="00583674">
        <w:rPr>
          <w:rFonts w:eastAsia="Calibri"/>
        </w:rPr>
        <w:t xml:space="preserve"> </w:t>
      </w:r>
    </w:p>
    <w:p w14:paraId="44C88641" w14:textId="77777777" w:rsidR="003674EF" w:rsidRPr="00583674" w:rsidRDefault="00810118" w:rsidP="00583674">
      <w:pPr>
        <w:pStyle w:val="Step1"/>
        <w:rPr>
          <w:rFonts w:eastAsia="Calibri"/>
        </w:rPr>
      </w:pPr>
      <w:r w:rsidRPr="00583674">
        <w:rPr>
          <w:rFonts w:eastAsia="Calibri"/>
        </w:rPr>
        <w:t>Click</w:t>
      </w:r>
      <w:r w:rsidR="003674EF" w:rsidRPr="00583674">
        <w:rPr>
          <w:rFonts w:eastAsia="Calibri"/>
        </w:rPr>
        <w:t xml:space="preserve"> the Finish button to create the cluster.</w:t>
      </w:r>
    </w:p>
    <w:p w14:paraId="44C88642" w14:textId="77777777" w:rsidR="003674EF" w:rsidRPr="00583674" w:rsidRDefault="00810118" w:rsidP="00583674">
      <w:pPr>
        <w:pStyle w:val="Step1"/>
        <w:rPr>
          <w:rFonts w:eastAsia="Calibri"/>
        </w:rPr>
      </w:pPr>
      <w:r w:rsidRPr="00583674">
        <w:rPr>
          <w:rFonts w:eastAsia="Calibri"/>
        </w:rPr>
        <w:t>Click</w:t>
      </w:r>
      <w:r w:rsidR="003674EF" w:rsidRPr="00583674">
        <w:rPr>
          <w:rFonts w:eastAsia="Calibri"/>
        </w:rPr>
        <w:t xml:space="preserve"> the Save link to reflect the changes to the Master Configuration.</w:t>
      </w:r>
    </w:p>
    <w:p w14:paraId="44C88643" w14:textId="77777777" w:rsidR="003674EF" w:rsidRPr="00583674" w:rsidRDefault="003674EF" w:rsidP="00583674">
      <w:pPr>
        <w:pStyle w:val="Step1"/>
        <w:rPr>
          <w:rFonts w:eastAsia="Calibri"/>
        </w:rPr>
      </w:pPr>
      <w:r w:rsidRPr="00583674">
        <w:rPr>
          <w:rFonts w:eastAsia="Calibri"/>
        </w:rPr>
        <w:t>*Do not execute below for single node clusters (non-HA)*</w:t>
      </w:r>
    </w:p>
    <w:p w14:paraId="44C88644" w14:textId="77777777" w:rsidR="003674EF" w:rsidRPr="00583674" w:rsidRDefault="003674EF" w:rsidP="00583674">
      <w:pPr>
        <w:pStyle w:val="Step1"/>
        <w:rPr>
          <w:rFonts w:eastAsia="Calibri"/>
        </w:rPr>
      </w:pPr>
      <w:r w:rsidRPr="00583674">
        <w:rPr>
          <w:rFonts w:eastAsia="Calibri"/>
        </w:rPr>
        <w:t>Log into Remote Cache Server 2 (if in an HA configuration)</w:t>
      </w:r>
    </w:p>
    <w:p w14:paraId="44C88645" w14:textId="77777777" w:rsidR="003674EF" w:rsidRPr="00583674" w:rsidRDefault="003674EF" w:rsidP="00583674">
      <w:pPr>
        <w:pStyle w:val="Step1"/>
        <w:rPr>
          <w:rFonts w:eastAsia="Calibri"/>
        </w:rPr>
      </w:pPr>
      <w:r w:rsidRPr="00583674">
        <w:rPr>
          <w:rFonts w:eastAsia="Calibri"/>
        </w:rPr>
        <w:t>Start Node 2</w:t>
      </w:r>
    </w:p>
    <w:p w14:paraId="44C88646" w14:textId="77777777" w:rsidR="003674EF" w:rsidRPr="00583674" w:rsidRDefault="003674EF" w:rsidP="00583674">
      <w:pPr>
        <w:pStyle w:val="Step1"/>
        <w:rPr>
          <w:rFonts w:eastAsia="Calibri"/>
        </w:rPr>
      </w:pPr>
      <w:r w:rsidRPr="00583674">
        <w:rPr>
          <w:rFonts w:eastAsia="Calibri"/>
        </w:rPr>
        <w:t>From a command prompt Execute startNode.bat</w:t>
      </w:r>
      <w:r w:rsidR="00982F89">
        <w:rPr>
          <w:rFonts w:eastAsia="Calibri"/>
        </w:rPr>
        <w:t xml:space="preserve"> </w:t>
      </w:r>
      <w:r w:rsidRPr="00583674">
        <w:rPr>
          <w:rFonts w:eastAsia="Calibri"/>
        </w:rPr>
        <w:t>batch file from:</w:t>
      </w:r>
    </w:p>
    <w:p w14:paraId="44C88647" w14:textId="77777777" w:rsidR="003674EF" w:rsidRPr="00583674" w:rsidRDefault="003674EF" w:rsidP="00583674">
      <w:pPr>
        <w:pStyle w:val="Step1"/>
        <w:rPr>
          <w:rFonts w:eastAsia="Calibri"/>
        </w:rPr>
      </w:pPr>
      <w:r w:rsidRPr="00583674">
        <w:rPr>
          <w:rFonts w:eastAsia="Calibri"/>
        </w:rPr>
        <w:t xml:space="preserve"> “F:\Data\IBM\WebSphere\AppServer\profiles\SRVLPSRCNode02\bin”</w:t>
      </w:r>
    </w:p>
    <w:p w14:paraId="44C88648" w14:textId="77777777" w:rsidR="003674EF" w:rsidRPr="00583674" w:rsidRDefault="003674EF" w:rsidP="00583674">
      <w:pPr>
        <w:pStyle w:val="Step1"/>
        <w:rPr>
          <w:rFonts w:eastAsia="Calibri"/>
        </w:rPr>
      </w:pPr>
      <w:r w:rsidRPr="00583674">
        <w:rPr>
          <w:rFonts w:eastAsia="Calibri"/>
        </w:rPr>
        <w:t>Watch the output on the window, and wait for the “open for e-business” entry.</w:t>
      </w:r>
    </w:p>
    <w:p w14:paraId="44C88649" w14:textId="77777777" w:rsidR="003674EF" w:rsidRPr="00583674" w:rsidRDefault="003674EF" w:rsidP="00583674">
      <w:pPr>
        <w:pStyle w:val="Step1"/>
        <w:rPr>
          <w:rFonts w:eastAsia="Calibri"/>
        </w:rPr>
      </w:pPr>
      <w:r w:rsidRPr="00583674">
        <w:rPr>
          <w:rFonts w:eastAsia="Calibri"/>
        </w:rPr>
        <w:t xml:space="preserve">Verfiy the nodes are started, and in a synchronized status with the deployment manager using System Administration </w:t>
      </w:r>
      <w:r w:rsidRPr="00583674">
        <w:rPr>
          <w:rFonts w:eastAsia="Calibri"/>
        </w:rPr>
        <w:sym w:font="Wingdings" w:char="F0E0"/>
      </w:r>
      <w:r w:rsidRPr="00583674">
        <w:rPr>
          <w:rFonts w:eastAsia="Calibri"/>
        </w:rPr>
        <w:t xml:space="preserve"> Nodes in the Admin Console.</w:t>
      </w:r>
      <w:r w:rsidR="00982F89">
        <w:rPr>
          <w:rFonts w:eastAsia="Calibri"/>
        </w:rPr>
        <w:t xml:space="preserve"> </w:t>
      </w:r>
    </w:p>
    <w:p w14:paraId="44C8864A" w14:textId="77777777" w:rsidR="003674EF" w:rsidRPr="00583674" w:rsidRDefault="003674EF" w:rsidP="00583674">
      <w:pPr>
        <w:pStyle w:val="Step1"/>
        <w:rPr>
          <w:rFonts w:eastAsia="Calibri"/>
        </w:rPr>
      </w:pPr>
      <w:r w:rsidRPr="00583674">
        <w:rPr>
          <w:rFonts w:eastAsia="Calibri"/>
        </w:rPr>
        <w:t xml:space="preserve">Start the Cluster server using Servers </w:t>
      </w:r>
      <w:r w:rsidRPr="00583674">
        <w:rPr>
          <w:rFonts w:eastAsia="Calibri"/>
        </w:rPr>
        <w:sym w:font="Wingdings" w:char="F0E0"/>
      </w:r>
      <w:r w:rsidRPr="00583674">
        <w:rPr>
          <w:rFonts w:eastAsia="Calibri"/>
        </w:rPr>
        <w:t xml:space="preserve"> Clusters </w:t>
      </w:r>
      <w:r w:rsidRPr="00583674">
        <w:rPr>
          <w:rFonts w:eastAsia="Calibri"/>
        </w:rPr>
        <w:sym w:font="Wingdings" w:char="F0E0"/>
      </w:r>
      <w:r w:rsidRPr="00583674">
        <w:rPr>
          <w:rFonts w:eastAsia="Calibri"/>
        </w:rPr>
        <w:t xml:space="preserve"> Web application server clusters link.</w:t>
      </w:r>
      <w:r w:rsidR="00982F89">
        <w:rPr>
          <w:rFonts w:eastAsia="Calibri"/>
        </w:rPr>
        <w:t xml:space="preserve"> </w:t>
      </w:r>
      <w:r w:rsidRPr="00583674">
        <w:rPr>
          <w:rFonts w:eastAsia="Calibri"/>
        </w:rPr>
        <w:t>Select the newly created cluster and click the Start button. This will start the cluster and in turn will start the application servers.</w:t>
      </w:r>
    </w:p>
    <w:p w14:paraId="44C8864B" w14:textId="77777777" w:rsidR="003674EF" w:rsidRPr="00583674" w:rsidRDefault="003674EF" w:rsidP="00583674">
      <w:pPr>
        <w:pStyle w:val="Step1"/>
        <w:rPr>
          <w:rFonts w:eastAsia="Calibri"/>
        </w:rPr>
      </w:pPr>
      <w:bookmarkStart w:id="58" w:name="_Toc400291058"/>
      <w:r w:rsidRPr="00583674">
        <w:rPr>
          <w:rFonts w:eastAsia="Calibri"/>
        </w:rPr>
        <w:t>WebSphere Server</w:t>
      </w:r>
      <w:r w:rsidR="00982F89">
        <w:rPr>
          <w:rFonts w:eastAsia="Calibri"/>
        </w:rPr>
        <w:t xml:space="preserve"> </w:t>
      </w:r>
      <w:r w:rsidRPr="00583674">
        <w:rPr>
          <w:rFonts w:eastAsia="Calibri"/>
        </w:rPr>
        <w:t>Modification: Remote Cache Server 2</w:t>
      </w:r>
      <w:bookmarkEnd w:id="58"/>
    </w:p>
    <w:p w14:paraId="44C8864C" w14:textId="77777777" w:rsidR="003674EF" w:rsidRPr="00583674" w:rsidRDefault="003674EF" w:rsidP="00583674">
      <w:pPr>
        <w:pStyle w:val="Step1"/>
        <w:rPr>
          <w:rFonts w:eastAsia="Calibri"/>
        </w:rPr>
      </w:pPr>
      <w:r w:rsidRPr="00583674">
        <w:rPr>
          <w:rFonts w:eastAsia="Calibri"/>
        </w:rPr>
        <w:t>From the Administrative Console - (F:\Data\IBM\WebSphere\AppServer\profiles\cell01_dmgr\firststeps\firststeps.bat)</w:t>
      </w:r>
    </w:p>
    <w:p w14:paraId="44C8864D" w14:textId="77777777" w:rsidR="003674EF" w:rsidRPr="00583674" w:rsidRDefault="003674EF" w:rsidP="00583674">
      <w:pPr>
        <w:pStyle w:val="Step1"/>
        <w:rPr>
          <w:rFonts w:eastAsia="Calibri"/>
        </w:rPr>
      </w:pPr>
      <w:r w:rsidRPr="00583674">
        <w:rPr>
          <w:rFonts w:eastAsia="Calibri"/>
        </w:rPr>
        <w:t>Use the account and password supplied during profile creation.</w:t>
      </w:r>
    </w:p>
    <w:p w14:paraId="44C8864E" w14:textId="77777777" w:rsidR="003674EF" w:rsidRPr="00583674" w:rsidRDefault="003674EF" w:rsidP="00583674">
      <w:pPr>
        <w:pStyle w:val="Step1"/>
        <w:rPr>
          <w:rFonts w:eastAsia="Calibri"/>
        </w:rPr>
      </w:pPr>
      <w:r w:rsidRPr="00583674">
        <w:rPr>
          <w:rFonts w:eastAsia="Calibri"/>
        </w:rPr>
        <w:t xml:space="preserve">From Servers </w:t>
      </w:r>
      <w:r w:rsidRPr="00583674">
        <w:rPr>
          <w:rFonts w:eastAsia="Calibri"/>
        </w:rPr>
        <w:sym w:font="Wingdings" w:char="F0E0"/>
      </w:r>
      <w:r w:rsidRPr="00583674">
        <w:rPr>
          <w:rFonts w:eastAsia="Calibri"/>
        </w:rPr>
        <w:t xml:space="preserve"> Server Types </w:t>
      </w:r>
      <w:r w:rsidRPr="00583674">
        <w:rPr>
          <w:rFonts w:eastAsia="Calibri"/>
        </w:rPr>
        <w:sym w:font="Wingdings" w:char="F0E0"/>
      </w:r>
      <w:r w:rsidRPr="00583674">
        <w:rPr>
          <w:rFonts w:eastAsia="Calibri"/>
        </w:rPr>
        <w:t xml:space="preserve"> Websphere application servers and Select the second Remote Cache server</w:t>
      </w:r>
      <w:r w:rsidR="00982F89">
        <w:rPr>
          <w:rFonts w:eastAsia="Calibri"/>
        </w:rPr>
        <w:t xml:space="preserve"> </w:t>
      </w:r>
      <w:r w:rsidRPr="00583674">
        <w:rPr>
          <w:rFonts w:eastAsia="Calibri"/>
        </w:rPr>
        <w:t>“LPSRCServer02”</w:t>
      </w:r>
    </w:p>
    <w:p w14:paraId="44C8864F" w14:textId="77777777" w:rsidR="003674EF" w:rsidRPr="00583674" w:rsidRDefault="003674EF" w:rsidP="00583674">
      <w:pPr>
        <w:pStyle w:val="Step1"/>
        <w:rPr>
          <w:rFonts w:eastAsia="Calibri"/>
        </w:rPr>
      </w:pPr>
      <w:r w:rsidRPr="00583674">
        <w:rPr>
          <w:rFonts w:eastAsia="Calibri"/>
        </w:rPr>
        <w:t>Check Parallel Start option</w:t>
      </w:r>
    </w:p>
    <w:p w14:paraId="44C88650" w14:textId="77777777" w:rsidR="003674EF" w:rsidRPr="00583674" w:rsidRDefault="003674EF" w:rsidP="00583674">
      <w:pPr>
        <w:pStyle w:val="Step1"/>
        <w:rPr>
          <w:rFonts w:eastAsia="Calibri"/>
        </w:rPr>
      </w:pPr>
      <w:r w:rsidRPr="00583674">
        <w:rPr>
          <w:rFonts w:eastAsia="Calibri"/>
        </w:rPr>
        <w:t>Check Start components as needed option</w:t>
      </w:r>
    </w:p>
    <w:p w14:paraId="44C88651" w14:textId="77777777" w:rsidR="003674EF" w:rsidRPr="00583674" w:rsidRDefault="003674EF" w:rsidP="00583674">
      <w:pPr>
        <w:pStyle w:val="Step1"/>
        <w:rPr>
          <w:rFonts w:eastAsia="Calibri"/>
        </w:rPr>
      </w:pPr>
      <w:r w:rsidRPr="00583674">
        <w:rPr>
          <w:rFonts w:eastAsia="Calibri"/>
        </w:rPr>
        <w:t>Change the Class loader Policy as Multiple</w:t>
      </w:r>
    </w:p>
    <w:p w14:paraId="44C88652" w14:textId="77777777" w:rsidR="003674EF" w:rsidRPr="00583674" w:rsidRDefault="00810118" w:rsidP="00583674">
      <w:pPr>
        <w:pStyle w:val="Step1"/>
        <w:rPr>
          <w:rFonts w:eastAsia="Calibri"/>
        </w:rPr>
      </w:pPr>
      <w:r w:rsidRPr="00583674">
        <w:rPr>
          <w:rFonts w:eastAsia="Calibri"/>
        </w:rPr>
        <w:t>Click</w:t>
      </w:r>
      <w:r w:rsidR="003674EF" w:rsidRPr="00583674">
        <w:rPr>
          <w:rFonts w:eastAsia="Calibri"/>
        </w:rPr>
        <w:t xml:space="preserve"> Apply button and Save link to reflect the changes into the Master Configuration file.</w:t>
      </w:r>
    </w:p>
    <w:p w14:paraId="4F79C175" w14:textId="77777777" w:rsidR="00CC6FD9" w:rsidRPr="00025283" w:rsidRDefault="00CC6FD9" w:rsidP="00CC6FD9">
      <w:pPr>
        <w:pStyle w:val="Step1"/>
        <w:rPr>
          <w:rFonts w:eastAsia="Calibri"/>
        </w:rPr>
      </w:pPr>
      <w:r w:rsidRPr="00025283">
        <w:rPr>
          <w:rFonts w:eastAsia="Calibri"/>
        </w:rPr>
        <w:t>Click the Application Server ,</w:t>
      </w:r>
      <w:r>
        <w:rPr>
          <w:rFonts w:eastAsia="Calibri"/>
        </w:rPr>
        <w:t xml:space="preserve"> Communications </w:t>
      </w:r>
      <w:r w:rsidRPr="00CB6E9D">
        <w:rPr>
          <w:rFonts w:eastAsia="Calibri"/>
        </w:rPr>
        <w:sym w:font="Wingdings" w:char="F0E0"/>
      </w:r>
      <w:r>
        <w:rPr>
          <w:rFonts w:eastAsia="Calibri"/>
        </w:rPr>
        <w:t>click the link to Ports.  DOCUMENT the WC_defaulthost port.</w:t>
      </w:r>
    </w:p>
    <w:p w14:paraId="44C88653" w14:textId="77777777" w:rsidR="003674EF" w:rsidRPr="00583674" w:rsidRDefault="00810118" w:rsidP="00583674">
      <w:pPr>
        <w:pStyle w:val="Step1"/>
        <w:rPr>
          <w:rFonts w:eastAsia="Calibri"/>
        </w:rPr>
      </w:pPr>
      <w:r w:rsidRPr="00583674">
        <w:rPr>
          <w:rFonts w:eastAsia="Calibri"/>
        </w:rPr>
        <w:t>Click</w:t>
      </w:r>
      <w:r w:rsidR="003674EF" w:rsidRPr="00583674">
        <w:rPr>
          <w:rFonts w:eastAsia="Calibri"/>
        </w:rPr>
        <w:t xml:space="preserve"> the Application Server , Server Infrastructure </w:t>
      </w:r>
      <w:r w:rsidR="003674EF" w:rsidRPr="00583674">
        <w:rPr>
          <w:rFonts w:eastAsia="Calibri"/>
        </w:rPr>
        <w:sym w:font="Wingdings" w:char="F0E0"/>
      </w:r>
      <w:r w:rsidR="003674EF" w:rsidRPr="00583674">
        <w:rPr>
          <w:rFonts w:eastAsia="Calibri"/>
        </w:rPr>
        <w:t xml:space="preserve"> Java and Process Management </w:t>
      </w:r>
      <w:r w:rsidR="003674EF" w:rsidRPr="00583674">
        <w:rPr>
          <w:rFonts w:eastAsia="Calibri"/>
        </w:rPr>
        <w:sym w:font="Wingdings" w:char="F0E0"/>
      </w:r>
      <w:r w:rsidR="003674EF" w:rsidRPr="00583674">
        <w:rPr>
          <w:rFonts w:eastAsia="Calibri"/>
        </w:rPr>
        <w:t xml:space="preserve"> Process definition, Java Virtual Machine</w:t>
      </w:r>
      <w:r w:rsidR="00982F89">
        <w:rPr>
          <w:rFonts w:eastAsia="Calibri"/>
        </w:rPr>
        <w:t xml:space="preserve"> </w:t>
      </w:r>
      <w:r w:rsidR="003674EF" w:rsidRPr="00583674">
        <w:rPr>
          <w:rFonts w:eastAsia="Calibri"/>
        </w:rPr>
        <w:t xml:space="preserve"> </w:t>
      </w:r>
    </w:p>
    <w:p w14:paraId="44C88654" w14:textId="77777777" w:rsidR="003674EF" w:rsidRDefault="003674EF" w:rsidP="00583674">
      <w:pPr>
        <w:pStyle w:val="Step1"/>
        <w:rPr>
          <w:rFonts w:eastAsia="Calibri"/>
        </w:rPr>
      </w:pPr>
      <w:r w:rsidRPr="00583674">
        <w:rPr>
          <w:rFonts w:eastAsia="Calibri"/>
        </w:rPr>
        <w:t>Change the Classpath (Remote Cache Servers do not contain a classpath)</w:t>
      </w:r>
    </w:p>
    <w:p w14:paraId="7DFBD30B" w14:textId="40DC55BE" w:rsidR="00BB6154" w:rsidRPr="00583674" w:rsidRDefault="00BB6154" w:rsidP="00583674">
      <w:pPr>
        <w:pStyle w:val="Step1"/>
        <w:rPr>
          <w:rFonts w:eastAsia="Calibri"/>
        </w:rPr>
      </w:pPr>
      <w:r w:rsidRPr="00BB6154">
        <w:rPr>
          <w:rFonts w:asciiTheme="minorHAnsi" w:hAnsiTheme="minorHAnsi"/>
        </w:rPr>
        <w:t>Check the</w:t>
      </w:r>
      <w:r w:rsidRPr="00BB6154">
        <w:rPr>
          <w:rStyle w:val="apple-converted-space"/>
          <w:rFonts w:asciiTheme="minorHAnsi" w:hAnsiTheme="minorHAnsi" w:cs="Arial"/>
          <w:color w:val="333333"/>
        </w:rPr>
        <w:t> </w:t>
      </w:r>
      <w:r w:rsidRPr="00BB6154">
        <w:rPr>
          <w:rFonts w:asciiTheme="minorHAnsi" w:hAnsiTheme="minorHAnsi"/>
          <w:bdr w:val="none" w:sz="0" w:space="0" w:color="auto" w:frame="1"/>
        </w:rPr>
        <w:t>Verbose Garbage Collection</w:t>
      </w:r>
      <w:r w:rsidRPr="00BB6154">
        <w:rPr>
          <w:rStyle w:val="apple-converted-space"/>
          <w:rFonts w:asciiTheme="minorHAnsi" w:hAnsiTheme="minorHAnsi" w:cs="Arial"/>
          <w:color w:val="333333"/>
        </w:rPr>
        <w:t> </w:t>
      </w:r>
      <w:r w:rsidRPr="00BB6154">
        <w:rPr>
          <w:rFonts w:asciiTheme="minorHAnsi" w:hAnsiTheme="minorHAnsi"/>
        </w:rPr>
        <w:t>box</w:t>
      </w:r>
    </w:p>
    <w:p w14:paraId="44C88655" w14:textId="77777777" w:rsidR="003674EF" w:rsidRPr="00583674" w:rsidRDefault="003674EF" w:rsidP="00583674">
      <w:pPr>
        <w:pStyle w:val="Step1"/>
        <w:rPr>
          <w:rFonts w:eastAsia="Calibri"/>
        </w:rPr>
      </w:pPr>
      <w:r w:rsidRPr="00583674">
        <w:rPr>
          <w:rFonts w:eastAsia="Calibri"/>
        </w:rPr>
        <w:t>Change the Initial Heap size :</w:t>
      </w:r>
      <w:r w:rsidRPr="00583674">
        <w:rPr>
          <w:rFonts w:eastAsiaTheme="minorHAnsi"/>
        </w:rPr>
        <w:t xml:space="preserve"> </w:t>
      </w:r>
      <w:r w:rsidRPr="00583674">
        <w:rPr>
          <w:rFonts w:eastAsia="Calibri"/>
        </w:rPr>
        <w:t>4096</w:t>
      </w:r>
    </w:p>
    <w:p w14:paraId="44C88656" w14:textId="77777777" w:rsidR="003674EF" w:rsidRPr="00583674" w:rsidRDefault="003674EF" w:rsidP="00583674">
      <w:pPr>
        <w:pStyle w:val="Step1"/>
        <w:rPr>
          <w:rFonts w:eastAsia="Calibri"/>
        </w:rPr>
      </w:pPr>
      <w:r w:rsidRPr="00583674">
        <w:rPr>
          <w:rFonts w:eastAsia="Calibri"/>
        </w:rPr>
        <w:t>Change the Maximum Heap size: 8192</w:t>
      </w:r>
    </w:p>
    <w:p w14:paraId="44C88657" w14:textId="77777777" w:rsidR="003674EF" w:rsidRPr="00583674" w:rsidRDefault="003674EF" w:rsidP="00583674">
      <w:pPr>
        <w:pStyle w:val="Step1"/>
      </w:pPr>
      <w:r w:rsidRPr="00583674">
        <w:rPr>
          <w:rFonts w:eastAsia="Calibri"/>
        </w:rPr>
        <w:t>Generic JVM Arguments:</w:t>
      </w:r>
      <w:r w:rsidRPr="00583674">
        <w:t xml:space="preserve"> -Dsun.io.useCanonCaches=false -XX:MaxPermSize=128m -XX:NewSize=32m -XX:PermSize=32m -XX:+UseConcMarkSweepGC -XX:+UseParNewGC</w:t>
      </w:r>
    </w:p>
    <w:p w14:paraId="44C88658" w14:textId="77777777" w:rsidR="003674EF" w:rsidRPr="00583674" w:rsidRDefault="00810118" w:rsidP="00583674">
      <w:pPr>
        <w:pStyle w:val="Step1"/>
        <w:rPr>
          <w:rFonts w:eastAsia="Calibri"/>
        </w:rPr>
      </w:pPr>
      <w:r w:rsidRPr="00583674">
        <w:rPr>
          <w:rFonts w:eastAsia="Calibri"/>
        </w:rPr>
        <w:t>Click</w:t>
      </w:r>
      <w:r w:rsidR="003674EF" w:rsidRPr="00583674">
        <w:rPr>
          <w:rFonts w:eastAsia="Calibri"/>
        </w:rPr>
        <w:t xml:space="preserve"> Apply button and Save link to reflect the changes into the Master Configuration file.</w:t>
      </w:r>
    </w:p>
    <w:p w14:paraId="44C88659" w14:textId="77777777" w:rsidR="003674EF" w:rsidRPr="00583674" w:rsidRDefault="003674EF" w:rsidP="00583674">
      <w:pPr>
        <w:pStyle w:val="Step1"/>
        <w:rPr>
          <w:rFonts w:eastAsia="Calibri"/>
        </w:rPr>
      </w:pPr>
      <w:r w:rsidRPr="00583674">
        <w:rPr>
          <w:rFonts w:eastAsia="Calibri"/>
        </w:rPr>
        <w:t>WebSphere Application Servers -LOG File Size/Retention</w:t>
      </w:r>
    </w:p>
    <w:p w14:paraId="44C8865A" w14:textId="77777777" w:rsidR="003674EF" w:rsidRPr="00583674" w:rsidRDefault="003674EF" w:rsidP="00583674">
      <w:pPr>
        <w:pStyle w:val="Step1"/>
        <w:rPr>
          <w:rFonts w:eastAsia="Calibri"/>
        </w:rPr>
      </w:pPr>
      <w:r w:rsidRPr="00583674">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65B" w14:textId="77777777" w:rsidR="003674EF" w:rsidRPr="00583674" w:rsidRDefault="003674EF" w:rsidP="00583674">
      <w:pPr>
        <w:pStyle w:val="Step1"/>
        <w:rPr>
          <w:rFonts w:eastAsia="Calibri"/>
        </w:rPr>
      </w:pPr>
      <w:r w:rsidRPr="00583674">
        <w:rPr>
          <w:rFonts w:eastAsia="Calibri"/>
        </w:rPr>
        <w:t>System.out</w:t>
      </w:r>
    </w:p>
    <w:p w14:paraId="44C8865C" w14:textId="77777777" w:rsidR="003674EF" w:rsidRPr="00583674" w:rsidRDefault="003674EF" w:rsidP="00583674">
      <w:pPr>
        <w:pStyle w:val="Step1"/>
        <w:rPr>
          <w:rFonts w:eastAsia="Calibri"/>
        </w:rPr>
      </w:pPr>
      <w:r w:rsidRPr="00583674">
        <w:rPr>
          <w:rFonts w:eastAsia="Calibri"/>
        </w:rPr>
        <w:t>Log File Rotation: File Size:</w:t>
      </w:r>
      <w:r w:rsidR="00982F89">
        <w:rPr>
          <w:rFonts w:eastAsia="Calibri"/>
        </w:rPr>
        <w:t xml:space="preserve"> </w:t>
      </w:r>
      <w:r w:rsidRPr="00583674">
        <w:rPr>
          <w:rFonts w:eastAsia="Calibri"/>
        </w:rPr>
        <w:t>5MB Maximum size.</w:t>
      </w:r>
      <w:r w:rsidR="00982F89">
        <w:rPr>
          <w:rFonts w:eastAsia="Calibri"/>
        </w:rPr>
        <w:t xml:space="preserve"> </w:t>
      </w:r>
      <w:r w:rsidRPr="00583674">
        <w:rPr>
          <w:rFonts w:eastAsia="Calibri"/>
        </w:rPr>
        <w:t>Maximum # of historical log files: 30</w:t>
      </w:r>
    </w:p>
    <w:p w14:paraId="44C8865D" w14:textId="77777777" w:rsidR="003674EF" w:rsidRPr="00583674" w:rsidRDefault="003674EF" w:rsidP="00583674">
      <w:pPr>
        <w:pStyle w:val="Step1"/>
        <w:rPr>
          <w:rFonts w:eastAsia="Calibri"/>
        </w:rPr>
      </w:pPr>
      <w:r w:rsidRPr="00583674">
        <w:rPr>
          <w:rFonts w:eastAsia="Calibri"/>
        </w:rPr>
        <w:t>System.err</w:t>
      </w:r>
    </w:p>
    <w:p w14:paraId="44C8865E" w14:textId="77777777" w:rsidR="003674EF" w:rsidRPr="00583674" w:rsidRDefault="003674EF" w:rsidP="00583674">
      <w:pPr>
        <w:pStyle w:val="Step1"/>
        <w:rPr>
          <w:rFonts w:eastAsia="Calibri"/>
        </w:rPr>
      </w:pPr>
      <w:r w:rsidRPr="00583674">
        <w:rPr>
          <w:rFonts w:eastAsia="Calibri"/>
        </w:rPr>
        <w:t>Log File Rotation: File Size:</w:t>
      </w:r>
      <w:r w:rsidR="00982F89">
        <w:rPr>
          <w:rFonts w:eastAsia="Calibri"/>
        </w:rPr>
        <w:t xml:space="preserve"> </w:t>
      </w:r>
      <w:r w:rsidRPr="00583674">
        <w:rPr>
          <w:rFonts w:eastAsia="Calibri"/>
        </w:rPr>
        <w:t>5MB Maximum size.</w:t>
      </w:r>
      <w:r w:rsidR="00982F89">
        <w:rPr>
          <w:rFonts w:eastAsia="Calibri"/>
        </w:rPr>
        <w:t xml:space="preserve"> </w:t>
      </w:r>
      <w:r w:rsidRPr="00583674">
        <w:rPr>
          <w:rFonts w:eastAsia="Calibri"/>
        </w:rPr>
        <w:t>Maximum # of historical log files: 30</w:t>
      </w:r>
    </w:p>
    <w:p w14:paraId="44C8865F" w14:textId="77777777" w:rsidR="003674EF" w:rsidRPr="00583674" w:rsidRDefault="003674EF" w:rsidP="00583674">
      <w:pPr>
        <w:pStyle w:val="Step1"/>
        <w:rPr>
          <w:rFonts w:eastAsia="Calibri"/>
        </w:rPr>
      </w:pPr>
      <w:r w:rsidRPr="00583674">
        <w:rPr>
          <w:rFonts w:eastAsia="Calibri"/>
        </w:rPr>
        <w:t xml:space="preserve"> Click OK, then click Save (directly to the master configuration):</w:t>
      </w:r>
    </w:p>
    <w:p w14:paraId="44C88660" w14:textId="77777777" w:rsidR="003674EF" w:rsidRPr="00583674" w:rsidRDefault="003674EF" w:rsidP="00583674">
      <w:pPr>
        <w:pStyle w:val="Step1"/>
        <w:rPr>
          <w:rFonts w:eastAsia="Calibri"/>
        </w:rPr>
      </w:pPr>
      <w:r w:rsidRPr="00583674">
        <w:rPr>
          <w:rFonts w:eastAsia="Calibri"/>
        </w:rPr>
        <w:t>Select the</w:t>
      </w:r>
      <w:r w:rsidR="00982F89">
        <w:rPr>
          <w:rFonts w:eastAsia="Calibri"/>
        </w:rPr>
        <w:t xml:space="preserve"> </w:t>
      </w:r>
      <w:r w:rsidRPr="00583674">
        <w:rPr>
          <w:rFonts w:eastAsia="Calibri"/>
        </w:rPr>
        <w:t>Application Server, Server Infrastructure, Java and Process Management, Monitoring policy:</w:t>
      </w:r>
    </w:p>
    <w:p w14:paraId="44C88661" w14:textId="77777777" w:rsidR="003674EF" w:rsidRPr="00583674" w:rsidRDefault="003674EF" w:rsidP="00583674">
      <w:pPr>
        <w:pStyle w:val="Step1"/>
        <w:rPr>
          <w:rFonts w:eastAsia="Calibri"/>
        </w:rPr>
      </w:pPr>
      <w:r w:rsidRPr="00583674">
        <w:rPr>
          <w:rFonts w:eastAsia="Calibri"/>
        </w:rPr>
        <w:t>Change the node restart state to RUNNING</w:t>
      </w:r>
    </w:p>
    <w:p w14:paraId="44C88662" w14:textId="77777777" w:rsidR="003674EF" w:rsidRDefault="00810118" w:rsidP="00583674">
      <w:pPr>
        <w:pStyle w:val="Step1"/>
        <w:rPr>
          <w:rFonts w:eastAsia="Calibri"/>
        </w:rPr>
      </w:pPr>
      <w:r w:rsidRPr="00583674">
        <w:rPr>
          <w:rFonts w:eastAsia="Calibri"/>
        </w:rPr>
        <w:t>Click</w:t>
      </w:r>
      <w:r w:rsidR="003674EF" w:rsidRPr="00583674">
        <w:rPr>
          <w:rFonts w:eastAsia="Calibri"/>
        </w:rPr>
        <w:t xml:space="preserve"> Apply button and Save link to reflect the changes into the Master Configuration file.</w:t>
      </w:r>
    </w:p>
    <w:p w14:paraId="4AC825E9" w14:textId="77777777" w:rsidR="00F77D9B" w:rsidRDefault="00F77D9B" w:rsidP="00F77D9B">
      <w:pPr>
        <w:pStyle w:val="Step1"/>
        <w:numPr>
          <w:ilvl w:val="0"/>
          <w:numId w:val="0"/>
        </w:numPr>
        <w:rPr>
          <w:rFonts w:eastAsia="Calibri"/>
        </w:rPr>
      </w:pPr>
    </w:p>
    <w:p w14:paraId="2A4C4D99" w14:textId="109DA12F" w:rsidR="00F77D9B" w:rsidRDefault="00F77D9B" w:rsidP="00F77D9B">
      <w:pPr>
        <w:pStyle w:val="Heading3"/>
        <w:rPr>
          <w:rFonts w:eastAsia="Calibri"/>
          <w:noProof/>
        </w:rPr>
      </w:pPr>
      <w:r>
        <w:rPr>
          <w:rFonts w:eastAsia="Calibri"/>
          <w:noProof/>
        </w:rPr>
        <w:t>Cache Refresh</w:t>
      </w:r>
    </w:p>
    <w:p w14:paraId="4C49A526" w14:textId="6BCBCEC0" w:rsidR="00F77D9B" w:rsidRPr="00F77D9B" w:rsidRDefault="00F77D9B" w:rsidP="00F77D9B">
      <w:pPr>
        <w:spacing w:after="120"/>
      </w:pPr>
      <w:r w:rsidRPr="00736F76">
        <w:rPr>
          <w:color w:val="595959" w:themeColor="text1" w:themeTint="A6"/>
        </w:rPr>
        <w:t xml:space="preserve">1. </w:t>
      </w:r>
      <w:r w:rsidRPr="00F77D9B">
        <w:t xml:space="preserve">Login to the admin console on </w:t>
      </w:r>
      <w:r>
        <w:t>RC</w:t>
      </w:r>
      <w:r w:rsidRPr="00F77D9B">
        <w:t xml:space="preserve"> Node 01</w:t>
      </w:r>
    </w:p>
    <w:p w14:paraId="40516FFB" w14:textId="77777777" w:rsidR="00F77D9B" w:rsidRPr="00F77D9B" w:rsidRDefault="00F77D9B" w:rsidP="00F77D9B">
      <w:pPr>
        <w:spacing w:after="120"/>
      </w:pPr>
      <w:r w:rsidRPr="00F77D9B">
        <w:t xml:space="preserve">2. Navigate to Servers </w:t>
      </w:r>
      <w:r w:rsidRPr="00F77D9B">
        <w:sym w:font="Wingdings" w:char="F0E0"/>
      </w:r>
      <w:r w:rsidRPr="00F77D9B">
        <w:t xml:space="preserve"> Server Types </w:t>
      </w:r>
      <w:r w:rsidRPr="00F77D9B">
        <w:sym w:font="Wingdings" w:char="F0E0"/>
      </w:r>
      <w:r w:rsidRPr="00F77D9B">
        <w:t xml:space="preserve"> WebSphere application servers</w:t>
      </w:r>
    </w:p>
    <w:p w14:paraId="0F41CD79" w14:textId="02867835" w:rsidR="00F77D9B" w:rsidRPr="00F77D9B" w:rsidRDefault="00BB441A" w:rsidP="00F77D9B">
      <w:pPr>
        <w:spacing w:after="120"/>
      </w:pPr>
      <w:r>
        <w:t>3. Select the RC</w:t>
      </w:r>
      <w:r w:rsidR="00F77D9B" w:rsidRPr="00F77D9B">
        <w:t xml:space="preserve"> 01  server</w:t>
      </w:r>
    </w:p>
    <w:p w14:paraId="6A7453E6" w14:textId="77777777" w:rsidR="00F77D9B" w:rsidRPr="00F77D9B" w:rsidRDefault="00F77D9B" w:rsidP="00F77D9B">
      <w:pPr>
        <w:spacing w:after="120"/>
      </w:pPr>
      <w:r w:rsidRPr="00F77D9B">
        <w:t>4. Under Communications, select Ports</w:t>
      </w:r>
    </w:p>
    <w:p w14:paraId="0BC3A08F" w14:textId="5D56170A" w:rsidR="00F77D9B" w:rsidRPr="00F77D9B" w:rsidRDefault="00F77D9B" w:rsidP="00F77D9B">
      <w:pPr>
        <w:spacing w:after="120"/>
      </w:pPr>
      <w:r>
        <w:rPr>
          <w:noProof/>
        </w:rPr>
        <w:drawing>
          <wp:inline distT="0" distB="0" distL="0" distR="0" wp14:anchorId="4ABEB080" wp14:editId="24F5BE01">
            <wp:extent cx="4389460" cy="362833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86943" cy="3626258"/>
                    </a:xfrm>
                    <a:prstGeom prst="rect">
                      <a:avLst/>
                    </a:prstGeom>
                  </pic:spPr>
                </pic:pic>
              </a:graphicData>
            </a:graphic>
          </wp:inline>
        </w:drawing>
      </w:r>
    </w:p>
    <w:p w14:paraId="6AF3470B" w14:textId="77777777" w:rsidR="00F77D9B" w:rsidRPr="00F77D9B" w:rsidRDefault="00F77D9B" w:rsidP="00F77D9B">
      <w:pPr>
        <w:spacing w:after="120"/>
      </w:pPr>
      <w:r w:rsidRPr="00F77D9B">
        <w:t xml:space="preserve">5. Record the </w:t>
      </w:r>
      <w:r w:rsidRPr="00F77D9B">
        <w:rPr>
          <w:b/>
        </w:rPr>
        <w:t>Port</w:t>
      </w:r>
      <w:r w:rsidRPr="00F77D9B">
        <w:t xml:space="preserve"> for </w:t>
      </w:r>
      <w:r w:rsidRPr="00F77D9B">
        <w:rPr>
          <w:b/>
        </w:rPr>
        <w:t>WC_defaulthost</w:t>
      </w:r>
      <w:r w:rsidRPr="00F77D9B">
        <w:t xml:space="preserve"> . This is the port number used for adding the default host.</w:t>
      </w:r>
    </w:p>
    <w:p w14:paraId="11F95A93" w14:textId="77777777" w:rsidR="00F77D9B" w:rsidRPr="00F77D9B" w:rsidRDefault="00F77D9B" w:rsidP="00F77D9B">
      <w:pPr>
        <w:spacing w:after="120"/>
        <w:rPr>
          <w:b/>
        </w:rPr>
      </w:pPr>
    </w:p>
    <w:p w14:paraId="26146A55" w14:textId="2803E50E" w:rsidR="00F77D9B" w:rsidRPr="00F77D9B" w:rsidRDefault="00942D2A" w:rsidP="00942D2A">
      <w:pPr>
        <w:pStyle w:val="Heading3"/>
      </w:pPr>
      <w:r>
        <w:t xml:space="preserve">WebSphere - </w:t>
      </w:r>
      <w:r w:rsidR="00F77D9B" w:rsidRPr="00F77D9B">
        <w:t xml:space="preserve">Add Virtual Host </w:t>
      </w:r>
      <w:r w:rsidR="00F77D9B">
        <w:t>RC</w:t>
      </w:r>
      <w:r w:rsidR="00F77D9B" w:rsidRPr="00F77D9B">
        <w:t xml:space="preserve"> Alias</w:t>
      </w:r>
    </w:p>
    <w:p w14:paraId="784009CE" w14:textId="77777777" w:rsidR="00F77D9B" w:rsidRPr="00F77D9B" w:rsidRDefault="00F77D9B" w:rsidP="00F77D9B">
      <w:pPr>
        <w:spacing w:after="120"/>
      </w:pPr>
      <w:r w:rsidRPr="00F77D9B">
        <w:t xml:space="preserve">6. Select </w:t>
      </w:r>
      <w:r w:rsidRPr="00F77D9B">
        <w:rPr>
          <w:b/>
        </w:rPr>
        <w:t>Environment</w:t>
      </w:r>
      <w:r w:rsidRPr="00F77D9B">
        <w:t xml:space="preserve"> </w:t>
      </w:r>
      <w:r w:rsidRPr="00F77D9B">
        <w:sym w:font="Wingdings" w:char="F0E0"/>
      </w:r>
      <w:r w:rsidRPr="00F77D9B">
        <w:t xml:space="preserve"> </w:t>
      </w:r>
      <w:r w:rsidRPr="00F77D9B">
        <w:rPr>
          <w:b/>
        </w:rPr>
        <w:t>Virtual hosts</w:t>
      </w:r>
      <w:r w:rsidRPr="00F77D9B">
        <w:t xml:space="preserve"> </w:t>
      </w:r>
      <w:r w:rsidRPr="00F77D9B">
        <w:sym w:font="Wingdings" w:char="F0E0"/>
      </w:r>
      <w:r w:rsidRPr="00F77D9B">
        <w:t xml:space="preserve"> </w:t>
      </w:r>
      <w:r w:rsidRPr="00F77D9B">
        <w:rPr>
          <w:b/>
        </w:rPr>
        <w:t>default_host</w:t>
      </w:r>
    </w:p>
    <w:p w14:paraId="4BC51640" w14:textId="77777777" w:rsidR="00F77D9B" w:rsidRPr="00F77D9B" w:rsidRDefault="00F77D9B" w:rsidP="00F77D9B">
      <w:pPr>
        <w:spacing w:after="120"/>
      </w:pPr>
      <w:r w:rsidRPr="00F77D9B">
        <w:rPr>
          <w:noProof/>
        </w:rPr>
        <w:drawing>
          <wp:inline distT="0" distB="0" distL="0" distR="0" wp14:anchorId="5FBD3323" wp14:editId="785F9C54">
            <wp:extent cx="4368893" cy="2497311"/>
            <wp:effectExtent l="19050" t="19050" r="1270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9851" cy="2497858"/>
                    </a:xfrm>
                    <a:prstGeom prst="rect">
                      <a:avLst/>
                    </a:prstGeom>
                    <a:noFill/>
                    <a:ln>
                      <a:solidFill>
                        <a:srgbClr val="4F81BD"/>
                      </a:solidFill>
                    </a:ln>
                  </pic:spPr>
                </pic:pic>
              </a:graphicData>
            </a:graphic>
          </wp:inline>
        </w:drawing>
      </w:r>
    </w:p>
    <w:p w14:paraId="62F37D2C" w14:textId="77777777" w:rsidR="00F77D9B" w:rsidRPr="00F77D9B" w:rsidRDefault="00F77D9B" w:rsidP="00F77D9B">
      <w:pPr>
        <w:spacing w:after="120"/>
      </w:pPr>
      <w:r w:rsidRPr="00F77D9B">
        <w:t xml:space="preserve">7. Select </w:t>
      </w:r>
      <w:r w:rsidRPr="00F77D9B">
        <w:rPr>
          <w:b/>
        </w:rPr>
        <w:t>Host Aliases</w:t>
      </w:r>
    </w:p>
    <w:p w14:paraId="3215FEB7" w14:textId="77777777" w:rsidR="00F77D9B" w:rsidRPr="00F77D9B" w:rsidRDefault="00F77D9B" w:rsidP="00F77D9B">
      <w:pPr>
        <w:spacing w:after="120"/>
      </w:pPr>
      <w:r w:rsidRPr="00F77D9B">
        <w:rPr>
          <w:noProof/>
        </w:rPr>
        <w:drawing>
          <wp:inline distT="0" distB="0" distL="0" distR="0" wp14:anchorId="06FD41D3" wp14:editId="3CD2E025">
            <wp:extent cx="3889907" cy="1507152"/>
            <wp:effectExtent l="19050" t="19050" r="15875" b="171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5019" cy="1513007"/>
                    </a:xfrm>
                    <a:prstGeom prst="rect">
                      <a:avLst/>
                    </a:prstGeom>
                    <a:noFill/>
                    <a:ln>
                      <a:solidFill>
                        <a:srgbClr val="4F81BD"/>
                      </a:solidFill>
                    </a:ln>
                  </pic:spPr>
                </pic:pic>
              </a:graphicData>
            </a:graphic>
          </wp:inline>
        </w:drawing>
      </w:r>
    </w:p>
    <w:p w14:paraId="10D98461" w14:textId="77777777" w:rsidR="00F77D9B" w:rsidRPr="00F77D9B" w:rsidRDefault="00F77D9B" w:rsidP="00F77D9B">
      <w:pPr>
        <w:spacing w:after="120"/>
      </w:pPr>
    </w:p>
    <w:p w14:paraId="03B8452C" w14:textId="77777777" w:rsidR="00F77D9B" w:rsidRPr="00F77D9B" w:rsidRDefault="00F77D9B" w:rsidP="00F77D9B">
      <w:pPr>
        <w:spacing w:after="120"/>
      </w:pPr>
      <w:r w:rsidRPr="00F77D9B">
        <w:t xml:space="preserve">8. Select </w:t>
      </w:r>
      <w:r w:rsidRPr="00F77D9B">
        <w:rPr>
          <w:b/>
        </w:rPr>
        <w:t>New</w:t>
      </w:r>
      <w:r w:rsidRPr="00F77D9B">
        <w:t xml:space="preserve"> to create a new host alias. </w:t>
      </w:r>
      <w:r w:rsidRPr="00F77D9B">
        <w:rPr>
          <w:b/>
          <w:i/>
        </w:rPr>
        <w:t>Note: steps 4 – 7 will need to be done for Host Name * and the DNS name of the secondary server. Both will have the same Port.</w:t>
      </w:r>
    </w:p>
    <w:p w14:paraId="4F426AD9" w14:textId="77777777" w:rsidR="00F77D9B" w:rsidRPr="00F77D9B" w:rsidRDefault="00F77D9B" w:rsidP="00F77D9B">
      <w:pPr>
        <w:spacing w:after="120"/>
      </w:pPr>
      <w:r w:rsidRPr="00F77D9B">
        <w:t>9. Enter * for Host Name and under Port enter the value from step 5 above.</w:t>
      </w:r>
    </w:p>
    <w:p w14:paraId="4209D3B5" w14:textId="77777777" w:rsidR="00F77D9B" w:rsidRPr="00F77D9B" w:rsidRDefault="00F77D9B" w:rsidP="00F77D9B">
      <w:pPr>
        <w:spacing w:after="120"/>
      </w:pPr>
      <w:r w:rsidRPr="00F77D9B">
        <w:t xml:space="preserve">10. Click </w:t>
      </w:r>
      <w:r w:rsidRPr="00F77D9B">
        <w:rPr>
          <w:b/>
        </w:rPr>
        <w:t>Apply</w:t>
      </w:r>
      <w:r w:rsidRPr="00F77D9B">
        <w:t xml:space="preserve"> to apply the changes.</w:t>
      </w:r>
    </w:p>
    <w:p w14:paraId="0E0BAE88" w14:textId="77777777" w:rsidR="00F77D9B" w:rsidRPr="00F77D9B" w:rsidRDefault="00F77D9B" w:rsidP="00F77D9B">
      <w:pPr>
        <w:spacing w:after="120"/>
      </w:pPr>
      <w:r w:rsidRPr="00F77D9B">
        <w:t xml:space="preserve">11. Click </w:t>
      </w:r>
      <w:r w:rsidRPr="00F77D9B">
        <w:rPr>
          <w:b/>
        </w:rPr>
        <w:t>Save</w:t>
      </w:r>
      <w:r w:rsidRPr="00F77D9B">
        <w:t xml:space="preserve"> to save the changes.</w:t>
      </w:r>
    </w:p>
    <w:p w14:paraId="713360D5" w14:textId="77777777" w:rsidR="00F77D9B" w:rsidRPr="00F77D9B" w:rsidRDefault="00F77D9B" w:rsidP="00F77D9B">
      <w:pPr>
        <w:spacing w:after="120"/>
      </w:pPr>
      <w:r w:rsidRPr="00F77D9B">
        <w:t xml:space="preserve">12.  Select </w:t>
      </w:r>
      <w:r w:rsidRPr="00F77D9B">
        <w:rPr>
          <w:b/>
        </w:rPr>
        <w:t>New</w:t>
      </w:r>
      <w:r w:rsidRPr="00F77D9B">
        <w:t xml:space="preserve"> to create a new host alias.</w:t>
      </w:r>
    </w:p>
    <w:p w14:paraId="5B16CBE1" w14:textId="38B6B79A" w:rsidR="00F77D9B" w:rsidRPr="00F77D9B" w:rsidRDefault="00F77D9B" w:rsidP="00F77D9B">
      <w:pPr>
        <w:spacing w:after="120"/>
      </w:pPr>
      <w:r w:rsidRPr="00F77D9B">
        <w:t xml:space="preserve">13. Enter the </w:t>
      </w:r>
      <w:r>
        <w:t>RC</w:t>
      </w:r>
      <w:r w:rsidRPr="00F77D9B">
        <w:t xml:space="preserve"> 01 server DNS name for Host Name and under Port enter the value from step 5 above.</w:t>
      </w:r>
    </w:p>
    <w:p w14:paraId="1498645D" w14:textId="77777777" w:rsidR="00F77D9B" w:rsidRPr="00F77D9B" w:rsidRDefault="00F77D9B" w:rsidP="00F77D9B">
      <w:pPr>
        <w:spacing w:after="120"/>
      </w:pPr>
      <w:r w:rsidRPr="00F77D9B">
        <w:t xml:space="preserve">14. Click </w:t>
      </w:r>
      <w:r w:rsidRPr="00F77D9B">
        <w:rPr>
          <w:b/>
        </w:rPr>
        <w:t>Apply</w:t>
      </w:r>
      <w:r w:rsidRPr="00F77D9B">
        <w:t xml:space="preserve"> to apply the changes.</w:t>
      </w:r>
    </w:p>
    <w:p w14:paraId="354EED4C" w14:textId="77777777" w:rsidR="00F77D9B" w:rsidRPr="00F77D9B" w:rsidRDefault="00F77D9B" w:rsidP="00F77D9B">
      <w:pPr>
        <w:spacing w:after="120"/>
      </w:pPr>
      <w:r w:rsidRPr="00F77D9B">
        <w:t xml:space="preserve">15. Click </w:t>
      </w:r>
      <w:r w:rsidRPr="00F77D9B">
        <w:rPr>
          <w:b/>
        </w:rPr>
        <w:t>Save</w:t>
      </w:r>
      <w:r w:rsidRPr="00F77D9B">
        <w:t xml:space="preserve"> to save the changes.</w:t>
      </w:r>
    </w:p>
    <w:p w14:paraId="2FF24837" w14:textId="77777777" w:rsidR="00F77D9B" w:rsidRPr="00F77D9B" w:rsidRDefault="00F77D9B" w:rsidP="00F77D9B">
      <w:pPr>
        <w:spacing w:after="120"/>
      </w:pPr>
      <w:r w:rsidRPr="00F77D9B">
        <w:rPr>
          <w:noProof/>
        </w:rPr>
        <w:drawing>
          <wp:inline distT="0" distB="0" distL="0" distR="0" wp14:anchorId="00EDB088" wp14:editId="3999F0A7">
            <wp:extent cx="5876925" cy="2513330"/>
            <wp:effectExtent l="19050" t="19050" r="28575" b="203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6925" cy="2513330"/>
                    </a:xfrm>
                    <a:prstGeom prst="rect">
                      <a:avLst/>
                    </a:prstGeom>
                    <a:noFill/>
                    <a:ln>
                      <a:solidFill>
                        <a:srgbClr val="4F81BD"/>
                      </a:solidFill>
                    </a:ln>
                  </pic:spPr>
                </pic:pic>
              </a:graphicData>
            </a:graphic>
          </wp:inline>
        </w:drawing>
      </w:r>
    </w:p>
    <w:p w14:paraId="7CC92405" w14:textId="77777777" w:rsidR="00F77D9B" w:rsidRPr="00F77D9B" w:rsidRDefault="00F77D9B" w:rsidP="00F77D9B">
      <w:pPr>
        <w:spacing w:after="120"/>
      </w:pPr>
    </w:p>
    <w:p w14:paraId="4B77BCF1" w14:textId="3F225948" w:rsidR="00F77D9B" w:rsidRPr="00F77D9B" w:rsidRDefault="00F77D9B" w:rsidP="00F77D9B">
      <w:pPr>
        <w:spacing w:after="120"/>
      </w:pPr>
      <w:r w:rsidRPr="00F77D9B">
        <w:t xml:space="preserve">16. Perform the same steps for </w:t>
      </w:r>
      <w:r>
        <w:t>RC</w:t>
      </w:r>
      <w:r w:rsidRPr="00F77D9B">
        <w:t xml:space="preserve"> 02 server.</w:t>
      </w:r>
    </w:p>
    <w:p w14:paraId="7B63449E" w14:textId="77777777" w:rsidR="00F77D9B" w:rsidRPr="00583674" w:rsidRDefault="00F77D9B" w:rsidP="00F77D9B">
      <w:pPr>
        <w:pStyle w:val="Step1"/>
        <w:numPr>
          <w:ilvl w:val="0"/>
          <w:numId w:val="0"/>
        </w:numPr>
        <w:rPr>
          <w:rFonts w:eastAsia="Calibri"/>
        </w:rPr>
      </w:pPr>
    </w:p>
    <w:p w14:paraId="44C88663" w14:textId="77777777" w:rsidR="003674EF" w:rsidRPr="00583674" w:rsidRDefault="003674EF" w:rsidP="00C00E09">
      <w:pPr>
        <w:pStyle w:val="Heading4"/>
      </w:pPr>
      <w:bookmarkStart w:id="59" w:name="_Toc400291059"/>
      <w:r w:rsidRPr="00583674">
        <w:t>Deploy the application template WAR file - RemoteCache</w:t>
      </w:r>
      <w:bookmarkEnd w:id="59"/>
    </w:p>
    <w:p w14:paraId="44C88664" w14:textId="77777777" w:rsidR="003674EF" w:rsidRPr="00C00E09" w:rsidRDefault="003674EF" w:rsidP="00465ACB">
      <w:pPr>
        <w:pStyle w:val="Step1"/>
        <w:numPr>
          <w:ilvl w:val="0"/>
          <w:numId w:val="35"/>
        </w:numPr>
        <w:ind w:left="900" w:hanging="540"/>
        <w:rPr>
          <w:rFonts w:eastAsia="Calibri"/>
        </w:rPr>
      </w:pPr>
      <w:r w:rsidRPr="00C00E09">
        <w:rPr>
          <w:rFonts w:eastAsia="Calibri"/>
        </w:rPr>
        <w:t>From the Admin console of the Remote Cache Server 1:</w:t>
      </w:r>
      <w:r w:rsidR="00982F89">
        <w:rPr>
          <w:rFonts w:eastAsia="Calibri"/>
        </w:rPr>
        <w:t xml:space="preserve"> </w:t>
      </w:r>
      <w:r w:rsidRPr="00C00E09">
        <w:rPr>
          <w:rFonts w:eastAsia="Calibri"/>
        </w:rPr>
        <w:t xml:space="preserve">select Applications </w:t>
      </w:r>
      <w:r w:rsidRPr="00583674">
        <w:rPr>
          <w:rFonts w:eastAsia="Calibri"/>
        </w:rPr>
        <w:sym w:font="Wingdings" w:char="F0E0"/>
      </w:r>
      <w:r w:rsidRPr="00C00E09">
        <w:rPr>
          <w:rFonts w:eastAsia="Calibri"/>
        </w:rPr>
        <w:t xml:space="preserve"> Application Types </w:t>
      </w:r>
      <w:r w:rsidRPr="00583674">
        <w:rPr>
          <w:rFonts w:eastAsia="Calibri"/>
        </w:rPr>
        <w:sym w:font="Wingdings" w:char="F0E0"/>
      </w:r>
      <w:r w:rsidRPr="00C00E09">
        <w:rPr>
          <w:rFonts w:eastAsia="Calibri"/>
        </w:rPr>
        <w:t xml:space="preserve"> WebSphere enterprise applications. On the right frame, </w:t>
      </w:r>
      <w:r w:rsidR="00810118" w:rsidRPr="00C00E09">
        <w:rPr>
          <w:rFonts w:eastAsia="Calibri"/>
        </w:rPr>
        <w:t>click</w:t>
      </w:r>
      <w:r w:rsidRPr="00C00E09">
        <w:rPr>
          <w:rFonts w:eastAsia="Calibri"/>
        </w:rPr>
        <w:t xml:space="preserve"> Install button.</w:t>
      </w:r>
    </w:p>
    <w:p w14:paraId="44C88665" w14:textId="77777777" w:rsidR="003674EF" w:rsidRPr="00583674" w:rsidRDefault="003674EF" w:rsidP="00583674">
      <w:pPr>
        <w:pStyle w:val="Step1"/>
        <w:rPr>
          <w:rFonts w:eastAsia="Calibri"/>
        </w:rPr>
      </w:pPr>
      <w:r w:rsidRPr="00583674">
        <w:rPr>
          <w:rFonts w:eastAsia="Calibri"/>
        </w:rPr>
        <w:t>Select the sample WAR file for the application you are installing from - F:\Installs\WAS\WAR Files\SRVLPSRC.war, click Next</w:t>
      </w:r>
    </w:p>
    <w:p w14:paraId="44C88666" w14:textId="77777777" w:rsidR="003674EF" w:rsidRPr="00583674" w:rsidRDefault="003674EF" w:rsidP="00583674">
      <w:pPr>
        <w:pStyle w:val="Step1"/>
        <w:rPr>
          <w:rFonts w:eastAsia="Calibri"/>
        </w:rPr>
      </w:pPr>
      <w:r w:rsidRPr="00583674">
        <w:rPr>
          <w:rFonts w:eastAsia="Calibri"/>
        </w:rPr>
        <w:t xml:space="preserve">Select the Fast Path option and </w:t>
      </w:r>
      <w:r w:rsidR="00810118" w:rsidRPr="00583674">
        <w:rPr>
          <w:rFonts w:eastAsia="Calibri"/>
        </w:rPr>
        <w:t>click</w:t>
      </w:r>
      <w:r w:rsidRPr="00583674">
        <w:rPr>
          <w:rFonts w:eastAsia="Calibri"/>
        </w:rPr>
        <w:t xml:space="preserve"> the Next button.</w:t>
      </w:r>
    </w:p>
    <w:p w14:paraId="44C88667" w14:textId="77777777" w:rsidR="003674EF" w:rsidRPr="00583674" w:rsidRDefault="003674EF" w:rsidP="00583674">
      <w:pPr>
        <w:pStyle w:val="Step1"/>
        <w:rPr>
          <w:rFonts w:eastAsia="Calibri"/>
        </w:rPr>
      </w:pPr>
      <w:r w:rsidRPr="00583674">
        <w:rPr>
          <w:rFonts w:eastAsia="Calibri"/>
        </w:rPr>
        <w:t>Step 1:installation options -</w:t>
      </w:r>
      <w:r w:rsidR="00982F89">
        <w:rPr>
          <w:rFonts w:eastAsia="Calibri"/>
        </w:rPr>
        <w:t xml:space="preserve"> </w:t>
      </w:r>
      <w:r w:rsidRPr="00583674">
        <w:rPr>
          <w:rFonts w:eastAsia="Calibri"/>
        </w:rPr>
        <w:t xml:space="preserve"> provide the Application Name SRVLPSRC, (remove the _war)</w:t>
      </w:r>
      <w:r w:rsidR="00982F89">
        <w:rPr>
          <w:rFonts w:eastAsia="Calibri"/>
        </w:rPr>
        <w:t xml:space="preserve"> </w:t>
      </w:r>
      <w:r w:rsidRPr="00583674">
        <w:rPr>
          <w:rFonts w:eastAsia="Calibri"/>
        </w:rPr>
        <w:t>Highlight all the 3 File Permissions as shown below are click “Next” button.</w:t>
      </w:r>
    </w:p>
    <w:p w14:paraId="44C88668" w14:textId="77777777" w:rsidR="003674EF" w:rsidRPr="00583674" w:rsidRDefault="003674EF" w:rsidP="00583674">
      <w:pPr>
        <w:pStyle w:val="Step1"/>
        <w:rPr>
          <w:rFonts w:eastAsia="Calibri"/>
        </w:rPr>
      </w:pPr>
      <w:r w:rsidRPr="00583674">
        <w:rPr>
          <w:rFonts w:eastAsia="Calibri"/>
        </w:rPr>
        <w:t>Step2: map modules to servers - select the associated cell\node\cluster and click Apply.</w:t>
      </w:r>
      <w:r w:rsidR="00982F89">
        <w:rPr>
          <w:rFonts w:eastAsia="Calibri"/>
        </w:rPr>
        <w:t xml:space="preserve"> </w:t>
      </w:r>
      <w:r w:rsidRPr="00583674">
        <w:rPr>
          <w:rFonts w:eastAsia="Calibri"/>
        </w:rPr>
        <w:t xml:space="preserve">The Server field will update with the new information, </w:t>
      </w:r>
    </w:p>
    <w:p w14:paraId="44C88669" w14:textId="77777777" w:rsidR="003674EF" w:rsidRPr="00583674" w:rsidRDefault="003674EF" w:rsidP="00583674">
      <w:pPr>
        <w:pStyle w:val="Step1"/>
        <w:rPr>
          <w:rFonts w:eastAsia="Calibri"/>
        </w:rPr>
      </w:pPr>
      <w:r w:rsidRPr="00583674">
        <w:rPr>
          <w:rFonts w:eastAsia="Calibri"/>
        </w:rPr>
        <w:t>Select the module, and Click “Next” button</w:t>
      </w:r>
    </w:p>
    <w:p w14:paraId="44C8866A" w14:textId="77777777" w:rsidR="003674EF" w:rsidRPr="00583674" w:rsidRDefault="003674EF" w:rsidP="00583674">
      <w:pPr>
        <w:pStyle w:val="Step1"/>
        <w:rPr>
          <w:rFonts w:eastAsia="Calibri"/>
        </w:rPr>
      </w:pPr>
      <w:r w:rsidRPr="00583674">
        <w:rPr>
          <w:rFonts w:eastAsia="Calibri"/>
        </w:rPr>
        <w:t xml:space="preserve">Step 3: map virtual hosts for web modules - map the virtual host ar “default_host” for the selected Web Module and </w:t>
      </w:r>
      <w:r w:rsidR="00810118" w:rsidRPr="00583674">
        <w:rPr>
          <w:rFonts w:eastAsia="Calibri"/>
        </w:rPr>
        <w:t>click</w:t>
      </w:r>
      <w:r w:rsidRPr="00583674">
        <w:rPr>
          <w:rFonts w:eastAsia="Calibri"/>
        </w:rPr>
        <w:t xml:space="preserve"> the “Next” button</w:t>
      </w:r>
    </w:p>
    <w:p w14:paraId="44C8866B" w14:textId="77777777" w:rsidR="003674EF" w:rsidRPr="00583674" w:rsidRDefault="003674EF" w:rsidP="00583674">
      <w:pPr>
        <w:pStyle w:val="Step1"/>
        <w:rPr>
          <w:rFonts w:eastAsia="Calibri"/>
        </w:rPr>
      </w:pPr>
      <w:r w:rsidRPr="00583674">
        <w:rPr>
          <w:rFonts w:eastAsia="Calibri"/>
        </w:rPr>
        <w:t xml:space="preserve">Step 4: map context roots for web modules - change the “Contect Root” as /SRVLPSRC and </w:t>
      </w:r>
      <w:r w:rsidR="00810118" w:rsidRPr="00583674">
        <w:rPr>
          <w:rFonts w:eastAsia="Calibri"/>
        </w:rPr>
        <w:t>click</w:t>
      </w:r>
      <w:r w:rsidRPr="00583674">
        <w:rPr>
          <w:rFonts w:eastAsia="Calibri"/>
        </w:rPr>
        <w:t xml:space="preserve"> “Next”.</w:t>
      </w:r>
    </w:p>
    <w:p w14:paraId="44C8866C" w14:textId="77777777" w:rsidR="003674EF" w:rsidRPr="00583674" w:rsidRDefault="003674EF" w:rsidP="00583674">
      <w:pPr>
        <w:pStyle w:val="Step1"/>
        <w:rPr>
          <w:rFonts w:eastAsia="Calibri"/>
        </w:rPr>
      </w:pPr>
      <w:r w:rsidRPr="00583674">
        <w:rPr>
          <w:rFonts w:eastAsia="Calibri"/>
        </w:rPr>
        <w:t>Step 5: summary -</w:t>
      </w:r>
      <w:r w:rsidR="00982F89">
        <w:rPr>
          <w:rFonts w:eastAsia="Calibri"/>
        </w:rPr>
        <w:t xml:space="preserve"> </w:t>
      </w:r>
      <w:r w:rsidRPr="00583674">
        <w:rPr>
          <w:rFonts w:eastAsia="Calibri"/>
        </w:rPr>
        <w:t>click “Finish” button to install the application onto all the nodes in the cluster.</w:t>
      </w:r>
    </w:p>
    <w:p w14:paraId="44C8866D" w14:textId="77777777" w:rsidR="003674EF" w:rsidRPr="00583674" w:rsidRDefault="003674EF" w:rsidP="00583674">
      <w:pPr>
        <w:pStyle w:val="Step1"/>
        <w:rPr>
          <w:rFonts w:eastAsia="Calibri"/>
        </w:rPr>
      </w:pPr>
      <w:r w:rsidRPr="00583674">
        <w:rPr>
          <w:rFonts w:eastAsia="Calibri"/>
        </w:rPr>
        <w:t xml:space="preserve">The Screen would show the message “Application installed successfully”. </w:t>
      </w:r>
      <w:r w:rsidR="00810118" w:rsidRPr="00583674">
        <w:rPr>
          <w:rFonts w:eastAsia="Calibri"/>
        </w:rPr>
        <w:t>Click</w:t>
      </w:r>
      <w:r w:rsidRPr="00583674">
        <w:rPr>
          <w:rFonts w:eastAsia="Calibri"/>
        </w:rPr>
        <w:t xml:space="preserve"> the Save link to reflect the changes to the master configuration file.</w:t>
      </w:r>
    </w:p>
    <w:p w14:paraId="44C8866E" w14:textId="77777777" w:rsidR="003674EF" w:rsidRPr="00583674" w:rsidRDefault="003674EF" w:rsidP="00583674">
      <w:pPr>
        <w:pStyle w:val="Step1"/>
        <w:rPr>
          <w:rFonts w:eastAsia="Calibri"/>
        </w:rPr>
      </w:pPr>
      <w:r w:rsidRPr="00583674">
        <w:rPr>
          <w:rFonts w:eastAsia="Calibri"/>
        </w:rPr>
        <w:t xml:space="preserve">Start the installed application </w:t>
      </w:r>
    </w:p>
    <w:p w14:paraId="44C8866F" w14:textId="77777777" w:rsidR="003674EF" w:rsidRPr="00967A42" w:rsidRDefault="003674EF" w:rsidP="003674EF">
      <w:pPr>
        <w:pStyle w:val="Heading3"/>
      </w:pPr>
      <w:bookmarkStart w:id="60" w:name="_Toc400291060"/>
      <w:r w:rsidRPr="00967A42">
        <w:t>Copy “Magic” 5 files – RemoteCache Server 1</w:t>
      </w:r>
      <w:bookmarkEnd w:id="60"/>
    </w:p>
    <w:p w14:paraId="44C88670" w14:textId="77777777" w:rsidR="003674EF" w:rsidRPr="005F5976" w:rsidRDefault="003674EF" w:rsidP="00465ACB">
      <w:pPr>
        <w:pStyle w:val="Step1"/>
        <w:numPr>
          <w:ilvl w:val="0"/>
          <w:numId w:val="52"/>
        </w:numPr>
        <w:ind w:left="900" w:hanging="540"/>
      </w:pPr>
      <w:r w:rsidRPr="005F5976">
        <w:t>Copy the files from “F:\Installs\WAS\Magic 5 files (.xml and .wsdd)\RC\Deploy Mgr config-cells”</w:t>
      </w:r>
      <w:r w:rsidR="00982F89">
        <w:t xml:space="preserve"> </w:t>
      </w:r>
      <w:r w:rsidRPr="005F5976">
        <w:t>directory To:</w:t>
      </w:r>
    </w:p>
    <w:p w14:paraId="44C88671" w14:textId="77777777" w:rsidR="003674EF" w:rsidRPr="005F5976" w:rsidRDefault="003674EF" w:rsidP="00CD0120">
      <w:pPr>
        <w:pStyle w:val="Step1"/>
        <w:numPr>
          <w:ilvl w:val="0"/>
          <w:numId w:val="0"/>
        </w:numPr>
        <w:ind w:left="900"/>
      </w:pPr>
      <w:r w:rsidRPr="005F5976">
        <w:t>“F:\Data\IBM\WebSphere\AppServer\profiles\cell01_dmgr\config\cells\dmgrcell01\applications\SRVLPSRC.ear\deployments\SRVLPSRC\SRVLPSRC.war\WEB-INF” directory and OVERWRITE any files that exist</w:t>
      </w:r>
    </w:p>
    <w:p w14:paraId="44C88672" w14:textId="77777777" w:rsidR="003674EF" w:rsidRPr="005F5976" w:rsidRDefault="003674EF" w:rsidP="00CD0120">
      <w:pPr>
        <w:pStyle w:val="Step1"/>
      </w:pPr>
      <w:r w:rsidRPr="005F5976">
        <w:t>Copy the files from “F:\Installs\WAS\Magic 5 files (.xml and .wsdd)\RC\Node 01 config-cells”</w:t>
      </w:r>
      <w:r w:rsidR="00982F89">
        <w:t xml:space="preserve"> </w:t>
      </w:r>
      <w:r w:rsidRPr="005F5976">
        <w:t>directory To:</w:t>
      </w:r>
    </w:p>
    <w:p w14:paraId="44C88673" w14:textId="77777777" w:rsidR="003674EF" w:rsidRPr="005F5976" w:rsidRDefault="003674EF" w:rsidP="00CD0120">
      <w:pPr>
        <w:pStyle w:val="Step1"/>
        <w:numPr>
          <w:ilvl w:val="0"/>
          <w:numId w:val="0"/>
        </w:numPr>
        <w:ind w:left="900"/>
      </w:pPr>
      <w:r w:rsidRPr="005F5976">
        <w:t>“F:\Data\IBM\WebSphere\AppServer\profiles\SRVLPSRCNode01\config\cells\dmgrcell01\applications\SRVLPSRC.ear\deployments\SRVLPSRC\SRVLPSRC.war\WEB-INF” directory and OVERWRITE any files that exist</w:t>
      </w:r>
    </w:p>
    <w:p w14:paraId="44C88674" w14:textId="77777777" w:rsidR="003674EF" w:rsidRPr="005F5976" w:rsidRDefault="003674EF" w:rsidP="00CD0120">
      <w:pPr>
        <w:pStyle w:val="Step1"/>
      </w:pPr>
      <w:r w:rsidRPr="005F5976">
        <w:t>Copy the files from “F:\Installs\WAS\Magic 5 files (.xml and .wsdd)\RC\Node 01 installed apps”</w:t>
      </w:r>
      <w:r w:rsidR="00982F89">
        <w:t xml:space="preserve"> </w:t>
      </w:r>
      <w:r w:rsidRPr="005F5976">
        <w:t>directory To:</w:t>
      </w:r>
    </w:p>
    <w:p w14:paraId="44C88675" w14:textId="77777777" w:rsidR="003674EF" w:rsidRPr="005F5976" w:rsidRDefault="003674EF" w:rsidP="00CD0120">
      <w:pPr>
        <w:pStyle w:val="Step1"/>
        <w:numPr>
          <w:ilvl w:val="0"/>
          <w:numId w:val="0"/>
        </w:numPr>
        <w:ind w:left="900"/>
      </w:pPr>
      <w:r w:rsidRPr="005F5976">
        <w:t>“F:\Data\IBM\WebSphere\AppServer\profiles\SRVLPSRCNode01\installedApps\dmgrcell01\SRVLPSRC.ear\SRVLPSRC.war\WEB-INF” directory and OVERWRITE any files that exist</w:t>
      </w:r>
    </w:p>
    <w:p w14:paraId="44C88676" w14:textId="77777777" w:rsidR="003674EF" w:rsidRPr="005F5976" w:rsidRDefault="003674EF" w:rsidP="005F5976">
      <w:pPr>
        <w:pStyle w:val="Heading3"/>
      </w:pPr>
      <w:bookmarkStart w:id="61" w:name="_Toc400291061"/>
      <w:r w:rsidRPr="005F5976">
        <w:t>Copy “Magic” 5 files – RemoteCache Server 2 (if applicable)</w:t>
      </w:r>
      <w:bookmarkEnd w:id="61"/>
    </w:p>
    <w:p w14:paraId="44C88677" w14:textId="77777777" w:rsidR="003674EF" w:rsidRPr="005F5976" w:rsidRDefault="003674EF" w:rsidP="00465ACB">
      <w:pPr>
        <w:pStyle w:val="Step1"/>
        <w:numPr>
          <w:ilvl w:val="0"/>
          <w:numId w:val="53"/>
        </w:numPr>
        <w:ind w:left="900" w:hanging="540"/>
      </w:pPr>
      <w:r w:rsidRPr="005F5976">
        <w:t>Copy the files from “F:\Installs\WAS\Magic 5 files (.xml and .wsdd)\RC\Node 02 config-cells”</w:t>
      </w:r>
      <w:r w:rsidR="00982F89">
        <w:t xml:space="preserve"> </w:t>
      </w:r>
      <w:r w:rsidRPr="005F5976">
        <w:t>directory To:</w:t>
      </w:r>
    </w:p>
    <w:p w14:paraId="44C88678" w14:textId="77777777" w:rsidR="003674EF" w:rsidRPr="005F5976" w:rsidRDefault="003674EF" w:rsidP="005A10C8">
      <w:pPr>
        <w:pStyle w:val="Step1"/>
        <w:numPr>
          <w:ilvl w:val="0"/>
          <w:numId w:val="0"/>
        </w:numPr>
        <w:ind w:left="900"/>
      </w:pPr>
      <w:r w:rsidRPr="005F5976">
        <w:t>“F:\Data\IBM\WebSphere\AppServer\profiles\SRVLPSRCNode02\config\cells\dmgrcell01\applications\SRVLPSRC.ear\deployments\SRVLPSRC\SRVLPSRC.war\WEB-INF” directory and OVERWRITE any files that exist</w:t>
      </w:r>
    </w:p>
    <w:p w14:paraId="44C88679" w14:textId="77777777" w:rsidR="003674EF" w:rsidRPr="005F5976" w:rsidRDefault="003674EF" w:rsidP="005A10C8">
      <w:pPr>
        <w:pStyle w:val="Step1"/>
      </w:pPr>
      <w:r w:rsidRPr="005F5976">
        <w:t>Copy the files from “F:\Installs\WAS\Magic 5 files (.xml and .wsdd)\RC\Node 02 installed apps”</w:t>
      </w:r>
      <w:r w:rsidR="00982F89">
        <w:t xml:space="preserve"> </w:t>
      </w:r>
      <w:r w:rsidRPr="005F5976">
        <w:t>directory To:</w:t>
      </w:r>
    </w:p>
    <w:p w14:paraId="44C8867A" w14:textId="77777777" w:rsidR="003674EF" w:rsidRPr="005F5976" w:rsidRDefault="003674EF" w:rsidP="005A10C8">
      <w:pPr>
        <w:pStyle w:val="Step1"/>
        <w:numPr>
          <w:ilvl w:val="0"/>
          <w:numId w:val="0"/>
        </w:numPr>
        <w:ind w:left="900"/>
      </w:pPr>
      <w:r w:rsidRPr="005F5976">
        <w:t>“F:\Data\IBM\WebSphere\AppServer\profiles\SRVLPSRCNode02\installedApps\dmgrcell01\SRVLPSRC.ear\SRVLPSRC.war\WEB-INF” directory and OVERWRITE any files that exist</w:t>
      </w:r>
    </w:p>
    <w:p w14:paraId="44C8867B" w14:textId="77777777" w:rsidR="003674EF" w:rsidRPr="009D6926" w:rsidRDefault="003674EF" w:rsidP="003674EF">
      <w:pPr>
        <w:pStyle w:val="Heading3"/>
      </w:pPr>
      <w:bookmarkStart w:id="62" w:name="_Toc400291062"/>
      <w:r w:rsidRPr="009D6926">
        <w:t>WebSphere Web Server Creation:</w:t>
      </w:r>
      <w:r w:rsidR="00982F89">
        <w:t xml:space="preserve"> </w:t>
      </w:r>
      <w:r w:rsidRPr="009D6926">
        <w:t>Remote Cache1 Server</w:t>
      </w:r>
      <w:bookmarkEnd w:id="62"/>
    </w:p>
    <w:p w14:paraId="44C8867C" w14:textId="77777777" w:rsidR="003674EF" w:rsidRPr="00ED3EF8" w:rsidRDefault="003674EF" w:rsidP="00465ACB">
      <w:pPr>
        <w:pStyle w:val="Step1"/>
        <w:numPr>
          <w:ilvl w:val="0"/>
          <w:numId w:val="36"/>
        </w:numPr>
        <w:ind w:left="900" w:hanging="540"/>
        <w:rPr>
          <w:rFonts w:eastAsia="Calibri"/>
        </w:rPr>
      </w:pPr>
      <w:r w:rsidRPr="00ED3EF8">
        <w:rPr>
          <w:rFonts w:eastAsia="Calibri"/>
        </w:rPr>
        <w:t xml:space="preserve">From the Admin console for each deployment manager, go to the Servers </w:t>
      </w:r>
      <w:r w:rsidRPr="00ED3EF8">
        <w:rPr>
          <w:rFonts w:eastAsia="Calibri"/>
        </w:rPr>
        <w:sym w:font="Wingdings" w:char="F0E0"/>
      </w:r>
      <w:r w:rsidRPr="00ED3EF8">
        <w:rPr>
          <w:rFonts w:eastAsia="Calibri"/>
        </w:rPr>
        <w:t xml:space="preserve"> Server Types </w:t>
      </w:r>
      <w:r w:rsidRPr="00ED3EF8">
        <w:rPr>
          <w:rFonts w:eastAsia="Calibri"/>
        </w:rPr>
        <w:sym w:font="Wingdings" w:char="F0E0"/>
      </w:r>
      <w:r w:rsidRPr="00ED3EF8">
        <w:rPr>
          <w:rFonts w:eastAsia="Calibri"/>
        </w:rPr>
        <w:t xml:space="preserve"> Web Servers link </w:t>
      </w:r>
      <w:r w:rsidR="00810118" w:rsidRPr="00ED3EF8">
        <w:rPr>
          <w:rFonts w:eastAsia="Calibri"/>
        </w:rPr>
        <w:t>Click</w:t>
      </w:r>
      <w:r w:rsidRPr="00ED3EF8">
        <w:rPr>
          <w:rFonts w:eastAsia="Calibri"/>
        </w:rPr>
        <w:t xml:space="preserve"> the New button.</w:t>
      </w:r>
    </w:p>
    <w:p w14:paraId="44C8867D" w14:textId="77777777" w:rsidR="003674EF" w:rsidRPr="00ED3EF8" w:rsidRDefault="003674EF" w:rsidP="00465ACB">
      <w:pPr>
        <w:pStyle w:val="Step1"/>
        <w:numPr>
          <w:ilvl w:val="0"/>
          <w:numId w:val="36"/>
        </w:numPr>
        <w:ind w:left="900" w:hanging="540"/>
        <w:rPr>
          <w:rFonts w:eastAsia="Calibri"/>
        </w:rPr>
      </w:pPr>
      <w:r w:rsidRPr="00ED3EF8">
        <w:rPr>
          <w:rFonts w:eastAsia="Calibri"/>
        </w:rPr>
        <w:t>In Step 1:</w:t>
      </w:r>
      <w:r w:rsidR="00982F89">
        <w:rPr>
          <w:rFonts w:eastAsia="Calibri"/>
        </w:rPr>
        <w:t xml:space="preserve"> </w:t>
      </w:r>
      <w:r w:rsidRPr="00ED3EF8">
        <w:rPr>
          <w:rFonts w:eastAsia="Calibri"/>
        </w:rPr>
        <w:t>Select the first Node and provide the web server name LPSRCWebserver1. Select the Type as IBM HTTP Server and click the Next button.</w:t>
      </w:r>
    </w:p>
    <w:p w14:paraId="44C8867E" w14:textId="77777777" w:rsidR="003674EF" w:rsidRPr="00ED3EF8" w:rsidRDefault="003674EF" w:rsidP="00465ACB">
      <w:pPr>
        <w:pStyle w:val="Step1"/>
        <w:numPr>
          <w:ilvl w:val="0"/>
          <w:numId w:val="36"/>
        </w:numPr>
        <w:ind w:left="900" w:hanging="540"/>
        <w:rPr>
          <w:rFonts w:eastAsia="Calibri"/>
        </w:rPr>
      </w:pPr>
      <w:r w:rsidRPr="00ED3EF8">
        <w:rPr>
          <w:rFonts w:eastAsia="Calibri"/>
        </w:rPr>
        <w:t>In Step 2: Click Next button on the screen.</w:t>
      </w:r>
    </w:p>
    <w:p w14:paraId="44C8867F" w14:textId="77777777" w:rsidR="003674EF" w:rsidRPr="00ED3EF8" w:rsidRDefault="003674EF" w:rsidP="00465ACB">
      <w:pPr>
        <w:pStyle w:val="Step1"/>
        <w:numPr>
          <w:ilvl w:val="0"/>
          <w:numId w:val="36"/>
        </w:numPr>
        <w:ind w:left="900" w:hanging="540"/>
        <w:rPr>
          <w:rFonts w:eastAsia="Calibri"/>
        </w:rPr>
      </w:pPr>
      <w:r w:rsidRPr="00ED3EF8">
        <w:rPr>
          <w:rFonts w:eastAsia="Calibri"/>
        </w:rPr>
        <w:t>In Step 3: leave the port as 80. Change the web server installation location F:\Data\IBM\HTTPServer , leave the Service name as the default, and change the Plug-in installation location to F:\Data\IBM\HTTPServer\Plugins</w:t>
      </w:r>
    </w:p>
    <w:p w14:paraId="44C88680" w14:textId="77777777" w:rsidR="003674EF" w:rsidRPr="00ED3EF8" w:rsidRDefault="003674EF" w:rsidP="00465ACB">
      <w:pPr>
        <w:pStyle w:val="Step1"/>
        <w:numPr>
          <w:ilvl w:val="0"/>
          <w:numId w:val="36"/>
        </w:numPr>
        <w:ind w:left="900" w:hanging="540"/>
        <w:rPr>
          <w:rFonts w:eastAsia="Calibri"/>
        </w:rPr>
      </w:pPr>
      <w:r w:rsidRPr="00ED3EF8">
        <w:rPr>
          <w:rFonts w:eastAsia="Calibri"/>
        </w:rPr>
        <w:t xml:space="preserve">In Step 4: confirmation screen </w:t>
      </w:r>
      <w:r w:rsidR="00810118" w:rsidRPr="00ED3EF8">
        <w:rPr>
          <w:rFonts w:eastAsia="Calibri"/>
        </w:rPr>
        <w:t>click</w:t>
      </w:r>
      <w:r w:rsidRPr="00ED3EF8">
        <w:rPr>
          <w:rFonts w:eastAsia="Calibri"/>
        </w:rPr>
        <w:t xml:space="preserve"> the Finish button. </w:t>
      </w:r>
      <w:r w:rsidR="00810118" w:rsidRPr="00ED3EF8">
        <w:rPr>
          <w:rFonts w:eastAsia="Calibri"/>
        </w:rPr>
        <w:t>Click</w:t>
      </w:r>
      <w:r w:rsidRPr="00ED3EF8">
        <w:rPr>
          <w:rFonts w:eastAsia="Calibri"/>
        </w:rPr>
        <w:t xml:space="preserve"> Save link in the next screen to save changes to master configuration.</w:t>
      </w:r>
    </w:p>
    <w:p w14:paraId="44C88681" w14:textId="77777777" w:rsidR="003674EF" w:rsidRPr="009D6926" w:rsidRDefault="003674EF" w:rsidP="003674EF">
      <w:pPr>
        <w:pStyle w:val="Heading3"/>
      </w:pPr>
      <w:bookmarkStart w:id="63" w:name="_Toc400291063"/>
      <w:r w:rsidRPr="009D6926">
        <w:t>WebSphere Web Server Plug-in Generation</w:t>
      </w:r>
      <w:r>
        <w:t>:</w:t>
      </w:r>
      <w:r w:rsidR="00982F89">
        <w:t xml:space="preserve">  </w:t>
      </w:r>
      <w:r w:rsidRPr="009D6926">
        <w:t>Remote Cache Server 1</w:t>
      </w:r>
      <w:bookmarkEnd w:id="63"/>
    </w:p>
    <w:p w14:paraId="44C88682" w14:textId="77777777" w:rsidR="003674EF" w:rsidRDefault="003674EF" w:rsidP="00AA790B">
      <w:r w:rsidRPr="00AA790B">
        <w:t>After all application templates</w:t>
      </w:r>
      <w:r w:rsidR="00AA790B">
        <w:t xml:space="preserve"> are installed within each cell</w:t>
      </w:r>
    </w:p>
    <w:p w14:paraId="44C88683" w14:textId="2B8D3E33" w:rsidR="003674EF" w:rsidRPr="00F27847" w:rsidRDefault="003674EF" w:rsidP="00F27847">
      <w:pPr>
        <w:ind w:firstLine="360"/>
        <w:rPr>
          <w:i/>
        </w:rPr>
      </w:pPr>
      <w:r w:rsidRPr="00F27847">
        <w:rPr>
          <w:i/>
        </w:rPr>
        <w:t>Note</w:t>
      </w:r>
      <w:r w:rsidR="00F93058">
        <w:rPr>
          <w:i/>
        </w:rPr>
        <w:t>1</w:t>
      </w:r>
      <w:r w:rsidRPr="00F27847">
        <w:rPr>
          <w:i/>
        </w:rPr>
        <w:t>: Make a backup of the original plugin if one exists. Located:</w:t>
      </w:r>
    </w:p>
    <w:p w14:paraId="44C88684" w14:textId="77777777" w:rsidR="003674EF" w:rsidRPr="00AA790B" w:rsidRDefault="003674EF" w:rsidP="00AA790B">
      <w:pPr>
        <w:pStyle w:val="NoteorTip"/>
      </w:pPr>
      <w:r w:rsidRPr="00AA790B">
        <w:t>F:\Data\IBM\HTTPServer\Plugins\config\LPSRCWebserver1\plugin-cfg.xml</w:t>
      </w:r>
    </w:p>
    <w:p w14:paraId="44C88685" w14:textId="77777777" w:rsidR="003674EF" w:rsidRPr="00AA790B" w:rsidRDefault="003674EF" w:rsidP="00AA790B">
      <w:r w:rsidRPr="00AA790B">
        <w:t>From the cell-manager Admin console on RemoteCache server 1:</w:t>
      </w:r>
    </w:p>
    <w:p w14:paraId="44C88686" w14:textId="77777777" w:rsidR="00AA790B" w:rsidRDefault="003674EF" w:rsidP="00AA790B">
      <w:pPr>
        <w:rPr>
          <w:rFonts w:ascii="Georgia" w:eastAsiaTheme="majorEastAsia" w:hAnsi="Georgia" w:cstheme="majorBidi"/>
          <w:bCs/>
          <w:color w:val="008198"/>
          <w:sz w:val="22"/>
          <w14:textFill>
            <w14:solidFill>
              <w14:srgbClr w14:val="008198">
                <w14:alpha w14:val="19000"/>
              </w14:srgbClr>
            </w14:solidFill>
          </w14:textFill>
        </w:rPr>
      </w:pPr>
      <w:r w:rsidRPr="00AA790B">
        <w:t xml:space="preserve">Servers </w:t>
      </w:r>
      <w:r w:rsidRPr="00AA790B">
        <w:sym w:font="Wingdings" w:char="F0E0"/>
      </w:r>
      <w:r w:rsidRPr="00AA790B">
        <w:t xml:space="preserve"> Servertypes</w:t>
      </w:r>
      <w:r w:rsidRPr="00AA790B">
        <w:sym w:font="Wingdings" w:char="F0E0"/>
      </w:r>
      <w:r w:rsidRPr="00AA790B">
        <w:t xml:space="preserve"> Web Servers,</w:t>
      </w:r>
      <w:r w:rsidR="00982F89">
        <w:t xml:space="preserve"> </w:t>
      </w:r>
      <w:r w:rsidRPr="00AA790B">
        <w:t xml:space="preserve">Select the Web server check block and </w:t>
      </w:r>
      <w:r w:rsidR="00AA790B">
        <w:t xml:space="preserve">click </w:t>
      </w:r>
      <w:r w:rsidRPr="00AA790B">
        <w:t xml:space="preserve">generate plug-in </w:t>
      </w:r>
      <w:bookmarkStart w:id="64" w:name="_Toc400291064"/>
    </w:p>
    <w:p w14:paraId="44C88687" w14:textId="77777777" w:rsidR="003674EF" w:rsidRPr="009D6926" w:rsidRDefault="003674EF" w:rsidP="003674EF">
      <w:pPr>
        <w:pStyle w:val="Heading3"/>
      </w:pPr>
      <w:r w:rsidRPr="009D6926">
        <w:t>Disabling Automatic Webserver Plugin Generation</w:t>
      </w:r>
      <w:r>
        <w:t xml:space="preserve">: </w:t>
      </w:r>
      <w:r w:rsidRPr="009D6926">
        <w:t>Remote Cache Server 1</w:t>
      </w:r>
      <w:bookmarkEnd w:id="64"/>
    </w:p>
    <w:p w14:paraId="44C88688" w14:textId="77777777" w:rsidR="003674EF" w:rsidRPr="00E358E3" w:rsidRDefault="003674EF" w:rsidP="00465ACB">
      <w:pPr>
        <w:pStyle w:val="Step1"/>
        <w:numPr>
          <w:ilvl w:val="0"/>
          <w:numId w:val="37"/>
        </w:numPr>
        <w:ind w:left="900" w:hanging="540"/>
        <w:rPr>
          <w:rFonts w:eastAsia="Calibri"/>
        </w:rPr>
      </w:pPr>
      <w:r w:rsidRPr="00E358E3">
        <w:rPr>
          <w:rFonts w:eastAsia="Calibri"/>
        </w:rPr>
        <w:t xml:space="preserve">Select the webserver (click the name) and from the Additional Properties section, click </w:t>
      </w:r>
      <w:r w:rsidR="00E358E3">
        <w:rPr>
          <w:rFonts w:eastAsia="Calibri"/>
        </w:rPr>
        <w:t>Plug –in properties</w:t>
      </w:r>
    </w:p>
    <w:p w14:paraId="44C88689" w14:textId="77777777" w:rsidR="003674EF" w:rsidRPr="00E358E3" w:rsidRDefault="003674EF" w:rsidP="00E358E3">
      <w:pPr>
        <w:pStyle w:val="Step1"/>
        <w:rPr>
          <w:rFonts w:eastAsia="Calibri"/>
        </w:rPr>
      </w:pPr>
      <w:r w:rsidRPr="00E358E3">
        <w:rPr>
          <w:rFonts w:eastAsia="Calibri"/>
        </w:rPr>
        <w:t>Deselect Automatically generate the plug-in configuration file and Automatically propagate plug-in configuration file</w:t>
      </w:r>
    </w:p>
    <w:p w14:paraId="44C8868A" w14:textId="77777777" w:rsidR="003674EF" w:rsidRPr="00E358E3" w:rsidRDefault="003674EF" w:rsidP="00E358E3">
      <w:pPr>
        <w:pStyle w:val="Step1"/>
        <w:rPr>
          <w:rFonts w:eastAsia="Calibri"/>
        </w:rPr>
      </w:pPr>
      <w:r w:rsidRPr="00E358E3">
        <w:rPr>
          <w:rFonts w:eastAsia="Calibri"/>
        </w:rPr>
        <w:t>Click Apply and save to the master configuration</w:t>
      </w:r>
    </w:p>
    <w:p w14:paraId="44C8868B" w14:textId="77777777" w:rsidR="003674EF" w:rsidRPr="00A62CA1" w:rsidRDefault="003674EF" w:rsidP="003674EF">
      <w:pPr>
        <w:pStyle w:val="Heading3"/>
      </w:pPr>
      <w:bookmarkStart w:id="65" w:name="_Toc400291065"/>
      <w:r w:rsidRPr="00A62CA1">
        <w:t>WebSphere Web Server Plug-in Propagation: Remote Cache Server 1</w:t>
      </w:r>
      <w:bookmarkEnd w:id="65"/>
    </w:p>
    <w:p w14:paraId="44C8868C" w14:textId="77777777" w:rsidR="003674EF" w:rsidRPr="00A62CA1" w:rsidRDefault="003674EF" w:rsidP="00A62CA1">
      <w:r w:rsidRPr="00A62CA1">
        <w:t xml:space="preserve">Select web server and </w:t>
      </w:r>
      <w:r w:rsidR="00810118" w:rsidRPr="00A62CA1">
        <w:t>Click</w:t>
      </w:r>
      <w:r w:rsidRPr="00A62CA1">
        <w:t xml:space="preserve"> Propagate</w:t>
      </w:r>
      <w:r w:rsidR="00982F89">
        <w:t xml:space="preserve"> </w:t>
      </w:r>
      <w:r w:rsidRPr="00A62CA1">
        <w:t xml:space="preserve">plug-in </w:t>
      </w:r>
    </w:p>
    <w:p w14:paraId="44C8868D" w14:textId="77777777" w:rsidR="003674EF" w:rsidRPr="00A62CA1" w:rsidRDefault="003674EF" w:rsidP="003674EF">
      <w:pPr>
        <w:pStyle w:val="Heading3"/>
        <w:rPr>
          <w:rFonts w:eastAsia="Calibri"/>
        </w:rPr>
      </w:pPr>
      <w:bookmarkStart w:id="66" w:name="_Toc400291066"/>
      <w:r w:rsidRPr="00A62CA1">
        <w:rPr>
          <w:rFonts w:eastAsia="Calibri"/>
        </w:rPr>
        <w:t>HTTP-Plugin BIN folder copy for Remote Cache Server 1</w:t>
      </w:r>
      <w:bookmarkEnd w:id="66"/>
    </w:p>
    <w:p w14:paraId="44C8868E" w14:textId="77777777" w:rsidR="003674EF" w:rsidRPr="00A62CA1" w:rsidRDefault="003674EF" w:rsidP="00A62CA1">
      <w:r w:rsidRPr="00A62CA1">
        <w:t>Copy F:\Installs\WAS\Bin folder for HTTP server plugins\bin directory to F:\Data\IBM\HTTPServer\Plugins on Remote Cache Server 1</w:t>
      </w:r>
    </w:p>
    <w:p w14:paraId="44C8868F" w14:textId="77777777" w:rsidR="003674EF" w:rsidRPr="00A62CA1" w:rsidRDefault="003674EF" w:rsidP="003674EF">
      <w:pPr>
        <w:pStyle w:val="Heading3"/>
        <w:rPr>
          <w:rFonts w:eastAsia="Calibri"/>
        </w:rPr>
      </w:pPr>
      <w:bookmarkStart w:id="67" w:name="_Toc400291067"/>
      <w:r w:rsidRPr="00A62CA1">
        <w:rPr>
          <w:rFonts w:eastAsia="Calibri"/>
        </w:rPr>
        <w:t>HTTP-Plugin BIN folder copy for Remote Cache Server 2</w:t>
      </w:r>
      <w:bookmarkEnd w:id="67"/>
    </w:p>
    <w:p w14:paraId="44C88690" w14:textId="77777777" w:rsidR="003674EF" w:rsidRPr="00FF5028" w:rsidRDefault="003674EF" w:rsidP="00A62CA1">
      <w:r w:rsidRPr="00A62CA1">
        <w:t>Copy F:\DATA\IBM\HTTPServer\Plugins directory from Remote Cache Server 1 to F:\DATA\IBM\HTTPServer on the Remote Cache Server 2</w:t>
      </w:r>
    </w:p>
    <w:p w14:paraId="44C88691" w14:textId="77777777" w:rsidR="003674EF" w:rsidRPr="00BD054D" w:rsidRDefault="003674EF" w:rsidP="003674EF">
      <w:pPr>
        <w:pStyle w:val="Heading3"/>
      </w:pPr>
      <w:bookmarkStart w:id="68" w:name="_Toc400291068"/>
      <w:r w:rsidRPr="00BD054D">
        <w:t>HTTP server final configuration:</w:t>
      </w:r>
      <w:r w:rsidR="00982F89" w:rsidRPr="00BD054D">
        <w:t xml:space="preserve"> </w:t>
      </w:r>
      <w:r w:rsidRPr="00BD054D">
        <w:t>Remote Cache Server 1 and 2</w:t>
      </w:r>
      <w:bookmarkEnd w:id="68"/>
    </w:p>
    <w:p w14:paraId="44C88692" w14:textId="77777777" w:rsidR="003674EF" w:rsidRPr="00BD054D" w:rsidRDefault="003674EF" w:rsidP="00465ACB">
      <w:pPr>
        <w:pStyle w:val="Step1"/>
        <w:numPr>
          <w:ilvl w:val="0"/>
          <w:numId w:val="38"/>
        </w:numPr>
        <w:ind w:left="900" w:hanging="540"/>
        <w:rPr>
          <w:rFonts w:eastAsia="Calibri"/>
        </w:rPr>
      </w:pPr>
      <w:r w:rsidRPr="00BD054D">
        <w:rPr>
          <w:rFonts w:eastAsia="Calibri"/>
        </w:rPr>
        <w:t>Copy the httpd.conf file from</w:t>
      </w:r>
    </w:p>
    <w:p w14:paraId="44C88693" w14:textId="77777777" w:rsidR="003674EF" w:rsidRPr="00BD054D" w:rsidRDefault="003674EF" w:rsidP="006F4337">
      <w:pPr>
        <w:pStyle w:val="Bullet2"/>
      </w:pPr>
      <w:r w:rsidRPr="00BD054D">
        <w:t>“F:\Installs\WAS\HTTP Conf files\Cell RC” to</w:t>
      </w:r>
      <w:r w:rsidR="00982F89" w:rsidRPr="00BD054D">
        <w:t xml:space="preserve"> </w:t>
      </w:r>
      <w:r w:rsidRPr="00BD054D">
        <w:t xml:space="preserve">F:\DATA\IBM\HTTPServer\conf </w:t>
      </w:r>
    </w:p>
    <w:p w14:paraId="44C88694" w14:textId="77777777" w:rsidR="003674EF" w:rsidRPr="00BD054D" w:rsidRDefault="003674EF" w:rsidP="00533E37">
      <w:pPr>
        <w:pStyle w:val="Step1"/>
        <w:rPr>
          <w:rFonts w:eastAsia="Calibri"/>
        </w:rPr>
      </w:pPr>
      <w:r w:rsidRPr="00BD054D">
        <w:rPr>
          <w:rFonts w:eastAsia="Calibri"/>
        </w:rPr>
        <w:t>Edit the following areas in each HTTPD.conf</w:t>
      </w:r>
    </w:p>
    <w:p w14:paraId="44C88695" w14:textId="77777777" w:rsidR="003674EF" w:rsidRPr="00BD054D" w:rsidRDefault="003674EF" w:rsidP="006F4337">
      <w:pPr>
        <w:pStyle w:val="Bullet2"/>
      </w:pPr>
      <w:r w:rsidRPr="00BD054D">
        <w:t>Listen and ServerName attributes</w:t>
      </w:r>
    </w:p>
    <w:p w14:paraId="44C88696" w14:textId="6A6C83DA" w:rsidR="003674EF" w:rsidRPr="00BD054D" w:rsidRDefault="003674EF" w:rsidP="00533E37">
      <w:pPr>
        <w:pStyle w:val="Bullet3"/>
        <w:rPr>
          <w:rFonts w:eastAsia="Calibri"/>
        </w:rPr>
      </w:pPr>
      <w:r w:rsidRPr="00BD054D">
        <w:rPr>
          <w:rFonts w:eastAsia="Calibri"/>
        </w:rPr>
        <w:t>IPv4 support, modify:</w:t>
      </w:r>
      <w:r w:rsidR="00982F89" w:rsidRPr="00BD054D">
        <w:rPr>
          <w:rFonts w:eastAsia="Calibri"/>
        </w:rPr>
        <w:t xml:space="preserve"> </w:t>
      </w:r>
      <w:r w:rsidRPr="00BD054D">
        <w:rPr>
          <w:rFonts w:eastAsia="Calibri"/>
        </w:rPr>
        <w:t xml:space="preserve">Listen 0.0.0.0:80 – change 0.0.0.0 to the servers </w:t>
      </w:r>
      <w:r w:rsidR="00813468">
        <w:rPr>
          <w:rFonts w:eastAsia="Calibri"/>
        </w:rPr>
        <w:t>Name</w:t>
      </w:r>
    </w:p>
    <w:p w14:paraId="44C88697" w14:textId="77777777" w:rsidR="003674EF" w:rsidRPr="00BD054D" w:rsidRDefault="003674EF" w:rsidP="00533E37">
      <w:pPr>
        <w:pStyle w:val="Step1"/>
        <w:rPr>
          <w:rFonts w:eastAsia="Calibri"/>
        </w:rPr>
      </w:pPr>
      <w:r w:rsidRPr="00BD054D">
        <w:rPr>
          <w:rFonts w:eastAsia="Calibri"/>
        </w:rPr>
        <w:t>Modify the Servername directive:</w:t>
      </w:r>
    </w:p>
    <w:p w14:paraId="44C88698" w14:textId="77777777" w:rsidR="003674EF" w:rsidRPr="00BD054D" w:rsidRDefault="003674EF" w:rsidP="006F4337">
      <w:pPr>
        <w:pStyle w:val="Bullet2"/>
      </w:pPr>
      <w:r w:rsidRPr="00BD054D">
        <w:t>ServerName servername:80 – enter Servers FQDN</w:t>
      </w:r>
      <w:r w:rsidR="00982F89" w:rsidRPr="00BD054D">
        <w:t xml:space="preserve"> </w:t>
      </w:r>
      <w:r w:rsidRPr="00BD054D">
        <w:t>ex. myserver.domain.com</w:t>
      </w:r>
    </w:p>
    <w:p w14:paraId="44C88699" w14:textId="77777777" w:rsidR="003674EF" w:rsidRPr="00BD054D" w:rsidRDefault="003674EF" w:rsidP="006F4337">
      <w:pPr>
        <w:pStyle w:val="Bullet2"/>
      </w:pPr>
      <w:r w:rsidRPr="00BD054D">
        <w:t>Alias section</w:t>
      </w:r>
      <w:r w:rsidR="00982F89" w:rsidRPr="00BD054D">
        <w:t>:</w:t>
      </w:r>
    </w:p>
    <w:p w14:paraId="44C8869A" w14:textId="77777777" w:rsidR="003674EF" w:rsidRPr="00BD054D" w:rsidRDefault="003674EF" w:rsidP="00982F89">
      <w:pPr>
        <w:pStyle w:val="Bullet3"/>
        <w:rPr>
          <w:rFonts w:eastAsia="Calibri"/>
        </w:rPr>
      </w:pPr>
      <w:r w:rsidRPr="00BD054D">
        <w:rPr>
          <w:rFonts w:eastAsia="Calibri"/>
        </w:rPr>
        <w:t>Any location referring to &lt;StorageServerVIP&gt; - change to the storage server VIP or IP address</w:t>
      </w:r>
      <w:r w:rsidR="00982F89" w:rsidRPr="00BD054D">
        <w:rPr>
          <w:rFonts w:eastAsia="Calibri"/>
        </w:rPr>
        <w:t>. N</w:t>
      </w:r>
      <w:r w:rsidRPr="00BD054D">
        <w:rPr>
          <w:rFonts w:asciiTheme="minorHAnsi" w:eastAsia="Calibri" w:hAnsiTheme="minorHAnsi" w:cs="Consolas"/>
          <w:szCs w:val="22"/>
        </w:rPr>
        <w:t>ot all servers contain this alias</w:t>
      </w:r>
      <w:r w:rsidR="00982F89" w:rsidRPr="00BD054D">
        <w:rPr>
          <w:rFonts w:asciiTheme="minorHAnsi" w:eastAsia="Calibri" w:hAnsiTheme="minorHAnsi" w:cs="Consolas"/>
          <w:szCs w:val="22"/>
        </w:rPr>
        <w:t>.</w:t>
      </w:r>
    </w:p>
    <w:p w14:paraId="44C8869B" w14:textId="77777777" w:rsidR="003674EF" w:rsidRPr="00BD054D" w:rsidRDefault="003674EF" w:rsidP="006F4337">
      <w:pPr>
        <w:pStyle w:val="Bullet2"/>
      </w:pPr>
      <w:r w:rsidRPr="00BD054D">
        <w:t>WebSpherePlugConfig section</w:t>
      </w:r>
    </w:p>
    <w:p w14:paraId="44C8869C" w14:textId="77777777" w:rsidR="003674EF" w:rsidRPr="00BD054D" w:rsidRDefault="003674EF" w:rsidP="00BD054D">
      <w:pPr>
        <w:pStyle w:val="Bullet3"/>
        <w:rPr>
          <w:rFonts w:eastAsia="Calibri"/>
        </w:rPr>
      </w:pPr>
      <w:r w:rsidRPr="00BD054D">
        <w:rPr>
          <w:rFonts w:eastAsia="Calibri"/>
        </w:rPr>
        <w:t>Look for the line:</w:t>
      </w:r>
      <w:r w:rsidR="00BD054D" w:rsidRPr="00BD054D">
        <w:rPr>
          <w:rFonts w:eastAsia="Calibri"/>
        </w:rPr>
        <w:br/>
      </w:r>
      <w:r w:rsidRPr="00BD054D">
        <w:rPr>
          <w:rFonts w:eastAsia="Calibri"/>
        </w:rPr>
        <w:t>WebSpherePluginConfig "F:\Data\IBM\HTTPServer\Plugins\config\LPSRCWebserver1\</w:t>
      </w:r>
      <w:r w:rsidR="00BD054D" w:rsidRPr="00BD054D">
        <w:rPr>
          <w:rFonts w:eastAsia="Calibri"/>
        </w:rPr>
        <w:t xml:space="preserve">plugin-cfg.xml - </w:t>
      </w:r>
      <w:r w:rsidRPr="00BD054D">
        <w:rPr>
          <w:rFonts w:eastAsia="Calibri"/>
        </w:rPr>
        <w:t>ensure the correct WEBSRVCLUSTER for the cell being configured</w:t>
      </w:r>
    </w:p>
    <w:p w14:paraId="102E67EA" w14:textId="5F552CC9" w:rsidR="0065019B" w:rsidRDefault="0065019B" w:rsidP="003D2F55">
      <w:pPr>
        <w:pStyle w:val="Step1"/>
      </w:pPr>
      <w:r>
        <w:t>Change the Timeout value from 300 to 600</w:t>
      </w:r>
    </w:p>
    <w:p w14:paraId="16FE67B1" w14:textId="34D711A8" w:rsidR="003D2F55" w:rsidRDefault="003674EF" w:rsidP="003D2F55">
      <w:pPr>
        <w:pStyle w:val="Step1"/>
      </w:pPr>
      <w:r w:rsidRPr="005A0C10">
        <w:t>Restart HTTP services</w:t>
      </w:r>
      <w:bookmarkStart w:id="69" w:name="_Toc400291069"/>
    </w:p>
    <w:p w14:paraId="421C42A2" w14:textId="77777777" w:rsidR="000B4378" w:rsidRDefault="000B4378" w:rsidP="000B4378">
      <w:pPr>
        <w:pStyle w:val="Step1"/>
        <w:numPr>
          <w:ilvl w:val="0"/>
          <w:numId w:val="0"/>
        </w:numPr>
      </w:pPr>
    </w:p>
    <w:p w14:paraId="6366EE45" w14:textId="77777777" w:rsidR="000B4378" w:rsidRDefault="000B4378" w:rsidP="000B4378">
      <w:pPr>
        <w:pStyle w:val="Step1"/>
        <w:numPr>
          <w:ilvl w:val="0"/>
          <w:numId w:val="0"/>
        </w:numPr>
      </w:pPr>
    </w:p>
    <w:p w14:paraId="1725BFD1" w14:textId="05495A02" w:rsidR="000B4378" w:rsidRDefault="000B4378" w:rsidP="000B4378">
      <w:pPr>
        <w:pStyle w:val="Heading3"/>
        <w:rPr>
          <w:rFonts w:eastAsia="Calibri"/>
        </w:rPr>
      </w:pPr>
      <w:bookmarkStart w:id="70" w:name="_Toc422826832"/>
      <w:r>
        <w:rPr>
          <w:rFonts w:eastAsia="Calibri"/>
        </w:rPr>
        <w:t>Transaction Timeout  – Cache1 and Cache2 Servers</w:t>
      </w:r>
    </w:p>
    <w:bookmarkEnd w:id="70"/>
    <w:p w14:paraId="455760D3" w14:textId="10FC9EBA" w:rsidR="000B4378" w:rsidRDefault="000B4378" w:rsidP="000B4378">
      <w:pPr>
        <w:rPr>
          <w:sz w:val="17"/>
          <w:szCs w:val="17"/>
        </w:rPr>
      </w:pPr>
      <w:r>
        <w:rPr>
          <w:sz w:val="17"/>
          <w:szCs w:val="17"/>
        </w:rPr>
        <w:t xml:space="preserve">1. Login to the admin console </w:t>
      </w:r>
    </w:p>
    <w:p w14:paraId="47901E13" w14:textId="77777777" w:rsidR="000B4378" w:rsidRDefault="000B4378" w:rsidP="000B4378">
      <w:pPr>
        <w:rPr>
          <w:sz w:val="17"/>
          <w:szCs w:val="17"/>
        </w:rPr>
      </w:pPr>
      <w:r>
        <w:rPr>
          <w:sz w:val="17"/>
          <w:szCs w:val="17"/>
        </w:rPr>
        <w:t>2. Navigate to Servers… Server Types… WebSphere application servers.</w:t>
      </w:r>
    </w:p>
    <w:p w14:paraId="7EDEA088" w14:textId="77777777" w:rsidR="000B4378" w:rsidRDefault="000B4378" w:rsidP="000B4378">
      <w:pPr>
        <w:rPr>
          <w:sz w:val="17"/>
          <w:szCs w:val="17"/>
        </w:rPr>
      </w:pPr>
      <w:r>
        <w:rPr>
          <w:noProof/>
        </w:rPr>
        <w:drawing>
          <wp:inline distT="0" distB="0" distL="0" distR="0" wp14:anchorId="7105D009" wp14:editId="235DF18E">
            <wp:extent cx="5277684" cy="256763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7684" cy="2567635"/>
                    </a:xfrm>
                    <a:prstGeom prst="rect">
                      <a:avLst/>
                    </a:prstGeom>
                  </pic:spPr>
                </pic:pic>
              </a:graphicData>
            </a:graphic>
          </wp:inline>
        </w:drawing>
      </w:r>
    </w:p>
    <w:p w14:paraId="41BBC4D5" w14:textId="6608A26F" w:rsidR="000B4378" w:rsidRDefault="000B4378" w:rsidP="000B4378">
      <w:pPr>
        <w:rPr>
          <w:sz w:val="17"/>
          <w:szCs w:val="17"/>
        </w:rPr>
      </w:pPr>
      <w:r>
        <w:rPr>
          <w:sz w:val="17"/>
          <w:szCs w:val="17"/>
        </w:rPr>
        <w:t>3. Click on the primary server in the cluster. LPSRCServer01 in the example.</w:t>
      </w:r>
      <w:r>
        <w:rPr>
          <w:noProof/>
          <w:sz w:val="17"/>
          <w:szCs w:val="17"/>
        </w:rPr>
        <w:drawing>
          <wp:inline distT="0" distB="0" distL="0" distR="0" wp14:anchorId="456CDE27" wp14:editId="6CC2AB5C">
            <wp:extent cx="5031541" cy="2450592"/>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873" cy="2455624"/>
                    </a:xfrm>
                    <a:prstGeom prst="rect">
                      <a:avLst/>
                    </a:prstGeom>
                    <a:noFill/>
                    <a:ln>
                      <a:noFill/>
                    </a:ln>
                  </pic:spPr>
                </pic:pic>
              </a:graphicData>
            </a:graphic>
          </wp:inline>
        </w:drawing>
      </w:r>
    </w:p>
    <w:p w14:paraId="5B7AFC24" w14:textId="77777777" w:rsidR="000B4378" w:rsidRDefault="000B4378" w:rsidP="000B4378">
      <w:pPr>
        <w:rPr>
          <w:sz w:val="17"/>
          <w:szCs w:val="17"/>
        </w:rPr>
      </w:pPr>
    </w:p>
    <w:p w14:paraId="1827C5FA" w14:textId="77777777" w:rsidR="000B4378" w:rsidRDefault="000B4378" w:rsidP="000B4378">
      <w:pPr>
        <w:rPr>
          <w:sz w:val="17"/>
          <w:szCs w:val="17"/>
        </w:rPr>
      </w:pPr>
      <w:r>
        <w:rPr>
          <w:sz w:val="17"/>
          <w:szCs w:val="17"/>
        </w:rPr>
        <w:t xml:space="preserve">4. Click on </w:t>
      </w:r>
      <w:r w:rsidRPr="00D8609F">
        <w:rPr>
          <w:b/>
          <w:sz w:val="17"/>
          <w:szCs w:val="17"/>
        </w:rPr>
        <w:t>Container Services</w:t>
      </w:r>
      <w:r w:rsidRPr="00D8609F">
        <w:rPr>
          <w:sz w:val="17"/>
          <w:szCs w:val="17"/>
        </w:rPr>
        <w:t>.</w:t>
      </w:r>
    </w:p>
    <w:p w14:paraId="48E2B394" w14:textId="77777777" w:rsidR="000B4378" w:rsidRDefault="000B4378" w:rsidP="000B4378">
      <w:pPr>
        <w:rPr>
          <w:sz w:val="17"/>
          <w:szCs w:val="17"/>
        </w:rPr>
      </w:pPr>
      <w:r>
        <w:rPr>
          <w:noProof/>
          <w:sz w:val="17"/>
          <w:szCs w:val="17"/>
        </w:rPr>
        <w:drawing>
          <wp:inline distT="0" distB="0" distL="0" distR="0" wp14:anchorId="3DEB9C25" wp14:editId="4159D862">
            <wp:extent cx="4191609" cy="2224060"/>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0576" cy="2223512"/>
                    </a:xfrm>
                    <a:prstGeom prst="rect">
                      <a:avLst/>
                    </a:prstGeom>
                    <a:noFill/>
                    <a:ln>
                      <a:noFill/>
                    </a:ln>
                  </pic:spPr>
                </pic:pic>
              </a:graphicData>
            </a:graphic>
          </wp:inline>
        </w:drawing>
      </w:r>
    </w:p>
    <w:p w14:paraId="3C10119A" w14:textId="77777777" w:rsidR="000B4378" w:rsidRDefault="000B4378" w:rsidP="000B4378">
      <w:pPr>
        <w:rPr>
          <w:sz w:val="17"/>
          <w:szCs w:val="17"/>
        </w:rPr>
      </w:pPr>
    </w:p>
    <w:p w14:paraId="70744B02" w14:textId="77777777" w:rsidR="000B4378" w:rsidRDefault="000B4378" w:rsidP="000B4378">
      <w:pPr>
        <w:rPr>
          <w:sz w:val="17"/>
          <w:szCs w:val="17"/>
        </w:rPr>
      </w:pPr>
      <w:r>
        <w:rPr>
          <w:sz w:val="17"/>
          <w:szCs w:val="17"/>
        </w:rPr>
        <w:t xml:space="preserve">5. Click on </w:t>
      </w:r>
      <w:r w:rsidRPr="00554FFA">
        <w:rPr>
          <w:b/>
          <w:sz w:val="17"/>
          <w:szCs w:val="17"/>
        </w:rPr>
        <w:t>Transaction Service</w:t>
      </w:r>
      <w:r>
        <w:rPr>
          <w:sz w:val="17"/>
          <w:szCs w:val="17"/>
        </w:rPr>
        <w:t>.</w:t>
      </w:r>
    </w:p>
    <w:p w14:paraId="386E8303" w14:textId="77777777" w:rsidR="000B4378" w:rsidRDefault="000B4378" w:rsidP="000B4378">
      <w:pPr>
        <w:rPr>
          <w:sz w:val="17"/>
          <w:szCs w:val="17"/>
        </w:rPr>
      </w:pPr>
      <w:r>
        <w:rPr>
          <w:noProof/>
          <w:sz w:val="17"/>
          <w:szCs w:val="17"/>
        </w:rPr>
        <w:drawing>
          <wp:inline distT="0" distB="0" distL="0" distR="0" wp14:anchorId="20FBFCAC" wp14:editId="0D81286D">
            <wp:extent cx="4466893" cy="23701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5793" cy="2369541"/>
                    </a:xfrm>
                    <a:prstGeom prst="rect">
                      <a:avLst/>
                    </a:prstGeom>
                    <a:noFill/>
                    <a:ln>
                      <a:noFill/>
                    </a:ln>
                  </pic:spPr>
                </pic:pic>
              </a:graphicData>
            </a:graphic>
          </wp:inline>
        </w:drawing>
      </w:r>
    </w:p>
    <w:p w14:paraId="02A4EA87" w14:textId="77777777" w:rsidR="000B4378" w:rsidRDefault="000B4378" w:rsidP="000B4378">
      <w:pPr>
        <w:rPr>
          <w:sz w:val="17"/>
          <w:szCs w:val="17"/>
        </w:rPr>
      </w:pPr>
    </w:p>
    <w:p w14:paraId="1986BCEE" w14:textId="77777777" w:rsidR="000B4378" w:rsidRDefault="000B4378" w:rsidP="000B4378">
      <w:pPr>
        <w:rPr>
          <w:sz w:val="17"/>
          <w:szCs w:val="17"/>
        </w:rPr>
      </w:pPr>
      <w:r>
        <w:rPr>
          <w:sz w:val="17"/>
          <w:szCs w:val="17"/>
        </w:rPr>
        <w:t xml:space="preserve">6. Change both the </w:t>
      </w:r>
      <w:r w:rsidRPr="000E3292">
        <w:rPr>
          <w:b/>
          <w:sz w:val="17"/>
          <w:szCs w:val="17"/>
        </w:rPr>
        <w:t>Total transaction lifetime timeout</w:t>
      </w:r>
      <w:r>
        <w:rPr>
          <w:sz w:val="17"/>
          <w:szCs w:val="17"/>
        </w:rPr>
        <w:t xml:space="preserve"> and </w:t>
      </w:r>
      <w:r w:rsidRPr="000E3292">
        <w:rPr>
          <w:b/>
          <w:sz w:val="17"/>
          <w:szCs w:val="17"/>
        </w:rPr>
        <w:t>Maximum transaction timeout</w:t>
      </w:r>
      <w:r>
        <w:rPr>
          <w:sz w:val="17"/>
          <w:szCs w:val="17"/>
        </w:rPr>
        <w:t xml:space="preserve"> values to </w:t>
      </w:r>
      <w:r w:rsidRPr="000E3292">
        <w:rPr>
          <w:b/>
          <w:sz w:val="17"/>
          <w:szCs w:val="17"/>
        </w:rPr>
        <w:t>600</w:t>
      </w:r>
      <w:r>
        <w:rPr>
          <w:sz w:val="17"/>
          <w:szCs w:val="17"/>
        </w:rPr>
        <w:t>.</w:t>
      </w:r>
    </w:p>
    <w:p w14:paraId="610AAAD6" w14:textId="77777777" w:rsidR="000B4378" w:rsidRDefault="000B4378" w:rsidP="000B4378">
      <w:pPr>
        <w:rPr>
          <w:sz w:val="17"/>
          <w:szCs w:val="17"/>
        </w:rPr>
      </w:pPr>
      <w:r>
        <w:rPr>
          <w:noProof/>
          <w:sz w:val="17"/>
          <w:szCs w:val="17"/>
        </w:rPr>
        <w:drawing>
          <wp:inline distT="0" distB="0" distL="0" distR="0" wp14:anchorId="26254511" wp14:editId="645166E1">
            <wp:extent cx="4508252" cy="2392070"/>
            <wp:effectExtent l="0" t="0" r="6985"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7141" cy="2391481"/>
                    </a:xfrm>
                    <a:prstGeom prst="rect">
                      <a:avLst/>
                    </a:prstGeom>
                    <a:noFill/>
                    <a:ln>
                      <a:noFill/>
                    </a:ln>
                  </pic:spPr>
                </pic:pic>
              </a:graphicData>
            </a:graphic>
          </wp:inline>
        </w:drawing>
      </w:r>
    </w:p>
    <w:p w14:paraId="7148AC4E" w14:textId="77777777" w:rsidR="000B4378" w:rsidRDefault="000B4378" w:rsidP="000B4378">
      <w:pPr>
        <w:rPr>
          <w:sz w:val="17"/>
          <w:szCs w:val="17"/>
        </w:rPr>
      </w:pPr>
    </w:p>
    <w:p w14:paraId="4B0E099A" w14:textId="77777777" w:rsidR="000B4378" w:rsidRDefault="000B4378" w:rsidP="000B4378">
      <w:pPr>
        <w:rPr>
          <w:sz w:val="17"/>
          <w:szCs w:val="17"/>
        </w:rPr>
      </w:pPr>
      <w:r>
        <w:rPr>
          <w:sz w:val="17"/>
          <w:szCs w:val="17"/>
        </w:rPr>
        <w:t>7. Click on OK, and then Save to the master configuration.</w:t>
      </w:r>
    </w:p>
    <w:p w14:paraId="749333D5" w14:textId="77777777" w:rsidR="000B4378" w:rsidRDefault="000B4378" w:rsidP="000B4378">
      <w:pPr>
        <w:rPr>
          <w:sz w:val="17"/>
          <w:szCs w:val="17"/>
        </w:rPr>
      </w:pPr>
      <w:r>
        <w:rPr>
          <w:noProof/>
          <w:sz w:val="17"/>
          <w:szCs w:val="17"/>
        </w:rPr>
        <w:drawing>
          <wp:inline distT="0" distB="0" distL="0" distR="0" wp14:anchorId="2B09259C" wp14:editId="4ACE2681">
            <wp:extent cx="4494466" cy="2384755"/>
            <wp:effectExtent l="0" t="0" r="190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3359" cy="2384168"/>
                    </a:xfrm>
                    <a:prstGeom prst="rect">
                      <a:avLst/>
                    </a:prstGeom>
                    <a:noFill/>
                    <a:ln>
                      <a:noFill/>
                    </a:ln>
                  </pic:spPr>
                </pic:pic>
              </a:graphicData>
            </a:graphic>
          </wp:inline>
        </w:drawing>
      </w:r>
    </w:p>
    <w:p w14:paraId="4E3858E1" w14:textId="77777777" w:rsidR="000B4378" w:rsidRDefault="000B4378" w:rsidP="000B4378">
      <w:pPr>
        <w:rPr>
          <w:sz w:val="17"/>
          <w:szCs w:val="17"/>
        </w:rPr>
      </w:pPr>
    </w:p>
    <w:p w14:paraId="62B69C28" w14:textId="77777777" w:rsidR="000B4378" w:rsidRDefault="000B4378" w:rsidP="000B4378">
      <w:pPr>
        <w:rPr>
          <w:sz w:val="17"/>
          <w:szCs w:val="17"/>
        </w:rPr>
      </w:pPr>
      <w:r>
        <w:rPr>
          <w:sz w:val="17"/>
          <w:szCs w:val="17"/>
        </w:rPr>
        <w:t>8. If multiple Remote Cache servers exist on the cluster, then repeat steps 3 through 7 for the secondary server.</w:t>
      </w:r>
    </w:p>
    <w:p w14:paraId="44C8869E" w14:textId="77777777" w:rsidR="003674EF" w:rsidRPr="00B4143B" w:rsidRDefault="003674EF" w:rsidP="003674EF">
      <w:pPr>
        <w:pStyle w:val="Heading3"/>
        <w:rPr>
          <w:rFonts w:eastAsia="Calibri"/>
        </w:rPr>
      </w:pPr>
      <w:r w:rsidRPr="00B4143B">
        <w:rPr>
          <w:rFonts w:eastAsia="Calibri"/>
        </w:rPr>
        <w:t>WebSphere Windows Services</w:t>
      </w:r>
      <w:r>
        <w:rPr>
          <w:rFonts w:eastAsia="Calibri"/>
        </w:rPr>
        <w:t xml:space="preserve"> Creation</w:t>
      </w:r>
      <w:r w:rsidRPr="00B4143B">
        <w:rPr>
          <w:rFonts w:eastAsia="Calibri"/>
        </w:rPr>
        <w:t>:</w:t>
      </w:r>
      <w:r w:rsidR="00982F89">
        <w:rPr>
          <w:rFonts w:eastAsia="Calibri"/>
        </w:rPr>
        <w:t xml:space="preserve"> </w:t>
      </w:r>
      <w:r w:rsidRPr="00B4143B">
        <w:rPr>
          <w:rFonts w:eastAsia="Calibri"/>
        </w:rPr>
        <w:t>Remote Cache Server1</w:t>
      </w:r>
      <w:bookmarkEnd w:id="69"/>
    </w:p>
    <w:p w14:paraId="44C8869F" w14:textId="77777777" w:rsidR="003674EF" w:rsidRPr="00344BA9" w:rsidRDefault="003674EF" w:rsidP="00465ACB">
      <w:pPr>
        <w:pStyle w:val="Step1"/>
        <w:numPr>
          <w:ilvl w:val="0"/>
          <w:numId w:val="39"/>
        </w:numPr>
        <w:ind w:left="900" w:hanging="540"/>
        <w:rPr>
          <w:rFonts w:eastAsia="Calibri"/>
        </w:rPr>
      </w:pPr>
      <w:r w:rsidRPr="00344BA9">
        <w:rPr>
          <w:rFonts w:eastAsia="Calibri"/>
        </w:rPr>
        <w:t>Open an administrative command prompt and navigate to</w:t>
      </w:r>
      <w:r w:rsidR="00982F89" w:rsidRPr="00344BA9">
        <w:rPr>
          <w:rFonts w:eastAsia="Calibri"/>
        </w:rPr>
        <w:t xml:space="preserve"> </w:t>
      </w:r>
      <w:r w:rsidRPr="00344BA9">
        <w:rPr>
          <w:rFonts w:eastAsia="Calibri"/>
        </w:rPr>
        <w:t>F:\Data\IBM\Websphere\AppServer\bin</w:t>
      </w:r>
    </w:p>
    <w:p w14:paraId="44C886A0" w14:textId="77777777" w:rsidR="003674EF" w:rsidRPr="00344BA9" w:rsidRDefault="003674EF" w:rsidP="00344BA9">
      <w:pPr>
        <w:pStyle w:val="Step1"/>
        <w:rPr>
          <w:rFonts w:eastAsia="Calibri"/>
        </w:rPr>
      </w:pPr>
      <w:r w:rsidRPr="00344BA9">
        <w:rPr>
          <w:rFonts w:eastAsia="Calibri"/>
        </w:rPr>
        <w:t>Run the following commands:</w:t>
      </w:r>
    </w:p>
    <w:p w14:paraId="44C886A1" w14:textId="7FDA5F7E" w:rsidR="003674EF" w:rsidRPr="00344BA9" w:rsidRDefault="003674EF" w:rsidP="006F4337">
      <w:pPr>
        <w:pStyle w:val="Bullet2"/>
      </w:pPr>
      <w:r w:rsidRPr="00344BA9">
        <w:t>“</w:t>
      </w:r>
      <w:r w:rsidR="00AF1489" w:rsidRPr="00424F81">
        <w:t>WASService -add SRVLPSRCNode0</w:t>
      </w:r>
      <w:r w:rsidR="00AF1489">
        <w:t>1</w:t>
      </w:r>
      <w:r w:rsidR="00AF1489" w:rsidRPr="00424F81">
        <w:t>_nodeagent -serverName nodeagent -profilePath F:\Data\IBM\WebSphere\A</w:t>
      </w:r>
      <w:r w:rsidR="00AF1489">
        <w:t>ppServer\profiles\SRVLPSRCNode01</w:t>
      </w:r>
      <w:r w:rsidR="00AF1489" w:rsidRPr="00424F81">
        <w:t xml:space="preserve"> -wasHome F:\Data\IBM\WebSphere\AppServer -logRoot F:\Data\IBM\WebSphere\A</w:t>
      </w:r>
      <w:r w:rsidR="00AF1489">
        <w:t>ppServer\profiles\SRVLPSRCNode01</w:t>
      </w:r>
      <w:r w:rsidR="00AF1489" w:rsidRPr="00424F81">
        <w:t>\logs\nodeagent -logFile F:\Data\IBM\WebSphere\AppServer\profiles\SRVLPSRCNode0</w:t>
      </w:r>
      <w:r w:rsidR="00AF1489">
        <w:t>1</w:t>
      </w:r>
      <w:r w:rsidR="00AF1489" w:rsidRPr="00424F81">
        <w:t>\logs\nodeagent\startServer.log</w:t>
      </w:r>
      <w:r w:rsidR="00B560F5" w:rsidRPr="00B560F5">
        <w:t>"</w:t>
      </w:r>
    </w:p>
    <w:p w14:paraId="44C886A2" w14:textId="77777777" w:rsidR="003674EF" w:rsidRPr="00344BA9" w:rsidRDefault="003674EF" w:rsidP="00344BA9">
      <w:pPr>
        <w:pStyle w:val="Step1"/>
        <w:rPr>
          <w:rFonts w:eastAsia="Calibri"/>
        </w:rPr>
      </w:pPr>
      <w:r w:rsidRPr="00344BA9">
        <w:rPr>
          <w:rFonts w:eastAsia="Calibri"/>
        </w:rPr>
        <w:t>Open services from Administrative Tools, manually change the startup mode for the services from manual to automatic.</w:t>
      </w:r>
      <w:r w:rsidR="00982F89" w:rsidRPr="00344BA9">
        <w:rPr>
          <w:rFonts w:eastAsia="Calibri"/>
        </w:rPr>
        <w:t xml:space="preserve"> </w:t>
      </w:r>
    </w:p>
    <w:p w14:paraId="44C886A3" w14:textId="77777777" w:rsidR="003674EF" w:rsidRPr="00344BA9" w:rsidRDefault="003674EF" w:rsidP="00344BA9">
      <w:pPr>
        <w:pStyle w:val="Step1"/>
      </w:pPr>
      <w:r w:rsidRPr="00344BA9">
        <w:rPr>
          <w:rFonts w:eastAsia="Calibri"/>
        </w:rPr>
        <w:t xml:space="preserve">Change the services credentials to the environment service account for the websphere services as well as the IBM HTTP Server 7.0 service. </w:t>
      </w:r>
    </w:p>
    <w:p w14:paraId="44C886A4" w14:textId="77777777" w:rsidR="003674EF" w:rsidRPr="00B4143B" w:rsidRDefault="003674EF" w:rsidP="003674EF">
      <w:pPr>
        <w:pStyle w:val="Heading3"/>
        <w:rPr>
          <w:rFonts w:eastAsia="Calibri"/>
        </w:rPr>
      </w:pPr>
      <w:bookmarkStart w:id="71" w:name="_Toc400291070"/>
      <w:r w:rsidRPr="00B4143B">
        <w:rPr>
          <w:rFonts w:eastAsia="Calibri"/>
        </w:rPr>
        <w:t>WebSphere Windows Services</w:t>
      </w:r>
      <w:r>
        <w:rPr>
          <w:rFonts w:eastAsia="Calibri"/>
        </w:rPr>
        <w:t xml:space="preserve"> Creation</w:t>
      </w:r>
      <w:r w:rsidRPr="00B4143B">
        <w:rPr>
          <w:rFonts w:eastAsia="Calibri"/>
        </w:rPr>
        <w:t>:</w:t>
      </w:r>
      <w:r w:rsidR="00982F89">
        <w:rPr>
          <w:rFonts w:eastAsia="Calibri"/>
        </w:rPr>
        <w:t xml:space="preserve"> </w:t>
      </w:r>
      <w:r w:rsidRPr="00B4143B">
        <w:rPr>
          <w:rFonts w:eastAsia="Calibri"/>
        </w:rPr>
        <w:t>Remote Cache Server2</w:t>
      </w:r>
      <w:bookmarkEnd w:id="71"/>
    </w:p>
    <w:p w14:paraId="44C886A5" w14:textId="77777777" w:rsidR="003674EF" w:rsidRPr="00424F81" w:rsidRDefault="003674EF" w:rsidP="00465ACB">
      <w:pPr>
        <w:pStyle w:val="Step1"/>
        <w:numPr>
          <w:ilvl w:val="0"/>
          <w:numId w:val="40"/>
        </w:numPr>
        <w:ind w:left="900" w:hanging="540"/>
        <w:rPr>
          <w:rFonts w:eastAsia="Calibri"/>
        </w:rPr>
      </w:pPr>
      <w:r w:rsidRPr="00424F81">
        <w:rPr>
          <w:rFonts w:eastAsia="Calibri"/>
        </w:rPr>
        <w:t>Open an administrative command prompt and navigate to</w:t>
      </w:r>
      <w:r w:rsidR="00982F89" w:rsidRPr="00424F81">
        <w:rPr>
          <w:rFonts w:eastAsia="Calibri"/>
        </w:rPr>
        <w:t xml:space="preserve"> </w:t>
      </w:r>
      <w:r w:rsidRPr="00424F81">
        <w:rPr>
          <w:rFonts w:eastAsia="Calibri"/>
        </w:rPr>
        <w:t>F:\Data\IBM\Websphere\AppServer\bin</w:t>
      </w:r>
    </w:p>
    <w:p w14:paraId="44C886A6" w14:textId="77777777" w:rsidR="003674EF" w:rsidRPr="00424F81" w:rsidRDefault="003674EF" w:rsidP="00424F81">
      <w:pPr>
        <w:pStyle w:val="Step1"/>
        <w:rPr>
          <w:rFonts w:eastAsia="Calibri"/>
        </w:rPr>
      </w:pPr>
      <w:r w:rsidRPr="00424F81">
        <w:rPr>
          <w:rFonts w:eastAsia="Calibri"/>
        </w:rPr>
        <w:t>Run the following command:</w:t>
      </w:r>
    </w:p>
    <w:p w14:paraId="44C886A7" w14:textId="77777777" w:rsidR="003674EF" w:rsidRPr="00424F81" w:rsidRDefault="003674EF" w:rsidP="006F4337">
      <w:pPr>
        <w:pStyle w:val="Bullet2"/>
      </w:pPr>
      <w:r w:rsidRPr="00424F81">
        <w:t>"WASService -add SRVLPSRCNode02_nodeagent -serverName nodeagent -profilePath F:\Data\IBM\WebSphere\AppServer\profiles\SRVLPSRCNode02 -wasHome F:\Data\IBM\WebSphere\AppServer -logRoot F:\Data\IBM\WebSphere\AppServer\profiles\SRVLPSRCNode02\logs\nodeagent -logFile F:\Data\IBM\WebSphere\AppServer\profiles\SRVLPSRCNode02\logs\nodeagent\startServer.log"</w:t>
      </w:r>
    </w:p>
    <w:p w14:paraId="44C886A8" w14:textId="77777777" w:rsidR="003674EF" w:rsidRPr="00424F81" w:rsidRDefault="003674EF" w:rsidP="00424F81">
      <w:pPr>
        <w:pStyle w:val="Step1"/>
        <w:rPr>
          <w:rFonts w:eastAsia="Calibri"/>
        </w:rPr>
      </w:pPr>
      <w:r w:rsidRPr="00424F81">
        <w:rPr>
          <w:rFonts w:eastAsia="Calibri"/>
        </w:rPr>
        <w:t>Open services from Administrative Tools, manually change the startup mode for the services from manual to automatic.</w:t>
      </w:r>
      <w:r w:rsidR="00982F89" w:rsidRPr="00424F81">
        <w:rPr>
          <w:rFonts w:eastAsia="Calibri"/>
        </w:rPr>
        <w:t xml:space="preserve"> </w:t>
      </w:r>
    </w:p>
    <w:p w14:paraId="44C886A9" w14:textId="77777777" w:rsidR="003674EF" w:rsidRPr="00424F81" w:rsidRDefault="003674EF" w:rsidP="00424F81">
      <w:pPr>
        <w:pStyle w:val="Step1"/>
        <w:rPr>
          <w:rFonts w:eastAsia="Calibri"/>
        </w:rPr>
      </w:pPr>
      <w:r w:rsidRPr="00424F81">
        <w:rPr>
          <w:rFonts w:eastAsia="Calibri"/>
        </w:rPr>
        <w:t xml:space="preserve">Change the services credentials to the environment service account for the websphere services as well as the IBM HTTP Server 7.0 service. </w:t>
      </w:r>
    </w:p>
    <w:p w14:paraId="44C886AA" w14:textId="2757E9FF" w:rsidR="00424F81" w:rsidRDefault="00424F81">
      <w:pPr>
        <w:spacing w:after="0"/>
        <w:rPr>
          <w:rFonts w:ascii="Georgia" w:eastAsiaTheme="majorEastAsia" w:hAnsi="Georgia" w:cstheme="majorBidi"/>
          <w:bCs/>
          <w:color w:val="008198"/>
          <w:sz w:val="28"/>
          <w:szCs w:val="26"/>
        </w:rPr>
      </w:pPr>
      <w:bookmarkStart w:id="72" w:name="_Toc400291071"/>
    </w:p>
    <w:p w14:paraId="44C886AB" w14:textId="77777777" w:rsidR="003674EF" w:rsidRPr="00595047" w:rsidRDefault="003674EF" w:rsidP="003674EF">
      <w:pPr>
        <w:pStyle w:val="Heading2"/>
      </w:pPr>
      <w:bookmarkStart w:id="73" w:name="_Toc443378856"/>
      <w:r w:rsidRPr="00595047">
        <w:t>WebSphere C</w:t>
      </w:r>
      <w:r>
        <w:t>ELL-1</w:t>
      </w:r>
      <w:r w:rsidRPr="00595047">
        <w:t xml:space="preserve"> Configuration - LOS</w:t>
      </w:r>
      <w:bookmarkEnd w:id="72"/>
      <w:bookmarkEnd w:id="73"/>
    </w:p>
    <w:p w14:paraId="44C886AC" w14:textId="77777777" w:rsidR="003674EF" w:rsidRPr="00595047" w:rsidRDefault="003674EF" w:rsidP="003674EF">
      <w:pPr>
        <w:pStyle w:val="Heading3"/>
        <w:rPr>
          <w:rFonts w:ascii="Book Antiqua" w:eastAsia="Calibri" w:hAnsi="Book Antiqua"/>
          <w:szCs w:val="28"/>
        </w:rPr>
      </w:pPr>
      <w:bookmarkStart w:id="74" w:name="_Toc400291072"/>
      <w:r w:rsidRPr="00595047">
        <w:t>WebSphere Deployment Manager Creation:</w:t>
      </w:r>
      <w:r w:rsidR="00982F89">
        <w:t xml:space="preserve"> </w:t>
      </w:r>
      <w:r w:rsidRPr="00595047">
        <w:t>WAS1 Server</w:t>
      </w:r>
      <w:bookmarkEnd w:id="74"/>
      <w:r w:rsidR="00982F89">
        <w:rPr>
          <w:rFonts w:ascii="Book Antiqua" w:eastAsia="Calibri" w:hAnsi="Book Antiqua"/>
          <w:szCs w:val="28"/>
        </w:rPr>
        <w:t xml:space="preserve"> </w:t>
      </w:r>
    </w:p>
    <w:p w14:paraId="44C886AD" w14:textId="77777777" w:rsidR="003674EF" w:rsidRPr="002F6476" w:rsidRDefault="003674EF" w:rsidP="00465ACB">
      <w:pPr>
        <w:pStyle w:val="Step1"/>
        <w:numPr>
          <w:ilvl w:val="0"/>
          <w:numId w:val="41"/>
        </w:numPr>
        <w:ind w:left="900" w:hanging="540"/>
        <w:rPr>
          <w:rFonts w:eastAsia="Calibri"/>
        </w:rPr>
      </w:pPr>
      <w:r w:rsidRPr="002F6476">
        <w:rPr>
          <w:rFonts w:eastAsia="Calibri"/>
        </w:rPr>
        <w:t>Execute PMT.bat from</w:t>
      </w:r>
      <w:r w:rsidR="00982F89" w:rsidRPr="002F6476">
        <w:rPr>
          <w:rFonts w:eastAsia="Calibri"/>
        </w:rPr>
        <w:t xml:space="preserve"> </w:t>
      </w:r>
      <w:r w:rsidRPr="002F6476">
        <w:rPr>
          <w:rFonts w:eastAsia="Calibri"/>
        </w:rPr>
        <w:t>“F:\Data\IBM\WebSphere\AppServer\bin\ProfileManagement”</w:t>
      </w:r>
    </w:p>
    <w:p w14:paraId="44C886AE" w14:textId="77777777" w:rsidR="003674EF" w:rsidRPr="002F6476" w:rsidRDefault="00810118" w:rsidP="002F6476">
      <w:pPr>
        <w:pStyle w:val="Step1"/>
        <w:rPr>
          <w:rFonts w:eastAsia="Calibri"/>
        </w:rPr>
      </w:pPr>
      <w:r w:rsidRPr="002F6476">
        <w:rPr>
          <w:rFonts w:eastAsia="Calibri"/>
        </w:rPr>
        <w:t>Click</w:t>
      </w:r>
      <w:r w:rsidR="003674EF" w:rsidRPr="002F6476">
        <w:rPr>
          <w:rFonts w:eastAsia="Calibri"/>
        </w:rPr>
        <w:t xml:space="preserve"> the “Create” button to start the profile creation process.</w:t>
      </w:r>
    </w:p>
    <w:p w14:paraId="44C886AF" w14:textId="77777777" w:rsidR="003674EF" w:rsidRPr="002F6476" w:rsidRDefault="003674EF" w:rsidP="002F6476">
      <w:pPr>
        <w:pStyle w:val="Step1"/>
        <w:rPr>
          <w:rFonts w:eastAsia="Calibri"/>
        </w:rPr>
      </w:pPr>
      <w:r w:rsidRPr="002F6476">
        <w:rPr>
          <w:rFonts w:eastAsia="Calibri"/>
        </w:rPr>
        <w:t xml:space="preserve">In the “Environment Selection” window select the “Management” option and </w:t>
      </w:r>
      <w:r w:rsidR="00810118" w:rsidRPr="002F6476">
        <w:rPr>
          <w:rFonts w:eastAsia="Calibri"/>
        </w:rPr>
        <w:t>click</w:t>
      </w:r>
      <w:r w:rsidRPr="002F6476">
        <w:rPr>
          <w:rFonts w:eastAsia="Calibri"/>
        </w:rPr>
        <w:t xml:space="preserve"> the “Next” button.</w:t>
      </w:r>
    </w:p>
    <w:p w14:paraId="44C886B0" w14:textId="77777777" w:rsidR="003674EF" w:rsidRPr="002F6476" w:rsidRDefault="003674EF" w:rsidP="002F6476">
      <w:pPr>
        <w:pStyle w:val="Step1"/>
        <w:rPr>
          <w:rFonts w:eastAsia="Calibri"/>
        </w:rPr>
      </w:pPr>
      <w:r w:rsidRPr="002F6476">
        <w:rPr>
          <w:rFonts w:eastAsia="Calibri"/>
        </w:rPr>
        <w:t xml:space="preserve">In the Server Type Selection screen, select “Deployment manager” option and </w:t>
      </w:r>
      <w:r w:rsidR="00810118" w:rsidRPr="002F6476">
        <w:rPr>
          <w:rFonts w:eastAsia="Calibri"/>
        </w:rPr>
        <w:t>click</w:t>
      </w:r>
      <w:r w:rsidRPr="002F6476">
        <w:rPr>
          <w:rFonts w:eastAsia="Calibri"/>
        </w:rPr>
        <w:t xml:space="preserve"> “Next”.</w:t>
      </w:r>
    </w:p>
    <w:p w14:paraId="44C886B1" w14:textId="77777777" w:rsidR="003674EF" w:rsidRPr="002F6476" w:rsidRDefault="003674EF" w:rsidP="002F6476">
      <w:pPr>
        <w:pStyle w:val="Step1"/>
        <w:rPr>
          <w:rFonts w:eastAsia="Calibri"/>
        </w:rPr>
      </w:pPr>
      <w:r w:rsidRPr="002F6476">
        <w:rPr>
          <w:rFonts w:eastAsia="Calibri"/>
        </w:rPr>
        <w:t xml:space="preserve">In the “profile Creation Options” screen select the “Advanced profile creation” option and </w:t>
      </w:r>
      <w:r w:rsidR="00810118" w:rsidRPr="002F6476">
        <w:rPr>
          <w:rFonts w:eastAsia="Calibri"/>
        </w:rPr>
        <w:t>click</w:t>
      </w:r>
      <w:r w:rsidRPr="002F6476">
        <w:rPr>
          <w:rFonts w:eastAsia="Calibri"/>
        </w:rPr>
        <w:t xml:space="preserve"> “Next”.</w:t>
      </w:r>
    </w:p>
    <w:p w14:paraId="44C886B2" w14:textId="77777777" w:rsidR="003674EF" w:rsidRPr="002F6476" w:rsidRDefault="003674EF" w:rsidP="002F6476">
      <w:pPr>
        <w:pStyle w:val="Step1"/>
        <w:rPr>
          <w:rFonts w:eastAsia="Calibri"/>
        </w:rPr>
      </w:pPr>
      <w:r w:rsidRPr="002F6476">
        <w:rPr>
          <w:rFonts w:eastAsia="Calibri"/>
        </w:rPr>
        <w:t>In the “Optional Application Deployment” screen leave the “Deploy the administrative console” option “checked” and click “Next”. This option will enable web based administration for the created profile.</w:t>
      </w:r>
    </w:p>
    <w:p w14:paraId="44C886B3" w14:textId="77777777" w:rsidR="003674EF" w:rsidRPr="002F6476" w:rsidRDefault="003674EF" w:rsidP="002F6476">
      <w:pPr>
        <w:pStyle w:val="Step1"/>
        <w:rPr>
          <w:rFonts w:eastAsia="Calibri"/>
        </w:rPr>
      </w:pPr>
      <w:r w:rsidRPr="002F6476">
        <w:rPr>
          <w:rFonts w:eastAsia="Calibri"/>
        </w:rPr>
        <w:t xml:space="preserve">In the “Profile Name and Location” screen change the profile name and directory. </w:t>
      </w:r>
    </w:p>
    <w:p w14:paraId="44C886B4" w14:textId="77777777" w:rsidR="003674EF" w:rsidRPr="002F6476" w:rsidRDefault="003674EF" w:rsidP="006F4337">
      <w:pPr>
        <w:pStyle w:val="Bullet2"/>
      </w:pPr>
      <w:r w:rsidRPr="002F6476">
        <w:t>Profile Name: cell01_dmgr</w:t>
      </w:r>
    </w:p>
    <w:p w14:paraId="44C886B5" w14:textId="77777777" w:rsidR="003674EF" w:rsidRPr="002F6476" w:rsidRDefault="003674EF" w:rsidP="006F4337">
      <w:pPr>
        <w:pStyle w:val="Bullet2"/>
      </w:pPr>
      <w:r w:rsidRPr="002F6476">
        <w:t>Directory: F:\Data\IBM\WebSphere\AppServer\profiles\cell01_dmgr</w:t>
      </w:r>
    </w:p>
    <w:p w14:paraId="44C886B6" w14:textId="77777777" w:rsidR="003674EF" w:rsidRPr="002F6476" w:rsidRDefault="003674EF" w:rsidP="002F6476">
      <w:pPr>
        <w:pStyle w:val="Step1"/>
        <w:rPr>
          <w:rFonts w:eastAsia="Calibri"/>
        </w:rPr>
      </w:pPr>
      <w:r w:rsidRPr="002F6476">
        <w:rPr>
          <w:rFonts w:eastAsia="Calibri"/>
        </w:rPr>
        <w:t>Click “Next”</w:t>
      </w:r>
    </w:p>
    <w:p w14:paraId="44C886B7" w14:textId="77777777" w:rsidR="003674EF" w:rsidRPr="002F6476" w:rsidRDefault="003674EF" w:rsidP="002F6476">
      <w:pPr>
        <w:pStyle w:val="Step1"/>
        <w:rPr>
          <w:rFonts w:eastAsia="Calibri"/>
        </w:rPr>
      </w:pPr>
      <w:r w:rsidRPr="002F6476">
        <w:rPr>
          <w:rFonts w:eastAsia="Calibri"/>
        </w:rPr>
        <w:t xml:space="preserve"> In the “Node, Host, and Cell Names” screen change the Node name, host name and cell name.</w:t>
      </w:r>
    </w:p>
    <w:p w14:paraId="44C886B8" w14:textId="77777777" w:rsidR="003674EF" w:rsidRPr="002F6476" w:rsidRDefault="003674EF" w:rsidP="006F4337">
      <w:pPr>
        <w:pStyle w:val="Bullet2"/>
      </w:pPr>
      <w:r w:rsidRPr="002F6476">
        <w:t>Node Name: Cellmanager01</w:t>
      </w:r>
    </w:p>
    <w:p w14:paraId="44C886B9" w14:textId="77777777" w:rsidR="003674EF" w:rsidRPr="002F6476" w:rsidRDefault="003674EF" w:rsidP="006F4337">
      <w:pPr>
        <w:pStyle w:val="Bullet2"/>
      </w:pPr>
      <w:r w:rsidRPr="002F6476">
        <w:t>Host Name: full DNS name for that server</w:t>
      </w:r>
    </w:p>
    <w:p w14:paraId="44C886BA" w14:textId="77777777" w:rsidR="003674EF" w:rsidRPr="002F6476" w:rsidRDefault="003674EF" w:rsidP="006F4337">
      <w:pPr>
        <w:pStyle w:val="Bullet2"/>
      </w:pPr>
      <w:r w:rsidRPr="002F6476">
        <w:t>Cell Name: dmgrCell01</w:t>
      </w:r>
    </w:p>
    <w:p w14:paraId="44C886BB" w14:textId="77777777" w:rsidR="003674EF" w:rsidRPr="002F6476" w:rsidRDefault="003674EF" w:rsidP="002F6476">
      <w:pPr>
        <w:pStyle w:val="Step1"/>
        <w:rPr>
          <w:rFonts w:eastAsia="Calibri"/>
        </w:rPr>
      </w:pPr>
      <w:r w:rsidRPr="002F6476">
        <w:rPr>
          <w:rFonts w:eastAsia="Calibri"/>
        </w:rPr>
        <w:t>Click “Next”</w:t>
      </w:r>
    </w:p>
    <w:p w14:paraId="44C886BC" w14:textId="77777777" w:rsidR="003674EF" w:rsidRPr="002F6476" w:rsidRDefault="003674EF" w:rsidP="002F6476">
      <w:pPr>
        <w:pStyle w:val="Step1"/>
        <w:rPr>
          <w:rFonts w:eastAsia="Calibri"/>
        </w:rPr>
      </w:pPr>
      <w:r w:rsidRPr="002F6476">
        <w:rPr>
          <w:rFonts w:eastAsia="Calibri"/>
        </w:rPr>
        <w:t xml:space="preserve">In the “Administrative Security Screen” make sure the “Enable administrative security” is checked and provide the username and password click “Next”. </w:t>
      </w:r>
    </w:p>
    <w:p w14:paraId="44C886BD" w14:textId="77777777" w:rsidR="003674EF" w:rsidRPr="002F6476" w:rsidRDefault="003674EF" w:rsidP="006F4337">
      <w:pPr>
        <w:pStyle w:val="Bullet2"/>
      </w:pPr>
      <w:r w:rsidRPr="002F6476">
        <w:t>(Make sure you document the credential values you use for your environment)</w:t>
      </w:r>
    </w:p>
    <w:p w14:paraId="44C886BE" w14:textId="77777777" w:rsidR="003674EF" w:rsidRPr="002F6476" w:rsidRDefault="003674EF" w:rsidP="002F6476">
      <w:pPr>
        <w:pStyle w:val="Step1"/>
        <w:rPr>
          <w:rFonts w:eastAsia="Calibri"/>
        </w:rPr>
      </w:pPr>
      <w:r w:rsidRPr="002F6476">
        <w:rPr>
          <w:rFonts w:eastAsia="Calibri"/>
        </w:rPr>
        <w:t xml:space="preserve">In the “Security Certificate (Part 1)” screen leave the default options as-is and </w:t>
      </w:r>
      <w:r w:rsidR="00810118" w:rsidRPr="002F6476">
        <w:rPr>
          <w:rFonts w:eastAsia="Calibri"/>
        </w:rPr>
        <w:t>click</w:t>
      </w:r>
      <w:r w:rsidRPr="002F6476">
        <w:rPr>
          <w:rFonts w:eastAsia="Calibri"/>
        </w:rPr>
        <w:t xml:space="preserve"> “Next”.</w:t>
      </w:r>
    </w:p>
    <w:p w14:paraId="44C886BF" w14:textId="77777777" w:rsidR="003674EF" w:rsidRPr="002F6476" w:rsidRDefault="003674EF" w:rsidP="002F6476">
      <w:pPr>
        <w:pStyle w:val="Step1"/>
        <w:rPr>
          <w:rFonts w:eastAsia="Calibri"/>
        </w:rPr>
      </w:pPr>
      <w:r w:rsidRPr="002F6476">
        <w:rPr>
          <w:rFonts w:eastAsia="Calibri"/>
        </w:rPr>
        <w:t xml:space="preserve">In the “Security Certificate (Part 2)” screen leave all of the default values and </w:t>
      </w:r>
      <w:r w:rsidR="00810118" w:rsidRPr="002F6476">
        <w:rPr>
          <w:rFonts w:eastAsia="Calibri"/>
        </w:rPr>
        <w:t>click</w:t>
      </w:r>
      <w:r w:rsidRPr="002F6476">
        <w:rPr>
          <w:rFonts w:eastAsia="Calibri"/>
        </w:rPr>
        <w:t xml:space="preserve"> “Next”.</w:t>
      </w:r>
    </w:p>
    <w:p w14:paraId="44C886C0" w14:textId="77777777" w:rsidR="003674EF" w:rsidRPr="002F6476" w:rsidRDefault="003674EF" w:rsidP="002F6476">
      <w:pPr>
        <w:pStyle w:val="Step1"/>
        <w:rPr>
          <w:rFonts w:eastAsia="Calibri"/>
        </w:rPr>
      </w:pPr>
      <w:r w:rsidRPr="002F6476">
        <w:rPr>
          <w:rFonts w:eastAsia="Calibri"/>
        </w:rPr>
        <w:t xml:space="preserve">In the “Port Values Assignment” screen leave the port values as-is and </w:t>
      </w:r>
      <w:r w:rsidR="00810118" w:rsidRPr="002F6476">
        <w:rPr>
          <w:rFonts w:eastAsia="Calibri"/>
        </w:rPr>
        <w:t>click</w:t>
      </w:r>
      <w:r w:rsidRPr="002F6476">
        <w:rPr>
          <w:rFonts w:eastAsia="Calibri"/>
        </w:rPr>
        <w:t xml:space="preserve"> “Next”.</w:t>
      </w:r>
    </w:p>
    <w:p w14:paraId="44C886C1" w14:textId="77777777" w:rsidR="003674EF" w:rsidRPr="002F6476" w:rsidRDefault="003674EF" w:rsidP="006F4337">
      <w:pPr>
        <w:pStyle w:val="Bullet2"/>
      </w:pPr>
      <w:r w:rsidRPr="002F6476">
        <w:t>Note: if you have more than one profile, make sure the port values are unique.</w:t>
      </w:r>
    </w:p>
    <w:p w14:paraId="44C886C2" w14:textId="77777777" w:rsidR="003674EF" w:rsidRPr="002F6476" w:rsidRDefault="003674EF" w:rsidP="002F6476">
      <w:pPr>
        <w:pStyle w:val="Step1"/>
        <w:rPr>
          <w:rFonts w:eastAsia="Calibri"/>
        </w:rPr>
      </w:pPr>
      <w:r w:rsidRPr="002F6476">
        <w:rPr>
          <w:rFonts w:eastAsia="Calibri"/>
        </w:rPr>
        <w:t xml:space="preserve">In the “Windows Service Definition” screen, make sure “Run the deployment manager process as a Windows service” is “Checked” and the “Log on as a local system account” is “selected”. Leave the “Startup type” as “automatic” and </w:t>
      </w:r>
      <w:r w:rsidR="00810118" w:rsidRPr="002F6476">
        <w:rPr>
          <w:rFonts w:eastAsia="Calibri"/>
        </w:rPr>
        <w:t>click</w:t>
      </w:r>
      <w:r w:rsidRPr="002F6476">
        <w:rPr>
          <w:rFonts w:eastAsia="Calibri"/>
        </w:rPr>
        <w:t xml:space="preserve"> “Next”.</w:t>
      </w:r>
      <w:r w:rsidR="00982F89" w:rsidRPr="002F6476">
        <w:rPr>
          <w:rFonts w:eastAsia="Calibri"/>
        </w:rPr>
        <w:t xml:space="preserve">        </w:t>
      </w:r>
    </w:p>
    <w:p w14:paraId="44C886C3" w14:textId="77777777" w:rsidR="003674EF" w:rsidRPr="002F6476" w:rsidRDefault="003674EF" w:rsidP="002F6476">
      <w:pPr>
        <w:pStyle w:val="Step1"/>
        <w:rPr>
          <w:rFonts w:eastAsia="Calibri"/>
        </w:rPr>
      </w:pPr>
      <w:r w:rsidRPr="002F6476">
        <w:rPr>
          <w:rFonts w:eastAsia="Calibri"/>
        </w:rPr>
        <w:t xml:space="preserve">In the “Profile Creation Summary” screen verify the summary details and </w:t>
      </w:r>
      <w:r w:rsidR="00810118" w:rsidRPr="002F6476">
        <w:rPr>
          <w:rFonts w:eastAsia="Calibri"/>
        </w:rPr>
        <w:t>click</w:t>
      </w:r>
      <w:r w:rsidRPr="002F6476">
        <w:rPr>
          <w:rFonts w:eastAsia="Calibri"/>
        </w:rPr>
        <w:t xml:space="preserve"> the “Create” button.</w:t>
      </w:r>
    </w:p>
    <w:p w14:paraId="44C886C4" w14:textId="77777777" w:rsidR="003674EF" w:rsidRPr="002F6476" w:rsidRDefault="003674EF" w:rsidP="002F6476">
      <w:pPr>
        <w:pStyle w:val="Step1"/>
        <w:rPr>
          <w:rFonts w:eastAsia="Calibri"/>
        </w:rPr>
      </w:pPr>
      <w:r w:rsidRPr="002F6476">
        <w:rPr>
          <w:rFonts w:eastAsia="Calibri"/>
        </w:rPr>
        <w:t xml:space="preserve">Once the profile is created successfully, in the “profile Creation Complete” screen “check” the “Launch the Frist step console” and </w:t>
      </w:r>
      <w:r w:rsidR="00810118" w:rsidRPr="002F6476">
        <w:rPr>
          <w:rFonts w:eastAsia="Calibri"/>
        </w:rPr>
        <w:t>Click</w:t>
      </w:r>
      <w:r w:rsidRPr="002F6476">
        <w:rPr>
          <w:rFonts w:eastAsia="Calibri"/>
        </w:rPr>
        <w:t xml:space="preserve"> the “Finish” button.</w:t>
      </w:r>
    </w:p>
    <w:p w14:paraId="44C886C5" w14:textId="77777777" w:rsidR="003674EF" w:rsidRPr="002F6476" w:rsidRDefault="003674EF" w:rsidP="002F6476">
      <w:pPr>
        <w:pStyle w:val="Step1"/>
        <w:rPr>
          <w:rFonts w:eastAsia="Calibri"/>
        </w:rPr>
      </w:pPr>
      <w:r w:rsidRPr="002F6476">
        <w:rPr>
          <w:rFonts w:eastAsia="Calibri"/>
        </w:rPr>
        <w:t xml:space="preserve">In the “First steps” window </w:t>
      </w:r>
      <w:r w:rsidR="00810118" w:rsidRPr="002F6476">
        <w:rPr>
          <w:rFonts w:eastAsia="Calibri"/>
        </w:rPr>
        <w:t>click</w:t>
      </w:r>
      <w:r w:rsidRPr="002F6476">
        <w:rPr>
          <w:rFonts w:eastAsia="Calibri"/>
        </w:rPr>
        <w:t xml:space="preserve"> the “Installation verification” look. This will verify the profile installation is done correctly and also start the Deployment Manager.</w:t>
      </w:r>
      <w:r w:rsidR="00982F89" w:rsidRPr="002F6476">
        <w:rPr>
          <w:rFonts w:eastAsia="Calibri"/>
        </w:rPr>
        <w:t xml:space="preserve"> </w:t>
      </w:r>
      <w:r w:rsidRPr="002F6476">
        <w:rPr>
          <w:rFonts w:eastAsia="Calibri"/>
        </w:rPr>
        <w:t xml:space="preserve"> Installation Verification is required to start the deployment manager prior to creating individual profiles.</w:t>
      </w:r>
    </w:p>
    <w:p w14:paraId="44C886C6" w14:textId="77777777" w:rsidR="003674EF" w:rsidRPr="002F6476" w:rsidRDefault="003674EF" w:rsidP="002F6476">
      <w:pPr>
        <w:pStyle w:val="Step1"/>
        <w:rPr>
          <w:rFonts w:eastAsia="Calibri"/>
        </w:rPr>
      </w:pPr>
      <w:r w:rsidRPr="002F6476">
        <w:rPr>
          <w:rFonts w:eastAsia="Calibri"/>
        </w:rPr>
        <w:t xml:space="preserve">Verify for the “The Installation verification is complete” in the First Steps Output screen. </w:t>
      </w:r>
    </w:p>
    <w:p w14:paraId="44C886C7" w14:textId="77777777" w:rsidR="003674EF" w:rsidRPr="002F6476" w:rsidRDefault="003674EF" w:rsidP="002F6476">
      <w:pPr>
        <w:pStyle w:val="Step1"/>
        <w:rPr>
          <w:rFonts w:eastAsia="Calibri"/>
        </w:rPr>
      </w:pPr>
      <w:r w:rsidRPr="002F6476">
        <w:rPr>
          <w:rFonts w:eastAsia="Calibri"/>
        </w:rPr>
        <w:t>Verify the service was created in the windows services listing (services.msc)</w:t>
      </w:r>
      <w:r w:rsidR="00982F89" w:rsidRPr="002F6476">
        <w:rPr>
          <w:rFonts w:eastAsia="Calibri"/>
        </w:rPr>
        <w:t xml:space="preserve"> </w:t>
      </w:r>
      <w:r w:rsidRPr="002F6476">
        <w:rPr>
          <w:rFonts w:eastAsia="Calibri"/>
        </w:rPr>
        <w:t xml:space="preserve"> (Looking for IBM WAS Server v7 –CellManager01)</w:t>
      </w:r>
    </w:p>
    <w:p w14:paraId="44C886C8" w14:textId="77777777" w:rsidR="003674EF" w:rsidRPr="00595047" w:rsidRDefault="003674EF" w:rsidP="003674EF">
      <w:pPr>
        <w:pStyle w:val="Heading3"/>
        <w:rPr>
          <w:rFonts w:eastAsia="Calibri"/>
        </w:rPr>
      </w:pPr>
      <w:bookmarkStart w:id="75" w:name="_Toc400291073"/>
      <w:r>
        <w:t>WebSphere Profile &amp; Node Creation</w:t>
      </w:r>
      <w:r w:rsidRPr="00595047">
        <w:t>: WAS1 Server</w:t>
      </w:r>
      <w:r>
        <w:t xml:space="preserve"> -LOS</w:t>
      </w:r>
      <w:bookmarkEnd w:id="75"/>
    </w:p>
    <w:p w14:paraId="44C886C9" w14:textId="77777777" w:rsidR="003674EF" w:rsidRPr="008765AD" w:rsidRDefault="003674EF" w:rsidP="00465ACB">
      <w:pPr>
        <w:pStyle w:val="Step1"/>
        <w:numPr>
          <w:ilvl w:val="0"/>
          <w:numId w:val="42"/>
        </w:numPr>
        <w:ind w:left="900" w:hanging="540"/>
        <w:rPr>
          <w:rFonts w:eastAsia="Calibri"/>
        </w:rPr>
      </w:pPr>
      <w:r w:rsidRPr="008765AD">
        <w:rPr>
          <w:rFonts w:eastAsia="Calibri"/>
        </w:rPr>
        <w:t>Execute PMT.bat from “F:\Data\IBM\WebSphere\AppServer\bin\ProfileManagement” if the tool is not still running.</w:t>
      </w:r>
    </w:p>
    <w:p w14:paraId="44C886CA" w14:textId="77777777" w:rsidR="003674EF" w:rsidRPr="008765AD" w:rsidRDefault="003674EF" w:rsidP="008765AD">
      <w:pPr>
        <w:pStyle w:val="Step1"/>
        <w:rPr>
          <w:rFonts w:eastAsia="Calibri"/>
        </w:rPr>
      </w:pPr>
      <w:r w:rsidRPr="008765AD">
        <w:rPr>
          <w:rFonts w:eastAsia="Calibri"/>
        </w:rPr>
        <w:t xml:space="preserve">From the “Profile Management Tool” </w:t>
      </w:r>
      <w:r w:rsidR="00810118" w:rsidRPr="008765AD">
        <w:rPr>
          <w:rFonts w:eastAsia="Calibri"/>
        </w:rPr>
        <w:t>click</w:t>
      </w:r>
      <w:r w:rsidRPr="008765AD">
        <w:rPr>
          <w:rFonts w:eastAsia="Calibri"/>
        </w:rPr>
        <w:t xml:space="preserve"> the “Create” button</w:t>
      </w:r>
    </w:p>
    <w:p w14:paraId="44C886CB" w14:textId="77777777" w:rsidR="003674EF" w:rsidRPr="008765AD" w:rsidRDefault="003674EF" w:rsidP="008765AD">
      <w:pPr>
        <w:pStyle w:val="Step1"/>
        <w:rPr>
          <w:rFonts w:eastAsia="Calibri"/>
        </w:rPr>
      </w:pPr>
      <w:r w:rsidRPr="008765AD">
        <w:rPr>
          <w:rFonts w:eastAsia="Calibri"/>
        </w:rPr>
        <w:t xml:space="preserve">Select the “Custom Profile” option and </w:t>
      </w:r>
      <w:r w:rsidR="00810118" w:rsidRPr="008765AD">
        <w:rPr>
          <w:rFonts w:eastAsia="Calibri"/>
        </w:rPr>
        <w:t>click</w:t>
      </w:r>
      <w:r w:rsidRPr="008765AD">
        <w:rPr>
          <w:rFonts w:eastAsia="Calibri"/>
        </w:rPr>
        <w:t xml:space="preserve"> the “Next” button.</w:t>
      </w:r>
    </w:p>
    <w:p w14:paraId="44C886CC" w14:textId="77777777" w:rsidR="003674EF" w:rsidRPr="008765AD" w:rsidRDefault="003674EF" w:rsidP="008765AD">
      <w:pPr>
        <w:pStyle w:val="Step1"/>
        <w:rPr>
          <w:rFonts w:eastAsia="Calibri"/>
        </w:rPr>
      </w:pPr>
      <w:r w:rsidRPr="008765AD">
        <w:rPr>
          <w:rFonts w:eastAsia="Calibri"/>
        </w:rPr>
        <w:t xml:space="preserve">In the “profile Creation Options” screen select the “Advanced profile creation” option and </w:t>
      </w:r>
      <w:r w:rsidR="00810118" w:rsidRPr="008765AD">
        <w:rPr>
          <w:rFonts w:eastAsia="Calibri"/>
        </w:rPr>
        <w:t>click</w:t>
      </w:r>
      <w:r w:rsidRPr="008765AD">
        <w:rPr>
          <w:rFonts w:eastAsia="Calibri"/>
        </w:rPr>
        <w:t xml:space="preserve"> “Next”.</w:t>
      </w:r>
    </w:p>
    <w:p w14:paraId="44C886CD" w14:textId="77777777" w:rsidR="003674EF" w:rsidRPr="008765AD" w:rsidRDefault="003674EF" w:rsidP="006F4337">
      <w:pPr>
        <w:pStyle w:val="Bullet2"/>
      </w:pPr>
      <w:r w:rsidRPr="008765AD">
        <w:t>Profile Name: SRVLPSLOSNode01</w:t>
      </w:r>
    </w:p>
    <w:p w14:paraId="44C886CE" w14:textId="77777777" w:rsidR="003674EF" w:rsidRPr="008765AD" w:rsidRDefault="003674EF" w:rsidP="006F4337">
      <w:pPr>
        <w:pStyle w:val="Bullet2"/>
      </w:pPr>
      <w:r w:rsidRPr="008765AD">
        <w:t>Profile Directory:</w:t>
      </w:r>
      <w:r w:rsidR="00982F89" w:rsidRPr="008765AD">
        <w:t xml:space="preserve"> </w:t>
      </w:r>
      <w:r w:rsidRPr="008765AD">
        <w:t>F:\DATA\IBM\WebSphere\AppServer\profiles\SRVLPSLOSNode01</w:t>
      </w:r>
    </w:p>
    <w:p w14:paraId="44C886CF" w14:textId="77777777" w:rsidR="003674EF" w:rsidRPr="008765AD" w:rsidRDefault="003674EF" w:rsidP="008765AD">
      <w:pPr>
        <w:pStyle w:val="Step1"/>
        <w:rPr>
          <w:rFonts w:eastAsia="Calibri"/>
        </w:rPr>
      </w:pPr>
      <w:r w:rsidRPr="008765AD">
        <w:rPr>
          <w:rFonts w:eastAsia="Calibri"/>
        </w:rPr>
        <w:t>Click “Next”</w:t>
      </w:r>
    </w:p>
    <w:p w14:paraId="44C886D0" w14:textId="77777777" w:rsidR="003674EF" w:rsidRPr="008765AD" w:rsidRDefault="003674EF" w:rsidP="008765AD">
      <w:pPr>
        <w:pStyle w:val="Step1"/>
        <w:rPr>
          <w:rFonts w:eastAsia="Calibri"/>
        </w:rPr>
      </w:pPr>
      <w:r w:rsidRPr="008765AD">
        <w:rPr>
          <w:rFonts w:eastAsia="Calibri"/>
        </w:rPr>
        <w:t>In the “node and host names” screen</w:t>
      </w:r>
    </w:p>
    <w:p w14:paraId="44C886D1" w14:textId="77777777" w:rsidR="003674EF" w:rsidRPr="008765AD" w:rsidRDefault="003674EF" w:rsidP="006F4337">
      <w:pPr>
        <w:pStyle w:val="Bullet2"/>
      </w:pPr>
      <w:r w:rsidRPr="008765AD">
        <w:t>Node name:</w:t>
      </w:r>
      <w:r w:rsidR="00982F89" w:rsidRPr="008765AD">
        <w:t xml:space="preserve"> </w:t>
      </w:r>
      <w:r w:rsidRPr="008765AD">
        <w:t>SRVLPSLOSNode01</w:t>
      </w:r>
    </w:p>
    <w:p w14:paraId="44C886D2" w14:textId="77777777" w:rsidR="003674EF" w:rsidRPr="008765AD" w:rsidRDefault="003674EF" w:rsidP="006F4337">
      <w:pPr>
        <w:pStyle w:val="Bullet2"/>
      </w:pPr>
      <w:r w:rsidRPr="008765AD">
        <w:t>Host name:</w:t>
      </w:r>
      <w:r w:rsidR="00982F89" w:rsidRPr="008765AD">
        <w:t xml:space="preserve"> </w:t>
      </w:r>
      <w:r w:rsidRPr="008765AD">
        <w:t>&lt;actual servername.domain.com&gt;</w:t>
      </w:r>
    </w:p>
    <w:p w14:paraId="44C886D3" w14:textId="77777777" w:rsidR="003674EF" w:rsidRPr="008765AD" w:rsidRDefault="003674EF" w:rsidP="008765AD">
      <w:pPr>
        <w:pStyle w:val="Step1"/>
        <w:rPr>
          <w:rFonts w:eastAsia="Calibri"/>
        </w:rPr>
      </w:pPr>
      <w:r w:rsidRPr="008765AD">
        <w:rPr>
          <w:rFonts w:eastAsia="Calibri"/>
        </w:rPr>
        <w:t>Click “Next”</w:t>
      </w:r>
    </w:p>
    <w:p w14:paraId="44C886D4" w14:textId="77777777" w:rsidR="003674EF" w:rsidRPr="008765AD" w:rsidRDefault="003674EF" w:rsidP="008765AD">
      <w:pPr>
        <w:pStyle w:val="Step1"/>
        <w:rPr>
          <w:rFonts w:eastAsia="Calibri"/>
        </w:rPr>
      </w:pPr>
      <w:r w:rsidRPr="008765AD">
        <w:rPr>
          <w:rFonts w:eastAsia="Calibri"/>
        </w:rPr>
        <w:t>In the Federation Screen</w:t>
      </w:r>
    </w:p>
    <w:p w14:paraId="44C886D5" w14:textId="77777777" w:rsidR="003674EF" w:rsidRPr="008765AD" w:rsidRDefault="003674EF" w:rsidP="006F4337">
      <w:pPr>
        <w:pStyle w:val="Bullet2"/>
      </w:pPr>
      <w:r w:rsidRPr="008765AD">
        <w:t>Deployment manager host name: &lt;actual servername.domain.com&gt;</w:t>
      </w:r>
    </w:p>
    <w:p w14:paraId="44C886D6" w14:textId="77777777" w:rsidR="003674EF" w:rsidRPr="008765AD" w:rsidRDefault="003674EF" w:rsidP="006F4337">
      <w:pPr>
        <w:pStyle w:val="Bullet2"/>
      </w:pPr>
      <w:r w:rsidRPr="008765AD">
        <w:t>Deployment manager SOAP port number:</w:t>
      </w:r>
      <w:r w:rsidR="00982F89" w:rsidRPr="008765AD">
        <w:t xml:space="preserve"> </w:t>
      </w:r>
      <w:r w:rsidRPr="008765AD">
        <w:t>8879</w:t>
      </w:r>
    </w:p>
    <w:p w14:paraId="44C886D7" w14:textId="77777777" w:rsidR="003674EF" w:rsidRPr="008765AD" w:rsidRDefault="003674EF" w:rsidP="006F4337">
      <w:pPr>
        <w:pStyle w:val="Bullet2"/>
      </w:pPr>
      <w:r w:rsidRPr="008765AD">
        <w:t>Deployment manager authentication</w:t>
      </w:r>
    </w:p>
    <w:p w14:paraId="44C886D8" w14:textId="77777777" w:rsidR="003674EF" w:rsidRPr="008765AD" w:rsidRDefault="008765AD" w:rsidP="00DF7F2D">
      <w:pPr>
        <w:pStyle w:val="Bullet3"/>
        <w:rPr>
          <w:rFonts w:eastAsia="Calibri"/>
        </w:rPr>
      </w:pPr>
      <w:r w:rsidRPr="008765AD">
        <w:rPr>
          <w:rFonts w:eastAsia="Calibri"/>
        </w:rPr>
        <w:t>E</w:t>
      </w:r>
      <w:r w:rsidR="003674EF" w:rsidRPr="008765AD">
        <w:rPr>
          <w:rFonts w:eastAsia="Calibri"/>
        </w:rPr>
        <w:t>nter a username and password – RECORD this information</w:t>
      </w:r>
    </w:p>
    <w:p w14:paraId="44C886D9" w14:textId="77777777" w:rsidR="003674EF" w:rsidRPr="008765AD" w:rsidRDefault="003674EF" w:rsidP="008765AD">
      <w:pPr>
        <w:pStyle w:val="Step1"/>
        <w:rPr>
          <w:rFonts w:eastAsia="Calibri"/>
        </w:rPr>
      </w:pPr>
      <w:r w:rsidRPr="008765AD">
        <w:rPr>
          <w:rFonts w:eastAsia="Calibri"/>
        </w:rPr>
        <w:t xml:space="preserve">Leave the Federate this Node Later option unchecked, and </w:t>
      </w:r>
      <w:r w:rsidR="00810118" w:rsidRPr="008765AD">
        <w:rPr>
          <w:rFonts w:eastAsia="Calibri"/>
        </w:rPr>
        <w:t>click</w:t>
      </w:r>
      <w:r w:rsidRPr="008765AD">
        <w:rPr>
          <w:rFonts w:eastAsia="Calibri"/>
        </w:rPr>
        <w:t xml:space="preserve"> “Next”</w:t>
      </w:r>
    </w:p>
    <w:p w14:paraId="44C886DA" w14:textId="77777777" w:rsidR="003674EF" w:rsidRPr="008765AD" w:rsidRDefault="003674EF" w:rsidP="008765AD">
      <w:pPr>
        <w:pStyle w:val="Step1"/>
        <w:rPr>
          <w:rFonts w:eastAsia="Calibri"/>
        </w:rPr>
      </w:pPr>
      <w:r w:rsidRPr="008765AD">
        <w:rPr>
          <w:rFonts w:eastAsia="Calibri"/>
        </w:rPr>
        <w:t xml:space="preserve">In the Security Certificate (Part 1) screen, just </w:t>
      </w:r>
      <w:r w:rsidR="00810118" w:rsidRPr="008765AD">
        <w:rPr>
          <w:rFonts w:eastAsia="Calibri"/>
        </w:rPr>
        <w:t>click</w:t>
      </w:r>
      <w:r w:rsidRPr="008765AD">
        <w:rPr>
          <w:rFonts w:eastAsia="Calibri"/>
        </w:rPr>
        <w:t xml:space="preserve"> Next button.</w:t>
      </w:r>
    </w:p>
    <w:p w14:paraId="44C886DB" w14:textId="77777777" w:rsidR="003674EF" w:rsidRPr="008765AD" w:rsidRDefault="003674EF" w:rsidP="008765AD">
      <w:pPr>
        <w:pStyle w:val="Step1"/>
        <w:rPr>
          <w:rFonts w:eastAsia="Calibri"/>
        </w:rPr>
      </w:pPr>
      <w:r w:rsidRPr="008765AD">
        <w:rPr>
          <w:rFonts w:eastAsia="Calibri"/>
        </w:rPr>
        <w:t xml:space="preserve">In the Security Certificate (Part 2) screen, just </w:t>
      </w:r>
      <w:r w:rsidR="00810118" w:rsidRPr="008765AD">
        <w:rPr>
          <w:rFonts w:eastAsia="Calibri"/>
        </w:rPr>
        <w:t>click</w:t>
      </w:r>
      <w:r w:rsidRPr="008765AD">
        <w:rPr>
          <w:rFonts w:eastAsia="Calibri"/>
        </w:rPr>
        <w:t xml:space="preserve"> the Next button.</w:t>
      </w:r>
    </w:p>
    <w:p w14:paraId="44C886DC" w14:textId="77777777" w:rsidR="003674EF" w:rsidRPr="008765AD" w:rsidRDefault="003674EF" w:rsidP="008765AD">
      <w:pPr>
        <w:pStyle w:val="Step1"/>
        <w:rPr>
          <w:rFonts w:eastAsia="Calibri"/>
        </w:rPr>
      </w:pPr>
      <w:r w:rsidRPr="008765AD">
        <w:rPr>
          <w:rFonts w:eastAsia="Calibri"/>
        </w:rPr>
        <w:t>In the Port Values Assignment screen, Normally, you can just click Next.</w:t>
      </w:r>
      <w:r w:rsidR="00982F89" w:rsidRPr="008765AD">
        <w:rPr>
          <w:rFonts w:eastAsia="Calibri"/>
        </w:rPr>
        <w:t xml:space="preserve"> </w:t>
      </w:r>
      <w:r w:rsidRPr="008765AD">
        <w:rPr>
          <w:rFonts w:eastAsia="Calibri"/>
        </w:rPr>
        <w:t xml:space="preserve">If there is a port conflict, make sure to change the value based on the Recommended Port Values. </w:t>
      </w:r>
      <w:r w:rsidR="00810118" w:rsidRPr="008765AD">
        <w:rPr>
          <w:rFonts w:eastAsia="Calibri"/>
        </w:rPr>
        <w:t>Click</w:t>
      </w:r>
      <w:r w:rsidRPr="008765AD">
        <w:rPr>
          <w:rFonts w:eastAsia="Calibri"/>
        </w:rPr>
        <w:t xml:space="preserve"> Next button.</w:t>
      </w:r>
    </w:p>
    <w:p w14:paraId="44C886DD" w14:textId="77777777" w:rsidR="003674EF" w:rsidRPr="008765AD" w:rsidRDefault="003674EF" w:rsidP="008765AD">
      <w:pPr>
        <w:pStyle w:val="Step1"/>
        <w:rPr>
          <w:rFonts w:eastAsia="Calibri"/>
        </w:rPr>
      </w:pPr>
      <w:r w:rsidRPr="008765AD">
        <w:rPr>
          <w:rFonts w:eastAsia="Calibri"/>
        </w:rPr>
        <w:t xml:space="preserve">On the Profile Creation Summary screen, </w:t>
      </w:r>
      <w:r w:rsidR="00810118" w:rsidRPr="008765AD">
        <w:rPr>
          <w:rFonts w:eastAsia="Calibri"/>
        </w:rPr>
        <w:t>click</w:t>
      </w:r>
      <w:r w:rsidRPr="008765AD">
        <w:rPr>
          <w:rFonts w:eastAsia="Calibri"/>
        </w:rPr>
        <w:t xml:space="preserve"> “Create” button to create the profile.</w:t>
      </w:r>
    </w:p>
    <w:p w14:paraId="44C886DE" w14:textId="77777777" w:rsidR="003674EF" w:rsidRPr="008765AD" w:rsidRDefault="003674EF" w:rsidP="008765AD">
      <w:pPr>
        <w:pStyle w:val="Step1"/>
        <w:rPr>
          <w:rFonts w:eastAsia="Calibri"/>
        </w:rPr>
      </w:pPr>
      <w:r w:rsidRPr="008765AD">
        <w:rPr>
          <w:rFonts w:eastAsia="Calibri"/>
        </w:rPr>
        <w:t xml:space="preserve">After the successful creation, </w:t>
      </w:r>
      <w:r w:rsidR="00810118" w:rsidRPr="008765AD">
        <w:rPr>
          <w:rFonts w:eastAsia="Calibri"/>
        </w:rPr>
        <w:t>click</w:t>
      </w:r>
      <w:r w:rsidRPr="008765AD">
        <w:rPr>
          <w:rFonts w:eastAsia="Calibri"/>
        </w:rPr>
        <w:t xml:space="preserve"> Finish and do not launch the First Steps Console.</w:t>
      </w:r>
      <w:r w:rsidR="00982F89" w:rsidRPr="008765AD">
        <w:rPr>
          <w:rFonts w:eastAsia="Calibri"/>
        </w:rPr>
        <w:t xml:space="preserve"> </w:t>
      </w:r>
      <w:r w:rsidRPr="008765AD">
        <w:rPr>
          <w:rFonts w:eastAsia="Calibri"/>
        </w:rPr>
        <w:t>The profile(s) should be seen from the Profile Management Tool.</w:t>
      </w:r>
      <w:r w:rsidR="00982F89" w:rsidRPr="008765AD">
        <w:rPr>
          <w:rFonts w:eastAsia="Calibri"/>
        </w:rPr>
        <w:t xml:space="preserve"> </w:t>
      </w:r>
      <w:r w:rsidRPr="008765AD">
        <w:rPr>
          <w:rFonts w:eastAsia="Calibri"/>
        </w:rPr>
        <w:t>Click Exit and also close the PMT.</w:t>
      </w:r>
    </w:p>
    <w:p w14:paraId="44C886DF" w14:textId="77777777" w:rsidR="003674EF" w:rsidRPr="00595047" w:rsidRDefault="003674EF" w:rsidP="003674EF">
      <w:pPr>
        <w:pStyle w:val="Heading3"/>
        <w:rPr>
          <w:rFonts w:eastAsia="Calibri"/>
        </w:rPr>
      </w:pPr>
      <w:bookmarkStart w:id="76" w:name="_Toc400291074"/>
      <w:r>
        <w:t>WebSphere Profile &amp; Node Creation</w:t>
      </w:r>
      <w:r w:rsidRPr="00595047">
        <w:t>: WAS2 Server</w:t>
      </w:r>
      <w:r>
        <w:t xml:space="preserve"> -LOS</w:t>
      </w:r>
      <w:bookmarkEnd w:id="76"/>
    </w:p>
    <w:p w14:paraId="44C886E0" w14:textId="77777777" w:rsidR="003674EF" w:rsidRPr="00DF7F2D" w:rsidRDefault="003674EF" w:rsidP="00465ACB">
      <w:pPr>
        <w:pStyle w:val="Step1"/>
        <w:numPr>
          <w:ilvl w:val="0"/>
          <w:numId w:val="43"/>
        </w:numPr>
        <w:ind w:left="900" w:hanging="540"/>
        <w:rPr>
          <w:rFonts w:eastAsiaTheme="minorHAnsi"/>
        </w:rPr>
      </w:pPr>
      <w:r w:rsidRPr="00DF7F2D">
        <w:rPr>
          <w:rFonts w:eastAsiaTheme="minorHAnsi"/>
        </w:rPr>
        <w:t>USE PMT (Profile Management tool)</w:t>
      </w:r>
      <w:r w:rsidR="00982F89" w:rsidRPr="00DF7F2D">
        <w:rPr>
          <w:rFonts w:eastAsiaTheme="minorHAnsi"/>
        </w:rPr>
        <w:t xml:space="preserve"> </w:t>
      </w:r>
      <w:r w:rsidRPr="00DF7F2D">
        <w:rPr>
          <w:rFonts w:eastAsiaTheme="minorHAnsi"/>
        </w:rPr>
        <w:t>from F:\Data\IBM\WebSphere\AppServer\firststeps\firststeps.bat</w:t>
      </w:r>
    </w:p>
    <w:p w14:paraId="44C886E1" w14:textId="77777777" w:rsidR="003674EF" w:rsidRPr="00DF7F2D" w:rsidRDefault="003674EF" w:rsidP="00DF7F2D">
      <w:pPr>
        <w:pStyle w:val="Step1"/>
        <w:rPr>
          <w:rFonts w:eastAsia="Calibri"/>
        </w:rPr>
      </w:pPr>
      <w:r w:rsidRPr="00DF7F2D">
        <w:rPr>
          <w:rFonts w:eastAsia="Calibri"/>
        </w:rPr>
        <w:t xml:space="preserve">From the “Profile Management Tool” </w:t>
      </w:r>
      <w:r w:rsidR="00810118" w:rsidRPr="00DF7F2D">
        <w:rPr>
          <w:rFonts w:eastAsia="Calibri"/>
        </w:rPr>
        <w:t>click</w:t>
      </w:r>
      <w:r w:rsidRPr="00DF7F2D">
        <w:rPr>
          <w:rFonts w:eastAsia="Calibri"/>
        </w:rPr>
        <w:t xml:space="preserve"> the “Create” button</w:t>
      </w:r>
    </w:p>
    <w:p w14:paraId="44C886E2" w14:textId="77777777" w:rsidR="003674EF" w:rsidRPr="00DF7F2D" w:rsidRDefault="003674EF" w:rsidP="00DF7F2D">
      <w:pPr>
        <w:pStyle w:val="Step1"/>
        <w:rPr>
          <w:rFonts w:eastAsia="Calibri"/>
        </w:rPr>
      </w:pPr>
      <w:r w:rsidRPr="00DF7F2D">
        <w:rPr>
          <w:rFonts w:eastAsia="Calibri"/>
        </w:rPr>
        <w:t xml:space="preserve">Select the “Custom Profile” option and </w:t>
      </w:r>
      <w:r w:rsidR="00810118" w:rsidRPr="00DF7F2D">
        <w:rPr>
          <w:rFonts w:eastAsia="Calibri"/>
        </w:rPr>
        <w:t>click</w:t>
      </w:r>
      <w:r w:rsidRPr="00DF7F2D">
        <w:rPr>
          <w:rFonts w:eastAsia="Calibri"/>
        </w:rPr>
        <w:t xml:space="preserve"> the “Next” button.</w:t>
      </w:r>
    </w:p>
    <w:p w14:paraId="44C886E3" w14:textId="77777777" w:rsidR="003674EF" w:rsidRPr="00DF7F2D" w:rsidRDefault="003674EF" w:rsidP="00DF7F2D">
      <w:pPr>
        <w:pStyle w:val="Step1"/>
        <w:rPr>
          <w:rFonts w:eastAsia="Calibri"/>
        </w:rPr>
      </w:pPr>
      <w:r w:rsidRPr="00DF7F2D">
        <w:rPr>
          <w:rFonts w:eastAsia="Calibri"/>
        </w:rPr>
        <w:t xml:space="preserve">In the “profile Creation Options” screen select the “Advanced profile creation” option and </w:t>
      </w:r>
      <w:r w:rsidR="00810118" w:rsidRPr="00DF7F2D">
        <w:rPr>
          <w:rFonts w:eastAsia="Calibri"/>
        </w:rPr>
        <w:t>click</w:t>
      </w:r>
      <w:r w:rsidRPr="00DF7F2D">
        <w:rPr>
          <w:rFonts w:eastAsia="Calibri"/>
        </w:rPr>
        <w:t xml:space="preserve"> “Next”.</w:t>
      </w:r>
    </w:p>
    <w:p w14:paraId="44C886E4" w14:textId="64F6F35D" w:rsidR="003674EF" w:rsidRPr="00DF7F2D" w:rsidRDefault="0031635A" w:rsidP="006F4337">
      <w:pPr>
        <w:pStyle w:val="Bullet2"/>
      </w:pPr>
      <w:r>
        <w:t>Profile Name: SRVLPSLOS</w:t>
      </w:r>
      <w:r w:rsidR="003674EF" w:rsidRPr="00DF7F2D">
        <w:t>Node02</w:t>
      </w:r>
      <w:r w:rsidR="00982F89" w:rsidRPr="00DF7F2D">
        <w:t xml:space="preserve"> </w:t>
      </w:r>
    </w:p>
    <w:p w14:paraId="44C886E5" w14:textId="5DF0F888" w:rsidR="003674EF" w:rsidRPr="00DF7F2D" w:rsidRDefault="003674EF" w:rsidP="006F4337">
      <w:pPr>
        <w:pStyle w:val="Bullet2"/>
      </w:pPr>
      <w:r w:rsidRPr="00DF7F2D">
        <w:t>Profile Directory:</w:t>
      </w:r>
      <w:r w:rsidR="00982F89" w:rsidRPr="00DF7F2D">
        <w:t xml:space="preserve"> </w:t>
      </w:r>
      <w:r w:rsidRPr="00DF7F2D">
        <w:t>F:\DATA\IBM\WebSp</w:t>
      </w:r>
      <w:r w:rsidR="0031635A">
        <w:t>here\AppServer\profiles\SRVLPSLOS</w:t>
      </w:r>
      <w:r w:rsidRPr="00DF7F2D">
        <w:t>Node02</w:t>
      </w:r>
    </w:p>
    <w:p w14:paraId="44C886E6" w14:textId="77777777" w:rsidR="003674EF" w:rsidRPr="00DF7F2D" w:rsidRDefault="003674EF" w:rsidP="00DF7F2D">
      <w:pPr>
        <w:pStyle w:val="Step1"/>
        <w:rPr>
          <w:rFonts w:eastAsia="Calibri"/>
        </w:rPr>
      </w:pPr>
      <w:r w:rsidRPr="00DF7F2D">
        <w:rPr>
          <w:rFonts w:eastAsia="Calibri"/>
        </w:rPr>
        <w:t>Click “Next”</w:t>
      </w:r>
    </w:p>
    <w:p w14:paraId="44C886E7" w14:textId="77777777" w:rsidR="003674EF" w:rsidRPr="00DF7F2D" w:rsidRDefault="003674EF" w:rsidP="00DF7F2D">
      <w:pPr>
        <w:pStyle w:val="Step1"/>
        <w:rPr>
          <w:rFonts w:eastAsia="Calibri"/>
        </w:rPr>
      </w:pPr>
      <w:r w:rsidRPr="00DF7F2D">
        <w:rPr>
          <w:rFonts w:eastAsia="Calibri"/>
        </w:rPr>
        <w:t>In the “node and host names” screen</w:t>
      </w:r>
    </w:p>
    <w:p w14:paraId="44C886E8" w14:textId="3B280E5B" w:rsidR="003674EF" w:rsidRPr="00DF7F2D" w:rsidRDefault="003674EF" w:rsidP="006F4337">
      <w:pPr>
        <w:pStyle w:val="Bullet2"/>
      </w:pPr>
      <w:r w:rsidRPr="00DF7F2D">
        <w:t>Node name:</w:t>
      </w:r>
      <w:r w:rsidR="00982F89" w:rsidRPr="00DF7F2D">
        <w:t xml:space="preserve"> </w:t>
      </w:r>
      <w:r w:rsidR="0031635A">
        <w:t>SRVLPSLOS</w:t>
      </w:r>
      <w:r w:rsidRPr="00DF7F2D">
        <w:t>Node02</w:t>
      </w:r>
    </w:p>
    <w:p w14:paraId="44C886E9" w14:textId="77777777" w:rsidR="003674EF" w:rsidRPr="00DF7F2D" w:rsidRDefault="003674EF" w:rsidP="006F4337">
      <w:pPr>
        <w:pStyle w:val="Bullet2"/>
      </w:pPr>
      <w:r w:rsidRPr="00DF7F2D">
        <w:t>Host name:</w:t>
      </w:r>
      <w:r w:rsidR="00982F89" w:rsidRPr="00DF7F2D">
        <w:t xml:space="preserve"> </w:t>
      </w:r>
      <w:r w:rsidRPr="00DF7F2D">
        <w:t>&lt;actual servername.domain.com&gt;</w:t>
      </w:r>
    </w:p>
    <w:p w14:paraId="44C886EA" w14:textId="77777777" w:rsidR="003674EF" w:rsidRPr="00DF7F2D" w:rsidRDefault="003674EF" w:rsidP="00DF7F2D">
      <w:pPr>
        <w:pStyle w:val="Step1"/>
        <w:rPr>
          <w:rFonts w:eastAsia="Calibri"/>
        </w:rPr>
      </w:pPr>
      <w:r w:rsidRPr="00DF7F2D">
        <w:rPr>
          <w:rFonts w:eastAsia="Calibri"/>
        </w:rPr>
        <w:t>Click “Next”</w:t>
      </w:r>
    </w:p>
    <w:p w14:paraId="44C886EB" w14:textId="77777777" w:rsidR="003674EF" w:rsidRPr="00DF7F2D" w:rsidRDefault="003674EF" w:rsidP="00DF7F2D">
      <w:pPr>
        <w:pStyle w:val="Step1"/>
        <w:rPr>
          <w:rFonts w:eastAsia="Calibri"/>
        </w:rPr>
      </w:pPr>
      <w:r w:rsidRPr="00DF7F2D">
        <w:rPr>
          <w:rFonts w:eastAsia="Calibri"/>
        </w:rPr>
        <w:t>In the Federation Screen</w:t>
      </w:r>
    </w:p>
    <w:p w14:paraId="44C886EC" w14:textId="77777777" w:rsidR="003674EF" w:rsidRPr="00DF7F2D" w:rsidRDefault="003674EF" w:rsidP="006F4337">
      <w:pPr>
        <w:pStyle w:val="Bullet2"/>
      </w:pPr>
      <w:r w:rsidRPr="00DF7F2D">
        <w:t>Deployment manager host name: &lt; WAS1 SERVERNAME.domain.com&gt; (in your environment)</w:t>
      </w:r>
    </w:p>
    <w:p w14:paraId="44C886ED" w14:textId="77777777" w:rsidR="003674EF" w:rsidRPr="00DF7F2D" w:rsidRDefault="003674EF" w:rsidP="006F4337">
      <w:pPr>
        <w:pStyle w:val="Bullet2"/>
      </w:pPr>
      <w:r w:rsidRPr="00DF7F2D">
        <w:t>Deployment manager SOAP port number:</w:t>
      </w:r>
      <w:r w:rsidR="00982F89" w:rsidRPr="00DF7F2D">
        <w:t xml:space="preserve"> </w:t>
      </w:r>
      <w:r w:rsidRPr="00DF7F2D">
        <w:t>8879</w:t>
      </w:r>
    </w:p>
    <w:p w14:paraId="44C886EE" w14:textId="77777777" w:rsidR="003674EF" w:rsidRPr="00DF7F2D" w:rsidRDefault="003674EF" w:rsidP="006F4337">
      <w:pPr>
        <w:pStyle w:val="Bullet2"/>
      </w:pPr>
      <w:r w:rsidRPr="00DF7F2D">
        <w:t>Deployment manager authentication</w:t>
      </w:r>
    </w:p>
    <w:p w14:paraId="44C886EF" w14:textId="77777777" w:rsidR="003674EF" w:rsidRPr="00DF7F2D" w:rsidRDefault="00DF7F2D" w:rsidP="00DF7F2D">
      <w:pPr>
        <w:pStyle w:val="Bullet3"/>
        <w:rPr>
          <w:rFonts w:eastAsia="Calibri"/>
        </w:rPr>
      </w:pPr>
      <w:r w:rsidRPr="00DF7F2D">
        <w:rPr>
          <w:rFonts w:eastAsia="Calibri"/>
        </w:rPr>
        <w:t>E</w:t>
      </w:r>
      <w:r w:rsidR="003674EF" w:rsidRPr="00DF7F2D">
        <w:rPr>
          <w:rFonts w:eastAsia="Calibri"/>
        </w:rPr>
        <w:t>nter a username and password – RECORD this information</w:t>
      </w:r>
    </w:p>
    <w:p w14:paraId="44C886F0" w14:textId="77777777" w:rsidR="003674EF" w:rsidRPr="00DF7F2D" w:rsidRDefault="003674EF" w:rsidP="00DF7F2D">
      <w:pPr>
        <w:pStyle w:val="Step1"/>
        <w:rPr>
          <w:rFonts w:eastAsia="Calibri"/>
        </w:rPr>
      </w:pPr>
      <w:r w:rsidRPr="00DF7F2D">
        <w:rPr>
          <w:rFonts w:eastAsia="Calibri"/>
        </w:rPr>
        <w:t xml:space="preserve">Leave the Federate this Node Later option unchecked, and </w:t>
      </w:r>
      <w:r w:rsidR="00810118" w:rsidRPr="00DF7F2D">
        <w:rPr>
          <w:rFonts w:eastAsia="Calibri"/>
        </w:rPr>
        <w:t>click</w:t>
      </w:r>
      <w:r w:rsidRPr="00DF7F2D">
        <w:rPr>
          <w:rFonts w:eastAsia="Calibri"/>
        </w:rPr>
        <w:t xml:space="preserve"> “Next”</w:t>
      </w:r>
    </w:p>
    <w:p w14:paraId="44C886F1" w14:textId="77777777" w:rsidR="003674EF" w:rsidRPr="00DF7F2D" w:rsidRDefault="003674EF" w:rsidP="00DF7F2D">
      <w:pPr>
        <w:pStyle w:val="Step1"/>
        <w:rPr>
          <w:rFonts w:eastAsia="Calibri"/>
        </w:rPr>
      </w:pPr>
      <w:r w:rsidRPr="00DF7F2D">
        <w:rPr>
          <w:rFonts w:eastAsia="Calibri"/>
        </w:rPr>
        <w:t xml:space="preserve">In the Security Certificate (Part 1) screen, just </w:t>
      </w:r>
      <w:r w:rsidR="00810118" w:rsidRPr="00DF7F2D">
        <w:rPr>
          <w:rFonts w:eastAsia="Calibri"/>
        </w:rPr>
        <w:t>click</w:t>
      </w:r>
      <w:r w:rsidRPr="00DF7F2D">
        <w:rPr>
          <w:rFonts w:eastAsia="Calibri"/>
        </w:rPr>
        <w:t xml:space="preserve"> Next button.</w:t>
      </w:r>
    </w:p>
    <w:p w14:paraId="44C886F2" w14:textId="77777777" w:rsidR="003674EF" w:rsidRPr="00DF7F2D" w:rsidRDefault="003674EF" w:rsidP="00DF7F2D">
      <w:pPr>
        <w:pStyle w:val="Step1"/>
        <w:rPr>
          <w:rFonts w:eastAsia="Calibri"/>
        </w:rPr>
      </w:pPr>
      <w:r w:rsidRPr="00DF7F2D">
        <w:rPr>
          <w:rFonts w:eastAsia="Calibri"/>
        </w:rPr>
        <w:t xml:space="preserve">In the Security Certificate (Part 2) screen, just </w:t>
      </w:r>
      <w:r w:rsidR="00810118" w:rsidRPr="00DF7F2D">
        <w:rPr>
          <w:rFonts w:eastAsia="Calibri"/>
        </w:rPr>
        <w:t>click</w:t>
      </w:r>
      <w:r w:rsidRPr="00DF7F2D">
        <w:rPr>
          <w:rFonts w:eastAsia="Calibri"/>
        </w:rPr>
        <w:t xml:space="preserve"> the Next button.</w:t>
      </w:r>
    </w:p>
    <w:p w14:paraId="44C886F3" w14:textId="77777777" w:rsidR="003674EF" w:rsidRPr="00DF7F2D" w:rsidRDefault="003674EF" w:rsidP="00DF7F2D">
      <w:pPr>
        <w:pStyle w:val="Step1"/>
        <w:rPr>
          <w:rFonts w:eastAsia="Calibri"/>
        </w:rPr>
      </w:pPr>
      <w:r w:rsidRPr="00DF7F2D">
        <w:rPr>
          <w:rFonts w:eastAsia="Calibri"/>
        </w:rPr>
        <w:t>In the Port Values Assignment screen,</w:t>
      </w:r>
      <w:r w:rsidR="00982F89" w:rsidRPr="00DF7F2D">
        <w:rPr>
          <w:rFonts w:eastAsia="Calibri"/>
        </w:rPr>
        <w:t xml:space="preserve"> </w:t>
      </w:r>
      <w:r w:rsidRPr="00DF7F2D">
        <w:rPr>
          <w:rFonts w:eastAsia="Calibri"/>
        </w:rPr>
        <w:t>Normally, you can just click Next.</w:t>
      </w:r>
      <w:r w:rsidR="00982F89" w:rsidRPr="00DF7F2D">
        <w:rPr>
          <w:rFonts w:eastAsia="Calibri"/>
        </w:rPr>
        <w:t xml:space="preserve"> </w:t>
      </w:r>
      <w:r w:rsidRPr="00DF7F2D">
        <w:rPr>
          <w:rFonts w:eastAsia="Calibri"/>
        </w:rPr>
        <w:t xml:space="preserve">If there is a port conflict, make sure to change the value based on the Recommended Port Values. </w:t>
      </w:r>
      <w:r w:rsidR="00810118" w:rsidRPr="00DF7F2D">
        <w:rPr>
          <w:rFonts w:eastAsia="Calibri"/>
        </w:rPr>
        <w:t>Click</w:t>
      </w:r>
      <w:r w:rsidRPr="00DF7F2D">
        <w:rPr>
          <w:rFonts w:eastAsia="Calibri"/>
        </w:rPr>
        <w:t xml:space="preserve"> Next button.</w:t>
      </w:r>
    </w:p>
    <w:p w14:paraId="44C886F4" w14:textId="77777777" w:rsidR="003674EF" w:rsidRPr="00DF7F2D" w:rsidRDefault="003674EF" w:rsidP="00DF7F2D">
      <w:pPr>
        <w:pStyle w:val="Step1"/>
        <w:rPr>
          <w:rFonts w:eastAsia="Calibri"/>
        </w:rPr>
      </w:pPr>
      <w:r w:rsidRPr="00DF7F2D">
        <w:rPr>
          <w:rFonts w:eastAsia="Calibri"/>
        </w:rPr>
        <w:t xml:space="preserve">On the Profile Creation Summary screen, </w:t>
      </w:r>
      <w:r w:rsidR="00810118" w:rsidRPr="00DF7F2D">
        <w:rPr>
          <w:rFonts w:eastAsia="Calibri"/>
        </w:rPr>
        <w:t>click</w:t>
      </w:r>
      <w:r w:rsidRPr="00DF7F2D">
        <w:rPr>
          <w:rFonts w:eastAsia="Calibri"/>
        </w:rPr>
        <w:t xml:space="preserve"> “Create” button to create the profile.</w:t>
      </w:r>
    </w:p>
    <w:p w14:paraId="44C886F5" w14:textId="77777777" w:rsidR="003674EF" w:rsidRPr="00DF7F2D" w:rsidRDefault="003674EF" w:rsidP="00DF7F2D">
      <w:pPr>
        <w:pStyle w:val="Step1"/>
        <w:rPr>
          <w:rFonts w:eastAsia="Calibri"/>
        </w:rPr>
      </w:pPr>
      <w:r w:rsidRPr="00DF7F2D">
        <w:rPr>
          <w:rFonts w:eastAsia="Calibri"/>
        </w:rPr>
        <w:t xml:space="preserve">After the successful creation, </w:t>
      </w:r>
      <w:r w:rsidR="00810118" w:rsidRPr="00DF7F2D">
        <w:rPr>
          <w:rFonts w:eastAsia="Calibri"/>
        </w:rPr>
        <w:t>click</w:t>
      </w:r>
      <w:r w:rsidRPr="00DF7F2D">
        <w:rPr>
          <w:rFonts w:eastAsia="Calibri"/>
        </w:rPr>
        <w:t xml:space="preserve"> Finish button to launch the First Steps Console. The profile(s) should be seen from the Profile Management Tool. Click Exit and also close the PMT.</w:t>
      </w:r>
    </w:p>
    <w:p w14:paraId="44C886F6" w14:textId="77777777" w:rsidR="003674EF" w:rsidRPr="00DB6038" w:rsidRDefault="003674EF" w:rsidP="00DB6038">
      <w:pPr>
        <w:pStyle w:val="Heading4"/>
      </w:pPr>
      <w:r w:rsidRPr="00DB6038">
        <w:t>FROM WAS1 Server:</w:t>
      </w:r>
    </w:p>
    <w:p w14:paraId="44C886F7" w14:textId="77777777" w:rsidR="003674EF" w:rsidRPr="00DB6038" w:rsidRDefault="003674EF" w:rsidP="00465ACB">
      <w:pPr>
        <w:pStyle w:val="Step1"/>
        <w:numPr>
          <w:ilvl w:val="0"/>
          <w:numId w:val="44"/>
        </w:numPr>
        <w:ind w:left="900" w:hanging="540"/>
        <w:rPr>
          <w:rFonts w:eastAsia="Calibri"/>
        </w:rPr>
      </w:pPr>
      <w:r w:rsidRPr="00DB6038">
        <w:rPr>
          <w:rFonts w:eastAsia="Calibri"/>
        </w:rPr>
        <w:t>Execute Firststeps.bat from</w:t>
      </w:r>
      <w:r w:rsidR="00982F89" w:rsidRPr="00DB6038">
        <w:rPr>
          <w:rFonts w:eastAsia="Calibri"/>
        </w:rPr>
        <w:t xml:space="preserve"> </w:t>
      </w:r>
      <w:r w:rsidRPr="00DB6038">
        <w:rPr>
          <w:rFonts w:eastAsia="Calibri"/>
        </w:rPr>
        <w:t>F:\DATA\IBM\WebSphere\AppServer\profiles\cell01_dmgr\firststeps directory.</w:t>
      </w:r>
    </w:p>
    <w:p w14:paraId="44C886F8" w14:textId="77777777" w:rsidR="003674EF" w:rsidRPr="00DB6038" w:rsidRDefault="00810118" w:rsidP="00DB6038">
      <w:pPr>
        <w:pStyle w:val="Step1"/>
        <w:rPr>
          <w:rFonts w:eastAsia="Calibri"/>
        </w:rPr>
      </w:pPr>
      <w:r w:rsidRPr="00DB6038">
        <w:rPr>
          <w:rFonts w:eastAsia="Calibri"/>
        </w:rPr>
        <w:t>Click</w:t>
      </w:r>
      <w:r w:rsidR="003674EF" w:rsidRPr="00DB6038">
        <w:rPr>
          <w:rFonts w:eastAsia="Calibri"/>
        </w:rPr>
        <w:t xml:space="preserve"> the “Administrative console” and login to WAS console.</w:t>
      </w:r>
    </w:p>
    <w:p w14:paraId="44C886F9" w14:textId="77777777" w:rsidR="003674EF" w:rsidRPr="00DB6038" w:rsidRDefault="003674EF" w:rsidP="00DB6038">
      <w:pPr>
        <w:pStyle w:val="Step1"/>
        <w:rPr>
          <w:rFonts w:eastAsia="Calibri"/>
        </w:rPr>
      </w:pPr>
      <w:r w:rsidRPr="00DB6038">
        <w:rPr>
          <w:rFonts w:eastAsia="Calibri"/>
        </w:rPr>
        <w:t>From the Websphere Admin Console select</w:t>
      </w:r>
      <w:r w:rsidR="00982F89" w:rsidRPr="00DB6038">
        <w:rPr>
          <w:rFonts w:eastAsia="Calibri"/>
        </w:rPr>
        <w:t xml:space="preserve"> </w:t>
      </w:r>
      <w:r w:rsidRPr="00DB6038">
        <w:rPr>
          <w:rFonts w:eastAsia="Calibri"/>
        </w:rPr>
        <w:t xml:space="preserve">System administration </w:t>
      </w:r>
      <w:r w:rsidRPr="00DB6038">
        <w:rPr>
          <w:rFonts w:eastAsia="Calibri"/>
        </w:rPr>
        <w:sym w:font="Wingdings" w:char="F0E0"/>
      </w:r>
      <w:r w:rsidRPr="00DB6038">
        <w:rPr>
          <w:rFonts w:eastAsia="Calibri"/>
        </w:rPr>
        <w:t xml:space="preserve"> Nodes look to verify the nodes. In the right frame, you should see Nodes listed along with the Deployment Cell Manager.</w:t>
      </w:r>
    </w:p>
    <w:p w14:paraId="44C886FA" w14:textId="77777777" w:rsidR="003674EF" w:rsidRPr="005E5C9F" w:rsidRDefault="003674EF" w:rsidP="003674EF">
      <w:pPr>
        <w:pStyle w:val="Heading3"/>
        <w:rPr>
          <w:rFonts w:eastAsia="Calibri"/>
          <w:noProof/>
        </w:rPr>
      </w:pPr>
      <w:bookmarkStart w:id="77" w:name="_Toc400291075"/>
      <w:r w:rsidRPr="005E5C9F">
        <w:rPr>
          <w:rFonts w:eastAsia="Calibri"/>
          <w:noProof/>
        </w:rPr>
        <w:t>WebSphere Server</w:t>
      </w:r>
      <w:r w:rsidR="00982F89">
        <w:rPr>
          <w:rFonts w:eastAsia="Calibri"/>
          <w:noProof/>
        </w:rPr>
        <w:t xml:space="preserve"> </w:t>
      </w:r>
      <w:r w:rsidRPr="005E5C9F">
        <w:rPr>
          <w:rFonts w:eastAsia="Calibri"/>
          <w:noProof/>
        </w:rPr>
        <w:t>Creation: WAS 1 Server -LOS</w:t>
      </w:r>
      <w:bookmarkEnd w:id="77"/>
    </w:p>
    <w:p w14:paraId="44C886FB" w14:textId="77777777" w:rsidR="003674EF" w:rsidRPr="00782DBB" w:rsidRDefault="003674EF" w:rsidP="00465ACB">
      <w:pPr>
        <w:pStyle w:val="Step1"/>
        <w:numPr>
          <w:ilvl w:val="0"/>
          <w:numId w:val="45"/>
        </w:numPr>
        <w:ind w:left="900" w:hanging="540"/>
        <w:rPr>
          <w:rFonts w:eastAsia="Calibri"/>
        </w:rPr>
      </w:pPr>
      <w:r w:rsidRPr="00782DBB">
        <w:rPr>
          <w:rFonts w:eastAsia="Calibri"/>
        </w:rPr>
        <w:t>From the Administrative Console - (F:\Data\IBM\WebSphere\AppServer\profiles\cell01_dmgr\firststeps\firststeps.bat)</w:t>
      </w:r>
      <w:r w:rsidR="00782DBB" w:rsidRPr="00782DBB">
        <w:rPr>
          <w:rFonts w:eastAsia="Calibri"/>
        </w:rPr>
        <w:t xml:space="preserve"> </w:t>
      </w:r>
      <w:r w:rsidRPr="00782DBB">
        <w:rPr>
          <w:rFonts w:eastAsia="Calibri"/>
        </w:rPr>
        <w:t>Use the account and password supplied during profile creation.</w:t>
      </w:r>
    </w:p>
    <w:p w14:paraId="44C886FC" w14:textId="77777777" w:rsidR="003674EF" w:rsidRPr="00782DBB" w:rsidRDefault="003674EF" w:rsidP="00782DBB">
      <w:pPr>
        <w:pStyle w:val="Step1"/>
        <w:rPr>
          <w:rFonts w:eastAsia="Calibri"/>
        </w:rPr>
      </w:pPr>
      <w:r w:rsidRPr="00782DBB">
        <w:rPr>
          <w:rFonts w:eastAsia="Calibri"/>
        </w:rPr>
        <w:t xml:space="preserve">From Servers </w:t>
      </w:r>
      <w:r w:rsidRPr="00782DBB">
        <w:rPr>
          <w:rFonts w:eastAsia="Calibri"/>
        </w:rPr>
        <w:sym w:font="Wingdings" w:char="F0E0"/>
      </w:r>
      <w:r w:rsidRPr="00782DBB">
        <w:rPr>
          <w:rFonts w:eastAsia="Calibri"/>
        </w:rPr>
        <w:t xml:space="preserve"> Server Types </w:t>
      </w:r>
      <w:r w:rsidRPr="00782DBB">
        <w:rPr>
          <w:rFonts w:eastAsia="Calibri"/>
        </w:rPr>
        <w:sym w:font="Wingdings" w:char="F0E0"/>
      </w:r>
      <w:r w:rsidRPr="00782DBB">
        <w:rPr>
          <w:rFonts w:eastAsia="Calibri"/>
        </w:rPr>
        <w:t xml:space="preserve"> Websphere application servers and </w:t>
      </w:r>
      <w:r w:rsidR="00810118" w:rsidRPr="00782DBB">
        <w:rPr>
          <w:rFonts w:eastAsia="Calibri"/>
        </w:rPr>
        <w:t>click</w:t>
      </w:r>
      <w:r w:rsidRPr="00782DBB">
        <w:rPr>
          <w:rFonts w:eastAsia="Calibri"/>
        </w:rPr>
        <w:t xml:space="preserve"> New button in the right frame.</w:t>
      </w:r>
    </w:p>
    <w:p w14:paraId="44C886FD" w14:textId="77777777" w:rsidR="003674EF" w:rsidRPr="00782DBB" w:rsidRDefault="003674EF" w:rsidP="00782DBB">
      <w:pPr>
        <w:pStyle w:val="Step1"/>
        <w:rPr>
          <w:rFonts w:eastAsia="Calibri"/>
        </w:rPr>
      </w:pPr>
      <w:r w:rsidRPr="00782DBB">
        <w:rPr>
          <w:rFonts w:eastAsia="Calibri"/>
        </w:rPr>
        <w:t>Select the first Node – “SRVLPSLOSNode01” from the dropdown and add</w:t>
      </w:r>
      <w:r w:rsidR="00982F89" w:rsidRPr="00782DBB">
        <w:rPr>
          <w:rFonts w:eastAsia="Calibri"/>
        </w:rPr>
        <w:t xml:space="preserve"> </w:t>
      </w:r>
      <w:r w:rsidRPr="00782DBB">
        <w:rPr>
          <w:rFonts w:eastAsia="Calibri"/>
        </w:rPr>
        <w:t xml:space="preserve"> “LPSLOSServer01”</w:t>
      </w:r>
    </w:p>
    <w:p w14:paraId="44C886FE" w14:textId="77777777" w:rsidR="003674EF" w:rsidRPr="00782DBB" w:rsidRDefault="003674EF" w:rsidP="00782DBB">
      <w:pPr>
        <w:pStyle w:val="Step1"/>
        <w:rPr>
          <w:rFonts w:eastAsia="Calibri"/>
        </w:rPr>
      </w:pPr>
      <w:r w:rsidRPr="00782DBB">
        <w:rPr>
          <w:rFonts w:eastAsia="Calibri"/>
        </w:rPr>
        <w:t xml:space="preserve">In Server template screen– select the default option and </w:t>
      </w:r>
      <w:r w:rsidR="00810118" w:rsidRPr="00782DBB">
        <w:rPr>
          <w:rFonts w:eastAsia="Calibri"/>
        </w:rPr>
        <w:t>click</w:t>
      </w:r>
      <w:r w:rsidRPr="00782DBB">
        <w:rPr>
          <w:rFonts w:eastAsia="Calibri"/>
        </w:rPr>
        <w:t xml:space="preserve"> the Next button.</w:t>
      </w:r>
    </w:p>
    <w:p w14:paraId="44C886FF" w14:textId="77777777" w:rsidR="003674EF" w:rsidRPr="00782DBB" w:rsidRDefault="003674EF" w:rsidP="00782DBB">
      <w:pPr>
        <w:pStyle w:val="Step1"/>
        <w:rPr>
          <w:rFonts w:eastAsia="Calibri"/>
        </w:rPr>
      </w:pPr>
      <w:r w:rsidRPr="00782DBB">
        <w:rPr>
          <w:rFonts w:eastAsia="Calibri"/>
        </w:rPr>
        <w:t xml:space="preserve">In the Server Specific Properties screen (shown above) – leave the “Generate Unique Ports” option checked and </w:t>
      </w:r>
      <w:r w:rsidR="00810118" w:rsidRPr="00782DBB">
        <w:rPr>
          <w:rFonts w:eastAsia="Calibri"/>
        </w:rPr>
        <w:t>click</w:t>
      </w:r>
      <w:r w:rsidRPr="00782DBB">
        <w:rPr>
          <w:rFonts w:eastAsia="Calibri"/>
        </w:rPr>
        <w:t xml:space="preserve"> Next button.</w:t>
      </w:r>
    </w:p>
    <w:p w14:paraId="44C88700" w14:textId="77777777" w:rsidR="003674EF" w:rsidRPr="00782DBB" w:rsidRDefault="00810118" w:rsidP="00782DBB">
      <w:pPr>
        <w:pStyle w:val="Step1"/>
        <w:rPr>
          <w:rFonts w:eastAsia="Calibri"/>
        </w:rPr>
      </w:pPr>
      <w:r w:rsidRPr="00782DBB">
        <w:rPr>
          <w:rFonts w:eastAsia="Calibri"/>
        </w:rPr>
        <w:t>Click</w:t>
      </w:r>
      <w:r w:rsidR="003674EF" w:rsidRPr="00782DBB">
        <w:rPr>
          <w:rFonts w:eastAsia="Calibri"/>
        </w:rPr>
        <w:t xml:space="preserve"> the Finish button in Confirm new server screen (shown above) to create the server. </w:t>
      </w:r>
    </w:p>
    <w:p w14:paraId="44C88701" w14:textId="77777777" w:rsidR="003674EF" w:rsidRPr="00782DBB" w:rsidRDefault="003674EF" w:rsidP="00782DBB">
      <w:pPr>
        <w:pStyle w:val="Step1"/>
        <w:rPr>
          <w:rFonts w:eastAsia="Calibri"/>
        </w:rPr>
      </w:pPr>
      <w:r w:rsidRPr="00782DBB">
        <w:rPr>
          <w:rFonts w:eastAsia="Calibri"/>
        </w:rPr>
        <w:t xml:space="preserve">The Application Server is now listed. Now </w:t>
      </w:r>
      <w:r w:rsidR="00810118" w:rsidRPr="00782DBB">
        <w:rPr>
          <w:rFonts w:eastAsia="Calibri"/>
        </w:rPr>
        <w:t>click</w:t>
      </w:r>
      <w:r w:rsidRPr="00782DBB">
        <w:rPr>
          <w:rFonts w:eastAsia="Calibri"/>
        </w:rPr>
        <w:t xml:space="preserve"> the Save link in the messages block for the changes to be reflected in the Master Configuration file.</w:t>
      </w:r>
    </w:p>
    <w:p w14:paraId="44C88702" w14:textId="77777777" w:rsidR="003674EF" w:rsidRPr="00782DBB" w:rsidRDefault="003674EF" w:rsidP="00782DBB">
      <w:pPr>
        <w:pStyle w:val="Step1"/>
        <w:rPr>
          <w:rFonts w:eastAsia="Calibri"/>
        </w:rPr>
      </w:pPr>
      <w:r w:rsidRPr="00782DBB">
        <w:rPr>
          <w:rFonts w:eastAsia="Calibri"/>
        </w:rPr>
        <w:t>Select the Application Server – “LPSLOSServer01” link and in the Configuration screen change the following</w:t>
      </w:r>
    </w:p>
    <w:p w14:paraId="44C88703" w14:textId="77777777" w:rsidR="003674EF" w:rsidRPr="00782DBB" w:rsidRDefault="003674EF" w:rsidP="006F4337">
      <w:pPr>
        <w:pStyle w:val="Bullet2"/>
      </w:pPr>
      <w:r w:rsidRPr="00782DBB">
        <w:t>Check Parallel Start option</w:t>
      </w:r>
    </w:p>
    <w:p w14:paraId="44C88704" w14:textId="77777777" w:rsidR="003674EF" w:rsidRPr="00782DBB" w:rsidRDefault="003674EF" w:rsidP="006F4337">
      <w:pPr>
        <w:pStyle w:val="Bullet2"/>
      </w:pPr>
      <w:r w:rsidRPr="00782DBB">
        <w:t>Check Start components as needed option</w:t>
      </w:r>
    </w:p>
    <w:p w14:paraId="44C88705" w14:textId="77777777" w:rsidR="003674EF" w:rsidRPr="00782DBB" w:rsidRDefault="003674EF" w:rsidP="006F4337">
      <w:pPr>
        <w:pStyle w:val="Bullet2"/>
      </w:pPr>
      <w:r w:rsidRPr="00782DBB">
        <w:t>Change the Class loader Policy as Multiple</w:t>
      </w:r>
    </w:p>
    <w:p w14:paraId="44C88706" w14:textId="77777777" w:rsidR="003674EF" w:rsidRDefault="00810118" w:rsidP="00782DBB">
      <w:pPr>
        <w:pStyle w:val="Step1"/>
        <w:rPr>
          <w:rFonts w:eastAsia="Calibri"/>
        </w:rPr>
      </w:pPr>
      <w:r w:rsidRPr="00782DBB">
        <w:rPr>
          <w:rFonts w:eastAsia="Calibri"/>
        </w:rPr>
        <w:t>Click</w:t>
      </w:r>
      <w:r w:rsidR="003674EF" w:rsidRPr="00782DBB">
        <w:rPr>
          <w:rFonts w:eastAsia="Calibri"/>
        </w:rPr>
        <w:t xml:space="preserve"> Apply button and then subsequently Save link to reflect the changes in the Master Configuration file.</w:t>
      </w:r>
    </w:p>
    <w:p w14:paraId="514EADC8" w14:textId="77777777" w:rsidR="00C30475" w:rsidRPr="00025283" w:rsidRDefault="00C30475" w:rsidP="00C30475">
      <w:pPr>
        <w:pStyle w:val="Step1"/>
        <w:rPr>
          <w:rFonts w:eastAsia="Calibri"/>
        </w:rPr>
      </w:pPr>
      <w:r w:rsidRPr="00025283">
        <w:rPr>
          <w:rFonts w:eastAsia="Calibri"/>
        </w:rPr>
        <w:t>Click the Application Server ,</w:t>
      </w:r>
      <w:r>
        <w:rPr>
          <w:rFonts w:eastAsia="Calibri"/>
        </w:rPr>
        <w:t xml:space="preserve"> Communications </w:t>
      </w:r>
      <w:r w:rsidRPr="00CB6E9D">
        <w:rPr>
          <w:rFonts w:eastAsia="Calibri"/>
        </w:rPr>
        <w:sym w:font="Wingdings" w:char="F0E0"/>
      </w:r>
      <w:r>
        <w:rPr>
          <w:rFonts w:eastAsia="Calibri"/>
        </w:rPr>
        <w:t>click the link to Ports.  DOCUMENT the WC_defaulthost port.</w:t>
      </w:r>
    </w:p>
    <w:p w14:paraId="5FD22088" w14:textId="51A75B1C" w:rsidR="00BB6154" w:rsidRPr="00BB6154" w:rsidRDefault="00810118" w:rsidP="00BB6154">
      <w:pPr>
        <w:pStyle w:val="Step1"/>
        <w:rPr>
          <w:rFonts w:eastAsia="Calibri"/>
        </w:rPr>
      </w:pPr>
      <w:r w:rsidRPr="00782DBB">
        <w:rPr>
          <w:rFonts w:eastAsia="Calibri"/>
        </w:rPr>
        <w:t>Click</w:t>
      </w:r>
      <w:r w:rsidR="003674EF" w:rsidRPr="00782DBB">
        <w:rPr>
          <w:rFonts w:eastAsia="Calibri"/>
        </w:rPr>
        <w:t xml:space="preserve"> the Application Server , Server Infrastructure </w:t>
      </w:r>
      <w:r w:rsidR="003674EF" w:rsidRPr="00782DBB">
        <w:rPr>
          <w:rFonts w:eastAsia="Calibri"/>
        </w:rPr>
        <w:sym w:font="Wingdings" w:char="F0E0"/>
      </w:r>
      <w:r w:rsidR="003674EF" w:rsidRPr="00782DBB">
        <w:rPr>
          <w:rFonts w:eastAsia="Calibri"/>
        </w:rPr>
        <w:t xml:space="preserve"> Java and Process Management </w:t>
      </w:r>
      <w:r w:rsidR="003674EF" w:rsidRPr="00782DBB">
        <w:rPr>
          <w:rFonts w:eastAsia="Calibri"/>
        </w:rPr>
        <w:sym w:font="Wingdings" w:char="F0E0"/>
      </w:r>
      <w:r w:rsidR="003674EF" w:rsidRPr="00782DBB">
        <w:rPr>
          <w:rFonts w:eastAsia="Calibri"/>
        </w:rPr>
        <w:t xml:space="preserve"> Process definition, Java Virtual Machine</w:t>
      </w:r>
      <w:r w:rsidR="00982F89" w:rsidRPr="00782DBB">
        <w:rPr>
          <w:rFonts w:eastAsia="Calibri"/>
        </w:rPr>
        <w:t xml:space="preserve"> </w:t>
      </w:r>
      <w:r w:rsidR="003674EF" w:rsidRPr="00782DBB">
        <w:rPr>
          <w:rFonts w:eastAsia="Calibri"/>
        </w:rPr>
        <w:t xml:space="preserve"> </w:t>
      </w:r>
    </w:p>
    <w:p w14:paraId="44C88708" w14:textId="1417A40A" w:rsidR="003674EF" w:rsidRPr="00782DBB" w:rsidRDefault="003674EF" w:rsidP="00BB6154">
      <w:pPr>
        <w:pStyle w:val="Step1"/>
      </w:pPr>
      <w:r w:rsidRPr="00782DBB">
        <w:t xml:space="preserve">Change the Classpath </w:t>
      </w:r>
      <w:r w:rsidR="00782DBB" w:rsidRPr="00782DBB">
        <w:br/>
      </w:r>
      <w:r w:rsidRPr="00782DBB">
        <w:t>"F:\Data\IBM\WebSphere\AppServer\profiles\SRVLPSLOSNode01;</w:t>
      </w:r>
      <w:r w:rsidR="00782DBB" w:rsidRPr="00782DBB">
        <w:t xml:space="preserve"> </w:t>
      </w:r>
      <w:r w:rsidRPr="00782DBB">
        <w:t>F:\data\IBM\WebSphere\AppServer\profiles\SRVLPSLOSNode01\classes;"</w:t>
      </w:r>
      <w:r w:rsidR="00982F89" w:rsidRPr="00782DBB">
        <w:t xml:space="preserve"> </w:t>
      </w:r>
      <w:r w:rsidRPr="00782DBB">
        <w:t xml:space="preserve"> (LOS requires both lines)</w:t>
      </w:r>
    </w:p>
    <w:p w14:paraId="1C5F353D" w14:textId="0B8A2680" w:rsidR="00BB6154" w:rsidRDefault="00BB6154" w:rsidP="00BB6154">
      <w:pPr>
        <w:pStyle w:val="Step1"/>
      </w:pPr>
      <w:r w:rsidRPr="00BB6154">
        <w:rPr>
          <w:rFonts w:asciiTheme="minorHAnsi" w:hAnsiTheme="minorHAnsi"/>
        </w:rPr>
        <w:t>Check the</w:t>
      </w:r>
      <w:r w:rsidRPr="00BB6154">
        <w:rPr>
          <w:rStyle w:val="apple-converted-space"/>
          <w:rFonts w:asciiTheme="minorHAnsi" w:hAnsiTheme="minorHAnsi" w:cs="Arial"/>
          <w:color w:val="333333"/>
        </w:rPr>
        <w:t> </w:t>
      </w:r>
      <w:r w:rsidRPr="00BB6154">
        <w:rPr>
          <w:rFonts w:asciiTheme="minorHAnsi" w:hAnsiTheme="minorHAnsi"/>
          <w:bdr w:val="none" w:sz="0" w:space="0" w:color="auto" w:frame="1"/>
        </w:rPr>
        <w:t>Verbose Garbage Collection</w:t>
      </w:r>
      <w:r w:rsidRPr="00BB6154">
        <w:rPr>
          <w:rStyle w:val="apple-converted-space"/>
          <w:rFonts w:asciiTheme="minorHAnsi" w:hAnsiTheme="minorHAnsi" w:cs="Arial"/>
          <w:color w:val="333333"/>
        </w:rPr>
        <w:t> </w:t>
      </w:r>
      <w:r w:rsidRPr="00BB6154">
        <w:rPr>
          <w:rFonts w:asciiTheme="minorHAnsi" w:hAnsiTheme="minorHAnsi"/>
        </w:rPr>
        <w:t>box</w:t>
      </w:r>
    </w:p>
    <w:p w14:paraId="44C88709" w14:textId="77777777" w:rsidR="003674EF" w:rsidRPr="00782DBB" w:rsidRDefault="003674EF" w:rsidP="00BB6154">
      <w:pPr>
        <w:pStyle w:val="Step1"/>
      </w:pPr>
      <w:r w:rsidRPr="00782DBB">
        <w:t>Change the Initial Heap size :</w:t>
      </w:r>
      <w:r w:rsidRPr="00782DBB">
        <w:rPr>
          <w:rFonts w:eastAsiaTheme="minorHAnsi"/>
        </w:rPr>
        <w:t xml:space="preserve"> </w:t>
      </w:r>
      <w:r w:rsidRPr="00782DBB">
        <w:t>2048</w:t>
      </w:r>
    </w:p>
    <w:p w14:paraId="44C8870A" w14:textId="77777777" w:rsidR="003674EF" w:rsidRPr="00782DBB" w:rsidRDefault="003674EF" w:rsidP="00BB6154">
      <w:pPr>
        <w:pStyle w:val="Step1"/>
      </w:pPr>
      <w:r w:rsidRPr="00782DBB">
        <w:t>Change the Maximum Heap size: 5120</w:t>
      </w:r>
    </w:p>
    <w:p w14:paraId="44C8870B" w14:textId="77777777" w:rsidR="003674EF" w:rsidRDefault="003674EF" w:rsidP="00BB6154">
      <w:pPr>
        <w:pStyle w:val="Step1"/>
      </w:pPr>
      <w:r w:rsidRPr="00782DBB">
        <w:t>Generic JVM Arguments: -Dsun.io.useCanonCaches=false -XX:MaxPermSize=1024m -XX:NewSize=640m -XX:PermSize=640m -XX:+UseConcMarkSweepGC -XX:+UseParNewGC</w:t>
      </w:r>
    </w:p>
    <w:p w14:paraId="44C8870C" w14:textId="77777777" w:rsidR="003674EF" w:rsidRDefault="00810118" w:rsidP="00782DBB">
      <w:pPr>
        <w:pStyle w:val="Step1"/>
        <w:rPr>
          <w:rFonts w:eastAsia="Calibri"/>
        </w:rPr>
      </w:pPr>
      <w:r w:rsidRPr="00782DBB">
        <w:rPr>
          <w:rFonts w:eastAsia="Calibri"/>
        </w:rPr>
        <w:t>Click</w:t>
      </w:r>
      <w:r w:rsidR="003674EF" w:rsidRPr="00782DBB">
        <w:rPr>
          <w:rFonts w:eastAsia="Calibri"/>
        </w:rPr>
        <w:t xml:space="preserve"> Apply button and Save link to reflect the changes into the Master Configuration file.</w:t>
      </w:r>
    </w:p>
    <w:p w14:paraId="7D56DF0A" w14:textId="77777777" w:rsidR="00170D9E" w:rsidRPr="00782DBB" w:rsidRDefault="00170D9E" w:rsidP="00F42A3A">
      <w:pPr>
        <w:pStyle w:val="Step1"/>
        <w:numPr>
          <w:ilvl w:val="0"/>
          <w:numId w:val="0"/>
        </w:numPr>
        <w:ind w:left="360"/>
        <w:rPr>
          <w:rFonts w:eastAsia="Calibri"/>
        </w:rPr>
      </w:pPr>
    </w:p>
    <w:p w14:paraId="44C8870D" w14:textId="77777777" w:rsidR="003674EF" w:rsidRPr="005E5C9F" w:rsidRDefault="003674EF" w:rsidP="00782DBB">
      <w:pPr>
        <w:pStyle w:val="Heading4"/>
      </w:pPr>
      <w:r w:rsidRPr="005E5C9F">
        <w:t>WebSphere Application Servers -LOG File Size/Retention</w:t>
      </w:r>
    </w:p>
    <w:p w14:paraId="44C8870E" w14:textId="77777777" w:rsidR="003674EF" w:rsidRPr="00644BBF" w:rsidRDefault="003674EF" w:rsidP="00465ACB">
      <w:pPr>
        <w:pStyle w:val="Step1"/>
        <w:numPr>
          <w:ilvl w:val="0"/>
          <w:numId w:val="46"/>
        </w:numPr>
        <w:ind w:left="900" w:hanging="540"/>
        <w:rPr>
          <w:rFonts w:eastAsia="Calibri"/>
        </w:rPr>
      </w:pPr>
      <w:r w:rsidRPr="00644BBF">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70F" w14:textId="77777777" w:rsidR="003674EF" w:rsidRPr="00644BBF" w:rsidRDefault="003674EF" w:rsidP="00BB6154">
      <w:pPr>
        <w:pStyle w:val="Step1"/>
      </w:pPr>
      <w:r w:rsidRPr="00644BBF">
        <w:t>System.out</w:t>
      </w:r>
    </w:p>
    <w:p w14:paraId="44C88710" w14:textId="77777777" w:rsidR="003674EF" w:rsidRPr="00644BBF" w:rsidRDefault="003674EF" w:rsidP="00644BBF">
      <w:pPr>
        <w:pStyle w:val="Bullet3"/>
        <w:rPr>
          <w:rFonts w:eastAsia="Calibri"/>
        </w:rPr>
      </w:pPr>
      <w:r w:rsidRPr="00644BBF">
        <w:rPr>
          <w:rFonts w:eastAsia="Calibri"/>
        </w:rPr>
        <w:t>Log File Rotation: File Size:</w:t>
      </w:r>
      <w:r w:rsidR="00982F89" w:rsidRPr="00644BBF">
        <w:rPr>
          <w:rFonts w:eastAsia="Calibri"/>
        </w:rPr>
        <w:t xml:space="preserve"> </w:t>
      </w:r>
      <w:r w:rsidRPr="00644BBF">
        <w:rPr>
          <w:rFonts w:eastAsia="Calibri"/>
        </w:rPr>
        <w:t>5MB Maximum size.</w:t>
      </w:r>
      <w:r w:rsidR="00982F89" w:rsidRPr="00644BBF">
        <w:rPr>
          <w:rFonts w:eastAsia="Calibri"/>
        </w:rPr>
        <w:t xml:space="preserve"> </w:t>
      </w:r>
      <w:r w:rsidRPr="00644BBF">
        <w:rPr>
          <w:rFonts w:eastAsia="Calibri"/>
        </w:rPr>
        <w:t>Maximum # of historical log files: 30</w:t>
      </w:r>
    </w:p>
    <w:p w14:paraId="44C88711" w14:textId="77777777" w:rsidR="003674EF" w:rsidRPr="00644BBF" w:rsidRDefault="003674EF" w:rsidP="00BB6154">
      <w:pPr>
        <w:pStyle w:val="Step1"/>
      </w:pPr>
      <w:r w:rsidRPr="00644BBF">
        <w:t>System.err</w:t>
      </w:r>
    </w:p>
    <w:p w14:paraId="44C88712" w14:textId="77777777" w:rsidR="003674EF" w:rsidRPr="00644BBF" w:rsidRDefault="003674EF" w:rsidP="00644BBF">
      <w:pPr>
        <w:pStyle w:val="Bullet3"/>
        <w:rPr>
          <w:rFonts w:eastAsia="Calibri"/>
        </w:rPr>
      </w:pPr>
      <w:r w:rsidRPr="00644BBF">
        <w:rPr>
          <w:rFonts w:eastAsia="Calibri"/>
        </w:rPr>
        <w:t>Log File Rotation: File Size:</w:t>
      </w:r>
      <w:r w:rsidR="00982F89" w:rsidRPr="00644BBF">
        <w:rPr>
          <w:rFonts w:eastAsia="Calibri"/>
        </w:rPr>
        <w:t xml:space="preserve"> </w:t>
      </w:r>
      <w:r w:rsidRPr="00644BBF">
        <w:rPr>
          <w:rFonts w:eastAsia="Calibri"/>
        </w:rPr>
        <w:t>5MB Maximum size.</w:t>
      </w:r>
      <w:r w:rsidR="00982F89" w:rsidRPr="00644BBF">
        <w:rPr>
          <w:rFonts w:eastAsia="Calibri"/>
        </w:rPr>
        <w:t xml:space="preserve"> </w:t>
      </w:r>
      <w:r w:rsidRPr="00644BBF">
        <w:rPr>
          <w:rFonts w:eastAsia="Calibri"/>
        </w:rPr>
        <w:t>Maximum # of historical log files: 30</w:t>
      </w:r>
    </w:p>
    <w:p w14:paraId="44C88713" w14:textId="77777777" w:rsidR="003674EF" w:rsidRPr="00644BBF" w:rsidRDefault="003674EF" w:rsidP="00644BBF">
      <w:pPr>
        <w:pStyle w:val="Step1"/>
        <w:rPr>
          <w:rFonts w:eastAsia="Calibri"/>
        </w:rPr>
      </w:pPr>
      <w:r w:rsidRPr="00644BBF">
        <w:rPr>
          <w:rFonts w:eastAsia="Calibri"/>
        </w:rPr>
        <w:t xml:space="preserve"> Click OK, then click Save (directly to the master configuration):</w:t>
      </w:r>
    </w:p>
    <w:p w14:paraId="44C88714" w14:textId="77777777" w:rsidR="003674EF" w:rsidRPr="00644BBF" w:rsidRDefault="003674EF" w:rsidP="00644BBF">
      <w:pPr>
        <w:pStyle w:val="Step1"/>
        <w:rPr>
          <w:rFonts w:eastAsia="Calibri"/>
        </w:rPr>
      </w:pPr>
      <w:r w:rsidRPr="00644BBF">
        <w:rPr>
          <w:rFonts w:eastAsia="Calibri"/>
        </w:rPr>
        <w:t>Select the</w:t>
      </w:r>
      <w:r w:rsidR="00982F89" w:rsidRPr="00644BBF">
        <w:rPr>
          <w:rFonts w:eastAsia="Calibri"/>
        </w:rPr>
        <w:t xml:space="preserve"> </w:t>
      </w:r>
      <w:r w:rsidRPr="00644BBF">
        <w:rPr>
          <w:rFonts w:eastAsia="Calibri"/>
        </w:rPr>
        <w:t>Application Server, Server Infrastructure, Java and Process Management, Monitoring policy:</w:t>
      </w:r>
    </w:p>
    <w:p w14:paraId="44C88715" w14:textId="77777777" w:rsidR="003674EF" w:rsidRPr="00644BBF" w:rsidRDefault="003674EF" w:rsidP="00644BBF">
      <w:pPr>
        <w:pStyle w:val="Step1"/>
        <w:rPr>
          <w:rFonts w:eastAsia="Calibri"/>
        </w:rPr>
      </w:pPr>
      <w:r w:rsidRPr="00644BBF">
        <w:rPr>
          <w:rFonts w:eastAsia="Calibri"/>
        </w:rPr>
        <w:t>Change the node restart state to RUNNING</w:t>
      </w:r>
    </w:p>
    <w:p w14:paraId="44C88716" w14:textId="77777777" w:rsidR="003674EF" w:rsidRPr="00644BBF" w:rsidRDefault="00810118" w:rsidP="00644BBF">
      <w:pPr>
        <w:pStyle w:val="Step1"/>
        <w:rPr>
          <w:rFonts w:eastAsia="Calibri"/>
        </w:rPr>
      </w:pPr>
      <w:r w:rsidRPr="00644BBF">
        <w:rPr>
          <w:rFonts w:eastAsia="Calibri"/>
        </w:rPr>
        <w:t>Click</w:t>
      </w:r>
      <w:r w:rsidR="003674EF" w:rsidRPr="00644BBF">
        <w:rPr>
          <w:rFonts w:eastAsia="Calibri"/>
        </w:rPr>
        <w:t xml:space="preserve"> Apply button and Save link to reflect the changes into the Master Configuration file.</w:t>
      </w:r>
    </w:p>
    <w:p w14:paraId="44C88717" w14:textId="77777777" w:rsidR="003674EF" w:rsidRPr="00644BBF" w:rsidRDefault="003674EF" w:rsidP="00644BBF">
      <w:pPr>
        <w:pStyle w:val="Step1"/>
        <w:rPr>
          <w:rFonts w:eastAsia="Calibri"/>
        </w:rPr>
      </w:pPr>
      <w:r w:rsidRPr="00644BBF">
        <w:rPr>
          <w:rFonts w:eastAsia="Calibri"/>
        </w:rPr>
        <w:t xml:space="preserve">From Servers </w:t>
      </w:r>
      <w:r w:rsidRPr="00644BBF">
        <w:rPr>
          <w:rFonts w:ascii="Calibri" w:eastAsia="Calibri" w:hAnsi="Calibri"/>
          <w:szCs w:val="22"/>
        </w:rPr>
        <w:sym w:font="Wingdings" w:char="F0E0"/>
      </w:r>
      <w:r w:rsidRPr="00644BBF">
        <w:rPr>
          <w:rFonts w:eastAsia="Calibri"/>
        </w:rPr>
        <w:t xml:space="preserve"> Server Types </w:t>
      </w:r>
      <w:r w:rsidRPr="00644BBF">
        <w:rPr>
          <w:rFonts w:ascii="Calibri" w:eastAsia="Calibri" w:hAnsi="Calibri"/>
          <w:szCs w:val="22"/>
        </w:rPr>
        <w:sym w:font="Wingdings" w:char="F0E0"/>
      </w:r>
      <w:r w:rsidRPr="00644BBF">
        <w:rPr>
          <w:rFonts w:eastAsia="Calibri"/>
        </w:rPr>
        <w:t xml:space="preserve"> Websphere application servers, select Web Server plug-in properties change the following </w:t>
      </w:r>
    </w:p>
    <w:p w14:paraId="44C88718" w14:textId="77777777" w:rsidR="003674EF" w:rsidRPr="00644BBF" w:rsidRDefault="003674EF" w:rsidP="00BB6154">
      <w:pPr>
        <w:pStyle w:val="Step1"/>
      </w:pPr>
      <w:r w:rsidRPr="00644BBF">
        <w:t>Use connection timeout to 0</w:t>
      </w:r>
    </w:p>
    <w:p w14:paraId="44C88719" w14:textId="77777777" w:rsidR="003674EF" w:rsidRPr="00644BBF" w:rsidRDefault="003674EF" w:rsidP="00BB6154">
      <w:pPr>
        <w:pStyle w:val="Step1"/>
      </w:pPr>
      <w:r w:rsidRPr="00644BBF">
        <w:t>Read/Write timeout to 0</w:t>
      </w:r>
    </w:p>
    <w:p w14:paraId="44C8871A" w14:textId="77777777" w:rsidR="003674EF" w:rsidRPr="00644BBF" w:rsidRDefault="00810118" w:rsidP="00644BBF">
      <w:pPr>
        <w:pStyle w:val="Step1"/>
        <w:rPr>
          <w:rFonts w:eastAsia="Calibri"/>
        </w:rPr>
      </w:pPr>
      <w:r w:rsidRPr="00644BBF">
        <w:rPr>
          <w:rFonts w:eastAsia="Calibri"/>
        </w:rPr>
        <w:t>Click</w:t>
      </w:r>
      <w:r w:rsidR="003674EF" w:rsidRPr="00644BBF">
        <w:rPr>
          <w:rFonts w:eastAsia="Calibri"/>
        </w:rPr>
        <w:t xml:space="preserve"> Apply button and Save link to reflect the changes into the Master Configuration file.</w:t>
      </w:r>
    </w:p>
    <w:p w14:paraId="44C8871B" w14:textId="77777777" w:rsidR="003674EF" w:rsidRPr="005E5C9F" w:rsidRDefault="003674EF" w:rsidP="00644BBF">
      <w:pPr>
        <w:pStyle w:val="NoteorTip"/>
        <w:rPr>
          <w:rFonts w:ascii="Calibri" w:hAnsi="Calibri"/>
          <w:sz w:val="24"/>
        </w:rPr>
      </w:pPr>
      <w:r w:rsidRPr="005E5C9F">
        <w:t>NOTE</w:t>
      </w:r>
      <w:r w:rsidR="00644BBF">
        <w:t>:</w:t>
      </w:r>
      <w:r w:rsidRPr="005E5C9F">
        <w:t xml:space="preserve"> Do not create server for the second node, they are created when creating the clusters</w:t>
      </w:r>
      <w:r w:rsidRPr="005E5C9F">
        <w:rPr>
          <w:rFonts w:ascii="Calibri" w:hAnsi="Calibri"/>
          <w:sz w:val="24"/>
        </w:rPr>
        <w:t>.</w:t>
      </w:r>
      <w:r w:rsidR="00982F89">
        <w:rPr>
          <w:rFonts w:ascii="Calibri" w:hAnsi="Calibri"/>
          <w:sz w:val="24"/>
        </w:rPr>
        <w:t xml:space="preserve"> </w:t>
      </w:r>
    </w:p>
    <w:p w14:paraId="44C8871C" w14:textId="77777777" w:rsidR="00E412C0" w:rsidRPr="00AF5D4F" w:rsidRDefault="00E412C0" w:rsidP="00AF5D4F">
      <w:pPr>
        <w:pStyle w:val="Heading4"/>
      </w:pPr>
      <w:r w:rsidRPr="00AF5D4F">
        <w:t xml:space="preserve">Hung </w:t>
      </w:r>
      <w:r w:rsidR="003674EF" w:rsidRPr="00AF5D4F">
        <w:t>Thread Issue Fix – for</w:t>
      </w:r>
      <w:r w:rsidR="00982F89" w:rsidRPr="00AF5D4F">
        <w:t xml:space="preserve"> </w:t>
      </w:r>
      <w:r w:rsidR="003674EF" w:rsidRPr="00AF5D4F">
        <w:t>Portal\LOS Server Configuration Instructions</w:t>
      </w:r>
    </w:p>
    <w:p w14:paraId="44C8871D" w14:textId="77777777" w:rsidR="003674EF" w:rsidRPr="002D2429" w:rsidRDefault="00E412C0" w:rsidP="003F25FE">
      <w:r w:rsidRPr="002D2429">
        <w:t xml:space="preserve">This </w:t>
      </w:r>
      <w:r w:rsidR="003674EF" w:rsidRPr="002D2429">
        <w:t xml:space="preserve">must </w:t>
      </w:r>
      <w:r w:rsidR="003F25FE" w:rsidRPr="002D2429">
        <w:t xml:space="preserve">be done </w:t>
      </w:r>
      <w:r w:rsidRPr="002D2429">
        <w:t>for both nodes</w:t>
      </w:r>
      <w:r w:rsidR="003F25FE" w:rsidRPr="002D2429">
        <w:t xml:space="preserve">, and entails the </w:t>
      </w:r>
      <w:r w:rsidR="003674EF" w:rsidRPr="002D2429">
        <w:t xml:space="preserve">creation of </w:t>
      </w:r>
      <w:r w:rsidR="003F25FE" w:rsidRPr="002D2429">
        <w:t xml:space="preserve">a </w:t>
      </w:r>
      <w:r w:rsidR="003674EF" w:rsidRPr="002D2429">
        <w:t xml:space="preserve">custom property in </w:t>
      </w:r>
      <w:r w:rsidR="003F25FE" w:rsidRPr="002D2429">
        <w:t xml:space="preserve">the </w:t>
      </w:r>
      <w:r w:rsidR="003674EF" w:rsidRPr="002D2429">
        <w:t>Websphere application server to avoid HUNG Thread issue</w:t>
      </w:r>
      <w:r w:rsidR="003F25FE" w:rsidRPr="002D2429">
        <w:t>.</w:t>
      </w:r>
    </w:p>
    <w:p w14:paraId="44C8871E" w14:textId="77777777" w:rsidR="003674EF" w:rsidRPr="002D2429" w:rsidRDefault="003674EF" w:rsidP="00465ACB">
      <w:pPr>
        <w:pStyle w:val="Step1"/>
        <w:numPr>
          <w:ilvl w:val="0"/>
          <w:numId w:val="47"/>
        </w:numPr>
        <w:ind w:left="900" w:hanging="540"/>
        <w:rPr>
          <w:rFonts w:eastAsia="Calibri"/>
        </w:rPr>
      </w:pPr>
      <w:r w:rsidRPr="002D2429">
        <w:rPr>
          <w:rFonts w:eastAsia="Calibri"/>
        </w:rPr>
        <w:t>Select Websphere Application Servers &gt; Application</w:t>
      </w:r>
      <w:r w:rsidR="00982F89" w:rsidRPr="002D2429">
        <w:rPr>
          <w:rFonts w:eastAsia="Calibri"/>
        </w:rPr>
        <w:t xml:space="preserve"> </w:t>
      </w:r>
      <w:r w:rsidRPr="002D2429">
        <w:rPr>
          <w:rFonts w:eastAsia="Calibri"/>
        </w:rPr>
        <w:t xml:space="preserve">Server &gt; </w:t>
      </w:r>
      <w:r w:rsidR="00810118" w:rsidRPr="002D2429">
        <w:rPr>
          <w:rFonts w:eastAsia="Calibri"/>
        </w:rPr>
        <w:t>Click</w:t>
      </w:r>
      <w:r w:rsidRPr="002D2429">
        <w:rPr>
          <w:rFonts w:eastAsia="Calibri"/>
        </w:rPr>
        <w:t xml:space="preserve"> Administation and Custom Properties</w:t>
      </w:r>
    </w:p>
    <w:p w14:paraId="44C8871F" w14:textId="77777777" w:rsidR="003674EF" w:rsidRPr="002D2429" w:rsidRDefault="003674EF" w:rsidP="00952345">
      <w:r w:rsidRPr="002D2429">
        <w:rPr>
          <w:noProof/>
        </w:rPr>
        <w:drawing>
          <wp:inline distT="0" distB="0" distL="0" distR="0" wp14:anchorId="44C89195" wp14:editId="44C89196">
            <wp:extent cx="5934075" cy="2533650"/>
            <wp:effectExtent l="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44C88720" w14:textId="77777777" w:rsidR="003674EF" w:rsidRPr="002D2429" w:rsidRDefault="003674EF" w:rsidP="00952345">
      <w:pPr>
        <w:pStyle w:val="Step1"/>
        <w:rPr>
          <w:rFonts w:eastAsia="Calibri"/>
        </w:rPr>
      </w:pPr>
      <w:r w:rsidRPr="002D2429">
        <w:rPr>
          <w:rFonts w:eastAsia="Calibri"/>
        </w:rPr>
        <w:t>Click New</w:t>
      </w:r>
    </w:p>
    <w:p w14:paraId="44C88721" w14:textId="77777777" w:rsidR="003674EF" w:rsidRPr="002D2429" w:rsidRDefault="003674EF" w:rsidP="00952345">
      <w:pPr>
        <w:pStyle w:val="Step1"/>
        <w:rPr>
          <w:rFonts w:eastAsia="Calibri"/>
        </w:rPr>
      </w:pPr>
      <w:r w:rsidRPr="002D2429">
        <w:rPr>
          <w:rFonts w:eastAsia="Calibri"/>
        </w:rPr>
        <w:t xml:space="preserve">Add the following properties (suggestion – copy below and paste into given fields) </w:t>
      </w:r>
    </w:p>
    <w:p w14:paraId="44C88722" w14:textId="77777777" w:rsidR="003674EF" w:rsidRPr="002D2429" w:rsidRDefault="003674EF" w:rsidP="00BB6154">
      <w:pPr>
        <w:pStyle w:val="Step1"/>
      </w:pPr>
      <w:r w:rsidRPr="002D2429">
        <w:t>Property1:</w:t>
      </w:r>
    </w:p>
    <w:p w14:paraId="44C88723" w14:textId="77777777" w:rsidR="003674EF" w:rsidRPr="002D2429" w:rsidRDefault="003674EF" w:rsidP="005C1751">
      <w:pPr>
        <w:pStyle w:val="Bullet3"/>
        <w:rPr>
          <w:rFonts w:eastAsia="Calibri"/>
        </w:rPr>
      </w:pPr>
      <w:r w:rsidRPr="002D2429">
        <w:rPr>
          <w:rFonts w:eastAsia="Calibri"/>
        </w:rPr>
        <w:t>Name: com.ibm.websphere.threadmonitor.interval</w:t>
      </w:r>
    </w:p>
    <w:p w14:paraId="44C88724" w14:textId="77777777" w:rsidR="003674EF" w:rsidRPr="002D2429" w:rsidRDefault="003674EF" w:rsidP="005C1751">
      <w:pPr>
        <w:pStyle w:val="Bullet3"/>
        <w:rPr>
          <w:rFonts w:eastAsia="Calibri"/>
        </w:rPr>
      </w:pPr>
      <w:r w:rsidRPr="002D2429">
        <w:rPr>
          <w:rFonts w:eastAsia="Calibri"/>
        </w:rPr>
        <w:t>Value: 360</w:t>
      </w:r>
    </w:p>
    <w:p w14:paraId="44C88725" w14:textId="77777777" w:rsidR="003674EF" w:rsidRPr="002D2429" w:rsidRDefault="003674EF" w:rsidP="005C1751">
      <w:pPr>
        <w:pStyle w:val="Bullet3"/>
        <w:rPr>
          <w:rFonts w:eastAsia="Calibri"/>
        </w:rPr>
      </w:pPr>
      <w:r w:rsidRPr="002D2429">
        <w:rPr>
          <w:rFonts w:eastAsia="Calibri"/>
        </w:rPr>
        <w:t>Description: The frequency (in seconds) at which managed threads in the selected application server will be interrogated.</w:t>
      </w:r>
    </w:p>
    <w:p w14:paraId="44C88726" w14:textId="77777777" w:rsidR="003674EF" w:rsidRPr="002D2429" w:rsidRDefault="003674EF" w:rsidP="005C1751">
      <w:pPr>
        <w:pStyle w:val="Bullet3"/>
        <w:numPr>
          <w:ilvl w:val="1"/>
          <w:numId w:val="5"/>
        </w:numPr>
        <w:rPr>
          <w:rFonts w:eastAsia="Calibri"/>
        </w:rPr>
      </w:pPr>
      <w:r w:rsidRPr="002D2429">
        <w:rPr>
          <w:rFonts w:eastAsia="Calibri"/>
        </w:rPr>
        <w:t>Click Apply and click OK</w:t>
      </w:r>
    </w:p>
    <w:p w14:paraId="44C88727" w14:textId="77777777" w:rsidR="003674EF" w:rsidRPr="002D2429" w:rsidRDefault="003674EF" w:rsidP="005C1751">
      <w:pPr>
        <w:pStyle w:val="Bullet3"/>
        <w:numPr>
          <w:ilvl w:val="1"/>
          <w:numId w:val="5"/>
        </w:numPr>
        <w:rPr>
          <w:rFonts w:eastAsia="Calibri"/>
        </w:rPr>
      </w:pPr>
      <w:r w:rsidRPr="002D2429">
        <w:rPr>
          <w:rFonts w:eastAsia="Calibri"/>
        </w:rPr>
        <w:t>Save the changes.</w:t>
      </w:r>
    </w:p>
    <w:p w14:paraId="44C88728" w14:textId="77777777" w:rsidR="003674EF" w:rsidRPr="002D2429" w:rsidRDefault="003674EF" w:rsidP="00BB6154">
      <w:pPr>
        <w:pStyle w:val="Step1"/>
      </w:pPr>
      <w:r w:rsidRPr="002D2429">
        <w:t>Property2:</w:t>
      </w:r>
    </w:p>
    <w:p w14:paraId="44C88729" w14:textId="77777777" w:rsidR="003674EF" w:rsidRPr="002D2429" w:rsidRDefault="003674EF" w:rsidP="00EB52AB">
      <w:pPr>
        <w:pStyle w:val="Bullet3"/>
        <w:rPr>
          <w:rFonts w:eastAsia="Calibri"/>
        </w:rPr>
      </w:pPr>
      <w:r w:rsidRPr="002D2429">
        <w:rPr>
          <w:rFonts w:eastAsia="Calibri"/>
        </w:rPr>
        <w:t>Name: com.ibm.websphere.threadmonitor.threshold</w:t>
      </w:r>
    </w:p>
    <w:p w14:paraId="44C8872A" w14:textId="77777777" w:rsidR="003674EF" w:rsidRPr="002D2429" w:rsidRDefault="003674EF" w:rsidP="00EB52AB">
      <w:pPr>
        <w:pStyle w:val="Bullet3"/>
        <w:rPr>
          <w:rFonts w:eastAsia="Calibri"/>
        </w:rPr>
      </w:pPr>
      <w:r w:rsidRPr="002D2429">
        <w:rPr>
          <w:rFonts w:eastAsia="Calibri"/>
        </w:rPr>
        <w:t>Value: 2100</w:t>
      </w:r>
    </w:p>
    <w:p w14:paraId="44C8872B" w14:textId="77777777" w:rsidR="003674EF" w:rsidRPr="002D2429" w:rsidRDefault="003674EF" w:rsidP="00EB52AB">
      <w:pPr>
        <w:pStyle w:val="Bullet3"/>
        <w:rPr>
          <w:rFonts w:eastAsia="Calibri"/>
        </w:rPr>
      </w:pPr>
      <w:r w:rsidRPr="002D2429">
        <w:rPr>
          <w:rFonts w:eastAsia="Calibri"/>
        </w:rPr>
        <w:t>Description: The length of time (in seconds) in which a thread can be active before it is considered hung.</w:t>
      </w:r>
      <w:r w:rsidR="00982F89" w:rsidRPr="002D2429">
        <w:rPr>
          <w:rFonts w:eastAsia="Calibri"/>
        </w:rPr>
        <w:t xml:space="preserve"> </w:t>
      </w:r>
      <w:r w:rsidRPr="002D2429">
        <w:rPr>
          <w:rFonts w:eastAsia="Calibri"/>
        </w:rPr>
        <w:t>Any thread that is detected as active for longer than this length of time is reported as hung.</w:t>
      </w:r>
    </w:p>
    <w:p w14:paraId="44C8872C" w14:textId="77777777" w:rsidR="003674EF" w:rsidRPr="002D2429" w:rsidRDefault="003674EF" w:rsidP="00EB52AB">
      <w:pPr>
        <w:pStyle w:val="Bullet3"/>
        <w:numPr>
          <w:ilvl w:val="1"/>
          <w:numId w:val="5"/>
        </w:numPr>
        <w:rPr>
          <w:rFonts w:eastAsia="Calibri"/>
        </w:rPr>
      </w:pPr>
      <w:r w:rsidRPr="002D2429">
        <w:rPr>
          <w:rFonts w:eastAsia="Calibri"/>
        </w:rPr>
        <w:t>Click Apply and click OK</w:t>
      </w:r>
    </w:p>
    <w:p w14:paraId="44C8872D" w14:textId="77777777" w:rsidR="003674EF" w:rsidRPr="002D2429" w:rsidRDefault="003674EF" w:rsidP="00EB52AB">
      <w:pPr>
        <w:pStyle w:val="Bullet3"/>
        <w:numPr>
          <w:ilvl w:val="1"/>
          <w:numId w:val="5"/>
        </w:numPr>
        <w:rPr>
          <w:rFonts w:eastAsia="Calibri"/>
        </w:rPr>
      </w:pPr>
      <w:r w:rsidRPr="002D2429">
        <w:rPr>
          <w:rFonts w:eastAsia="Calibri"/>
        </w:rPr>
        <w:t>Save the changes.</w:t>
      </w:r>
    </w:p>
    <w:p w14:paraId="44C8872E" w14:textId="77777777" w:rsidR="003674EF" w:rsidRPr="002D2429" w:rsidRDefault="003674EF" w:rsidP="00BB6154">
      <w:pPr>
        <w:pStyle w:val="Step1"/>
      </w:pPr>
      <w:r w:rsidRPr="002D2429">
        <w:t>Property3:</w:t>
      </w:r>
    </w:p>
    <w:p w14:paraId="44C8872F" w14:textId="77777777" w:rsidR="003674EF" w:rsidRPr="002D2429" w:rsidRDefault="003674EF" w:rsidP="003F5A10">
      <w:pPr>
        <w:pStyle w:val="Bullet3"/>
        <w:rPr>
          <w:rFonts w:eastAsia="Calibri"/>
        </w:rPr>
      </w:pPr>
      <w:r w:rsidRPr="002D2429">
        <w:rPr>
          <w:rFonts w:eastAsia="Calibri"/>
        </w:rPr>
        <w:t>Name: com.ibm.websphere.threadmonitor.false.alarm.threshold</w:t>
      </w:r>
    </w:p>
    <w:p w14:paraId="44C88730" w14:textId="77777777" w:rsidR="003674EF" w:rsidRPr="002D2429" w:rsidRDefault="003674EF" w:rsidP="003F5A10">
      <w:pPr>
        <w:pStyle w:val="Bullet3"/>
        <w:rPr>
          <w:rFonts w:eastAsia="Calibri"/>
        </w:rPr>
      </w:pPr>
      <w:r w:rsidRPr="002D2429">
        <w:rPr>
          <w:rFonts w:eastAsia="Calibri"/>
        </w:rPr>
        <w:t>Value: 100</w:t>
      </w:r>
    </w:p>
    <w:p w14:paraId="44C88731" w14:textId="77777777" w:rsidR="003674EF" w:rsidRPr="002D2429" w:rsidRDefault="003674EF" w:rsidP="003F5A10">
      <w:pPr>
        <w:pStyle w:val="Bullet3"/>
        <w:rPr>
          <w:rFonts w:eastAsia="Calibri"/>
        </w:rPr>
      </w:pPr>
      <w:r w:rsidRPr="002D2429">
        <w:rPr>
          <w:rFonts w:eastAsia="Calibri"/>
        </w:rPr>
        <w:t>Description: The number of times (T) that false alarms can occur before automatically increasing the threshold. It is possible that a thread that is reported as hung eventually completes its work, resulting in a false alarm.</w:t>
      </w:r>
      <w:r w:rsidR="00982F89" w:rsidRPr="002D2429">
        <w:rPr>
          <w:rFonts w:eastAsia="Calibri"/>
        </w:rPr>
        <w:t xml:space="preserve"> </w:t>
      </w:r>
      <w:r w:rsidRPr="002D2429">
        <w:rPr>
          <w:rFonts w:eastAsia="Calibri"/>
        </w:rPr>
        <w:t>A large number of these events indicates that the threshhold value is too small. The hang detection facility can automatically respond to this situation: For every T false alarms, the threshold T is increased by a factor of 1.5. Set the value to zero (or less) to disable the automatic adjustment.</w:t>
      </w:r>
    </w:p>
    <w:p w14:paraId="44C88732" w14:textId="77777777" w:rsidR="003674EF" w:rsidRPr="002D2429" w:rsidRDefault="003674EF" w:rsidP="003F5A10">
      <w:pPr>
        <w:pStyle w:val="Bullet3"/>
        <w:numPr>
          <w:ilvl w:val="1"/>
          <w:numId w:val="5"/>
        </w:numPr>
        <w:rPr>
          <w:rFonts w:eastAsia="Calibri"/>
        </w:rPr>
      </w:pPr>
      <w:r w:rsidRPr="002D2429">
        <w:rPr>
          <w:rFonts w:eastAsia="Calibri"/>
        </w:rPr>
        <w:t>Click Apply and click OK</w:t>
      </w:r>
    </w:p>
    <w:p w14:paraId="44C88733" w14:textId="77777777" w:rsidR="003674EF" w:rsidRPr="002D2429" w:rsidRDefault="003674EF" w:rsidP="003F5A10">
      <w:pPr>
        <w:pStyle w:val="Bullet3"/>
        <w:numPr>
          <w:ilvl w:val="1"/>
          <w:numId w:val="5"/>
        </w:numPr>
        <w:rPr>
          <w:rFonts w:eastAsia="Calibri"/>
        </w:rPr>
      </w:pPr>
      <w:r w:rsidRPr="002D2429">
        <w:rPr>
          <w:rFonts w:eastAsia="Calibri"/>
        </w:rPr>
        <w:t>Save the changes.</w:t>
      </w:r>
    </w:p>
    <w:p w14:paraId="44C88734" w14:textId="77777777" w:rsidR="003674EF" w:rsidRPr="002D2429" w:rsidRDefault="003674EF" w:rsidP="00952345"/>
    <w:p w14:paraId="44C88735" w14:textId="77777777" w:rsidR="003674EF" w:rsidRPr="002D2429" w:rsidRDefault="003674EF" w:rsidP="00BB6154">
      <w:pPr>
        <w:pStyle w:val="Step1"/>
      </w:pPr>
      <w:r w:rsidRPr="002D2429">
        <w:t>Property4:</w:t>
      </w:r>
    </w:p>
    <w:p w14:paraId="44C88736" w14:textId="77777777" w:rsidR="003674EF" w:rsidRPr="002D2429" w:rsidRDefault="003674EF" w:rsidP="00E44E09">
      <w:pPr>
        <w:pStyle w:val="Bullet3"/>
        <w:rPr>
          <w:rFonts w:eastAsia="Calibri"/>
        </w:rPr>
      </w:pPr>
      <w:r w:rsidRPr="002D2429">
        <w:rPr>
          <w:rFonts w:eastAsia="Calibri"/>
        </w:rPr>
        <w:t>Name: com.ibm.websphere.threadmonitor.dump.java</w:t>
      </w:r>
    </w:p>
    <w:p w14:paraId="44C88737" w14:textId="77777777" w:rsidR="003674EF" w:rsidRPr="002D2429" w:rsidRDefault="003674EF" w:rsidP="00E44E09">
      <w:pPr>
        <w:pStyle w:val="Bullet3"/>
        <w:rPr>
          <w:rFonts w:eastAsia="Calibri"/>
        </w:rPr>
      </w:pPr>
      <w:r w:rsidRPr="002D2429">
        <w:rPr>
          <w:rFonts w:eastAsia="Calibri"/>
        </w:rPr>
        <w:t>Value: False</w:t>
      </w:r>
    </w:p>
    <w:p w14:paraId="44C88738" w14:textId="77777777" w:rsidR="003674EF" w:rsidRPr="002D2429" w:rsidRDefault="003674EF" w:rsidP="00E44E09">
      <w:pPr>
        <w:pStyle w:val="Bullet3"/>
        <w:rPr>
          <w:rFonts w:eastAsia="Calibri"/>
        </w:rPr>
      </w:pPr>
      <w:r w:rsidRPr="002D2429">
        <w:rPr>
          <w:rFonts w:eastAsia="Calibri"/>
        </w:rPr>
        <w:t>Description: Set to true to cause a javacore to be created when a hung thread is detected and a WSVR0605W message is printed. The threads section of the javacore can be analyzed to determine what the reported thread and other related threads are doing.</w:t>
      </w:r>
    </w:p>
    <w:p w14:paraId="44C88739" w14:textId="77777777" w:rsidR="003674EF" w:rsidRPr="002D2429" w:rsidRDefault="003674EF" w:rsidP="00E44E09">
      <w:pPr>
        <w:pStyle w:val="Bullet3"/>
        <w:numPr>
          <w:ilvl w:val="1"/>
          <w:numId w:val="5"/>
        </w:numPr>
        <w:rPr>
          <w:rFonts w:eastAsia="Calibri"/>
        </w:rPr>
      </w:pPr>
      <w:r w:rsidRPr="002D2429">
        <w:rPr>
          <w:rFonts w:eastAsia="Calibri"/>
        </w:rPr>
        <w:t>Click Apply and click OK</w:t>
      </w:r>
    </w:p>
    <w:p w14:paraId="44C8873A" w14:textId="77777777" w:rsidR="003674EF" w:rsidRPr="00952345" w:rsidRDefault="003674EF" w:rsidP="00E44E09">
      <w:pPr>
        <w:pStyle w:val="Bullet3"/>
        <w:numPr>
          <w:ilvl w:val="1"/>
          <w:numId w:val="5"/>
        </w:numPr>
        <w:rPr>
          <w:rFonts w:eastAsia="Calibri"/>
        </w:rPr>
      </w:pPr>
      <w:r w:rsidRPr="00952345">
        <w:rPr>
          <w:rFonts w:eastAsia="Calibri"/>
        </w:rPr>
        <w:t>Save the changes.</w:t>
      </w:r>
    </w:p>
    <w:p w14:paraId="44C8873B" w14:textId="77777777" w:rsidR="003674EF" w:rsidRPr="004B179A" w:rsidRDefault="003674EF" w:rsidP="003674EF">
      <w:pPr>
        <w:pStyle w:val="Heading3"/>
        <w:rPr>
          <w:rFonts w:eastAsia="Calibri"/>
          <w:noProof/>
        </w:rPr>
      </w:pPr>
      <w:bookmarkStart w:id="78" w:name="_Toc400291076"/>
      <w:r w:rsidRPr="004B179A">
        <w:rPr>
          <w:noProof/>
        </w:rPr>
        <w:t>WebSphere Cluster Creation:</w:t>
      </w:r>
      <w:r w:rsidR="00982F89">
        <w:rPr>
          <w:noProof/>
        </w:rPr>
        <w:t xml:space="preserve"> </w:t>
      </w:r>
      <w:r>
        <w:rPr>
          <w:noProof/>
        </w:rPr>
        <w:t>-</w:t>
      </w:r>
      <w:r w:rsidRPr="004B179A">
        <w:rPr>
          <w:noProof/>
        </w:rPr>
        <w:t>LOS</w:t>
      </w:r>
      <w:bookmarkEnd w:id="78"/>
    </w:p>
    <w:p w14:paraId="44C8873C" w14:textId="77777777" w:rsidR="003674EF" w:rsidRPr="008D03F4" w:rsidRDefault="003674EF" w:rsidP="00465ACB">
      <w:pPr>
        <w:pStyle w:val="Step1"/>
        <w:numPr>
          <w:ilvl w:val="0"/>
          <w:numId w:val="48"/>
        </w:numPr>
        <w:ind w:left="900" w:hanging="540"/>
        <w:rPr>
          <w:rFonts w:eastAsia="Calibri"/>
        </w:rPr>
      </w:pPr>
      <w:r w:rsidRPr="008D03F4">
        <w:rPr>
          <w:rFonts w:eastAsia="Calibri"/>
        </w:rPr>
        <w:t xml:space="preserve">Go to Servers </w:t>
      </w:r>
      <w:r w:rsidRPr="008D03F4">
        <w:rPr>
          <w:rFonts w:eastAsia="Calibri"/>
        </w:rPr>
        <w:sym w:font="Wingdings" w:char="F0E0"/>
      </w:r>
      <w:r w:rsidRPr="008D03F4">
        <w:rPr>
          <w:rFonts w:eastAsia="Calibri"/>
        </w:rPr>
        <w:t xml:space="preserve"> Clusters </w:t>
      </w:r>
      <w:r w:rsidRPr="008D03F4">
        <w:rPr>
          <w:rFonts w:eastAsia="Calibri"/>
        </w:rPr>
        <w:sym w:font="Wingdings" w:char="F0E0"/>
      </w:r>
      <w:r w:rsidRPr="008D03F4">
        <w:rPr>
          <w:rFonts w:eastAsia="Calibri"/>
        </w:rPr>
        <w:t xml:space="preserve"> WebSphere application server clusters link in the console. Then </w:t>
      </w:r>
      <w:r w:rsidR="00810118" w:rsidRPr="008D03F4">
        <w:rPr>
          <w:rFonts w:eastAsia="Calibri"/>
        </w:rPr>
        <w:t>click</w:t>
      </w:r>
      <w:r w:rsidRPr="008D03F4">
        <w:rPr>
          <w:rFonts w:eastAsia="Calibri"/>
        </w:rPr>
        <w:t xml:space="preserve"> the “New” button in the right frame. </w:t>
      </w:r>
    </w:p>
    <w:p w14:paraId="44C8873D" w14:textId="77777777" w:rsidR="003674EF" w:rsidRPr="008D03F4" w:rsidRDefault="003674EF" w:rsidP="00423520">
      <w:pPr>
        <w:pStyle w:val="Step1"/>
        <w:rPr>
          <w:rFonts w:eastAsia="Calibri"/>
        </w:rPr>
      </w:pPr>
      <w:r w:rsidRPr="008D03F4">
        <w:rPr>
          <w:rFonts w:eastAsia="Calibri"/>
        </w:rPr>
        <w:t>Enter the Cluster name</w:t>
      </w:r>
      <w:r w:rsidR="00982F89" w:rsidRPr="008D03F4">
        <w:rPr>
          <w:rFonts w:eastAsia="Calibri"/>
        </w:rPr>
        <w:t xml:space="preserve"> </w:t>
      </w:r>
      <w:r w:rsidRPr="008D03F4">
        <w:rPr>
          <w:rFonts w:eastAsia="Calibri"/>
        </w:rPr>
        <w:t xml:space="preserve">“LPSLOSCluster01” Leave the Prefer Local option checked and configure HTTP session memory-to-memory replication option unchecked. </w:t>
      </w:r>
      <w:r w:rsidR="00810118" w:rsidRPr="008D03F4">
        <w:rPr>
          <w:rFonts w:eastAsia="Calibri"/>
        </w:rPr>
        <w:t>Click</w:t>
      </w:r>
      <w:r w:rsidRPr="008D03F4">
        <w:rPr>
          <w:rFonts w:eastAsia="Calibri"/>
        </w:rPr>
        <w:t xml:space="preserve"> the Next button.</w:t>
      </w:r>
    </w:p>
    <w:p w14:paraId="44C8873E" w14:textId="77777777" w:rsidR="003674EF" w:rsidRPr="008D03F4" w:rsidRDefault="003674EF" w:rsidP="00423520">
      <w:pPr>
        <w:pStyle w:val="Step1"/>
        <w:rPr>
          <w:rFonts w:eastAsia="Calibri"/>
        </w:rPr>
      </w:pPr>
      <w:r w:rsidRPr="008D03F4">
        <w:rPr>
          <w:rFonts w:eastAsia="Calibri"/>
        </w:rPr>
        <w:t xml:space="preserve">In the Create First Cluster Member screen , Select the third option – Create the member by converting an existing application server - LPSLOSServer01 from the list, and take the default first node. Leave the Weight field value as 2. </w:t>
      </w:r>
      <w:r w:rsidR="00810118" w:rsidRPr="008D03F4">
        <w:rPr>
          <w:rFonts w:eastAsia="Calibri"/>
        </w:rPr>
        <w:t>Click</w:t>
      </w:r>
      <w:r w:rsidRPr="008D03F4">
        <w:rPr>
          <w:rFonts w:eastAsia="Calibri"/>
        </w:rPr>
        <w:t xml:space="preserve"> the Next button.</w:t>
      </w:r>
    </w:p>
    <w:p w14:paraId="5EE8CFBA" w14:textId="03B569AA" w:rsidR="00764015" w:rsidRPr="00764015" w:rsidRDefault="003674EF" w:rsidP="00804FDB">
      <w:pPr>
        <w:pStyle w:val="Step1"/>
        <w:rPr>
          <w:rFonts w:eastAsiaTheme="minorHAnsi"/>
        </w:rPr>
      </w:pPr>
      <w:r w:rsidRPr="008D03F4">
        <w:rPr>
          <w:rFonts w:eastAsia="Calibri"/>
        </w:rPr>
        <w:t>In the Create Additional Cluster Members screen, provide a Member Name</w:t>
      </w:r>
      <w:r w:rsidR="00982F89" w:rsidRPr="008D03F4">
        <w:rPr>
          <w:rFonts w:eastAsia="Calibri"/>
        </w:rPr>
        <w:t xml:space="preserve"> </w:t>
      </w:r>
      <w:r w:rsidRPr="008D03F4">
        <w:rPr>
          <w:rFonts w:eastAsia="Calibri"/>
        </w:rPr>
        <w:fldChar w:fldCharType="begin"/>
      </w:r>
      <w:r w:rsidRPr="008D03F4">
        <w:rPr>
          <w:rFonts w:eastAsia="Calibri"/>
        </w:rPr>
        <w:instrText xml:space="preserve"> LINK </w:instrText>
      </w:r>
      <w:r w:rsidR="00764015">
        <w:rPr>
          <w:rFonts w:eastAsia="Calibri"/>
        </w:rPr>
        <w:instrText xml:space="preserve">Excel.Sheet.12 C:\\Users\\E0007384\\Documents\\CURRENT-PROJECTS\\LS-SE\\WAS-server-cluster-node-MATRIX.xlsx Sheet1!R9C6 </w:instrText>
      </w:r>
      <w:r w:rsidRPr="008D03F4">
        <w:rPr>
          <w:rFonts w:eastAsia="Calibri"/>
        </w:rPr>
        <w:instrText xml:space="preserve">\a \f 5 \h  \* MERGEFORMAT </w:instrText>
      </w:r>
      <w:r w:rsidRPr="008D03F4">
        <w:rPr>
          <w:rFonts w:eastAsia="Calibri"/>
        </w:rPr>
        <w:fldChar w:fldCharType="separate"/>
      </w:r>
    </w:p>
    <w:p w14:paraId="7FA9A5D0" w14:textId="77777777" w:rsidR="00764015" w:rsidRPr="00764015" w:rsidRDefault="00764015" w:rsidP="00764015">
      <w:pPr>
        <w:pStyle w:val="Step1"/>
        <w:rPr>
          <w:rFonts w:eastAsia="Calibri"/>
        </w:rPr>
      </w:pPr>
      <w:r w:rsidRPr="00764015">
        <w:rPr>
          <w:rFonts w:eastAsiaTheme="minorHAnsi"/>
        </w:rPr>
        <w:t>LPSLOSServer02</w:t>
      </w:r>
    </w:p>
    <w:p w14:paraId="44C8873F" w14:textId="77777777" w:rsidR="003674EF" w:rsidRPr="008D03F4" w:rsidRDefault="003674EF" w:rsidP="00804FDB">
      <w:pPr>
        <w:pStyle w:val="Step1"/>
        <w:rPr>
          <w:rFonts w:eastAsia="Calibri"/>
        </w:rPr>
      </w:pPr>
      <w:r w:rsidRPr="008D03F4">
        <w:rPr>
          <w:rFonts w:eastAsia="Calibri"/>
        </w:rPr>
        <w:fldChar w:fldCharType="end"/>
      </w:r>
      <w:r w:rsidR="00423520" w:rsidRPr="008D03F4">
        <w:rPr>
          <w:rFonts w:eastAsia="Calibri"/>
        </w:rPr>
        <w:t xml:space="preserve"> </w:t>
      </w:r>
      <w:r w:rsidRPr="008D03F4">
        <w:rPr>
          <w:rFonts w:eastAsia="Calibri"/>
        </w:rPr>
        <w:t>and Select Node 2 – SRVLPSLOSNode02. Refer to the chart for naming conventions.</w:t>
      </w:r>
      <w:r w:rsidR="00982F89" w:rsidRPr="008D03F4">
        <w:rPr>
          <w:rFonts w:eastAsia="Calibri"/>
        </w:rPr>
        <w:t xml:space="preserve"> </w:t>
      </w:r>
      <w:r w:rsidRPr="008D03F4">
        <w:rPr>
          <w:rFonts w:eastAsia="Calibri"/>
        </w:rPr>
        <w:t xml:space="preserve">Leave the Weight field value as 2 and Generate unique HTTP ports option checked. Now </w:t>
      </w:r>
      <w:r w:rsidR="00810118" w:rsidRPr="008D03F4">
        <w:rPr>
          <w:rFonts w:eastAsia="Calibri"/>
        </w:rPr>
        <w:t>click</w:t>
      </w:r>
      <w:r w:rsidRPr="008D03F4">
        <w:rPr>
          <w:rFonts w:eastAsia="Calibri"/>
        </w:rPr>
        <w:t xml:space="preserve"> the Add Member button. The member will get added to the list at the bottom (as shown above). </w:t>
      </w:r>
      <w:r w:rsidR="00810118" w:rsidRPr="008D03F4">
        <w:rPr>
          <w:rFonts w:eastAsia="Calibri"/>
        </w:rPr>
        <w:t>Click</w:t>
      </w:r>
      <w:r w:rsidRPr="008D03F4">
        <w:rPr>
          <w:rFonts w:eastAsia="Calibri"/>
        </w:rPr>
        <w:t xml:space="preserve"> the Next button.</w:t>
      </w:r>
      <w:r w:rsidR="00982F89" w:rsidRPr="008D03F4">
        <w:rPr>
          <w:rFonts w:eastAsia="Calibri"/>
        </w:rPr>
        <w:t xml:space="preserve"> </w:t>
      </w:r>
      <w:r w:rsidRPr="008D03F4">
        <w:rPr>
          <w:rFonts w:eastAsia="Calibri"/>
        </w:rPr>
        <w:t xml:space="preserve"> </w:t>
      </w:r>
    </w:p>
    <w:p w14:paraId="44C88740" w14:textId="77777777" w:rsidR="003674EF" w:rsidRPr="008D03F4" w:rsidRDefault="00810118" w:rsidP="00423520">
      <w:pPr>
        <w:pStyle w:val="Step1"/>
        <w:rPr>
          <w:rFonts w:eastAsia="Calibri"/>
        </w:rPr>
      </w:pPr>
      <w:r w:rsidRPr="008D03F4">
        <w:rPr>
          <w:rFonts w:eastAsia="Calibri"/>
        </w:rPr>
        <w:t>Click</w:t>
      </w:r>
      <w:r w:rsidR="003674EF" w:rsidRPr="008D03F4">
        <w:rPr>
          <w:rFonts w:eastAsia="Calibri"/>
        </w:rPr>
        <w:t xml:space="preserve"> the Finish button to create the cluster.</w:t>
      </w:r>
    </w:p>
    <w:p w14:paraId="44C88741" w14:textId="77777777" w:rsidR="003674EF" w:rsidRPr="008D03F4" w:rsidRDefault="00810118" w:rsidP="00423520">
      <w:pPr>
        <w:pStyle w:val="Step1"/>
        <w:rPr>
          <w:rFonts w:eastAsia="Calibri"/>
        </w:rPr>
      </w:pPr>
      <w:r w:rsidRPr="008D03F4">
        <w:rPr>
          <w:rFonts w:eastAsia="Calibri"/>
        </w:rPr>
        <w:t>Click</w:t>
      </w:r>
      <w:r w:rsidR="003674EF" w:rsidRPr="008D03F4">
        <w:rPr>
          <w:rFonts w:eastAsia="Calibri"/>
        </w:rPr>
        <w:t xml:space="preserve"> the Save link to reflect the changes to the Master Configuration.</w:t>
      </w:r>
    </w:p>
    <w:p w14:paraId="44C88742" w14:textId="77777777" w:rsidR="003674EF" w:rsidRPr="008D03F4" w:rsidRDefault="003674EF" w:rsidP="00423520">
      <w:pPr>
        <w:pStyle w:val="Step1"/>
        <w:rPr>
          <w:rFonts w:eastAsia="Calibri"/>
        </w:rPr>
      </w:pPr>
      <w:r w:rsidRPr="008D03F4">
        <w:rPr>
          <w:rFonts w:eastAsia="Calibri"/>
        </w:rPr>
        <w:t xml:space="preserve">Log into WAS Server 2 </w:t>
      </w:r>
    </w:p>
    <w:p w14:paraId="44C88743" w14:textId="77777777" w:rsidR="003674EF" w:rsidRPr="008D03F4" w:rsidRDefault="003674EF" w:rsidP="00423520">
      <w:pPr>
        <w:pStyle w:val="Step1"/>
        <w:rPr>
          <w:rFonts w:eastAsia="Calibri"/>
        </w:rPr>
      </w:pPr>
      <w:r w:rsidRPr="008D03F4">
        <w:rPr>
          <w:rFonts w:eastAsia="Calibri"/>
        </w:rPr>
        <w:t>Start Node 2</w:t>
      </w:r>
    </w:p>
    <w:p w14:paraId="44C88744" w14:textId="77777777" w:rsidR="00280D90" w:rsidRPr="008D03F4" w:rsidRDefault="003674EF" w:rsidP="00BB6154">
      <w:pPr>
        <w:pStyle w:val="Step1"/>
      </w:pPr>
      <w:r w:rsidRPr="008D03F4">
        <w:t>From a command prompt Execute startNode.bat</w:t>
      </w:r>
      <w:r w:rsidR="00982F89" w:rsidRPr="008D03F4">
        <w:t xml:space="preserve"> </w:t>
      </w:r>
      <w:r w:rsidRPr="008D03F4">
        <w:t>batch file from:</w:t>
      </w:r>
    </w:p>
    <w:p w14:paraId="44C88745" w14:textId="77777777" w:rsidR="003674EF" w:rsidRPr="008D03F4" w:rsidRDefault="003674EF" w:rsidP="006F4337">
      <w:pPr>
        <w:pStyle w:val="Bullet2"/>
        <w:numPr>
          <w:ilvl w:val="0"/>
          <w:numId w:val="0"/>
        </w:numPr>
        <w:ind w:left="1080"/>
      </w:pPr>
      <w:r w:rsidRPr="008D03F4">
        <w:t xml:space="preserve"> “F:\Data\IBM\WebSphere\AppServer\profiles\SRVLPSLOSNode02\bin”</w:t>
      </w:r>
    </w:p>
    <w:p w14:paraId="44C88746" w14:textId="77777777" w:rsidR="003674EF" w:rsidRPr="008D03F4" w:rsidRDefault="003674EF" w:rsidP="00423520">
      <w:pPr>
        <w:pStyle w:val="Step1"/>
        <w:rPr>
          <w:rFonts w:eastAsia="Calibri"/>
        </w:rPr>
      </w:pPr>
      <w:r w:rsidRPr="008D03F4">
        <w:rPr>
          <w:rFonts w:eastAsia="Calibri"/>
        </w:rPr>
        <w:t>Watch the output on the window, and wait for the “open for e-business” entry.</w:t>
      </w:r>
    </w:p>
    <w:p w14:paraId="44C88747" w14:textId="77777777" w:rsidR="003674EF" w:rsidRPr="008D03F4" w:rsidRDefault="003674EF" w:rsidP="00423520">
      <w:pPr>
        <w:pStyle w:val="Step1"/>
        <w:rPr>
          <w:rFonts w:eastAsia="Calibri"/>
        </w:rPr>
      </w:pPr>
      <w:r w:rsidRPr="008D03F4">
        <w:rPr>
          <w:rFonts w:eastAsia="Calibri"/>
        </w:rPr>
        <w:t xml:space="preserve">Verfiy the nodes are started, and in a synchronized status with the deployment manager using System Administration </w:t>
      </w:r>
      <w:r w:rsidRPr="008D03F4">
        <w:rPr>
          <w:rFonts w:eastAsia="Calibri"/>
        </w:rPr>
        <w:sym w:font="Wingdings" w:char="F0E0"/>
      </w:r>
      <w:r w:rsidRPr="008D03F4">
        <w:rPr>
          <w:rFonts w:eastAsia="Calibri"/>
        </w:rPr>
        <w:t xml:space="preserve"> Nodes in the Admin Console.</w:t>
      </w:r>
      <w:r w:rsidR="00982F89" w:rsidRPr="008D03F4">
        <w:rPr>
          <w:rFonts w:eastAsia="Calibri"/>
        </w:rPr>
        <w:t xml:space="preserve"> </w:t>
      </w:r>
    </w:p>
    <w:p w14:paraId="44C88748" w14:textId="77777777" w:rsidR="003674EF" w:rsidRPr="008D03F4" w:rsidRDefault="003674EF" w:rsidP="00423520">
      <w:pPr>
        <w:pStyle w:val="Step1"/>
        <w:rPr>
          <w:rFonts w:eastAsia="Calibri"/>
        </w:rPr>
      </w:pPr>
      <w:r w:rsidRPr="008D03F4">
        <w:rPr>
          <w:rFonts w:eastAsia="Calibri"/>
        </w:rPr>
        <w:t xml:space="preserve">Start the Cluster server using Servers </w:t>
      </w:r>
      <w:r w:rsidRPr="008D03F4">
        <w:rPr>
          <w:rFonts w:eastAsia="Calibri"/>
        </w:rPr>
        <w:sym w:font="Wingdings" w:char="F0E0"/>
      </w:r>
      <w:r w:rsidRPr="008D03F4">
        <w:rPr>
          <w:rFonts w:eastAsia="Calibri"/>
        </w:rPr>
        <w:t xml:space="preserve"> Clusters </w:t>
      </w:r>
      <w:r w:rsidRPr="008D03F4">
        <w:rPr>
          <w:rFonts w:eastAsia="Calibri"/>
        </w:rPr>
        <w:sym w:font="Wingdings" w:char="F0E0"/>
      </w:r>
      <w:r w:rsidRPr="008D03F4">
        <w:rPr>
          <w:rFonts w:eastAsia="Calibri"/>
        </w:rPr>
        <w:t xml:space="preserve"> Web application server clusters link.</w:t>
      </w:r>
      <w:r w:rsidR="00982F89" w:rsidRPr="008D03F4">
        <w:rPr>
          <w:rFonts w:eastAsia="Calibri"/>
        </w:rPr>
        <w:t xml:space="preserve"> </w:t>
      </w:r>
      <w:r w:rsidRPr="008D03F4">
        <w:rPr>
          <w:rFonts w:eastAsia="Calibri"/>
        </w:rPr>
        <w:t>Select the newly created cluster and click the Start button. This will start the cluster and in turn will start the application servers.</w:t>
      </w:r>
    </w:p>
    <w:p w14:paraId="44C88749" w14:textId="77777777" w:rsidR="003674EF" w:rsidRPr="00FB5A05" w:rsidRDefault="003674EF" w:rsidP="003674EF">
      <w:pPr>
        <w:pStyle w:val="Heading3"/>
        <w:rPr>
          <w:rFonts w:eastAsia="Calibri"/>
          <w:noProof/>
          <w:sz w:val="26"/>
        </w:rPr>
      </w:pPr>
      <w:bookmarkStart w:id="79" w:name="_Toc400291077"/>
      <w:r w:rsidRPr="00FB5A05">
        <w:rPr>
          <w:rFonts w:eastAsia="Calibri"/>
          <w:noProof/>
        </w:rPr>
        <w:t xml:space="preserve">WebSphere </w:t>
      </w:r>
      <w:r w:rsidRPr="00FB5A05">
        <w:rPr>
          <w:rFonts w:eastAsia="Calibri"/>
          <w:noProof/>
          <w:u w:val="single"/>
        </w:rPr>
        <w:t>Server</w:t>
      </w:r>
      <w:r w:rsidR="00982F89">
        <w:rPr>
          <w:rFonts w:eastAsia="Calibri"/>
          <w:noProof/>
        </w:rPr>
        <w:t xml:space="preserve"> </w:t>
      </w:r>
      <w:r w:rsidRPr="00FB5A05">
        <w:rPr>
          <w:rFonts w:eastAsia="Calibri"/>
          <w:noProof/>
        </w:rPr>
        <w:t>Modification: WAS2 Server -LOS</w:t>
      </w:r>
      <w:bookmarkEnd w:id="79"/>
    </w:p>
    <w:p w14:paraId="44C8874A" w14:textId="77777777" w:rsidR="003674EF" w:rsidRPr="00B95B09" w:rsidRDefault="003674EF" w:rsidP="00465ACB">
      <w:pPr>
        <w:pStyle w:val="Step1"/>
        <w:numPr>
          <w:ilvl w:val="0"/>
          <w:numId w:val="49"/>
        </w:numPr>
        <w:ind w:left="900" w:hanging="540"/>
        <w:rPr>
          <w:rFonts w:eastAsia="Calibri"/>
        </w:rPr>
      </w:pPr>
      <w:r w:rsidRPr="00B95B09">
        <w:rPr>
          <w:rFonts w:eastAsia="Calibri"/>
        </w:rPr>
        <w:t>From the Administrative Console - (F:\Data\IBM\WebSphere\AppServer\profiles\cell01_dmgr\firststeps\firststeps.bat)</w:t>
      </w:r>
    </w:p>
    <w:p w14:paraId="44C8874B" w14:textId="77777777" w:rsidR="003674EF" w:rsidRPr="00B95B09" w:rsidRDefault="003674EF" w:rsidP="00A07FDC">
      <w:pPr>
        <w:pStyle w:val="Step1"/>
        <w:rPr>
          <w:rFonts w:eastAsia="Calibri"/>
        </w:rPr>
      </w:pPr>
      <w:r w:rsidRPr="00B95B09">
        <w:rPr>
          <w:rFonts w:eastAsia="Calibri"/>
        </w:rPr>
        <w:t>Use the account and password supplied during profile creation.</w:t>
      </w:r>
    </w:p>
    <w:p w14:paraId="44C8874C" w14:textId="77777777" w:rsidR="003674EF" w:rsidRPr="00B95B09" w:rsidRDefault="003674EF" w:rsidP="00A07FDC">
      <w:pPr>
        <w:pStyle w:val="Step1"/>
        <w:rPr>
          <w:rFonts w:eastAsia="Calibri"/>
        </w:rPr>
      </w:pPr>
      <w:r w:rsidRPr="00B95B09">
        <w:rPr>
          <w:rFonts w:eastAsia="Calibri"/>
        </w:rPr>
        <w:t xml:space="preserve">From Servers </w:t>
      </w:r>
      <w:r w:rsidRPr="00B95B09">
        <w:rPr>
          <w:rFonts w:eastAsia="Calibri"/>
        </w:rPr>
        <w:sym w:font="Wingdings" w:char="F0E0"/>
      </w:r>
      <w:r w:rsidRPr="00B95B09">
        <w:rPr>
          <w:rFonts w:eastAsia="Calibri"/>
        </w:rPr>
        <w:t xml:space="preserve"> Server Types </w:t>
      </w:r>
      <w:r w:rsidRPr="00B95B09">
        <w:rPr>
          <w:rFonts w:eastAsia="Calibri"/>
        </w:rPr>
        <w:sym w:font="Wingdings" w:char="F0E0"/>
      </w:r>
      <w:r w:rsidRPr="00B95B09">
        <w:rPr>
          <w:rFonts w:eastAsia="Calibri"/>
        </w:rPr>
        <w:t xml:space="preserve"> Websphere application servers and Select the second LOS server</w:t>
      </w:r>
      <w:r w:rsidR="00982F89" w:rsidRPr="00B95B09">
        <w:rPr>
          <w:rFonts w:eastAsia="Calibri"/>
        </w:rPr>
        <w:t xml:space="preserve"> </w:t>
      </w:r>
      <w:r w:rsidRPr="00B95B09">
        <w:rPr>
          <w:rFonts w:eastAsia="Calibri"/>
        </w:rPr>
        <w:t>“LPSLOSServer02”</w:t>
      </w:r>
    </w:p>
    <w:p w14:paraId="44C8874D" w14:textId="77777777" w:rsidR="003674EF" w:rsidRPr="00B95B09" w:rsidRDefault="003674EF" w:rsidP="00A07FDC">
      <w:pPr>
        <w:pStyle w:val="Step1"/>
        <w:rPr>
          <w:rFonts w:eastAsia="Calibri"/>
        </w:rPr>
      </w:pPr>
      <w:r w:rsidRPr="00B95B09">
        <w:rPr>
          <w:rFonts w:eastAsia="Calibri"/>
        </w:rPr>
        <w:t>Check Parallel Start option</w:t>
      </w:r>
    </w:p>
    <w:p w14:paraId="44C8874E" w14:textId="77777777" w:rsidR="003674EF" w:rsidRPr="00B95B09" w:rsidRDefault="003674EF" w:rsidP="00A07FDC">
      <w:pPr>
        <w:pStyle w:val="Step1"/>
        <w:rPr>
          <w:rFonts w:eastAsia="Calibri"/>
        </w:rPr>
      </w:pPr>
      <w:r w:rsidRPr="00B95B09">
        <w:rPr>
          <w:rFonts w:eastAsia="Calibri"/>
        </w:rPr>
        <w:t>Check Start components as needed option</w:t>
      </w:r>
    </w:p>
    <w:p w14:paraId="44C8874F" w14:textId="77777777" w:rsidR="003674EF" w:rsidRPr="00B95B09" w:rsidRDefault="003674EF" w:rsidP="00A07FDC">
      <w:pPr>
        <w:pStyle w:val="Step1"/>
        <w:rPr>
          <w:rFonts w:eastAsia="Calibri"/>
        </w:rPr>
      </w:pPr>
      <w:r w:rsidRPr="00B95B09">
        <w:rPr>
          <w:rFonts w:eastAsia="Calibri"/>
        </w:rPr>
        <w:t>Change the Class loader Policy as Multiple</w:t>
      </w:r>
    </w:p>
    <w:p w14:paraId="44C88750" w14:textId="77777777" w:rsidR="003674EF" w:rsidRDefault="00810118" w:rsidP="00A07FDC">
      <w:pPr>
        <w:pStyle w:val="Step1"/>
        <w:rPr>
          <w:rFonts w:eastAsia="Calibri"/>
        </w:rPr>
      </w:pPr>
      <w:r w:rsidRPr="00B95B09">
        <w:rPr>
          <w:rFonts w:eastAsia="Calibri"/>
        </w:rPr>
        <w:t>Click</w:t>
      </w:r>
      <w:r w:rsidR="003674EF" w:rsidRPr="00B95B09">
        <w:rPr>
          <w:rFonts w:eastAsia="Calibri"/>
        </w:rPr>
        <w:t xml:space="preserve"> Apply button and Save link to reflect the changes into the Master Configuration file.</w:t>
      </w:r>
    </w:p>
    <w:p w14:paraId="325DDF00" w14:textId="77777777" w:rsidR="00C30475" w:rsidRPr="00025283" w:rsidRDefault="00C30475" w:rsidP="00C30475">
      <w:pPr>
        <w:pStyle w:val="Step1"/>
        <w:rPr>
          <w:rFonts w:eastAsia="Calibri"/>
        </w:rPr>
      </w:pPr>
      <w:r w:rsidRPr="00025283">
        <w:rPr>
          <w:rFonts w:eastAsia="Calibri"/>
        </w:rPr>
        <w:t>Click the Application Server ,</w:t>
      </w:r>
      <w:r>
        <w:rPr>
          <w:rFonts w:eastAsia="Calibri"/>
        </w:rPr>
        <w:t xml:space="preserve"> Communications </w:t>
      </w:r>
      <w:r w:rsidRPr="00CB6E9D">
        <w:rPr>
          <w:rFonts w:eastAsia="Calibri"/>
        </w:rPr>
        <w:sym w:font="Wingdings" w:char="F0E0"/>
      </w:r>
      <w:r>
        <w:rPr>
          <w:rFonts w:eastAsia="Calibri"/>
        </w:rPr>
        <w:t>click the link to Ports.  DOCUMENT the WC_defaulthost port.</w:t>
      </w:r>
    </w:p>
    <w:p w14:paraId="44C88751" w14:textId="77777777" w:rsidR="003674EF" w:rsidRPr="00B95B09" w:rsidRDefault="00810118" w:rsidP="00A07FDC">
      <w:pPr>
        <w:pStyle w:val="Step1"/>
        <w:rPr>
          <w:rFonts w:eastAsia="Calibri"/>
        </w:rPr>
      </w:pPr>
      <w:r w:rsidRPr="00B95B09">
        <w:rPr>
          <w:rFonts w:eastAsia="Calibri"/>
        </w:rPr>
        <w:t>Click</w:t>
      </w:r>
      <w:r w:rsidR="003674EF" w:rsidRPr="00B95B09">
        <w:rPr>
          <w:rFonts w:eastAsia="Calibri"/>
        </w:rPr>
        <w:t xml:space="preserve"> the Application Server , Server Infrastructure </w:t>
      </w:r>
      <w:r w:rsidR="003674EF" w:rsidRPr="00B95B09">
        <w:rPr>
          <w:rFonts w:eastAsia="Calibri"/>
        </w:rPr>
        <w:sym w:font="Wingdings" w:char="F0E0"/>
      </w:r>
      <w:r w:rsidR="003674EF" w:rsidRPr="00B95B09">
        <w:rPr>
          <w:rFonts w:eastAsia="Calibri"/>
        </w:rPr>
        <w:t xml:space="preserve"> Java and Process Management </w:t>
      </w:r>
      <w:r w:rsidR="003674EF" w:rsidRPr="00B95B09">
        <w:rPr>
          <w:rFonts w:eastAsia="Calibri"/>
        </w:rPr>
        <w:sym w:font="Wingdings" w:char="F0E0"/>
      </w:r>
      <w:r w:rsidR="003674EF" w:rsidRPr="00B95B09">
        <w:rPr>
          <w:rFonts w:eastAsia="Calibri"/>
        </w:rPr>
        <w:t xml:space="preserve"> Process definition, Java Virtual Machine</w:t>
      </w:r>
      <w:r w:rsidR="00982F89" w:rsidRPr="00B95B09">
        <w:rPr>
          <w:rFonts w:eastAsia="Calibri"/>
        </w:rPr>
        <w:t xml:space="preserve"> </w:t>
      </w:r>
      <w:r w:rsidR="003674EF" w:rsidRPr="00B95B09">
        <w:rPr>
          <w:rFonts w:eastAsia="Calibri"/>
        </w:rPr>
        <w:t xml:space="preserve"> </w:t>
      </w:r>
    </w:p>
    <w:p w14:paraId="44C88752" w14:textId="77777777" w:rsidR="003674EF" w:rsidRPr="00B95B09" w:rsidRDefault="003674EF" w:rsidP="00A07FDC">
      <w:pPr>
        <w:pStyle w:val="Step1"/>
        <w:rPr>
          <w:rFonts w:eastAsia="Calibri"/>
        </w:rPr>
      </w:pPr>
      <w:r w:rsidRPr="00B95B09">
        <w:rPr>
          <w:rFonts w:eastAsia="Calibri"/>
        </w:rPr>
        <w:t>Change the Classpath</w:t>
      </w:r>
    </w:p>
    <w:p w14:paraId="44C88753" w14:textId="77777777" w:rsidR="003674EF" w:rsidRPr="00B95B09" w:rsidRDefault="003674EF" w:rsidP="00B95B09">
      <w:pPr>
        <w:pStyle w:val="Step1"/>
        <w:numPr>
          <w:ilvl w:val="0"/>
          <w:numId w:val="0"/>
        </w:numPr>
        <w:ind w:left="900"/>
        <w:rPr>
          <w:rFonts w:eastAsia="Calibri"/>
        </w:rPr>
      </w:pPr>
      <w:r w:rsidRPr="00B95B09">
        <w:rPr>
          <w:rFonts w:eastAsia="Calibri"/>
        </w:rPr>
        <w:t>F:\Data\IBM\WebSphere\AppServer\profiles\SRVLPSLOSNode02;</w:t>
      </w:r>
    </w:p>
    <w:p w14:paraId="44C88754" w14:textId="77777777" w:rsidR="003674EF" w:rsidRPr="00B95B09" w:rsidRDefault="003674EF" w:rsidP="00B95B09">
      <w:pPr>
        <w:pStyle w:val="Step1"/>
        <w:numPr>
          <w:ilvl w:val="0"/>
          <w:numId w:val="0"/>
        </w:numPr>
        <w:ind w:left="900"/>
        <w:rPr>
          <w:rFonts w:eastAsia="Calibri"/>
        </w:rPr>
      </w:pPr>
      <w:r w:rsidRPr="00B95B09">
        <w:rPr>
          <w:rFonts w:eastAsia="Calibri"/>
        </w:rPr>
        <w:t>F:\</w:t>
      </w:r>
      <w:r w:rsidR="00F0272A">
        <w:rPr>
          <w:rFonts w:eastAsia="Calibri"/>
        </w:rPr>
        <w:t>D</w:t>
      </w:r>
      <w:r w:rsidRPr="00B95B09">
        <w:rPr>
          <w:rFonts w:eastAsia="Calibri"/>
        </w:rPr>
        <w:t>ata\IBM\WebSphere\AppServer\profiles\SRVLPSLOSNode02\classes;</w:t>
      </w:r>
    </w:p>
    <w:p w14:paraId="4DF3BEF6" w14:textId="1AF1C1A1" w:rsidR="00BB6154" w:rsidRDefault="00BB6154" w:rsidP="00A07FDC">
      <w:pPr>
        <w:pStyle w:val="Step1"/>
        <w:rPr>
          <w:rFonts w:eastAsia="Calibri"/>
        </w:rPr>
      </w:pPr>
      <w:r w:rsidRPr="00BB6154">
        <w:rPr>
          <w:rFonts w:asciiTheme="minorHAnsi" w:hAnsiTheme="minorHAnsi"/>
        </w:rPr>
        <w:t>Check the</w:t>
      </w:r>
      <w:r w:rsidRPr="00BB6154">
        <w:rPr>
          <w:rStyle w:val="apple-converted-space"/>
          <w:rFonts w:asciiTheme="minorHAnsi" w:hAnsiTheme="minorHAnsi" w:cs="Arial"/>
          <w:color w:val="333333"/>
        </w:rPr>
        <w:t> </w:t>
      </w:r>
      <w:r w:rsidRPr="00BB6154">
        <w:rPr>
          <w:rFonts w:asciiTheme="minorHAnsi" w:hAnsiTheme="minorHAnsi"/>
          <w:bdr w:val="none" w:sz="0" w:space="0" w:color="auto" w:frame="1"/>
        </w:rPr>
        <w:t>Verbose Garbage Collection</w:t>
      </w:r>
      <w:r w:rsidRPr="00BB6154">
        <w:rPr>
          <w:rStyle w:val="apple-converted-space"/>
          <w:rFonts w:asciiTheme="minorHAnsi" w:hAnsiTheme="minorHAnsi" w:cs="Arial"/>
          <w:color w:val="333333"/>
        </w:rPr>
        <w:t> </w:t>
      </w:r>
      <w:r w:rsidRPr="00BB6154">
        <w:rPr>
          <w:rFonts w:asciiTheme="minorHAnsi" w:hAnsiTheme="minorHAnsi"/>
        </w:rPr>
        <w:t>box</w:t>
      </w:r>
    </w:p>
    <w:p w14:paraId="44C88755" w14:textId="77777777" w:rsidR="003674EF" w:rsidRPr="00B95B09" w:rsidRDefault="003674EF" w:rsidP="00A07FDC">
      <w:pPr>
        <w:pStyle w:val="Step1"/>
        <w:rPr>
          <w:rFonts w:eastAsia="Calibri"/>
        </w:rPr>
      </w:pPr>
      <w:r w:rsidRPr="00B95B09">
        <w:rPr>
          <w:rFonts w:eastAsia="Calibri"/>
        </w:rPr>
        <w:t>Change the Initial Heap size :</w:t>
      </w:r>
      <w:r w:rsidRPr="00B95B09">
        <w:rPr>
          <w:rFonts w:eastAsiaTheme="minorHAnsi"/>
        </w:rPr>
        <w:t xml:space="preserve"> </w:t>
      </w:r>
      <w:r w:rsidRPr="00B95B09">
        <w:rPr>
          <w:rFonts w:eastAsia="Calibri"/>
        </w:rPr>
        <w:t>2048</w:t>
      </w:r>
    </w:p>
    <w:p w14:paraId="44C88756" w14:textId="77777777" w:rsidR="003674EF" w:rsidRPr="00B95B09" w:rsidRDefault="003674EF" w:rsidP="00A07FDC">
      <w:pPr>
        <w:pStyle w:val="Step1"/>
        <w:rPr>
          <w:rFonts w:eastAsia="Calibri"/>
        </w:rPr>
      </w:pPr>
      <w:r w:rsidRPr="00B95B09">
        <w:rPr>
          <w:rFonts w:eastAsia="Calibri"/>
        </w:rPr>
        <w:t>Change the Maximum Heap size: 5120</w:t>
      </w:r>
    </w:p>
    <w:p w14:paraId="44C88757" w14:textId="77777777" w:rsidR="003674EF" w:rsidRPr="00B95B09" w:rsidRDefault="003674EF" w:rsidP="00A07FDC">
      <w:pPr>
        <w:pStyle w:val="Step1"/>
      </w:pPr>
      <w:r w:rsidRPr="00B95B09">
        <w:rPr>
          <w:rFonts w:eastAsia="Calibri"/>
        </w:rPr>
        <w:t>Generic JVM Arguments:</w:t>
      </w:r>
      <w:r w:rsidRPr="00B95B09">
        <w:t xml:space="preserve"> </w:t>
      </w:r>
      <w:r w:rsidRPr="00B95B09">
        <w:fldChar w:fldCharType="begin"/>
      </w:r>
      <w:r w:rsidRPr="00B95B09">
        <w:instrText xml:space="preserve"> LINK Excel.Sheet.12 "C:\\Users\\E0007384\\Documents\\CURRENT-PROJECTS\\Self-Hosted\\STEARNS\\Worksheet in C  Client DOCS LendingSpace Installation and Deployment Guide_v4.xlsx" Sheet1!R16C5 \a \f 5 \h  \* MERGEFORMAT </w:instrText>
      </w:r>
      <w:r w:rsidRPr="00B95B09">
        <w:fldChar w:fldCharType="separate"/>
      </w:r>
    </w:p>
    <w:p w14:paraId="44C88758" w14:textId="77777777" w:rsidR="003674EF" w:rsidRPr="00B95B09" w:rsidRDefault="003674EF" w:rsidP="00B95B09">
      <w:pPr>
        <w:pStyle w:val="Step1"/>
        <w:numPr>
          <w:ilvl w:val="0"/>
          <w:numId w:val="0"/>
        </w:numPr>
        <w:ind w:left="900"/>
      </w:pPr>
      <w:r w:rsidRPr="00B95B09">
        <w:t xml:space="preserve"> -Dsun.io.useCanonCaches=false -XX:MaxPermSize=1024m -XX:NewSize=640m -XX:PermSize=640m -XX:+UseConcMarkSweepGC -XX:+UseParNewGC</w:t>
      </w:r>
    </w:p>
    <w:p w14:paraId="44C88759" w14:textId="77777777" w:rsidR="003674EF" w:rsidRDefault="003674EF" w:rsidP="00A07FDC">
      <w:pPr>
        <w:pStyle w:val="Step1"/>
        <w:rPr>
          <w:rFonts w:eastAsia="Calibri"/>
        </w:rPr>
      </w:pPr>
      <w:r w:rsidRPr="00B95B09">
        <w:fldChar w:fldCharType="end"/>
      </w:r>
      <w:r w:rsidR="00810118" w:rsidRPr="00B95B09">
        <w:rPr>
          <w:rFonts w:eastAsia="Calibri"/>
        </w:rPr>
        <w:t>Click</w:t>
      </w:r>
      <w:r w:rsidRPr="00B95B09">
        <w:rPr>
          <w:rFonts w:eastAsia="Calibri"/>
        </w:rPr>
        <w:t xml:space="preserve"> Apply button and Save link to reflect the changes into the Master Configuration file.</w:t>
      </w:r>
    </w:p>
    <w:p w14:paraId="2A79509A" w14:textId="77777777" w:rsidR="00F42A3A" w:rsidRPr="00B95B09" w:rsidRDefault="00F42A3A" w:rsidP="00F42A3A">
      <w:pPr>
        <w:pStyle w:val="Step1"/>
        <w:numPr>
          <w:ilvl w:val="0"/>
          <w:numId w:val="0"/>
        </w:numPr>
        <w:ind w:left="720"/>
        <w:rPr>
          <w:rFonts w:eastAsia="Calibri"/>
        </w:rPr>
      </w:pPr>
    </w:p>
    <w:p w14:paraId="44C8875A" w14:textId="77777777" w:rsidR="003674EF" w:rsidRPr="00FB5A05" w:rsidRDefault="003674EF" w:rsidP="00CA0673">
      <w:pPr>
        <w:pStyle w:val="Heading4"/>
      </w:pPr>
      <w:r w:rsidRPr="00FB5A05">
        <w:t>WebSphere Application Servers -LOG File Size/Retention</w:t>
      </w:r>
    </w:p>
    <w:p w14:paraId="44C8875B" w14:textId="77777777" w:rsidR="003674EF" w:rsidRPr="00216830" w:rsidRDefault="003674EF" w:rsidP="00465ACB">
      <w:pPr>
        <w:pStyle w:val="Step1"/>
        <w:numPr>
          <w:ilvl w:val="0"/>
          <w:numId w:val="50"/>
        </w:numPr>
        <w:ind w:left="900" w:hanging="540"/>
        <w:rPr>
          <w:rFonts w:eastAsia="Calibri"/>
        </w:rPr>
      </w:pPr>
      <w:r w:rsidRPr="00216830">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75C" w14:textId="77777777" w:rsidR="003674EF" w:rsidRPr="00216830" w:rsidRDefault="003674EF" w:rsidP="00BB6154">
      <w:pPr>
        <w:pStyle w:val="Step1"/>
      </w:pPr>
      <w:r w:rsidRPr="00216830">
        <w:t>System.out</w:t>
      </w:r>
    </w:p>
    <w:p w14:paraId="44C8875D" w14:textId="77777777" w:rsidR="003674EF" w:rsidRPr="00216830" w:rsidRDefault="003674EF" w:rsidP="00216830">
      <w:pPr>
        <w:pStyle w:val="Bullet3"/>
        <w:rPr>
          <w:rFonts w:eastAsia="Calibri"/>
        </w:rPr>
      </w:pPr>
      <w:r w:rsidRPr="00216830">
        <w:rPr>
          <w:rFonts w:eastAsia="Calibri"/>
        </w:rPr>
        <w:t>Log File Rotation: File Size:</w:t>
      </w:r>
      <w:r w:rsidR="00982F89" w:rsidRPr="00216830">
        <w:rPr>
          <w:rFonts w:eastAsia="Calibri"/>
        </w:rPr>
        <w:t xml:space="preserve"> </w:t>
      </w:r>
      <w:r w:rsidRPr="00216830">
        <w:rPr>
          <w:rFonts w:eastAsia="Calibri"/>
        </w:rPr>
        <w:t>5MB Maximum size.</w:t>
      </w:r>
      <w:r w:rsidR="00982F89" w:rsidRPr="00216830">
        <w:rPr>
          <w:rFonts w:eastAsia="Calibri"/>
        </w:rPr>
        <w:t xml:space="preserve"> </w:t>
      </w:r>
      <w:r w:rsidRPr="00216830">
        <w:rPr>
          <w:rFonts w:eastAsia="Calibri"/>
        </w:rPr>
        <w:t>Maximum # of historical log files: 30</w:t>
      </w:r>
    </w:p>
    <w:p w14:paraId="44C8875E" w14:textId="77777777" w:rsidR="003674EF" w:rsidRPr="00216830" w:rsidRDefault="003674EF" w:rsidP="00BB6154">
      <w:pPr>
        <w:pStyle w:val="Step1"/>
      </w:pPr>
      <w:r w:rsidRPr="00216830">
        <w:t>System.err</w:t>
      </w:r>
    </w:p>
    <w:p w14:paraId="44C8875F" w14:textId="77777777" w:rsidR="003674EF" w:rsidRPr="00216830" w:rsidRDefault="003674EF" w:rsidP="00216830">
      <w:pPr>
        <w:pStyle w:val="Bullet3"/>
        <w:rPr>
          <w:rFonts w:eastAsia="Calibri"/>
        </w:rPr>
      </w:pPr>
      <w:r w:rsidRPr="00216830">
        <w:rPr>
          <w:rFonts w:eastAsia="Calibri"/>
        </w:rPr>
        <w:t>Log File Rotation: File Size:</w:t>
      </w:r>
      <w:r w:rsidR="00982F89" w:rsidRPr="00216830">
        <w:rPr>
          <w:rFonts w:eastAsia="Calibri"/>
        </w:rPr>
        <w:t xml:space="preserve"> </w:t>
      </w:r>
      <w:r w:rsidRPr="00216830">
        <w:rPr>
          <w:rFonts w:eastAsia="Calibri"/>
        </w:rPr>
        <w:t>5MB Maximum size.</w:t>
      </w:r>
      <w:r w:rsidR="00982F89" w:rsidRPr="00216830">
        <w:rPr>
          <w:rFonts w:eastAsia="Calibri"/>
        </w:rPr>
        <w:t xml:space="preserve"> </w:t>
      </w:r>
      <w:r w:rsidRPr="00216830">
        <w:rPr>
          <w:rFonts w:eastAsia="Calibri"/>
        </w:rPr>
        <w:t>Maximum # of historical log files: 30</w:t>
      </w:r>
    </w:p>
    <w:p w14:paraId="44C88760" w14:textId="77777777" w:rsidR="003674EF" w:rsidRPr="00216830" w:rsidRDefault="003674EF" w:rsidP="00216830">
      <w:pPr>
        <w:pStyle w:val="Step1"/>
        <w:rPr>
          <w:rFonts w:eastAsia="Calibri"/>
        </w:rPr>
      </w:pPr>
      <w:r w:rsidRPr="00216830">
        <w:rPr>
          <w:rFonts w:eastAsia="Calibri"/>
        </w:rPr>
        <w:t>Click OK, then click Save (directly to the master configuration):</w:t>
      </w:r>
    </w:p>
    <w:p w14:paraId="44C88761" w14:textId="77777777" w:rsidR="003674EF" w:rsidRPr="00216830" w:rsidRDefault="003674EF" w:rsidP="00216830">
      <w:pPr>
        <w:pStyle w:val="Step1"/>
        <w:rPr>
          <w:rFonts w:eastAsia="Calibri"/>
        </w:rPr>
      </w:pPr>
      <w:r w:rsidRPr="00216830">
        <w:rPr>
          <w:rFonts w:eastAsia="Calibri"/>
        </w:rPr>
        <w:t>Select the</w:t>
      </w:r>
      <w:r w:rsidR="00982F89" w:rsidRPr="00216830">
        <w:rPr>
          <w:rFonts w:eastAsia="Calibri"/>
        </w:rPr>
        <w:t xml:space="preserve"> </w:t>
      </w:r>
      <w:r w:rsidRPr="00216830">
        <w:rPr>
          <w:rFonts w:eastAsia="Calibri"/>
        </w:rPr>
        <w:t>Application Server, Server Infrastructure, Java and Process Management, Monitoring policy:</w:t>
      </w:r>
    </w:p>
    <w:p w14:paraId="44C88762" w14:textId="77777777" w:rsidR="003674EF" w:rsidRPr="00216830" w:rsidRDefault="003674EF" w:rsidP="00216830">
      <w:pPr>
        <w:pStyle w:val="Step1"/>
        <w:rPr>
          <w:rFonts w:eastAsia="Calibri"/>
        </w:rPr>
      </w:pPr>
      <w:r w:rsidRPr="00216830">
        <w:rPr>
          <w:rFonts w:eastAsia="Calibri"/>
        </w:rPr>
        <w:t>Change the node restart state to RUNNING</w:t>
      </w:r>
    </w:p>
    <w:p w14:paraId="44C88763" w14:textId="77777777" w:rsidR="003674EF" w:rsidRDefault="00810118" w:rsidP="00216830">
      <w:pPr>
        <w:pStyle w:val="Step1"/>
        <w:rPr>
          <w:rFonts w:eastAsia="Calibri"/>
        </w:rPr>
      </w:pPr>
      <w:r w:rsidRPr="00216830">
        <w:rPr>
          <w:rFonts w:eastAsia="Calibri"/>
        </w:rPr>
        <w:t>Click</w:t>
      </w:r>
      <w:r w:rsidR="003674EF" w:rsidRPr="00216830">
        <w:rPr>
          <w:rFonts w:eastAsia="Calibri"/>
        </w:rPr>
        <w:t xml:space="preserve"> Apply button and Save link to reflect the changes into the Master Configuration file.</w:t>
      </w:r>
    </w:p>
    <w:p w14:paraId="7ADED07D" w14:textId="77777777" w:rsidR="00BB7268" w:rsidRPr="00AF5D4F" w:rsidRDefault="00BB7268" w:rsidP="00BB7268">
      <w:pPr>
        <w:pStyle w:val="Heading4"/>
      </w:pPr>
      <w:r>
        <w:rPr>
          <w:rFonts w:eastAsia="Calibri"/>
        </w:rPr>
        <w:t xml:space="preserve">  </w:t>
      </w:r>
      <w:r w:rsidRPr="00AF5D4F">
        <w:t>Hung Thread Issue Fix – for Portal\LOS Server Configuration Instructions</w:t>
      </w:r>
    </w:p>
    <w:p w14:paraId="50F14D43" w14:textId="77777777" w:rsidR="00BB7268" w:rsidRPr="002D2429" w:rsidRDefault="00BB7268" w:rsidP="00BB7268">
      <w:r w:rsidRPr="002D2429">
        <w:t>This must be done for both nodes, and entails the creation of a custom property in the Websphere application server to avoid HUNG Thread issue.</w:t>
      </w:r>
    </w:p>
    <w:p w14:paraId="542DD4F0" w14:textId="77777777" w:rsidR="00BB7268" w:rsidRPr="002D2429" w:rsidRDefault="00BB7268" w:rsidP="00BB7268">
      <w:pPr>
        <w:pStyle w:val="Step1"/>
        <w:numPr>
          <w:ilvl w:val="0"/>
          <w:numId w:val="47"/>
        </w:numPr>
        <w:ind w:left="900" w:hanging="540"/>
        <w:rPr>
          <w:rFonts w:eastAsia="Calibri"/>
        </w:rPr>
      </w:pPr>
      <w:r w:rsidRPr="002D2429">
        <w:rPr>
          <w:rFonts w:eastAsia="Calibri"/>
        </w:rPr>
        <w:t>Select Websphere Application Servers &gt; Application Server &gt; Click Administation and Custom Properties</w:t>
      </w:r>
    </w:p>
    <w:p w14:paraId="7D4ECD9B" w14:textId="77777777" w:rsidR="00BB7268" w:rsidRPr="002D2429" w:rsidRDefault="00BB7268" w:rsidP="00BB7268">
      <w:r w:rsidRPr="002D2429">
        <w:rPr>
          <w:noProof/>
        </w:rPr>
        <w:drawing>
          <wp:inline distT="0" distB="0" distL="0" distR="0" wp14:anchorId="12C5A8BE" wp14:editId="43E743EF">
            <wp:extent cx="5934075" cy="2533650"/>
            <wp:effectExtent l="0" t="0" r="952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5332AC04" w14:textId="77777777" w:rsidR="00BB7268" w:rsidRPr="002D2429" w:rsidRDefault="00BB7268" w:rsidP="00BB7268">
      <w:pPr>
        <w:pStyle w:val="Step1"/>
        <w:rPr>
          <w:rFonts w:eastAsia="Calibri"/>
        </w:rPr>
      </w:pPr>
      <w:r w:rsidRPr="002D2429">
        <w:rPr>
          <w:rFonts w:eastAsia="Calibri"/>
        </w:rPr>
        <w:t>Click New</w:t>
      </w:r>
    </w:p>
    <w:p w14:paraId="59FE0745" w14:textId="77777777" w:rsidR="00BB7268" w:rsidRPr="002D2429" w:rsidRDefault="00BB7268" w:rsidP="00BB7268">
      <w:pPr>
        <w:pStyle w:val="Step1"/>
        <w:rPr>
          <w:rFonts w:eastAsia="Calibri"/>
        </w:rPr>
      </w:pPr>
      <w:r w:rsidRPr="002D2429">
        <w:rPr>
          <w:rFonts w:eastAsia="Calibri"/>
        </w:rPr>
        <w:t xml:space="preserve">Add the following properties (suggestion – copy below and paste into given fields) </w:t>
      </w:r>
    </w:p>
    <w:p w14:paraId="0169B88A" w14:textId="77777777" w:rsidR="00BB7268" w:rsidRPr="002D2429" w:rsidRDefault="00BB7268" w:rsidP="00BB6154">
      <w:pPr>
        <w:pStyle w:val="Step1"/>
      </w:pPr>
      <w:r w:rsidRPr="002D2429">
        <w:t>Property1:</w:t>
      </w:r>
    </w:p>
    <w:p w14:paraId="4FD92AC6" w14:textId="77777777" w:rsidR="00BB7268" w:rsidRPr="002D2429" w:rsidRDefault="00BB7268" w:rsidP="00BB7268">
      <w:pPr>
        <w:pStyle w:val="Bullet3"/>
        <w:rPr>
          <w:rFonts w:eastAsia="Calibri"/>
        </w:rPr>
      </w:pPr>
      <w:r w:rsidRPr="002D2429">
        <w:rPr>
          <w:rFonts w:eastAsia="Calibri"/>
        </w:rPr>
        <w:t>Name: com.ibm.websphere.threadmonitor.interval</w:t>
      </w:r>
    </w:p>
    <w:p w14:paraId="594AC0F3" w14:textId="77777777" w:rsidR="00BB7268" w:rsidRPr="002D2429" w:rsidRDefault="00BB7268" w:rsidP="00BB7268">
      <w:pPr>
        <w:pStyle w:val="Bullet3"/>
        <w:rPr>
          <w:rFonts w:eastAsia="Calibri"/>
        </w:rPr>
      </w:pPr>
      <w:r w:rsidRPr="002D2429">
        <w:rPr>
          <w:rFonts w:eastAsia="Calibri"/>
        </w:rPr>
        <w:t>Value: 360</w:t>
      </w:r>
    </w:p>
    <w:p w14:paraId="23D91979" w14:textId="77777777" w:rsidR="00BB7268" w:rsidRPr="002D2429" w:rsidRDefault="00BB7268" w:rsidP="00BB7268">
      <w:pPr>
        <w:pStyle w:val="Bullet3"/>
        <w:rPr>
          <w:rFonts w:eastAsia="Calibri"/>
        </w:rPr>
      </w:pPr>
      <w:r w:rsidRPr="002D2429">
        <w:rPr>
          <w:rFonts w:eastAsia="Calibri"/>
        </w:rPr>
        <w:t>Description: The frequency (in seconds) at which managed threads in the selected application server will be interrogated.</w:t>
      </w:r>
    </w:p>
    <w:p w14:paraId="5AB2FFB6" w14:textId="77777777" w:rsidR="00BB7268" w:rsidRPr="002D2429" w:rsidRDefault="00BB7268" w:rsidP="00BB7268">
      <w:pPr>
        <w:pStyle w:val="Bullet3"/>
        <w:numPr>
          <w:ilvl w:val="1"/>
          <w:numId w:val="5"/>
        </w:numPr>
        <w:rPr>
          <w:rFonts w:eastAsia="Calibri"/>
        </w:rPr>
      </w:pPr>
      <w:r w:rsidRPr="002D2429">
        <w:rPr>
          <w:rFonts w:eastAsia="Calibri"/>
        </w:rPr>
        <w:t>Click Apply and click OK</w:t>
      </w:r>
    </w:p>
    <w:p w14:paraId="2008D145" w14:textId="77777777" w:rsidR="00BB7268" w:rsidRPr="002D2429" w:rsidRDefault="00BB7268" w:rsidP="00BB7268">
      <w:pPr>
        <w:pStyle w:val="Bullet3"/>
        <w:numPr>
          <w:ilvl w:val="1"/>
          <w:numId w:val="5"/>
        </w:numPr>
        <w:rPr>
          <w:rFonts w:eastAsia="Calibri"/>
        </w:rPr>
      </w:pPr>
      <w:r w:rsidRPr="002D2429">
        <w:rPr>
          <w:rFonts w:eastAsia="Calibri"/>
        </w:rPr>
        <w:t>Save the changes.</w:t>
      </w:r>
    </w:p>
    <w:p w14:paraId="0D5109FA" w14:textId="77777777" w:rsidR="00BB7268" w:rsidRPr="002D2429" w:rsidRDefault="00BB7268" w:rsidP="00BB6154">
      <w:pPr>
        <w:pStyle w:val="Step1"/>
      </w:pPr>
      <w:r w:rsidRPr="002D2429">
        <w:t>Property2:</w:t>
      </w:r>
    </w:p>
    <w:p w14:paraId="78F8815A" w14:textId="77777777" w:rsidR="00BB7268" w:rsidRPr="002D2429" w:rsidRDefault="00BB7268" w:rsidP="00BB7268">
      <w:pPr>
        <w:pStyle w:val="Bullet3"/>
        <w:rPr>
          <w:rFonts w:eastAsia="Calibri"/>
        </w:rPr>
      </w:pPr>
      <w:r w:rsidRPr="002D2429">
        <w:rPr>
          <w:rFonts w:eastAsia="Calibri"/>
        </w:rPr>
        <w:t>Name: com.ibm.websphere.threadmonitor.threshold</w:t>
      </w:r>
    </w:p>
    <w:p w14:paraId="7087491C" w14:textId="77777777" w:rsidR="00BB7268" w:rsidRPr="002D2429" w:rsidRDefault="00BB7268" w:rsidP="00BB7268">
      <w:pPr>
        <w:pStyle w:val="Bullet3"/>
        <w:rPr>
          <w:rFonts w:eastAsia="Calibri"/>
        </w:rPr>
      </w:pPr>
      <w:r w:rsidRPr="002D2429">
        <w:rPr>
          <w:rFonts w:eastAsia="Calibri"/>
        </w:rPr>
        <w:t>Value: 2100</w:t>
      </w:r>
    </w:p>
    <w:p w14:paraId="110CBB46" w14:textId="77777777" w:rsidR="00BB7268" w:rsidRPr="002D2429" w:rsidRDefault="00BB7268" w:rsidP="00BB7268">
      <w:pPr>
        <w:pStyle w:val="Bullet3"/>
        <w:rPr>
          <w:rFonts w:eastAsia="Calibri"/>
        </w:rPr>
      </w:pPr>
      <w:r w:rsidRPr="002D2429">
        <w:rPr>
          <w:rFonts w:eastAsia="Calibri"/>
        </w:rPr>
        <w:t>Description: The length of time (in seconds) in which a thread can be active before it is considered hung. Any thread that is detected as active for longer than this length of time is reported as hung.</w:t>
      </w:r>
    </w:p>
    <w:p w14:paraId="307928E6" w14:textId="77777777" w:rsidR="00BB7268" w:rsidRPr="002D2429" w:rsidRDefault="00BB7268" w:rsidP="00BB7268">
      <w:pPr>
        <w:pStyle w:val="Bullet3"/>
        <w:numPr>
          <w:ilvl w:val="1"/>
          <w:numId w:val="5"/>
        </w:numPr>
        <w:rPr>
          <w:rFonts w:eastAsia="Calibri"/>
        </w:rPr>
      </w:pPr>
      <w:r w:rsidRPr="002D2429">
        <w:rPr>
          <w:rFonts w:eastAsia="Calibri"/>
        </w:rPr>
        <w:t>Click Apply and click OK</w:t>
      </w:r>
    </w:p>
    <w:p w14:paraId="3322C96F" w14:textId="77777777" w:rsidR="00BB7268" w:rsidRPr="002D2429" w:rsidRDefault="00BB7268" w:rsidP="00BB7268">
      <w:pPr>
        <w:pStyle w:val="Bullet3"/>
        <w:numPr>
          <w:ilvl w:val="1"/>
          <w:numId w:val="5"/>
        </w:numPr>
        <w:rPr>
          <w:rFonts w:eastAsia="Calibri"/>
        </w:rPr>
      </w:pPr>
      <w:r w:rsidRPr="002D2429">
        <w:rPr>
          <w:rFonts w:eastAsia="Calibri"/>
        </w:rPr>
        <w:t>Save the changes.</w:t>
      </w:r>
    </w:p>
    <w:p w14:paraId="589684E9" w14:textId="77777777" w:rsidR="00BB7268" w:rsidRPr="002D2429" w:rsidRDefault="00BB7268" w:rsidP="00BB6154">
      <w:pPr>
        <w:pStyle w:val="Step1"/>
      </w:pPr>
      <w:r w:rsidRPr="002D2429">
        <w:t>Property3:</w:t>
      </w:r>
    </w:p>
    <w:p w14:paraId="2175B377" w14:textId="77777777" w:rsidR="00BB7268" w:rsidRPr="002D2429" w:rsidRDefault="00BB7268" w:rsidP="00BB7268">
      <w:pPr>
        <w:pStyle w:val="Bullet3"/>
        <w:rPr>
          <w:rFonts w:eastAsia="Calibri"/>
        </w:rPr>
      </w:pPr>
      <w:r w:rsidRPr="002D2429">
        <w:rPr>
          <w:rFonts w:eastAsia="Calibri"/>
        </w:rPr>
        <w:t>Name: com.ibm.websphere.threadmonitor.false.alarm.threshold</w:t>
      </w:r>
    </w:p>
    <w:p w14:paraId="3B72A762" w14:textId="77777777" w:rsidR="00BB7268" w:rsidRPr="002D2429" w:rsidRDefault="00BB7268" w:rsidP="00BB7268">
      <w:pPr>
        <w:pStyle w:val="Bullet3"/>
        <w:rPr>
          <w:rFonts w:eastAsia="Calibri"/>
        </w:rPr>
      </w:pPr>
      <w:r w:rsidRPr="002D2429">
        <w:rPr>
          <w:rFonts w:eastAsia="Calibri"/>
        </w:rPr>
        <w:t>Value: 100</w:t>
      </w:r>
    </w:p>
    <w:p w14:paraId="388C3B8F" w14:textId="77777777" w:rsidR="00BB7268" w:rsidRPr="002D2429" w:rsidRDefault="00BB7268" w:rsidP="00BB7268">
      <w:pPr>
        <w:pStyle w:val="Bullet3"/>
        <w:rPr>
          <w:rFonts w:eastAsia="Calibri"/>
        </w:rPr>
      </w:pPr>
      <w:r w:rsidRPr="002D2429">
        <w:rPr>
          <w:rFonts w:eastAsia="Calibri"/>
        </w:rPr>
        <w:t>Description: The number of times (T) that false alarms can occur before automatically increasing the threshold. It is possible that a thread that is reported as hung eventually completes its work, resulting in a false alarm. A large number of these events indicates that the threshhold value is too small. The hang detection facility can automatically respond to this situation: For every T false alarms, the threshold T is increased by a factor of 1.5. Set the value to zero (or less) to disable the automatic adjustment.</w:t>
      </w:r>
    </w:p>
    <w:p w14:paraId="76D5B86F" w14:textId="77777777" w:rsidR="00BB7268" w:rsidRPr="002D2429" w:rsidRDefault="00BB7268" w:rsidP="00BB7268">
      <w:pPr>
        <w:pStyle w:val="Bullet3"/>
        <w:numPr>
          <w:ilvl w:val="1"/>
          <w:numId w:val="5"/>
        </w:numPr>
        <w:rPr>
          <w:rFonts w:eastAsia="Calibri"/>
        </w:rPr>
      </w:pPr>
      <w:r w:rsidRPr="002D2429">
        <w:rPr>
          <w:rFonts w:eastAsia="Calibri"/>
        </w:rPr>
        <w:t>Click Apply and click OK</w:t>
      </w:r>
    </w:p>
    <w:p w14:paraId="00117237" w14:textId="77777777" w:rsidR="00BB7268" w:rsidRPr="002D2429" w:rsidRDefault="00BB7268" w:rsidP="00BB7268">
      <w:pPr>
        <w:pStyle w:val="Bullet3"/>
        <w:numPr>
          <w:ilvl w:val="1"/>
          <w:numId w:val="5"/>
        </w:numPr>
        <w:rPr>
          <w:rFonts w:eastAsia="Calibri"/>
        </w:rPr>
      </w:pPr>
      <w:r w:rsidRPr="002D2429">
        <w:rPr>
          <w:rFonts w:eastAsia="Calibri"/>
        </w:rPr>
        <w:t>Save the changes.</w:t>
      </w:r>
    </w:p>
    <w:p w14:paraId="38574D12" w14:textId="77777777" w:rsidR="00BB7268" w:rsidRPr="002D2429" w:rsidRDefault="00BB7268" w:rsidP="00BB7268"/>
    <w:p w14:paraId="08348203" w14:textId="77777777" w:rsidR="00BB7268" w:rsidRPr="002D2429" w:rsidRDefault="00BB7268" w:rsidP="00BB6154">
      <w:pPr>
        <w:pStyle w:val="Step1"/>
      </w:pPr>
      <w:r w:rsidRPr="002D2429">
        <w:t>Property4:</w:t>
      </w:r>
    </w:p>
    <w:p w14:paraId="616C5F5D" w14:textId="77777777" w:rsidR="00BB7268" w:rsidRPr="002D2429" w:rsidRDefault="00BB7268" w:rsidP="00BB7268">
      <w:pPr>
        <w:pStyle w:val="Bullet3"/>
        <w:rPr>
          <w:rFonts w:eastAsia="Calibri"/>
        </w:rPr>
      </w:pPr>
      <w:r w:rsidRPr="002D2429">
        <w:rPr>
          <w:rFonts w:eastAsia="Calibri"/>
        </w:rPr>
        <w:t>Name: com.ibm.websphere.threadmonitor.dump.java</w:t>
      </w:r>
    </w:p>
    <w:p w14:paraId="15936E6B" w14:textId="77777777" w:rsidR="00BB7268" w:rsidRPr="002D2429" w:rsidRDefault="00BB7268" w:rsidP="00BB7268">
      <w:pPr>
        <w:pStyle w:val="Bullet3"/>
        <w:rPr>
          <w:rFonts w:eastAsia="Calibri"/>
        </w:rPr>
      </w:pPr>
      <w:r w:rsidRPr="002D2429">
        <w:rPr>
          <w:rFonts w:eastAsia="Calibri"/>
        </w:rPr>
        <w:t>Value: False</w:t>
      </w:r>
    </w:p>
    <w:p w14:paraId="53FFCD78" w14:textId="77777777" w:rsidR="00BB7268" w:rsidRPr="002D2429" w:rsidRDefault="00BB7268" w:rsidP="00BB7268">
      <w:pPr>
        <w:pStyle w:val="Bullet3"/>
        <w:rPr>
          <w:rFonts w:eastAsia="Calibri"/>
        </w:rPr>
      </w:pPr>
      <w:r w:rsidRPr="002D2429">
        <w:rPr>
          <w:rFonts w:eastAsia="Calibri"/>
        </w:rPr>
        <w:t>Description: Set to true to cause a javacore to be created when a hung thread is detected and a WSVR0605W message is printed. The threads section of the javacore can be analyzed to determine what the reported thread and other related threads are doing.</w:t>
      </w:r>
    </w:p>
    <w:p w14:paraId="177A6331" w14:textId="77777777" w:rsidR="00BB7268" w:rsidRPr="002D2429" w:rsidRDefault="00BB7268" w:rsidP="00BB7268">
      <w:pPr>
        <w:pStyle w:val="Bullet3"/>
        <w:numPr>
          <w:ilvl w:val="1"/>
          <w:numId w:val="5"/>
        </w:numPr>
        <w:rPr>
          <w:rFonts w:eastAsia="Calibri"/>
        </w:rPr>
      </w:pPr>
      <w:r w:rsidRPr="002D2429">
        <w:rPr>
          <w:rFonts w:eastAsia="Calibri"/>
        </w:rPr>
        <w:t>Click Apply and click OK</w:t>
      </w:r>
    </w:p>
    <w:p w14:paraId="4D3C062C" w14:textId="77777777" w:rsidR="00BB7268" w:rsidRPr="00952345" w:rsidRDefault="00BB7268" w:rsidP="00BB7268">
      <w:pPr>
        <w:pStyle w:val="Bullet3"/>
        <w:numPr>
          <w:ilvl w:val="1"/>
          <w:numId w:val="5"/>
        </w:numPr>
        <w:rPr>
          <w:rFonts w:eastAsia="Calibri"/>
        </w:rPr>
      </w:pPr>
      <w:r w:rsidRPr="00952345">
        <w:rPr>
          <w:rFonts w:eastAsia="Calibri"/>
        </w:rPr>
        <w:t>Save the changes.</w:t>
      </w:r>
    </w:p>
    <w:p w14:paraId="05106C6F" w14:textId="621C831D" w:rsidR="00BB7268" w:rsidRPr="00216830" w:rsidRDefault="00BB7268" w:rsidP="00BB7268">
      <w:pPr>
        <w:pStyle w:val="Step1"/>
        <w:numPr>
          <w:ilvl w:val="0"/>
          <w:numId w:val="0"/>
        </w:numPr>
        <w:rPr>
          <w:rFonts w:eastAsia="Calibri"/>
        </w:rPr>
      </w:pPr>
    </w:p>
    <w:p w14:paraId="44C88764" w14:textId="77777777" w:rsidR="003674EF" w:rsidRPr="00B17EB4" w:rsidRDefault="003674EF" w:rsidP="003674EF">
      <w:pPr>
        <w:pStyle w:val="Heading3"/>
      </w:pPr>
      <w:bookmarkStart w:id="80" w:name="_Toc400291078"/>
      <w:r w:rsidRPr="00B17EB4">
        <w:t>Deploy the application template WAR file - LOS</w:t>
      </w:r>
      <w:bookmarkEnd w:id="80"/>
    </w:p>
    <w:p w14:paraId="44C88765" w14:textId="77777777" w:rsidR="003674EF" w:rsidRPr="003550E9" w:rsidRDefault="003674EF" w:rsidP="00465ACB">
      <w:pPr>
        <w:pStyle w:val="Step1"/>
        <w:numPr>
          <w:ilvl w:val="0"/>
          <w:numId w:val="51"/>
        </w:numPr>
        <w:ind w:left="900" w:hanging="540"/>
        <w:rPr>
          <w:rFonts w:eastAsia="Calibri"/>
        </w:rPr>
      </w:pPr>
      <w:r w:rsidRPr="003550E9">
        <w:rPr>
          <w:rFonts w:eastAsia="Calibri"/>
        </w:rPr>
        <w:t>From the Admin console of the WAS1:</w:t>
      </w:r>
      <w:r w:rsidR="00982F89" w:rsidRPr="003550E9">
        <w:rPr>
          <w:rFonts w:eastAsia="Calibri"/>
        </w:rPr>
        <w:t xml:space="preserve"> </w:t>
      </w:r>
      <w:r w:rsidRPr="003550E9">
        <w:rPr>
          <w:rFonts w:eastAsia="Calibri"/>
        </w:rPr>
        <w:t xml:space="preserve">select Applications </w:t>
      </w:r>
      <w:r w:rsidRPr="003550E9">
        <w:rPr>
          <w:rFonts w:eastAsia="Calibri"/>
        </w:rPr>
        <w:sym w:font="Wingdings" w:char="F0E0"/>
      </w:r>
      <w:r w:rsidRPr="003550E9">
        <w:rPr>
          <w:rFonts w:eastAsia="Calibri"/>
        </w:rPr>
        <w:t xml:space="preserve"> Application Types </w:t>
      </w:r>
      <w:r w:rsidRPr="003550E9">
        <w:rPr>
          <w:rFonts w:eastAsia="Calibri"/>
        </w:rPr>
        <w:sym w:font="Wingdings" w:char="F0E0"/>
      </w:r>
      <w:r w:rsidRPr="003550E9">
        <w:rPr>
          <w:rFonts w:eastAsia="Calibri"/>
        </w:rPr>
        <w:t xml:space="preserve"> WebSphere enterprise applications. On the right frame, </w:t>
      </w:r>
      <w:r w:rsidR="00810118" w:rsidRPr="003550E9">
        <w:rPr>
          <w:rFonts w:eastAsia="Calibri"/>
        </w:rPr>
        <w:t>click</w:t>
      </w:r>
      <w:r w:rsidRPr="003550E9">
        <w:rPr>
          <w:rFonts w:eastAsia="Calibri"/>
        </w:rPr>
        <w:t xml:space="preserve"> Install button.</w:t>
      </w:r>
    </w:p>
    <w:p w14:paraId="44C88766" w14:textId="77777777" w:rsidR="003674EF" w:rsidRPr="003550E9" w:rsidRDefault="003674EF" w:rsidP="009B789F">
      <w:pPr>
        <w:pStyle w:val="Step1"/>
        <w:rPr>
          <w:rFonts w:eastAsia="Calibri"/>
        </w:rPr>
      </w:pPr>
      <w:r w:rsidRPr="003550E9">
        <w:rPr>
          <w:rFonts w:eastAsia="Calibri"/>
        </w:rPr>
        <w:t>Select the sample WAR file for the application you are installing from - F:\Installs\WAS\WAR Files\SRVLPSLOS.war, click Next</w:t>
      </w:r>
    </w:p>
    <w:p w14:paraId="44C88767" w14:textId="77777777" w:rsidR="003674EF" w:rsidRPr="003550E9" w:rsidRDefault="003674EF" w:rsidP="009B789F">
      <w:pPr>
        <w:pStyle w:val="Step1"/>
        <w:rPr>
          <w:rFonts w:eastAsia="Calibri"/>
        </w:rPr>
      </w:pPr>
      <w:r w:rsidRPr="003550E9">
        <w:rPr>
          <w:rFonts w:eastAsia="Calibri"/>
        </w:rPr>
        <w:t xml:space="preserve">Select the Fast Path option and </w:t>
      </w:r>
      <w:r w:rsidR="00810118" w:rsidRPr="003550E9">
        <w:rPr>
          <w:rFonts w:eastAsia="Calibri"/>
        </w:rPr>
        <w:t>click</w:t>
      </w:r>
      <w:r w:rsidRPr="003550E9">
        <w:rPr>
          <w:rFonts w:eastAsia="Calibri"/>
        </w:rPr>
        <w:t xml:space="preserve"> the Next button.</w:t>
      </w:r>
    </w:p>
    <w:p w14:paraId="44C88768" w14:textId="77777777" w:rsidR="003674EF" w:rsidRPr="003550E9" w:rsidRDefault="003674EF" w:rsidP="009B789F">
      <w:pPr>
        <w:pStyle w:val="Step1"/>
        <w:rPr>
          <w:rFonts w:eastAsia="Calibri"/>
        </w:rPr>
      </w:pPr>
      <w:r w:rsidRPr="003550E9">
        <w:rPr>
          <w:rFonts w:eastAsia="Calibri"/>
        </w:rPr>
        <w:t>Step 1:installation options -</w:t>
      </w:r>
      <w:r w:rsidR="00982F89" w:rsidRPr="003550E9">
        <w:rPr>
          <w:rFonts w:eastAsia="Calibri"/>
        </w:rPr>
        <w:t xml:space="preserve"> </w:t>
      </w:r>
      <w:r w:rsidRPr="003550E9">
        <w:rPr>
          <w:rFonts w:eastAsia="Calibri"/>
        </w:rPr>
        <w:t xml:space="preserve"> provide the Application Name SRVLPSLOS, (remove the _war)</w:t>
      </w:r>
      <w:r w:rsidR="00982F89" w:rsidRPr="003550E9">
        <w:rPr>
          <w:rFonts w:eastAsia="Calibri"/>
        </w:rPr>
        <w:t xml:space="preserve"> </w:t>
      </w:r>
      <w:r w:rsidRPr="003550E9">
        <w:rPr>
          <w:rFonts w:eastAsia="Calibri"/>
        </w:rPr>
        <w:t>Highlight all the 3 File Permissions as shown below are click “Next” button.</w:t>
      </w:r>
    </w:p>
    <w:p w14:paraId="44C88769" w14:textId="77777777" w:rsidR="003674EF" w:rsidRPr="003550E9" w:rsidRDefault="003674EF" w:rsidP="009B789F">
      <w:pPr>
        <w:pStyle w:val="Step1"/>
        <w:rPr>
          <w:rFonts w:eastAsia="Calibri"/>
        </w:rPr>
      </w:pPr>
      <w:r w:rsidRPr="003550E9">
        <w:rPr>
          <w:rFonts w:eastAsia="Calibri"/>
        </w:rPr>
        <w:t>Step2: map modules to servers - select the associated cell\node\cluster and click Apply.</w:t>
      </w:r>
      <w:r w:rsidR="00982F89" w:rsidRPr="003550E9">
        <w:rPr>
          <w:rFonts w:eastAsia="Calibri"/>
        </w:rPr>
        <w:t xml:space="preserve"> </w:t>
      </w:r>
      <w:r w:rsidRPr="003550E9">
        <w:rPr>
          <w:rFonts w:eastAsia="Calibri"/>
        </w:rPr>
        <w:t xml:space="preserve">The Server field will update with the new information, </w:t>
      </w:r>
    </w:p>
    <w:p w14:paraId="44C8876A" w14:textId="77777777" w:rsidR="003674EF" w:rsidRPr="003550E9" w:rsidRDefault="003674EF" w:rsidP="009B789F">
      <w:pPr>
        <w:pStyle w:val="Step1"/>
        <w:rPr>
          <w:rFonts w:eastAsia="Calibri"/>
        </w:rPr>
      </w:pPr>
      <w:r w:rsidRPr="003550E9">
        <w:rPr>
          <w:rFonts w:eastAsia="Calibri"/>
        </w:rPr>
        <w:t>Select the module, and Click “Next” button</w:t>
      </w:r>
    </w:p>
    <w:p w14:paraId="44C8876B" w14:textId="77777777" w:rsidR="003674EF" w:rsidRPr="003550E9" w:rsidRDefault="003674EF" w:rsidP="009B789F">
      <w:pPr>
        <w:pStyle w:val="Step1"/>
        <w:rPr>
          <w:rFonts w:eastAsia="Calibri"/>
        </w:rPr>
      </w:pPr>
      <w:r w:rsidRPr="003550E9">
        <w:rPr>
          <w:rFonts w:eastAsia="Calibri"/>
        </w:rPr>
        <w:t xml:space="preserve">Step 3: map virtual hosts for web modules - map the virtual host ar “default_host” for the selected Web Module and </w:t>
      </w:r>
      <w:r w:rsidR="00810118" w:rsidRPr="003550E9">
        <w:rPr>
          <w:rFonts w:eastAsia="Calibri"/>
        </w:rPr>
        <w:t>click</w:t>
      </w:r>
      <w:r w:rsidRPr="003550E9">
        <w:rPr>
          <w:rFonts w:eastAsia="Calibri"/>
        </w:rPr>
        <w:t xml:space="preserve"> the “Next” button</w:t>
      </w:r>
    </w:p>
    <w:p w14:paraId="44C8876C" w14:textId="77777777" w:rsidR="003674EF" w:rsidRPr="003550E9" w:rsidRDefault="003674EF" w:rsidP="009B789F">
      <w:pPr>
        <w:pStyle w:val="Step1"/>
        <w:rPr>
          <w:rFonts w:eastAsia="Calibri"/>
        </w:rPr>
      </w:pPr>
      <w:r w:rsidRPr="003550E9">
        <w:rPr>
          <w:rFonts w:eastAsia="Calibri"/>
        </w:rPr>
        <w:t xml:space="preserve">Step 4: map context roots for web modules - change the “Contect Root” as /SRVLPSLOS and </w:t>
      </w:r>
      <w:r w:rsidR="00810118" w:rsidRPr="003550E9">
        <w:rPr>
          <w:rFonts w:eastAsia="Calibri"/>
        </w:rPr>
        <w:t>click</w:t>
      </w:r>
      <w:r w:rsidRPr="003550E9">
        <w:rPr>
          <w:rFonts w:eastAsia="Calibri"/>
        </w:rPr>
        <w:t xml:space="preserve"> “Next”.</w:t>
      </w:r>
    </w:p>
    <w:p w14:paraId="44C8876D" w14:textId="77777777" w:rsidR="003674EF" w:rsidRPr="003550E9" w:rsidRDefault="003674EF" w:rsidP="009B789F">
      <w:pPr>
        <w:pStyle w:val="Step1"/>
        <w:rPr>
          <w:rFonts w:eastAsia="Calibri"/>
        </w:rPr>
      </w:pPr>
      <w:r w:rsidRPr="003550E9">
        <w:rPr>
          <w:rFonts w:eastAsia="Calibri"/>
        </w:rPr>
        <w:t>Step 5: summary -</w:t>
      </w:r>
      <w:r w:rsidR="00982F89" w:rsidRPr="003550E9">
        <w:rPr>
          <w:rFonts w:eastAsia="Calibri"/>
        </w:rPr>
        <w:t xml:space="preserve"> </w:t>
      </w:r>
      <w:r w:rsidRPr="003550E9">
        <w:rPr>
          <w:rFonts w:eastAsia="Calibri"/>
        </w:rPr>
        <w:t>click “Finish” button to install the application onto all the nodes in the cluster.</w:t>
      </w:r>
    </w:p>
    <w:p w14:paraId="44C8876E" w14:textId="77777777" w:rsidR="003674EF" w:rsidRPr="003550E9" w:rsidRDefault="003674EF" w:rsidP="009B789F">
      <w:pPr>
        <w:pStyle w:val="Step1"/>
        <w:rPr>
          <w:rFonts w:eastAsia="Calibri"/>
        </w:rPr>
      </w:pPr>
      <w:r w:rsidRPr="003550E9">
        <w:rPr>
          <w:rFonts w:eastAsia="Calibri"/>
        </w:rPr>
        <w:t xml:space="preserve">The Screen would show the message “Application installed successfully”. </w:t>
      </w:r>
      <w:r w:rsidR="00810118" w:rsidRPr="003550E9">
        <w:rPr>
          <w:rFonts w:eastAsia="Calibri"/>
        </w:rPr>
        <w:t>Click</w:t>
      </w:r>
      <w:r w:rsidRPr="003550E9">
        <w:rPr>
          <w:rFonts w:eastAsia="Calibri"/>
        </w:rPr>
        <w:t xml:space="preserve"> the Save link to reflect the changes to the master configuration file.</w:t>
      </w:r>
    </w:p>
    <w:p w14:paraId="44C8876F" w14:textId="77777777" w:rsidR="003674EF" w:rsidRDefault="003674EF" w:rsidP="009B789F">
      <w:pPr>
        <w:pStyle w:val="Step1"/>
        <w:rPr>
          <w:rFonts w:eastAsia="Calibri"/>
        </w:rPr>
      </w:pPr>
      <w:r w:rsidRPr="003550E9">
        <w:rPr>
          <w:rFonts w:eastAsia="Calibri"/>
        </w:rPr>
        <w:t xml:space="preserve">Start the installed application </w:t>
      </w:r>
    </w:p>
    <w:p w14:paraId="511EFC7F" w14:textId="35CC6D46" w:rsidR="00633171" w:rsidRDefault="0052243A" w:rsidP="00633171">
      <w:pPr>
        <w:pStyle w:val="Heading3"/>
        <w:rPr>
          <w:rFonts w:eastAsia="Calibri"/>
          <w:noProof/>
        </w:rPr>
      </w:pPr>
      <w:r>
        <w:rPr>
          <w:rFonts w:eastAsia="Calibri"/>
          <w:noProof/>
        </w:rPr>
        <w:t>Shared Libraries</w:t>
      </w:r>
      <w:r w:rsidR="00633171" w:rsidRPr="00FB5A05">
        <w:rPr>
          <w:rFonts w:eastAsia="Calibri"/>
          <w:noProof/>
        </w:rPr>
        <w:t>: WAS</w:t>
      </w:r>
      <w:r w:rsidR="00633171">
        <w:rPr>
          <w:rFonts w:eastAsia="Calibri"/>
          <w:noProof/>
        </w:rPr>
        <w:t>1</w:t>
      </w:r>
      <w:r w:rsidR="00633171" w:rsidRPr="00FB5A05">
        <w:rPr>
          <w:rFonts w:eastAsia="Calibri"/>
          <w:noProof/>
        </w:rPr>
        <w:t xml:space="preserve"> Server </w:t>
      </w:r>
      <w:r w:rsidR="00633171">
        <w:rPr>
          <w:rFonts w:eastAsia="Calibri"/>
          <w:noProof/>
        </w:rPr>
        <w:t>–</w:t>
      </w:r>
      <w:r w:rsidR="00633171" w:rsidRPr="00FB5A05">
        <w:rPr>
          <w:rFonts w:eastAsia="Calibri"/>
          <w:noProof/>
        </w:rPr>
        <w:t>LOS</w:t>
      </w:r>
    </w:p>
    <w:p w14:paraId="6541A0C5" w14:textId="1726C9E0" w:rsidR="009D175F" w:rsidRDefault="00633171" w:rsidP="00045270">
      <w:pPr>
        <w:pStyle w:val="ListParagraph"/>
        <w:numPr>
          <w:ilvl w:val="0"/>
          <w:numId w:val="209"/>
        </w:numPr>
        <w:rPr>
          <w:rFonts w:asciiTheme="minorHAnsi" w:hAnsiTheme="minorHAnsi" w:cstheme="minorHAnsi"/>
          <w:sz w:val="18"/>
          <w:szCs w:val="18"/>
        </w:rPr>
      </w:pPr>
      <w:r w:rsidRPr="00633171">
        <w:rPr>
          <w:rFonts w:asciiTheme="minorHAnsi" w:hAnsiTheme="minorHAnsi" w:cstheme="minorHAnsi"/>
          <w:sz w:val="18"/>
          <w:szCs w:val="18"/>
        </w:rPr>
        <w:t>Copy</w:t>
      </w:r>
      <w:r w:rsidR="003C7A1F">
        <w:rPr>
          <w:rFonts w:asciiTheme="minorHAnsi" w:hAnsiTheme="minorHAnsi" w:cstheme="minorHAnsi"/>
          <w:sz w:val="18"/>
          <w:szCs w:val="18"/>
        </w:rPr>
        <w:t xml:space="preserve"> F:\Installs\WAS</w:t>
      </w:r>
      <w:r w:rsidR="009D175F" w:rsidRPr="009D175F">
        <w:rPr>
          <w:rFonts w:asciiTheme="minorHAnsi" w:hAnsiTheme="minorHAnsi" w:cstheme="minorHAnsi"/>
          <w:sz w:val="18"/>
          <w:szCs w:val="18"/>
        </w:rPr>
        <w:t xml:space="preserve"> </w:t>
      </w:r>
      <w:r w:rsidR="009D175F" w:rsidRPr="00633171">
        <w:rPr>
          <w:rFonts w:asciiTheme="minorHAnsi" w:hAnsiTheme="minorHAnsi" w:cstheme="minorHAnsi"/>
          <w:sz w:val="18"/>
          <w:szCs w:val="18"/>
        </w:rPr>
        <w:t>WEBSPHERE_SHARED_LIBRARIES</w:t>
      </w:r>
      <w:r w:rsidR="009D175F">
        <w:rPr>
          <w:rFonts w:asciiTheme="minorHAnsi" w:hAnsiTheme="minorHAnsi" w:cstheme="minorHAnsi"/>
          <w:sz w:val="18"/>
          <w:szCs w:val="18"/>
        </w:rPr>
        <w:t xml:space="preserve"> to the root of F:\</w:t>
      </w:r>
    </w:p>
    <w:p w14:paraId="623ED892" w14:textId="67D9078A" w:rsidR="00633171" w:rsidRDefault="009D175F" w:rsidP="00045270">
      <w:pPr>
        <w:pStyle w:val="ListParagraph"/>
        <w:numPr>
          <w:ilvl w:val="0"/>
          <w:numId w:val="209"/>
        </w:numPr>
        <w:rPr>
          <w:rFonts w:asciiTheme="minorHAnsi" w:hAnsiTheme="minorHAnsi" w:cstheme="minorHAnsi"/>
          <w:sz w:val="18"/>
          <w:szCs w:val="18"/>
        </w:rPr>
      </w:pPr>
      <w:r>
        <w:rPr>
          <w:rFonts w:asciiTheme="minorHAnsi" w:hAnsiTheme="minorHAnsi" w:cstheme="minorHAnsi"/>
          <w:sz w:val="18"/>
          <w:szCs w:val="18"/>
        </w:rPr>
        <w:t>Delete all libraries within the folder except LOS</w:t>
      </w:r>
      <w:r w:rsidR="00B34334">
        <w:rPr>
          <w:rFonts w:asciiTheme="minorHAnsi" w:hAnsiTheme="minorHAnsi" w:cstheme="minorHAnsi"/>
          <w:sz w:val="18"/>
          <w:szCs w:val="18"/>
        </w:rPr>
        <w:t xml:space="preserve"> and was_generated_keystore.jks</w:t>
      </w:r>
    </w:p>
    <w:p w14:paraId="5FA6CA35" w14:textId="050E1179" w:rsidR="00C73FB9" w:rsidRDefault="00596631" w:rsidP="00045270">
      <w:pPr>
        <w:pStyle w:val="ListParagraph"/>
        <w:numPr>
          <w:ilvl w:val="0"/>
          <w:numId w:val="209"/>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LOS_Library</w:t>
      </w:r>
    </w:p>
    <w:p w14:paraId="07C113F8" w14:textId="389C2B9B" w:rsidR="00596631" w:rsidRPr="00633171" w:rsidRDefault="00596631" w:rsidP="00045270">
      <w:pPr>
        <w:pStyle w:val="ListParagraph"/>
        <w:numPr>
          <w:ilvl w:val="0"/>
          <w:numId w:val="209"/>
        </w:numPr>
        <w:rPr>
          <w:rFonts w:asciiTheme="minorHAnsi" w:hAnsiTheme="minorHAnsi" w:cstheme="minorHAnsi"/>
          <w:sz w:val="18"/>
          <w:szCs w:val="18"/>
        </w:rPr>
      </w:pPr>
      <w:r>
        <w:rPr>
          <w:rFonts w:asciiTheme="minorHAnsi" w:hAnsiTheme="minorHAnsi" w:cstheme="minorHAnsi"/>
          <w:sz w:val="18"/>
          <w:szCs w:val="18"/>
        </w:rPr>
        <w:t>Verify xercesImpl.jar and xercesImpl-1.5.jar are removed from the LOS_Library</w:t>
      </w:r>
    </w:p>
    <w:p w14:paraId="0EFE7390" w14:textId="071C6E0B" w:rsidR="00633171" w:rsidRDefault="00633171" w:rsidP="00045270">
      <w:pPr>
        <w:pStyle w:val="ListParagraph"/>
        <w:numPr>
          <w:ilvl w:val="0"/>
          <w:numId w:val="209"/>
        </w:numPr>
      </w:pPr>
      <w:r w:rsidRPr="00AD7F5F">
        <w:t xml:space="preserve">From the WebSphere admin console – Select: Environment </w:t>
      </w:r>
      <w:r w:rsidRPr="00AD7F5F">
        <w:sym w:font="Wingdings" w:char="F0E0"/>
      </w:r>
      <w:r w:rsidRPr="00AD7F5F">
        <w:t xml:space="preserve"> Shared libraries</w:t>
      </w:r>
    </w:p>
    <w:p w14:paraId="68B65889" w14:textId="6CCC4276" w:rsidR="00633171" w:rsidRDefault="00633171" w:rsidP="00045270">
      <w:pPr>
        <w:pStyle w:val="ListParagraph"/>
        <w:numPr>
          <w:ilvl w:val="0"/>
          <w:numId w:val="209"/>
        </w:numPr>
      </w:pPr>
      <w:r>
        <w:t>Select the appropriate app</w:t>
      </w:r>
      <w:r w:rsidR="001667A9">
        <w:t>,</w:t>
      </w:r>
      <w:r>
        <w:t>node</w:t>
      </w:r>
      <w:r w:rsidR="001667A9">
        <w:t xml:space="preserve"> and server </w:t>
      </w:r>
      <w:r>
        <w:t>from the dropdown list</w:t>
      </w:r>
    </w:p>
    <w:p w14:paraId="3F8FE330" w14:textId="0E0B905E" w:rsidR="00633171" w:rsidRDefault="00633171" w:rsidP="00633171">
      <w:pPr>
        <w:pStyle w:val="ListParagraph"/>
        <w:ind w:left="1440"/>
      </w:pPr>
      <w:r>
        <w:rPr>
          <w:noProof/>
        </w:rPr>
        <w:drawing>
          <wp:inline distT="0" distB="0" distL="0" distR="0" wp14:anchorId="6CAE1726" wp14:editId="7E5420E7">
            <wp:extent cx="2886075" cy="256953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92560" cy="2575312"/>
                    </a:xfrm>
                    <a:prstGeom prst="rect">
                      <a:avLst/>
                    </a:prstGeom>
                  </pic:spPr>
                </pic:pic>
              </a:graphicData>
            </a:graphic>
          </wp:inline>
        </w:drawing>
      </w:r>
    </w:p>
    <w:p w14:paraId="7C7F484F" w14:textId="7912C765" w:rsidR="00633171" w:rsidRDefault="00633171" w:rsidP="00045270">
      <w:pPr>
        <w:pStyle w:val="ListParagraph"/>
        <w:numPr>
          <w:ilvl w:val="0"/>
          <w:numId w:val="209"/>
        </w:numPr>
      </w:pPr>
      <w:r>
        <w:t>Select New</w:t>
      </w:r>
    </w:p>
    <w:p w14:paraId="6078662D" w14:textId="530EF2A5" w:rsidR="00633171" w:rsidRDefault="00633171" w:rsidP="00045270">
      <w:pPr>
        <w:pStyle w:val="ListParagraph"/>
        <w:numPr>
          <w:ilvl w:val="0"/>
          <w:numId w:val="209"/>
        </w:numPr>
      </w:pPr>
      <w:r>
        <w:t>Enter the following:</w:t>
      </w:r>
    </w:p>
    <w:p w14:paraId="534682A6" w14:textId="59EC491C" w:rsidR="00633171" w:rsidRPr="00633171" w:rsidRDefault="00633171" w:rsidP="00045270">
      <w:pPr>
        <w:pStyle w:val="ListParagraph"/>
        <w:numPr>
          <w:ilvl w:val="1"/>
          <w:numId w:val="209"/>
        </w:numPr>
      </w:pPr>
      <w:r>
        <w:t xml:space="preserve">Name = </w:t>
      </w:r>
      <w:r w:rsidRPr="00AD7F5F">
        <w:rPr>
          <w:rFonts w:eastAsia="Times New Roman"/>
          <w:color w:val="000000"/>
          <w:szCs w:val="18"/>
        </w:rPr>
        <w:t>LOS_SHARED_LIBRARY_NODE01</w:t>
      </w:r>
    </w:p>
    <w:p w14:paraId="58BDA457" w14:textId="24ED99AB" w:rsidR="00633171" w:rsidRPr="006A73B8" w:rsidRDefault="00633171" w:rsidP="00045270">
      <w:pPr>
        <w:pStyle w:val="ListParagraph"/>
        <w:numPr>
          <w:ilvl w:val="1"/>
          <w:numId w:val="209"/>
        </w:numPr>
      </w:pPr>
      <w:r>
        <w:rPr>
          <w:rFonts w:eastAsia="Times New Roman"/>
          <w:color w:val="000000"/>
          <w:szCs w:val="18"/>
        </w:rPr>
        <w:t xml:space="preserve">Classpath = </w:t>
      </w:r>
      <w:r w:rsidR="006A73B8" w:rsidRPr="00AD7F5F">
        <w:rPr>
          <w:rFonts w:eastAsia="Times New Roman"/>
          <w:color w:val="000000"/>
          <w:szCs w:val="18"/>
        </w:rPr>
        <w:t>F:\WEBSPHERE_SHARED_LIBRARIES\LOS_LIBRARY</w:t>
      </w:r>
    </w:p>
    <w:p w14:paraId="4A2CFD20" w14:textId="6B8D5AE0" w:rsidR="006A73B8" w:rsidRDefault="006A73B8" w:rsidP="00045270">
      <w:pPr>
        <w:pStyle w:val="ListParagraph"/>
        <w:numPr>
          <w:ilvl w:val="0"/>
          <w:numId w:val="209"/>
        </w:numPr>
      </w:pPr>
      <w:r>
        <w:t>Click Apply and Save</w:t>
      </w:r>
    </w:p>
    <w:p w14:paraId="14668794" w14:textId="77777777" w:rsidR="00FE1445" w:rsidRDefault="00FE1445" w:rsidP="00FE1445">
      <w:pPr>
        <w:pStyle w:val="ListParagraph"/>
        <w:numPr>
          <w:ilvl w:val="0"/>
          <w:numId w:val="209"/>
        </w:numPr>
      </w:pPr>
      <w:r>
        <w:t>Select New</w:t>
      </w:r>
    </w:p>
    <w:p w14:paraId="3C6BE86C" w14:textId="77777777" w:rsidR="00FE1445" w:rsidRDefault="00FE1445" w:rsidP="00FE1445">
      <w:pPr>
        <w:pStyle w:val="ListParagraph"/>
        <w:numPr>
          <w:ilvl w:val="0"/>
          <w:numId w:val="209"/>
        </w:numPr>
      </w:pPr>
      <w:r>
        <w:t>Enter the following:</w:t>
      </w:r>
    </w:p>
    <w:p w14:paraId="12C03ECB" w14:textId="4FA99C50" w:rsidR="00FE1445" w:rsidRPr="00633171" w:rsidRDefault="00FE1445" w:rsidP="00FE1445">
      <w:pPr>
        <w:pStyle w:val="ListParagraph"/>
        <w:numPr>
          <w:ilvl w:val="1"/>
          <w:numId w:val="209"/>
        </w:numPr>
      </w:pPr>
      <w:r>
        <w:t xml:space="preserve">Name = </w:t>
      </w:r>
      <w:r w:rsidRPr="00C10D0F">
        <w:rPr>
          <w:rFonts w:eastAsia="Times New Roman"/>
          <w:color w:val="000000"/>
          <w:szCs w:val="18"/>
        </w:rPr>
        <w:t>LOS_PLATFORM_SERVICES_LIBRARY_NODE01</w:t>
      </w:r>
    </w:p>
    <w:p w14:paraId="7435B720" w14:textId="5C1C5F4F" w:rsidR="00FE1445" w:rsidRPr="006A73B8" w:rsidRDefault="00FE1445" w:rsidP="00FE1445">
      <w:pPr>
        <w:pStyle w:val="ListParagraph"/>
        <w:numPr>
          <w:ilvl w:val="1"/>
          <w:numId w:val="209"/>
        </w:numPr>
      </w:pPr>
      <w:r>
        <w:rPr>
          <w:rFonts w:eastAsia="Times New Roman"/>
          <w:color w:val="000000"/>
          <w:szCs w:val="18"/>
        </w:rPr>
        <w:t xml:space="preserve">Classpath = </w:t>
      </w:r>
      <w:r w:rsidRPr="00C10D0F">
        <w:rPr>
          <w:rFonts w:eastAsia="Times New Roman"/>
          <w:color w:val="000000"/>
          <w:szCs w:val="18"/>
        </w:rPr>
        <w:t>F:\WEBSPHERE_SHARED_LIBRARIES\PLATFORM_SERVICES</w:t>
      </w:r>
      <w:r>
        <w:rPr>
          <w:rFonts w:eastAsia="Times New Roman"/>
          <w:color w:val="000000"/>
          <w:szCs w:val="18"/>
        </w:rPr>
        <w:t>_LIBRARY</w:t>
      </w:r>
    </w:p>
    <w:p w14:paraId="4BBF4E78" w14:textId="77777777" w:rsidR="00FE1445" w:rsidRDefault="00FE1445" w:rsidP="00FE1445">
      <w:pPr>
        <w:pStyle w:val="ListParagraph"/>
        <w:numPr>
          <w:ilvl w:val="0"/>
          <w:numId w:val="209"/>
        </w:numPr>
      </w:pPr>
      <w:r>
        <w:t>Click Apply and Save</w:t>
      </w:r>
    </w:p>
    <w:p w14:paraId="32624E42" w14:textId="262E1704" w:rsidR="006A73B8" w:rsidRPr="006A73B8" w:rsidRDefault="006A73B8" w:rsidP="00045270">
      <w:pPr>
        <w:pStyle w:val="ListParagraph"/>
        <w:numPr>
          <w:ilvl w:val="0"/>
          <w:numId w:val="209"/>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4CE26817" w14:textId="063F43CA" w:rsidR="006A73B8" w:rsidRPr="00FE1445" w:rsidRDefault="006A73B8" w:rsidP="00045270">
      <w:pPr>
        <w:pStyle w:val="ListParagraph"/>
        <w:numPr>
          <w:ilvl w:val="0"/>
          <w:numId w:val="209"/>
        </w:numPr>
      </w:pPr>
      <w:r w:rsidRPr="00FE1445">
        <w:t>Select LPSLOSServer01</w:t>
      </w:r>
      <w:r w:rsidRPr="00FE1445">
        <w:sym w:font="Wingdings" w:char="F0E0"/>
      </w:r>
      <w:r w:rsidRPr="00FE1445">
        <w:t xml:space="preserve">Server Infrastructure </w:t>
      </w:r>
      <w:r w:rsidRPr="00FE1445">
        <w:sym w:font="Wingdings" w:char="F0E0"/>
      </w:r>
      <w:r w:rsidRPr="00FE1445">
        <w:t xml:space="preserve"> Java and Process Management </w:t>
      </w:r>
      <w:r w:rsidRPr="00FE1445">
        <w:sym w:font="Wingdings" w:char="F0E0"/>
      </w:r>
      <w:r w:rsidRPr="00FE1445">
        <w:t>Class loader</w:t>
      </w:r>
    </w:p>
    <w:p w14:paraId="7F0DD7DC" w14:textId="043B6EFF" w:rsidR="00633171" w:rsidRPr="00FE1445" w:rsidRDefault="006A73B8" w:rsidP="00045270">
      <w:pPr>
        <w:pStyle w:val="Step1"/>
        <w:numPr>
          <w:ilvl w:val="0"/>
          <w:numId w:val="209"/>
        </w:numPr>
        <w:rPr>
          <w:rFonts w:ascii="Calibri" w:eastAsia="Calibri" w:hAnsi="Calibri"/>
          <w:sz w:val="22"/>
          <w:szCs w:val="22"/>
        </w:rPr>
      </w:pPr>
      <w:r w:rsidRPr="00FE1445">
        <w:rPr>
          <w:rFonts w:ascii="Calibri" w:eastAsia="Calibri" w:hAnsi="Calibri"/>
          <w:sz w:val="22"/>
          <w:szCs w:val="22"/>
        </w:rPr>
        <w:t>New</w:t>
      </w:r>
    </w:p>
    <w:p w14:paraId="44184585" w14:textId="7516EE03" w:rsidR="006A73B8" w:rsidRPr="00FE1445" w:rsidRDefault="006A73B8" w:rsidP="00045270">
      <w:pPr>
        <w:pStyle w:val="Step1"/>
        <w:numPr>
          <w:ilvl w:val="0"/>
          <w:numId w:val="209"/>
        </w:numPr>
        <w:rPr>
          <w:rFonts w:ascii="Calibri" w:eastAsia="Calibri" w:hAnsi="Calibri"/>
          <w:sz w:val="22"/>
          <w:szCs w:val="22"/>
        </w:rPr>
      </w:pPr>
      <w:r w:rsidRPr="00FE1445">
        <w:rPr>
          <w:rFonts w:ascii="Calibri" w:eastAsia="Calibri" w:hAnsi="Calibri"/>
          <w:sz w:val="22"/>
          <w:szCs w:val="22"/>
        </w:rPr>
        <w:t>Verify Class loader order has “Classes loaded with parent class loader first” and choose ok</w:t>
      </w:r>
    </w:p>
    <w:p w14:paraId="640D80E6" w14:textId="0BB5EFF7" w:rsidR="006A73B8" w:rsidRPr="00FE1445" w:rsidRDefault="006A73B8" w:rsidP="00045270">
      <w:pPr>
        <w:pStyle w:val="Step1"/>
        <w:numPr>
          <w:ilvl w:val="0"/>
          <w:numId w:val="209"/>
        </w:numPr>
        <w:rPr>
          <w:rFonts w:ascii="Calibri" w:eastAsia="Calibri" w:hAnsi="Calibri"/>
          <w:sz w:val="22"/>
          <w:szCs w:val="22"/>
        </w:rPr>
      </w:pPr>
      <w:r w:rsidRPr="00FE1445">
        <w:rPr>
          <w:rFonts w:ascii="Calibri" w:eastAsia="Calibri" w:hAnsi="Calibri"/>
          <w:sz w:val="22"/>
          <w:szCs w:val="22"/>
        </w:rPr>
        <w:t>Click on the actual Classloader</w:t>
      </w:r>
    </w:p>
    <w:p w14:paraId="6D4DFDC6" w14:textId="60518E51" w:rsidR="006A73B8" w:rsidRPr="00FE1445" w:rsidRDefault="006A73B8" w:rsidP="00045270">
      <w:pPr>
        <w:pStyle w:val="Step1"/>
        <w:numPr>
          <w:ilvl w:val="0"/>
          <w:numId w:val="209"/>
        </w:numPr>
        <w:rPr>
          <w:rFonts w:ascii="Calibri" w:eastAsia="Calibri" w:hAnsi="Calibri"/>
          <w:sz w:val="22"/>
          <w:szCs w:val="22"/>
        </w:rPr>
      </w:pPr>
      <w:r w:rsidRPr="00FE1445">
        <w:rPr>
          <w:rFonts w:ascii="Calibri" w:eastAsia="Calibri" w:hAnsi="Calibri"/>
          <w:sz w:val="22"/>
          <w:szCs w:val="22"/>
        </w:rPr>
        <w:t>Select “shared library referenece”</w:t>
      </w:r>
    </w:p>
    <w:p w14:paraId="33CD93B7" w14:textId="70A8A899" w:rsidR="006A73B8" w:rsidRPr="00FE1445" w:rsidRDefault="006A73B8" w:rsidP="00045270">
      <w:pPr>
        <w:pStyle w:val="Step1"/>
        <w:numPr>
          <w:ilvl w:val="0"/>
          <w:numId w:val="209"/>
        </w:numPr>
        <w:rPr>
          <w:rFonts w:ascii="Calibri" w:eastAsia="Calibri" w:hAnsi="Calibri"/>
          <w:sz w:val="22"/>
          <w:szCs w:val="22"/>
        </w:rPr>
      </w:pPr>
      <w:r w:rsidRPr="00FE1445">
        <w:rPr>
          <w:rFonts w:ascii="Calibri" w:eastAsia="Calibri" w:hAnsi="Calibri"/>
          <w:sz w:val="22"/>
          <w:szCs w:val="22"/>
        </w:rPr>
        <w:t>Add</w:t>
      </w:r>
    </w:p>
    <w:p w14:paraId="33B1D14D" w14:textId="189DAFEB" w:rsidR="006A73B8" w:rsidRPr="00FE1445" w:rsidRDefault="006A73B8" w:rsidP="00045270">
      <w:pPr>
        <w:pStyle w:val="Step1"/>
        <w:numPr>
          <w:ilvl w:val="0"/>
          <w:numId w:val="209"/>
        </w:numPr>
        <w:rPr>
          <w:rFonts w:ascii="Calibri" w:eastAsia="Calibri" w:hAnsi="Calibri"/>
          <w:sz w:val="22"/>
          <w:szCs w:val="22"/>
        </w:rPr>
      </w:pPr>
      <w:r w:rsidRPr="00FE1445">
        <w:rPr>
          <w:rFonts w:ascii="Calibri" w:eastAsia="Calibri" w:hAnsi="Calibri"/>
          <w:sz w:val="22"/>
          <w:szCs w:val="22"/>
        </w:rPr>
        <w:t xml:space="preserve">Select corresponding library name </w:t>
      </w:r>
      <w:r w:rsidR="00FE1445" w:rsidRPr="00AD7F5F">
        <w:rPr>
          <w:color w:val="000000"/>
        </w:rPr>
        <w:t>LOS_SHARED_LIBRARY_NODE01</w:t>
      </w:r>
    </w:p>
    <w:p w14:paraId="3FCD67E2" w14:textId="461727E3" w:rsidR="006A73B8" w:rsidRDefault="006A73B8" w:rsidP="00045270">
      <w:pPr>
        <w:pStyle w:val="Step1"/>
        <w:numPr>
          <w:ilvl w:val="0"/>
          <w:numId w:val="209"/>
        </w:numPr>
        <w:rPr>
          <w:rFonts w:ascii="Calibri" w:eastAsia="Calibri" w:hAnsi="Calibri"/>
          <w:sz w:val="22"/>
          <w:szCs w:val="22"/>
        </w:rPr>
      </w:pPr>
      <w:r w:rsidRPr="00FE1445">
        <w:rPr>
          <w:rFonts w:ascii="Calibri" w:eastAsia="Calibri" w:hAnsi="Calibri"/>
          <w:sz w:val="22"/>
          <w:szCs w:val="22"/>
        </w:rPr>
        <w:t>Apply and Save</w:t>
      </w:r>
    </w:p>
    <w:p w14:paraId="31224FE2" w14:textId="70682603" w:rsidR="00FE1445" w:rsidRPr="00FE1445" w:rsidRDefault="00FE1445" w:rsidP="00FE1445">
      <w:pPr>
        <w:pStyle w:val="Step1"/>
        <w:numPr>
          <w:ilvl w:val="0"/>
          <w:numId w:val="209"/>
        </w:numPr>
        <w:rPr>
          <w:rFonts w:ascii="Calibri" w:eastAsia="Calibri" w:hAnsi="Calibri"/>
          <w:sz w:val="22"/>
          <w:szCs w:val="22"/>
        </w:rPr>
      </w:pPr>
      <w:r>
        <w:rPr>
          <w:rFonts w:ascii="Calibri" w:eastAsia="Calibri" w:hAnsi="Calibri"/>
          <w:sz w:val="22"/>
          <w:szCs w:val="22"/>
        </w:rPr>
        <w:t>Take note of the existing Class Loader(s) and click New</w:t>
      </w:r>
    </w:p>
    <w:p w14:paraId="0C5F52D1" w14:textId="77777777" w:rsidR="00FE1445" w:rsidRPr="00FE1445" w:rsidRDefault="00FE1445" w:rsidP="00FE1445">
      <w:pPr>
        <w:pStyle w:val="Step1"/>
        <w:numPr>
          <w:ilvl w:val="0"/>
          <w:numId w:val="209"/>
        </w:numPr>
        <w:rPr>
          <w:rFonts w:ascii="Calibri" w:eastAsia="Calibri" w:hAnsi="Calibri"/>
          <w:sz w:val="22"/>
          <w:szCs w:val="22"/>
        </w:rPr>
      </w:pPr>
      <w:r w:rsidRPr="00FE1445">
        <w:rPr>
          <w:rFonts w:ascii="Calibri" w:eastAsia="Calibri" w:hAnsi="Calibri"/>
          <w:sz w:val="22"/>
          <w:szCs w:val="22"/>
        </w:rPr>
        <w:t>Click on the actual Classloader</w:t>
      </w:r>
    </w:p>
    <w:p w14:paraId="3FF8DADE" w14:textId="77777777" w:rsidR="00FE1445" w:rsidRPr="00FE1445" w:rsidRDefault="00FE1445" w:rsidP="00FE1445">
      <w:pPr>
        <w:pStyle w:val="Step1"/>
        <w:numPr>
          <w:ilvl w:val="0"/>
          <w:numId w:val="209"/>
        </w:numPr>
        <w:rPr>
          <w:rFonts w:ascii="Calibri" w:eastAsia="Calibri" w:hAnsi="Calibri"/>
          <w:sz w:val="22"/>
          <w:szCs w:val="22"/>
        </w:rPr>
      </w:pPr>
      <w:r w:rsidRPr="00FE1445">
        <w:rPr>
          <w:rFonts w:ascii="Calibri" w:eastAsia="Calibri" w:hAnsi="Calibri"/>
          <w:sz w:val="22"/>
          <w:szCs w:val="22"/>
        </w:rPr>
        <w:t>Select “shared library referenece”</w:t>
      </w:r>
    </w:p>
    <w:p w14:paraId="48F1404D" w14:textId="77777777" w:rsidR="00FE1445" w:rsidRPr="00FE1445" w:rsidRDefault="00FE1445" w:rsidP="00FE1445">
      <w:pPr>
        <w:pStyle w:val="Step1"/>
        <w:numPr>
          <w:ilvl w:val="0"/>
          <w:numId w:val="209"/>
        </w:numPr>
        <w:rPr>
          <w:rFonts w:ascii="Calibri" w:eastAsia="Calibri" w:hAnsi="Calibri"/>
          <w:sz w:val="22"/>
          <w:szCs w:val="22"/>
        </w:rPr>
      </w:pPr>
      <w:r w:rsidRPr="00FE1445">
        <w:rPr>
          <w:rFonts w:ascii="Calibri" w:eastAsia="Calibri" w:hAnsi="Calibri"/>
          <w:sz w:val="22"/>
          <w:szCs w:val="22"/>
        </w:rPr>
        <w:t>Add</w:t>
      </w:r>
    </w:p>
    <w:p w14:paraId="6A3CB904" w14:textId="5A7B95DF" w:rsidR="00FE1445" w:rsidRPr="00FE1445" w:rsidRDefault="00FE1445" w:rsidP="00FE1445">
      <w:pPr>
        <w:pStyle w:val="Step1"/>
        <w:numPr>
          <w:ilvl w:val="0"/>
          <w:numId w:val="209"/>
        </w:numPr>
        <w:rPr>
          <w:rFonts w:ascii="Calibri" w:eastAsia="Calibri" w:hAnsi="Calibri"/>
          <w:sz w:val="22"/>
          <w:szCs w:val="22"/>
        </w:rPr>
      </w:pPr>
      <w:r w:rsidRPr="00FE1445">
        <w:rPr>
          <w:rFonts w:ascii="Calibri" w:eastAsia="Calibri" w:hAnsi="Calibri"/>
          <w:sz w:val="22"/>
          <w:szCs w:val="22"/>
        </w:rPr>
        <w:t xml:space="preserve">Select corresponding library name </w:t>
      </w:r>
      <w:r w:rsidRPr="00C10D0F">
        <w:rPr>
          <w:rFonts w:ascii="Calibri" w:hAnsi="Calibri"/>
          <w:color w:val="000000"/>
        </w:rPr>
        <w:t>LOS_PLATFORM_SERVICES_LIBRARY_NODE01</w:t>
      </w:r>
    </w:p>
    <w:p w14:paraId="4AC9BBD0" w14:textId="3692AFA3" w:rsidR="00FE1445" w:rsidRPr="00FE1445" w:rsidRDefault="00FE1445" w:rsidP="00FE1445">
      <w:pPr>
        <w:pStyle w:val="Step1"/>
        <w:numPr>
          <w:ilvl w:val="0"/>
          <w:numId w:val="209"/>
        </w:numPr>
        <w:rPr>
          <w:rFonts w:ascii="Calibri" w:eastAsia="Calibri" w:hAnsi="Calibri"/>
          <w:sz w:val="22"/>
          <w:szCs w:val="22"/>
        </w:rPr>
      </w:pPr>
      <w:r w:rsidRPr="00FE1445">
        <w:rPr>
          <w:rFonts w:ascii="Calibri" w:eastAsia="Calibri" w:hAnsi="Calibri"/>
          <w:sz w:val="22"/>
          <w:szCs w:val="22"/>
        </w:rPr>
        <w:t>Apply and Save</w:t>
      </w:r>
    </w:p>
    <w:p w14:paraId="0E67F290" w14:textId="6373FB65" w:rsidR="001667A9" w:rsidRDefault="0052243A" w:rsidP="001667A9">
      <w:pPr>
        <w:pStyle w:val="Heading3"/>
        <w:rPr>
          <w:rFonts w:eastAsia="Calibri"/>
          <w:noProof/>
        </w:rPr>
      </w:pPr>
      <w:r>
        <w:rPr>
          <w:rFonts w:eastAsia="Calibri"/>
          <w:noProof/>
        </w:rPr>
        <w:t>Shared Libraries</w:t>
      </w:r>
      <w:r w:rsidR="001667A9" w:rsidRPr="00FB5A05">
        <w:rPr>
          <w:rFonts w:eastAsia="Calibri"/>
          <w:noProof/>
        </w:rPr>
        <w:t>: WAS</w:t>
      </w:r>
      <w:r w:rsidR="001667A9">
        <w:rPr>
          <w:rFonts w:eastAsia="Calibri"/>
          <w:noProof/>
        </w:rPr>
        <w:t>2</w:t>
      </w:r>
      <w:r w:rsidR="001667A9" w:rsidRPr="00FB5A05">
        <w:rPr>
          <w:rFonts w:eastAsia="Calibri"/>
          <w:noProof/>
        </w:rPr>
        <w:t xml:space="preserve"> Server </w:t>
      </w:r>
      <w:r w:rsidR="001667A9">
        <w:rPr>
          <w:rFonts w:eastAsia="Calibri"/>
          <w:noProof/>
        </w:rPr>
        <w:t>–</w:t>
      </w:r>
      <w:r w:rsidR="001667A9" w:rsidRPr="00FB5A05">
        <w:rPr>
          <w:rFonts w:eastAsia="Calibri"/>
          <w:noProof/>
        </w:rPr>
        <w:t>LOS</w:t>
      </w:r>
    </w:p>
    <w:p w14:paraId="461B5BAF" w14:textId="77777777" w:rsidR="009D175F" w:rsidRDefault="009D175F" w:rsidP="00045270">
      <w:pPr>
        <w:pStyle w:val="ListParagraph"/>
        <w:numPr>
          <w:ilvl w:val="0"/>
          <w:numId w:val="210"/>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360EE209" w14:textId="77777777" w:rsidR="00B34334" w:rsidRDefault="00B34334" w:rsidP="00045270">
      <w:pPr>
        <w:pStyle w:val="ListParagraph"/>
        <w:numPr>
          <w:ilvl w:val="0"/>
          <w:numId w:val="210"/>
        </w:numPr>
        <w:rPr>
          <w:rFonts w:asciiTheme="minorHAnsi" w:hAnsiTheme="minorHAnsi" w:cstheme="minorHAnsi"/>
          <w:sz w:val="18"/>
          <w:szCs w:val="18"/>
        </w:rPr>
      </w:pPr>
      <w:r>
        <w:rPr>
          <w:rFonts w:asciiTheme="minorHAnsi" w:hAnsiTheme="minorHAnsi" w:cstheme="minorHAnsi"/>
          <w:sz w:val="18"/>
          <w:szCs w:val="18"/>
        </w:rPr>
        <w:t>Delete all libraries within the folder except LOS and was_generated_keystore.jks</w:t>
      </w:r>
    </w:p>
    <w:p w14:paraId="400E9985" w14:textId="77777777" w:rsidR="00596631" w:rsidRDefault="00596631" w:rsidP="00596631">
      <w:pPr>
        <w:pStyle w:val="ListParagraph"/>
        <w:numPr>
          <w:ilvl w:val="0"/>
          <w:numId w:val="210"/>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LOS_Library</w:t>
      </w:r>
    </w:p>
    <w:p w14:paraId="0B244867" w14:textId="77777777" w:rsidR="00596631" w:rsidRPr="00633171" w:rsidRDefault="00596631" w:rsidP="00596631">
      <w:pPr>
        <w:pStyle w:val="ListParagraph"/>
        <w:numPr>
          <w:ilvl w:val="0"/>
          <w:numId w:val="210"/>
        </w:numPr>
        <w:rPr>
          <w:rFonts w:asciiTheme="minorHAnsi" w:hAnsiTheme="minorHAnsi" w:cstheme="minorHAnsi"/>
          <w:sz w:val="18"/>
          <w:szCs w:val="18"/>
        </w:rPr>
      </w:pPr>
      <w:r>
        <w:rPr>
          <w:rFonts w:asciiTheme="minorHAnsi" w:hAnsiTheme="minorHAnsi" w:cstheme="minorHAnsi"/>
          <w:sz w:val="18"/>
          <w:szCs w:val="18"/>
        </w:rPr>
        <w:t>Verify xercesImpl.jar and xercesImpl-1.5.jar are removed from the LOS_Library</w:t>
      </w:r>
    </w:p>
    <w:p w14:paraId="26BAF7B7" w14:textId="77777777" w:rsidR="001667A9" w:rsidRDefault="001667A9" w:rsidP="00045270">
      <w:pPr>
        <w:pStyle w:val="ListParagraph"/>
        <w:numPr>
          <w:ilvl w:val="0"/>
          <w:numId w:val="210"/>
        </w:numPr>
      </w:pPr>
      <w:r w:rsidRPr="00AD7F5F">
        <w:t xml:space="preserve">From the WebSphere admin console – Select: Environment </w:t>
      </w:r>
      <w:r w:rsidRPr="00AD7F5F">
        <w:sym w:font="Wingdings" w:char="F0E0"/>
      </w:r>
      <w:r w:rsidRPr="00AD7F5F">
        <w:t xml:space="preserve"> Shared libraries</w:t>
      </w:r>
    </w:p>
    <w:p w14:paraId="6DBDE718" w14:textId="40BA3529" w:rsidR="001667A9" w:rsidRDefault="001667A9" w:rsidP="00045270">
      <w:pPr>
        <w:pStyle w:val="ListParagraph"/>
        <w:numPr>
          <w:ilvl w:val="0"/>
          <w:numId w:val="210"/>
        </w:numPr>
      </w:pPr>
      <w:r>
        <w:t>Select the appropriate app, node and server from the dropdown list</w:t>
      </w:r>
    </w:p>
    <w:p w14:paraId="295765BA" w14:textId="77777777" w:rsidR="001667A9" w:rsidRDefault="001667A9" w:rsidP="001667A9">
      <w:pPr>
        <w:pStyle w:val="ListParagraph"/>
        <w:ind w:left="1440"/>
      </w:pPr>
      <w:r>
        <w:rPr>
          <w:noProof/>
        </w:rPr>
        <w:drawing>
          <wp:inline distT="0" distB="0" distL="0" distR="0" wp14:anchorId="58B79BE2" wp14:editId="16E41EB2">
            <wp:extent cx="2886075" cy="256953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92560" cy="2575312"/>
                    </a:xfrm>
                    <a:prstGeom prst="rect">
                      <a:avLst/>
                    </a:prstGeom>
                  </pic:spPr>
                </pic:pic>
              </a:graphicData>
            </a:graphic>
          </wp:inline>
        </w:drawing>
      </w:r>
    </w:p>
    <w:p w14:paraId="18E65A87" w14:textId="77777777" w:rsidR="001667A9" w:rsidRDefault="001667A9" w:rsidP="00045270">
      <w:pPr>
        <w:pStyle w:val="ListParagraph"/>
        <w:numPr>
          <w:ilvl w:val="0"/>
          <w:numId w:val="210"/>
        </w:numPr>
      </w:pPr>
      <w:r>
        <w:t>Select New</w:t>
      </w:r>
    </w:p>
    <w:p w14:paraId="582BAB3B" w14:textId="77777777" w:rsidR="001667A9" w:rsidRDefault="001667A9" w:rsidP="00045270">
      <w:pPr>
        <w:pStyle w:val="ListParagraph"/>
        <w:numPr>
          <w:ilvl w:val="0"/>
          <w:numId w:val="210"/>
        </w:numPr>
      </w:pPr>
      <w:r>
        <w:t>Enter the following:</w:t>
      </w:r>
    </w:p>
    <w:p w14:paraId="1E54ED7F" w14:textId="7D2007E6" w:rsidR="001667A9" w:rsidRPr="00633171" w:rsidRDefault="001667A9" w:rsidP="00045270">
      <w:pPr>
        <w:pStyle w:val="ListParagraph"/>
        <w:numPr>
          <w:ilvl w:val="1"/>
          <w:numId w:val="210"/>
        </w:numPr>
      </w:pPr>
      <w:r>
        <w:t xml:space="preserve">Name = </w:t>
      </w:r>
      <w:r w:rsidRPr="00AD7F5F">
        <w:rPr>
          <w:rFonts w:eastAsia="Times New Roman"/>
          <w:color w:val="000000"/>
          <w:szCs w:val="18"/>
        </w:rPr>
        <w:t>LOS_SHARED_LIBRARY_NODE0</w:t>
      </w:r>
      <w:r>
        <w:rPr>
          <w:rFonts w:eastAsia="Times New Roman"/>
          <w:color w:val="000000"/>
          <w:szCs w:val="18"/>
        </w:rPr>
        <w:t>2</w:t>
      </w:r>
    </w:p>
    <w:p w14:paraId="3B27ECAA" w14:textId="77777777" w:rsidR="001667A9" w:rsidRPr="006A73B8" w:rsidRDefault="001667A9" w:rsidP="00045270">
      <w:pPr>
        <w:pStyle w:val="ListParagraph"/>
        <w:numPr>
          <w:ilvl w:val="1"/>
          <w:numId w:val="210"/>
        </w:numPr>
      </w:pPr>
      <w:r>
        <w:rPr>
          <w:rFonts w:eastAsia="Times New Roman"/>
          <w:color w:val="000000"/>
          <w:szCs w:val="18"/>
        </w:rPr>
        <w:t xml:space="preserve">Classpath = </w:t>
      </w:r>
      <w:r w:rsidRPr="00AD7F5F">
        <w:rPr>
          <w:rFonts w:eastAsia="Times New Roman"/>
          <w:color w:val="000000"/>
          <w:szCs w:val="18"/>
        </w:rPr>
        <w:t>F:\WEBSPHERE_SHARED_LIBRARIES\LOS_LIBRARY</w:t>
      </w:r>
    </w:p>
    <w:p w14:paraId="05AF1333" w14:textId="77777777" w:rsidR="001667A9" w:rsidRDefault="001667A9" w:rsidP="00045270">
      <w:pPr>
        <w:pStyle w:val="ListParagraph"/>
        <w:numPr>
          <w:ilvl w:val="0"/>
          <w:numId w:val="210"/>
        </w:numPr>
      </w:pPr>
      <w:r>
        <w:t>Click Apply and Save</w:t>
      </w:r>
    </w:p>
    <w:p w14:paraId="67DC6B6A" w14:textId="77777777"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New</w:t>
      </w:r>
    </w:p>
    <w:p w14:paraId="0E11B055" w14:textId="77777777"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Verify Class loader order has “Classes loaded with parent class loader first” and choose ok</w:t>
      </w:r>
    </w:p>
    <w:p w14:paraId="57A652CB" w14:textId="77777777"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Click on the actual Classloader</w:t>
      </w:r>
    </w:p>
    <w:p w14:paraId="22C30C24" w14:textId="77777777"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Select “shared library referenece”</w:t>
      </w:r>
    </w:p>
    <w:p w14:paraId="2FB5851D" w14:textId="77777777"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Add</w:t>
      </w:r>
    </w:p>
    <w:p w14:paraId="61C080AD" w14:textId="3AC407B3"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 xml:space="preserve">Select corresponding library name </w:t>
      </w:r>
      <w:r w:rsidRPr="00AD7F5F">
        <w:rPr>
          <w:color w:val="000000"/>
        </w:rPr>
        <w:t>LOS_SHARED_LIBRARY_NODE0</w:t>
      </w:r>
      <w:r>
        <w:rPr>
          <w:color w:val="000000"/>
        </w:rPr>
        <w:t>2</w:t>
      </w:r>
    </w:p>
    <w:p w14:paraId="31155034" w14:textId="77777777" w:rsid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Apply and Save</w:t>
      </w:r>
    </w:p>
    <w:p w14:paraId="19B2AF30" w14:textId="3FF790CE" w:rsidR="00FE1445" w:rsidRPr="00FE1445" w:rsidRDefault="00FE1445" w:rsidP="00FE1445">
      <w:pPr>
        <w:pStyle w:val="Step1"/>
        <w:numPr>
          <w:ilvl w:val="0"/>
          <w:numId w:val="210"/>
        </w:numPr>
        <w:rPr>
          <w:rFonts w:ascii="Calibri" w:eastAsia="Calibri" w:hAnsi="Calibri"/>
          <w:sz w:val="22"/>
          <w:szCs w:val="22"/>
        </w:rPr>
      </w:pPr>
      <w:r>
        <w:rPr>
          <w:rFonts w:ascii="Calibri" w:eastAsia="Calibri" w:hAnsi="Calibri"/>
          <w:sz w:val="22"/>
          <w:szCs w:val="22"/>
        </w:rPr>
        <w:t>Take note of the existing Class Loader(s) and click New</w:t>
      </w:r>
    </w:p>
    <w:p w14:paraId="76F7852C" w14:textId="77777777"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Click on the actual Classloader</w:t>
      </w:r>
    </w:p>
    <w:p w14:paraId="10BCE6CB" w14:textId="77777777"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Select “shared library referenece”</w:t>
      </w:r>
    </w:p>
    <w:p w14:paraId="39EEAC53" w14:textId="77777777"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Add</w:t>
      </w:r>
    </w:p>
    <w:p w14:paraId="1455B6EF" w14:textId="668440F5"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 xml:space="preserve">Select corresponding library name </w:t>
      </w:r>
      <w:r w:rsidRPr="00C10D0F">
        <w:rPr>
          <w:rFonts w:ascii="Calibri" w:hAnsi="Calibri"/>
          <w:color w:val="000000"/>
        </w:rPr>
        <w:t>LOS_PLATFORM_SERVICES_LIBRARY_NODE0</w:t>
      </w:r>
      <w:r>
        <w:rPr>
          <w:rFonts w:ascii="Calibri" w:hAnsi="Calibri"/>
          <w:color w:val="000000"/>
        </w:rPr>
        <w:t>2</w:t>
      </w:r>
    </w:p>
    <w:p w14:paraId="3757ACF1" w14:textId="77777777" w:rsidR="00FE1445" w:rsidRPr="00FE1445" w:rsidRDefault="00FE1445" w:rsidP="00FE1445">
      <w:pPr>
        <w:pStyle w:val="Step1"/>
        <w:numPr>
          <w:ilvl w:val="0"/>
          <w:numId w:val="210"/>
        </w:numPr>
        <w:rPr>
          <w:rFonts w:ascii="Calibri" w:eastAsia="Calibri" w:hAnsi="Calibri"/>
          <w:sz w:val="22"/>
          <w:szCs w:val="22"/>
        </w:rPr>
      </w:pPr>
      <w:r w:rsidRPr="00FE1445">
        <w:rPr>
          <w:rFonts w:ascii="Calibri" w:eastAsia="Calibri" w:hAnsi="Calibri"/>
          <w:sz w:val="22"/>
          <w:szCs w:val="22"/>
        </w:rPr>
        <w:t>Apply and Save</w:t>
      </w:r>
    </w:p>
    <w:p w14:paraId="043207F5" w14:textId="77777777" w:rsidR="001667A9" w:rsidRPr="003550E9" w:rsidRDefault="001667A9" w:rsidP="001667A9">
      <w:pPr>
        <w:pStyle w:val="Step1"/>
        <w:numPr>
          <w:ilvl w:val="0"/>
          <w:numId w:val="0"/>
        </w:numPr>
        <w:rPr>
          <w:rFonts w:eastAsia="Calibri"/>
        </w:rPr>
      </w:pPr>
    </w:p>
    <w:p w14:paraId="44C88770" w14:textId="77777777" w:rsidR="003674EF" w:rsidRPr="00967A42" w:rsidRDefault="003674EF" w:rsidP="003674EF">
      <w:pPr>
        <w:pStyle w:val="Heading3"/>
      </w:pPr>
      <w:bookmarkStart w:id="81" w:name="_Toc400291079"/>
      <w:r w:rsidRPr="00967A42">
        <w:t>Copy “Magic” 5 files – WAS1 Server</w:t>
      </w:r>
      <w:bookmarkEnd w:id="81"/>
      <w:r w:rsidRPr="00967A42">
        <w:t xml:space="preserve"> </w:t>
      </w:r>
    </w:p>
    <w:p w14:paraId="44C88771" w14:textId="77777777" w:rsidR="003674EF" w:rsidRPr="00102346" w:rsidRDefault="003674EF" w:rsidP="00465ACB">
      <w:pPr>
        <w:pStyle w:val="Step1"/>
        <w:numPr>
          <w:ilvl w:val="0"/>
          <w:numId w:val="54"/>
        </w:numPr>
        <w:ind w:left="900" w:hanging="540"/>
        <w:rPr>
          <w:rFonts w:eastAsia="Calibri"/>
        </w:rPr>
      </w:pPr>
      <w:r w:rsidRPr="00102346">
        <w:rPr>
          <w:rFonts w:eastAsia="Calibri"/>
        </w:rPr>
        <w:t>Copy the files from “F:\Installs\WAS\Magic 5 files (.xml and .wsdd)\LOS\Deploy Mgr config-cells”</w:t>
      </w:r>
      <w:r w:rsidR="00982F89" w:rsidRPr="00102346">
        <w:rPr>
          <w:rFonts w:eastAsia="Calibri"/>
        </w:rPr>
        <w:t xml:space="preserve"> </w:t>
      </w:r>
      <w:r w:rsidRPr="00102346">
        <w:rPr>
          <w:rFonts w:eastAsia="Calibri"/>
        </w:rPr>
        <w:t>directory To:</w:t>
      </w:r>
    </w:p>
    <w:p w14:paraId="44C88772" w14:textId="77777777" w:rsidR="003674EF" w:rsidRPr="00125DEB" w:rsidRDefault="003674EF" w:rsidP="00102346">
      <w:pPr>
        <w:pStyle w:val="Step1"/>
        <w:numPr>
          <w:ilvl w:val="0"/>
          <w:numId w:val="0"/>
        </w:numPr>
        <w:ind w:left="900"/>
        <w:rPr>
          <w:rFonts w:eastAsia="Calibri"/>
        </w:rPr>
      </w:pPr>
      <w:r w:rsidRPr="00125DEB">
        <w:rPr>
          <w:rFonts w:eastAsia="Calibri"/>
        </w:rPr>
        <w:t>“F:\Data\IBM\WebSphere\AppServer\profiles\cell01_dmgr\config\cells\dmgrCell01\applications\SRVLPSLOS.ear\deployments\SRVLPSLOS\SRVLPSLOS.war\WEB-INF” directory and OVERWRITE any files that exist</w:t>
      </w:r>
    </w:p>
    <w:p w14:paraId="44C88773" w14:textId="77777777" w:rsidR="003674EF" w:rsidRPr="00125DEB" w:rsidRDefault="003674EF" w:rsidP="00102346">
      <w:pPr>
        <w:pStyle w:val="Step1"/>
        <w:rPr>
          <w:rFonts w:eastAsia="Calibri"/>
        </w:rPr>
      </w:pPr>
      <w:r w:rsidRPr="00125DEB">
        <w:rPr>
          <w:rFonts w:eastAsia="Calibri"/>
        </w:rPr>
        <w:t>Copy the files from “F:\Installs\WAS\Magic 5 files (.xml and .wsdd)\LOS\Node 01 config-cells”</w:t>
      </w:r>
      <w:r w:rsidR="00982F89" w:rsidRPr="00125DEB">
        <w:rPr>
          <w:rFonts w:eastAsia="Calibri"/>
        </w:rPr>
        <w:t xml:space="preserve"> </w:t>
      </w:r>
      <w:r w:rsidRPr="00125DEB">
        <w:rPr>
          <w:rFonts w:eastAsia="Calibri"/>
        </w:rPr>
        <w:t>directory To:</w:t>
      </w:r>
    </w:p>
    <w:p w14:paraId="44C88774" w14:textId="77777777" w:rsidR="003674EF" w:rsidRPr="00125DEB" w:rsidRDefault="003674EF" w:rsidP="00102346">
      <w:pPr>
        <w:pStyle w:val="Step1"/>
        <w:numPr>
          <w:ilvl w:val="0"/>
          <w:numId w:val="0"/>
        </w:numPr>
        <w:ind w:left="900"/>
        <w:rPr>
          <w:rFonts w:eastAsia="Calibri"/>
        </w:rPr>
      </w:pPr>
      <w:r w:rsidRPr="00125DEB">
        <w:rPr>
          <w:rFonts w:eastAsia="Calibri"/>
        </w:rPr>
        <w:t>“F:\Data\IBM\WebSphere\AppServer\profiles\SRVLPSLOSNode01\config\cells\dmgrCell01\applications\SRVLPSLOS.ear\deployments\SRVLPSLOS\SRVLPSLOS.war\WEB-INF” directory and OVERWRITE any files that exist</w:t>
      </w:r>
    </w:p>
    <w:p w14:paraId="44C88775" w14:textId="77777777" w:rsidR="003674EF" w:rsidRPr="00125DEB" w:rsidRDefault="003674EF" w:rsidP="00102346">
      <w:pPr>
        <w:pStyle w:val="Step1"/>
        <w:rPr>
          <w:rFonts w:eastAsia="Calibri"/>
        </w:rPr>
      </w:pPr>
      <w:r w:rsidRPr="00125DEB">
        <w:rPr>
          <w:rFonts w:eastAsia="Calibri"/>
        </w:rPr>
        <w:t>Copy the files from “F:\Installs\WAS\Magic 5 files (.xml and .wsdd)\LOS\Node 01 installed apps”</w:t>
      </w:r>
      <w:r w:rsidR="00982F89" w:rsidRPr="00125DEB">
        <w:rPr>
          <w:rFonts w:eastAsia="Calibri"/>
        </w:rPr>
        <w:t xml:space="preserve"> </w:t>
      </w:r>
      <w:r w:rsidRPr="00125DEB">
        <w:rPr>
          <w:rFonts w:eastAsia="Calibri"/>
        </w:rPr>
        <w:t>directory To:</w:t>
      </w:r>
    </w:p>
    <w:p w14:paraId="44C88776" w14:textId="77777777" w:rsidR="003674EF" w:rsidRPr="00125DEB" w:rsidRDefault="003674EF" w:rsidP="00102346">
      <w:pPr>
        <w:pStyle w:val="Step1"/>
        <w:numPr>
          <w:ilvl w:val="0"/>
          <w:numId w:val="0"/>
        </w:numPr>
        <w:ind w:left="900"/>
        <w:rPr>
          <w:rFonts w:eastAsia="Calibri"/>
        </w:rPr>
      </w:pPr>
      <w:r w:rsidRPr="00125DEB">
        <w:rPr>
          <w:rFonts w:eastAsia="Calibri"/>
        </w:rPr>
        <w:t>“F:\Data\IBM\WebSphere\AppServer\profiles\SRVLPSLOSNode01\installedApps\dmgrCell01\SRVLPSLOS.ear\SRVLPSLOS.war\WEB-INF” directory and OVERWRITE any files that exist</w:t>
      </w:r>
    </w:p>
    <w:p w14:paraId="44C88777" w14:textId="77777777" w:rsidR="003674EF" w:rsidRPr="00967A42" w:rsidRDefault="003674EF" w:rsidP="003674EF">
      <w:pPr>
        <w:pStyle w:val="Heading3"/>
      </w:pPr>
      <w:bookmarkStart w:id="82" w:name="_Toc400291080"/>
      <w:r w:rsidRPr="00967A42">
        <w:t>Copy “Magic” 5 files – WAS2 Server</w:t>
      </w:r>
      <w:bookmarkEnd w:id="82"/>
      <w:r w:rsidRPr="00967A42">
        <w:t xml:space="preserve"> </w:t>
      </w:r>
    </w:p>
    <w:p w14:paraId="44C88778" w14:textId="77777777" w:rsidR="003674EF" w:rsidRPr="00102346" w:rsidRDefault="003674EF" w:rsidP="00465ACB">
      <w:pPr>
        <w:pStyle w:val="Step1"/>
        <w:numPr>
          <w:ilvl w:val="0"/>
          <w:numId w:val="55"/>
        </w:numPr>
        <w:ind w:left="900" w:hanging="540"/>
        <w:rPr>
          <w:rFonts w:eastAsia="Calibri"/>
        </w:rPr>
      </w:pPr>
      <w:r w:rsidRPr="00102346">
        <w:rPr>
          <w:rFonts w:eastAsia="Calibri"/>
        </w:rPr>
        <w:t>Copy the files from “F:\Installs\WAS\Magic 5 files (.xml and .wsdd)\LOS\Node 02 config-cells”</w:t>
      </w:r>
      <w:r w:rsidR="00982F89" w:rsidRPr="00102346">
        <w:rPr>
          <w:rFonts w:eastAsia="Calibri"/>
        </w:rPr>
        <w:t xml:space="preserve"> </w:t>
      </w:r>
      <w:r w:rsidRPr="00102346">
        <w:rPr>
          <w:rFonts w:eastAsia="Calibri"/>
        </w:rPr>
        <w:t>directory To:</w:t>
      </w:r>
    </w:p>
    <w:p w14:paraId="44C88779" w14:textId="77777777" w:rsidR="003674EF" w:rsidRPr="00125DEB" w:rsidRDefault="003674EF" w:rsidP="00102346">
      <w:pPr>
        <w:pStyle w:val="Step1"/>
        <w:numPr>
          <w:ilvl w:val="0"/>
          <w:numId w:val="0"/>
        </w:numPr>
        <w:ind w:left="900"/>
        <w:rPr>
          <w:rFonts w:eastAsia="Calibri"/>
        </w:rPr>
      </w:pPr>
      <w:r w:rsidRPr="00125DEB">
        <w:rPr>
          <w:rFonts w:eastAsia="Calibri"/>
        </w:rPr>
        <w:t>“F:\Data\IBM\WebSphere\AppServer\profiles\SRVLPSLOSNode02\config\cells\dmgrCell01\applications\SRVLPSLOS.ear\deployments\SRVLPSLOS\SRVLPSLOS.war\WEB-INF” directory and OVERWRITE any files that exist</w:t>
      </w:r>
    </w:p>
    <w:p w14:paraId="44C8877A" w14:textId="77777777" w:rsidR="003674EF" w:rsidRPr="00125DEB" w:rsidRDefault="003674EF" w:rsidP="00102346">
      <w:pPr>
        <w:pStyle w:val="Step1"/>
        <w:rPr>
          <w:rFonts w:eastAsia="Calibri"/>
        </w:rPr>
      </w:pPr>
      <w:r w:rsidRPr="00125DEB">
        <w:rPr>
          <w:rFonts w:eastAsia="Calibri"/>
        </w:rPr>
        <w:t>Copy the files from “F:\Installs\WAS\Magic 5 files (.xml and .wsdd)\LOS\Node 02 installed apps”</w:t>
      </w:r>
      <w:r w:rsidR="00982F89" w:rsidRPr="00125DEB">
        <w:rPr>
          <w:rFonts w:eastAsia="Calibri"/>
        </w:rPr>
        <w:t xml:space="preserve"> </w:t>
      </w:r>
      <w:r w:rsidRPr="00125DEB">
        <w:rPr>
          <w:rFonts w:eastAsia="Calibri"/>
        </w:rPr>
        <w:t>directory To:</w:t>
      </w:r>
    </w:p>
    <w:p w14:paraId="44C8877B" w14:textId="77777777" w:rsidR="003674EF" w:rsidRPr="00125DEB" w:rsidRDefault="003674EF" w:rsidP="00102346">
      <w:pPr>
        <w:pStyle w:val="Step1"/>
        <w:numPr>
          <w:ilvl w:val="0"/>
          <w:numId w:val="0"/>
        </w:numPr>
        <w:ind w:left="900"/>
        <w:rPr>
          <w:rFonts w:eastAsia="Calibri"/>
        </w:rPr>
      </w:pPr>
      <w:r w:rsidRPr="00125DEB">
        <w:rPr>
          <w:rFonts w:eastAsia="Calibri"/>
        </w:rPr>
        <w:t>“F:\Data\IBM\WebSphere\AppServer\profiles\SRVLPSLOSNode02\installedApps\dmgrCell01\SRVLPSLOS.ear\SRVLPSLOS.war\WEB-INF” directory and OVERWRITE any files that exist</w:t>
      </w:r>
    </w:p>
    <w:p w14:paraId="44C8877C" w14:textId="77777777" w:rsidR="003674EF" w:rsidRPr="0025297D" w:rsidRDefault="003674EF" w:rsidP="003674EF">
      <w:pPr>
        <w:pStyle w:val="Heading3"/>
      </w:pPr>
      <w:bookmarkStart w:id="83" w:name="_Toc400291081"/>
      <w:r w:rsidRPr="0025297D">
        <w:t xml:space="preserve">WebSphere </w:t>
      </w:r>
      <w:r>
        <w:t>Web Server Creation:</w:t>
      </w:r>
      <w:r w:rsidR="00982F89">
        <w:t xml:space="preserve"> </w:t>
      </w:r>
      <w:r>
        <w:t>WAS1</w:t>
      </w:r>
      <w:bookmarkEnd w:id="83"/>
    </w:p>
    <w:p w14:paraId="44C8877D" w14:textId="77777777" w:rsidR="003674EF" w:rsidRPr="003D0938" w:rsidRDefault="003674EF" w:rsidP="00465ACB">
      <w:pPr>
        <w:pStyle w:val="Step1"/>
        <w:numPr>
          <w:ilvl w:val="0"/>
          <w:numId w:val="56"/>
        </w:numPr>
        <w:ind w:left="900" w:hanging="540"/>
        <w:rPr>
          <w:rFonts w:eastAsia="Calibri"/>
        </w:rPr>
      </w:pPr>
      <w:r w:rsidRPr="003D0938">
        <w:rPr>
          <w:rFonts w:eastAsia="Calibri"/>
        </w:rPr>
        <w:t xml:space="preserve">From the Admin console for each deployment manager, go to the Servers </w:t>
      </w:r>
      <w:r w:rsidRPr="003D0938">
        <w:rPr>
          <w:rFonts w:eastAsia="Calibri"/>
        </w:rPr>
        <w:sym w:font="Wingdings" w:char="F0E0"/>
      </w:r>
      <w:r w:rsidRPr="003D0938">
        <w:rPr>
          <w:rFonts w:eastAsia="Calibri"/>
        </w:rPr>
        <w:t xml:space="preserve"> Server Types </w:t>
      </w:r>
      <w:r w:rsidRPr="003D0938">
        <w:rPr>
          <w:rFonts w:eastAsia="Calibri"/>
        </w:rPr>
        <w:sym w:font="Wingdings" w:char="F0E0"/>
      </w:r>
      <w:r w:rsidRPr="003D0938">
        <w:rPr>
          <w:rFonts w:eastAsia="Calibri"/>
        </w:rPr>
        <w:t xml:space="preserve"> Web Servers link </w:t>
      </w:r>
      <w:r w:rsidR="00810118" w:rsidRPr="003D0938">
        <w:rPr>
          <w:rFonts w:eastAsia="Calibri"/>
        </w:rPr>
        <w:t>Click</w:t>
      </w:r>
      <w:r w:rsidRPr="003D0938">
        <w:rPr>
          <w:rFonts w:eastAsia="Calibri"/>
        </w:rPr>
        <w:t xml:space="preserve"> the New button.</w:t>
      </w:r>
    </w:p>
    <w:p w14:paraId="44C8877E" w14:textId="77777777" w:rsidR="003674EF" w:rsidRPr="003D0938" w:rsidRDefault="003674EF" w:rsidP="003D0938">
      <w:pPr>
        <w:pStyle w:val="Step1"/>
        <w:rPr>
          <w:rFonts w:eastAsia="Calibri"/>
        </w:rPr>
      </w:pPr>
      <w:r w:rsidRPr="003D0938">
        <w:rPr>
          <w:rFonts w:eastAsia="Calibri"/>
        </w:rPr>
        <w:t>In Step 1:</w:t>
      </w:r>
      <w:r w:rsidR="00982F89" w:rsidRPr="003D0938">
        <w:rPr>
          <w:rFonts w:eastAsia="Calibri"/>
        </w:rPr>
        <w:t xml:space="preserve"> </w:t>
      </w:r>
      <w:r w:rsidRPr="003D0938">
        <w:rPr>
          <w:rFonts w:eastAsia="Calibri"/>
        </w:rPr>
        <w:t>Select the first Node and provide the web server name WEBSRVCLUSTER1. Select the Type as IBM HTTP Server and click the Next button.</w:t>
      </w:r>
    </w:p>
    <w:p w14:paraId="44C8877F" w14:textId="77777777" w:rsidR="003674EF" w:rsidRPr="003D0938" w:rsidRDefault="003674EF" w:rsidP="003D0938">
      <w:pPr>
        <w:pStyle w:val="Step1"/>
        <w:rPr>
          <w:rFonts w:eastAsia="Calibri"/>
        </w:rPr>
      </w:pPr>
      <w:r w:rsidRPr="003D0938">
        <w:rPr>
          <w:rFonts w:eastAsia="Calibri"/>
        </w:rPr>
        <w:t>In Step 2: Click Next button on the screen.</w:t>
      </w:r>
    </w:p>
    <w:p w14:paraId="44C88780" w14:textId="77777777" w:rsidR="003674EF" w:rsidRPr="003D0938" w:rsidRDefault="003674EF" w:rsidP="003D0938">
      <w:pPr>
        <w:pStyle w:val="Step1"/>
        <w:rPr>
          <w:rFonts w:eastAsia="Calibri"/>
        </w:rPr>
      </w:pPr>
      <w:r w:rsidRPr="003D0938">
        <w:rPr>
          <w:rFonts w:eastAsia="Calibri"/>
        </w:rPr>
        <w:t>In Step 3: leave the port as 80. Change the web server installation location F:\Data\IBM\HTTPServer , leave the Service name as the default, and change the Plug-in installation location to F:\Data\IBM\HTTPServer\Plugins</w:t>
      </w:r>
    </w:p>
    <w:p w14:paraId="44C88781" w14:textId="77777777" w:rsidR="003674EF" w:rsidRPr="003D0938" w:rsidRDefault="003674EF" w:rsidP="003D0938">
      <w:pPr>
        <w:pStyle w:val="Step1"/>
        <w:rPr>
          <w:rFonts w:eastAsia="Calibri"/>
        </w:rPr>
      </w:pPr>
      <w:r w:rsidRPr="003D0938">
        <w:rPr>
          <w:rFonts w:eastAsia="Calibri"/>
        </w:rPr>
        <w:t xml:space="preserve">In Step 4: confirmation screen </w:t>
      </w:r>
      <w:r w:rsidR="00810118" w:rsidRPr="003D0938">
        <w:rPr>
          <w:rFonts w:eastAsia="Calibri"/>
        </w:rPr>
        <w:t>click</w:t>
      </w:r>
      <w:r w:rsidRPr="003D0938">
        <w:rPr>
          <w:rFonts w:eastAsia="Calibri"/>
        </w:rPr>
        <w:t xml:space="preserve"> the Finish button. </w:t>
      </w:r>
      <w:r w:rsidR="00810118" w:rsidRPr="003D0938">
        <w:rPr>
          <w:rFonts w:eastAsia="Calibri"/>
        </w:rPr>
        <w:t>Click</w:t>
      </w:r>
      <w:r w:rsidRPr="003D0938">
        <w:rPr>
          <w:rFonts w:eastAsia="Calibri"/>
        </w:rPr>
        <w:t xml:space="preserve"> Save link in the next screen to save changes to master configuration.</w:t>
      </w:r>
    </w:p>
    <w:p w14:paraId="44C88782" w14:textId="77777777" w:rsidR="003674EF" w:rsidRPr="0025297D" w:rsidRDefault="003674EF" w:rsidP="003674EF">
      <w:pPr>
        <w:pStyle w:val="Heading3"/>
      </w:pPr>
      <w:bookmarkStart w:id="84" w:name="_Toc400291082"/>
      <w:r w:rsidRPr="0025297D">
        <w:t>WebSphere Web Server Plug-in Generation</w:t>
      </w:r>
      <w:r w:rsidR="00982F89">
        <w:t xml:space="preserve"> </w:t>
      </w:r>
      <w:r w:rsidRPr="0025297D">
        <w:t xml:space="preserve"> - WAS1</w:t>
      </w:r>
      <w:r w:rsidR="00982F89">
        <w:t xml:space="preserve"> </w:t>
      </w:r>
      <w:r w:rsidRPr="0025297D">
        <w:t>Server</w:t>
      </w:r>
      <w:bookmarkEnd w:id="84"/>
    </w:p>
    <w:p w14:paraId="329C03B5" w14:textId="77777777" w:rsidR="00E7118D" w:rsidRPr="00B00E0C" w:rsidRDefault="00E7118D" w:rsidP="00E7118D">
      <w:bookmarkStart w:id="85" w:name="_Toc400291085"/>
      <w:r w:rsidRPr="00B00E0C">
        <w:t>After all application templates are installed within each cell</w:t>
      </w:r>
    </w:p>
    <w:p w14:paraId="2646F625" w14:textId="77777777" w:rsidR="00E7118D" w:rsidRPr="00B00E0C" w:rsidRDefault="00E7118D" w:rsidP="00E7118D">
      <w:pPr>
        <w:pStyle w:val="NoteorTip"/>
      </w:pPr>
      <w:r w:rsidRPr="00B00E0C">
        <w:t>Note: Make a backup of the original plugin if one exists. Located:</w:t>
      </w:r>
    </w:p>
    <w:p w14:paraId="0B5DB68C" w14:textId="1B6BB0A1" w:rsidR="00E7118D" w:rsidRPr="00B00E0C" w:rsidRDefault="00E7118D" w:rsidP="00E7118D">
      <w:pPr>
        <w:pStyle w:val="NoteorTip"/>
      </w:pPr>
      <w:r w:rsidRPr="00B00E0C">
        <w:t>F:\Data\IBM\HTTPServ</w:t>
      </w:r>
      <w:r>
        <w:t>er\Plugins\config\WEBSRVCLUSTER1</w:t>
      </w:r>
      <w:r w:rsidRPr="00B00E0C">
        <w:t>\plugin-cfg.xml</w:t>
      </w:r>
    </w:p>
    <w:p w14:paraId="2530C8D1" w14:textId="7A8479F6" w:rsidR="00E7118D" w:rsidRPr="00B00E0C" w:rsidRDefault="00E7118D" w:rsidP="00E7118D">
      <w:r w:rsidRPr="00B00E0C">
        <w:t>From the ce</w:t>
      </w:r>
      <w:r>
        <w:t>ll-manager Admin console on WAS1</w:t>
      </w:r>
      <w:r w:rsidRPr="00B00E0C">
        <w:t xml:space="preserve"> Server:</w:t>
      </w:r>
    </w:p>
    <w:p w14:paraId="5B94B6FE" w14:textId="77777777" w:rsidR="00E7118D" w:rsidRPr="00B00E0C" w:rsidRDefault="00E7118D" w:rsidP="00E7118D">
      <w:r w:rsidRPr="00B00E0C">
        <w:t xml:space="preserve">Servers </w:t>
      </w:r>
      <w:r w:rsidRPr="00B00E0C">
        <w:sym w:font="Wingdings" w:char="F0E0"/>
      </w:r>
      <w:r w:rsidRPr="00B00E0C">
        <w:t xml:space="preserve"> Servertypes</w:t>
      </w:r>
      <w:r w:rsidRPr="00B00E0C">
        <w:sym w:font="Wingdings" w:char="F0E0"/>
      </w:r>
      <w:r w:rsidRPr="00B00E0C">
        <w:t xml:space="preserve"> Web Servers, Select the Web server check block and click generate plug-in </w:t>
      </w:r>
      <w:r w:rsidRPr="00B00E0C">
        <w:tab/>
      </w:r>
    </w:p>
    <w:p w14:paraId="733D0989" w14:textId="2436CEE6" w:rsidR="00E7118D" w:rsidRDefault="00E7118D" w:rsidP="00E7118D">
      <w:pPr>
        <w:pStyle w:val="NoteorTip"/>
      </w:pPr>
      <w:r w:rsidRPr="00B00E0C">
        <w:t xml:space="preserve">Note the plug-in config file location (the path will be used during cell </w:t>
      </w:r>
      <w:r w:rsidR="0076671F">
        <w:t>1</w:t>
      </w:r>
      <w:r w:rsidRPr="00B00E0C">
        <w:t xml:space="preserve"> configuration to over write) and copy that file location and paste it in</w:t>
      </w:r>
      <w:r w:rsidR="00EB3578">
        <w:t>to notepad for propagation step:</w:t>
      </w:r>
    </w:p>
    <w:p w14:paraId="2B5C7DB2" w14:textId="0325AD11" w:rsidR="00F70C95" w:rsidRPr="00F70C95" w:rsidRDefault="00F70C95" w:rsidP="00F70C95">
      <w:pPr>
        <w:autoSpaceDE w:val="0"/>
        <w:autoSpaceDN w:val="0"/>
        <w:adjustRightInd w:val="0"/>
        <w:spacing w:before="100" w:after="100"/>
        <w:rPr>
          <w:rFonts w:asciiTheme="minorHAnsi" w:hAnsiTheme="minorHAnsi" w:cstheme="minorHAnsi"/>
          <w:color w:val="FF0000"/>
          <w:szCs w:val="18"/>
        </w:rPr>
      </w:pPr>
      <w:r w:rsidRPr="00F70C95">
        <w:rPr>
          <w:rFonts w:asciiTheme="minorHAnsi" w:hAnsiTheme="minorHAnsi" w:cstheme="minorHAnsi"/>
          <w:color w:val="FF0000"/>
          <w:szCs w:val="18"/>
        </w:rPr>
        <w:t>F:\data\IBM\WebSphere\AppServer\profiles\cell01_dmgr\config\cells\dmgrCell01\nodes\SRVLPS</w:t>
      </w:r>
      <w:r w:rsidR="009B610B" w:rsidRPr="00EB3578">
        <w:rPr>
          <w:rFonts w:asciiTheme="minorHAnsi" w:hAnsiTheme="minorHAnsi" w:cstheme="minorHAnsi"/>
          <w:color w:val="FF0000"/>
          <w:szCs w:val="18"/>
        </w:rPr>
        <w:t>&lt;APP&gt;Node01\servers\WEBSRVCLUSTERx</w:t>
      </w:r>
    </w:p>
    <w:p w14:paraId="60167FC9" w14:textId="77777777" w:rsidR="00F70C95" w:rsidRPr="00F70C95" w:rsidRDefault="00F70C95" w:rsidP="00F70C95"/>
    <w:p w14:paraId="07A3AFC1" w14:textId="00C74B2B" w:rsidR="00E7118D" w:rsidRPr="00B00E0C" w:rsidRDefault="00E7118D" w:rsidP="00E7118D">
      <w:pPr>
        <w:pStyle w:val="Heading3"/>
      </w:pPr>
      <w:r w:rsidRPr="00B00E0C">
        <w:t xml:space="preserve">Disabling Automatic Webserver Plugin Generation: </w:t>
      </w:r>
      <w:r>
        <w:t>WAS1</w:t>
      </w:r>
      <w:r w:rsidRPr="00B00E0C">
        <w:t xml:space="preserve"> Server</w:t>
      </w:r>
    </w:p>
    <w:p w14:paraId="2D9A30A4" w14:textId="77777777" w:rsidR="00E7118D" w:rsidRPr="00B00E0C" w:rsidRDefault="00E7118D" w:rsidP="00986570">
      <w:pPr>
        <w:pStyle w:val="Step1"/>
        <w:numPr>
          <w:ilvl w:val="0"/>
          <w:numId w:val="106"/>
        </w:numPr>
        <w:ind w:left="900" w:hanging="540"/>
        <w:rPr>
          <w:rFonts w:eastAsia="Calibri"/>
        </w:rPr>
      </w:pPr>
      <w:r w:rsidRPr="00B00E0C">
        <w:rPr>
          <w:rFonts w:eastAsia="Calibri"/>
        </w:rPr>
        <w:t>Select the webserver (click the name) and from the Additional Properties section, click Plug –in properties.</w:t>
      </w:r>
    </w:p>
    <w:p w14:paraId="0F48DFE5" w14:textId="77777777" w:rsidR="00E7118D" w:rsidRPr="00B00E0C" w:rsidRDefault="00E7118D" w:rsidP="00E7118D">
      <w:pPr>
        <w:pStyle w:val="Step1"/>
        <w:rPr>
          <w:rFonts w:eastAsia="Calibri"/>
        </w:rPr>
      </w:pPr>
      <w:r w:rsidRPr="00B00E0C">
        <w:rPr>
          <w:rFonts w:eastAsia="Calibri"/>
        </w:rPr>
        <w:t>Deselect Automatically generate the plug-in configuration file and Automatically propagate plug-in configuration file</w:t>
      </w:r>
      <w:r w:rsidRPr="00B00E0C">
        <w:t>.</w:t>
      </w:r>
    </w:p>
    <w:p w14:paraId="79C1FF46" w14:textId="77777777" w:rsidR="00E7118D" w:rsidRPr="00B00E0C" w:rsidRDefault="00E7118D" w:rsidP="00E7118D">
      <w:pPr>
        <w:pStyle w:val="Step1"/>
        <w:rPr>
          <w:rFonts w:eastAsia="Calibri"/>
        </w:rPr>
      </w:pPr>
      <w:r w:rsidRPr="00B00E0C">
        <w:rPr>
          <w:rFonts w:eastAsia="Calibri"/>
        </w:rPr>
        <w:t>Click Apply and save to the master configuration</w:t>
      </w:r>
      <w:r w:rsidRPr="00B00E0C">
        <w:t>.</w:t>
      </w:r>
    </w:p>
    <w:p w14:paraId="226B0B48" w14:textId="4C3D19E8" w:rsidR="00E7118D" w:rsidRPr="00B00E0C" w:rsidRDefault="00E7118D" w:rsidP="00E7118D">
      <w:pPr>
        <w:pStyle w:val="NoteorTip"/>
      </w:pPr>
      <w:r w:rsidRPr="00B00E0C">
        <w:t>If</w:t>
      </w:r>
      <w:r w:rsidR="00D73715">
        <w:t xml:space="preserve"> encountering an error in Cell 1</w:t>
      </w:r>
      <w:r w:rsidRPr="00B00E0C">
        <w:t>, copy the plugin-key.kdb and plugin.key.sth from F:\Installs\Temp plugin to the path specified when originally generating the plugin-cfg. Once copied perfom the steps to disable the auto generation and propagation. Delete the temporary plugin files.</w:t>
      </w:r>
    </w:p>
    <w:p w14:paraId="7F9C7D87" w14:textId="7001DA9A" w:rsidR="00E7118D" w:rsidRPr="008C5908" w:rsidRDefault="00E7118D" w:rsidP="00E7118D">
      <w:pPr>
        <w:pStyle w:val="Heading3"/>
      </w:pPr>
      <w:r w:rsidRPr="008C5908">
        <w:t>WebSphere Web Server Plug-in Propagation</w:t>
      </w:r>
      <w:r>
        <w:t>: WAS1 Server</w:t>
      </w:r>
    </w:p>
    <w:p w14:paraId="3188A2F9" w14:textId="77777777" w:rsidR="00E7118D" w:rsidRPr="00B00E0C" w:rsidRDefault="00E7118D" w:rsidP="00986570">
      <w:pPr>
        <w:pStyle w:val="Step1"/>
        <w:numPr>
          <w:ilvl w:val="0"/>
          <w:numId w:val="107"/>
        </w:numPr>
        <w:ind w:left="900" w:hanging="540"/>
        <w:rPr>
          <w:rFonts w:eastAsia="Calibri"/>
        </w:rPr>
      </w:pPr>
      <w:r w:rsidRPr="00B00E0C">
        <w:rPr>
          <w:rFonts w:eastAsia="Calibri"/>
        </w:rPr>
        <w:t xml:space="preserve">From the console main column tree – select Environment </w:t>
      </w:r>
      <w:r w:rsidRPr="00B00E0C">
        <w:rPr>
          <w:rFonts w:eastAsia="Calibri"/>
        </w:rPr>
        <w:sym w:font="Wingdings" w:char="F0E0"/>
      </w:r>
      <w:r w:rsidRPr="00B00E0C">
        <w:rPr>
          <w:rFonts w:eastAsia="Calibri"/>
        </w:rPr>
        <w:t xml:space="preserve"> Select “Update global Web server plug-in configuration. </w:t>
      </w:r>
    </w:p>
    <w:p w14:paraId="61E0F8E8" w14:textId="1BCA56FE" w:rsidR="00E7118D" w:rsidRPr="00B00E0C" w:rsidRDefault="00E7118D" w:rsidP="00E7118D">
      <w:pPr>
        <w:pStyle w:val="Step1"/>
        <w:numPr>
          <w:ilvl w:val="0"/>
          <w:numId w:val="0"/>
        </w:numPr>
        <w:ind w:left="900"/>
        <w:rPr>
          <w:rFonts w:eastAsia="Calibri"/>
        </w:rPr>
      </w:pPr>
      <w:r w:rsidRPr="00B00E0C">
        <w:rPr>
          <w:rFonts w:eastAsia="Calibri"/>
        </w:rPr>
        <w:t>The plugin is generated</w:t>
      </w:r>
      <w:r w:rsidR="00EB3578">
        <w:rPr>
          <w:rFonts w:eastAsia="Calibri"/>
        </w:rPr>
        <w:t xml:space="preserve"> at</w:t>
      </w:r>
      <w:r w:rsidRPr="00B00E0C">
        <w:rPr>
          <w:rFonts w:eastAsia="Calibri"/>
        </w:rPr>
        <w:t xml:space="preserve"> :</w:t>
      </w:r>
    </w:p>
    <w:p w14:paraId="0EB9BCF1" w14:textId="77777777" w:rsidR="00E7118D" w:rsidRPr="00B00E0C" w:rsidRDefault="00E7118D" w:rsidP="00E7118D">
      <w:pPr>
        <w:pStyle w:val="Step1"/>
        <w:numPr>
          <w:ilvl w:val="0"/>
          <w:numId w:val="0"/>
        </w:numPr>
        <w:ind w:left="900"/>
        <w:rPr>
          <w:rFonts w:eastAsia="Calibri"/>
        </w:rPr>
      </w:pPr>
      <w:r w:rsidRPr="00B00E0C">
        <w:rPr>
          <w:rFonts w:eastAsia="Calibri"/>
        </w:rPr>
        <w:t>F:\Data\IBM\WebSphere\AppServer\profiles\cell01_dmgr\config\cells\plugin-cfg.xml</w:t>
      </w:r>
    </w:p>
    <w:p w14:paraId="0692292B" w14:textId="77777777" w:rsidR="00E7118D" w:rsidRDefault="00E7118D" w:rsidP="00E7118D">
      <w:pPr>
        <w:pStyle w:val="Step1"/>
        <w:rPr>
          <w:rFonts w:eastAsia="Calibri"/>
        </w:rPr>
      </w:pPr>
      <w:r w:rsidRPr="00B00E0C">
        <w:rPr>
          <w:rFonts w:eastAsia="Calibri"/>
        </w:rPr>
        <w:t>Copy that file into the location you recorded from previous step:</w:t>
      </w:r>
    </w:p>
    <w:p w14:paraId="2044109C" w14:textId="77777777" w:rsidR="00EB3578" w:rsidRPr="00F70C95" w:rsidRDefault="00EB3578" w:rsidP="00EB3578">
      <w:pPr>
        <w:pStyle w:val="Step1"/>
        <w:numPr>
          <w:ilvl w:val="0"/>
          <w:numId w:val="0"/>
        </w:numPr>
        <w:ind w:left="720"/>
      </w:pPr>
      <w:r w:rsidRPr="00F70C95">
        <w:t>F:\data\IBM\WebSphere\AppServer\profiles\cell01_dmgr\config\cells\dmgrCell01\nodes\SRVLPS</w:t>
      </w:r>
      <w:r w:rsidRPr="009B610B">
        <w:t>&lt;APP&gt;Node01\servers\WEBSRVCLUSTERx</w:t>
      </w:r>
    </w:p>
    <w:p w14:paraId="30421244" w14:textId="77777777" w:rsidR="00E7118D" w:rsidRPr="00B00E0C" w:rsidRDefault="00E7118D" w:rsidP="00E7118D">
      <w:pPr>
        <w:pStyle w:val="Step1"/>
        <w:rPr>
          <w:rFonts w:eastAsia="Calibri"/>
        </w:rPr>
      </w:pPr>
      <w:r w:rsidRPr="00B00E0C">
        <w:rPr>
          <w:rFonts w:eastAsia="Calibri"/>
        </w:rPr>
        <w:t>Return to Web servers, select the web server and propagate plug-in</w:t>
      </w:r>
    </w:p>
    <w:p w14:paraId="44C8878E" w14:textId="77777777" w:rsidR="003674EF" w:rsidRPr="00FF5028" w:rsidRDefault="003674EF" w:rsidP="003674EF">
      <w:pPr>
        <w:pStyle w:val="Heading3"/>
        <w:rPr>
          <w:rFonts w:eastAsia="Calibri"/>
        </w:rPr>
      </w:pPr>
      <w:r w:rsidRPr="00FF5028">
        <w:rPr>
          <w:rFonts w:eastAsia="Calibri"/>
        </w:rPr>
        <w:t>HTTP-Plugin BIN folder copy for WAS1</w:t>
      </w:r>
      <w:bookmarkEnd w:id="85"/>
    </w:p>
    <w:p w14:paraId="44C8878F" w14:textId="3B8C686F" w:rsidR="003674EF" w:rsidRPr="00132D70" w:rsidRDefault="003674EF" w:rsidP="00132D70">
      <w:r w:rsidRPr="00132D70">
        <w:t xml:space="preserve">Copy F:\Installs\WAS\Bin folder for HTTP server plugins\bin directory to F:\Data\IBM\HTTPServer\Plugins on </w:t>
      </w:r>
      <w:r w:rsidR="00876938">
        <w:t>WAS</w:t>
      </w:r>
      <w:r w:rsidRPr="00132D70">
        <w:t xml:space="preserve"> Server 1</w:t>
      </w:r>
    </w:p>
    <w:p w14:paraId="44C88790" w14:textId="77777777" w:rsidR="003674EF" w:rsidRPr="00FF5028" w:rsidRDefault="003674EF" w:rsidP="003674EF">
      <w:pPr>
        <w:pStyle w:val="Heading3"/>
        <w:rPr>
          <w:rFonts w:eastAsia="Calibri"/>
        </w:rPr>
      </w:pPr>
      <w:bookmarkStart w:id="86" w:name="_Toc400291086"/>
      <w:r w:rsidRPr="00FF5028">
        <w:rPr>
          <w:rFonts w:eastAsia="Calibri"/>
        </w:rPr>
        <w:t>HTTP-Plugin BIN folder copy for WAS2</w:t>
      </w:r>
      <w:bookmarkEnd w:id="86"/>
    </w:p>
    <w:p w14:paraId="44C88791" w14:textId="04923626" w:rsidR="003674EF" w:rsidRPr="00132D70" w:rsidRDefault="003674EF" w:rsidP="00132D70">
      <w:r w:rsidRPr="00132D70">
        <w:t xml:space="preserve">Copy F:\DATA\IBM\HTTPServer\Plugins directory from </w:t>
      </w:r>
      <w:r w:rsidR="00105555">
        <w:t>WAS</w:t>
      </w:r>
      <w:r w:rsidRPr="00132D70">
        <w:t xml:space="preserve"> Server 1 to F:\DATA\IBM\HTTPServer on the </w:t>
      </w:r>
      <w:r w:rsidR="00876938">
        <w:t>WAS</w:t>
      </w:r>
      <w:r w:rsidRPr="00132D70">
        <w:t xml:space="preserve"> Server 2</w:t>
      </w:r>
    </w:p>
    <w:p w14:paraId="44C88792" w14:textId="77777777" w:rsidR="003674EF" w:rsidRPr="00B4143B" w:rsidRDefault="003674EF" w:rsidP="003674EF">
      <w:pPr>
        <w:pStyle w:val="Heading3"/>
      </w:pPr>
      <w:bookmarkStart w:id="87" w:name="_Toc400291087"/>
      <w:r w:rsidRPr="00B4143B">
        <w:t>HTTP server final configuration:</w:t>
      </w:r>
      <w:r w:rsidR="00982F89">
        <w:t xml:space="preserve"> </w:t>
      </w:r>
      <w:r w:rsidRPr="00B4143B">
        <w:t>WAS1 and WAS2</w:t>
      </w:r>
      <w:bookmarkEnd w:id="87"/>
    </w:p>
    <w:p w14:paraId="44C88793" w14:textId="77777777" w:rsidR="003674EF" w:rsidRPr="007C5ECA" w:rsidRDefault="003674EF" w:rsidP="00986570">
      <w:pPr>
        <w:pStyle w:val="Step1"/>
        <w:numPr>
          <w:ilvl w:val="0"/>
          <w:numId w:val="57"/>
        </w:numPr>
        <w:ind w:left="900" w:hanging="540"/>
        <w:rPr>
          <w:rFonts w:eastAsia="Calibri"/>
        </w:rPr>
      </w:pPr>
      <w:r w:rsidRPr="007C5ECA">
        <w:rPr>
          <w:rFonts w:eastAsia="Calibri"/>
        </w:rPr>
        <w:t>Copy the httpd.conf file from</w:t>
      </w:r>
    </w:p>
    <w:p w14:paraId="44C88794" w14:textId="12EFA785" w:rsidR="003674EF" w:rsidRPr="007C5ECA" w:rsidRDefault="003674EF" w:rsidP="00BB6154">
      <w:pPr>
        <w:pStyle w:val="Step1"/>
      </w:pPr>
      <w:r w:rsidRPr="007C5ECA">
        <w:t>“F:\Inst</w:t>
      </w:r>
      <w:r w:rsidR="00D73715">
        <w:t>alls\WAS\HTTP Conf files\Cell 01</w:t>
      </w:r>
      <w:r w:rsidRPr="007C5ECA">
        <w:t>” to</w:t>
      </w:r>
      <w:r w:rsidR="00982F89" w:rsidRPr="007C5ECA">
        <w:t xml:space="preserve"> </w:t>
      </w:r>
      <w:r w:rsidRPr="007C5ECA">
        <w:t xml:space="preserve">F:\DATA\IBM\HTTPServer\conf </w:t>
      </w:r>
    </w:p>
    <w:p w14:paraId="44C88795" w14:textId="77777777" w:rsidR="003674EF" w:rsidRPr="007C5ECA" w:rsidRDefault="003674EF" w:rsidP="00132D70">
      <w:pPr>
        <w:pStyle w:val="Step1"/>
        <w:rPr>
          <w:rFonts w:eastAsia="Calibri"/>
        </w:rPr>
      </w:pPr>
      <w:r w:rsidRPr="007C5ECA">
        <w:rPr>
          <w:rFonts w:eastAsia="Calibri"/>
        </w:rPr>
        <w:t>Edit the following areas in</w:t>
      </w:r>
      <w:r w:rsidR="00982F89" w:rsidRPr="007C5ECA">
        <w:rPr>
          <w:rFonts w:eastAsia="Calibri"/>
        </w:rPr>
        <w:t xml:space="preserve"> </w:t>
      </w:r>
      <w:r w:rsidRPr="007C5ECA">
        <w:rPr>
          <w:rFonts w:eastAsia="Calibri"/>
        </w:rPr>
        <w:t>each HTTPD.conf</w:t>
      </w:r>
    </w:p>
    <w:p w14:paraId="44C88796" w14:textId="77777777" w:rsidR="003674EF" w:rsidRPr="007C5ECA" w:rsidRDefault="003674EF" w:rsidP="00BB6154">
      <w:pPr>
        <w:pStyle w:val="Step1"/>
      </w:pPr>
      <w:r w:rsidRPr="007C5ECA">
        <w:t>Listen and ServerName attributes</w:t>
      </w:r>
    </w:p>
    <w:p w14:paraId="44C88797" w14:textId="60BDE169" w:rsidR="003674EF" w:rsidRPr="007C5ECA" w:rsidRDefault="003674EF" w:rsidP="00132D70">
      <w:pPr>
        <w:pStyle w:val="Bullet3"/>
        <w:rPr>
          <w:rFonts w:eastAsia="Calibri"/>
        </w:rPr>
      </w:pPr>
      <w:r w:rsidRPr="007C5ECA">
        <w:rPr>
          <w:rFonts w:eastAsia="Calibri"/>
        </w:rPr>
        <w:t>IPv4 support, modify:</w:t>
      </w:r>
      <w:r w:rsidR="00132D70" w:rsidRPr="007C5ECA">
        <w:rPr>
          <w:rFonts w:eastAsia="Calibri"/>
        </w:rPr>
        <w:t xml:space="preserve"> </w:t>
      </w:r>
      <w:r w:rsidRPr="007C5ECA">
        <w:rPr>
          <w:rFonts w:eastAsia="Calibri"/>
        </w:rPr>
        <w:t>Listen 0.0.0.0:80 – change</w:t>
      </w:r>
      <w:r w:rsidR="00813468">
        <w:rPr>
          <w:rFonts w:eastAsia="Calibri"/>
        </w:rPr>
        <w:t xml:space="preserve"> 0.0.0.0 to the servername</w:t>
      </w:r>
      <w:r w:rsidR="00132D70" w:rsidRPr="007C5ECA">
        <w:rPr>
          <w:rFonts w:eastAsia="Calibri"/>
        </w:rPr>
        <w:br/>
        <w:t>M</w:t>
      </w:r>
      <w:r w:rsidRPr="007C5ECA">
        <w:rPr>
          <w:rFonts w:eastAsia="Calibri"/>
        </w:rPr>
        <w:t xml:space="preserve">ay be load balancer type dependent, it </w:t>
      </w:r>
      <w:r w:rsidR="00B24B1C" w:rsidRPr="007C5ECA">
        <w:rPr>
          <w:rFonts w:eastAsia="Calibri"/>
        </w:rPr>
        <w:t>might need to stay as it exists</w:t>
      </w:r>
    </w:p>
    <w:p w14:paraId="44C88798" w14:textId="77777777" w:rsidR="003674EF" w:rsidRPr="007C5ECA" w:rsidRDefault="003674EF" w:rsidP="00132D70">
      <w:pPr>
        <w:pStyle w:val="Step1"/>
        <w:rPr>
          <w:rFonts w:eastAsia="Calibri"/>
        </w:rPr>
      </w:pPr>
      <w:r w:rsidRPr="007C5ECA">
        <w:rPr>
          <w:rFonts w:eastAsia="Calibri"/>
        </w:rPr>
        <w:t>Modify the Servername directive:</w:t>
      </w:r>
    </w:p>
    <w:p w14:paraId="44C88799" w14:textId="77777777" w:rsidR="003674EF" w:rsidRPr="007C5ECA" w:rsidRDefault="003674EF" w:rsidP="00BB6154">
      <w:pPr>
        <w:pStyle w:val="Step1"/>
      </w:pPr>
      <w:r w:rsidRPr="007C5ECA">
        <w:t>ServerName servername:80 – enter Servers FQDN</w:t>
      </w:r>
      <w:r w:rsidR="00982F89" w:rsidRPr="007C5ECA">
        <w:t xml:space="preserve"> </w:t>
      </w:r>
      <w:r w:rsidRPr="007C5ECA">
        <w:t>ex. myserver.domain.com</w:t>
      </w:r>
    </w:p>
    <w:p w14:paraId="44C8879A" w14:textId="77777777" w:rsidR="003674EF" w:rsidRPr="007C5ECA" w:rsidRDefault="003674EF" w:rsidP="00BB6154">
      <w:pPr>
        <w:pStyle w:val="Step1"/>
      </w:pPr>
      <w:r w:rsidRPr="007C5ECA">
        <w:t>Alias section</w:t>
      </w:r>
    </w:p>
    <w:p w14:paraId="44C8879B" w14:textId="0810DD61" w:rsidR="003674EF" w:rsidRDefault="003674EF" w:rsidP="00B24B1C">
      <w:pPr>
        <w:pStyle w:val="Bullet3"/>
        <w:rPr>
          <w:rFonts w:eastAsia="Calibri"/>
        </w:rPr>
      </w:pPr>
      <w:r w:rsidRPr="007C5ECA">
        <w:rPr>
          <w:rFonts w:eastAsia="Calibri"/>
        </w:rPr>
        <w:t>Any locatio</w:t>
      </w:r>
      <w:r w:rsidR="00C74ED8">
        <w:rPr>
          <w:rFonts w:eastAsia="Calibri"/>
        </w:rPr>
        <w:t>n referring to &lt;StorageServerFQDN</w:t>
      </w:r>
      <w:r w:rsidRPr="007C5ECA">
        <w:rPr>
          <w:rFonts w:eastAsia="Calibri"/>
        </w:rPr>
        <w:t xml:space="preserve">&gt; - change to the storage server </w:t>
      </w:r>
      <w:r w:rsidR="00C74ED8">
        <w:rPr>
          <w:rFonts w:eastAsia="Calibri"/>
        </w:rPr>
        <w:t>fully qualified domain name (no ip addresses)</w:t>
      </w:r>
      <w:r w:rsidR="00B24B1C" w:rsidRPr="007C5ECA">
        <w:rPr>
          <w:rFonts w:eastAsia="Calibri"/>
        </w:rPr>
        <w:t>. N</w:t>
      </w:r>
      <w:r w:rsidRPr="007C5ECA">
        <w:rPr>
          <w:rFonts w:eastAsia="Calibri"/>
        </w:rPr>
        <w:t>ot</w:t>
      </w:r>
      <w:r w:rsidR="00B24B1C" w:rsidRPr="007C5ECA">
        <w:rPr>
          <w:rFonts w:eastAsia="Calibri"/>
        </w:rPr>
        <w:t xml:space="preserve"> all servers contain this alias.</w:t>
      </w:r>
    </w:p>
    <w:p w14:paraId="7D5BC923" w14:textId="7B5E85EE" w:rsidR="00BA47C8" w:rsidRPr="007C5ECA" w:rsidRDefault="00BA47C8" w:rsidP="00BB6154">
      <w:pPr>
        <w:pStyle w:val="Step1"/>
      </w:pPr>
      <w:r>
        <w:t>ServerSignature</w:t>
      </w:r>
    </w:p>
    <w:p w14:paraId="454051C7" w14:textId="12F0B7AE" w:rsidR="00BA47C8" w:rsidRDefault="00BA47C8" w:rsidP="00BA47C8">
      <w:pPr>
        <w:pStyle w:val="Bullet3"/>
        <w:rPr>
          <w:rFonts w:eastAsia="Calibri"/>
        </w:rPr>
      </w:pPr>
      <w:r>
        <w:rPr>
          <w:rFonts w:eastAsia="Calibri"/>
        </w:rPr>
        <w:t>Ensure the value is set to off</w:t>
      </w:r>
      <w:r w:rsidRPr="007C5ECA">
        <w:rPr>
          <w:rFonts w:eastAsia="Calibri"/>
        </w:rPr>
        <w:t>.</w:t>
      </w:r>
    </w:p>
    <w:p w14:paraId="44C8879C" w14:textId="77777777" w:rsidR="003674EF" w:rsidRPr="007C5ECA" w:rsidRDefault="003674EF" w:rsidP="00BB6154">
      <w:pPr>
        <w:pStyle w:val="Step1"/>
      </w:pPr>
      <w:r w:rsidRPr="007C5ECA">
        <w:t>WebSpherePlugConfig section</w:t>
      </w:r>
    </w:p>
    <w:p w14:paraId="44C8879D" w14:textId="77777777" w:rsidR="003674EF" w:rsidRPr="007C5ECA" w:rsidRDefault="003674EF" w:rsidP="00132D70">
      <w:pPr>
        <w:pStyle w:val="Bullet3"/>
        <w:rPr>
          <w:rFonts w:eastAsia="Calibri"/>
        </w:rPr>
      </w:pPr>
      <w:r w:rsidRPr="007C5ECA">
        <w:rPr>
          <w:rFonts w:eastAsia="Calibri"/>
        </w:rPr>
        <w:t>Look for the line:</w:t>
      </w:r>
      <w:r w:rsidR="00B24B1C" w:rsidRPr="007C5ECA">
        <w:rPr>
          <w:rFonts w:eastAsia="Calibri"/>
        </w:rPr>
        <w:br/>
      </w:r>
      <w:r w:rsidRPr="007C5ECA">
        <w:rPr>
          <w:rFonts w:eastAsia="Calibri"/>
        </w:rPr>
        <w:t>WebSpherePluginConfig "F:\Data\IBM\HTTPServer\Plugins\config\</w:t>
      </w:r>
      <w:r w:rsidRPr="007C5ECA">
        <w:rPr>
          <w:rFonts w:eastAsiaTheme="minorHAnsi"/>
        </w:rPr>
        <w:t xml:space="preserve"> </w:t>
      </w:r>
      <w:r w:rsidRPr="007C5ECA">
        <w:rPr>
          <w:rFonts w:eastAsia="Calibri"/>
        </w:rPr>
        <w:t>WEBSRVCLUSTER1\plugin-cfg.xml – ensure the correct WEBSRVCLUSTER for the cell being configured</w:t>
      </w:r>
    </w:p>
    <w:p w14:paraId="44C8879E" w14:textId="77777777" w:rsidR="003674EF" w:rsidRPr="00132D70" w:rsidRDefault="003674EF" w:rsidP="00132D70">
      <w:pPr>
        <w:pStyle w:val="Step1"/>
      </w:pPr>
      <w:r w:rsidRPr="00132D70">
        <w:t>Restart HTTP services</w:t>
      </w:r>
    </w:p>
    <w:p w14:paraId="6307E3F8" w14:textId="4EA788CB" w:rsidR="00F56F7D" w:rsidRDefault="00F56F7D" w:rsidP="00F56F7D">
      <w:pPr>
        <w:pStyle w:val="Heading3"/>
        <w:rPr>
          <w:rFonts w:eastAsia="Calibri"/>
        </w:rPr>
      </w:pPr>
      <w:bookmarkStart w:id="88" w:name="_Toc400291088"/>
      <w:r>
        <w:rPr>
          <w:rFonts w:eastAsia="Calibri"/>
        </w:rPr>
        <w:t>WebSphere Secure Cookies – WAS1 and WAS2 Servers</w:t>
      </w:r>
    </w:p>
    <w:p w14:paraId="40C189EB" w14:textId="77777777" w:rsidR="00F56F7D" w:rsidRPr="003D2F55" w:rsidRDefault="00F56F7D" w:rsidP="00F56F7D">
      <w:pPr>
        <w:spacing w:before="100" w:beforeAutospacing="1" w:after="0"/>
        <w:ind w:left="180"/>
        <w:rPr>
          <w:rFonts w:asciiTheme="minorHAnsi" w:hAnsiTheme="minorHAnsi" w:cstheme="minorHAnsi"/>
          <w:color w:val="333333"/>
          <w:szCs w:val="18"/>
        </w:rPr>
      </w:pPr>
      <w:r w:rsidRPr="003D2F55">
        <w:rPr>
          <w:rFonts w:asciiTheme="minorHAnsi" w:hAnsiTheme="minorHAnsi" w:cstheme="minorHAnsi"/>
          <w:b/>
          <w:bCs/>
          <w:color w:val="333333"/>
          <w:szCs w:val="18"/>
        </w:rPr>
        <w:t>Set HTTP Only on cookes in WAS 7.0 (not Cache Servers)</w:t>
      </w:r>
    </w:p>
    <w:p w14:paraId="5BD4DAA1"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1.       Open the WebSphere Administration Console.</w:t>
      </w:r>
    </w:p>
    <w:p w14:paraId="0FD43FA9"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2.       Select Servers, Server Types, WebSphere application Servers</w:t>
      </w:r>
    </w:p>
    <w:p w14:paraId="5C9B02D2"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3.       Select "your server". </w:t>
      </w:r>
    </w:p>
    <w:p w14:paraId="41C8169E" w14:textId="77777777" w:rsidR="00F56F7D" w:rsidRPr="003D2F55" w:rsidRDefault="00F56F7D" w:rsidP="00F56F7D">
      <w:pPr>
        <w:spacing w:after="0"/>
        <w:ind w:left="720" w:hanging="360"/>
        <w:textAlignment w:val="center"/>
        <w:rPr>
          <w:rFonts w:asciiTheme="minorHAnsi" w:hAnsiTheme="minorHAnsi" w:cstheme="minorHAnsi"/>
          <w:b/>
          <w:bCs/>
          <w:color w:val="333333"/>
          <w:szCs w:val="18"/>
        </w:rPr>
      </w:pPr>
      <w:r w:rsidRPr="003D2F55">
        <w:rPr>
          <w:rFonts w:asciiTheme="minorHAnsi" w:hAnsiTheme="minorHAnsi" w:cstheme="minorHAnsi"/>
          <w:b/>
          <w:bCs/>
          <w:color w:val="333333"/>
          <w:szCs w:val="18"/>
        </w:rPr>
        <w:t>4.       Select "Web Container Settings" -&gt; “Web container “</w:t>
      </w:r>
    </w:p>
    <w:p w14:paraId="34188D8E"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5.       Select "Custom properties" </w:t>
      </w:r>
    </w:p>
    <w:p w14:paraId="2CFB587A"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6.       Press the "new" button. </w:t>
      </w:r>
    </w:p>
    <w:p w14:paraId="417E1CA2" w14:textId="77777777" w:rsidR="00F56F7D" w:rsidRPr="003D2F55" w:rsidRDefault="00F56F7D" w:rsidP="00F56F7D">
      <w:pPr>
        <w:spacing w:after="0"/>
        <w:ind w:left="720" w:hanging="360"/>
        <w:textAlignment w:val="center"/>
        <w:rPr>
          <w:rFonts w:asciiTheme="minorHAnsi" w:hAnsiTheme="minorHAnsi" w:cstheme="minorHAnsi"/>
          <w:b/>
          <w:bCs/>
          <w:color w:val="333333"/>
          <w:szCs w:val="18"/>
        </w:rPr>
      </w:pPr>
      <w:r w:rsidRPr="003D2F55">
        <w:rPr>
          <w:rFonts w:asciiTheme="minorHAnsi" w:hAnsiTheme="minorHAnsi" w:cstheme="minorHAnsi"/>
          <w:b/>
          <w:bCs/>
          <w:color w:val="333333"/>
          <w:szCs w:val="18"/>
        </w:rPr>
        <w:t xml:space="preserve">7.       Enter </w:t>
      </w:r>
      <w:r w:rsidRPr="003D2F55">
        <w:rPr>
          <w:rFonts w:asciiTheme="minorHAnsi" w:hAnsiTheme="minorHAnsi" w:cstheme="minorHAnsi"/>
          <w:b/>
          <w:bCs/>
          <w:color w:val="333333"/>
          <w:szCs w:val="18"/>
          <w:shd w:val="clear" w:color="auto" w:fill="DADADA"/>
        </w:rPr>
        <w:t xml:space="preserve">com.ibm.ws.webcontainer.httpOnlyCookies </w:t>
      </w:r>
      <w:r w:rsidRPr="003D2F55">
        <w:rPr>
          <w:rFonts w:asciiTheme="minorHAnsi" w:hAnsiTheme="minorHAnsi" w:cstheme="minorHAnsi"/>
          <w:b/>
          <w:bCs/>
          <w:color w:val="333333"/>
          <w:szCs w:val="18"/>
        </w:rPr>
        <w:t xml:space="preserve">in the "Name" field. </w:t>
      </w:r>
    </w:p>
    <w:p w14:paraId="1E1D444D"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8.       Enter * in the Value field. </w:t>
      </w:r>
    </w:p>
    <w:p w14:paraId="63D20275"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9.       Enter "Secure Cookies" in the "Description" field. </w:t>
      </w:r>
    </w:p>
    <w:p w14:paraId="0AB51D19"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10.   Press the "Apply" button. </w:t>
      </w:r>
    </w:p>
    <w:p w14:paraId="6129EC58"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11.   Press the "OK button. </w:t>
      </w:r>
    </w:p>
    <w:p w14:paraId="205CE8E0" w14:textId="77777777" w:rsidR="00F56F7D" w:rsidRPr="003D2F55" w:rsidRDefault="00F56F7D" w:rsidP="00F56F7D">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12.   You will be navigated back to the custom properties field. </w:t>
      </w:r>
    </w:p>
    <w:p w14:paraId="275EAB59" w14:textId="77777777" w:rsidR="00F56F7D" w:rsidRPr="003D2F55" w:rsidRDefault="00F56F7D" w:rsidP="00F56F7D">
      <w:pPr>
        <w:spacing w:before="100" w:beforeAutospacing="1" w:after="100" w:afterAutospacing="1"/>
        <w:ind w:left="180"/>
        <w:rPr>
          <w:rFonts w:asciiTheme="minorHAnsi" w:hAnsiTheme="minorHAnsi" w:cstheme="minorHAnsi"/>
          <w:b/>
          <w:bCs/>
          <w:color w:val="333333"/>
          <w:szCs w:val="18"/>
        </w:rPr>
      </w:pPr>
      <w:r w:rsidRPr="003D2F55">
        <w:rPr>
          <w:rFonts w:asciiTheme="minorHAnsi" w:hAnsiTheme="minorHAnsi" w:cstheme="minorHAnsi"/>
          <w:b/>
          <w:bCs/>
          <w:color w:val="333333"/>
          <w:szCs w:val="18"/>
        </w:rPr>
        <w:t>Set the Secure Flag on JSESSIONID Cookie.</w:t>
      </w:r>
    </w:p>
    <w:p w14:paraId="75E0443B" w14:textId="77777777" w:rsidR="00F56F7D" w:rsidRDefault="00F56F7D" w:rsidP="00F56F7D">
      <w:pPr>
        <w:numPr>
          <w:ilvl w:val="0"/>
          <w:numId w:val="193"/>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Select Web Container </w:t>
      </w:r>
    </w:p>
    <w:p w14:paraId="5A25FAAB" w14:textId="7E0E5878" w:rsidR="00FC7942" w:rsidRPr="003D2F55" w:rsidRDefault="00FC7942" w:rsidP="00F56F7D">
      <w:pPr>
        <w:numPr>
          <w:ilvl w:val="0"/>
          <w:numId w:val="193"/>
        </w:numPr>
        <w:tabs>
          <w:tab w:val="clear" w:pos="720"/>
          <w:tab w:val="num" w:pos="900"/>
        </w:tabs>
        <w:spacing w:after="0"/>
        <w:textAlignment w:val="center"/>
        <w:rPr>
          <w:rFonts w:asciiTheme="minorHAnsi" w:hAnsiTheme="minorHAnsi" w:cstheme="minorHAnsi"/>
          <w:color w:val="333333"/>
          <w:szCs w:val="18"/>
        </w:rPr>
      </w:pPr>
      <w:r>
        <w:rPr>
          <w:rFonts w:asciiTheme="minorHAnsi" w:hAnsiTheme="minorHAnsi" w:cstheme="minorHAnsi"/>
          <w:color w:val="333333"/>
          <w:szCs w:val="18"/>
        </w:rPr>
        <w:t>Session Management</w:t>
      </w:r>
    </w:p>
    <w:p w14:paraId="37A66F8A" w14:textId="77777777" w:rsidR="00F56F7D" w:rsidRPr="003D2F55" w:rsidRDefault="00F56F7D" w:rsidP="00F56F7D">
      <w:pPr>
        <w:numPr>
          <w:ilvl w:val="0"/>
          <w:numId w:val="193"/>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Check "Enable Cookies" checkbox in the "General Properties" section.</w:t>
      </w:r>
    </w:p>
    <w:p w14:paraId="0711CE63" w14:textId="77777777" w:rsidR="00F56F7D" w:rsidRPr="003D2F55" w:rsidRDefault="00F56F7D" w:rsidP="00F56F7D">
      <w:pPr>
        <w:numPr>
          <w:ilvl w:val="0"/>
          <w:numId w:val="194"/>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The text "Enable Cookies" is a hyperlink. Click on it. </w:t>
      </w:r>
    </w:p>
    <w:p w14:paraId="512769DB" w14:textId="77777777" w:rsidR="00F56F7D" w:rsidRPr="003D2F55" w:rsidRDefault="00F56F7D" w:rsidP="00F56F7D">
      <w:pPr>
        <w:numPr>
          <w:ilvl w:val="0"/>
          <w:numId w:val="194"/>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Under general properties, check that JSESSIONID is entered in the "Cookie name" field.</w:t>
      </w:r>
    </w:p>
    <w:p w14:paraId="7014D1BE" w14:textId="77777777" w:rsidR="00F56F7D" w:rsidRPr="003D2F55" w:rsidRDefault="00F56F7D" w:rsidP="00F56F7D">
      <w:pPr>
        <w:numPr>
          <w:ilvl w:val="0"/>
          <w:numId w:val="195"/>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Check the check-box named "Restrict cookies to HTTPS sessions"</w:t>
      </w:r>
    </w:p>
    <w:p w14:paraId="69BF6865" w14:textId="77777777" w:rsidR="00F56F7D" w:rsidRPr="003D2F55" w:rsidRDefault="00F56F7D" w:rsidP="00F56F7D">
      <w:pPr>
        <w:numPr>
          <w:ilvl w:val="0"/>
          <w:numId w:val="196"/>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Press the "Apply" button. </w:t>
      </w:r>
    </w:p>
    <w:p w14:paraId="6F14ECFD" w14:textId="77777777" w:rsidR="00F56F7D" w:rsidRPr="003D2F55" w:rsidRDefault="00F56F7D" w:rsidP="00F56F7D">
      <w:pPr>
        <w:numPr>
          <w:ilvl w:val="0"/>
          <w:numId w:val="196"/>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Press the "OK" button.</w:t>
      </w:r>
    </w:p>
    <w:p w14:paraId="10D4A13F" w14:textId="77777777" w:rsidR="00F56F7D" w:rsidRPr="003D2F55" w:rsidRDefault="00F56F7D" w:rsidP="00F56F7D">
      <w:pPr>
        <w:numPr>
          <w:ilvl w:val="0"/>
          <w:numId w:val="197"/>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Restart the previously selected "server name".</w:t>
      </w:r>
    </w:p>
    <w:p w14:paraId="1FBEC694" w14:textId="77777777" w:rsidR="003D2F55" w:rsidRDefault="003D2F55" w:rsidP="003D2F55"/>
    <w:p w14:paraId="44C8879F" w14:textId="77777777" w:rsidR="003674EF" w:rsidRPr="00B4143B" w:rsidRDefault="003674EF" w:rsidP="003674EF">
      <w:pPr>
        <w:pStyle w:val="Heading3"/>
        <w:rPr>
          <w:rFonts w:eastAsia="Calibri"/>
        </w:rPr>
      </w:pPr>
      <w:r w:rsidRPr="00B4143B">
        <w:rPr>
          <w:rFonts w:eastAsia="Calibri"/>
        </w:rPr>
        <w:t>WebSphere Windows Services</w:t>
      </w:r>
      <w:r>
        <w:rPr>
          <w:rFonts w:eastAsia="Calibri"/>
        </w:rPr>
        <w:t xml:space="preserve"> Creation</w:t>
      </w:r>
      <w:r w:rsidRPr="00B4143B">
        <w:rPr>
          <w:rFonts w:eastAsia="Calibri"/>
        </w:rPr>
        <w:t>:</w:t>
      </w:r>
      <w:r w:rsidR="00982F89">
        <w:rPr>
          <w:rFonts w:eastAsia="Calibri"/>
        </w:rPr>
        <w:t xml:space="preserve"> </w:t>
      </w:r>
      <w:r w:rsidRPr="00B4143B">
        <w:rPr>
          <w:rFonts w:eastAsia="Calibri"/>
        </w:rPr>
        <w:t>WAS1 Server</w:t>
      </w:r>
      <w:bookmarkEnd w:id="88"/>
    </w:p>
    <w:p w14:paraId="44C887A0" w14:textId="77777777" w:rsidR="003674EF" w:rsidRPr="007C5ECA" w:rsidRDefault="003674EF" w:rsidP="00986570">
      <w:pPr>
        <w:pStyle w:val="Step1"/>
        <w:numPr>
          <w:ilvl w:val="0"/>
          <w:numId w:val="58"/>
        </w:numPr>
        <w:ind w:left="900" w:hanging="540"/>
        <w:rPr>
          <w:rFonts w:eastAsia="Calibri"/>
        </w:rPr>
      </w:pPr>
      <w:r w:rsidRPr="007C5ECA">
        <w:rPr>
          <w:rFonts w:eastAsia="Calibri"/>
        </w:rPr>
        <w:t>Open an administrative command prompt and navigate to</w:t>
      </w:r>
      <w:r w:rsidR="00982F89" w:rsidRPr="007C5ECA">
        <w:rPr>
          <w:rFonts w:eastAsia="Calibri"/>
        </w:rPr>
        <w:t xml:space="preserve"> </w:t>
      </w:r>
      <w:r w:rsidRPr="007C5ECA">
        <w:rPr>
          <w:rFonts w:eastAsia="Calibri"/>
        </w:rPr>
        <w:t>F:\Data\IBM\Websphere\AppServer\bin</w:t>
      </w:r>
    </w:p>
    <w:p w14:paraId="44C887A1" w14:textId="77777777" w:rsidR="003674EF" w:rsidRPr="007C5ECA" w:rsidRDefault="003674EF" w:rsidP="007C5ECA">
      <w:pPr>
        <w:pStyle w:val="Step1"/>
        <w:rPr>
          <w:rFonts w:eastAsia="Calibri"/>
        </w:rPr>
      </w:pPr>
      <w:r w:rsidRPr="007C5ECA">
        <w:rPr>
          <w:rFonts w:eastAsia="Calibri"/>
        </w:rPr>
        <w:t>Run the following commands:</w:t>
      </w:r>
    </w:p>
    <w:p w14:paraId="44C887A2" w14:textId="300CB07E" w:rsidR="003674EF" w:rsidRPr="007C5ECA" w:rsidRDefault="00B560F5" w:rsidP="00BB6154">
      <w:pPr>
        <w:pStyle w:val="Step1"/>
      </w:pPr>
      <w:r w:rsidRPr="00B560F5">
        <w:t>"F:\Data\IBM\WebSphere\AppServer\bin\WASService -add CellManager01 -serverName dmgr -profilePath F:\Data\IBM\WebSphere\AppServer\profiles\cell01_dmgr -wasHome F:\Data\IBM\WebSphere\AppServer\ -logRoot F:\Data\IBM\WebSphere\AppServer\profiles\cell01_dmgr\logs\dmgr -log</w:t>
      </w:r>
      <w:r>
        <w:t>File MS_Windows_service_ISC.log</w:t>
      </w:r>
      <w:r w:rsidR="003674EF" w:rsidRPr="007C5ECA">
        <w:t>”</w:t>
      </w:r>
    </w:p>
    <w:p w14:paraId="44C887A3" w14:textId="25A02881" w:rsidR="003674EF" w:rsidRPr="007C5ECA" w:rsidRDefault="003674EF" w:rsidP="00BB6154">
      <w:pPr>
        <w:pStyle w:val="Step1"/>
      </w:pPr>
      <w:r w:rsidRPr="007C5ECA">
        <w:t>"</w:t>
      </w:r>
      <w:r w:rsidR="00B16900" w:rsidRPr="00B16900">
        <w:t>WASService -add  SRVLPSLOSNode01_nodeagent -serverName  nodeagent -profilePath F:\Data\IBM\WebSphere\AppServer\profiles\SRVLPSLOSNode01 -wasHome F:\Data\IBM\WebSphere\AppServer -logRoot F:\Data\IBM\WebSphere\AppServer\profiles\SRVLPSLOSNode01\logs\nodeagent -logFile F:\Data\IBM\WebSphere\AppServer\profiles\SRVLPSLOSNode01\logs\nodeagent\startServer.log</w:t>
      </w:r>
      <w:r w:rsidRPr="007C5ECA">
        <w:t>"</w:t>
      </w:r>
    </w:p>
    <w:p w14:paraId="44C887A4" w14:textId="57D63F27" w:rsidR="003674EF" w:rsidRPr="007C5ECA" w:rsidRDefault="003674EF" w:rsidP="007C5ECA">
      <w:pPr>
        <w:pStyle w:val="Step1"/>
        <w:rPr>
          <w:rFonts w:eastAsia="Calibri"/>
        </w:rPr>
      </w:pPr>
      <w:r w:rsidRPr="007C5ECA">
        <w:rPr>
          <w:rFonts w:eastAsia="Calibri"/>
        </w:rPr>
        <w:t xml:space="preserve">Open services from Administrative Tools, manually change the startup mode for the </w:t>
      </w:r>
      <w:r w:rsidR="00452C82">
        <w:rPr>
          <w:rFonts w:eastAsia="Calibri"/>
        </w:rPr>
        <w:t>newly created service</w:t>
      </w:r>
      <w:r w:rsidRPr="007C5ECA">
        <w:rPr>
          <w:rFonts w:eastAsia="Calibri"/>
        </w:rPr>
        <w:t xml:space="preserve"> from manual to automatic.</w:t>
      </w:r>
      <w:r w:rsidR="00982F89" w:rsidRPr="007C5ECA">
        <w:rPr>
          <w:rFonts w:eastAsia="Calibri"/>
        </w:rPr>
        <w:t xml:space="preserve"> </w:t>
      </w:r>
    </w:p>
    <w:p w14:paraId="44C887A5" w14:textId="77777777" w:rsidR="003674EF" w:rsidRPr="007C5ECA" w:rsidRDefault="003674EF" w:rsidP="007C5ECA">
      <w:pPr>
        <w:pStyle w:val="Step1"/>
        <w:rPr>
          <w:rFonts w:eastAsia="Calibri"/>
        </w:rPr>
      </w:pPr>
      <w:r w:rsidRPr="007C5ECA">
        <w:rPr>
          <w:rFonts w:eastAsia="Calibri"/>
        </w:rPr>
        <w:t xml:space="preserve">Change the services credentials to the environment service account for the websphere services as well as the IBM HTTP Server 7.0 service. </w:t>
      </w:r>
    </w:p>
    <w:p w14:paraId="44C887A6" w14:textId="77777777" w:rsidR="003674EF" w:rsidRPr="00645F91" w:rsidRDefault="003674EF" w:rsidP="003674EF">
      <w:pPr>
        <w:pStyle w:val="Heading3"/>
        <w:rPr>
          <w:rFonts w:eastAsia="Calibri"/>
        </w:rPr>
      </w:pPr>
      <w:bookmarkStart w:id="89" w:name="_Toc400291089"/>
      <w:r w:rsidRPr="00645F91">
        <w:rPr>
          <w:rFonts w:eastAsia="Calibri"/>
        </w:rPr>
        <w:t>WebSphere Windows Services Creation:</w:t>
      </w:r>
      <w:r w:rsidR="00982F89">
        <w:rPr>
          <w:rFonts w:eastAsia="Calibri"/>
        </w:rPr>
        <w:t xml:space="preserve"> </w:t>
      </w:r>
      <w:r w:rsidRPr="00645F91">
        <w:rPr>
          <w:rFonts w:eastAsia="Calibri"/>
        </w:rPr>
        <w:t xml:space="preserve"> WAS2 Server</w:t>
      </w:r>
      <w:bookmarkEnd w:id="89"/>
    </w:p>
    <w:p w14:paraId="44C887A7" w14:textId="77777777" w:rsidR="003674EF" w:rsidRPr="007C5ECA" w:rsidRDefault="003674EF" w:rsidP="00986570">
      <w:pPr>
        <w:pStyle w:val="Step1"/>
        <w:numPr>
          <w:ilvl w:val="0"/>
          <w:numId w:val="59"/>
        </w:numPr>
        <w:ind w:left="900" w:hanging="540"/>
        <w:rPr>
          <w:rFonts w:eastAsia="Calibri"/>
        </w:rPr>
      </w:pPr>
      <w:r w:rsidRPr="007C5ECA">
        <w:rPr>
          <w:rFonts w:eastAsia="Calibri"/>
        </w:rPr>
        <w:t>Open an administrative command prompt and navigate to</w:t>
      </w:r>
      <w:r w:rsidR="00982F89" w:rsidRPr="007C5ECA">
        <w:rPr>
          <w:rFonts w:eastAsia="Calibri"/>
        </w:rPr>
        <w:t xml:space="preserve"> </w:t>
      </w:r>
      <w:r w:rsidRPr="007C5ECA">
        <w:rPr>
          <w:rFonts w:eastAsia="Calibri"/>
        </w:rPr>
        <w:t>F:\Data\IBM\Websphere\AppServer\bin</w:t>
      </w:r>
    </w:p>
    <w:p w14:paraId="44C887A8" w14:textId="77777777" w:rsidR="003674EF" w:rsidRPr="007C5ECA" w:rsidRDefault="003674EF" w:rsidP="007C5ECA">
      <w:pPr>
        <w:pStyle w:val="Step1"/>
        <w:rPr>
          <w:rFonts w:eastAsia="Calibri"/>
        </w:rPr>
      </w:pPr>
      <w:r w:rsidRPr="007C5ECA">
        <w:rPr>
          <w:rFonts w:eastAsia="Calibri"/>
        </w:rPr>
        <w:t>Run the following command:</w:t>
      </w:r>
    </w:p>
    <w:p w14:paraId="44C887A9" w14:textId="4510E163" w:rsidR="003674EF" w:rsidRPr="007C5ECA" w:rsidRDefault="003674EF" w:rsidP="00BB6154">
      <w:pPr>
        <w:pStyle w:val="Step1"/>
      </w:pPr>
      <w:r w:rsidRPr="007C5ECA">
        <w:t>"</w:t>
      </w:r>
      <w:r w:rsidR="00B16900">
        <w:t>WASService -add  SRVLPSLOSNode02</w:t>
      </w:r>
      <w:r w:rsidR="00B16900" w:rsidRPr="00B16900">
        <w:t>_nodeagent -serverName  nodeagent -profilePath F:\Data\IBM\WebSphere\Ap</w:t>
      </w:r>
      <w:r w:rsidR="00B16900">
        <w:t>pServer\profiles\SRVLPSLOSNode02</w:t>
      </w:r>
      <w:r w:rsidR="00B16900" w:rsidRPr="00B16900">
        <w:t xml:space="preserve"> -wasHome F:\Data\IBM\WebSphere\AppServer -logRoot F:\Data\IBM\WebSphere\Ap</w:t>
      </w:r>
      <w:r w:rsidR="00B16900">
        <w:t>pServer\profiles\SRVLPSLOSNode02</w:t>
      </w:r>
      <w:r w:rsidR="00B16900" w:rsidRPr="00B16900">
        <w:t>\logs\nodeagent -logFile F:\Data\IBM\WebSphere\Ap</w:t>
      </w:r>
      <w:r w:rsidR="00B16900">
        <w:t>pServer\profiles\SRVLPSLOSNode02</w:t>
      </w:r>
      <w:r w:rsidR="00B16900" w:rsidRPr="00B16900">
        <w:t>\logs\nodeagent\startServer.log</w:t>
      </w:r>
      <w:r w:rsidRPr="007C5ECA">
        <w:t>"</w:t>
      </w:r>
    </w:p>
    <w:p w14:paraId="44C887AA" w14:textId="362571AD" w:rsidR="003674EF" w:rsidRPr="007C5ECA" w:rsidRDefault="003674EF" w:rsidP="007C5ECA">
      <w:pPr>
        <w:pStyle w:val="Step1"/>
        <w:rPr>
          <w:rFonts w:eastAsia="Calibri"/>
        </w:rPr>
      </w:pPr>
      <w:r w:rsidRPr="007C5ECA">
        <w:rPr>
          <w:rFonts w:eastAsia="Calibri"/>
        </w:rPr>
        <w:t xml:space="preserve">Open services from Administrative Tools, manually change the startup mode for the </w:t>
      </w:r>
      <w:r w:rsidR="00452C82">
        <w:rPr>
          <w:rFonts w:eastAsia="Calibri"/>
        </w:rPr>
        <w:t>newly created service</w:t>
      </w:r>
      <w:r w:rsidRPr="007C5ECA">
        <w:rPr>
          <w:rFonts w:eastAsia="Calibri"/>
        </w:rPr>
        <w:t xml:space="preserve"> from manual to automatic.</w:t>
      </w:r>
      <w:r w:rsidR="00982F89" w:rsidRPr="007C5ECA">
        <w:rPr>
          <w:rFonts w:eastAsia="Calibri"/>
        </w:rPr>
        <w:t xml:space="preserve"> </w:t>
      </w:r>
    </w:p>
    <w:p w14:paraId="44C887AB" w14:textId="77777777" w:rsidR="003674EF" w:rsidRDefault="003674EF" w:rsidP="007C5ECA">
      <w:pPr>
        <w:pStyle w:val="Step1"/>
        <w:rPr>
          <w:rFonts w:eastAsia="Calibri"/>
        </w:rPr>
      </w:pPr>
      <w:r w:rsidRPr="007C5ECA">
        <w:rPr>
          <w:rFonts w:eastAsia="Calibri"/>
        </w:rPr>
        <w:t xml:space="preserve">Change the services credentials to the environment service account for the websphere services as well as the IBM HTTP Server 7.0 service. </w:t>
      </w:r>
    </w:p>
    <w:p w14:paraId="471FB222" w14:textId="77777777" w:rsidR="007762F5" w:rsidRPr="006330DB" w:rsidRDefault="007762F5" w:rsidP="007762F5">
      <w:pPr>
        <w:pStyle w:val="Heading2"/>
        <w:rPr>
          <w:noProof/>
        </w:rPr>
      </w:pPr>
      <w:bookmarkStart w:id="90" w:name="_Toc443378857"/>
      <w:r w:rsidRPr="006330DB">
        <w:rPr>
          <w:noProof/>
        </w:rPr>
        <w:t>Keystore Creation (one time process)</w:t>
      </w:r>
      <w:bookmarkEnd w:id="90"/>
    </w:p>
    <w:p w14:paraId="2601A389" w14:textId="77777777" w:rsidR="007762F5" w:rsidRPr="00736F76" w:rsidRDefault="007762F5" w:rsidP="007762F5">
      <w:pPr>
        <w:spacing w:after="120"/>
        <w:rPr>
          <w:color w:val="595959" w:themeColor="text1" w:themeTint="A6"/>
        </w:rPr>
      </w:pPr>
      <w:r w:rsidRPr="00736F76">
        <w:rPr>
          <w:color w:val="595959" w:themeColor="text1" w:themeTint="A6"/>
        </w:rPr>
        <w:t>The keystore for LendingSpace password encryption will be used only by the LOS, AUS, and PORAL web applications.  As such, we must use the IBM JCE (Java Cryptography Extension) supplied with the IBM JDK 1.6 supplied with WebSphere Application Server v.7.x.</w:t>
      </w:r>
    </w:p>
    <w:p w14:paraId="27EB88CD" w14:textId="77777777" w:rsidR="007762F5" w:rsidRPr="00736F76" w:rsidRDefault="007762F5" w:rsidP="007762F5">
      <w:pPr>
        <w:spacing w:after="120"/>
        <w:rPr>
          <w:color w:val="595959" w:themeColor="text1" w:themeTint="A6"/>
        </w:rPr>
      </w:pPr>
    </w:p>
    <w:p w14:paraId="11EBE5A2" w14:textId="77777777" w:rsidR="007762F5" w:rsidRPr="00736F76" w:rsidRDefault="007762F5" w:rsidP="007762F5">
      <w:pPr>
        <w:spacing w:after="120"/>
        <w:rPr>
          <w:color w:val="595959" w:themeColor="text1" w:themeTint="A6"/>
        </w:rPr>
      </w:pPr>
      <w:r w:rsidRPr="00736F76">
        <w:rPr>
          <w:color w:val="595959" w:themeColor="text1" w:themeTint="A6"/>
        </w:rPr>
        <w:t>IBM provides a graphical tool for generating the keystore file.  The steps illustrated below will step the user through the creation of the keystore.  It is worthy of note that the keystore is created once, and kept as a permanent component of the environment.</w:t>
      </w:r>
    </w:p>
    <w:p w14:paraId="21D5446E" w14:textId="77777777" w:rsidR="007762F5" w:rsidRPr="006330DB" w:rsidRDefault="007762F5" w:rsidP="007762F5">
      <w:pPr>
        <w:pStyle w:val="Heading3"/>
      </w:pPr>
      <w:r w:rsidRPr="006330DB">
        <w:t>Database Prerequisite</w:t>
      </w:r>
    </w:p>
    <w:p w14:paraId="0DAEFBDE" w14:textId="77777777" w:rsidR="007762F5" w:rsidRDefault="007762F5" w:rsidP="007762F5">
      <w:pPr>
        <w:rPr>
          <w:color w:val="595959" w:themeColor="text1" w:themeTint="A6"/>
        </w:rPr>
      </w:pPr>
      <w:r>
        <w:rPr>
          <w:color w:val="595959" w:themeColor="text1" w:themeTint="A6"/>
        </w:rPr>
        <w:t>The key value to be added to the keystore should match the OrgCd from the following query:</w:t>
      </w:r>
    </w:p>
    <w:p w14:paraId="0D012734" w14:textId="77777777" w:rsidR="007762F5" w:rsidRDefault="007762F5" w:rsidP="007762F5">
      <w:pPr>
        <w:autoSpaceDE w:val="0"/>
        <w:autoSpaceDN w:val="0"/>
        <w:adjustRightInd w:val="0"/>
        <w:spacing w:after="0"/>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[OrgId] </w:t>
      </w:r>
      <w:r>
        <w:rPr>
          <w:rFonts w:ascii="Courier New" w:hAnsi="Courier New" w:cs="Courier New"/>
          <w:noProof/>
          <w:color w:val="808080"/>
          <w:sz w:val="20"/>
          <w:szCs w:val="20"/>
        </w:rPr>
        <w:t>,</w:t>
      </w:r>
      <w:r>
        <w:rPr>
          <w:rFonts w:ascii="Courier New" w:hAnsi="Courier New" w:cs="Courier New"/>
          <w:noProof/>
          <w:sz w:val="20"/>
          <w:szCs w:val="20"/>
        </w:rPr>
        <w:t>[OrgCd]</w:t>
      </w:r>
    </w:p>
    <w:p w14:paraId="0049A82C" w14:textId="77777777" w:rsidR="007762F5" w:rsidRDefault="007762F5" w:rsidP="007762F5">
      <w:pPr>
        <w:rPr>
          <w:rFonts w:ascii="Courier New" w:hAnsi="Courier New" w:cs="Courier New"/>
          <w:noProof/>
          <w:color w:val="808080"/>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[MasterAuthentication]</w:t>
      </w:r>
      <w:r>
        <w:rPr>
          <w:rFonts w:ascii="Courier New" w:hAnsi="Courier New" w:cs="Courier New"/>
          <w:noProof/>
          <w:color w:val="808080"/>
          <w:sz w:val="20"/>
          <w:szCs w:val="20"/>
        </w:rPr>
        <w:t>.</w:t>
      </w:r>
      <w:r>
        <w:rPr>
          <w:rFonts w:ascii="Courier New" w:hAnsi="Courier New" w:cs="Courier New"/>
          <w:noProof/>
          <w:sz w:val="20"/>
          <w:szCs w:val="20"/>
        </w:rPr>
        <w:t>[dbo]</w:t>
      </w:r>
      <w:r>
        <w:rPr>
          <w:rFonts w:ascii="Courier New" w:hAnsi="Courier New" w:cs="Courier New"/>
          <w:noProof/>
          <w:color w:val="808080"/>
          <w:sz w:val="20"/>
          <w:szCs w:val="20"/>
        </w:rPr>
        <w:t>.</w:t>
      </w:r>
      <w:r>
        <w:rPr>
          <w:rFonts w:ascii="Courier New" w:hAnsi="Courier New" w:cs="Courier New"/>
          <w:noProof/>
          <w:sz w:val="20"/>
          <w:szCs w:val="20"/>
        </w:rPr>
        <w:t>[Company]</w:t>
      </w:r>
      <w:r>
        <w:rPr>
          <w:rFonts w:ascii="Courier New" w:hAnsi="Courier New" w:cs="Courier New"/>
          <w:noProof/>
          <w:color w:val="80808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458"/>
        <w:gridCol w:w="4604"/>
      </w:tblGrid>
      <w:tr w:rsidR="007762F5" w14:paraId="3A6716E3" w14:textId="77777777" w:rsidTr="00560838">
        <w:trPr>
          <w:trHeight w:val="1524"/>
        </w:trPr>
        <w:tc>
          <w:tcPr>
            <w:tcW w:w="2328" w:type="dxa"/>
          </w:tcPr>
          <w:p w14:paraId="24C54EE4" w14:textId="2A44C3E1" w:rsidR="007762F5" w:rsidRDefault="00262A1D" w:rsidP="00560838">
            <w:pPr>
              <w:rPr>
                <w:rFonts w:ascii="Courier New" w:hAnsi="Courier New" w:cs="Courier New"/>
                <w:noProof/>
                <w:color w:val="808080"/>
                <w:sz w:val="20"/>
              </w:rPr>
            </w:pPr>
            <w:r>
              <w:rPr>
                <w:noProof/>
              </w:rPr>
              <w:drawing>
                <wp:inline distT="0" distB="0" distL="0" distR="0" wp14:anchorId="2B1B582B" wp14:editId="2D96B0AB">
                  <wp:extent cx="2059099" cy="82615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87531" cy="837564"/>
                          </a:xfrm>
                          <a:prstGeom prst="rect">
                            <a:avLst/>
                          </a:prstGeom>
                        </pic:spPr>
                      </pic:pic>
                    </a:graphicData>
                  </a:graphic>
                </wp:inline>
              </w:drawing>
            </w:r>
          </w:p>
          <w:p w14:paraId="40704F6E" w14:textId="24BCB60A" w:rsidR="007762F5" w:rsidRPr="00BC325F" w:rsidRDefault="007762F5" w:rsidP="00560838">
            <w:pPr>
              <w:pStyle w:val="Caption"/>
            </w:pPr>
            <w:r>
              <w:t xml:space="preserve">Figure </w:t>
            </w:r>
            <w:r>
              <w:fldChar w:fldCharType="begin"/>
            </w:r>
            <w:r>
              <w:instrText xml:space="preserve"> SEQ Figure \* ARABIC </w:instrText>
            </w:r>
            <w:r>
              <w:fldChar w:fldCharType="separate"/>
            </w:r>
            <w:r w:rsidR="00F04806">
              <w:rPr>
                <w:noProof/>
              </w:rPr>
              <w:t>1</w:t>
            </w:r>
            <w:r>
              <w:rPr>
                <w:noProof/>
              </w:rPr>
              <w:fldChar w:fldCharType="end"/>
            </w:r>
            <w:r w:rsidR="00262A1D">
              <w:t>. The OrgCd value for the client is usually a 4 character field.</w:t>
            </w:r>
            <w:r>
              <w:t xml:space="preserve"> The value should be entered in the keystore as key</w:t>
            </w:r>
            <w:r w:rsidR="00262A1D">
              <w:t>.</w:t>
            </w:r>
          </w:p>
          <w:p w14:paraId="2FA40594" w14:textId="77777777" w:rsidR="007762F5" w:rsidRDefault="007762F5" w:rsidP="00560838">
            <w:pPr>
              <w:rPr>
                <w:rFonts w:ascii="Courier New" w:hAnsi="Courier New" w:cs="Courier New"/>
                <w:noProof/>
                <w:color w:val="808080"/>
                <w:sz w:val="20"/>
              </w:rPr>
            </w:pPr>
          </w:p>
        </w:tc>
        <w:tc>
          <w:tcPr>
            <w:tcW w:w="4604" w:type="dxa"/>
          </w:tcPr>
          <w:p w14:paraId="4276D7B5" w14:textId="3A89A617" w:rsidR="007762F5" w:rsidRDefault="007762F5" w:rsidP="00560838">
            <w:pPr>
              <w:keepNext/>
            </w:pPr>
          </w:p>
          <w:p w14:paraId="643E0588" w14:textId="77777777" w:rsidR="007762F5" w:rsidRPr="00E61C14" w:rsidRDefault="007762F5" w:rsidP="00560838">
            <w:pPr>
              <w:pStyle w:val="Caption"/>
            </w:pPr>
            <w:r>
              <w:t xml:space="preserve">Figure </w:t>
            </w:r>
            <w:r>
              <w:fldChar w:fldCharType="begin"/>
            </w:r>
            <w:r>
              <w:instrText xml:space="preserve"> SEQ Figure \* ARABIC </w:instrText>
            </w:r>
            <w:r>
              <w:fldChar w:fldCharType="separate"/>
            </w:r>
            <w:r w:rsidR="00F04806">
              <w:rPr>
                <w:noProof/>
              </w:rPr>
              <w:t>2</w:t>
            </w:r>
            <w:r>
              <w:rPr>
                <w:noProof/>
              </w:rPr>
              <w:fldChar w:fldCharType="end"/>
            </w:r>
            <w:r>
              <w:t>. A complete keystore example. Secret keys are stored in lowercase.</w:t>
            </w:r>
          </w:p>
        </w:tc>
      </w:tr>
    </w:tbl>
    <w:p w14:paraId="1FE5CC32" w14:textId="77777777" w:rsidR="007762F5" w:rsidRDefault="007762F5" w:rsidP="007762F5">
      <w:pPr>
        <w:rPr>
          <w:rFonts w:ascii="Courier New" w:hAnsi="Courier New" w:cs="Courier New"/>
          <w:noProof/>
          <w:color w:val="808080"/>
          <w:sz w:val="20"/>
          <w:szCs w:val="20"/>
        </w:rPr>
      </w:pPr>
    </w:p>
    <w:p w14:paraId="4DD769D0" w14:textId="77777777" w:rsidR="007762F5" w:rsidRDefault="007762F5" w:rsidP="007762F5">
      <w:pPr>
        <w:keepNext/>
      </w:pPr>
    </w:p>
    <w:p w14:paraId="5C032D9F" w14:textId="77777777" w:rsidR="007762F5" w:rsidRPr="00736F76" w:rsidRDefault="007762F5" w:rsidP="007762F5">
      <w:pPr>
        <w:spacing w:after="120"/>
        <w:rPr>
          <w:i/>
          <w:color w:val="595959" w:themeColor="text1" w:themeTint="A6"/>
        </w:rPr>
      </w:pPr>
      <w:r w:rsidRPr="00736F76">
        <w:rPr>
          <w:i/>
          <w:color w:val="595959" w:themeColor="text1" w:themeTint="A6"/>
        </w:rPr>
        <w:t>Precondition-The administrator is logged on to one of the WebSphere services with the appropriate service account.</w:t>
      </w:r>
    </w:p>
    <w:p w14:paraId="00FA1D88" w14:textId="77777777" w:rsidR="007762F5" w:rsidRPr="00736F76" w:rsidRDefault="007762F5" w:rsidP="007762F5">
      <w:pPr>
        <w:numPr>
          <w:ilvl w:val="0"/>
          <w:numId w:val="267"/>
        </w:numPr>
        <w:spacing w:after="120"/>
        <w:rPr>
          <w:color w:val="595959" w:themeColor="text1" w:themeTint="A6"/>
        </w:rPr>
      </w:pPr>
      <w:r w:rsidRPr="00736F76">
        <w:rPr>
          <w:color w:val="595959" w:themeColor="text1" w:themeTint="A6"/>
        </w:rPr>
        <w:t>Login to Web</w:t>
      </w:r>
      <w:r>
        <w:rPr>
          <w:color w:val="595959" w:themeColor="text1" w:themeTint="A6"/>
        </w:rPr>
        <w:t>S</w:t>
      </w:r>
      <w:r w:rsidRPr="00736F76">
        <w:rPr>
          <w:color w:val="595959" w:themeColor="text1" w:themeTint="A6"/>
        </w:rPr>
        <w:t>phere Cell 01 Node 01 as the service account.</w:t>
      </w:r>
    </w:p>
    <w:p w14:paraId="164BAC0C" w14:textId="77777777" w:rsidR="007762F5" w:rsidRPr="00736F76" w:rsidRDefault="007762F5" w:rsidP="007762F5">
      <w:pPr>
        <w:numPr>
          <w:ilvl w:val="0"/>
          <w:numId w:val="267"/>
        </w:numPr>
        <w:spacing w:after="120"/>
        <w:rPr>
          <w:color w:val="595959" w:themeColor="text1" w:themeTint="A6"/>
        </w:rPr>
      </w:pPr>
      <w:r w:rsidRPr="00736F76">
        <w:rPr>
          <w:color w:val="595959" w:themeColor="text1" w:themeTint="A6"/>
        </w:rPr>
        <w:t>Navigates to the fol</w:t>
      </w:r>
      <w:r>
        <w:rPr>
          <w:color w:val="595959" w:themeColor="text1" w:themeTint="A6"/>
        </w:rPr>
        <w:t>lowing directory’ – F:\Data\IBM\</w:t>
      </w:r>
      <w:r w:rsidRPr="00736F76">
        <w:rPr>
          <w:color w:val="595959" w:themeColor="text1" w:themeTint="A6"/>
        </w:rPr>
        <w:t>Websphere\AppServer\Java\jre\bin</w:t>
      </w:r>
    </w:p>
    <w:p w14:paraId="70140054" w14:textId="77777777" w:rsidR="007762F5" w:rsidRPr="00736F76" w:rsidRDefault="007762F5" w:rsidP="007762F5">
      <w:pPr>
        <w:spacing w:after="120"/>
        <w:rPr>
          <w:color w:val="595959" w:themeColor="text1" w:themeTint="A6"/>
        </w:rPr>
      </w:pPr>
      <w:r w:rsidRPr="00736F76">
        <w:rPr>
          <w:noProof/>
          <w:color w:val="595959" w:themeColor="text1" w:themeTint="A6"/>
        </w:rPr>
        <w:drawing>
          <wp:inline distT="0" distB="0" distL="0" distR="0" wp14:anchorId="6001ECB5" wp14:editId="44E2CD0C">
            <wp:extent cx="5943600" cy="229489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294890"/>
                    </a:xfrm>
                    <a:prstGeom prst="rect">
                      <a:avLst/>
                    </a:prstGeom>
                  </pic:spPr>
                </pic:pic>
              </a:graphicData>
            </a:graphic>
          </wp:inline>
        </w:drawing>
      </w:r>
    </w:p>
    <w:p w14:paraId="4A5D9628" w14:textId="77777777" w:rsidR="007762F5" w:rsidRPr="00736F76" w:rsidRDefault="007762F5" w:rsidP="007762F5">
      <w:pPr>
        <w:numPr>
          <w:ilvl w:val="0"/>
          <w:numId w:val="267"/>
        </w:numPr>
        <w:spacing w:after="120"/>
        <w:rPr>
          <w:color w:val="595959" w:themeColor="text1" w:themeTint="A6"/>
        </w:rPr>
      </w:pPr>
      <w:r w:rsidRPr="00736F76">
        <w:rPr>
          <w:color w:val="595959" w:themeColor="text1" w:themeTint="A6"/>
        </w:rPr>
        <w:t xml:space="preserve">Double-Click on the </w:t>
      </w:r>
      <w:r w:rsidRPr="00736F76">
        <w:rPr>
          <w:b/>
          <w:i/>
          <w:color w:val="595959" w:themeColor="text1" w:themeTint="A6"/>
        </w:rPr>
        <w:t xml:space="preserve">ikeyman </w:t>
      </w:r>
      <w:r w:rsidRPr="00736F76">
        <w:rPr>
          <w:color w:val="595959" w:themeColor="text1" w:themeTint="A6"/>
        </w:rPr>
        <w:t>application.</w:t>
      </w:r>
    </w:p>
    <w:p w14:paraId="03565387" w14:textId="77777777" w:rsidR="007762F5" w:rsidRPr="00736F76" w:rsidRDefault="007762F5" w:rsidP="007762F5">
      <w:pPr>
        <w:spacing w:after="120"/>
        <w:rPr>
          <w:noProof/>
          <w:color w:val="595959" w:themeColor="text1" w:themeTint="A6"/>
        </w:rPr>
      </w:pPr>
    </w:p>
    <w:p w14:paraId="21CF111A" w14:textId="77777777" w:rsidR="007762F5" w:rsidRPr="00736F76" w:rsidRDefault="007762F5" w:rsidP="007762F5">
      <w:pPr>
        <w:spacing w:after="120"/>
        <w:rPr>
          <w:color w:val="595959" w:themeColor="text1" w:themeTint="A6"/>
        </w:rPr>
      </w:pPr>
      <w:r w:rsidRPr="00736F76">
        <w:rPr>
          <w:noProof/>
          <w:color w:val="595959" w:themeColor="text1" w:themeTint="A6"/>
        </w:rPr>
        <w:drawing>
          <wp:inline distT="0" distB="0" distL="0" distR="0" wp14:anchorId="4BE11169" wp14:editId="1465D100">
            <wp:extent cx="5943600" cy="397954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979545"/>
                    </a:xfrm>
                    <a:prstGeom prst="rect">
                      <a:avLst/>
                    </a:prstGeom>
                  </pic:spPr>
                </pic:pic>
              </a:graphicData>
            </a:graphic>
          </wp:inline>
        </w:drawing>
      </w:r>
    </w:p>
    <w:p w14:paraId="1FCFC89F" w14:textId="77777777" w:rsidR="007762F5" w:rsidRPr="00736F76" w:rsidRDefault="007762F5" w:rsidP="007762F5">
      <w:pPr>
        <w:spacing w:after="120"/>
        <w:rPr>
          <w:color w:val="595959" w:themeColor="text1" w:themeTint="A6"/>
        </w:rPr>
      </w:pPr>
    </w:p>
    <w:p w14:paraId="01503BC1" w14:textId="77777777" w:rsidR="007762F5" w:rsidRPr="00736F76" w:rsidRDefault="007762F5" w:rsidP="007762F5">
      <w:pPr>
        <w:spacing w:after="120"/>
        <w:rPr>
          <w:color w:val="595959" w:themeColor="text1" w:themeTint="A6"/>
        </w:rPr>
      </w:pPr>
    </w:p>
    <w:p w14:paraId="7E11133B" w14:textId="77777777" w:rsidR="007762F5" w:rsidRPr="00736F76" w:rsidRDefault="007762F5" w:rsidP="007762F5">
      <w:pPr>
        <w:numPr>
          <w:ilvl w:val="0"/>
          <w:numId w:val="267"/>
        </w:numPr>
        <w:spacing w:after="120"/>
        <w:rPr>
          <w:color w:val="595959" w:themeColor="text1" w:themeTint="A6"/>
        </w:rPr>
      </w:pPr>
      <w:r w:rsidRPr="00736F76">
        <w:rPr>
          <w:color w:val="595959" w:themeColor="text1" w:themeTint="A6"/>
        </w:rPr>
        <w:t>Click on the New File control as indicated by the red arrow to bring up the “New” dialog.</w:t>
      </w:r>
    </w:p>
    <w:p w14:paraId="701BC082" w14:textId="77777777" w:rsidR="007762F5" w:rsidRPr="00736F76" w:rsidRDefault="007762F5" w:rsidP="007762F5">
      <w:pPr>
        <w:spacing w:after="120"/>
        <w:rPr>
          <w:color w:val="595959" w:themeColor="text1" w:themeTint="A6"/>
        </w:rPr>
      </w:pPr>
      <w:r w:rsidRPr="00736F76">
        <w:rPr>
          <w:noProof/>
          <w:color w:val="595959" w:themeColor="text1" w:themeTint="A6"/>
        </w:rPr>
        <w:drawing>
          <wp:inline distT="0" distB="0" distL="0" distR="0" wp14:anchorId="210F9709" wp14:editId="6E220A49">
            <wp:extent cx="4429037" cy="24960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30286" cy="2496769"/>
                    </a:xfrm>
                    <a:prstGeom prst="rect">
                      <a:avLst/>
                    </a:prstGeom>
                  </pic:spPr>
                </pic:pic>
              </a:graphicData>
            </a:graphic>
          </wp:inline>
        </w:drawing>
      </w:r>
    </w:p>
    <w:p w14:paraId="73B52D31" w14:textId="77777777" w:rsidR="007762F5" w:rsidRDefault="007762F5" w:rsidP="007762F5">
      <w:pPr>
        <w:numPr>
          <w:ilvl w:val="0"/>
          <w:numId w:val="267"/>
        </w:numPr>
        <w:spacing w:after="120"/>
        <w:rPr>
          <w:color w:val="595959" w:themeColor="text1" w:themeTint="A6"/>
        </w:rPr>
      </w:pPr>
      <w:r w:rsidRPr="00736F76">
        <w:rPr>
          <w:color w:val="595959" w:themeColor="text1" w:themeTint="A6"/>
        </w:rPr>
        <w:t xml:space="preserve">Select JCEKS as the </w:t>
      </w:r>
      <w:r w:rsidRPr="00736F76">
        <w:rPr>
          <w:color w:val="595959" w:themeColor="text1" w:themeTint="A6"/>
          <w:u w:val="single"/>
        </w:rPr>
        <w:t>K</w:t>
      </w:r>
      <w:r w:rsidRPr="00736F76">
        <w:rPr>
          <w:color w:val="595959" w:themeColor="text1" w:themeTint="A6"/>
        </w:rPr>
        <w:t xml:space="preserve">ey database type.  Enter </w:t>
      </w:r>
      <w:r w:rsidRPr="005634FD">
        <w:rPr>
          <w:b/>
          <w:color w:val="595959" w:themeColor="text1" w:themeTint="A6"/>
        </w:rPr>
        <w:t>was_generated_keystore.jks</w:t>
      </w:r>
      <w:r w:rsidRPr="00736F76">
        <w:rPr>
          <w:color w:val="595959" w:themeColor="text1" w:themeTint="A6"/>
        </w:rPr>
        <w:t xml:space="preserve">  as the </w:t>
      </w:r>
      <w:r w:rsidRPr="00736F76">
        <w:rPr>
          <w:color w:val="595959" w:themeColor="text1" w:themeTint="A6"/>
          <w:u w:val="single"/>
        </w:rPr>
        <w:t>F</w:t>
      </w:r>
      <w:r w:rsidRPr="00736F76">
        <w:rPr>
          <w:color w:val="595959" w:themeColor="text1" w:themeTint="A6"/>
        </w:rPr>
        <w:t xml:space="preserve">ile name.  Enter </w:t>
      </w:r>
      <w:r w:rsidRPr="007C7889">
        <w:rPr>
          <w:b/>
          <w:color w:val="595959" w:themeColor="text1" w:themeTint="A6"/>
        </w:rPr>
        <w:t>F:\WEBSPHERE_SHARED_LIBRARIES</w:t>
      </w:r>
      <w:r w:rsidRPr="00736F76">
        <w:rPr>
          <w:color w:val="595959" w:themeColor="text1" w:themeTint="A6"/>
        </w:rPr>
        <w:t xml:space="preserve"> </w:t>
      </w:r>
      <w:r>
        <w:rPr>
          <w:color w:val="595959" w:themeColor="text1" w:themeTint="A6"/>
        </w:rPr>
        <w:t xml:space="preserve">as the </w:t>
      </w:r>
      <w:r w:rsidRPr="00A03329">
        <w:rPr>
          <w:color w:val="595959" w:themeColor="text1" w:themeTint="A6"/>
          <w:u w:val="single"/>
        </w:rPr>
        <w:t>L</w:t>
      </w:r>
      <w:r>
        <w:rPr>
          <w:color w:val="595959" w:themeColor="text1" w:themeTint="A6"/>
        </w:rPr>
        <w:t>ocation.</w:t>
      </w:r>
    </w:p>
    <w:p w14:paraId="08939549" w14:textId="77777777" w:rsidR="007762F5" w:rsidRPr="00736F76" w:rsidRDefault="007762F5" w:rsidP="007762F5">
      <w:pPr>
        <w:spacing w:after="120"/>
        <w:rPr>
          <w:color w:val="595959" w:themeColor="text1" w:themeTint="A6"/>
        </w:rPr>
      </w:pPr>
      <w:r>
        <w:rPr>
          <w:noProof/>
        </w:rPr>
        <w:drawing>
          <wp:inline distT="0" distB="0" distL="0" distR="0" wp14:anchorId="2AF18071" wp14:editId="0DD93483">
            <wp:extent cx="3473450" cy="96652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8067" cy="976158"/>
                    </a:xfrm>
                    <a:prstGeom prst="rect">
                      <a:avLst/>
                    </a:prstGeom>
                  </pic:spPr>
                </pic:pic>
              </a:graphicData>
            </a:graphic>
          </wp:inline>
        </w:drawing>
      </w:r>
    </w:p>
    <w:p w14:paraId="20D2B4F6" w14:textId="77777777" w:rsidR="007762F5" w:rsidRPr="00736F76" w:rsidRDefault="007762F5" w:rsidP="007762F5">
      <w:pPr>
        <w:numPr>
          <w:ilvl w:val="0"/>
          <w:numId w:val="267"/>
        </w:numPr>
        <w:spacing w:after="120"/>
        <w:rPr>
          <w:b/>
          <w:color w:val="595959" w:themeColor="text1" w:themeTint="A6"/>
        </w:rPr>
      </w:pPr>
      <w:r w:rsidRPr="00736F76">
        <w:rPr>
          <w:color w:val="595959" w:themeColor="text1" w:themeTint="A6"/>
        </w:rPr>
        <w:t xml:space="preserve">Press the  </w:t>
      </w:r>
      <w:r w:rsidRPr="00736F76">
        <w:rPr>
          <w:b/>
          <w:color w:val="595959" w:themeColor="text1" w:themeTint="A6"/>
          <w:u w:val="single"/>
        </w:rPr>
        <w:t>O</w:t>
      </w:r>
      <w:r w:rsidRPr="00736F76">
        <w:rPr>
          <w:color w:val="595959" w:themeColor="text1" w:themeTint="A6"/>
        </w:rPr>
        <w:t>K button.  Enter a password and confirm the password</w:t>
      </w:r>
      <w:r w:rsidRPr="00736F76">
        <w:rPr>
          <w:b/>
          <w:color w:val="595959" w:themeColor="text1" w:themeTint="A6"/>
        </w:rPr>
        <w:t xml:space="preserve">. Press </w:t>
      </w:r>
      <w:r w:rsidRPr="00736F76">
        <w:rPr>
          <w:b/>
          <w:color w:val="595959" w:themeColor="text1" w:themeTint="A6"/>
          <w:u w:val="single"/>
        </w:rPr>
        <w:t>O</w:t>
      </w:r>
      <w:r w:rsidRPr="00736F76">
        <w:rPr>
          <w:b/>
          <w:color w:val="595959" w:themeColor="text1" w:themeTint="A6"/>
        </w:rPr>
        <w:t xml:space="preserve">K,   NOTE!  THIS PASSWORD CANNOT BE CHANGED ONCE CREATED. </w:t>
      </w:r>
      <w:r>
        <w:rPr>
          <w:b/>
          <w:color w:val="595959" w:themeColor="text1" w:themeTint="A6"/>
        </w:rPr>
        <w:t xml:space="preserve"> IT </w:t>
      </w:r>
      <w:r w:rsidRPr="00736F76">
        <w:rPr>
          <w:b/>
          <w:color w:val="595959" w:themeColor="text1" w:themeTint="A6"/>
        </w:rPr>
        <w:t xml:space="preserve"> MUST BE ENTERED INTO THE LENDING SPACE CATALOG FILE.</w:t>
      </w:r>
    </w:p>
    <w:p w14:paraId="4E7517FC" w14:textId="77777777" w:rsidR="007762F5" w:rsidRPr="00736F76" w:rsidRDefault="007762F5" w:rsidP="007762F5">
      <w:pPr>
        <w:spacing w:after="120"/>
        <w:rPr>
          <w:color w:val="595959" w:themeColor="text1" w:themeTint="A6"/>
        </w:rPr>
      </w:pPr>
      <w:r w:rsidRPr="00736F76">
        <w:rPr>
          <w:noProof/>
          <w:color w:val="595959" w:themeColor="text1" w:themeTint="A6"/>
        </w:rPr>
        <w:drawing>
          <wp:inline distT="0" distB="0" distL="0" distR="0" wp14:anchorId="60C047AD" wp14:editId="4B8A99A1">
            <wp:extent cx="3486150" cy="13525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86150" cy="1352550"/>
                    </a:xfrm>
                    <a:prstGeom prst="rect">
                      <a:avLst/>
                    </a:prstGeom>
                  </pic:spPr>
                </pic:pic>
              </a:graphicData>
            </a:graphic>
          </wp:inline>
        </w:drawing>
      </w:r>
    </w:p>
    <w:p w14:paraId="7D25F77C" w14:textId="77777777" w:rsidR="007762F5" w:rsidRPr="00736F76" w:rsidRDefault="007762F5" w:rsidP="007762F5">
      <w:pPr>
        <w:spacing w:after="120"/>
        <w:ind w:left="720"/>
        <w:rPr>
          <w:color w:val="595959" w:themeColor="text1" w:themeTint="A6"/>
        </w:rPr>
      </w:pPr>
    </w:p>
    <w:p w14:paraId="34944131" w14:textId="77777777" w:rsidR="007762F5" w:rsidRPr="00736F76" w:rsidRDefault="007762F5" w:rsidP="007762F5">
      <w:pPr>
        <w:numPr>
          <w:ilvl w:val="0"/>
          <w:numId w:val="267"/>
        </w:numPr>
        <w:spacing w:after="120"/>
        <w:rPr>
          <w:color w:val="595959" w:themeColor="text1" w:themeTint="A6"/>
        </w:rPr>
      </w:pPr>
      <w:r w:rsidRPr="00736F76">
        <w:rPr>
          <w:color w:val="595959" w:themeColor="text1" w:themeTint="A6"/>
        </w:rPr>
        <w:t xml:space="preserve">Select Secret Keys from the Key Database Content drop-down.  Press </w:t>
      </w:r>
      <w:r w:rsidRPr="00736F76">
        <w:rPr>
          <w:b/>
          <w:color w:val="595959" w:themeColor="text1" w:themeTint="A6"/>
        </w:rPr>
        <w:t>Ne</w:t>
      </w:r>
      <w:r w:rsidRPr="00736F76">
        <w:rPr>
          <w:b/>
          <w:color w:val="595959" w:themeColor="text1" w:themeTint="A6"/>
          <w:u w:val="single"/>
        </w:rPr>
        <w:t>w,</w:t>
      </w:r>
    </w:p>
    <w:p w14:paraId="3695B311" w14:textId="77777777" w:rsidR="007762F5" w:rsidRPr="00736F76" w:rsidRDefault="007762F5" w:rsidP="007762F5">
      <w:pPr>
        <w:spacing w:after="120"/>
        <w:rPr>
          <w:color w:val="595959" w:themeColor="text1" w:themeTint="A6"/>
        </w:rPr>
      </w:pPr>
      <w:r>
        <w:rPr>
          <w:noProof/>
        </w:rPr>
        <w:drawing>
          <wp:inline distT="0" distB="0" distL="0" distR="0" wp14:anchorId="1F3490E7" wp14:editId="3EA7B879">
            <wp:extent cx="5274958" cy="34512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1018" cy="3455190"/>
                    </a:xfrm>
                    <a:prstGeom prst="rect">
                      <a:avLst/>
                    </a:prstGeom>
                  </pic:spPr>
                </pic:pic>
              </a:graphicData>
            </a:graphic>
          </wp:inline>
        </w:drawing>
      </w:r>
    </w:p>
    <w:p w14:paraId="2C2DA9CE" w14:textId="77777777" w:rsidR="001036BD" w:rsidRDefault="007762F5" w:rsidP="007762F5">
      <w:pPr>
        <w:numPr>
          <w:ilvl w:val="0"/>
          <w:numId w:val="267"/>
        </w:numPr>
        <w:spacing w:after="120"/>
        <w:rPr>
          <w:color w:val="595959" w:themeColor="text1" w:themeTint="A6"/>
        </w:rPr>
      </w:pPr>
      <w:r w:rsidRPr="00736F76">
        <w:rPr>
          <w:color w:val="595959" w:themeColor="text1" w:themeTint="A6"/>
        </w:rPr>
        <w:t>Enter the following values</w:t>
      </w:r>
      <w:r w:rsidR="001036BD">
        <w:rPr>
          <w:color w:val="595959" w:themeColor="text1" w:themeTint="A6"/>
        </w:rPr>
        <w:t xml:space="preserve"> and determine what your implementation should use for the Alias</w:t>
      </w:r>
      <w:r w:rsidRPr="00736F76">
        <w:rPr>
          <w:color w:val="595959" w:themeColor="text1" w:themeTint="A6"/>
        </w:rPr>
        <w:t>.</w:t>
      </w:r>
    </w:p>
    <w:p w14:paraId="28036AD8" w14:textId="6ED82012" w:rsidR="007762F5" w:rsidRPr="00736F76" w:rsidRDefault="007762F5" w:rsidP="001036BD">
      <w:pPr>
        <w:spacing w:after="120"/>
        <w:ind w:left="720"/>
        <w:rPr>
          <w:color w:val="595959" w:themeColor="text1" w:themeTint="A6"/>
        </w:rPr>
      </w:pPr>
      <w:r w:rsidRPr="00736F76">
        <w:rPr>
          <w:color w:val="595959" w:themeColor="text1" w:themeTint="A6"/>
        </w:rPr>
        <w:t xml:space="preserve">Press </w:t>
      </w:r>
      <w:r w:rsidRPr="00736F76">
        <w:rPr>
          <w:b/>
          <w:color w:val="595959" w:themeColor="text1" w:themeTint="A6"/>
          <w:u w:val="single"/>
        </w:rPr>
        <w:t>O</w:t>
      </w:r>
      <w:r w:rsidRPr="00736F76">
        <w:rPr>
          <w:b/>
          <w:color w:val="595959" w:themeColor="text1" w:themeTint="A6"/>
        </w:rPr>
        <w:t>k when complete.</w:t>
      </w:r>
    </w:p>
    <w:p w14:paraId="2626A7E1" w14:textId="019AC45A" w:rsidR="007762F5" w:rsidRDefault="00262A1D" w:rsidP="007762F5">
      <w:pPr>
        <w:keepNext/>
        <w:spacing w:after="120"/>
      </w:pPr>
      <w:r>
        <w:rPr>
          <w:noProof/>
        </w:rPr>
        <w:drawing>
          <wp:inline distT="0" distB="0" distL="0" distR="0" wp14:anchorId="04160CA3" wp14:editId="180F27B2">
            <wp:extent cx="2439107" cy="213602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0117" cy="2145665"/>
                    </a:xfrm>
                    <a:prstGeom prst="rect">
                      <a:avLst/>
                    </a:prstGeom>
                  </pic:spPr>
                </pic:pic>
              </a:graphicData>
            </a:graphic>
          </wp:inline>
        </w:drawing>
      </w:r>
    </w:p>
    <w:p w14:paraId="1872A7C4" w14:textId="77777777" w:rsidR="00262A1D" w:rsidRDefault="00262A1D" w:rsidP="007762F5">
      <w:pPr>
        <w:keepNext/>
        <w:spacing w:after="120"/>
      </w:pPr>
    </w:p>
    <w:p w14:paraId="34031A30" w14:textId="77777777" w:rsidR="007762F5" w:rsidRPr="00736F76" w:rsidRDefault="007762F5" w:rsidP="007762F5">
      <w:pPr>
        <w:pStyle w:val="Caption"/>
        <w:rPr>
          <w:rFonts w:eastAsiaTheme="minorEastAsia"/>
          <w:color w:val="595959" w:themeColor="text1" w:themeTint="A6"/>
        </w:rPr>
      </w:pPr>
      <w:r>
        <w:t xml:space="preserve">Figure </w:t>
      </w:r>
      <w:r>
        <w:fldChar w:fldCharType="begin"/>
      </w:r>
      <w:r>
        <w:instrText xml:space="preserve"> SEQ Figure \* ARABIC </w:instrText>
      </w:r>
      <w:r>
        <w:fldChar w:fldCharType="separate"/>
      </w:r>
      <w:r w:rsidR="00F04806">
        <w:rPr>
          <w:noProof/>
        </w:rPr>
        <w:t>3</w:t>
      </w:r>
      <w:r>
        <w:rPr>
          <w:noProof/>
        </w:rPr>
        <w:fldChar w:fldCharType="end"/>
      </w:r>
      <w:r>
        <w:t>. Enter the OrgCd that was found in the MasterAuthentication.dbo.Company table. See Database Prerequisite at top.</w:t>
      </w:r>
    </w:p>
    <w:p w14:paraId="761066CC" w14:textId="77777777" w:rsidR="007762F5" w:rsidRPr="00736F76" w:rsidRDefault="007762F5" w:rsidP="007762F5">
      <w:pPr>
        <w:spacing w:after="120"/>
        <w:ind w:left="720"/>
        <w:rPr>
          <w:color w:val="595959" w:themeColor="text1" w:themeTint="A6"/>
        </w:rPr>
      </w:pPr>
    </w:p>
    <w:p w14:paraId="6E448543" w14:textId="77777777" w:rsidR="007762F5" w:rsidRPr="00736F76" w:rsidRDefault="007762F5" w:rsidP="007762F5">
      <w:pPr>
        <w:numPr>
          <w:ilvl w:val="0"/>
          <w:numId w:val="267"/>
        </w:numPr>
        <w:spacing w:after="120"/>
        <w:rPr>
          <w:color w:val="595959" w:themeColor="text1" w:themeTint="A6"/>
        </w:rPr>
      </w:pPr>
      <w:r w:rsidRPr="00736F76">
        <w:rPr>
          <w:color w:val="595959" w:themeColor="text1" w:themeTint="A6"/>
        </w:rPr>
        <w:t>Click save and exit the tool.</w:t>
      </w:r>
    </w:p>
    <w:p w14:paraId="55B93D92" w14:textId="77777777" w:rsidR="007762F5" w:rsidRPr="00736F76" w:rsidRDefault="007762F5" w:rsidP="007762F5">
      <w:pPr>
        <w:numPr>
          <w:ilvl w:val="0"/>
          <w:numId w:val="267"/>
        </w:numPr>
        <w:spacing w:after="120"/>
        <w:rPr>
          <w:color w:val="595959" w:themeColor="text1" w:themeTint="A6"/>
        </w:rPr>
      </w:pPr>
      <w:r w:rsidRPr="00736F76">
        <w:rPr>
          <w:color w:val="595959" w:themeColor="text1" w:themeTint="A6"/>
        </w:rPr>
        <w:t>Open a command prompt and navigate to the following directory and validate that the keystore  exists.</w:t>
      </w:r>
    </w:p>
    <w:p w14:paraId="3E7BE8F9" w14:textId="77777777" w:rsidR="007762F5" w:rsidRPr="00736F76" w:rsidRDefault="007762F5" w:rsidP="007762F5">
      <w:pPr>
        <w:spacing w:after="120"/>
        <w:rPr>
          <w:color w:val="595959" w:themeColor="text1" w:themeTint="A6"/>
        </w:rPr>
      </w:pPr>
      <w:r>
        <w:rPr>
          <w:noProof/>
          <w:color w:val="595959" w:themeColor="text1" w:themeTint="A6"/>
        </w:rPr>
        <w:drawing>
          <wp:inline distT="0" distB="0" distL="0" distR="0" wp14:anchorId="3F99C906" wp14:editId="09C1D2CF">
            <wp:extent cx="5090601" cy="252243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ystore_cmd_prompt.png"/>
                    <pic:cNvPicPr/>
                  </pic:nvPicPr>
                  <pic:blipFill>
                    <a:blip r:embed="rId49">
                      <a:extLst>
                        <a:ext uri="{28A0092B-C50C-407E-A947-70E740481C1C}">
                          <a14:useLocalDpi xmlns:a14="http://schemas.microsoft.com/office/drawing/2010/main" val="0"/>
                        </a:ext>
                      </a:extLst>
                    </a:blip>
                    <a:stretch>
                      <a:fillRect/>
                    </a:stretch>
                  </pic:blipFill>
                  <pic:spPr>
                    <a:xfrm>
                      <a:off x="0" y="0"/>
                      <a:ext cx="5090601" cy="2522439"/>
                    </a:xfrm>
                    <a:prstGeom prst="rect">
                      <a:avLst/>
                    </a:prstGeom>
                  </pic:spPr>
                </pic:pic>
              </a:graphicData>
            </a:graphic>
          </wp:inline>
        </w:drawing>
      </w:r>
    </w:p>
    <w:p w14:paraId="32A5779E" w14:textId="77777777" w:rsidR="007762F5" w:rsidRPr="00736F76" w:rsidRDefault="007762F5" w:rsidP="007762F5">
      <w:pPr>
        <w:spacing w:after="120"/>
        <w:rPr>
          <w:color w:val="595959" w:themeColor="text1" w:themeTint="A6"/>
        </w:rPr>
      </w:pPr>
    </w:p>
    <w:p w14:paraId="10EAB61A" w14:textId="77777777" w:rsidR="007762F5" w:rsidRPr="00736F76" w:rsidRDefault="007762F5" w:rsidP="007762F5">
      <w:pPr>
        <w:numPr>
          <w:ilvl w:val="0"/>
          <w:numId w:val="267"/>
        </w:numPr>
        <w:spacing w:after="120"/>
        <w:rPr>
          <w:color w:val="595959" w:themeColor="text1" w:themeTint="A6"/>
        </w:rPr>
      </w:pPr>
      <w:r w:rsidRPr="00736F76">
        <w:rPr>
          <w:color w:val="595959" w:themeColor="text1" w:themeTint="A6"/>
        </w:rPr>
        <w:t>Execute the following command</w:t>
      </w:r>
    </w:p>
    <w:p w14:paraId="1758C4C9" w14:textId="77777777" w:rsidR="007762F5" w:rsidRPr="00736F76" w:rsidRDefault="007762F5" w:rsidP="007762F5">
      <w:pPr>
        <w:spacing w:after="120"/>
        <w:rPr>
          <w:color w:val="595959" w:themeColor="text1" w:themeTint="A6"/>
        </w:rPr>
      </w:pPr>
      <w:r w:rsidRPr="00736F76">
        <w:rPr>
          <w:color w:val="595959" w:themeColor="text1" w:themeTint="A6"/>
        </w:rPr>
        <w:t>keytool -list -storetype JCEKS -keystore was_generated_key</w:t>
      </w:r>
      <w:r>
        <w:rPr>
          <w:color w:val="595959" w:themeColor="text1" w:themeTint="A6"/>
        </w:rPr>
        <w:t>store</w:t>
      </w:r>
      <w:r w:rsidRPr="00736F76">
        <w:rPr>
          <w:color w:val="595959" w:themeColor="text1" w:themeTint="A6"/>
        </w:rPr>
        <w:t>.j</w:t>
      </w:r>
      <w:r>
        <w:rPr>
          <w:color w:val="595959" w:themeColor="text1" w:themeTint="A6"/>
        </w:rPr>
        <w:t>ks</w:t>
      </w:r>
      <w:r w:rsidRPr="00736F76">
        <w:rPr>
          <w:color w:val="595959" w:themeColor="text1" w:themeTint="A6"/>
        </w:rPr>
        <w:t xml:space="preserve">  -storepass password  Where “password” is the password you used earlier to create the store.  </w:t>
      </w:r>
    </w:p>
    <w:p w14:paraId="4382157B" w14:textId="77777777" w:rsidR="007762F5" w:rsidRDefault="007762F5" w:rsidP="007762F5">
      <w:pPr>
        <w:keepNext/>
        <w:spacing w:after="120"/>
      </w:pPr>
      <w:r>
        <w:rPr>
          <w:noProof/>
        </w:rPr>
        <w:drawing>
          <wp:inline distT="0" distB="0" distL="0" distR="0" wp14:anchorId="6BC10AB1" wp14:editId="67C40AAE">
            <wp:extent cx="5090601" cy="217950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ystore_list.png"/>
                    <pic:cNvPicPr/>
                  </pic:nvPicPr>
                  <pic:blipFill>
                    <a:blip r:embed="rId50">
                      <a:extLst>
                        <a:ext uri="{28A0092B-C50C-407E-A947-70E740481C1C}">
                          <a14:useLocalDpi xmlns:a14="http://schemas.microsoft.com/office/drawing/2010/main" val="0"/>
                        </a:ext>
                      </a:extLst>
                    </a:blip>
                    <a:stretch>
                      <a:fillRect/>
                    </a:stretch>
                  </pic:blipFill>
                  <pic:spPr>
                    <a:xfrm>
                      <a:off x="0" y="0"/>
                      <a:ext cx="5090601" cy="2179509"/>
                    </a:xfrm>
                    <a:prstGeom prst="rect">
                      <a:avLst/>
                    </a:prstGeom>
                  </pic:spPr>
                </pic:pic>
              </a:graphicData>
            </a:graphic>
          </wp:inline>
        </w:drawing>
      </w:r>
    </w:p>
    <w:p w14:paraId="707EEDF1" w14:textId="77777777" w:rsidR="007762F5" w:rsidRPr="00736F76" w:rsidRDefault="007762F5" w:rsidP="007762F5">
      <w:pPr>
        <w:pStyle w:val="Caption"/>
        <w:rPr>
          <w:rFonts w:eastAsiaTheme="minorEastAsia"/>
          <w:color w:val="595959" w:themeColor="text1" w:themeTint="A6"/>
        </w:rPr>
      </w:pPr>
      <w:r>
        <w:t xml:space="preserve">Figure </w:t>
      </w:r>
      <w:r>
        <w:fldChar w:fldCharType="begin"/>
      </w:r>
      <w:r>
        <w:instrText xml:space="preserve"> SEQ Figure \* ARABIC </w:instrText>
      </w:r>
      <w:r>
        <w:fldChar w:fldCharType="separate"/>
      </w:r>
      <w:r w:rsidR="00F04806">
        <w:rPr>
          <w:noProof/>
        </w:rPr>
        <w:t>4</w:t>
      </w:r>
      <w:r>
        <w:rPr>
          <w:noProof/>
        </w:rPr>
        <w:fldChar w:fldCharType="end"/>
      </w:r>
      <w:r>
        <w:t>. Self-hosted clients should only have a single entry in the keystore.</w:t>
      </w:r>
    </w:p>
    <w:p w14:paraId="507B23B8" w14:textId="77777777" w:rsidR="007762F5" w:rsidRPr="00736F76" w:rsidRDefault="007762F5" w:rsidP="007762F5">
      <w:pPr>
        <w:spacing w:after="120"/>
        <w:rPr>
          <w:color w:val="595959" w:themeColor="text1" w:themeTint="A6"/>
        </w:rPr>
      </w:pPr>
      <w:r w:rsidRPr="00736F76">
        <w:rPr>
          <w:color w:val="595959" w:themeColor="text1" w:themeTint="A6"/>
        </w:rPr>
        <w:t>This validates that the store type is JCEKS, the provider is the IBMJCE, and all of your secret keys exist.</w:t>
      </w:r>
    </w:p>
    <w:p w14:paraId="1F163CB6" w14:textId="77777777" w:rsidR="007762F5" w:rsidRPr="00736F76" w:rsidRDefault="007762F5" w:rsidP="007762F5">
      <w:pPr>
        <w:spacing w:after="120"/>
        <w:rPr>
          <w:color w:val="595959" w:themeColor="text1" w:themeTint="A6"/>
        </w:rPr>
      </w:pPr>
    </w:p>
    <w:p w14:paraId="3323D70D" w14:textId="77777777" w:rsidR="007762F5" w:rsidRPr="00736F76" w:rsidRDefault="007762F5" w:rsidP="007762F5">
      <w:pPr>
        <w:numPr>
          <w:ilvl w:val="0"/>
          <w:numId w:val="267"/>
        </w:numPr>
        <w:spacing w:after="120"/>
        <w:rPr>
          <w:color w:val="595959" w:themeColor="text1" w:themeTint="A6"/>
        </w:rPr>
      </w:pPr>
      <w:r w:rsidRPr="00736F76">
        <w:rPr>
          <w:color w:val="595959" w:themeColor="text1" w:themeTint="A6"/>
        </w:rPr>
        <w:t xml:space="preserve">At this point, the keystore file should be removed from the directory and placed into your appropriate secure storage area.  Keystores may not exist in the same repository as source code. </w:t>
      </w:r>
    </w:p>
    <w:p w14:paraId="00FDEBC3" w14:textId="77777777" w:rsidR="007762F5" w:rsidRPr="00736F76" w:rsidRDefault="007762F5" w:rsidP="007762F5">
      <w:pPr>
        <w:spacing w:after="120"/>
        <w:rPr>
          <w:color w:val="595959" w:themeColor="text1" w:themeTint="A6"/>
        </w:rPr>
      </w:pPr>
    </w:p>
    <w:p w14:paraId="284A49BE" w14:textId="77777777" w:rsidR="007762F5" w:rsidRPr="00736F76" w:rsidRDefault="007762F5" w:rsidP="007762F5">
      <w:pPr>
        <w:keepNext/>
        <w:suppressAutoHyphens/>
        <w:spacing w:before="120" w:after="120" w:line="240" w:lineRule="atLeast"/>
        <w:ind w:right="432"/>
        <w:outlineLvl w:val="2"/>
        <w:rPr>
          <w:rFonts w:eastAsia="Times New Roman" w:cs="Arial"/>
          <w:bCs/>
          <w:color w:val="C6AD06"/>
          <w:spacing w:val="8"/>
        </w:rPr>
      </w:pPr>
      <w:r w:rsidRPr="00736F76">
        <w:rPr>
          <w:rFonts w:eastAsia="Times New Roman" w:cs="Arial"/>
          <w:bCs/>
          <w:color w:val="C6AD06"/>
          <w:spacing w:val="8"/>
        </w:rPr>
        <w:t>Deployment of the Keystore</w:t>
      </w:r>
    </w:p>
    <w:p w14:paraId="44FBD6D1" w14:textId="77777777" w:rsidR="007762F5" w:rsidRPr="00736F76" w:rsidRDefault="007762F5" w:rsidP="007762F5">
      <w:pPr>
        <w:spacing w:after="120"/>
        <w:rPr>
          <w:color w:val="595959" w:themeColor="text1" w:themeTint="A6"/>
        </w:rPr>
      </w:pPr>
      <w:r w:rsidRPr="00736F76">
        <w:rPr>
          <w:color w:val="595959" w:themeColor="text1" w:themeTint="A6"/>
        </w:rPr>
        <w:t xml:space="preserve">The Keystore file will </w:t>
      </w:r>
      <w:r w:rsidRPr="007762F5">
        <w:rPr>
          <w:b/>
          <w:color w:val="595959" w:themeColor="text1" w:themeTint="A6"/>
        </w:rPr>
        <w:t>only</w:t>
      </w:r>
      <w:r w:rsidRPr="00736F76">
        <w:rPr>
          <w:color w:val="595959" w:themeColor="text1" w:themeTint="A6"/>
        </w:rPr>
        <w:t xml:space="preserve"> be deployed to the LOS, AUS, and PORTAL servers in the following location:</w:t>
      </w:r>
    </w:p>
    <w:p w14:paraId="0C6CD846" w14:textId="77777777" w:rsidR="007762F5" w:rsidRPr="00736F76" w:rsidRDefault="007762F5" w:rsidP="007762F5">
      <w:pPr>
        <w:spacing w:after="120"/>
        <w:rPr>
          <w:color w:val="595959" w:themeColor="text1" w:themeTint="A6"/>
        </w:rPr>
      </w:pPr>
      <w:r w:rsidRPr="00736F76">
        <w:rPr>
          <w:color w:val="595959" w:themeColor="text1" w:themeTint="A6"/>
        </w:rPr>
        <w:t>F:\WEBSPHERE_SHARED_LIBRARIES</w:t>
      </w:r>
    </w:p>
    <w:p w14:paraId="73B343BF" w14:textId="77777777" w:rsidR="001036BD" w:rsidRDefault="007762F5" w:rsidP="001036BD">
      <w:pPr>
        <w:spacing w:after="120"/>
        <w:rPr>
          <w:i/>
          <w:color w:val="595959" w:themeColor="text1" w:themeTint="A6"/>
        </w:rPr>
      </w:pPr>
      <w:r w:rsidRPr="00736F76">
        <w:rPr>
          <w:color w:val="595959" w:themeColor="text1" w:themeTint="A6"/>
        </w:rPr>
        <w:t>The file must be deployed to each WebSphere Application Server Node hosting the above web applications.</w:t>
      </w:r>
      <w:r w:rsidR="001036BD" w:rsidRPr="001036BD">
        <w:rPr>
          <w:i/>
          <w:color w:val="595959" w:themeColor="text1" w:themeTint="A6"/>
        </w:rPr>
        <w:t xml:space="preserve"> </w:t>
      </w:r>
    </w:p>
    <w:p w14:paraId="2D84E3E6" w14:textId="5BC08640" w:rsidR="001036BD" w:rsidRPr="00736F76" w:rsidRDefault="001036BD" w:rsidP="001036BD">
      <w:pPr>
        <w:spacing w:after="120"/>
        <w:rPr>
          <w:color w:val="595959" w:themeColor="text1" w:themeTint="A6"/>
        </w:rPr>
      </w:pPr>
      <w:r>
        <w:rPr>
          <w:i/>
          <w:color w:val="595959" w:themeColor="text1" w:themeTint="A6"/>
        </w:rPr>
        <w:t>Copy the keystore file to the F:</w:t>
      </w:r>
      <w:r w:rsidRPr="009E5ADE">
        <w:rPr>
          <w:color w:val="595959" w:themeColor="text1" w:themeTint="A6"/>
        </w:rPr>
        <w:t xml:space="preserve"> </w:t>
      </w:r>
      <w:r w:rsidRPr="00736F76">
        <w:rPr>
          <w:color w:val="595959" w:themeColor="text1" w:themeTint="A6"/>
        </w:rPr>
        <w:t>WEBSPHERE_SHARED_LIBRARIES</w:t>
      </w:r>
      <w:r>
        <w:rPr>
          <w:color w:val="595959" w:themeColor="text1" w:themeTint="A6"/>
        </w:rPr>
        <w:t xml:space="preserve"> directory on </w:t>
      </w:r>
      <w:r w:rsidR="00BB441A">
        <w:rPr>
          <w:color w:val="595959" w:themeColor="text1" w:themeTint="A6"/>
        </w:rPr>
        <w:t xml:space="preserve">WebSphere </w:t>
      </w:r>
      <w:r>
        <w:rPr>
          <w:color w:val="595959" w:themeColor="text1" w:themeTint="A6"/>
        </w:rPr>
        <w:t>Server 2</w:t>
      </w:r>
      <w:r w:rsidR="00BB441A">
        <w:rPr>
          <w:color w:val="595959" w:themeColor="text1" w:themeTint="A6"/>
        </w:rPr>
        <w:t xml:space="preserve"> from the WebSphere Server 1</w:t>
      </w:r>
    </w:p>
    <w:p w14:paraId="46B1A409" w14:textId="77777777" w:rsidR="007762F5" w:rsidRDefault="007762F5" w:rsidP="007762F5">
      <w:pPr>
        <w:spacing w:after="120"/>
        <w:rPr>
          <w:color w:val="595959" w:themeColor="text1" w:themeTint="A6"/>
        </w:rPr>
      </w:pPr>
    </w:p>
    <w:p w14:paraId="27EEC65C" w14:textId="77777777" w:rsidR="007762F5" w:rsidRPr="00400617" w:rsidRDefault="007762F5" w:rsidP="007762F5">
      <w:pPr>
        <w:spacing w:after="120"/>
        <w:rPr>
          <w:b/>
          <w:color w:val="FF0000"/>
        </w:rPr>
      </w:pPr>
      <w:r w:rsidRPr="00400617">
        <w:rPr>
          <w:b/>
          <w:color w:val="FF0000"/>
          <w:u w:val="single"/>
        </w:rPr>
        <w:t>Recommended:</w:t>
      </w:r>
      <w:r w:rsidRPr="00400617">
        <w:rPr>
          <w:b/>
          <w:color w:val="FF0000"/>
        </w:rPr>
        <w:t xml:space="preserve"> Save generated </w:t>
      </w:r>
      <w:r>
        <w:rPr>
          <w:b/>
          <w:color w:val="FF0000"/>
        </w:rPr>
        <w:t>k</w:t>
      </w:r>
      <w:r w:rsidRPr="00400617">
        <w:rPr>
          <w:b/>
          <w:color w:val="FF0000"/>
        </w:rPr>
        <w:t xml:space="preserve">eystore file for each environment in a secure location in the event of a server rebuild or restore.  The same file will need to be re-applied to the environment. Generating a new keystore will cause all existing passwords to be reset.   </w:t>
      </w:r>
    </w:p>
    <w:p w14:paraId="625996C1" w14:textId="77777777" w:rsidR="007762F5" w:rsidRPr="007C5ECA" w:rsidRDefault="007762F5" w:rsidP="007762F5">
      <w:pPr>
        <w:pStyle w:val="Step1"/>
        <w:numPr>
          <w:ilvl w:val="0"/>
          <w:numId w:val="0"/>
        </w:numPr>
        <w:ind w:left="720" w:hanging="360"/>
        <w:rPr>
          <w:rFonts w:eastAsia="Calibri"/>
        </w:rPr>
      </w:pPr>
    </w:p>
    <w:p w14:paraId="44C887AD" w14:textId="0A6A18DD" w:rsidR="003674EF" w:rsidRPr="00595047" w:rsidRDefault="003674EF" w:rsidP="003674EF">
      <w:pPr>
        <w:pStyle w:val="Heading2"/>
      </w:pPr>
      <w:bookmarkStart w:id="91" w:name="_Toc400291090"/>
      <w:bookmarkStart w:id="92" w:name="_Toc443378858"/>
      <w:r w:rsidRPr="00595047">
        <w:t xml:space="preserve">WebSphere </w:t>
      </w:r>
      <w:r>
        <w:t>CELL-2</w:t>
      </w:r>
      <w:r w:rsidRPr="00595047">
        <w:t xml:space="preserve"> Configuration- AU</w:t>
      </w:r>
      <w:r w:rsidR="00FA725F">
        <w:t>S</w:t>
      </w:r>
      <w:r w:rsidRPr="00595047">
        <w:t>, JSQLXML,LX,UPLOAD</w:t>
      </w:r>
      <w:bookmarkEnd w:id="91"/>
      <w:bookmarkEnd w:id="92"/>
    </w:p>
    <w:p w14:paraId="44C887AE" w14:textId="77777777" w:rsidR="003674EF" w:rsidRPr="00595047" w:rsidRDefault="003674EF" w:rsidP="003674EF">
      <w:pPr>
        <w:pStyle w:val="Heading3"/>
        <w:rPr>
          <w:rFonts w:ascii="Book Antiqua" w:eastAsia="Calibri" w:hAnsi="Book Antiqua"/>
          <w:szCs w:val="28"/>
        </w:rPr>
      </w:pPr>
      <w:bookmarkStart w:id="93" w:name="_Toc400291091"/>
      <w:r w:rsidRPr="00595047">
        <w:t>WebSphere Deployment Manager Creation:</w:t>
      </w:r>
      <w:r w:rsidR="00982F89">
        <w:t xml:space="preserve"> </w:t>
      </w:r>
      <w:r w:rsidRPr="00595047">
        <w:t>WAS3 Server</w:t>
      </w:r>
      <w:bookmarkEnd w:id="93"/>
      <w:r w:rsidR="00982F89">
        <w:rPr>
          <w:rFonts w:ascii="Book Antiqua" w:eastAsia="Calibri" w:hAnsi="Book Antiqua"/>
          <w:szCs w:val="28"/>
        </w:rPr>
        <w:t xml:space="preserve"> </w:t>
      </w:r>
    </w:p>
    <w:p w14:paraId="44C887AF" w14:textId="77777777" w:rsidR="003674EF" w:rsidRPr="00845ED9" w:rsidRDefault="003674EF" w:rsidP="00986570">
      <w:pPr>
        <w:pStyle w:val="Step1"/>
        <w:numPr>
          <w:ilvl w:val="0"/>
          <w:numId w:val="60"/>
        </w:numPr>
        <w:ind w:left="900" w:hanging="540"/>
        <w:rPr>
          <w:rFonts w:eastAsia="Calibri"/>
        </w:rPr>
      </w:pPr>
      <w:r w:rsidRPr="00845ED9">
        <w:rPr>
          <w:rFonts w:eastAsia="Calibri"/>
        </w:rPr>
        <w:t>Execute PMT.bat from</w:t>
      </w:r>
      <w:r w:rsidR="00982F89" w:rsidRPr="00845ED9">
        <w:rPr>
          <w:rFonts w:eastAsia="Calibri"/>
        </w:rPr>
        <w:t xml:space="preserve"> </w:t>
      </w:r>
      <w:r w:rsidRPr="00845ED9">
        <w:rPr>
          <w:rFonts w:eastAsia="Calibri"/>
        </w:rPr>
        <w:t>“F:\Data\IBM\WebSphere\AppServer\bin\ProfileManagement”</w:t>
      </w:r>
    </w:p>
    <w:p w14:paraId="44C887B0" w14:textId="77777777" w:rsidR="003674EF" w:rsidRPr="00845ED9" w:rsidRDefault="00810118" w:rsidP="004611A5">
      <w:pPr>
        <w:pStyle w:val="Step1"/>
        <w:rPr>
          <w:rFonts w:eastAsia="Calibri"/>
        </w:rPr>
      </w:pPr>
      <w:r w:rsidRPr="00845ED9">
        <w:rPr>
          <w:rFonts w:eastAsia="Calibri"/>
        </w:rPr>
        <w:t>Click</w:t>
      </w:r>
      <w:r w:rsidR="003674EF" w:rsidRPr="00845ED9">
        <w:rPr>
          <w:rFonts w:eastAsia="Calibri"/>
        </w:rPr>
        <w:t xml:space="preserve"> the “Create” button to start the profile creation process.</w:t>
      </w:r>
    </w:p>
    <w:p w14:paraId="44C887B1" w14:textId="77777777" w:rsidR="003674EF" w:rsidRPr="00845ED9" w:rsidRDefault="003674EF" w:rsidP="004611A5">
      <w:pPr>
        <w:pStyle w:val="Step1"/>
        <w:rPr>
          <w:rFonts w:eastAsia="Calibri"/>
        </w:rPr>
      </w:pPr>
      <w:r w:rsidRPr="00845ED9">
        <w:rPr>
          <w:rFonts w:eastAsia="Calibri"/>
        </w:rPr>
        <w:t xml:space="preserve">In the “Environment Selection” window select the “Management” option and </w:t>
      </w:r>
      <w:r w:rsidR="00810118" w:rsidRPr="00845ED9">
        <w:rPr>
          <w:rFonts w:eastAsia="Calibri"/>
        </w:rPr>
        <w:t>click</w:t>
      </w:r>
      <w:r w:rsidRPr="00845ED9">
        <w:rPr>
          <w:rFonts w:eastAsia="Calibri"/>
        </w:rPr>
        <w:t xml:space="preserve"> the “Next” button.</w:t>
      </w:r>
    </w:p>
    <w:p w14:paraId="44C887B2" w14:textId="77777777" w:rsidR="003674EF" w:rsidRPr="00845ED9" w:rsidRDefault="003674EF" w:rsidP="004611A5">
      <w:pPr>
        <w:pStyle w:val="Step1"/>
        <w:rPr>
          <w:rFonts w:eastAsia="Calibri"/>
        </w:rPr>
      </w:pPr>
      <w:r w:rsidRPr="00845ED9">
        <w:rPr>
          <w:rFonts w:eastAsia="Calibri"/>
        </w:rPr>
        <w:t xml:space="preserve">In the Server Type Selection screen, select “Deployment manager” option and </w:t>
      </w:r>
      <w:r w:rsidR="00810118" w:rsidRPr="00845ED9">
        <w:rPr>
          <w:rFonts w:eastAsia="Calibri"/>
        </w:rPr>
        <w:t>click</w:t>
      </w:r>
      <w:r w:rsidRPr="00845ED9">
        <w:rPr>
          <w:rFonts w:eastAsia="Calibri"/>
        </w:rPr>
        <w:t xml:space="preserve"> “Next”.</w:t>
      </w:r>
    </w:p>
    <w:p w14:paraId="44C887B3" w14:textId="77777777" w:rsidR="003674EF" w:rsidRPr="00845ED9" w:rsidRDefault="003674EF" w:rsidP="004611A5">
      <w:pPr>
        <w:pStyle w:val="Step1"/>
        <w:rPr>
          <w:rFonts w:eastAsia="Calibri"/>
        </w:rPr>
      </w:pPr>
      <w:r w:rsidRPr="00845ED9">
        <w:rPr>
          <w:rFonts w:eastAsia="Calibri"/>
        </w:rPr>
        <w:t xml:space="preserve">In the “profile Creation Options” screen select the “Advanced profile creation” option and </w:t>
      </w:r>
      <w:r w:rsidR="00810118" w:rsidRPr="00845ED9">
        <w:rPr>
          <w:rFonts w:eastAsia="Calibri"/>
        </w:rPr>
        <w:t>click</w:t>
      </w:r>
      <w:r w:rsidRPr="00845ED9">
        <w:rPr>
          <w:rFonts w:eastAsia="Calibri"/>
        </w:rPr>
        <w:t xml:space="preserve"> “Next”.</w:t>
      </w:r>
    </w:p>
    <w:p w14:paraId="44C887B4" w14:textId="77777777" w:rsidR="003674EF" w:rsidRPr="00845ED9" w:rsidRDefault="003674EF" w:rsidP="004611A5">
      <w:pPr>
        <w:pStyle w:val="Step1"/>
        <w:rPr>
          <w:rFonts w:eastAsia="Calibri"/>
        </w:rPr>
      </w:pPr>
      <w:r w:rsidRPr="00845ED9">
        <w:rPr>
          <w:rFonts w:eastAsia="Calibri"/>
        </w:rPr>
        <w:t>In the “Optional Application Deployment” screen leave the “Deploy the administrative console” option “checked” and click “Next”. This option will enable web based administration for the created profile.</w:t>
      </w:r>
    </w:p>
    <w:p w14:paraId="44C887B5" w14:textId="77777777" w:rsidR="003674EF" w:rsidRPr="00845ED9" w:rsidRDefault="003674EF" w:rsidP="004611A5">
      <w:pPr>
        <w:pStyle w:val="Step1"/>
        <w:rPr>
          <w:rFonts w:eastAsia="Calibri"/>
        </w:rPr>
      </w:pPr>
      <w:r w:rsidRPr="00845ED9">
        <w:rPr>
          <w:rFonts w:eastAsia="Calibri"/>
        </w:rPr>
        <w:t xml:space="preserve">In the “Profile Name and Location” screen change the profile name and directory. </w:t>
      </w:r>
    </w:p>
    <w:p w14:paraId="44C887B6" w14:textId="77777777" w:rsidR="003674EF" w:rsidRPr="00845ED9" w:rsidRDefault="003674EF" w:rsidP="00BB6154">
      <w:pPr>
        <w:pStyle w:val="Step1"/>
      </w:pPr>
      <w:r w:rsidRPr="00845ED9">
        <w:t>Profile Name: cell01_dmgr</w:t>
      </w:r>
    </w:p>
    <w:p w14:paraId="44C887B7" w14:textId="77777777" w:rsidR="003674EF" w:rsidRPr="00845ED9" w:rsidRDefault="003674EF" w:rsidP="00BB6154">
      <w:pPr>
        <w:pStyle w:val="Step1"/>
      </w:pPr>
      <w:r w:rsidRPr="00845ED9">
        <w:t>Directory: F:\Data\IBM\WebSphere\AppServer\profiles\cell01_dmgr</w:t>
      </w:r>
    </w:p>
    <w:p w14:paraId="44C887B8" w14:textId="77777777" w:rsidR="003674EF" w:rsidRPr="00845ED9" w:rsidRDefault="003674EF" w:rsidP="004611A5">
      <w:pPr>
        <w:pStyle w:val="Step1"/>
        <w:rPr>
          <w:rFonts w:eastAsia="Calibri"/>
        </w:rPr>
      </w:pPr>
      <w:r w:rsidRPr="00845ED9">
        <w:rPr>
          <w:rFonts w:eastAsia="Calibri"/>
        </w:rPr>
        <w:t>Click “Next”</w:t>
      </w:r>
    </w:p>
    <w:p w14:paraId="44C887B9" w14:textId="77777777" w:rsidR="003674EF" w:rsidRPr="00845ED9" w:rsidRDefault="003674EF" w:rsidP="004611A5">
      <w:pPr>
        <w:pStyle w:val="Step1"/>
        <w:rPr>
          <w:rFonts w:eastAsia="Calibri"/>
        </w:rPr>
      </w:pPr>
      <w:r w:rsidRPr="00845ED9">
        <w:rPr>
          <w:rFonts w:eastAsia="Calibri"/>
        </w:rPr>
        <w:t>In the “Node, Host, and Cell Names” screen change the Node name, host name and cell name.</w:t>
      </w:r>
    </w:p>
    <w:p w14:paraId="44C887BA" w14:textId="77777777" w:rsidR="003674EF" w:rsidRPr="00845ED9" w:rsidRDefault="003674EF" w:rsidP="00BB6154">
      <w:pPr>
        <w:pStyle w:val="Step1"/>
      </w:pPr>
      <w:r w:rsidRPr="00845ED9">
        <w:t>Node Name: Cellmanager01</w:t>
      </w:r>
    </w:p>
    <w:p w14:paraId="44C887BB" w14:textId="77777777" w:rsidR="003674EF" w:rsidRPr="00845ED9" w:rsidRDefault="003674EF" w:rsidP="00BB6154">
      <w:pPr>
        <w:pStyle w:val="Step1"/>
      </w:pPr>
      <w:r w:rsidRPr="00845ED9">
        <w:t>Host Name: full DNS name for that server</w:t>
      </w:r>
    </w:p>
    <w:p w14:paraId="44C887BC" w14:textId="77777777" w:rsidR="003674EF" w:rsidRPr="00845ED9" w:rsidRDefault="003674EF" w:rsidP="00BB6154">
      <w:pPr>
        <w:pStyle w:val="Step1"/>
      </w:pPr>
      <w:r w:rsidRPr="00845ED9">
        <w:t>Cell Name: dmgrCell01</w:t>
      </w:r>
    </w:p>
    <w:p w14:paraId="44C887BD" w14:textId="77777777" w:rsidR="003674EF" w:rsidRPr="00845ED9" w:rsidRDefault="003674EF" w:rsidP="004611A5">
      <w:pPr>
        <w:pStyle w:val="Step1"/>
        <w:rPr>
          <w:rFonts w:eastAsia="Calibri"/>
        </w:rPr>
      </w:pPr>
      <w:r w:rsidRPr="00845ED9">
        <w:rPr>
          <w:rFonts w:eastAsia="Calibri"/>
        </w:rPr>
        <w:t>Click “Next”</w:t>
      </w:r>
    </w:p>
    <w:p w14:paraId="44C887BE" w14:textId="77777777" w:rsidR="003674EF" w:rsidRPr="00845ED9" w:rsidRDefault="003674EF" w:rsidP="004611A5">
      <w:pPr>
        <w:pStyle w:val="Step1"/>
        <w:rPr>
          <w:rFonts w:eastAsia="Calibri"/>
        </w:rPr>
      </w:pPr>
      <w:r w:rsidRPr="00845ED9">
        <w:rPr>
          <w:rFonts w:eastAsia="Calibri"/>
        </w:rPr>
        <w:t>In the “Administrative Security Screen” make sure the “Enable administrative security” is checked and provide the username and password click “Next”. (Make sure you document the credential values you use for your environment)</w:t>
      </w:r>
    </w:p>
    <w:p w14:paraId="44C887BF" w14:textId="77777777" w:rsidR="003674EF" w:rsidRPr="00845ED9" w:rsidRDefault="003674EF" w:rsidP="004611A5">
      <w:pPr>
        <w:pStyle w:val="Step1"/>
        <w:rPr>
          <w:rFonts w:eastAsia="Calibri"/>
        </w:rPr>
      </w:pPr>
      <w:r w:rsidRPr="00845ED9">
        <w:rPr>
          <w:rFonts w:eastAsia="Calibri"/>
        </w:rPr>
        <w:t xml:space="preserve">In the “Security Certificate (Part 1)” screen leave the default options as-is and </w:t>
      </w:r>
      <w:r w:rsidR="00810118" w:rsidRPr="00845ED9">
        <w:rPr>
          <w:rFonts w:eastAsia="Calibri"/>
        </w:rPr>
        <w:t>click</w:t>
      </w:r>
      <w:r w:rsidRPr="00845ED9">
        <w:rPr>
          <w:rFonts w:eastAsia="Calibri"/>
        </w:rPr>
        <w:t xml:space="preserve"> “Next”.</w:t>
      </w:r>
    </w:p>
    <w:p w14:paraId="44C887C0" w14:textId="77777777" w:rsidR="003674EF" w:rsidRPr="00845ED9" w:rsidRDefault="003674EF" w:rsidP="004611A5">
      <w:pPr>
        <w:pStyle w:val="Step1"/>
        <w:rPr>
          <w:rFonts w:eastAsia="Calibri"/>
        </w:rPr>
      </w:pPr>
      <w:r w:rsidRPr="00845ED9">
        <w:rPr>
          <w:rFonts w:eastAsia="Calibri"/>
        </w:rPr>
        <w:t xml:space="preserve">In the “Security Certificate (Part 2)” screen leave all of the default values and </w:t>
      </w:r>
      <w:r w:rsidR="00810118" w:rsidRPr="00845ED9">
        <w:rPr>
          <w:rFonts w:eastAsia="Calibri"/>
        </w:rPr>
        <w:t>click</w:t>
      </w:r>
      <w:r w:rsidRPr="00845ED9">
        <w:rPr>
          <w:rFonts w:eastAsia="Calibri"/>
        </w:rPr>
        <w:t xml:space="preserve"> “Next”.</w:t>
      </w:r>
    </w:p>
    <w:p w14:paraId="44C887C1" w14:textId="77777777" w:rsidR="003674EF" w:rsidRPr="00845ED9" w:rsidRDefault="003674EF" w:rsidP="004611A5">
      <w:pPr>
        <w:pStyle w:val="Step1"/>
        <w:rPr>
          <w:rFonts w:eastAsia="Calibri"/>
        </w:rPr>
      </w:pPr>
      <w:r w:rsidRPr="00845ED9">
        <w:rPr>
          <w:rFonts w:eastAsia="Calibri"/>
        </w:rPr>
        <w:t xml:space="preserve">In the “Port Values Assignment” screen leave the port values as-is and </w:t>
      </w:r>
      <w:r w:rsidR="00810118" w:rsidRPr="00845ED9">
        <w:rPr>
          <w:rFonts w:eastAsia="Calibri"/>
        </w:rPr>
        <w:t>click</w:t>
      </w:r>
      <w:r w:rsidRPr="00845ED9">
        <w:rPr>
          <w:rFonts w:eastAsia="Calibri"/>
        </w:rPr>
        <w:t xml:space="preserve"> “Next”.</w:t>
      </w:r>
    </w:p>
    <w:p w14:paraId="44C887C2" w14:textId="77777777" w:rsidR="003674EF" w:rsidRPr="00845ED9" w:rsidRDefault="003674EF" w:rsidP="004611A5">
      <w:pPr>
        <w:pStyle w:val="Step1"/>
        <w:numPr>
          <w:ilvl w:val="0"/>
          <w:numId w:val="0"/>
        </w:numPr>
        <w:ind w:left="900"/>
        <w:rPr>
          <w:rFonts w:eastAsia="Calibri"/>
        </w:rPr>
      </w:pPr>
      <w:r w:rsidRPr="00845ED9">
        <w:rPr>
          <w:rFonts w:eastAsia="Calibri"/>
        </w:rPr>
        <w:t>Note: if you have more than one profile, make sure the port values are unique.</w:t>
      </w:r>
    </w:p>
    <w:p w14:paraId="44C887C3" w14:textId="77777777" w:rsidR="003548D2" w:rsidRDefault="003674EF" w:rsidP="004611A5">
      <w:pPr>
        <w:pStyle w:val="Step1"/>
        <w:rPr>
          <w:rFonts w:eastAsia="Calibri"/>
        </w:rPr>
      </w:pPr>
      <w:r w:rsidRPr="00845ED9">
        <w:rPr>
          <w:rFonts w:eastAsia="Calibri"/>
        </w:rPr>
        <w:t xml:space="preserve">In the “Windows Service Definition” screen, make sure “Run the deployment manager process as a Windows service” is “Checked” and the “Log on as a local system account” is “selected”. Leave the “Startup type” as “automatic” and </w:t>
      </w:r>
      <w:r w:rsidR="00810118" w:rsidRPr="00845ED9">
        <w:rPr>
          <w:rFonts w:eastAsia="Calibri"/>
        </w:rPr>
        <w:t>click</w:t>
      </w:r>
      <w:r w:rsidRPr="00845ED9">
        <w:rPr>
          <w:rFonts w:eastAsia="Calibri"/>
        </w:rPr>
        <w:t xml:space="preserve"> “Next”.</w:t>
      </w:r>
    </w:p>
    <w:p w14:paraId="44C887C4" w14:textId="77777777" w:rsidR="003674EF" w:rsidRPr="00845ED9" w:rsidRDefault="003548D2" w:rsidP="004611A5">
      <w:pPr>
        <w:pStyle w:val="Step1"/>
        <w:rPr>
          <w:rFonts w:eastAsia="Calibri"/>
        </w:rPr>
      </w:pPr>
      <w:r w:rsidRPr="00845ED9">
        <w:rPr>
          <w:rFonts w:eastAsia="Calibri"/>
        </w:rPr>
        <w:t xml:space="preserve"> </w:t>
      </w:r>
      <w:r w:rsidR="003674EF" w:rsidRPr="00845ED9">
        <w:rPr>
          <w:rFonts w:eastAsia="Calibri"/>
        </w:rPr>
        <w:t xml:space="preserve">In the “Profile Creation Summary” screen verify the summary details and </w:t>
      </w:r>
      <w:r w:rsidR="00810118" w:rsidRPr="00845ED9">
        <w:rPr>
          <w:rFonts w:eastAsia="Calibri"/>
        </w:rPr>
        <w:t>click</w:t>
      </w:r>
      <w:r w:rsidR="003674EF" w:rsidRPr="00845ED9">
        <w:rPr>
          <w:rFonts w:eastAsia="Calibri"/>
        </w:rPr>
        <w:t xml:space="preserve"> the “Create” button.</w:t>
      </w:r>
    </w:p>
    <w:p w14:paraId="44C887C5" w14:textId="77777777" w:rsidR="003674EF" w:rsidRPr="00845ED9" w:rsidRDefault="003674EF" w:rsidP="004611A5">
      <w:pPr>
        <w:pStyle w:val="Step1"/>
        <w:rPr>
          <w:rFonts w:eastAsia="Calibri"/>
        </w:rPr>
      </w:pPr>
      <w:r w:rsidRPr="00845ED9">
        <w:rPr>
          <w:rFonts w:eastAsia="Calibri"/>
        </w:rPr>
        <w:t xml:space="preserve">Once the profile is created successfully, in the “profile Creation Complete” screen “uncheck” the “Launch the First steps console” and </w:t>
      </w:r>
      <w:r w:rsidR="00810118" w:rsidRPr="00845ED9">
        <w:rPr>
          <w:rFonts w:eastAsia="Calibri"/>
        </w:rPr>
        <w:t>Click</w:t>
      </w:r>
      <w:r w:rsidRPr="00845ED9">
        <w:rPr>
          <w:rFonts w:eastAsia="Calibri"/>
        </w:rPr>
        <w:t xml:space="preserve"> Create to do the next Profile</w:t>
      </w:r>
    </w:p>
    <w:p w14:paraId="44C887C6" w14:textId="77777777" w:rsidR="003674EF" w:rsidRPr="00595047" w:rsidRDefault="003674EF" w:rsidP="003674EF">
      <w:pPr>
        <w:pStyle w:val="Heading3"/>
        <w:rPr>
          <w:rFonts w:eastAsia="Calibri"/>
        </w:rPr>
      </w:pPr>
      <w:bookmarkStart w:id="94" w:name="_Toc400291092"/>
      <w:r>
        <w:t>WebSphere Profile &amp; Node Creation</w:t>
      </w:r>
      <w:r w:rsidRPr="00595047">
        <w:t>: WAS3 Server -AUS</w:t>
      </w:r>
      <w:bookmarkEnd w:id="94"/>
    </w:p>
    <w:p w14:paraId="44C887C7" w14:textId="77777777" w:rsidR="003674EF" w:rsidRPr="002002AB" w:rsidRDefault="003674EF" w:rsidP="00986570">
      <w:pPr>
        <w:pStyle w:val="Step1"/>
        <w:numPr>
          <w:ilvl w:val="0"/>
          <w:numId w:val="61"/>
        </w:numPr>
        <w:ind w:left="900" w:hanging="540"/>
        <w:rPr>
          <w:rFonts w:eastAsia="Calibri"/>
        </w:rPr>
      </w:pPr>
      <w:r w:rsidRPr="002002AB">
        <w:rPr>
          <w:rFonts w:eastAsia="Calibri"/>
        </w:rPr>
        <w:t>Execute PMT.bat from “F:\Data\IBM\WebSphere\AppServer\bin\ProfileManagement” if the tool is not still running.</w:t>
      </w:r>
    </w:p>
    <w:p w14:paraId="44C887C8" w14:textId="77777777" w:rsidR="003674EF" w:rsidRPr="002002AB" w:rsidRDefault="003674EF" w:rsidP="002002AB">
      <w:pPr>
        <w:pStyle w:val="Step1"/>
        <w:rPr>
          <w:rFonts w:eastAsia="Calibri"/>
        </w:rPr>
      </w:pPr>
      <w:r w:rsidRPr="002002AB">
        <w:rPr>
          <w:rFonts w:eastAsia="Calibri"/>
        </w:rPr>
        <w:t xml:space="preserve">From the “Profile Management Tool” </w:t>
      </w:r>
      <w:r w:rsidR="00810118" w:rsidRPr="002002AB">
        <w:rPr>
          <w:rFonts w:eastAsia="Calibri"/>
        </w:rPr>
        <w:t>click</w:t>
      </w:r>
      <w:r w:rsidRPr="002002AB">
        <w:rPr>
          <w:rFonts w:eastAsia="Calibri"/>
        </w:rPr>
        <w:t xml:space="preserve"> the “Create” button</w:t>
      </w:r>
    </w:p>
    <w:p w14:paraId="44C887C9" w14:textId="77777777" w:rsidR="003674EF" w:rsidRPr="002002AB" w:rsidRDefault="003674EF" w:rsidP="002002AB">
      <w:pPr>
        <w:pStyle w:val="Step1"/>
        <w:rPr>
          <w:rFonts w:eastAsia="Calibri"/>
        </w:rPr>
      </w:pPr>
      <w:r w:rsidRPr="002002AB">
        <w:rPr>
          <w:rFonts w:eastAsia="Calibri"/>
        </w:rPr>
        <w:t xml:space="preserve">Select the “Custom Profile” option and </w:t>
      </w:r>
      <w:r w:rsidR="00810118" w:rsidRPr="002002AB">
        <w:rPr>
          <w:rFonts w:eastAsia="Calibri"/>
        </w:rPr>
        <w:t>click</w:t>
      </w:r>
      <w:r w:rsidRPr="002002AB">
        <w:rPr>
          <w:rFonts w:eastAsia="Calibri"/>
        </w:rPr>
        <w:t xml:space="preserve"> the “Next” button.</w:t>
      </w:r>
    </w:p>
    <w:p w14:paraId="44C887CA" w14:textId="77777777" w:rsidR="003674EF" w:rsidRPr="002002AB" w:rsidRDefault="003674EF" w:rsidP="002002AB">
      <w:pPr>
        <w:pStyle w:val="Step1"/>
        <w:rPr>
          <w:rFonts w:eastAsia="Calibri"/>
        </w:rPr>
      </w:pPr>
      <w:r w:rsidRPr="002002AB">
        <w:rPr>
          <w:rFonts w:eastAsia="Calibri"/>
        </w:rPr>
        <w:t xml:space="preserve">In the “profile Creation Options” screen select the “Advanced profile creation” option and </w:t>
      </w:r>
      <w:r w:rsidR="00810118" w:rsidRPr="002002AB">
        <w:rPr>
          <w:rFonts w:eastAsia="Calibri"/>
        </w:rPr>
        <w:t>click</w:t>
      </w:r>
      <w:r w:rsidRPr="002002AB">
        <w:rPr>
          <w:rFonts w:eastAsia="Calibri"/>
        </w:rPr>
        <w:t xml:space="preserve"> “Next”.</w:t>
      </w:r>
    </w:p>
    <w:p w14:paraId="44C887CB" w14:textId="77777777" w:rsidR="003674EF" w:rsidRPr="002002AB" w:rsidRDefault="003674EF" w:rsidP="00BB6154">
      <w:pPr>
        <w:pStyle w:val="Step1"/>
      </w:pPr>
      <w:r w:rsidRPr="002002AB">
        <w:t>Profile Name:</w:t>
      </w:r>
      <w:r w:rsidRPr="002002AB">
        <w:rPr>
          <w:rFonts w:eastAsiaTheme="minorHAnsi"/>
        </w:rPr>
        <w:t xml:space="preserve"> </w:t>
      </w:r>
      <w:r w:rsidRPr="002002AB">
        <w:t>SRVLPSAUSNode01</w:t>
      </w:r>
    </w:p>
    <w:p w14:paraId="44C887CC" w14:textId="41D019C7" w:rsidR="003674EF" w:rsidRPr="002002AB" w:rsidRDefault="003674EF" w:rsidP="00BB6154">
      <w:pPr>
        <w:pStyle w:val="Step1"/>
      </w:pPr>
      <w:r w:rsidRPr="002002AB">
        <w:t>Profile Directory:</w:t>
      </w:r>
      <w:r w:rsidR="00982F89" w:rsidRPr="002002AB">
        <w:t xml:space="preserve"> </w:t>
      </w:r>
      <w:r w:rsidRPr="002002AB">
        <w:t>F:\DATA\IB</w:t>
      </w:r>
      <w:r w:rsidR="00452C82">
        <w:t>M\WebSphere\AppServer\profiles\</w:t>
      </w:r>
      <w:r w:rsidRPr="002002AB">
        <w:t>SRVLPSAUSNode01</w:t>
      </w:r>
    </w:p>
    <w:p w14:paraId="44C887CD" w14:textId="77777777" w:rsidR="003674EF" w:rsidRPr="002002AB" w:rsidRDefault="003674EF" w:rsidP="002002AB">
      <w:pPr>
        <w:pStyle w:val="Step1"/>
        <w:rPr>
          <w:rFonts w:eastAsia="Calibri"/>
        </w:rPr>
      </w:pPr>
      <w:r w:rsidRPr="002002AB">
        <w:rPr>
          <w:rFonts w:eastAsia="Calibri"/>
        </w:rPr>
        <w:t>Click “Next”</w:t>
      </w:r>
    </w:p>
    <w:p w14:paraId="44C887CE" w14:textId="77777777" w:rsidR="003674EF" w:rsidRPr="002002AB" w:rsidRDefault="003674EF" w:rsidP="002002AB">
      <w:pPr>
        <w:pStyle w:val="Step1"/>
        <w:rPr>
          <w:rFonts w:eastAsia="Calibri"/>
        </w:rPr>
      </w:pPr>
      <w:r w:rsidRPr="002002AB">
        <w:rPr>
          <w:rFonts w:eastAsia="Calibri"/>
        </w:rPr>
        <w:t>In the “node and host names” screen</w:t>
      </w:r>
    </w:p>
    <w:p w14:paraId="44C887CF" w14:textId="77777777" w:rsidR="003674EF" w:rsidRPr="002002AB" w:rsidRDefault="003674EF" w:rsidP="00BB6154">
      <w:pPr>
        <w:pStyle w:val="Step1"/>
      </w:pPr>
      <w:r w:rsidRPr="002002AB">
        <w:t>Node name:</w:t>
      </w:r>
      <w:r w:rsidR="00982F89" w:rsidRPr="002002AB">
        <w:t xml:space="preserve"> </w:t>
      </w:r>
      <w:r w:rsidRPr="002002AB">
        <w:t>SRVLPSAUSNode01</w:t>
      </w:r>
    </w:p>
    <w:p w14:paraId="44C887D0" w14:textId="77777777" w:rsidR="003674EF" w:rsidRPr="002002AB" w:rsidRDefault="003674EF" w:rsidP="00BB6154">
      <w:pPr>
        <w:pStyle w:val="Step1"/>
      </w:pPr>
      <w:r w:rsidRPr="002002AB">
        <w:t>Host name:</w:t>
      </w:r>
      <w:r w:rsidR="00982F89" w:rsidRPr="002002AB">
        <w:t xml:space="preserve"> </w:t>
      </w:r>
      <w:r w:rsidRPr="002002AB">
        <w:t>&lt;actual servername.domain.com&gt;</w:t>
      </w:r>
    </w:p>
    <w:p w14:paraId="44C887D1" w14:textId="77777777" w:rsidR="003674EF" w:rsidRPr="002002AB" w:rsidRDefault="003674EF" w:rsidP="002002AB">
      <w:pPr>
        <w:pStyle w:val="Step1"/>
        <w:rPr>
          <w:rFonts w:eastAsia="Calibri"/>
        </w:rPr>
      </w:pPr>
      <w:r w:rsidRPr="002002AB">
        <w:rPr>
          <w:rFonts w:eastAsia="Calibri"/>
        </w:rPr>
        <w:t>Click “Next”</w:t>
      </w:r>
    </w:p>
    <w:p w14:paraId="44C887D2" w14:textId="77777777" w:rsidR="003674EF" w:rsidRPr="002002AB" w:rsidRDefault="003674EF" w:rsidP="002002AB">
      <w:pPr>
        <w:pStyle w:val="Step1"/>
        <w:rPr>
          <w:rFonts w:eastAsia="Calibri"/>
        </w:rPr>
      </w:pPr>
      <w:r w:rsidRPr="002002AB">
        <w:rPr>
          <w:rFonts w:eastAsia="Calibri"/>
        </w:rPr>
        <w:t>In the Federation Screen</w:t>
      </w:r>
    </w:p>
    <w:p w14:paraId="44C887D3" w14:textId="77777777" w:rsidR="003674EF" w:rsidRPr="002002AB" w:rsidRDefault="003674EF" w:rsidP="00BB6154">
      <w:pPr>
        <w:pStyle w:val="Step1"/>
      </w:pPr>
      <w:r w:rsidRPr="002002AB">
        <w:t>Deployment manager host name: &lt;actual servername.domain.com&gt;</w:t>
      </w:r>
    </w:p>
    <w:p w14:paraId="44C887D4" w14:textId="77777777" w:rsidR="003674EF" w:rsidRPr="002002AB" w:rsidRDefault="003674EF" w:rsidP="00BB6154">
      <w:pPr>
        <w:pStyle w:val="Step1"/>
      </w:pPr>
      <w:r w:rsidRPr="002002AB">
        <w:t>Deployment manager SOAP port number:</w:t>
      </w:r>
      <w:r w:rsidR="00982F89" w:rsidRPr="002002AB">
        <w:t xml:space="preserve"> </w:t>
      </w:r>
      <w:r w:rsidRPr="002002AB">
        <w:t>8879</w:t>
      </w:r>
    </w:p>
    <w:p w14:paraId="44C887D5" w14:textId="77777777" w:rsidR="003674EF" w:rsidRPr="002002AB" w:rsidRDefault="003674EF" w:rsidP="00BB6154">
      <w:pPr>
        <w:pStyle w:val="Step1"/>
      </w:pPr>
      <w:r w:rsidRPr="002002AB">
        <w:t>Deployment manager authentication</w:t>
      </w:r>
    </w:p>
    <w:p w14:paraId="44C887D6" w14:textId="77777777" w:rsidR="003674EF" w:rsidRPr="002002AB" w:rsidRDefault="00DD0946" w:rsidP="002002AB">
      <w:pPr>
        <w:pStyle w:val="Bullet3"/>
        <w:rPr>
          <w:rFonts w:eastAsia="Calibri"/>
        </w:rPr>
      </w:pPr>
      <w:r>
        <w:rPr>
          <w:rFonts w:eastAsia="Calibri"/>
        </w:rPr>
        <w:t>E</w:t>
      </w:r>
      <w:r w:rsidR="003674EF" w:rsidRPr="002002AB">
        <w:rPr>
          <w:rFonts w:eastAsia="Calibri"/>
        </w:rPr>
        <w:t>nter a username and password – RECORD this information</w:t>
      </w:r>
    </w:p>
    <w:p w14:paraId="44C887D7" w14:textId="77777777" w:rsidR="003674EF" w:rsidRPr="002002AB" w:rsidRDefault="003674EF" w:rsidP="002002AB">
      <w:pPr>
        <w:pStyle w:val="Step1"/>
        <w:rPr>
          <w:rFonts w:eastAsia="Calibri"/>
        </w:rPr>
      </w:pPr>
      <w:r w:rsidRPr="002002AB">
        <w:rPr>
          <w:rFonts w:eastAsia="Calibri"/>
        </w:rPr>
        <w:t xml:space="preserve">Leave the Federate this Node Later option unchecked, and </w:t>
      </w:r>
      <w:r w:rsidR="00810118" w:rsidRPr="002002AB">
        <w:rPr>
          <w:rFonts w:eastAsia="Calibri"/>
        </w:rPr>
        <w:t>click</w:t>
      </w:r>
      <w:r w:rsidRPr="002002AB">
        <w:rPr>
          <w:rFonts w:eastAsia="Calibri"/>
        </w:rPr>
        <w:t xml:space="preserve"> “Next”</w:t>
      </w:r>
    </w:p>
    <w:p w14:paraId="44C887D8" w14:textId="77777777" w:rsidR="003674EF" w:rsidRPr="002002AB" w:rsidRDefault="003674EF" w:rsidP="002002AB">
      <w:pPr>
        <w:pStyle w:val="Step1"/>
        <w:rPr>
          <w:rFonts w:eastAsia="Calibri"/>
        </w:rPr>
      </w:pPr>
      <w:r w:rsidRPr="002002AB">
        <w:rPr>
          <w:rFonts w:eastAsia="Calibri"/>
        </w:rPr>
        <w:t xml:space="preserve">In the Security Certificate (Part 1) screen, just </w:t>
      </w:r>
      <w:r w:rsidR="00810118" w:rsidRPr="002002AB">
        <w:rPr>
          <w:rFonts w:eastAsia="Calibri"/>
        </w:rPr>
        <w:t>click</w:t>
      </w:r>
      <w:r w:rsidRPr="002002AB">
        <w:rPr>
          <w:rFonts w:eastAsia="Calibri"/>
        </w:rPr>
        <w:t xml:space="preserve"> Next button.</w:t>
      </w:r>
    </w:p>
    <w:p w14:paraId="44C887D9" w14:textId="77777777" w:rsidR="003674EF" w:rsidRPr="002002AB" w:rsidRDefault="003674EF" w:rsidP="002002AB">
      <w:pPr>
        <w:pStyle w:val="Step1"/>
        <w:rPr>
          <w:rFonts w:eastAsia="Calibri"/>
        </w:rPr>
      </w:pPr>
      <w:r w:rsidRPr="002002AB">
        <w:rPr>
          <w:rFonts w:eastAsia="Calibri"/>
        </w:rPr>
        <w:t xml:space="preserve">In the Security Certificate (Part 2) screen, just </w:t>
      </w:r>
      <w:r w:rsidR="00810118" w:rsidRPr="002002AB">
        <w:rPr>
          <w:rFonts w:eastAsia="Calibri"/>
        </w:rPr>
        <w:t>click</w:t>
      </w:r>
      <w:r w:rsidRPr="002002AB">
        <w:rPr>
          <w:rFonts w:eastAsia="Calibri"/>
        </w:rPr>
        <w:t xml:space="preserve"> the Next button.</w:t>
      </w:r>
    </w:p>
    <w:p w14:paraId="44C887DA" w14:textId="77777777" w:rsidR="003674EF" w:rsidRPr="002002AB" w:rsidRDefault="003674EF" w:rsidP="002002AB">
      <w:pPr>
        <w:pStyle w:val="Step1"/>
        <w:rPr>
          <w:rFonts w:eastAsia="Calibri"/>
        </w:rPr>
      </w:pPr>
      <w:r w:rsidRPr="002002AB">
        <w:rPr>
          <w:rFonts w:eastAsia="Calibri"/>
        </w:rPr>
        <w:t>In the Port Values Assignment screen, Normally, you can just click Next.</w:t>
      </w:r>
      <w:r w:rsidR="00982F89" w:rsidRPr="002002AB">
        <w:rPr>
          <w:rFonts w:eastAsia="Calibri"/>
        </w:rPr>
        <w:t xml:space="preserve"> </w:t>
      </w:r>
      <w:r w:rsidRPr="002002AB">
        <w:rPr>
          <w:rFonts w:eastAsia="Calibri"/>
        </w:rPr>
        <w:t xml:space="preserve">If there is a port conflict, make sure to change the value based on the Recommended Port Values. </w:t>
      </w:r>
      <w:r w:rsidR="00810118" w:rsidRPr="002002AB">
        <w:rPr>
          <w:rFonts w:eastAsia="Calibri"/>
        </w:rPr>
        <w:t>Click</w:t>
      </w:r>
      <w:r w:rsidRPr="002002AB">
        <w:rPr>
          <w:rFonts w:eastAsia="Calibri"/>
        </w:rPr>
        <w:t xml:space="preserve"> Next button.</w:t>
      </w:r>
    </w:p>
    <w:p w14:paraId="44C887DB" w14:textId="77777777" w:rsidR="003674EF" w:rsidRPr="002002AB" w:rsidRDefault="003674EF" w:rsidP="002002AB">
      <w:pPr>
        <w:pStyle w:val="Step1"/>
        <w:rPr>
          <w:rFonts w:eastAsia="Calibri"/>
        </w:rPr>
      </w:pPr>
      <w:r w:rsidRPr="002002AB">
        <w:rPr>
          <w:rFonts w:eastAsia="Calibri"/>
        </w:rPr>
        <w:t xml:space="preserve">On the Profile Creation Summary screen, </w:t>
      </w:r>
      <w:r w:rsidR="00810118" w:rsidRPr="002002AB">
        <w:rPr>
          <w:rFonts w:eastAsia="Calibri"/>
        </w:rPr>
        <w:t>click</w:t>
      </w:r>
      <w:r w:rsidRPr="002002AB">
        <w:rPr>
          <w:rFonts w:eastAsia="Calibri"/>
        </w:rPr>
        <w:t xml:space="preserve"> “Create” button to create the profile.</w:t>
      </w:r>
    </w:p>
    <w:p w14:paraId="44C887DC" w14:textId="77777777" w:rsidR="003674EF" w:rsidRPr="002002AB" w:rsidRDefault="003674EF" w:rsidP="002002AB">
      <w:pPr>
        <w:pStyle w:val="Step1"/>
        <w:rPr>
          <w:rFonts w:eastAsia="Calibri"/>
        </w:rPr>
      </w:pPr>
      <w:r w:rsidRPr="002002AB">
        <w:rPr>
          <w:rFonts w:eastAsia="Calibri"/>
        </w:rPr>
        <w:t xml:space="preserve">Uncheck the “Launch the First steps console” and </w:t>
      </w:r>
      <w:r w:rsidR="00810118" w:rsidRPr="002002AB">
        <w:rPr>
          <w:rFonts w:eastAsia="Calibri"/>
        </w:rPr>
        <w:t>Click</w:t>
      </w:r>
      <w:r w:rsidRPr="002002AB">
        <w:rPr>
          <w:rFonts w:eastAsia="Calibri"/>
        </w:rPr>
        <w:t xml:space="preserve"> Finish.</w:t>
      </w:r>
      <w:r w:rsidR="00982F89" w:rsidRPr="002002AB">
        <w:rPr>
          <w:rFonts w:eastAsia="Calibri"/>
        </w:rPr>
        <w:t xml:space="preserve"> </w:t>
      </w:r>
      <w:r w:rsidRPr="002002AB">
        <w:rPr>
          <w:rFonts w:eastAsia="Calibri"/>
        </w:rPr>
        <w:t>Then go back to the Profile management tool, and finish creating the additional profiles ahead.</w:t>
      </w:r>
      <w:r w:rsidR="00982F89" w:rsidRPr="002002AB">
        <w:rPr>
          <w:rFonts w:eastAsia="Calibri"/>
        </w:rPr>
        <w:t xml:space="preserve"> </w:t>
      </w:r>
    </w:p>
    <w:p w14:paraId="44C887DD" w14:textId="77777777" w:rsidR="003674EF" w:rsidRPr="00595047" w:rsidRDefault="003674EF" w:rsidP="003674EF">
      <w:pPr>
        <w:pStyle w:val="Heading3"/>
        <w:rPr>
          <w:rFonts w:eastAsia="Calibri"/>
        </w:rPr>
      </w:pPr>
      <w:bookmarkStart w:id="95" w:name="_Toc400291093"/>
      <w:r>
        <w:t>WebSphere Profile &amp; Node Creation</w:t>
      </w:r>
      <w:r w:rsidRPr="00595047">
        <w:t>: WAS3 Server -JSQLXML</w:t>
      </w:r>
      <w:bookmarkEnd w:id="95"/>
    </w:p>
    <w:p w14:paraId="44C887DE" w14:textId="77777777" w:rsidR="003674EF" w:rsidRPr="00DD0946" w:rsidRDefault="003674EF" w:rsidP="00986570">
      <w:pPr>
        <w:pStyle w:val="Step1"/>
        <w:numPr>
          <w:ilvl w:val="0"/>
          <w:numId w:val="62"/>
        </w:numPr>
        <w:ind w:left="900" w:hanging="540"/>
        <w:rPr>
          <w:rFonts w:eastAsia="Calibri"/>
        </w:rPr>
      </w:pPr>
      <w:r w:rsidRPr="00DD0946">
        <w:rPr>
          <w:rFonts w:eastAsia="Calibri"/>
        </w:rPr>
        <w:t>Execute PMT.bat from “F:\Data\IBM\WebSphere\AppServer\bin\ProfileManagement” if the tool is not still running.</w:t>
      </w:r>
    </w:p>
    <w:p w14:paraId="44C887DF" w14:textId="77777777" w:rsidR="003674EF" w:rsidRPr="00DD0946" w:rsidRDefault="003674EF" w:rsidP="00DD0946">
      <w:pPr>
        <w:pStyle w:val="Step1"/>
        <w:rPr>
          <w:rFonts w:eastAsia="Calibri"/>
        </w:rPr>
      </w:pPr>
      <w:r w:rsidRPr="00DD0946">
        <w:rPr>
          <w:rFonts w:eastAsia="Calibri"/>
        </w:rPr>
        <w:t xml:space="preserve">From the “Profile Management Tool” </w:t>
      </w:r>
      <w:r w:rsidR="00810118" w:rsidRPr="00DD0946">
        <w:rPr>
          <w:rFonts w:eastAsia="Calibri"/>
        </w:rPr>
        <w:t>click</w:t>
      </w:r>
      <w:r w:rsidRPr="00DD0946">
        <w:rPr>
          <w:rFonts w:eastAsia="Calibri"/>
        </w:rPr>
        <w:t xml:space="preserve"> the “Create” button</w:t>
      </w:r>
    </w:p>
    <w:p w14:paraId="44C887E0" w14:textId="77777777" w:rsidR="003674EF" w:rsidRPr="00DD0946" w:rsidRDefault="003674EF" w:rsidP="00DD0946">
      <w:pPr>
        <w:pStyle w:val="Step1"/>
        <w:rPr>
          <w:rFonts w:eastAsia="Calibri"/>
        </w:rPr>
      </w:pPr>
      <w:r w:rsidRPr="00DD0946">
        <w:rPr>
          <w:rFonts w:eastAsia="Calibri"/>
        </w:rPr>
        <w:t xml:space="preserve">Select the “Custom Profile” option and </w:t>
      </w:r>
      <w:r w:rsidR="00810118" w:rsidRPr="00DD0946">
        <w:rPr>
          <w:rFonts w:eastAsia="Calibri"/>
        </w:rPr>
        <w:t>click</w:t>
      </w:r>
      <w:r w:rsidRPr="00DD0946">
        <w:rPr>
          <w:rFonts w:eastAsia="Calibri"/>
        </w:rPr>
        <w:t xml:space="preserve"> the “Next” button.</w:t>
      </w:r>
    </w:p>
    <w:p w14:paraId="44C887E1" w14:textId="77777777" w:rsidR="003674EF" w:rsidRPr="00DD0946" w:rsidRDefault="003674EF" w:rsidP="00DD0946">
      <w:pPr>
        <w:pStyle w:val="Step1"/>
        <w:rPr>
          <w:rFonts w:eastAsia="Calibri"/>
        </w:rPr>
      </w:pPr>
      <w:r w:rsidRPr="00DD0946">
        <w:rPr>
          <w:rFonts w:eastAsia="Calibri"/>
        </w:rPr>
        <w:t xml:space="preserve">In the “profile Creation Options” screen select the “Advanced profile creation” option and </w:t>
      </w:r>
      <w:r w:rsidR="00810118" w:rsidRPr="00DD0946">
        <w:rPr>
          <w:rFonts w:eastAsia="Calibri"/>
        </w:rPr>
        <w:t>click</w:t>
      </w:r>
      <w:r w:rsidRPr="00DD0946">
        <w:rPr>
          <w:rFonts w:eastAsia="Calibri"/>
        </w:rPr>
        <w:t xml:space="preserve"> “Next”.</w:t>
      </w:r>
    </w:p>
    <w:p w14:paraId="44C887E2" w14:textId="77777777" w:rsidR="003674EF" w:rsidRPr="00DD0946" w:rsidRDefault="003674EF" w:rsidP="00BB6154">
      <w:pPr>
        <w:pStyle w:val="Step1"/>
      </w:pPr>
      <w:r w:rsidRPr="00DD0946">
        <w:t>Profile Name:</w:t>
      </w:r>
      <w:r w:rsidRPr="00DD0946">
        <w:rPr>
          <w:rFonts w:eastAsiaTheme="minorHAnsi"/>
        </w:rPr>
        <w:t xml:space="preserve"> </w:t>
      </w:r>
      <w:r w:rsidRPr="00DD0946">
        <w:t>SRVLPSJSQLXMLNode01</w:t>
      </w:r>
    </w:p>
    <w:p w14:paraId="44C887E3" w14:textId="4634F88A" w:rsidR="003674EF" w:rsidRPr="00DD0946" w:rsidRDefault="003674EF" w:rsidP="00BB6154">
      <w:pPr>
        <w:pStyle w:val="Step1"/>
      </w:pPr>
      <w:r w:rsidRPr="00DD0946">
        <w:t>Profile Directory:</w:t>
      </w:r>
      <w:r w:rsidR="00982F89" w:rsidRPr="00DD0946">
        <w:t xml:space="preserve"> </w:t>
      </w:r>
      <w:r w:rsidRPr="00DD0946">
        <w:t>F:\DATA\IBM\WebSphere\AppServer\p</w:t>
      </w:r>
      <w:r w:rsidR="00452C82">
        <w:t>rofiles\</w:t>
      </w:r>
      <w:r w:rsidRPr="00DD0946">
        <w:t>SRVLPSJSQLXMLNode01</w:t>
      </w:r>
    </w:p>
    <w:p w14:paraId="44C887E4" w14:textId="77777777" w:rsidR="003674EF" w:rsidRPr="00DD0946" w:rsidRDefault="003674EF" w:rsidP="00DD0946">
      <w:pPr>
        <w:pStyle w:val="Step1"/>
        <w:rPr>
          <w:rFonts w:eastAsia="Calibri"/>
        </w:rPr>
      </w:pPr>
      <w:r w:rsidRPr="00DD0946">
        <w:rPr>
          <w:rFonts w:eastAsia="Calibri"/>
        </w:rPr>
        <w:t>Click “Next”</w:t>
      </w:r>
    </w:p>
    <w:p w14:paraId="44C887E5" w14:textId="77777777" w:rsidR="003674EF" w:rsidRPr="00DD0946" w:rsidRDefault="003674EF" w:rsidP="00DD0946">
      <w:pPr>
        <w:pStyle w:val="Step1"/>
        <w:rPr>
          <w:rFonts w:eastAsia="Calibri"/>
        </w:rPr>
      </w:pPr>
      <w:r w:rsidRPr="00DD0946">
        <w:rPr>
          <w:rFonts w:eastAsia="Calibri"/>
        </w:rPr>
        <w:t>In the “node and host names” screen</w:t>
      </w:r>
    </w:p>
    <w:p w14:paraId="44C887E6" w14:textId="77777777" w:rsidR="003674EF" w:rsidRPr="00DD0946" w:rsidRDefault="003674EF" w:rsidP="00BB6154">
      <w:pPr>
        <w:pStyle w:val="Step1"/>
      </w:pPr>
      <w:r w:rsidRPr="00DD0946">
        <w:t>Node name:</w:t>
      </w:r>
      <w:r w:rsidR="00982F89" w:rsidRPr="00DD0946">
        <w:t xml:space="preserve"> </w:t>
      </w:r>
      <w:r w:rsidRPr="00DD0946">
        <w:t>SRVLPSJSQLXMLNode01</w:t>
      </w:r>
    </w:p>
    <w:p w14:paraId="44C887E7" w14:textId="77777777" w:rsidR="003674EF" w:rsidRPr="00DD0946" w:rsidRDefault="003674EF" w:rsidP="00BB6154">
      <w:pPr>
        <w:pStyle w:val="Step1"/>
      </w:pPr>
      <w:r w:rsidRPr="00DD0946">
        <w:t>Host name:</w:t>
      </w:r>
      <w:r w:rsidR="00982F89" w:rsidRPr="00DD0946">
        <w:t xml:space="preserve"> </w:t>
      </w:r>
      <w:r w:rsidRPr="00DD0946">
        <w:t>&lt;actual servername.domain.com&gt;</w:t>
      </w:r>
    </w:p>
    <w:p w14:paraId="44C887E8" w14:textId="77777777" w:rsidR="003674EF" w:rsidRPr="00DD0946" w:rsidRDefault="003674EF" w:rsidP="00DD0946">
      <w:pPr>
        <w:pStyle w:val="Step1"/>
        <w:rPr>
          <w:rFonts w:eastAsia="Calibri"/>
        </w:rPr>
      </w:pPr>
      <w:r w:rsidRPr="00DD0946">
        <w:rPr>
          <w:rFonts w:eastAsia="Calibri"/>
        </w:rPr>
        <w:t>Click “Next”</w:t>
      </w:r>
    </w:p>
    <w:p w14:paraId="44C887E9" w14:textId="77777777" w:rsidR="003674EF" w:rsidRPr="00DD0946" w:rsidRDefault="003674EF" w:rsidP="00DD0946">
      <w:pPr>
        <w:pStyle w:val="Step1"/>
        <w:rPr>
          <w:rFonts w:eastAsia="Calibri"/>
        </w:rPr>
      </w:pPr>
      <w:r w:rsidRPr="00DD0946">
        <w:rPr>
          <w:rFonts w:eastAsia="Calibri"/>
        </w:rPr>
        <w:t>In the Federation Screen</w:t>
      </w:r>
    </w:p>
    <w:p w14:paraId="44C887EA" w14:textId="77777777" w:rsidR="003674EF" w:rsidRPr="00DD0946" w:rsidRDefault="003674EF" w:rsidP="00BB6154">
      <w:pPr>
        <w:pStyle w:val="Step1"/>
      </w:pPr>
      <w:r w:rsidRPr="00DD0946">
        <w:t>Deployment manager host name: &lt;actual servername.domain.com&gt;</w:t>
      </w:r>
    </w:p>
    <w:p w14:paraId="44C887EB" w14:textId="77777777" w:rsidR="003674EF" w:rsidRPr="00DD0946" w:rsidRDefault="003674EF" w:rsidP="00BB6154">
      <w:pPr>
        <w:pStyle w:val="Step1"/>
      </w:pPr>
      <w:r w:rsidRPr="00DD0946">
        <w:t>Deployment manager SOAP port number:</w:t>
      </w:r>
      <w:r w:rsidR="00982F89" w:rsidRPr="00DD0946">
        <w:t xml:space="preserve"> </w:t>
      </w:r>
      <w:r w:rsidRPr="00DD0946">
        <w:t>8879</w:t>
      </w:r>
    </w:p>
    <w:p w14:paraId="44C887EC" w14:textId="77777777" w:rsidR="003674EF" w:rsidRPr="00DD0946" w:rsidRDefault="003674EF" w:rsidP="00BB6154">
      <w:pPr>
        <w:pStyle w:val="Step1"/>
      </w:pPr>
      <w:r w:rsidRPr="00DD0946">
        <w:t>Deployment manager authentication</w:t>
      </w:r>
    </w:p>
    <w:p w14:paraId="44C887ED" w14:textId="77777777" w:rsidR="003674EF" w:rsidRPr="00DD0946" w:rsidRDefault="00DD0946" w:rsidP="00DD0946">
      <w:pPr>
        <w:pStyle w:val="Bullet3"/>
        <w:rPr>
          <w:rFonts w:eastAsia="Calibri"/>
        </w:rPr>
      </w:pPr>
      <w:r w:rsidRPr="00DD0946">
        <w:rPr>
          <w:rFonts w:eastAsia="Calibri"/>
        </w:rPr>
        <w:t>E</w:t>
      </w:r>
      <w:r w:rsidR="003674EF" w:rsidRPr="00DD0946">
        <w:rPr>
          <w:rFonts w:eastAsia="Calibri"/>
        </w:rPr>
        <w:t>nter a username and password – RECORD this information</w:t>
      </w:r>
    </w:p>
    <w:p w14:paraId="44C887EE" w14:textId="77777777" w:rsidR="003674EF" w:rsidRPr="00DD0946" w:rsidRDefault="003674EF" w:rsidP="00DD0946">
      <w:pPr>
        <w:pStyle w:val="Step1"/>
        <w:rPr>
          <w:rFonts w:eastAsia="Calibri"/>
        </w:rPr>
      </w:pPr>
      <w:r w:rsidRPr="00DD0946">
        <w:rPr>
          <w:rFonts w:eastAsia="Calibri"/>
        </w:rPr>
        <w:t xml:space="preserve">Leave the Federate this Node Later option unchecked, and </w:t>
      </w:r>
      <w:r w:rsidR="00810118" w:rsidRPr="00DD0946">
        <w:rPr>
          <w:rFonts w:eastAsia="Calibri"/>
        </w:rPr>
        <w:t>click</w:t>
      </w:r>
      <w:r w:rsidRPr="00DD0946">
        <w:rPr>
          <w:rFonts w:eastAsia="Calibri"/>
        </w:rPr>
        <w:t xml:space="preserve"> “Next”</w:t>
      </w:r>
    </w:p>
    <w:p w14:paraId="44C887EF" w14:textId="77777777" w:rsidR="003674EF" w:rsidRPr="00DD0946" w:rsidRDefault="003674EF" w:rsidP="00DD0946">
      <w:pPr>
        <w:pStyle w:val="Step1"/>
        <w:rPr>
          <w:rFonts w:eastAsia="Calibri"/>
        </w:rPr>
      </w:pPr>
      <w:r w:rsidRPr="00DD0946">
        <w:rPr>
          <w:rFonts w:eastAsia="Calibri"/>
        </w:rPr>
        <w:t xml:space="preserve">In the Security Certificate (Part 1) screen, just </w:t>
      </w:r>
      <w:r w:rsidR="00810118" w:rsidRPr="00DD0946">
        <w:rPr>
          <w:rFonts w:eastAsia="Calibri"/>
        </w:rPr>
        <w:t>click</w:t>
      </w:r>
      <w:r w:rsidRPr="00DD0946">
        <w:rPr>
          <w:rFonts w:eastAsia="Calibri"/>
        </w:rPr>
        <w:t xml:space="preserve"> Next button.</w:t>
      </w:r>
    </w:p>
    <w:p w14:paraId="44C887F0" w14:textId="77777777" w:rsidR="003674EF" w:rsidRPr="00DD0946" w:rsidRDefault="003674EF" w:rsidP="00DD0946">
      <w:pPr>
        <w:pStyle w:val="Step1"/>
        <w:rPr>
          <w:rFonts w:eastAsia="Calibri"/>
        </w:rPr>
      </w:pPr>
      <w:r w:rsidRPr="00DD0946">
        <w:rPr>
          <w:rFonts w:eastAsia="Calibri"/>
        </w:rPr>
        <w:t xml:space="preserve">In the Security Certificate (Part 2) screen, just </w:t>
      </w:r>
      <w:r w:rsidR="00810118" w:rsidRPr="00DD0946">
        <w:rPr>
          <w:rFonts w:eastAsia="Calibri"/>
        </w:rPr>
        <w:t>click</w:t>
      </w:r>
      <w:r w:rsidRPr="00DD0946">
        <w:rPr>
          <w:rFonts w:eastAsia="Calibri"/>
        </w:rPr>
        <w:t xml:space="preserve"> the Next button.</w:t>
      </w:r>
    </w:p>
    <w:p w14:paraId="44C887F1" w14:textId="77777777" w:rsidR="003674EF" w:rsidRPr="00DD0946" w:rsidRDefault="003674EF" w:rsidP="00DD0946">
      <w:pPr>
        <w:pStyle w:val="Step1"/>
        <w:rPr>
          <w:rFonts w:eastAsia="Calibri"/>
        </w:rPr>
      </w:pPr>
      <w:r w:rsidRPr="00DD0946">
        <w:rPr>
          <w:rFonts w:eastAsia="Calibri"/>
        </w:rPr>
        <w:t>In the Port Values Assignment screen, Normally, you can just click Next.</w:t>
      </w:r>
      <w:r w:rsidR="00982F89" w:rsidRPr="00DD0946">
        <w:rPr>
          <w:rFonts w:eastAsia="Calibri"/>
        </w:rPr>
        <w:t xml:space="preserve"> </w:t>
      </w:r>
      <w:r w:rsidRPr="00DD0946">
        <w:rPr>
          <w:rFonts w:eastAsia="Calibri"/>
        </w:rPr>
        <w:t xml:space="preserve">If there is a port conflict, make sure to change the value based on the Recommended Port Values. </w:t>
      </w:r>
      <w:r w:rsidR="00810118" w:rsidRPr="00DD0946">
        <w:rPr>
          <w:rFonts w:eastAsia="Calibri"/>
        </w:rPr>
        <w:t>Click</w:t>
      </w:r>
      <w:r w:rsidRPr="00DD0946">
        <w:rPr>
          <w:rFonts w:eastAsia="Calibri"/>
        </w:rPr>
        <w:t xml:space="preserve"> Next button.</w:t>
      </w:r>
    </w:p>
    <w:p w14:paraId="44C887F2" w14:textId="77777777" w:rsidR="003674EF" w:rsidRPr="00DD0946" w:rsidRDefault="003674EF" w:rsidP="00DD0946">
      <w:pPr>
        <w:pStyle w:val="Step1"/>
        <w:rPr>
          <w:rFonts w:eastAsia="Calibri"/>
        </w:rPr>
      </w:pPr>
      <w:r w:rsidRPr="00DD0946">
        <w:rPr>
          <w:rFonts w:eastAsia="Calibri"/>
        </w:rPr>
        <w:t xml:space="preserve">On the Profile Creation Summary screen, </w:t>
      </w:r>
      <w:r w:rsidR="00810118" w:rsidRPr="00DD0946">
        <w:rPr>
          <w:rFonts w:eastAsia="Calibri"/>
        </w:rPr>
        <w:t>click</w:t>
      </w:r>
      <w:r w:rsidRPr="00DD0946">
        <w:rPr>
          <w:rFonts w:eastAsia="Calibri"/>
        </w:rPr>
        <w:t xml:space="preserve"> “Create” button to create the profile.</w:t>
      </w:r>
    </w:p>
    <w:p w14:paraId="44C887F3" w14:textId="77777777" w:rsidR="003674EF" w:rsidRPr="00DD0946" w:rsidRDefault="003674EF" w:rsidP="00DD0946">
      <w:pPr>
        <w:pStyle w:val="Step1"/>
        <w:rPr>
          <w:rFonts w:eastAsia="Calibri"/>
        </w:rPr>
      </w:pPr>
      <w:r w:rsidRPr="00DD0946">
        <w:rPr>
          <w:rFonts w:eastAsia="Calibri"/>
        </w:rPr>
        <w:t xml:space="preserve">Uncheck the “Launch the First steps console” and </w:t>
      </w:r>
      <w:r w:rsidR="00810118" w:rsidRPr="00DD0946">
        <w:rPr>
          <w:rFonts w:eastAsia="Calibri"/>
        </w:rPr>
        <w:t>Click</w:t>
      </w:r>
      <w:r w:rsidRPr="00DD0946">
        <w:rPr>
          <w:rFonts w:eastAsia="Calibri"/>
        </w:rPr>
        <w:t xml:space="preserve"> Finish.</w:t>
      </w:r>
      <w:r w:rsidR="00982F89" w:rsidRPr="00DD0946">
        <w:rPr>
          <w:rFonts w:eastAsia="Calibri"/>
        </w:rPr>
        <w:t xml:space="preserve"> </w:t>
      </w:r>
      <w:r w:rsidRPr="00DD0946">
        <w:rPr>
          <w:rFonts w:eastAsia="Calibri"/>
        </w:rPr>
        <w:t>Then go back to the Profile management tool, and finish creating the additional profiles ahead.</w:t>
      </w:r>
      <w:r w:rsidR="00982F89" w:rsidRPr="00DD0946">
        <w:rPr>
          <w:rFonts w:eastAsia="Calibri"/>
        </w:rPr>
        <w:t xml:space="preserve"> </w:t>
      </w:r>
    </w:p>
    <w:p w14:paraId="44C887F4" w14:textId="77777777" w:rsidR="003674EF" w:rsidRPr="00595047" w:rsidRDefault="003674EF" w:rsidP="003674EF">
      <w:pPr>
        <w:pStyle w:val="Heading3"/>
        <w:rPr>
          <w:rFonts w:eastAsia="Calibri"/>
        </w:rPr>
      </w:pPr>
      <w:bookmarkStart w:id="96" w:name="_Toc400291094"/>
      <w:r>
        <w:t>WebSphere Profile &amp; Node Creation</w:t>
      </w:r>
      <w:r w:rsidRPr="00595047">
        <w:t>: WAS3 Server -LX</w:t>
      </w:r>
      <w:bookmarkEnd w:id="96"/>
    </w:p>
    <w:p w14:paraId="44C887F5" w14:textId="77777777" w:rsidR="003674EF" w:rsidRPr="00610324" w:rsidRDefault="003674EF" w:rsidP="00986570">
      <w:pPr>
        <w:pStyle w:val="Step1"/>
        <w:numPr>
          <w:ilvl w:val="0"/>
          <w:numId w:val="63"/>
        </w:numPr>
        <w:ind w:left="900" w:hanging="540"/>
        <w:rPr>
          <w:rFonts w:eastAsia="Calibri"/>
        </w:rPr>
      </w:pPr>
      <w:r w:rsidRPr="00610324">
        <w:rPr>
          <w:rFonts w:eastAsia="Calibri"/>
        </w:rPr>
        <w:t>Execute PMT.bat from “F:\Data\IBM\WebSphere\AppServer\bin\ProfileManagement” if the tool is not still running.</w:t>
      </w:r>
    </w:p>
    <w:p w14:paraId="44C887F6" w14:textId="77777777" w:rsidR="003674EF" w:rsidRPr="00610324" w:rsidRDefault="003674EF" w:rsidP="00610324">
      <w:pPr>
        <w:pStyle w:val="Step1"/>
        <w:rPr>
          <w:rFonts w:eastAsia="Calibri"/>
        </w:rPr>
      </w:pPr>
      <w:r w:rsidRPr="00610324">
        <w:rPr>
          <w:rFonts w:eastAsia="Calibri"/>
        </w:rPr>
        <w:t xml:space="preserve">From the “Profile Management Tool” </w:t>
      </w:r>
      <w:r w:rsidR="00810118" w:rsidRPr="00610324">
        <w:rPr>
          <w:rFonts w:eastAsia="Calibri"/>
        </w:rPr>
        <w:t>click</w:t>
      </w:r>
      <w:r w:rsidRPr="00610324">
        <w:rPr>
          <w:rFonts w:eastAsia="Calibri"/>
        </w:rPr>
        <w:t xml:space="preserve"> the “Create” button</w:t>
      </w:r>
    </w:p>
    <w:p w14:paraId="44C887F7" w14:textId="77777777" w:rsidR="003674EF" w:rsidRPr="00610324" w:rsidRDefault="003674EF" w:rsidP="00610324">
      <w:pPr>
        <w:pStyle w:val="Step1"/>
        <w:rPr>
          <w:rFonts w:eastAsia="Calibri"/>
        </w:rPr>
      </w:pPr>
      <w:r w:rsidRPr="00610324">
        <w:rPr>
          <w:rFonts w:eastAsia="Calibri"/>
        </w:rPr>
        <w:t xml:space="preserve">Select the “Custom Profile” option and </w:t>
      </w:r>
      <w:r w:rsidR="00810118" w:rsidRPr="00610324">
        <w:rPr>
          <w:rFonts w:eastAsia="Calibri"/>
        </w:rPr>
        <w:t>click</w:t>
      </w:r>
      <w:r w:rsidRPr="00610324">
        <w:rPr>
          <w:rFonts w:eastAsia="Calibri"/>
        </w:rPr>
        <w:t xml:space="preserve"> the “Next” button.</w:t>
      </w:r>
    </w:p>
    <w:p w14:paraId="44C887F8" w14:textId="77777777" w:rsidR="003674EF" w:rsidRPr="00610324" w:rsidRDefault="003674EF" w:rsidP="00610324">
      <w:pPr>
        <w:pStyle w:val="Step1"/>
        <w:rPr>
          <w:rFonts w:eastAsia="Calibri"/>
        </w:rPr>
      </w:pPr>
      <w:r w:rsidRPr="00610324">
        <w:rPr>
          <w:rFonts w:eastAsia="Calibri"/>
        </w:rPr>
        <w:t xml:space="preserve">In the “profile Creation Options” screen select the “Advanced profile creation” option and </w:t>
      </w:r>
      <w:r w:rsidR="00810118" w:rsidRPr="00610324">
        <w:rPr>
          <w:rFonts w:eastAsia="Calibri"/>
        </w:rPr>
        <w:t>click</w:t>
      </w:r>
      <w:r w:rsidRPr="00610324">
        <w:rPr>
          <w:rFonts w:eastAsia="Calibri"/>
        </w:rPr>
        <w:t xml:space="preserve"> “Next”.</w:t>
      </w:r>
    </w:p>
    <w:p w14:paraId="44C887F9" w14:textId="77777777" w:rsidR="003674EF" w:rsidRPr="00610324" w:rsidRDefault="003674EF" w:rsidP="00BB6154">
      <w:pPr>
        <w:pStyle w:val="Step1"/>
      </w:pPr>
      <w:r w:rsidRPr="00610324">
        <w:t>Profile Name:</w:t>
      </w:r>
      <w:r w:rsidRPr="00610324">
        <w:rPr>
          <w:rFonts w:eastAsiaTheme="minorHAnsi"/>
        </w:rPr>
        <w:t xml:space="preserve"> </w:t>
      </w:r>
      <w:r w:rsidRPr="00610324">
        <w:t>SRVLPSLXNode01</w:t>
      </w:r>
    </w:p>
    <w:p w14:paraId="44C887FA" w14:textId="32D9A7FA" w:rsidR="003674EF" w:rsidRPr="00610324" w:rsidRDefault="003674EF" w:rsidP="00BB6154">
      <w:pPr>
        <w:pStyle w:val="Step1"/>
      </w:pPr>
      <w:r w:rsidRPr="00610324">
        <w:t>Profile Directory:</w:t>
      </w:r>
      <w:r w:rsidR="00982F89" w:rsidRPr="00610324">
        <w:t xml:space="preserve"> </w:t>
      </w:r>
      <w:r w:rsidRPr="00610324">
        <w:t>F:\DATA\IB</w:t>
      </w:r>
      <w:r w:rsidR="00452C82">
        <w:t>M\WebSphere\AppServer\profiles\</w:t>
      </w:r>
      <w:r w:rsidRPr="00610324">
        <w:t>SRVLPSLXNode01</w:t>
      </w:r>
    </w:p>
    <w:p w14:paraId="44C887FB" w14:textId="77777777" w:rsidR="003674EF" w:rsidRPr="00610324" w:rsidRDefault="003674EF" w:rsidP="00610324">
      <w:pPr>
        <w:pStyle w:val="Step1"/>
        <w:rPr>
          <w:rFonts w:eastAsia="Calibri"/>
        </w:rPr>
      </w:pPr>
      <w:r w:rsidRPr="00610324">
        <w:rPr>
          <w:rFonts w:eastAsia="Calibri"/>
        </w:rPr>
        <w:t>Click “Next”</w:t>
      </w:r>
    </w:p>
    <w:p w14:paraId="44C887FC" w14:textId="77777777" w:rsidR="003674EF" w:rsidRPr="00610324" w:rsidRDefault="003674EF" w:rsidP="00610324">
      <w:pPr>
        <w:pStyle w:val="Step1"/>
        <w:rPr>
          <w:rFonts w:eastAsia="Calibri"/>
        </w:rPr>
      </w:pPr>
      <w:r w:rsidRPr="00610324">
        <w:rPr>
          <w:rFonts w:eastAsia="Calibri"/>
        </w:rPr>
        <w:t>In the “node and host names” screen</w:t>
      </w:r>
    </w:p>
    <w:p w14:paraId="44C887FD" w14:textId="77777777" w:rsidR="003674EF" w:rsidRPr="00610324" w:rsidRDefault="003674EF" w:rsidP="00BB6154">
      <w:pPr>
        <w:pStyle w:val="Step1"/>
      </w:pPr>
      <w:r w:rsidRPr="00610324">
        <w:t>Node name:</w:t>
      </w:r>
      <w:r w:rsidR="00982F89" w:rsidRPr="00610324">
        <w:t xml:space="preserve"> </w:t>
      </w:r>
      <w:r w:rsidRPr="00610324">
        <w:t>SRVLPSLXNode01</w:t>
      </w:r>
    </w:p>
    <w:p w14:paraId="44C887FE" w14:textId="77777777" w:rsidR="003674EF" w:rsidRPr="00610324" w:rsidRDefault="003674EF" w:rsidP="00BB6154">
      <w:pPr>
        <w:pStyle w:val="Step1"/>
      </w:pPr>
      <w:r w:rsidRPr="00610324">
        <w:t>Host name:</w:t>
      </w:r>
      <w:r w:rsidR="00982F89" w:rsidRPr="00610324">
        <w:t xml:space="preserve"> </w:t>
      </w:r>
      <w:r w:rsidRPr="00610324">
        <w:t>&lt;actual servername.domain.com&gt;</w:t>
      </w:r>
    </w:p>
    <w:p w14:paraId="44C887FF" w14:textId="77777777" w:rsidR="003674EF" w:rsidRPr="00610324" w:rsidRDefault="003674EF" w:rsidP="00610324">
      <w:pPr>
        <w:pStyle w:val="Step1"/>
        <w:rPr>
          <w:rFonts w:eastAsia="Calibri"/>
        </w:rPr>
      </w:pPr>
      <w:r w:rsidRPr="00610324">
        <w:rPr>
          <w:rFonts w:eastAsia="Calibri"/>
        </w:rPr>
        <w:t>Click “Next”</w:t>
      </w:r>
    </w:p>
    <w:p w14:paraId="44C88800" w14:textId="77777777" w:rsidR="003674EF" w:rsidRPr="00610324" w:rsidRDefault="003674EF" w:rsidP="00610324">
      <w:pPr>
        <w:pStyle w:val="Step1"/>
        <w:rPr>
          <w:rFonts w:eastAsia="Calibri"/>
        </w:rPr>
      </w:pPr>
      <w:r w:rsidRPr="00610324">
        <w:rPr>
          <w:rFonts w:eastAsia="Calibri"/>
        </w:rPr>
        <w:t>In the Federation Screen</w:t>
      </w:r>
    </w:p>
    <w:p w14:paraId="44C88801" w14:textId="77777777" w:rsidR="003674EF" w:rsidRPr="00610324" w:rsidRDefault="003674EF" w:rsidP="00BB6154">
      <w:pPr>
        <w:pStyle w:val="Step1"/>
      </w:pPr>
      <w:r w:rsidRPr="00610324">
        <w:t>Deployment manager host name: &lt;actual servername.domain.com&gt;</w:t>
      </w:r>
    </w:p>
    <w:p w14:paraId="44C88802" w14:textId="77777777" w:rsidR="003674EF" w:rsidRPr="00610324" w:rsidRDefault="003674EF" w:rsidP="00BB6154">
      <w:pPr>
        <w:pStyle w:val="Step1"/>
      </w:pPr>
      <w:r w:rsidRPr="00610324">
        <w:t>Deployment manager SOAP port number:</w:t>
      </w:r>
      <w:r w:rsidR="00982F89" w:rsidRPr="00610324">
        <w:t xml:space="preserve"> </w:t>
      </w:r>
      <w:r w:rsidRPr="00610324">
        <w:t>8879</w:t>
      </w:r>
    </w:p>
    <w:p w14:paraId="44C88803" w14:textId="77777777" w:rsidR="003674EF" w:rsidRPr="00610324" w:rsidRDefault="003674EF" w:rsidP="00BB6154">
      <w:pPr>
        <w:pStyle w:val="Step1"/>
      </w:pPr>
      <w:r w:rsidRPr="00610324">
        <w:t>Deployment manager authentication</w:t>
      </w:r>
    </w:p>
    <w:p w14:paraId="44C88804" w14:textId="77777777" w:rsidR="003674EF" w:rsidRPr="00610324" w:rsidRDefault="00610324" w:rsidP="00610324">
      <w:pPr>
        <w:pStyle w:val="Bullet3"/>
        <w:rPr>
          <w:rFonts w:eastAsia="Calibri"/>
        </w:rPr>
      </w:pPr>
      <w:r w:rsidRPr="00610324">
        <w:rPr>
          <w:rFonts w:eastAsia="Calibri"/>
        </w:rPr>
        <w:t>E</w:t>
      </w:r>
      <w:r w:rsidR="003674EF" w:rsidRPr="00610324">
        <w:rPr>
          <w:rFonts w:eastAsia="Calibri"/>
        </w:rPr>
        <w:t>nter a username and pa</w:t>
      </w:r>
      <w:r w:rsidRPr="00610324">
        <w:rPr>
          <w:rFonts w:eastAsia="Calibri"/>
        </w:rPr>
        <w:t>ssword – RECORD this information</w:t>
      </w:r>
    </w:p>
    <w:p w14:paraId="44C88805" w14:textId="77777777" w:rsidR="003674EF" w:rsidRPr="00610324" w:rsidRDefault="003674EF" w:rsidP="00610324">
      <w:pPr>
        <w:pStyle w:val="Step1"/>
        <w:rPr>
          <w:rFonts w:eastAsia="Calibri"/>
        </w:rPr>
      </w:pPr>
      <w:r w:rsidRPr="00610324">
        <w:rPr>
          <w:rFonts w:eastAsia="Calibri"/>
        </w:rPr>
        <w:t xml:space="preserve">Leave the Federate this Node Later option unchecked, and </w:t>
      </w:r>
      <w:r w:rsidR="00810118" w:rsidRPr="00610324">
        <w:rPr>
          <w:rFonts w:eastAsia="Calibri"/>
        </w:rPr>
        <w:t>click</w:t>
      </w:r>
      <w:r w:rsidRPr="00610324">
        <w:rPr>
          <w:rFonts w:eastAsia="Calibri"/>
        </w:rPr>
        <w:t xml:space="preserve"> “Next”</w:t>
      </w:r>
    </w:p>
    <w:p w14:paraId="44C88806" w14:textId="77777777" w:rsidR="003674EF" w:rsidRPr="00610324" w:rsidRDefault="003674EF" w:rsidP="00610324">
      <w:pPr>
        <w:pStyle w:val="Step1"/>
        <w:rPr>
          <w:rFonts w:eastAsia="Calibri"/>
        </w:rPr>
      </w:pPr>
      <w:r w:rsidRPr="00610324">
        <w:rPr>
          <w:rFonts w:eastAsia="Calibri"/>
        </w:rPr>
        <w:t xml:space="preserve">In the Security Certificate (Part 1) screen, just </w:t>
      </w:r>
      <w:r w:rsidR="00810118" w:rsidRPr="00610324">
        <w:rPr>
          <w:rFonts w:eastAsia="Calibri"/>
        </w:rPr>
        <w:t>click</w:t>
      </w:r>
      <w:r w:rsidRPr="00610324">
        <w:rPr>
          <w:rFonts w:eastAsia="Calibri"/>
        </w:rPr>
        <w:t xml:space="preserve"> Next button.</w:t>
      </w:r>
    </w:p>
    <w:p w14:paraId="44C88807" w14:textId="77777777" w:rsidR="003674EF" w:rsidRPr="00610324" w:rsidRDefault="003674EF" w:rsidP="00610324">
      <w:pPr>
        <w:pStyle w:val="Step1"/>
        <w:rPr>
          <w:rFonts w:eastAsia="Calibri"/>
        </w:rPr>
      </w:pPr>
      <w:r w:rsidRPr="00610324">
        <w:rPr>
          <w:rFonts w:eastAsia="Calibri"/>
        </w:rPr>
        <w:t xml:space="preserve">In the Security Certificate (Part 2) screen, just </w:t>
      </w:r>
      <w:r w:rsidR="00810118" w:rsidRPr="00610324">
        <w:rPr>
          <w:rFonts w:eastAsia="Calibri"/>
        </w:rPr>
        <w:t>click</w:t>
      </w:r>
      <w:r w:rsidRPr="00610324">
        <w:rPr>
          <w:rFonts w:eastAsia="Calibri"/>
        </w:rPr>
        <w:t xml:space="preserve"> the Next button.</w:t>
      </w:r>
    </w:p>
    <w:p w14:paraId="44C88808" w14:textId="77777777" w:rsidR="003674EF" w:rsidRPr="00610324" w:rsidRDefault="003674EF" w:rsidP="00610324">
      <w:pPr>
        <w:pStyle w:val="Step1"/>
        <w:rPr>
          <w:rFonts w:eastAsia="Calibri"/>
        </w:rPr>
      </w:pPr>
      <w:r w:rsidRPr="00610324">
        <w:rPr>
          <w:rFonts w:eastAsia="Calibri"/>
        </w:rPr>
        <w:t>In the Port Values Assignment screen, Normally, you can just click Next.</w:t>
      </w:r>
      <w:r w:rsidR="00982F89" w:rsidRPr="00610324">
        <w:rPr>
          <w:rFonts w:eastAsia="Calibri"/>
        </w:rPr>
        <w:t xml:space="preserve"> </w:t>
      </w:r>
      <w:r w:rsidRPr="00610324">
        <w:rPr>
          <w:rFonts w:eastAsia="Calibri"/>
        </w:rPr>
        <w:t xml:space="preserve">If there is a port conflict, make sure to change the value based on the Recommended Port Values. </w:t>
      </w:r>
      <w:r w:rsidR="00810118" w:rsidRPr="00610324">
        <w:rPr>
          <w:rFonts w:eastAsia="Calibri"/>
        </w:rPr>
        <w:t>Click</w:t>
      </w:r>
      <w:r w:rsidRPr="00610324">
        <w:rPr>
          <w:rFonts w:eastAsia="Calibri"/>
        </w:rPr>
        <w:t xml:space="preserve"> Next button.</w:t>
      </w:r>
    </w:p>
    <w:p w14:paraId="44C88809" w14:textId="77777777" w:rsidR="003674EF" w:rsidRPr="00610324" w:rsidRDefault="003674EF" w:rsidP="00610324">
      <w:pPr>
        <w:pStyle w:val="Step1"/>
        <w:rPr>
          <w:rFonts w:eastAsia="Calibri"/>
        </w:rPr>
      </w:pPr>
      <w:r w:rsidRPr="00610324">
        <w:rPr>
          <w:rFonts w:eastAsia="Calibri"/>
        </w:rPr>
        <w:t xml:space="preserve">On the Profile Creation Summary screen, </w:t>
      </w:r>
      <w:r w:rsidR="00810118" w:rsidRPr="00610324">
        <w:rPr>
          <w:rFonts w:eastAsia="Calibri"/>
        </w:rPr>
        <w:t>click</w:t>
      </w:r>
      <w:r w:rsidRPr="00610324">
        <w:rPr>
          <w:rFonts w:eastAsia="Calibri"/>
        </w:rPr>
        <w:t xml:space="preserve"> “Create” button to create the profile.</w:t>
      </w:r>
    </w:p>
    <w:p w14:paraId="44C8880A" w14:textId="77777777" w:rsidR="003674EF" w:rsidRPr="00610324" w:rsidRDefault="003674EF" w:rsidP="00610324">
      <w:pPr>
        <w:pStyle w:val="Step1"/>
        <w:rPr>
          <w:rFonts w:eastAsia="Calibri"/>
        </w:rPr>
      </w:pPr>
      <w:r w:rsidRPr="00610324">
        <w:rPr>
          <w:rFonts w:eastAsia="Calibri"/>
        </w:rPr>
        <w:t xml:space="preserve">Uncheck the “Launch the First steps console” and </w:t>
      </w:r>
      <w:r w:rsidR="00810118" w:rsidRPr="00610324">
        <w:rPr>
          <w:rFonts w:eastAsia="Calibri"/>
        </w:rPr>
        <w:t>Click</w:t>
      </w:r>
      <w:r w:rsidRPr="00610324">
        <w:rPr>
          <w:rFonts w:eastAsia="Calibri"/>
        </w:rPr>
        <w:t xml:space="preserve"> Finish.</w:t>
      </w:r>
      <w:r w:rsidR="00982F89" w:rsidRPr="00610324">
        <w:rPr>
          <w:rFonts w:eastAsia="Calibri"/>
        </w:rPr>
        <w:t xml:space="preserve"> </w:t>
      </w:r>
      <w:r w:rsidRPr="00610324">
        <w:rPr>
          <w:rFonts w:eastAsia="Calibri"/>
        </w:rPr>
        <w:t>Then go back to the Profile management tool, and finish creating the additional profiles ahead.</w:t>
      </w:r>
    </w:p>
    <w:p w14:paraId="44C8880B" w14:textId="77777777" w:rsidR="003674EF" w:rsidRPr="00595047" w:rsidRDefault="003674EF" w:rsidP="003674EF">
      <w:pPr>
        <w:pStyle w:val="Heading3"/>
        <w:rPr>
          <w:rFonts w:eastAsia="Calibri"/>
        </w:rPr>
      </w:pPr>
      <w:bookmarkStart w:id="97" w:name="_Toc400291095"/>
      <w:r>
        <w:t>WebSphere Profile &amp; Node Creation</w:t>
      </w:r>
      <w:r w:rsidRPr="00595047">
        <w:t>: WAS3 Server -UPLOAD</w:t>
      </w:r>
      <w:bookmarkEnd w:id="97"/>
    </w:p>
    <w:p w14:paraId="44C8880C" w14:textId="77777777" w:rsidR="003674EF" w:rsidRPr="007B2862" w:rsidRDefault="003674EF" w:rsidP="00986570">
      <w:pPr>
        <w:pStyle w:val="Step1"/>
        <w:numPr>
          <w:ilvl w:val="0"/>
          <w:numId w:val="64"/>
        </w:numPr>
        <w:ind w:left="900" w:hanging="540"/>
        <w:rPr>
          <w:rFonts w:eastAsia="Calibri"/>
        </w:rPr>
      </w:pPr>
      <w:r w:rsidRPr="007B2862">
        <w:rPr>
          <w:rFonts w:eastAsia="Calibri"/>
        </w:rPr>
        <w:t>Execute PMT.bat from “F:\Data\IBM\WebSphere\AppServer\bin\ProfileManagement” if the tool is not still running.</w:t>
      </w:r>
    </w:p>
    <w:p w14:paraId="44C8880D" w14:textId="77777777" w:rsidR="003674EF" w:rsidRPr="007B2862" w:rsidRDefault="003674EF" w:rsidP="007B2862">
      <w:pPr>
        <w:pStyle w:val="Step1"/>
        <w:rPr>
          <w:rFonts w:eastAsia="Calibri"/>
        </w:rPr>
      </w:pPr>
      <w:r w:rsidRPr="007B2862">
        <w:rPr>
          <w:rFonts w:eastAsia="Calibri"/>
        </w:rPr>
        <w:t xml:space="preserve">From the “Profile Management Tool” </w:t>
      </w:r>
      <w:r w:rsidR="00810118" w:rsidRPr="007B2862">
        <w:rPr>
          <w:rFonts w:eastAsia="Calibri"/>
        </w:rPr>
        <w:t>click</w:t>
      </w:r>
      <w:r w:rsidRPr="007B2862">
        <w:rPr>
          <w:rFonts w:eastAsia="Calibri"/>
        </w:rPr>
        <w:t xml:space="preserve"> the “Create” button</w:t>
      </w:r>
    </w:p>
    <w:p w14:paraId="44C8880E" w14:textId="77777777" w:rsidR="003674EF" w:rsidRPr="007B2862" w:rsidRDefault="003674EF" w:rsidP="007B2862">
      <w:pPr>
        <w:pStyle w:val="Step1"/>
        <w:rPr>
          <w:rFonts w:eastAsia="Calibri"/>
        </w:rPr>
      </w:pPr>
      <w:r w:rsidRPr="007B2862">
        <w:rPr>
          <w:rFonts w:eastAsia="Calibri"/>
        </w:rPr>
        <w:t xml:space="preserve">Select the “Custom Profile” option and </w:t>
      </w:r>
      <w:r w:rsidR="00810118" w:rsidRPr="007B2862">
        <w:rPr>
          <w:rFonts w:eastAsia="Calibri"/>
        </w:rPr>
        <w:t>click</w:t>
      </w:r>
      <w:r w:rsidRPr="007B2862">
        <w:rPr>
          <w:rFonts w:eastAsia="Calibri"/>
        </w:rPr>
        <w:t xml:space="preserve"> the “Next” button.</w:t>
      </w:r>
    </w:p>
    <w:p w14:paraId="44C8880F" w14:textId="77777777" w:rsidR="003674EF" w:rsidRPr="007B2862" w:rsidRDefault="003674EF" w:rsidP="007B2862">
      <w:pPr>
        <w:pStyle w:val="Step1"/>
        <w:rPr>
          <w:rFonts w:eastAsia="Calibri"/>
        </w:rPr>
      </w:pPr>
      <w:r w:rsidRPr="007B2862">
        <w:rPr>
          <w:rFonts w:eastAsia="Calibri"/>
        </w:rPr>
        <w:t xml:space="preserve">In the “profile Creation Options” screen select the “Advanced profile creation” option and </w:t>
      </w:r>
      <w:r w:rsidR="00810118" w:rsidRPr="007B2862">
        <w:rPr>
          <w:rFonts w:eastAsia="Calibri"/>
        </w:rPr>
        <w:t>click</w:t>
      </w:r>
      <w:r w:rsidRPr="007B2862">
        <w:rPr>
          <w:rFonts w:eastAsia="Calibri"/>
        </w:rPr>
        <w:t xml:space="preserve"> “Next”.</w:t>
      </w:r>
    </w:p>
    <w:p w14:paraId="44C88810" w14:textId="77777777" w:rsidR="003674EF" w:rsidRPr="007B2862" w:rsidRDefault="003674EF" w:rsidP="00BB6154">
      <w:pPr>
        <w:pStyle w:val="Step1"/>
      </w:pPr>
      <w:r w:rsidRPr="007B2862">
        <w:t>Profile Name:</w:t>
      </w:r>
      <w:r w:rsidRPr="007B2862">
        <w:rPr>
          <w:rFonts w:eastAsiaTheme="minorHAnsi"/>
        </w:rPr>
        <w:t xml:space="preserve"> </w:t>
      </w:r>
      <w:r w:rsidRPr="007B2862">
        <w:t>SRVLPSUPLOADNode01</w:t>
      </w:r>
    </w:p>
    <w:p w14:paraId="44C88811" w14:textId="26C1FF01" w:rsidR="003674EF" w:rsidRPr="007B2862" w:rsidRDefault="003674EF" w:rsidP="00BB6154">
      <w:pPr>
        <w:pStyle w:val="Step1"/>
      </w:pPr>
      <w:r w:rsidRPr="007B2862">
        <w:t>Profile Directory:</w:t>
      </w:r>
      <w:r w:rsidR="00982F89" w:rsidRPr="007B2862">
        <w:t xml:space="preserve"> </w:t>
      </w:r>
      <w:r w:rsidRPr="007B2862">
        <w:t>F:\DATA\IB</w:t>
      </w:r>
      <w:r w:rsidR="00452C82">
        <w:t>M\WebSphere\AppServer\profiles\</w:t>
      </w:r>
      <w:r w:rsidRPr="007B2862">
        <w:t>SRVLPSUPLOADNode01</w:t>
      </w:r>
    </w:p>
    <w:p w14:paraId="44C88812" w14:textId="77777777" w:rsidR="003674EF" w:rsidRPr="007B2862" w:rsidRDefault="003674EF" w:rsidP="007B2862">
      <w:pPr>
        <w:pStyle w:val="Step1"/>
        <w:rPr>
          <w:rFonts w:eastAsia="Calibri"/>
        </w:rPr>
      </w:pPr>
      <w:r w:rsidRPr="007B2862">
        <w:rPr>
          <w:rFonts w:eastAsia="Calibri"/>
        </w:rPr>
        <w:t>Click “Next”</w:t>
      </w:r>
    </w:p>
    <w:p w14:paraId="44C88813" w14:textId="77777777" w:rsidR="003674EF" w:rsidRPr="007B2862" w:rsidRDefault="003674EF" w:rsidP="007B2862">
      <w:pPr>
        <w:pStyle w:val="Step1"/>
        <w:rPr>
          <w:rFonts w:eastAsia="Calibri"/>
        </w:rPr>
      </w:pPr>
      <w:r w:rsidRPr="007B2862">
        <w:rPr>
          <w:rFonts w:eastAsia="Calibri"/>
        </w:rPr>
        <w:t>In the “node and host names” screen</w:t>
      </w:r>
    </w:p>
    <w:p w14:paraId="44C88814" w14:textId="77777777" w:rsidR="003674EF" w:rsidRPr="007B2862" w:rsidRDefault="003674EF" w:rsidP="00BB6154">
      <w:pPr>
        <w:pStyle w:val="Step1"/>
      </w:pPr>
      <w:r w:rsidRPr="007B2862">
        <w:t>Node name:</w:t>
      </w:r>
      <w:r w:rsidR="00982F89" w:rsidRPr="007B2862">
        <w:t xml:space="preserve"> </w:t>
      </w:r>
      <w:r w:rsidRPr="007B2862">
        <w:t>SRVLPSUPLOADNode01</w:t>
      </w:r>
    </w:p>
    <w:p w14:paraId="44C88815" w14:textId="77777777" w:rsidR="003674EF" w:rsidRPr="007B2862" w:rsidRDefault="003674EF" w:rsidP="00BB6154">
      <w:pPr>
        <w:pStyle w:val="Step1"/>
      </w:pPr>
      <w:r w:rsidRPr="007B2862">
        <w:t>Host name:</w:t>
      </w:r>
      <w:r w:rsidR="00982F89" w:rsidRPr="007B2862">
        <w:t xml:space="preserve"> </w:t>
      </w:r>
      <w:r w:rsidRPr="007B2862">
        <w:t>&lt;actual servername.domain.com&gt;</w:t>
      </w:r>
    </w:p>
    <w:p w14:paraId="44C88816" w14:textId="77777777" w:rsidR="003674EF" w:rsidRPr="007B2862" w:rsidRDefault="003674EF" w:rsidP="007B2862">
      <w:pPr>
        <w:pStyle w:val="Step1"/>
        <w:rPr>
          <w:rFonts w:eastAsia="Calibri"/>
        </w:rPr>
      </w:pPr>
      <w:r w:rsidRPr="007B2862">
        <w:rPr>
          <w:rFonts w:eastAsia="Calibri"/>
        </w:rPr>
        <w:t>Click “Next”</w:t>
      </w:r>
    </w:p>
    <w:p w14:paraId="44C88817" w14:textId="77777777" w:rsidR="003674EF" w:rsidRPr="007B2862" w:rsidRDefault="003674EF" w:rsidP="007B2862">
      <w:pPr>
        <w:pStyle w:val="Step1"/>
        <w:rPr>
          <w:rFonts w:eastAsia="Calibri"/>
        </w:rPr>
      </w:pPr>
      <w:r w:rsidRPr="007B2862">
        <w:rPr>
          <w:rFonts w:eastAsia="Calibri"/>
        </w:rPr>
        <w:t>In the Federation Screen</w:t>
      </w:r>
    </w:p>
    <w:p w14:paraId="44C88818" w14:textId="77777777" w:rsidR="003674EF" w:rsidRPr="007B2862" w:rsidRDefault="003674EF" w:rsidP="00BB6154">
      <w:pPr>
        <w:pStyle w:val="Step1"/>
      </w:pPr>
      <w:r w:rsidRPr="007B2862">
        <w:t>Deployment manager host name: &lt;actual servername.domain.com&gt;</w:t>
      </w:r>
    </w:p>
    <w:p w14:paraId="44C88819" w14:textId="77777777" w:rsidR="003674EF" w:rsidRPr="007B2862" w:rsidRDefault="003674EF" w:rsidP="00BB6154">
      <w:pPr>
        <w:pStyle w:val="Step1"/>
      </w:pPr>
      <w:r w:rsidRPr="007B2862">
        <w:t>Deployment manager SOAP port number:</w:t>
      </w:r>
      <w:r w:rsidR="00982F89" w:rsidRPr="007B2862">
        <w:t xml:space="preserve"> </w:t>
      </w:r>
      <w:r w:rsidRPr="007B2862">
        <w:t>8879</w:t>
      </w:r>
    </w:p>
    <w:p w14:paraId="44C8881A" w14:textId="77777777" w:rsidR="003674EF" w:rsidRPr="007B2862" w:rsidRDefault="003674EF" w:rsidP="00BB6154">
      <w:pPr>
        <w:pStyle w:val="Step1"/>
      </w:pPr>
      <w:r w:rsidRPr="007B2862">
        <w:t>Deployment manager authentication</w:t>
      </w:r>
    </w:p>
    <w:p w14:paraId="44C8881B" w14:textId="77777777" w:rsidR="003674EF" w:rsidRPr="007B2862" w:rsidRDefault="007B2862" w:rsidP="007B2862">
      <w:pPr>
        <w:pStyle w:val="Bullet3"/>
        <w:rPr>
          <w:rFonts w:eastAsia="Calibri"/>
        </w:rPr>
      </w:pPr>
      <w:r w:rsidRPr="007B2862">
        <w:rPr>
          <w:rFonts w:eastAsia="Calibri"/>
        </w:rPr>
        <w:t>E</w:t>
      </w:r>
      <w:r w:rsidR="003674EF" w:rsidRPr="007B2862">
        <w:rPr>
          <w:rFonts w:eastAsia="Calibri"/>
        </w:rPr>
        <w:t>nter a username and password – RECORD this information</w:t>
      </w:r>
    </w:p>
    <w:p w14:paraId="44C8881C" w14:textId="77777777" w:rsidR="003674EF" w:rsidRPr="007B2862" w:rsidRDefault="003674EF" w:rsidP="007B2862">
      <w:pPr>
        <w:pStyle w:val="Step1"/>
        <w:rPr>
          <w:rFonts w:eastAsia="Calibri"/>
        </w:rPr>
      </w:pPr>
      <w:r w:rsidRPr="007B2862">
        <w:rPr>
          <w:rFonts w:eastAsia="Calibri"/>
        </w:rPr>
        <w:t xml:space="preserve">Leave the Federate this Node Later option unchecked, and </w:t>
      </w:r>
      <w:r w:rsidR="00810118" w:rsidRPr="007B2862">
        <w:rPr>
          <w:rFonts w:eastAsia="Calibri"/>
        </w:rPr>
        <w:t>click</w:t>
      </w:r>
      <w:r w:rsidRPr="007B2862">
        <w:rPr>
          <w:rFonts w:eastAsia="Calibri"/>
        </w:rPr>
        <w:t xml:space="preserve"> “Next”</w:t>
      </w:r>
    </w:p>
    <w:p w14:paraId="44C8881D" w14:textId="77777777" w:rsidR="003674EF" w:rsidRPr="007B2862" w:rsidRDefault="003674EF" w:rsidP="007B2862">
      <w:pPr>
        <w:pStyle w:val="Step1"/>
        <w:rPr>
          <w:rFonts w:eastAsia="Calibri"/>
        </w:rPr>
      </w:pPr>
      <w:r w:rsidRPr="007B2862">
        <w:rPr>
          <w:rFonts w:eastAsia="Calibri"/>
        </w:rPr>
        <w:t xml:space="preserve">In the Security Certificate (Part 1) screen, just </w:t>
      </w:r>
      <w:r w:rsidR="00810118" w:rsidRPr="007B2862">
        <w:rPr>
          <w:rFonts w:eastAsia="Calibri"/>
        </w:rPr>
        <w:t>click</w:t>
      </w:r>
      <w:r w:rsidRPr="007B2862">
        <w:rPr>
          <w:rFonts w:eastAsia="Calibri"/>
        </w:rPr>
        <w:t xml:space="preserve"> Next button.</w:t>
      </w:r>
    </w:p>
    <w:p w14:paraId="44C8881E" w14:textId="77777777" w:rsidR="003674EF" w:rsidRPr="007B2862" w:rsidRDefault="003674EF" w:rsidP="007B2862">
      <w:pPr>
        <w:pStyle w:val="Step1"/>
        <w:rPr>
          <w:rFonts w:eastAsia="Calibri"/>
        </w:rPr>
      </w:pPr>
      <w:r w:rsidRPr="007B2862">
        <w:rPr>
          <w:rFonts w:eastAsia="Calibri"/>
        </w:rPr>
        <w:t xml:space="preserve">In the Security Certificate (Part 2) screen, just </w:t>
      </w:r>
      <w:r w:rsidR="00810118" w:rsidRPr="007B2862">
        <w:rPr>
          <w:rFonts w:eastAsia="Calibri"/>
        </w:rPr>
        <w:t>click</w:t>
      </w:r>
      <w:r w:rsidRPr="007B2862">
        <w:rPr>
          <w:rFonts w:eastAsia="Calibri"/>
        </w:rPr>
        <w:t xml:space="preserve"> the Next button.</w:t>
      </w:r>
    </w:p>
    <w:p w14:paraId="44C8881F" w14:textId="77777777" w:rsidR="003674EF" w:rsidRPr="007B2862" w:rsidRDefault="003674EF" w:rsidP="007B2862">
      <w:pPr>
        <w:pStyle w:val="Step1"/>
        <w:rPr>
          <w:rFonts w:eastAsia="Calibri"/>
        </w:rPr>
      </w:pPr>
      <w:r w:rsidRPr="007B2862">
        <w:rPr>
          <w:rFonts w:eastAsia="Calibri"/>
        </w:rPr>
        <w:t>In the Port Values Assignment screen, Normally, you can just click Next.</w:t>
      </w:r>
      <w:r w:rsidR="00982F89" w:rsidRPr="007B2862">
        <w:rPr>
          <w:rFonts w:eastAsia="Calibri"/>
        </w:rPr>
        <w:t xml:space="preserve"> </w:t>
      </w:r>
      <w:r w:rsidRPr="007B2862">
        <w:rPr>
          <w:rFonts w:eastAsia="Calibri"/>
        </w:rPr>
        <w:t xml:space="preserve">If there is a port conflict, make sure to change the value based on the Recommended Port Values. </w:t>
      </w:r>
      <w:r w:rsidR="00810118" w:rsidRPr="007B2862">
        <w:rPr>
          <w:rFonts w:eastAsia="Calibri"/>
        </w:rPr>
        <w:t>Click</w:t>
      </w:r>
      <w:r w:rsidRPr="007B2862">
        <w:rPr>
          <w:rFonts w:eastAsia="Calibri"/>
        </w:rPr>
        <w:t xml:space="preserve"> Next button.</w:t>
      </w:r>
    </w:p>
    <w:p w14:paraId="44C88820" w14:textId="77777777" w:rsidR="003674EF" w:rsidRPr="007B2862" w:rsidRDefault="003674EF" w:rsidP="007B2862">
      <w:pPr>
        <w:pStyle w:val="Step1"/>
        <w:rPr>
          <w:rFonts w:eastAsia="Calibri"/>
        </w:rPr>
      </w:pPr>
      <w:r w:rsidRPr="007B2862">
        <w:rPr>
          <w:rFonts w:eastAsia="Calibri"/>
        </w:rPr>
        <w:t xml:space="preserve">On the Profile Creation Summary screen, </w:t>
      </w:r>
      <w:r w:rsidR="00810118" w:rsidRPr="007B2862">
        <w:rPr>
          <w:rFonts w:eastAsia="Calibri"/>
        </w:rPr>
        <w:t>click</w:t>
      </w:r>
      <w:r w:rsidRPr="007B2862">
        <w:rPr>
          <w:rFonts w:eastAsia="Calibri"/>
        </w:rPr>
        <w:t xml:space="preserve"> “Create” button to create the profile.</w:t>
      </w:r>
    </w:p>
    <w:p w14:paraId="44C88821" w14:textId="77777777" w:rsidR="003674EF" w:rsidRPr="007B2862" w:rsidRDefault="00810118" w:rsidP="007B2862">
      <w:pPr>
        <w:pStyle w:val="Step1"/>
        <w:rPr>
          <w:rFonts w:eastAsia="Calibri"/>
        </w:rPr>
      </w:pPr>
      <w:r w:rsidRPr="007B2862">
        <w:rPr>
          <w:rFonts w:eastAsia="Calibri"/>
        </w:rPr>
        <w:t>Click</w:t>
      </w:r>
      <w:r w:rsidR="003674EF" w:rsidRPr="007B2862">
        <w:rPr>
          <w:rFonts w:eastAsia="Calibri"/>
        </w:rPr>
        <w:t xml:space="preserve"> Finish, and load the First Steps program. </w:t>
      </w:r>
    </w:p>
    <w:p w14:paraId="44C88822" w14:textId="77777777" w:rsidR="003674EF" w:rsidRPr="007B2862" w:rsidRDefault="00810118" w:rsidP="007B2862">
      <w:pPr>
        <w:pStyle w:val="Step1"/>
        <w:rPr>
          <w:rFonts w:eastAsia="Calibri"/>
        </w:rPr>
      </w:pPr>
      <w:r w:rsidRPr="007B2862">
        <w:rPr>
          <w:rFonts w:eastAsia="Calibri"/>
        </w:rPr>
        <w:t>Click</w:t>
      </w:r>
      <w:r w:rsidR="003674EF" w:rsidRPr="007B2862">
        <w:rPr>
          <w:rFonts w:eastAsia="Calibri"/>
        </w:rPr>
        <w:t xml:space="preserve"> the “Administrative console” and login to WAS console.</w:t>
      </w:r>
    </w:p>
    <w:p w14:paraId="44C88823" w14:textId="77777777" w:rsidR="003674EF" w:rsidRPr="007B2862" w:rsidRDefault="003674EF" w:rsidP="007B2862">
      <w:pPr>
        <w:pStyle w:val="Step1"/>
        <w:rPr>
          <w:rFonts w:eastAsia="Calibri"/>
        </w:rPr>
      </w:pPr>
      <w:r w:rsidRPr="007B2862">
        <w:rPr>
          <w:rFonts w:eastAsia="Calibri"/>
        </w:rPr>
        <w:t>From the Websphere Admin Console select</w:t>
      </w:r>
      <w:r w:rsidR="00982F89" w:rsidRPr="007B2862">
        <w:rPr>
          <w:rFonts w:eastAsia="Calibri"/>
        </w:rPr>
        <w:t xml:space="preserve"> </w:t>
      </w:r>
      <w:r w:rsidRPr="007B2862">
        <w:rPr>
          <w:rFonts w:eastAsia="Calibri"/>
        </w:rPr>
        <w:t xml:space="preserve">System administration </w:t>
      </w:r>
      <w:r w:rsidRPr="007B2862">
        <w:rPr>
          <w:rFonts w:eastAsia="Calibri"/>
        </w:rPr>
        <w:sym w:font="Wingdings" w:char="F0E0"/>
      </w:r>
      <w:r w:rsidRPr="007B2862">
        <w:rPr>
          <w:rFonts w:eastAsia="Calibri"/>
        </w:rPr>
        <w:t xml:space="preserve"> Nodes look to verify the nodes. In the right frame, you should see Nodes listed along with the Deployment Cell Manager.</w:t>
      </w:r>
    </w:p>
    <w:p w14:paraId="44C88824" w14:textId="77777777" w:rsidR="003674EF" w:rsidRPr="007B2862" w:rsidRDefault="003674EF" w:rsidP="007B2862">
      <w:pPr>
        <w:pStyle w:val="Step1"/>
        <w:rPr>
          <w:rFonts w:eastAsia="Calibri"/>
        </w:rPr>
      </w:pPr>
      <w:r w:rsidRPr="007B2862">
        <w:rPr>
          <w:rFonts w:eastAsia="Calibri"/>
        </w:rPr>
        <w:t>Move to the WAS4 server now.</w:t>
      </w:r>
    </w:p>
    <w:p w14:paraId="44C88825" w14:textId="77777777" w:rsidR="003674EF" w:rsidRPr="00595047" w:rsidRDefault="003674EF" w:rsidP="003674EF">
      <w:pPr>
        <w:pStyle w:val="Heading3"/>
        <w:rPr>
          <w:rFonts w:eastAsia="Calibri"/>
        </w:rPr>
      </w:pPr>
      <w:bookmarkStart w:id="98" w:name="_Toc400291096"/>
      <w:r>
        <w:t>WebSphere Profile &amp; Node Creation</w:t>
      </w:r>
      <w:r w:rsidRPr="00595047">
        <w:t>:</w:t>
      </w:r>
      <w:r w:rsidR="00982F89">
        <w:t xml:space="preserve"> </w:t>
      </w:r>
      <w:r w:rsidRPr="00595047">
        <w:t>WAS4 Server -AUS</w:t>
      </w:r>
      <w:bookmarkEnd w:id="98"/>
    </w:p>
    <w:p w14:paraId="44C88826" w14:textId="77777777" w:rsidR="003674EF" w:rsidRPr="00EA5433" w:rsidRDefault="003674EF" w:rsidP="00986570">
      <w:pPr>
        <w:pStyle w:val="Step1"/>
        <w:numPr>
          <w:ilvl w:val="0"/>
          <w:numId w:val="65"/>
        </w:numPr>
        <w:ind w:left="900" w:hanging="540"/>
        <w:rPr>
          <w:rFonts w:eastAsiaTheme="minorHAnsi"/>
        </w:rPr>
      </w:pPr>
      <w:r w:rsidRPr="00EA5433">
        <w:rPr>
          <w:rFonts w:eastAsiaTheme="minorHAnsi"/>
        </w:rPr>
        <w:t>USE PMT (Profile Management tool)</w:t>
      </w:r>
      <w:r w:rsidR="00982F89" w:rsidRPr="00EA5433">
        <w:rPr>
          <w:rFonts w:eastAsiaTheme="minorHAnsi"/>
        </w:rPr>
        <w:t xml:space="preserve"> </w:t>
      </w:r>
      <w:r w:rsidRPr="00EA5433">
        <w:rPr>
          <w:rFonts w:eastAsiaTheme="minorHAnsi"/>
        </w:rPr>
        <w:t>from F:\Data\IBM\WebSphere\AppServer\firststeps\firststeps.bat</w:t>
      </w:r>
    </w:p>
    <w:p w14:paraId="44C88827" w14:textId="77777777" w:rsidR="003674EF" w:rsidRPr="00EA5433" w:rsidRDefault="003674EF" w:rsidP="00EA5433">
      <w:pPr>
        <w:pStyle w:val="Step1"/>
        <w:rPr>
          <w:rFonts w:eastAsia="Calibri"/>
        </w:rPr>
      </w:pPr>
      <w:r w:rsidRPr="00EA5433">
        <w:rPr>
          <w:rFonts w:eastAsia="Calibri"/>
        </w:rPr>
        <w:t xml:space="preserve">From the “Profile Management Tool” </w:t>
      </w:r>
      <w:r w:rsidR="00810118" w:rsidRPr="00EA5433">
        <w:rPr>
          <w:rFonts w:eastAsia="Calibri"/>
        </w:rPr>
        <w:t>click</w:t>
      </w:r>
      <w:r w:rsidRPr="00EA5433">
        <w:rPr>
          <w:rFonts w:eastAsia="Calibri"/>
        </w:rPr>
        <w:t xml:space="preserve"> the “Create” button</w:t>
      </w:r>
    </w:p>
    <w:p w14:paraId="44C88828" w14:textId="77777777" w:rsidR="003674EF" w:rsidRPr="00EA5433" w:rsidRDefault="003674EF" w:rsidP="00EA5433">
      <w:pPr>
        <w:pStyle w:val="Step1"/>
        <w:rPr>
          <w:rFonts w:eastAsia="Calibri"/>
        </w:rPr>
      </w:pPr>
      <w:r w:rsidRPr="00EA5433">
        <w:rPr>
          <w:rFonts w:eastAsia="Calibri"/>
        </w:rPr>
        <w:t xml:space="preserve">Select the “Custom Profile” option and </w:t>
      </w:r>
      <w:r w:rsidR="00810118" w:rsidRPr="00EA5433">
        <w:rPr>
          <w:rFonts w:eastAsia="Calibri"/>
        </w:rPr>
        <w:t>click</w:t>
      </w:r>
      <w:r w:rsidRPr="00EA5433">
        <w:rPr>
          <w:rFonts w:eastAsia="Calibri"/>
        </w:rPr>
        <w:t xml:space="preserve"> the “Next” button.</w:t>
      </w:r>
    </w:p>
    <w:p w14:paraId="44C88829" w14:textId="77777777" w:rsidR="003674EF" w:rsidRPr="00EA5433" w:rsidRDefault="003674EF" w:rsidP="00EA5433">
      <w:pPr>
        <w:pStyle w:val="Step1"/>
        <w:rPr>
          <w:rFonts w:eastAsia="Calibri"/>
        </w:rPr>
      </w:pPr>
      <w:r w:rsidRPr="00EA5433">
        <w:rPr>
          <w:rFonts w:eastAsia="Calibri"/>
        </w:rPr>
        <w:t xml:space="preserve">In the “profile Creation Options” screen select the “Advanced profile creation” option and </w:t>
      </w:r>
      <w:r w:rsidR="00810118" w:rsidRPr="00EA5433">
        <w:rPr>
          <w:rFonts w:eastAsia="Calibri"/>
        </w:rPr>
        <w:t>click</w:t>
      </w:r>
      <w:r w:rsidRPr="00EA5433">
        <w:rPr>
          <w:rFonts w:eastAsia="Calibri"/>
        </w:rPr>
        <w:t xml:space="preserve"> “Next”.</w:t>
      </w:r>
    </w:p>
    <w:p w14:paraId="44C8882A" w14:textId="77777777" w:rsidR="003674EF" w:rsidRPr="00EA5433" w:rsidRDefault="003674EF" w:rsidP="00EA5433">
      <w:pPr>
        <w:pStyle w:val="Step1"/>
        <w:rPr>
          <w:rFonts w:eastAsia="Calibri"/>
        </w:rPr>
      </w:pPr>
      <w:r w:rsidRPr="00EA5433">
        <w:rPr>
          <w:rFonts w:eastAsia="Calibri"/>
        </w:rPr>
        <w:t>Profile Name: SRVLPSAUSNode02</w:t>
      </w:r>
      <w:r w:rsidR="00982F89" w:rsidRPr="00EA5433">
        <w:rPr>
          <w:rFonts w:eastAsia="Calibri"/>
        </w:rPr>
        <w:t xml:space="preserve"> </w:t>
      </w:r>
    </w:p>
    <w:p w14:paraId="44C8882B" w14:textId="43622A95" w:rsidR="003674EF" w:rsidRPr="00EA5433" w:rsidRDefault="003674EF" w:rsidP="00BB6154">
      <w:pPr>
        <w:pStyle w:val="Step1"/>
      </w:pPr>
      <w:r w:rsidRPr="00EA5433">
        <w:t>Profile Directory:</w:t>
      </w:r>
      <w:r w:rsidR="00982F89" w:rsidRPr="00EA5433">
        <w:t xml:space="preserve"> </w:t>
      </w:r>
      <w:r w:rsidRPr="00EA5433">
        <w:t>F:\DATA\IB</w:t>
      </w:r>
      <w:r w:rsidR="00452C82">
        <w:t>M\WebSphere\AppServer\profiles\</w:t>
      </w:r>
      <w:r w:rsidRPr="00EA5433">
        <w:t>SRVLPSAUSNode02</w:t>
      </w:r>
    </w:p>
    <w:p w14:paraId="44C8882C" w14:textId="77777777" w:rsidR="003674EF" w:rsidRPr="00EA5433" w:rsidRDefault="003674EF" w:rsidP="00EA5433">
      <w:pPr>
        <w:pStyle w:val="Step1"/>
        <w:rPr>
          <w:rFonts w:eastAsia="Calibri"/>
        </w:rPr>
      </w:pPr>
      <w:r w:rsidRPr="00EA5433">
        <w:rPr>
          <w:rFonts w:eastAsia="Calibri"/>
        </w:rPr>
        <w:t>Click “Next”</w:t>
      </w:r>
    </w:p>
    <w:p w14:paraId="44C8882D" w14:textId="77777777" w:rsidR="003674EF" w:rsidRPr="00EA5433" w:rsidRDefault="003674EF" w:rsidP="00EA5433">
      <w:pPr>
        <w:pStyle w:val="Step1"/>
        <w:rPr>
          <w:rFonts w:eastAsia="Calibri"/>
        </w:rPr>
      </w:pPr>
      <w:r w:rsidRPr="00EA5433">
        <w:rPr>
          <w:rFonts w:eastAsia="Calibri"/>
        </w:rPr>
        <w:t>In the “node and host names” screen</w:t>
      </w:r>
    </w:p>
    <w:p w14:paraId="44C8882E" w14:textId="77777777" w:rsidR="003674EF" w:rsidRPr="00EA5433" w:rsidRDefault="003674EF" w:rsidP="00BB6154">
      <w:pPr>
        <w:pStyle w:val="Step1"/>
      </w:pPr>
      <w:r w:rsidRPr="00EA5433">
        <w:t>Node name:</w:t>
      </w:r>
      <w:r w:rsidR="00982F89" w:rsidRPr="00EA5433">
        <w:t xml:space="preserve"> </w:t>
      </w:r>
      <w:r w:rsidRPr="00EA5433">
        <w:t>SRVLPSAUSNode02</w:t>
      </w:r>
    </w:p>
    <w:p w14:paraId="44C8882F" w14:textId="77777777" w:rsidR="003674EF" w:rsidRPr="00EA5433" w:rsidRDefault="003674EF" w:rsidP="00BB6154">
      <w:pPr>
        <w:pStyle w:val="Step1"/>
      </w:pPr>
      <w:r w:rsidRPr="00EA5433">
        <w:t>Host name:</w:t>
      </w:r>
      <w:r w:rsidR="00982F89" w:rsidRPr="00EA5433">
        <w:t xml:space="preserve"> </w:t>
      </w:r>
      <w:r w:rsidRPr="00EA5433">
        <w:t>&lt;actual servername.domain.com&gt;</w:t>
      </w:r>
    </w:p>
    <w:p w14:paraId="44C88830" w14:textId="77777777" w:rsidR="003674EF" w:rsidRPr="00EA5433" w:rsidRDefault="003674EF" w:rsidP="00EA5433">
      <w:pPr>
        <w:pStyle w:val="Step1"/>
        <w:rPr>
          <w:rFonts w:eastAsia="Calibri"/>
        </w:rPr>
      </w:pPr>
      <w:r w:rsidRPr="00EA5433">
        <w:rPr>
          <w:rFonts w:eastAsia="Calibri"/>
        </w:rPr>
        <w:t>Click “Next”</w:t>
      </w:r>
    </w:p>
    <w:p w14:paraId="44C88831" w14:textId="77777777" w:rsidR="003674EF" w:rsidRPr="00EA5433" w:rsidRDefault="003674EF" w:rsidP="00EA5433">
      <w:pPr>
        <w:pStyle w:val="Step1"/>
        <w:rPr>
          <w:rFonts w:eastAsia="Calibri"/>
        </w:rPr>
      </w:pPr>
      <w:r w:rsidRPr="00EA5433">
        <w:rPr>
          <w:rFonts w:eastAsia="Calibri"/>
        </w:rPr>
        <w:t>In the Federation Screen</w:t>
      </w:r>
    </w:p>
    <w:p w14:paraId="44C88832" w14:textId="77777777" w:rsidR="003674EF" w:rsidRPr="00EA5433" w:rsidRDefault="003674EF" w:rsidP="00BB6154">
      <w:pPr>
        <w:pStyle w:val="Step1"/>
      </w:pPr>
      <w:r w:rsidRPr="00EA5433">
        <w:t>Deployment manager host name: &lt; WAS3 SERVERNAME.domain.com&gt; (in your environment)</w:t>
      </w:r>
    </w:p>
    <w:p w14:paraId="44C88833" w14:textId="77777777" w:rsidR="003674EF" w:rsidRPr="00EA5433" w:rsidRDefault="003674EF" w:rsidP="00BB6154">
      <w:pPr>
        <w:pStyle w:val="Step1"/>
      </w:pPr>
      <w:r w:rsidRPr="00EA5433">
        <w:t>Deployment manager SOAP port number:</w:t>
      </w:r>
      <w:r w:rsidR="00982F89" w:rsidRPr="00EA5433">
        <w:t xml:space="preserve"> </w:t>
      </w:r>
      <w:r w:rsidRPr="00EA5433">
        <w:t>8879</w:t>
      </w:r>
    </w:p>
    <w:p w14:paraId="44C88834" w14:textId="77777777" w:rsidR="003674EF" w:rsidRPr="00EA5433" w:rsidRDefault="003674EF" w:rsidP="00BB6154">
      <w:pPr>
        <w:pStyle w:val="Step1"/>
      </w:pPr>
      <w:r w:rsidRPr="00EA5433">
        <w:t>Deployment manager authentication</w:t>
      </w:r>
    </w:p>
    <w:p w14:paraId="44C88835" w14:textId="77777777" w:rsidR="003674EF" w:rsidRPr="00EA5433" w:rsidRDefault="00EA5433" w:rsidP="00EA5433">
      <w:pPr>
        <w:pStyle w:val="Bullet3"/>
        <w:rPr>
          <w:rFonts w:eastAsia="Calibri"/>
        </w:rPr>
      </w:pPr>
      <w:r w:rsidRPr="00EA5433">
        <w:rPr>
          <w:rFonts w:eastAsia="Calibri"/>
        </w:rPr>
        <w:t>E</w:t>
      </w:r>
      <w:r w:rsidR="003674EF" w:rsidRPr="00EA5433">
        <w:rPr>
          <w:rFonts w:eastAsia="Calibri"/>
        </w:rPr>
        <w:t>nter a username and password – RECORD this information</w:t>
      </w:r>
    </w:p>
    <w:p w14:paraId="44C88836" w14:textId="77777777" w:rsidR="003674EF" w:rsidRPr="00EA5433" w:rsidRDefault="003674EF" w:rsidP="00EA5433">
      <w:pPr>
        <w:pStyle w:val="Step1"/>
        <w:rPr>
          <w:rFonts w:eastAsia="Calibri"/>
        </w:rPr>
      </w:pPr>
      <w:r w:rsidRPr="00EA5433">
        <w:rPr>
          <w:rFonts w:eastAsia="Calibri"/>
        </w:rPr>
        <w:t xml:space="preserve">Leave the Federate this Node Later option unchecked, and </w:t>
      </w:r>
      <w:r w:rsidR="00810118" w:rsidRPr="00EA5433">
        <w:rPr>
          <w:rFonts w:eastAsia="Calibri"/>
        </w:rPr>
        <w:t>click</w:t>
      </w:r>
      <w:r w:rsidRPr="00EA5433">
        <w:rPr>
          <w:rFonts w:eastAsia="Calibri"/>
        </w:rPr>
        <w:t xml:space="preserve"> “Next”</w:t>
      </w:r>
    </w:p>
    <w:p w14:paraId="44C88837" w14:textId="77777777" w:rsidR="003674EF" w:rsidRPr="00EA5433" w:rsidRDefault="003674EF" w:rsidP="00EA5433">
      <w:pPr>
        <w:pStyle w:val="Step1"/>
        <w:rPr>
          <w:rFonts w:eastAsia="Calibri"/>
        </w:rPr>
      </w:pPr>
      <w:r w:rsidRPr="00EA5433">
        <w:rPr>
          <w:rFonts w:eastAsia="Calibri"/>
        </w:rPr>
        <w:t xml:space="preserve">In the Security Certificate (Part 1) screen, just </w:t>
      </w:r>
      <w:r w:rsidR="00810118" w:rsidRPr="00EA5433">
        <w:rPr>
          <w:rFonts w:eastAsia="Calibri"/>
        </w:rPr>
        <w:t>click</w:t>
      </w:r>
      <w:r w:rsidRPr="00EA5433">
        <w:rPr>
          <w:rFonts w:eastAsia="Calibri"/>
        </w:rPr>
        <w:t xml:space="preserve"> Next button.</w:t>
      </w:r>
    </w:p>
    <w:p w14:paraId="44C88838" w14:textId="77777777" w:rsidR="003674EF" w:rsidRPr="00EA5433" w:rsidRDefault="003674EF" w:rsidP="00EA5433">
      <w:pPr>
        <w:pStyle w:val="Step1"/>
        <w:rPr>
          <w:rFonts w:eastAsia="Calibri"/>
        </w:rPr>
      </w:pPr>
      <w:r w:rsidRPr="00EA5433">
        <w:rPr>
          <w:rFonts w:eastAsia="Calibri"/>
        </w:rPr>
        <w:t xml:space="preserve">In the Security Certificate (Part 2) screen, just </w:t>
      </w:r>
      <w:r w:rsidR="00810118" w:rsidRPr="00EA5433">
        <w:rPr>
          <w:rFonts w:eastAsia="Calibri"/>
        </w:rPr>
        <w:t>click</w:t>
      </w:r>
      <w:r w:rsidRPr="00EA5433">
        <w:rPr>
          <w:rFonts w:eastAsia="Calibri"/>
        </w:rPr>
        <w:t xml:space="preserve"> the Next button.</w:t>
      </w:r>
    </w:p>
    <w:p w14:paraId="44C88839" w14:textId="77777777" w:rsidR="003674EF" w:rsidRPr="00EA5433" w:rsidRDefault="003674EF" w:rsidP="00EA5433">
      <w:pPr>
        <w:pStyle w:val="Step1"/>
        <w:rPr>
          <w:rFonts w:eastAsia="Calibri"/>
        </w:rPr>
      </w:pPr>
      <w:r w:rsidRPr="00EA5433">
        <w:rPr>
          <w:rFonts w:eastAsia="Calibri"/>
        </w:rPr>
        <w:t>In the Port Values Assignment screen,</w:t>
      </w:r>
      <w:r w:rsidR="00982F89" w:rsidRPr="00EA5433">
        <w:rPr>
          <w:rFonts w:eastAsia="Calibri"/>
        </w:rPr>
        <w:t xml:space="preserve"> </w:t>
      </w:r>
      <w:r w:rsidRPr="00EA5433">
        <w:rPr>
          <w:rFonts w:eastAsia="Calibri"/>
        </w:rPr>
        <w:t>Normally, you can just click Next.</w:t>
      </w:r>
      <w:r w:rsidR="00982F89" w:rsidRPr="00EA5433">
        <w:rPr>
          <w:rFonts w:eastAsia="Calibri"/>
        </w:rPr>
        <w:t xml:space="preserve"> </w:t>
      </w:r>
      <w:r w:rsidRPr="00EA5433">
        <w:rPr>
          <w:rFonts w:eastAsia="Calibri"/>
        </w:rPr>
        <w:t xml:space="preserve">If there is a port conflict, make sure to change the value based on the Recommended Port Values. </w:t>
      </w:r>
      <w:r w:rsidR="00810118" w:rsidRPr="00EA5433">
        <w:rPr>
          <w:rFonts w:eastAsia="Calibri"/>
        </w:rPr>
        <w:t>Click</w:t>
      </w:r>
      <w:r w:rsidRPr="00EA5433">
        <w:rPr>
          <w:rFonts w:eastAsia="Calibri"/>
        </w:rPr>
        <w:t xml:space="preserve"> Next button.</w:t>
      </w:r>
    </w:p>
    <w:p w14:paraId="44C8883A" w14:textId="77777777" w:rsidR="003674EF" w:rsidRPr="00EA5433" w:rsidRDefault="003674EF" w:rsidP="00EA5433">
      <w:pPr>
        <w:pStyle w:val="Step1"/>
        <w:rPr>
          <w:rFonts w:eastAsia="Calibri"/>
        </w:rPr>
      </w:pPr>
      <w:r w:rsidRPr="00EA5433">
        <w:rPr>
          <w:rFonts w:eastAsia="Calibri"/>
        </w:rPr>
        <w:t xml:space="preserve">On the Profile Creation Summary screen, </w:t>
      </w:r>
      <w:r w:rsidR="00810118" w:rsidRPr="00EA5433">
        <w:rPr>
          <w:rFonts w:eastAsia="Calibri"/>
        </w:rPr>
        <w:t>click</w:t>
      </w:r>
      <w:r w:rsidRPr="00EA5433">
        <w:rPr>
          <w:rFonts w:eastAsia="Calibri"/>
        </w:rPr>
        <w:t xml:space="preserve"> “Create” button to create the profile.</w:t>
      </w:r>
    </w:p>
    <w:p w14:paraId="44C8883B" w14:textId="77777777" w:rsidR="003674EF" w:rsidRPr="00EA5433" w:rsidRDefault="003674EF" w:rsidP="00EA5433">
      <w:pPr>
        <w:pStyle w:val="Step1"/>
        <w:rPr>
          <w:rFonts w:eastAsia="Calibri"/>
        </w:rPr>
      </w:pPr>
      <w:r w:rsidRPr="00EA5433">
        <w:rPr>
          <w:rFonts w:eastAsia="Calibri"/>
        </w:rPr>
        <w:t xml:space="preserve">Uncheck the “Launch the First steps console” and </w:t>
      </w:r>
      <w:r w:rsidR="00810118" w:rsidRPr="00EA5433">
        <w:rPr>
          <w:rFonts w:eastAsia="Calibri"/>
        </w:rPr>
        <w:t>Click</w:t>
      </w:r>
      <w:r w:rsidRPr="00EA5433">
        <w:rPr>
          <w:rFonts w:eastAsia="Calibri"/>
        </w:rPr>
        <w:t xml:space="preserve"> Finish.</w:t>
      </w:r>
      <w:r w:rsidR="00982F89" w:rsidRPr="00EA5433">
        <w:rPr>
          <w:rFonts w:eastAsia="Calibri"/>
        </w:rPr>
        <w:t xml:space="preserve"> </w:t>
      </w:r>
      <w:r w:rsidRPr="00EA5433">
        <w:rPr>
          <w:rFonts w:eastAsia="Calibri"/>
        </w:rPr>
        <w:t>Then go back to the Profile management tool, and finish creating the additional profiles ahead.</w:t>
      </w:r>
      <w:r w:rsidR="00982F89" w:rsidRPr="00EA5433">
        <w:rPr>
          <w:rFonts w:eastAsia="Calibri"/>
        </w:rPr>
        <w:t xml:space="preserve"> </w:t>
      </w:r>
    </w:p>
    <w:p w14:paraId="44C8883C" w14:textId="77777777" w:rsidR="003674EF" w:rsidRPr="00595047" w:rsidRDefault="003674EF" w:rsidP="003674EF">
      <w:pPr>
        <w:pStyle w:val="Heading3"/>
        <w:rPr>
          <w:rFonts w:eastAsia="Calibri"/>
        </w:rPr>
      </w:pPr>
      <w:bookmarkStart w:id="99" w:name="_Toc400291097"/>
      <w:r>
        <w:t>WebSphere Profile &amp; Node Creation:</w:t>
      </w:r>
      <w:r w:rsidR="00982F89">
        <w:t xml:space="preserve"> </w:t>
      </w:r>
      <w:r w:rsidRPr="00595047">
        <w:t>WAS4 Server -JSQLXML</w:t>
      </w:r>
      <w:bookmarkEnd w:id="99"/>
    </w:p>
    <w:p w14:paraId="44C8883D" w14:textId="77777777" w:rsidR="003674EF" w:rsidRPr="00EA5433" w:rsidRDefault="003674EF" w:rsidP="00EA5433">
      <w:r w:rsidRPr="00EA5433">
        <w:t>In development environments there is not always a second Cache Server.</w:t>
      </w:r>
      <w:r w:rsidR="00982F89" w:rsidRPr="00EA5433">
        <w:t xml:space="preserve"> </w:t>
      </w:r>
      <w:r w:rsidRPr="00EA5433">
        <w:t xml:space="preserve">Skip </w:t>
      </w:r>
      <w:r w:rsidR="00EA5433" w:rsidRPr="00EA5433">
        <w:t>past this section if applicable</w:t>
      </w:r>
      <w:r w:rsidR="00EA5433">
        <w:t>.</w:t>
      </w:r>
    </w:p>
    <w:p w14:paraId="44C8883E" w14:textId="77777777" w:rsidR="003674EF" w:rsidRPr="00EA5433" w:rsidRDefault="003674EF" w:rsidP="00986570">
      <w:pPr>
        <w:pStyle w:val="Step1"/>
        <w:numPr>
          <w:ilvl w:val="0"/>
          <w:numId w:val="66"/>
        </w:numPr>
        <w:ind w:left="900" w:hanging="540"/>
        <w:rPr>
          <w:rFonts w:eastAsiaTheme="minorHAnsi"/>
        </w:rPr>
      </w:pPr>
      <w:r w:rsidRPr="00EA5433">
        <w:rPr>
          <w:rFonts w:eastAsiaTheme="minorHAnsi"/>
        </w:rPr>
        <w:t>USE PMT (Profile Management tool)</w:t>
      </w:r>
      <w:r w:rsidR="00982F89" w:rsidRPr="00EA5433">
        <w:rPr>
          <w:rFonts w:eastAsiaTheme="minorHAnsi"/>
        </w:rPr>
        <w:t xml:space="preserve"> </w:t>
      </w:r>
      <w:r w:rsidRPr="00EA5433">
        <w:rPr>
          <w:rFonts w:eastAsiaTheme="minorHAnsi"/>
        </w:rPr>
        <w:t>from F:\Data\IBM\WebSphere\AppServer\firststeps\firststeps.bat</w:t>
      </w:r>
    </w:p>
    <w:p w14:paraId="44C8883F" w14:textId="77777777" w:rsidR="003674EF" w:rsidRPr="00EA5433" w:rsidRDefault="003674EF" w:rsidP="00EA5433">
      <w:pPr>
        <w:pStyle w:val="Step1"/>
        <w:rPr>
          <w:rFonts w:eastAsia="Calibri"/>
        </w:rPr>
      </w:pPr>
      <w:r w:rsidRPr="00EA5433">
        <w:rPr>
          <w:rFonts w:eastAsia="Calibri"/>
        </w:rPr>
        <w:t xml:space="preserve">From the “Profile Management Tool” </w:t>
      </w:r>
      <w:r w:rsidR="00810118" w:rsidRPr="00EA5433">
        <w:rPr>
          <w:rFonts w:eastAsia="Calibri"/>
        </w:rPr>
        <w:t>click</w:t>
      </w:r>
      <w:r w:rsidRPr="00EA5433">
        <w:rPr>
          <w:rFonts w:eastAsia="Calibri"/>
        </w:rPr>
        <w:t xml:space="preserve"> the “Create” button</w:t>
      </w:r>
    </w:p>
    <w:p w14:paraId="44C88840" w14:textId="77777777" w:rsidR="003674EF" w:rsidRPr="00EA5433" w:rsidRDefault="003674EF" w:rsidP="00EA5433">
      <w:pPr>
        <w:pStyle w:val="Step1"/>
        <w:rPr>
          <w:rFonts w:eastAsia="Calibri"/>
        </w:rPr>
      </w:pPr>
      <w:r w:rsidRPr="00EA5433">
        <w:rPr>
          <w:rFonts w:eastAsia="Calibri"/>
        </w:rPr>
        <w:t xml:space="preserve">Select the “Custom Profile” option and </w:t>
      </w:r>
      <w:r w:rsidR="00810118" w:rsidRPr="00EA5433">
        <w:rPr>
          <w:rFonts w:eastAsia="Calibri"/>
        </w:rPr>
        <w:t>click</w:t>
      </w:r>
      <w:r w:rsidRPr="00EA5433">
        <w:rPr>
          <w:rFonts w:eastAsia="Calibri"/>
        </w:rPr>
        <w:t xml:space="preserve"> the “Next” button.</w:t>
      </w:r>
    </w:p>
    <w:p w14:paraId="44C88841" w14:textId="77777777" w:rsidR="003674EF" w:rsidRPr="00EA5433" w:rsidRDefault="003674EF" w:rsidP="00EA5433">
      <w:pPr>
        <w:pStyle w:val="Step1"/>
        <w:rPr>
          <w:rFonts w:eastAsia="Calibri"/>
        </w:rPr>
      </w:pPr>
      <w:r w:rsidRPr="00EA5433">
        <w:rPr>
          <w:rFonts w:eastAsia="Calibri"/>
        </w:rPr>
        <w:t xml:space="preserve">In the “profile Creation Options” screen select the “Advanced profile creation” option and </w:t>
      </w:r>
      <w:r w:rsidR="00810118" w:rsidRPr="00EA5433">
        <w:rPr>
          <w:rFonts w:eastAsia="Calibri"/>
        </w:rPr>
        <w:t>click</w:t>
      </w:r>
      <w:r w:rsidRPr="00EA5433">
        <w:rPr>
          <w:rFonts w:eastAsia="Calibri"/>
        </w:rPr>
        <w:t xml:space="preserve"> “Next”.</w:t>
      </w:r>
    </w:p>
    <w:p w14:paraId="44C88842" w14:textId="77777777" w:rsidR="003674EF" w:rsidRPr="00EA5433" w:rsidRDefault="003674EF" w:rsidP="00BB6154">
      <w:pPr>
        <w:pStyle w:val="Step1"/>
      </w:pPr>
      <w:r w:rsidRPr="00EA5433">
        <w:t>Profile Name: SRVLPSJSQLXMLNode02</w:t>
      </w:r>
      <w:r w:rsidR="00982F89" w:rsidRPr="00EA5433">
        <w:t xml:space="preserve"> </w:t>
      </w:r>
    </w:p>
    <w:p w14:paraId="44C88843" w14:textId="675D4785" w:rsidR="003674EF" w:rsidRPr="00EA5433" w:rsidRDefault="003674EF" w:rsidP="00BB6154">
      <w:pPr>
        <w:pStyle w:val="Step1"/>
      </w:pPr>
      <w:r w:rsidRPr="00EA5433">
        <w:t>Profile Directory:</w:t>
      </w:r>
      <w:r w:rsidR="00982F89" w:rsidRPr="00EA5433">
        <w:t xml:space="preserve"> </w:t>
      </w:r>
      <w:r w:rsidRPr="00EA5433">
        <w:t>F:\DATA\IB</w:t>
      </w:r>
      <w:r w:rsidR="00452C82">
        <w:t>M\WebSphere\AppServer\profiles\</w:t>
      </w:r>
      <w:r w:rsidRPr="00EA5433">
        <w:t>SRVLPSJSQLXMLNode02</w:t>
      </w:r>
    </w:p>
    <w:p w14:paraId="44C88844" w14:textId="77777777" w:rsidR="003674EF" w:rsidRPr="00EA5433" w:rsidRDefault="003674EF" w:rsidP="00EA5433">
      <w:pPr>
        <w:pStyle w:val="Step1"/>
        <w:rPr>
          <w:rFonts w:eastAsia="Calibri"/>
        </w:rPr>
      </w:pPr>
      <w:r w:rsidRPr="00EA5433">
        <w:rPr>
          <w:rFonts w:eastAsia="Calibri"/>
        </w:rPr>
        <w:t>Click “Next”</w:t>
      </w:r>
    </w:p>
    <w:p w14:paraId="44C88845" w14:textId="77777777" w:rsidR="003674EF" w:rsidRPr="00EA5433" w:rsidRDefault="003674EF" w:rsidP="00EA5433">
      <w:pPr>
        <w:pStyle w:val="Step1"/>
        <w:rPr>
          <w:rFonts w:eastAsia="Calibri"/>
        </w:rPr>
      </w:pPr>
      <w:r w:rsidRPr="00EA5433">
        <w:rPr>
          <w:rFonts w:eastAsia="Calibri"/>
        </w:rPr>
        <w:t>In the “node and host names” screen</w:t>
      </w:r>
    </w:p>
    <w:p w14:paraId="44C88846" w14:textId="77777777" w:rsidR="003674EF" w:rsidRPr="00EA5433" w:rsidRDefault="003674EF" w:rsidP="00BB6154">
      <w:pPr>
        <w:pStyle w:val="Step1"/>
      </w:pPr>
      <w:r w:rsidRPr="00EA5433">
        <w:t>Node name:</w:t>
      </w:r>
      <w:r w:rsidR="00982F89" w:rsidRPr="00EA5433">
        <w:t xml:space="preserve"> </w:t>
      </w:r>
      <w:r w:rsidRPr="00EA5433">
        <w:t>SRVLPSJSQLXMLNode02</w:t>
      </w:r>
    </w:p>
    <w:p w14:paraId="44C88847" w14:textId="77777777" w:rsidR="003674EF" w:rsidRPr="00EA5433" w:rsidRDefault="003674EF" w:rsidP="00BB6154">
      <w:pPr>
        <w:pStyle w:val="Step1"/>
      </w:pPr>
      <w:r w:rsidRPr="00EA5433">
        <w:t>Host name:</w:t>
      </w:r>
      <w:r w:rsidR="00982F89" w:rsidRPr="00EA5433">
        <w:t xml:space="preserve"> </w:t>
      </w:r>
      <w:r w:rsidRPr="00EA5433">
        <w:t>&lt;actual servername.domain.com&gt;</w:t>
      </w:r>
    </w:p>
    <w:p w14:paraId="44C88848" w14:textId="77777777" w:rsidR="003674EF" w:rsidRPr="00EA5433" w:rsidRDefault="003674EF" w:rsidP="00EA5433">
      <w:pPr>
        <w:pStyle w:val="Step1"/>
        <w:rPr>
          <w:rFonts w:eastAsia="Calibri"/>
        </w:rPr>
      </w:pPr>
      <w:r w:rsidRPr="00EA5433">
        <w:rPr>
          <w:rFonts w:eastAsia="Calibri"/>
        </w:rPr>
        <w:t>Click “Next”</w:t>
      </w:r>
    </w:p>
    <w:p w14:paraId="44C88849" w14:textId="77777777" w:rsidR="003674EF" w:rsidRPr="00EA5433" w:rsidRDefault="003674EF" w:rsidP="00EA5433">
      <w:pPr>
        <w:pStyle w:val="Step1"/>
        <w:rPr>
          <w:rFonts w:eastAsia="Calibri"/>
        </w:rPr>
      </w:pPr>
      <w:r w:rsidRPr="00EA5433">
        <w:rPr>
          <w:rFonts w:eastAsia="Calibri"/>
        </w:rPr>
        <w:t>In the Federation Screen</w:t>
      </w:r>
    </w:p>
    <w:p w14:paraId="44C8884A" w14:textId="77777777" w:rsidR="003674EF" w:rsidRPr="00EA5433" w:rsidRDefault="003674EF" w:rsidP="00BB6154">
      <w:pPr>
        <w:pStyle w:val="Step1"/>
      </w:pPr>
      <w:r w:rsidRPr="00EA5433">
        <w:t>Deployment manager host name: &lt; WAS3 SERVERNAME.domain.com&gt; (in your environment)</w:t>
      </w:r>
    </w:p>
    <w:p w14:paraId="44C8884B" w14:textId="77777777" w:rsidR="003674EF" w:rsidRPr="00EA5433" w:rsidRDefault="003674EF" w:rsidP="00BB6154">
      <w:pPr>
        <w:pStyle w:val="Step1"/>
      </w:pPr>
      <w:r w:rsidRPr="00EA5433">
        <w:t>Deployment manager SOAP port number:</w:t>
      </w:r>
      <w:r w:rsidR="00982F89" w:rsidRPr="00EA5433">
        <w:t xml:space="preserve"> </w:t>
      </w:r>
      <w:r w:rsidRPr="00EA5433">
        <w:t>8879</w:t>
      </w:r>
    </w:p>
    <w:p w14:paraId="44C8884C" w14:textId="77777777" w:rsidR="003674EF" w:rsidRPr="00EA5433" w:rsidRDefault="003674EF" w:rsidP="00BB6154">
      <w:pPr>
        <w:pStyle w:val="Step1"/>
      </w:pPr>
      <w:r w:rsidRPr="00EA5433">
        <w:t>Deployment manager authentication</w:t>
      </w:r>
    </w:p>
    <w:p w14:paraId="44C8884D" w14:textId="77777777" w:rsidR="003674EF" w:rsidRPr="00EA5433" w:rsidRDefault="00EA5433" w:rsidP="00EA5433">
      <w:pPr>
        <w:pStyle w:val="Bullet3"/>
        <w:rPr>
          <w:rFonts w:eastAsia="Calibri"/>
        </w:rPr>
      </w:pPr>
      <w:r w:rsidRPr="00EA5433">
        <w:rPr>
          <w:rFonts w:eastAsia="Calibri"/>
        </w:rPr>
        <w:t>E</w:t>
      </w:r>
      <w:r w:rsidR="003674EF" w:rsidRPr="00EA5433">
        <w:rPr>
          <w:rFonts w:eastAsia="Calibri"/>
        </w:rPr>
        <w:t>nter a username and password – RECORD this information</w:t>
      </w:r>
    </w:p>
    <w:p w14:paraId="44C8884E" w14:textId="77777777" w:rsidR="003674EF" w:rsidRPr="00EA5433" w:rsidRDefault="003674EF" w:rsidP="00EA5433">
      <w:pPr>
        <w:pStyle w:val="Step1"/>
        <w:rPr>
          <w:rFonts w:eastAsia="Calibri"/>
        </w:rPr>
      </w:pPr>
      <w:r w:rsidRPr="00EA5433">
        <w:rPr>
          <w:rFonts w:eastAsia="Calibri"/>
        </w:rPr>
        <w:t xml:space="preserve">Leave the Federate this Node Later option unchecked, and </w:t>
      </w:r>
      <w:r w:rsidR="00810118" w:rsidRPr="00EA5433">
        <w:rPr>
          <w:rFonts w:eastAsia="Calibri"/>
        </w:rPr>
        <w:t>click</w:t>
      </w:r>
      <w:r w:rsidRPr="00EA5433">
        <w:rPr>
          <w:rFonts w:eastAsia="Calibri"/>
        </w:rPr>
        <w:t xml:space="preserve"> “Next”</w:t>
      </w:r>
    </w:p>
    <w:p w14:paraId="44C8884F" w14:textId="77777777" w:rsidR="003674EF" w:rsidRPr="00EA5433" w:rsidRDefault="003674EF" w:rsidP="00EA5433">
      <w:pPr>
        <w:pStyle w:val="Step1"/>
        <w:rPr>
          <w:rFonts w:eastAsia="Calibri"/>
        </w:rPr>
      </w:pPr>
      <w:r w:rsidRPr="00EA5433">
        <w:rPr>
          <w:rFonts w:eastAsia="Calibri"/>
        </w:rPr>
        <w:t xml:space="preserve">In the Security Certificate (Part 1) screen, just </w:t>
      </w:r>
      <w:r w:rsidR="00810118" w:rsidRPr="00EA5433">
        <w:rPr>
          <w:rFonts w:eastAsia="Calibri"/>
        </w:rPr>
        <w:t>click</w:t>
      </w:r>
      <w:r w:rsidRPr="00EA5433">
        <w:rPr>
          <w:rFonts w:eastAsia="Calibri"/>
        </w:rPr>
        <w:t xml:space="preserve"> Next button.</w:t>
      </w:r>
    </w:p>
    <w:p w14:paraId="44C88850" w14:textId="77777777" w:rsidR="003674EF" w:rsidRPr="00EA5433" w:rsidRDefault="003674EF" w:rsidP="00EA5433">
      <w:pPr>
        <w:pStyle w:val="Step1"/>
        <w:rPr>
          <w:rFonts w:eastAsia="Calibri"/>
        </w:rPr>
      </w:pPr>
      <w:r w:rsidRPr="00EA5433">
        <w:rPr>
          <w:rFonts w:eastAsia="Calibri"/>
        </w:rPr>
        <w:t xml:space="preserve">In the Security Certificate (Part 2) screen, just </w:t>
      </w:r>
      <w:r w:rsidR="00810118" w:rsidRPr="00EA5433">
        <w:rPr>
          <w:rFonts w:eastAsia="Calibri"/>
        </w:rPr>
        <w:t>click</w:t>
      </w:r>
      <w:r w:rsidRPr="00EA5433">
        <w:rPr>
          <w:rFonts w:eastAsia="Calibri"/>
        </w:rPr>
        <w:t xml:space="preserve"> the Next button.</w:t>
      </w:r>
    </w:p>
    <w:p w14:paraId="44C88851" w14:textId="77777777" w:rsidR="003674EF" w:rsidRPr="00EA5433" w:rsidRDefault="003674EF" w:rsidP="00EA5433">
      <w:pPr>
        <w:pStyle w:val="Step1"/>
        <w:rPr>
          <w:rFonts w:eastAsia="Calibri"/>
        </w:rPr>
      </w:pPr>
      <w:r w:rsidRPr="00EA5433">
        <w:rPr>
          <w:rFonts w:eastAsia="Calibri"/>
        </w:rPr>
        <w:t>In the Port Values Assignment screen,</w:t>
      </w:r>
      <w:r w:rsidR="00982F89" w:rsidRPr="00EA5433">
        <w:rPr>
          <w:rFonts w:eastAsia="Calibri"/>
        </w:rPr>
        <w:t xml:space="preserve"> </w:t>
      </w:r>
      <w:r w:rsidRPr="00EA5433">
        <w:rPr>
          <w:rFonts w:eastAsia="Calibri"/>
        </w:rPr>
        <w:t>Normally, you can just click Next.</w:t>
      </w:r>
      <w:r w:rsidR="00982F89" w:rsidRPr="00EA5433">
        <w:rPr>
          <w:rFonts w:eastAsia="Calibri"/>
        </w:rPr>
        <w:t xml:space="preserve"> </w:t>
      </w:r>
      <w:r w:rsidRPr="00EA5433">
        <w:rPr>
          <w:rFonts w:eastAsia="Calibri"/>
        </w:rPr>
        <w:t xml:space="preserve">If there is a port conflict, make sure to change the value based on the Recommended Port Values. </w:t>
      </w:r>
      <w:r w:rsidR="00810118" w:rsidRPr="00EA5433">
        <w:rPr>
          <w:rFonts w:eastAsia="Calibri"/>
        </w:rPr>
        <w:t>Click</w:t>
      </w:r>
      <w:r w:rsidRPr="00EA5433">
        <w:rPr>
          <w:rFonts w:eastAsia="Calibri"/>
        </w:rPr>
        <w:t xml:space="preserve"> Next button.</w:t>
      </w:r>
    </w:p>
    <w:p w14:paraId="44C88852" w14:textId="77777777" w:rsidR="003674EF" w:rsidRPr="00EA5433" w:rsidRDefault="003674EF" w:rsidP="00EA5433">
      <w:pPr>
        <w:pStyle w:val="Step1"/>
        <w:rPr>
          <w:rFonts w:eastAsia="Calibri"/>
        </w:rPr>
      </w:pPr>
      <w:r w:rsidRPr="00EA5433">
        <w:rPr>
          <w:rFonts w:eastAsia="Calibri"/>
        </w:rPr>
        <w:t xml:space="preserve">On the Profile Creation Summary screen, </w:t>
      </w:r>
      <w:r w:rsidR="00810118" w:rsidRPr="00EA5433">
        <w:rPr>
          <w:rFonts w:eastAsia="Calibri"/>
        </w:rPr>
        <w:t>click</w:t>
      </w:r>
      <w:r w:rsidRPr="00EA5433">
        <w:rPr>
          <w:rFonts w:eastAsia="Calibri"/>
        </w:rPr>
        <w:t xml:space="preserve"> “Create” button to create the profile.</w:t>
      </w:r>
    </w:p>
    <w:p w14:paraId="44C88853" w14:textId="77777777" w:rsidR="003674EF" w:rsidRPr="00EA5433" w:rsidRDefault="003674EF" w:rsidP="00EA5433">
      <w:pPr>
        <w:pStyle w:val="Step1"/>
        <w:rPr>
          <w:rFonts w:eastAsia="Calibri"/>
        </w:rPr>
      </w:pPr>
      <w:r w:rsidRPr="00EA5433">
        <w:rPr>
          <w:rFonts w:eastAsia="Calibri"/>
        </w:rPr>
        <w:t xml:space="preserve">Uncheck the “Launch the First steps console” and </w:t>
      </w:r>
      <w:r w:rsidR="00810118" w:rsidRPr="00EA5433">
        <w:rPr>
          <w:rFonts w:eastAsia="Calibri"/>
        </w:rPr>
        <w:t>Click</w:t>
      </w:r>
      <w:r w:rsidRPr="00EA5433">
        <w:rPr>
          <w:rFonts w:eastAsia="Calibri"/>
        </w:rPr>
        <w:t xml:space="preserve"> Finish.</w:t>
      </w:r>
      <w:r w:rsidR="00982F89" w:rsidRPr="00EA5433">
        <w:rPr>
          <w:rFonts w:eastAsia="Calibri"/>
        </w:rPr>
        <w:t xml:space="preserve"> </w:t>
      </w:r>
      <w:r w:rsidRPr="00EA5433">
        <w:rPr>
          <w:rFonts w:eastAsia="Calibri"/>
        </w:rPr>
        <w:t>Then go back to the Profile management tool, and finish creating the additional profiles ahead.</w:t>
      </w:r>
      <w:r w:rsidR="00982F89" w:rsidRPr="00EA5433">
        <w:rPr>
          <w:rFonts w:eastAsia="Calibri"/>
        </w:rPr>
        <w:t xml:space="preserve"> </w:t>
      </w:r>
    </w:p>
    <w:p w14:paraId="44C88854" w14:textId="77777777" w:rsidR="003674EF" w:rsidRPr="00595047" w:rsidRDefault="003674EF" w:rsidP="003674EF">
      <w:pPr>
        <w:pStyle w:val="Heading3"/>
        <w:rPr>
          <w:rFonts w:eastAsia="Calibri"/>
        </w:rPr>
      </w:pPr>
      <w:bookmarkStart w:id="100" w:name="_Toc400291098"/>
      <w:r>
        <w:t xml:space="preserve">WebSphere Profile &amp; Node Creation: </w:t>
      </w:r>
      <w:r w:rsidRPr="00595047">
        <w:t>WAS4 Server -LX</w:t>
      </w:r>
      <w:bookmarkEnd w:id="100"/>
    </w:p>
    <w:p w14:paraId="44C88855" w14:textId="77777777" w:rsidR="003674EF" w:rsidRPr="00282D19" w:rsidRDefault="003674EF" w:rsidP="00282D19">
      <w:r w:rsidRPr="00282D19">
        <w:t>In development environments there is not always a second Cache Server.</w:t>
      </w:r>
      <w:r w:rsidR="00982F89" w:rsidRPr="00282D19">
        <w:t xml:space="preserve"> </w:t>
      </w:r>
      <w:r w:rsidRPr="00282D19">
        <w:t xml:space="preserve">Skip </w:t>
      </w:r>
      <w:r w:rsidR="00EA5433" w:rsidRPr="00282D19">
        <w:t>past this section if applicable.</w:t>
      </w:r>
    </w:p>
    <w:p w14:paraId="44C88856" w14:textId="77777777" w:rsidR="003674EF" w:rsidRPr="00282D19" w:rsidRDefault="003674EF" w:rsidP="00986570">
      <w:pPr>
        <w:pStyle w:val="Step1"/>
        <w:numPr>
          <w:ilvl w:val="0"/>
          <w:numId w:val="67"/>
        </w:numPr>
        <w:ind w:left="900" w:hanging="540"/>
        <w:rPr>
          <w:rFonts w:eastAsiaTheme="minorHAnsi"/>
        </w:rPr>
      </w:pPr>
      <w:r w:rsidRPr="00282D19">
        <w:rPr>
          <w:rFonts w:eastAsiaTheme="minorHAnsi"/>
        </w:rPr>
        <w:t>USE PMT (Profile Management tool)</w:t>
      </w:r>
      <w:r w:rsidR="00982F89" w:rsidRPr="00282D19">
        <w:rPr>
          <w:rFonts w:eastAsiaTheme="minorHAnsi"/>
        </w:rPr>
        <w:t xml:space="preserve"> </w:t>
      </w:r>
      <w:r w:rsidRPr="00282D19">
        <w:rPr>
          <w:rFonts w:eastAsiaTheme="minorHAnsi"/>
        </w:rPr>
        <w:t>from F:\Data\IBM\WebSphere\AppServer\firststeps\firststeps.bat</w:t>
      </w:r>
    </w:p>
    <w:p w14:paraId="44C88857" w14:textId="77777777" w:rsidR="003674EF" w:rsidRPr="00282D19" w:rsidRDefault="003674EF" w:rsidP="00282D19">
      <w:pPr>
        <w:pStyle w:val="Step1"/>
        <w:rPr>
          <w:rFonts w:eastAsia="Calibri"/>
        </w:rPr>
      </w:pPr>
      <w:r w:rsidRPr="00282D19">
        <w:rPr>
          <w:rFonts w:eastAsia="Calibri"/>
        </w:rPr>
        <w:t xml:space="preserve">From the “Profile Management Tool” </w:t>
      </w:r>
      <w:r w:rsidR="00810118" w:rsidRPr="00282D19">
        <w:rPr>
          <w:rFonts w:eastAsia="Calibri"/>
        </w:rPr>
        <w:t>click</w:t>
      </w:r>
      <w:r w:rsidRPr="00282D19">
        <w:rPr>
          <w:rFonts w:eastAsia="Calibri"/>
        </w:rPr>
        <w:t xml:space="preserve"> the “Create” button</w:t>
      </w:r>
    </w:p>
    <w:p w14:paraId="44C88858" w14:textId="77777777" w:rsidR="003674EF" w:rsidRPr="00282D19" w:rsidRDefault="003674EF" w:rsidP="00282D19">
      <w:pPr>
        <w:pStyle w:val="Step1"/>
        <w:rPr>
          <w:rFonts w:eastAsia="Calibri"/>
        </w:rPr>
      </w:pPr>
      <w:r w:rsidRPr="00282D19">
        <w:rPr>
          <w:rFonts w:eastAsia="Calibri"/>
        </w:rPr>
        <w:t xml:space="preserve">Select the “Custom Profile” option and </w:t>
      </w:r>
      <w:r w:rsidR="00810118" w:rsidRPr="00282D19">
        <w:rPr>
          <w:rFonts w:eastAsia="Calibri"/>
        </w:rPr>
        <w:t>click</w:t>
      </w:r>
      <w:r w:rsidRPr="00282D19">
        <w:rPr>
          <w:rFonts w:eastAsia="Calibri"/>
        </w:rPr>
        <w:t xml:space="preserve"> the “Next” button.</w:t>
      </w:r>
    </w:p>
    <w:p w14:paraId="44C88859" w14:textId="77777777" w:rsidR="003674EF" w:rsidRPr="00282D19" w:rsidRDefault="003674EF" w:rsidP="00282D19">
      <w:pPr>
        <w:pStyle w:val="Step1"/>
        <w:rPr>
          <w:rFonts w:eastAsia="Calibri"/>
        </w:rPr>
      </w:pPr>
      <w:r w:rsidRPr="00282D19">
        <w:rPr>
          <w:rFonts w:eastAsia="Calibri"/>
        </w:rPr>
        <w:t xml:space="preserve">In the “profile Creation Options” screen select the “Advanced profile creation” option and </w:t>
      </w:r>
      <w:r w:rsidR="00810118" w:rsidRPr="00282D19">
        <w:rPr>
          <w:rFonts w:eastAsia="Calibri"/>
        </w:rPr>
        <w:t>click</w:t>
      </w:r>
      <w:r w:rsidRPr="00282D19">
        <w:rPr>
          <w:rFonts w:eastAsia="Calibri"/>
        </w:rPr>
        <w:t xml:space="preserve"> “Next”.</w:t>
      </w:r>
    </w:p>
    <w:p w14:paraId="44C8885A" w14:textId="77777777" w:rsidR="003674EF" w:rsidRPr="00282D19" w:rsidRDefault="003674EF" w:rsidP="00BB6154">
      <w:pPr>
        <w:pStyle w:val="Step1"/>
      </w:pPr>
      <w:r w:rsidRPr="00282D19">
        <w:t>Profile Name: SRVLPSLXNode02</w:t>
      </w:r>
      <w:r w:rsidR="00982F89" w:rsidRPr="00282D19">
        <w:t xml:space="preserve"> </w:t>
      </w:r>
    </w:p>
    <w:p w14:paraId="44C8885B" w14:textId="57EAB6CC" w:rsidR="003674EF" w:rsidRPr="00282D19" w:rsidRDefault="003674EF" w:rsidP="00BB6154">
      <w:pPr>
        <w:pStyle w:val="Step1"/>
      </w:pPr>
      <w:r w:rsidRPr="00282D19">
        <w:t>Profile Directory:</w:t>
      </w:r>
      <w:r w:rsidR="00982F89" w:rsidRPr="00282D19">
        <w:t xml:space="preserve"> </w:t>
      </w:r>
      <w:r w:rsidRPr="00282D19">
        <w:t>F:\DATA\IB</w:t>
      </w:r>
      <w:r w:rsidR="00452C82">
        <w:t>M\WebSphere\AppServer\profiles\</w:t>
      </w:r>
      <w:r w:rsidRPr="00282D19">
        <w:t>SRVLPSLXNode02</w:t>
      </w:r>
    </w:p>
    <w:p w14:paraId="44C8885C" w14:textId="77777777" w:rsidR="003674EF" w:rsidRPr="00282D19" w:rsidRDefault="003674EF" w:rsidP="00282D19">
      <w:pPr>
        <w:pStyle w:val="Step1"/>
        <w:rPr>
          <w:rFonts w:eastAsia="Calibri"/>
        </w:rPr>
      </w:pPr>
      <w:r w:rsidRPr="00282D19">
        <w:rPr>
          <w:rFonts w:eastAsia="Calibri"/>
        </w:rPr>
        <w:t>Click “Next”</w:t>
      </w:r>
    </w:p>
    <w:p w14:paraId="44C8885D" w14:textId="77777777" w:rsidR="003674EF" w:rsidRPr="00282D19" w:rsidRDefault="003674EF" w:rsidP="00282D19">
      <w:pPr>
        <w:pStyle w:val="Step1"/>
        <w:rPr>
          <w:rFonts w:eastAsia="Calibri"/>
        </w:rPr>
      </w:pPr>
      <w:r w:rsidRPr="00282D19">
        <w:rPr>
          <w:rFonts w:eastAsia="Calibri"/>
        </w:rPr>
        <w:t>In the “node and host names” screen</w:t>
      </w:r>
    </w:p>
    <w:p w14:paraId="44C8885E" w14:textId="77777777" w:rsidR="003674EF" w:rsidRPr="00282D19" w:rsidRDefault="003674EF" w:rsidP="00BB6154">
      <w:pPr>
        <w:pStyle w:val="Step1"/>
      </w:pPr>
      <w:r w:rsidRPr="00282D19">
        <w:t>Node name:</w:t>
      </w:r>
      <w:r w:rsidR="00982F89" w:rsidRPr="00282D19">
        <w:t xml:space="preserve"> </w:t>
      </w:r>
      <w:r w:rsidRPr="00282D19">
        <w:t>SRVLPSLXNode02</w:t>
      </w:r>
    </w:p>
    <w:p w14:paraId="44C8885F" w14:textId="77777777" w:rsidR="003674EF" w:rsidRPr="00282D19" w:rsidRDefault="003674EF" w:rsidP="00BB6154">
      <w:pPr>
        <w:pStyle w:val="Step1"/>
      </w:pPr>
      <w:r w:rsidRPr="00282D19">
        <w:t>Host name:</w:t>
      </w:r>
      <w:r w:rsidR="00982F89" w:rsidRPr="00282D19">
        <w:t xml:space="preserve"> </w:t>
      </w:r>
      <w:r w:rsidRPr="00282D19">
        <w:t>&lt;actual servername.domain.com&gt;</w:t>
      </w:r>
    </w:p>
    <w:p w14:paraId="44C88860" w14:textId="77777777" w:rsidR="003674EF" w:rsidRPr="00282D19" w:rsidRDefault="003674EF" w:rsidP="00282D19">
      <w:pPr>
        <w:pStyle w:val="Step1"/>
        <w:rPr>
          <w:rFonts w:eastAsia="Calibri"/>
        </w:rPr>
      </w:pPr>
      <w:r w:rsidRPr="00282D19">
        <w:rPr>
          <w:rFonts w:eastAsia="Calibri"/>
        </w:rPr>
        <w:t>Click “Next”</w:t>
      </w:r>
    </w:p>
    <w:p w14:paraId="44C88861" w14:textId="77777777" w:rsidR="003674EF" w:rsidRPr="00282D19" w:rsidRDefault="003674EF" w:rsidP="00282D19">
      <w:pPr>
        <w:pStyle w:val="Step1"/>
        <w:rPr>
          <w:rFonts w:eastAsia="Calibri"/>
        </w:rPr>
      </w:pPr>
      <w:r w:rsidRPr="00282D19">
        <w:rPr>
          <w:rFonts w:eastAsia="Calibri"/>
        </w:rPr>
        <w:t>In the Federation Screen</w:t>
      </w:r>
    </w:p>
    <w:p w14:paraId="44C88862" w14:textId="77777777" w:rsidR="003674EF" w:rsidRPr="00282D19" w:rsidRDefault="003674EF" w:rsidP="00BB6154">
      <w:pPr>
        <w:pStyle w:val="Step1"/>
      </w:pPr>
      <w:r w:rsidRPr="00282D19">
        <w:t>Deployment manager host name: &lt; WAS3 SERVERNAME.domain.com&gt; (in your environment)</w:t>
      </w:r>
    </w:p>
    <w:p w14:paraId="44C88863" w14:textId="77777777" w:rsidR="003674EF" w:rsidRPr="00282D19" w:rsidRDefault="003674EF" w:rsidP="00BB6154">
      <w:pPr>
        <w:pStyle w:val="Step1"/>
      </w:pPr>
      <w:r w:rsidRPr="00282D19">
        <w:t>Deployment manager SOAP port number:</w:t>
      </w:r>
      <w:r w:rsidR="00982F89" w:rsidRPr="00282D19">
        <w:t xml:space="preserve"> </w:t>
      </w:r>
      <w:r w:rsidRPr="00282D19">
        <w:t>8879</w:t>
      </w:r>
    </w:p>
    <w:p w14:paraId="44C88864" w14:textId="77777777" w:rsidR="003674EF" w:rsidRPr="00282D19" w:rsidRDefault="003674EF" w:rsidP="00BB6154">
      <w:pPr>
        <w:pStyle w:val="Step1"/>
      </w:pPr>
      <w:r w:rsidRPr="00282D19">
        <w:t>Deployment manager authentication</w:t>
      </w:r>
    </w:p>
    <w:p w14:paraId="44C88865" w14:textId="77777777" w:rsidR="003674EF" w:rsidRPr="00282D19" w:rsidRDefault="00282D19" w:rsidP="00282D19">
      <w:pPr>
        <w:pStyle w:val="Bullet3"/>
        <w:rPr>
          <w:rFonts w:eastAsia="Calibri"/>
        </w:rPr>
      </w:pPr>
      <w:r w:rsidRPr="00282D19">
        <w:rPr>
          <w:rFonts w:eastAsia="Calibri"/>
        </w:rPr>
        <w:t>E</w:t>
      </w:r>
      <w:r w:rsidR="003674EF" w:rsidRPr="00282D19">
        <w:rPr>
          <w:rFonts w:eastAsia="Calibri"/>
        </w:rPr>
        <w:t>nter a username and password – RECORD this information</w:t>
      </w:r>
    </w:p>
    <w:p w14:paraId="44C88866" w14:textId="77777777" w:rsidR="003674EF" w:rsidRPr="00282D19" w:rsidRDefault="003674EF" w:rsidP="00282D19">
      <w:pPr>
        <w:pStyle w:val="Step1"/>
        <w:rPr>
          <w:rFonts w:eastAsia="Calibri"/>
        </w:rPr>
      </w:pPr>
      <w:r w:rsidRPr="00282D19">
        <w:rPr>
          <w:rFonts w:eastAsia="Calibri"/>
        </w:rPr>
        <w:t xml:space="preserve">Leave the Federate this Node Later option unchecked, and </w:t>
      </w:r>
      <w:r w:rsidR="00810118" w:rsidRPr="00282D19">
        <w:rPr>
          <w:rFonts w:eastAsia="Calibri"/>
        </w:rPr>
        <w:t>click</w:t>
      </w:r>
      <w:r w:rsidRPr="00282D19">
        <w:rPr>
          <w:rFonts w:eastAsia="Calibri"/>
        </w:rPr>
        <w:t xml:space="preserve"> “Next”</w:t>
      </w:r>
    </w:p>
    <w:p w14:paraId="44C88867" w14:textId="77777777" w:rsidR="003674EF" w:rsidRPr="00282D19" w:rsidRDefault="003674EF" w:rsidP="00282D19">
      <w:pPr>
        <w:pStyle w:val="Step1"/>
        <w:rPr>
          <w:rFonts w:eastAsia="Calibri"/>
        </w:rPr>
      </w:pPr>
      <w:r w:rsidRPr="00282D19">
        <w:rPr>
          <w:rFonts w:eastAsia="Calibri"/>
        </w:rPr>
        <w:t xml:space="preserve">In the Security Certificate (Part 1) screen, just </w:t>
      </w:r>
      <w:r w:rsidR="00810118" w:rsidRPr="00282D19">
        <w:rPr>
          <w:rFonts w:eastAsia="Calibri"/>
        </w:rPr>
        <w:t>click</w:t>
      </w:r>
      <w:r w:rsidRPr="00282D19">
        <w:rPr>
          <w:rFonts w:eastAsia="Calibri"/>
        </w:rPr>
        <w:t xml:space="preserve"> Next button.</w:t>
      </w:r>
    </w:p>
    <w:p w14:paraId="44C88868" w14:textId="77777777" w:rsidR="003674EF" w:rsidRPr="00282D19" w:rsidRDefault="003674EF" w:rsidP="00282D19">
      <w:pPr>
        <w:pStyle w:val="Step1"/>
        <w:rPr>
          <w:rFonts w:eastAsia="Calibri"/>
        </w:rPr>
      </w:pPr>
      <w:r w:rsidRPr="00282D19">
        <w:rPr>
          <w:rFonts w:eastAsia="Calibri"/>
        </w:rPr>
        <w:t xml:space="preserve">In the Security Certificate (Part 2) screen, just </w:t>
      </w:r>
      <w:r w:rsidR="00810118" w:rsidRPr="00282D19">
        <w:rPr>
          <w:rFonts w:eastAsia="Calibri"/>
        </w:rPr>
        <w:t>click</w:t>
      </w:r>
      <w:r w:rsidRPr="00282D19">
        <w:rPr>
          <w:rFonts w:eastAsia="Calibri"/>
        </w:rPr>
        <w:t xml:space="preserve"> the Next button.</w:t>
      </w:r>
    </w:p>
    <w:p w14:paraId="44C88869" w14:textId="77777777" w:rsidR="003674EF" w:rsidRPr="00282D19" w:rsidRDefault="003674EF" w:rsidP="00282D19">
      <w:pPr>
        <w:pStyle w:val="Step1"/>
        <w:rPr>
          <w:rFonts w:eastAsia="Calibri"/>
        </w:rPr>
      </w:pPr>
      <w:r w:rsidRPr="00282D19">
        <w:rPr>
          <w:rFonts w:eastAsia="Calibri"/>
        </w:rPr>
        <w:t>In the Port Values Assignment screen,</w:t>
      </w:r>
      <w:r w:rsidR="00982F89" w:rsidRPr="00282D19">
        <w:rPr>
          <w:rFonts w:eastAsia="Calibri"/>
        </w:rPr>
        <w:t xml:space="preserve"> </w:t>
      </w:r>
      <w:r w:rsidRPr="00282D19">
        <w:rPr>
          <w:rFonts w:eastAsia="Calibri"/>
        </w:rPr>
        <w:t>Normally, you can just click Next.</w:t>
      </w:r>
      <w:r w:rsidR="00982F89" w:rsidRPr="00282D19">
        <w:rPr>
          <w:rFonts w:eastAsia="Calibri"/>
        </w:rPr>
        <w:t xml:space="preserve"> </w:t>
      </w:r>
      <w:r w:rsidRPr="00282D19">
        <w:rPr>
          <w:rFonts w:eastAsia="Calibri"/>
        </w:rPr>
        <w:t xml:space="preserve">If there is a port conflict, make sure to change the value based on the Recommended Port Values. </w:t>
      </w:r>
      <w:r w:rsidR="00810118" w:rsidRPr="00282D19">
        <w:rPr>
          <w:rFonts w:eastAsia="Calibri"/>
        </w:rPr>
        <w:t>Click</w:t>
      </w:r>
      <w:r w:rsidRPr="00282D19">
        <w:rPr>
          <w:rFonts w:eastAsia="Calibri"/>
        </w:rPr>
        <w:t xml:space="preserve"> Next button.</w:t>
      </w:r>
    </w:p>
    <w:p w14:paraId="44C8886A" w14:textId="77777777" w:rsidR="003674EF" w:rsidRPr="00282D19" w:rsidRDefault="003674EF" w:rsidP="00282D19">
      <w:pPr>
        <w:pStyle w:val="Step1"/>
        <w:rPr>
          <w:rFonts w:eastAsia="Calibri"/>
        </w:rPr>
      </w:pPr>
      <w:r w:rsidRPr="00282D19">
        <w:rPr>
          <w:rFonts w:eastAsia="Calibri"/>
        </w:rPr>
        <w:t xml:space="preserve">On the Profile Creation Summary screen, </w:t>
      </w:r>
      <w:r w:rsidR="00810118" w:rsidRPr="00282D19">
        <w:rPr>
          <w:rFonts w:eastAsia="Calibri"/>
        </w:rPr>
        <w:t>click</w:t>
      </w:r>
      <w:r w:rsidRPr="00282D19">
        <w:rPr>
          <w:rFonts w:eastAsia="Calibri"/>
        </w:rPr>
        <w:t xml:space="preserve"> “Create” button to create the profile.</w:t>
      </w:r>
    </w:p>
    <w:p w14:paraId="44C8886B" w14:textId="77777777" w:rsidR="003674EF" w:rsidRPr="00282D19" w:rsidRDefault="003674EF" w:rsidP="00282D19">
      <w:pPr>
        <w:pStyle w:val="Step1"/>
        <w:rPr>
          <w:rFonts w:eastAsia="Calibri"/>
        </w:rPr>
      </w:pPr>
      <w:r w:rsidRPr="00282D19">
        <w:rPr>
          <w:rFonts w:eastAsia="Calibri"/>
        </w:rPr>
        <w:t xml:space="preserve">Uncheck the “Launch the First steps console” and </w:t>
      </w:r>
      <w:r w:rsidR="00810118" w:rsidRPr="00282D19">
        <w:rPr>
          <w:rFonts w:eastAsia="Calibri"/>
        </w:rPr>
        <w:t>Click</w:t>
      </w:r>
      <w:r w:rsidRPr="00282D19">
        <w:rPr>
          <w:rFonts w:eastAsia="Calibri"/>
        </w:rPr>
        <w:t xml:space="preserve"> Finish.</w:t>
      </w:r>
      <w:r w:rsidR="00982F89" w:rsidRPr="00282D19">
        <w:rPr>
          <w:rFonts w:eastAsia="Calibri"/>
        </w:rPr>
        <w:t xml:space="preserve"> </w:t>
      </w:r>
      <w:r w:rsidRPr="00282D19">
        <w:rPr>
          <w:rFonts w:eastAsia="Calibri"/>
        </w:rPr>
        <w:t>Then go back to the Profile management tool, and finish creating the additional profiles ahead.</w:t>
      </w:r>
      <w:r w:rsidR="00982F89" w:rsidRPr="00282D19">
        <w:rPr>
          <w:rFonts w:eastAsia="Calibri"/>
        </w:rPr>
        <w:t xml:space="preserve"> </w:t>
      </w:r>
    </w:p>
    <w:p w14:paraId="44C8886C" w14:textId="77777777" w:rsidR="003674EF" w:rsidRPr="00595047" w:rsidRDefault="003674EF" w:rsidP="003674EF">
      <w:pPr>
        <w:pStyle w:val="Heading3"/>
        <w:rPr>
          <w:rFonts w:eastAsia="Calibri"/>
        </w:rPr>
      </w:pPr>
      <w:bookmarkStart w:id="101" w:name="_Toc400291099"/>
      <w:r>
        <w:t xml:space="preserve">WebSphere Profile &amp; Node Creation: </w:t>
      </w:r>
      <w:r w:rsidRPr="00595047">
        <w:t>WAS4 Server -UPLOAD</w:t>
      </w:r>
      <w:bookmarkEnd w:id="101"/>
    </w:p>
    <w:p w14:paraId="44C8886D" w14:textId="77777777" w:rsidR="003674EF" w:rsidRPr="00792150" w:rsidRDefault="003674EF" w:rsidP="00986570">
      <w:pPr>
        <w:pStyle w:val="Step1"/>
        <w:numPr>
          <w:ilvl w:val="0"/>
          <w:numId w:val="68"/>
        </w:numPr>
        <w:ind w:left="900" w:hanging="540"/>
        <w:rPr>
          <w:rFonts w:eastAsiaTheme="minorHAnsi"/>
        </w:rPr>
      </w:pPr>
      <w:r w:rsidRPr="00792150">
        <w:rPr>
          <w:rFonts w:eastAsiaTheme="minorHAnsi"/>
        </w:rPr>
        <w:t>USE PMT (Profile Management tool)</w:t>
      </w:r>
      <w:r w:rsidR="00982F89" w:rsidRPr="00792150">
        <w:rPr>
          <w:rFonts w:eastAsiaTheme="minorHAnsi"/>
        </w:rPr>
        <w:t xml:space="preserve"> </w:t>
      </w:r>
      <w:r w:rsidRPr="00792150">
        <w:rPr>
          <w:rFonts w:eastAsiaTheme="minorHAnsi"/>
        </w:rPr>
        <w:t>from F:\Data\IBM\WebSphere\AppServer\firststeps\firststeps.bat</w:t>
      </w:r>
    </w:p>
    <w:p w14:paraId="44C8886E" w14:textId="77777777" w:rsidR="003674EF" w:rsidRPr="00792150" w:rsidRDefault="003674EF" w:rsidP="00792150">
      <w:pPr>
        <w:pStyle w:val="Step1"/>
        <w:rPr>
          <w:rFonts w:eastAsia="Calibri"/>
        </w:rPr>
      </w:pPr>
      <w:r w:rsidRPr="00792150">
        <w:rPr>
          <w:rFonts w:eastAsia="Calibri"/>
        </w:rPr>
        <w:t xml:space="preserve">From the “Profile Management Tool” </w:t>
      </w:r>
      <w:r w:rsidR="00810118" w:rsidRPr="00792150">
        <w:rPr>
          <w:rFonts w:eastAsia="Calibri"/>
        </w:rPr>
        <w:t>click</w:t>
      </w:r>
      <w:r w:rsidRPr="00792150">
        <w:rPr>
          <w:rFonts w:eastAsia="Calibri"/>
        </w:rPr>
        <w:t xml:space="preserve"> the “Create” button</w:t>
      </w:r>
    </w:p>
    <w:p w14:paraId="44C8886F" w14:textId="77777777" w:rsidR="003674EF" w:rsidRPr="00792150" w:rsidRDefault="003674EF" w:rsidP="00792150">
      <w:pPr>
        <w:pStyle w:val="Step1"/>
        <w:rPr>
          <w:rFonts w:eastAsia="Calibri"/>
        </w:rPr>
      </w:pPr>
      <w:r w:rsidRPr="00792150">
        <w:rPr>
          <w:rFonts w:eastAsia="Calibri"/>
        </w:rPr>
        <w:t xml:space="preserve">Select the “Custom Profile” option and </w:t>
      </w:r>
      <w:r w:rsidR="00810118" w:rsidRPr="00792150">
        <w:rPr>
          <w:rFonts w:eastAsia="Calibri"/>
        </w:rPr>
        <w:t>click</w:t>
      </w:r>
      <w:r w:rsidRPr="00792150">
        <w:rPr>
          <w:rFonts w:eastAsia="Calibri"/>
        </w:rPr>
        <w:t xml:space="preserve"> the “Next” button.</w:t>
      </w:r>
    </w:p>
    <w:p w14:paraId="44C88870" w14:textId="77777777" w:rsidR="003674EF" w:rsidRPr="00792150" w:rsidRDefault="003674EF" w:rsidP="00792150">
      <w:pPr>
        <w:pStyle w:val="Step1"/>
        <w:rPr>
          <w:rFonts w:eastAsia="Calibri"/>
        </w:rPr>
      </w:pPr>
      <w:r w:rsidRPr="00792150">
        <w:rPr>
          <w:rFonts w:eastAsia="Calibri"/>
        </w:rPr>
        <w:t xml:space="preserve">In the “profile Creation Options” screen select the “Advanced profile creation” option and </w:t>
      </w:r>
      <w:r w:rsidR="00810118" w:rsidRPr="00792150">
        <w:rPr>
          <w:rFonts w:eastAsia="Calibri"/>
        </w:rPr>
        <w:t>click</w:t>
      </w:r>
      <w:r w:rsidRPr="00792150">
        <w:rPr>
          <w:rFonts w:eastAsia="Calibri"/>
        </w:rPr>
        <w:t xml:space="preserve"> “Next”.</w:t>
      </w:r>
    </w:p>
    <w:p w14:paraId="44C88871" w14:textId="77777777" w:rsidR="003674EF" w:rsidRPr="00792150" w:rsidRDefault="003674EF" w:rsidP="00BB6154">
      <w:pPr>
        <w:pStyle w:val="Step1"/>
      </w:pPr>
      <w:r w:rsidRPr="00792150">
        <w:t>Profile Name: SRVLPSUPLOADNode02</w:t>
      </w:r>
      <w:r w:rsidR="00982F89" w:rsidRPr="00792150">
        <w:t xml:space="preserve"> </w:t>
      </w:r>
    </w:p>
    <w:p w14:paraId="44C88872" w14:textId="08546BD4" w:rsidR="003674EF" w:rsidRPr="00792150" w:rsidRDefault="003674EF" w:rsidP="00BB6154">
      <w:pPr>
        <w:pStyle w:val="Step1"/>
      </w:pPr>
      <w:r w:rsidRPr="00792150">
        <w:t>Profile Directory:</w:t>
      </w:r>
      <w:r w:rsidR="00982F89" w:rsidRPr="00792150">
        <w:t xml:space="preserve"> </w:t>
      </w:r>
      <w:r w:rsidRPr="00792150">
        <w:t>F:\DATA\IB</w:t>
      </w:r>
      <w:r w:rsidR="00452C82">
        <w:t>M\WebSphere\AppServer\profiles\</w:t>
      </w:r>
      <w:r w:rsidRPr="00792150">
        <w:t>SRVLPSUPLOADNode02</w:t>
      </w:r>
    </w:p>
    <w:p w14:paraId="44C88873" w14:textId="77777777" w:rsidR="003674EF" w:rsidRPr="00792150" w:rsidRDefault="003674EF" w:rsidP="00792150">
      <w:pPr>
        <w:pStyle w:val="Step1"/>
        <w:rPr>
          <w:rFonts w:eastAsia="Calibri"/>
        </w:rPr>
      </w:pPr>
      <w:r w:rsidRPr="00792150">
        <w:rPr>
          <w:rFonts w:eastAsia="Calibri"/>
        </w:rPr>
        <w:t>Click “Next”</w:t>
      </w:r>
    </w:p>
    <w:p w14:paraId="44C88874" w14:textId="77777777" w:rsidR="003674EF" w:rsidRPr="00792150" w:rsidRDefault="003674EF" w:rsidP="00792150">
      <w:pPr>
        <w:pStyle w:val="Step1"/>
        <w:rPr>
          <w:rFonts w:eastAsia="Calibri"/>
        </w:rPr>
      </w:pPr>
      <w:r w:rsidRPr="00792150">
        <w:rPr>
          <w:rFonts w:eastAsia="Calibri"/>
        </w:rPr>
        <w:t>In the “node and host names” screen</w:t>
      </w:r>
    </w:p>
    <w:p w14:paraId="44C88875" w14:textId="77777777" w:rsidR="003674EF" w:rsidRPr="00792150" w:rsidRDefault="003674EF" w:rsidP="00BB6154">
      <w:pPr>
        <w:pStyle w:val="Step1"/>
      </w:pPr>
      <w:r w:rsidRPr="00792150">
        <w:t>Node name:</w:t>
      </w:r>
      <w:r w:rsidR="00982F89" w:rsidRPr="00792150">
        <w:t xml:space="preserve"> </w:t>
      </w:r>
      <w:r w:rsidRPr="00792150">
        <w:t>SRVLPSUPLOADNode02</w:t>
      </w:r>
    </w:p>
    <w:p w14:paraId="44C88876" w14:textId="77777777" w:rsidR="003674EF" w:rsidRPr="00792150" w:rsidRDefault="003674EF" w:rsidP="00BB6154">
      <w:pPr>
        <w:pStyle w:val="Step1"/>
      </w:pPr>
      <w:r w:rsidRPr="00792150">
        <w:t>Host name:</w:t>
      </w:r>
      <w:r w:rsidR="00982F89" w:rsidRPr="00792150">
        <w:t xml:space="preserve"> </w:t>
      </w:r>
      <w:r w:rsidRPr="00792150">
        <w:t>&lt;actual servername.domain.com&gt;</w:t>
      </w:r>
    </w:p>
    <w:p w14:paraId="44C88877" w14:textId="77777777" w:rsidR="003674EF" w:rsidRPr="00792150" w:rsidRDefault="003674EF" w:rsidP="00792150">
      <w:pPr>
        <w:pStyle w:val="Step1"/>
        <w:rPr>
          <w:rFonts w:eastAsia="Calibri"/>
        </w:rPr>
      </w:pPr>
      <w:r w:rsidRPr="00792150">
        <w:rPr>
          <w:rFonts w:eastAsia="Calibri"/>
        </w:rPr>
        <w:t>Click “Next”</w:t>
      </w:r>
    </w:p>
    <w:p w14:paraId="44C88878" w14:textId="77777777" w:rsidR="003674EF" w:rsidRPr="00792150" w:rsidRDefault="003674EF" w:rsidP="00792150">
      <w:pPr>
        <w:pStyle w:val="Step1"/>
        <w:rPr>
          <w:rFonts w:eastAsia="Calibri"/>
        </w:rPr>
      </w:pPr>
      <w:r w:rsidRPr="00792150">
        <w:rPr>
          <w:rFonts w:eastAsia="Calibri"/>
        </w:rPr>
        <w:t>In the Federation Screen</w:t>
      </w:r>
    </w:p>
    <w:p w14:paraId="44C88879" w14:textId="77777777" w:rsidR="003674EF" w:rsidRPr="00792150" w:rsidRDefault="003674EF" w:rsidP="00BB6154">
      <w:pPr>
        <w:pStyle w:val="Step1"/>
      </w:pPr>
      <w:r w:rsidRPr="00792150">
        <w:t>Deployment manager host name: &lt; WAS3 SERVERNAME.domain.com&gt; (in your environment)</w:t>
      </w:r>
    </w:p>
    <w:p w14:paraId="44C8887A" w14:textId="77777777" w:rsidR="003674EF" w:rsidRPr="00792150" w:rsidRDefault="003674EF" w:rsidP="00BB6154">
      <w:pPr>
        <w:pStyle w:val="Step1"/>
      </w:pPr>
      <w:r w:rsidRPr="00792150">
        <w:t>Deployment manager SOAP port number:</w:t>
      </w:r>
      <w:r w:rsidR="00982F89" w:rsidRPr="00792150">
        <w:t xml:space="preserve"> </w:t>
      </w:r>
      <w:r w:rsidRPr="00792150">
        <w:t>8879</w:t>
      </w:r>
    </w:p>
    <w:p w14:paraId="44C8887B" w14:textId="77777777" w:rsidR="003674EF" w:rsidRPr="00792150" w:rsidRDefault="003674EF" w:rsidP="00BB6154">
      <w:pPr>
        <w:pStyle w:val="Step1"/>
      </w:pPr>
      <w:r w:rsidRPr="00792150">
        <w:t>Deployment manager authentication</w:t>
      </w:r>
    </w:p>
    <w:p w14:paraId="44C8887C" w14:textId="77777777" w:rsidR="003674EF" w:rsidRPr="00792150" w:rsidRDefault="00792150" w:rsidP="00792150">
      <w:pPr>
        <w:pStyle w:val="Bullet3"/>
        <w:rPr>
          <w:rFonts w:eastAsia="Calibri"/>
        </w:rPr>
      </w:pPr>
      <w:r w:rsidRPr="00792150">
        <w:rPr>
          <w:rFonts w:eastAsia="Calibri"/>
        </w:rPr>
        <w:t>E</w:t>
      </w:r>
      <w:r w:rsidR="003674EF" w:rsidRPr="00792150">
        <w:rPr>
          <w:rFonts w:eastAsia="Calibri"/>
        </w:rPr>
        <w:t>nter a username and password – RECORD this information</w:t>
      </w:r>
    </w:p>
    <w:p w14:paraId="44C8887D" w14:textId="77777777" w:rsidR="003674EF" w:rsidRPr="00792150" w:rsidRDefault="003674EF" w:rsidP="00792150">
      <w:pPr>
        <w:pStyle w:val="Step1"/>
        <w:rPr>
          <w:rFonts w:eastAsia="Calibri"/>
        </w:rPr>
      </w:pPr>
      <w:r w:rsidRPr="00792150">
        <w:rPr>
          <w:rFonts w:eastAsia="Calibri"/>
        </w:rPr>
        <w:t xml:space="preserve">Leave the Federate this Node Later option unchecked, and </w:t>
      </w:r>
      <w:r w:rsidR="00810118" w:rsidRPr="00792150">
        <w:rPr>
          <w:rFonts w:eastAsia="Calibri"/>
        </w:rPr>
        <w:t>click</w:t>
      </w:r>
      <w:r w:rsidRPr="00792150">
        <w:rPr>
          <w:rFonts w:eastAsia="Calibri"/>
        </w:rPr>
        <w:t xml:space="preserve"> “Next”</w:t>
      </w:r>
    </w:p>
    <w:p w14:paraId="44C8887E" w14:textId="77777777" w:rsidR="003674EF" w:rsidRPr="00792150" w:rsidRDefault="003674EF" w:rsidP="00792150">
      <w:pPr>
        <w:pStyle w:val="Step1"/>
        <w:rPr>
          <w:rFonts w:eastAsia="Calibri"/>
        </w:rPr>
      </w:pPr>
      <w:r w:rsidRPr="00792150">
        <w:rPr>
          <w:rFonts w:eastAsia="Calibri"/>
        </w:rPr>
        <w:t xml:space="preserve">In the Security Certificate (Part 1) screen, just </w:t>
      </w:r>
      <w:r w:rsidR="00810118" w:rsidRPr="00792150">
        <w:rPr>
          <w:rFonts w:eastAsia="Calibri"/>
        </w:rPr>
        <w:t>click</w:t>
      </w:r>
      <w:r w:rsidRPr="00792150">
        <w:rPr>
          <w:rFonts w:eastAsia="Calibri"/>
        </w:rPr>
        <w:t xml:space="preserve"> Next button.</w:t>
      </w:r>
    </w:p>
    <w:p w14:paraId="44C8887F" w14:textId="77777777" w:rsidR="003674EF" w:rsidRPr="00792150" w:rsidRDefault="003674EF" w:rsidP="00792150">
      <w:pPr>
        <w:pStyle w:val="Step1"/>
        <w:rPr>
          <w:rFonts w:eastAsia="Calibri"/>
        </w:rPr>
      </w:pPr>
      <w:r w:rsidRPr="00792150">
        <w:rPr>
          <w:rFonts w:eastAsia="Calibri"/>
        </w:rPr>
        <w:t xml:space="preserve">In the Security Certificate (Part 2) screen, just </w:t>
      </w:r>
      <w:r w:rsidR="00810118" w:rsidRPr="00792150">
        <w:rPr>
          <w:rFonts w:eastAsia="Calibri"/>
        </w:rPr>
        <w:t>click</w:t>
      </w:r>
      <w:r w:rsidRPr="00792150">
        <w:rPr>
          <w:rFonts w:eastAsia="Calibri"/>
        </w:rPr>
        <w:t xml:space="preserve"> the Next button.</w:t>
      </w:r>
    </w:p>
    <w:p w14:paraId="44C88880" w14:textId="77777777" w:rsidR="003674EF" w:rsidRPr="00792150" w:rsidRDefault="003674EF" w:rsidP="00792150">
      <w:pPr>
        <w:pStyle w:val="Step1"/>
        <w:rPr>
          <w:rFonts w:eastAsia="Calibri"/>
        </w:rPr>
      </w:pPr>
      <w:r w:rsidRPr="00792150">
        <w:rPr>
          <w:rFonts w:eastAsia="Calibri"/>
        </w:rPr>
        <w:t>In the Port Values Assignment screen,</w:t>
      </w:r>
      <w:r w:rsidR="00982F89" w:rsidRPr="00792150">
        <w:rPr>
          <w:rFonts w:eastAsia="Calibri"/>
        </w:rPr>
        <w:t xml:space="preserve"> </w:t>
      </w:r>
      <w:r w:rsidRPr="00792150">
        <w:rPr>
          <w:rFonts w:eastAsia="Calibri"/>
        </w:rPr>
        <w:t>Normally, you can just click Next.</w:t>
      </w:r>
      <w:r w:rsidR="00982F89" w:rsidRPr="00792150">
        <w:rPr>
          <w:rFonts w:eastAsia="Calibri"/>
        </w:rPr>
        <w:t xml:space="preserve"> </w:t>
      </w:r>
      <w:r w:rsidRPr="00792150">
        <w:rPr>
          <w:rFonts w:eastAsia="Calibri"/>
        </w:rPr>
        <w:t xml:space="preserve">If there is a port conflict, make sure to change the value based on the Recommended Port Values. </w:t>
      </w:r>
      <w:r w:rsidR="00810118" w:rsidRPr="00792150">
        <w:rPr>
          <w:rFonts w:eastAsia="Calibri"/>
        </w:rPr>
        <w:t>Click</w:t>
      </w:r>
      <w:r w:rsidRPr="00792150">
        <w:rPr>
          <w:rFonts w:eastAsia="Calibri"/>
        </w:rPr>
        <w:t xml:space="preserve"> Next button.</w:t>
      </w:r>
    </w:p>
    <w:p w14:paraId="44C88881" w14:textId="77777777" w:rsidR="003674EF" w:rsidRPr="00792150" w:rsidRDefault="003674EF" w:rsidP="00792150">
      <w:pPr>
        <w:pStyle w:val="Step1"/>
        <w:rPr>
          <w:rFonts w:eastAsia="Calibri"/>
        </w:rPr>
      </w:pPr>
      <w:r w:rsidRPr="00792150">
        <w:rPr>
          <w:rFonts w:eastAsia="Calibri"/>
        </w:rPr>
        <w:t xml:space="preserve">On the Profile Creation Summary screen, </w:t>
      </w:r>
      <w:r w:rsidR="00810118" w:rsidRPr="00792150">
        <w:rPr>
          <w:rFonts w:eastAsia="Calibri"/>
        </w:rPr>
        <w:t>click</w:t>
      </w:r>
      <w:r w:rsidRPr="00792150">
        <w:rPr>
          <w:rFonts w:eastAsia="Calibri"/>
        </w:rPr>
        <w:t xml:space="preserve"> “Create” button to create the profile.</w:t>
      </w:r>
    </w:p>
    <w:p w14:paraId="44C88882" w14:textId="77777777" w:rsidR="003674EF" w:rsidRPr="00792150" w:rsidRDefault="00810118" w:rsidP="00792150">
      <w:pPr>
        <w:pStyle w:val="Step1"/>
        <w:rPr>
          <w:rFonts w:eastAsia="Calibri"/>
        </w:rPr>
      </w:pPr>
      <w:r w:rsidRPr="00792150">
        <w:rPr>
          <w:rFonts w:eastAsia="Calibri"/>
        </w:rPr>
        <w:t>Click</w:t>
      </w:r>
      <w:r w:rsidR="003674EF" w:rsidRPr="00792150">
        <w:rPr>
          <w:rFonts w:eastAsia="Calibri"/>
        </w:rPr>
        <w:t xml:space="preserve"> Finish.</w:t>
      </w:r>
      <w:r w:rsidR="00982F89" w:rsidRPr="00792150">
        <w:rPr>
          <w:rFonts w:eastAsia="Calibri"/>
        </w:rPr>
        <w:t xml:space="preserve"> </w:t>
      </w:r>
      <w:r w:rsidR="003674EF" w:rsidRPr="00792150">
        <w:rPr>
          <w:rFonts w:eastAsia="Calibri"/>
        </w:rPr>
        <w:t>Then go back to the Profile management tool, and close it out.</w:t>
      </w:r>
    </w:p>
    <w:p w14:paraId="44C88883" w14:textId="77777777" w:rsidR="003674EF" w:rsidRPr="00792150" w:rsidRDefault="003674EF" w:rsidP="00792150">
      <w:pPr>
        <w:pStyle w:val="Heading4"/>
      </w:pPr>
      <w:r w:rsidRPr="00792150">
        <w:t>FROM WAS3 Server:</w:t>
      </w:r>
    </w:p>
    <w:p w14:paraId="44C88884" w14:textId="77777777" w:rsidR="003674EF" w:rsidRPr="00792150" w:rsidRDefault="003674EF" w:rsidP="00986570">
      <w:pPr>
        <w:pStyle w:val="Step1"/>
        <w:numPr>
          <w:ilvl w:val="0"/>
          <w:numId w:val="69"/>
        </w:numPr>
        <w:ind w:left="900" w:hanging="540"/>
        <w:rPr>
          <w:rFonts w:eastAsia="Calibri"/>
        </w:rPr>
      </w:pPr>
      <w:r w:rsidRPr="00792150">
        <w:rPr>
          <w:rFonts w:eastAsia="Calibri"/>
        </w:rPr>
        <w:t>Execute Firststeps.bat from</w:t>
      </w:r>
      <w:r w:rsidR="00982F89" w:rsidRPr="00792150">
        <w:rPr>
          <w:rFonts w:eastAsia="Calibri"/>
        </w:rPr>
        <w:t xml:space="preserve"> </w:t>
      </w:r>
      <w:r w:rsidRPr="00792150">
        <w:rPr>
          <w:rFonts w:eastAsia="Calibri"/>
        </w:rPr>
        <w:t>F:\DATA\IBM\WebSphere\AppServer\profiles\cell01_dmgr\firststeps directory.</w:t>
      </w:r>
    </w:p>
    <w:p w14:paraId="44C88885" w14:textId="77777777" w:rsidR="003674EF" w:rsidRPr="00792150" w:rsidRDefault="00810118" w:rsidP="00792150">
      <w:pPr>
        <w:pStyle w:val="Step1"/>
        <w:rPr>
          <w:rFonts w:eastAsia="Calibri"/>
        </w:rPr>
      </w:pPr>
      <w:r w:rsidRPr="00792150">
        <w:rPr>
          <w:rFonts w:eastAsia="Calibri"/>
        </w:rPr>
        <w:t>Click</w:t>
      </w:r>
      <w:r w:rsidR="003674EF" w:rsidRPr="00792150">
        <w:rPr>
          <w:rFonts w:eastAsia="Calibri"/>
        </w:rPr>
        <w:t xml:space="preserve"> the “Administrative console” and login to WAS console.</w:t>
      </w:r>
    </w:p>
    <w:p w14:paraId="44C88886" w14:textId="77777777" w:rsidR="003674EF" w:rsidRPr="00792150" w:rsidRDefault="003674EF" w:rsidP="00792150">
      <w:pPr>
        <w:pStyle w:val="Step1"/>
        <w:rPr>
          <w:rFonts w:eastAsia="Calibri"/>
        </w:rPr>
      </w:pPr>
      <w:r w:rsidRPr="00792150">
        <w:rPr>
          <w:rFonts w:eastAsia="Calibri"/>
        </w:rPr>
        <w:t>From the Websphere Admin Console select</w:t>
      </w:r>
      <w:r w:rsidR="00982F89" w:rsidRPr="00792150">
        <w:rPr>
          <w:rFonts w:eastAsia="Calibri"/>
        </w:rPr>
        <w:t xml:space="preserve"> </w:t>
      </w:r>
      <w:r w:rsidRPr="00792150">
        <w:rPr>
          <w:rFonts w:eastAsia="Calibri"/>
        </w:rPr>
        <w:t xml:space="preserve">System administration </w:t>
      </w:r>
      <w:r w:rsidRPr="00792150">
        <w:rPr>
          <w:rFonts w:eastAsia="Calibri"/>
        </w:rPr>
        <w:sym w:font="Wingdings" w:char="F0E0"/>
      </w:r>
      <w:r w:rsidRPr="00792150">
        <w:rPr>
          <w:rFonts w:eastAsia="Calibri"/>
        </w:rPr>
        <w:t xml:space="preserve"> Nodes look to verify the nodes. In the right frame, you should see Nodes listed along with the Deployment Cell Manager.</w:t>
      </w:r>
    </w:p>
    <w:p w14:paraId="44C88887" w14:textId="77777777" w:rsidR="003674EF" w:rsidRPr="00220492" w:rsidRDefault="003674EF" w:rsidP="003674EF">
      <w:pPr>
        <w:pStyle w:val="Heading3"/>
        <w:rPr>
          <w:rFonts w:eastAsia="Calibri"/>
          <w:noProof/>
        </w:rPr>
      </w:pPr>
      <w:bookmarkStart w:id="102" w:name="_Toc400291100"/>
      <w:r w:rsidRPr="00220492">
        <w:rPr>
          <w:rFonts w:eastAsia="Calibri"/>
          <w:noProof/>
        </w:rPr>
        <w:t>WebSphere Server</w:t>
      </w:r>
      <w:r w:rsidR="00982F89">
        <w:rPr>
          <w:rFonts w:eastAsia="Calibri"/>
          <w:noProof/>
        </w:rPr>
        <w:t xml:space="preserve"> </w:t>
      </w:r>
      <w:r w:rsidRPr="00220492">
        <w:rPr>
          <w:rFonts w:eastAsia="Calibri"/>
          <w:noProof/>
        </w:rPr>
        <w:t>Creation: WAS3 Server -AUS</w:t>
      </w:r>
      <w:bookmarkEnd w:id="102"/>
    </w:p>
    <w:p w14:paraId="44C88888" w14:textId="77777777" w:rsidR="003674EF" w:rsidRPr="00A002A7" w:rsidRDefault="003674EF" w:rsidP="00986570">
      <w:pPr>
        <w:pStyle w:val="Step1"/>
        <w:numPr>
          <w:ilvl w:val="0"/>
          <w:numId w:val="70"/>
        </w:numPr>
        <w:ind w:left="900" w:hanging="540"/>
        <w:rPr>
          <w:rFonts w:eastAsia="Calibri"/>
        </w:rPr>
      </w:pPr>
      <w:r w:rsidRPr="00A002A7">
        <w:rPr>
          <w:rFonts w:eastAsia="Calibri"/>
        </w:rPr>
        <w:t>From the Administrative Console - (F:\Data\IBM\WebSphere\AppServer\profiles\cell01_dmgr\firststeps\firststeps.bat)</w:t>
      </w:r>
      <w:r w:rsidR="00A002A7">
        <w:rPr>
          <w:rFonts w:eastAsia="Calibri"/>
        </w:rPr>
        <w:t>, u</w:t>
      </w:r>
      <w:r w:rsidRPr="00A002A7">
        <w:rPr>
          <w:rFonts w:eastAsia="Calibri"/>
        </w:rPr>
        <w:t>se the account and password supplied during profile creation.</w:t>
      </w:r>
    </w:p>
    <w:p w14:paraId="44C88889" w14:textId="77777777" w:rsidR="003674EF" w:rsidRPr="0027742B" w:rsidRDefault="003674EF" w:rsidP="0027742B">
      <w:pPr>
        <w:pStyle w:val="Step1"/>
        <w:rPr>
          <w:rFonts w:eastAsia="Calibri"/>
        </w:rPr>
      </w:pPr>
      <w:r w:rsidRPr="0027742B">
        <w:rPr>
          <w:rFonts w:eastAsia="Calibri"/>
        </w:rPr>
        <w:t xml:space="preserve">From Servers </w:t>
      </w:r>
      <w:r w:rsidRPr="0027742B">
        <w:rPr>
          <w:rFonts w:eastAsia="Calibri"/>
        </w:rPr>
        <w:sym w:font="Wingdings" w:char="F0E0"/>
      </w:r>
      <w:r w:rsidRPr="0027742B">
        <w:rPr>
          <w:rFonts w:eastAsia="Calibri"/>
        </w:rPr>
        <w:t xml:space="preserve"> Server Types </w:t>
      </w:r>
      <w:r w:rsidRPr="0027742B">
        <w:rPr>
          <w:rFonts w:eastAsia="Calibri"/>
        </w:rPr>
        <w:sym w:font="Wingdings" w:char="F0E0"/>
      </w:r>
      <w:r w:rsidRPr="0027742B">
        <w:rPr>
          <w:rFonts w:eastAsia="Calibri"/>
        </w:rPr>
        <w:t xml:space="preserve"> Websphere application servers and </w:t>
      </w:r>
      <w:r w:rsidR="00810118" w:rsidRPr="0027742B">
        <w:rPr>
          <w:rFonts w:eastAsia="Calibri"/>
        </w:rPr>
        <w:t>click</w:t>
      </w:r>
      <w:r w:rsidRPr="0027742B">
        <w:rPr>
          <w:rFonts w:eastAsia="Calibri"/>
        </w:rPr>
        <w:t xml:space="preserve"> New button in the right frame.</w:t>
      </w:r>
    </w:p>
    <w:p w14:paraId="44C8888A" w14:textId="77777777" w:rsidR="003674EF" w:rsidRPr="0027742B" w:rsidRDefault="003674EF" w:rsidP="0027742B">
      <w:pPr>
        <w:pStyle w:val="Step1"/>
        <w:rPr>
          <w:rFonts w:eastAsia="Calibri"/>
        </w:rPr>
      </w:pPr>
      <w:r w:rsidRPr="0027742B">
        <w:rPr>
          <w:rFonts w:eastAsia="Calibri"/>
        </w:rPr>
        <w:t>Select the first Node – “SRVLPSAUSNode01” from the dropdown and add</w:t>
      </w:r>
      <w:r w:rsidR="00982F89" w:rsidRPr="0027742B">
        <w:rPr>
          <w:rFonts w:eastAsia="Calibri"/>
        </w:rPr>
        <w:t xml:space="preserve"> </w:t>
      </w:r>
      <w:r w:rsidRPr="0027742B">
        <w:rPr>
          <w:rFonts w:eastAsia="Calibri"/>
        </w:rPr>
        <w:t xml:space="preserve"> “LPSAUSServer01”</w:t>
      </w:r>
    </w:p>
    <w:p w14:paraId="44C8888B" w14:textId="77777777" w:rsidR="003674EF" w:rsidRPr="0027742B" w:rsidRDefault="003674EF" w:rsidP="0027742B">
      <w:pPr>
        <w:pStyle w:val="Step1"/>
        <w:rPr>
          <w:rFonts w:eastAsia="Calibri"/>
        </w:rPr>
      </w:pPr>
      <w:r w:rsidRPr="0027742B">
        <w:rPr>
          <w:rFonts w:eastAsia="Calibri"/>
        </w:rPr>
        <w:t xml:space="preserve">In Server template screen– select the default option and </w:t>
      </w:r>
      <w:r w:rsidR="00810118" w:rsidRPr="0027742B">
        <w:rPr>
          <w:rFonts w:eastAsia="Calibri"/>
        </w:rPr>
        <w:t>click</w:t>
      </w:r>
      <w:r w:rsidRPr="0027742B">
        <w:rPr>
          <w:rFonts w:eastAsia="Calibri"/>
        </w:rPr>
        <w:t xml:space="preserve"> the Next button.</w:t>
      </w:r>
    </w:p>
    <w:p w14:paraId="44C8888C" w14:textId="77777777" w:rsidR="003674EF" w:rsidRPr="0027742B" w:rsidRDefault="003674EF" w:rsidP="0027742B">
      <w:pPr>
        <w:pStyle w:val="Step1"/>
        <w:rPr>
          <w:rFonts w:eastAsia="Calibri"/>
        </w:rPr>
      </w:pPr>
      <w:r w:rsidRPr="0027742B">
        <w:rPr>
          <w:rFonts w:eastAsia="Calibri"/>
        </w:rPr>
        <w:t xml:space="preserve">In the Server Specific Properties screen (shown above) – leave the “Generate Unique Ports” option checked and </w:t>
      </w:r>
      <w:r w:rsidR="00810118" w:rsidRPr="0027742B">
        <w:rPr>
          <w:rFonts w:eastAsia="Calibri"/>
        </w:rPr>
        <w:t>click</w:t>
      </w:r>
      <w:r w:rsidRPr="0027742B">
        <w:rPr>
          <w:rFonts w:eastAsia="Calibri"/>
        </w:rPr>
        <w:t xml:space="preserve"> Next button.</w:t>
      </w:r>
    </w:p>
    <w:p w14:paraId="44C8888D" w14:textId="77777777" w:rsidR="003674EF" w:rsidRPr="0027742B" w:rsidRDefault="00810118" w:rsidP="0027742B">
      <w:pPr>
        <w:pStyle w:val="Step1"/>
        <w:rPr>
          <w:rFonts w:eastAsia="Calibri"/>
        </w:rPr>
      </w:pPr>
      <w:r w:rsidRPr="0027742B">
        <w:rPr>
          <w:rFonts w:eastAsia="Calibri"/>
        </w:rPr>
        <w:t>Click</w:t>
      </w:r>
      <w:r w:rsidR="003674EF" w:rsidRPr="0027742B">
        <w:rPr>
          <w:rFonts w:eastAsia="Calibri"/>
        </w:rPr>
        <w:t xml:space="preserve"> the Finish button in Confirm new server screen (shown above) to create the server. </w:t>
      </w:r>
    </w:p>
    <w:p w14:paraId="44C8888E" w14:textId="77777777" w:rsidR="003674EF" w:rsidRPr="0027742B" w:rsidRDefault="003674EF" w:rsidP="0027742B">
      <w:pPr>
        <w:pStyle w:val="Step1"/>
        <w:rPr>
          <w:rFonts w:eastAsia="Calibri"/>
        </w:rPr>
      </w:pPr>
      <w:r w:rsidRPr="0027742B">
        <w:rPr>
          <w:rFonts w:eastAsia="Calibri"/>
        </w:rPr>
        <w:t xml:space="preserve">The Application Server is now listed. Now </w:t>
      </w:r>
      <w:r w:rsidR="00810118" w:rsidRPr="0027742B">
        <w:rPr>
          <w:rFonts w:eastAsia="Calibri"/>
        </w:rPr>
        <w:t>click</w:t>
      </w:r>
      <w:r w:rsidRPr="0027742B">
        <w:rPr>
          <w:rFonts w:eastAsia="Calibri"/>
        </w:rPr>
        <w:t xml:space="preserve"> the Save link in the messages block for the changes to be reflected in the Master Configuration file.</w:t>
      </w:r>
    </w:p>
    <w:p w14:paraId="44C8888F" w14:textId="77777777" w:rsidR="003674EF" w:rsidRPr="0027742B" w:rsidRDefault="003674EF" w:rsidP="0027742B">
      <w:pPr>
        <w:pStyle w:val="Step1"/>
        <w:rPr>
          <w:rFonts w:eastAsia="Calibri"/>
        </w:rPr>
      </w:pPr>
      <w:r w:rsidRPr="0027742B">
        <w:rPr>
          <w:rFonts w:eastAsia="Calibri"/>
        </w:rPr>
        <w:t>Select the Application Server – “LPSAUSServer01” link and in the Configuration screen change the following</w:t>
      </w:r>
    </w:p>
    <w:p w14:paraId="44C88890" w14:textId="77777777" w:rsidR="003674EF" w:rsidRPr="0027742B" w:rsidRDefault="003674EF" w:rsidP="00BB6154">
      <w:pPr>
        <w:pStyle w:val="Step1"/>
      </w:pPr>
      <w:r w:rsidRPr="0027742B">
        <w:t>Check Parallel Start option</w:t>
      </w:r>
    </w:p>
    <w:p w14:paraId="44C88891" w14:textId="77777777" w:rsidR="003674EF" w:rsidRPr="0027742B" w:rsidRDefault="003674EF" w:rsidP="00BB6154">
      <w:pPr>
        <w:pStyle w:val="Step1"/>
      </w:pPr>
      <w:r w:rsidRPr="0027742B">
        <w:t>Check Start components as needed option</w:t>
      </w:r>
    </w:p>
    <w:p w14:paraId="44C88892" w14:textId="77777777" w:rsidR="003674EF" w:rsidRPr="0027742B" w:rsidRDefault="003674EF" w:rsidP="00BB6154">
      <w:pPr>
        <w:pStyle w:val="Step1"/>
      </w:pPr>
      <w:r w:rsidRPr="0027742B">
        <w:t>Change the Class loader Policy as Multiple</w:t>
      </w:r>
    </w:p>
    <w:p w14:paraId="44C88893" w14:textId="77777777" w:rsidR="003674EF" w:rsidRDefault="00810118" w:rsidP="0027742B">
      <w:pPr>
        <w:pStyle w:val="Step1"/>
        <w:rPr>
          <w:rFonts w:eastAsia="Calibri"/>
        </w:rPr>
      </w:pPr>
      <w:r w:rsidRPr="0027742B">
        <w:rPr>
          <w:rFonts w:eastAsia="Calibri"/>
        </w:rPr>
        <w:t>Click</w:t>
      </w:r>
      <w:r w:rsidR="003674EF" w:rsidRPr="0027742B">
        <w:rPr>
          <w:rFonts w:eastAsia="Calibri"/>
        </w:rPr>
        <w:t xml:space="preserve"> Apply button and then subsequently Save link to reflect the changes in the Master Configuration file.</w:t>
      </w:r>
    </w:p>
    <w:p w14:paraId="5696116D" w14:textId="77777777" w:rsidR="00C30475" w:rsidRPr="00025283" w:rsidRDefault="00C30475" w:rsidP="00C30475">
      <w:pPr>
        <w:pStyle w:val="Step1"/>
        <w:rPr>
          <w:rFonts w:eastAsia="Calibri"/>
        </w:rPr>
      </w:pPr>
      <w:r w:rsidRPr="00025283">
        <w:rPr>
          <w:rFonts w:eastAsia="Calibri"/>
        </w:rPr>
        <w:t>Click the Application Server ,</w:t>
      </w:r>
      <w:r>
        <w:rPr>
          <w:rFonts w:eastAsia="Calibri"/>
        </w:rPr>
        <w:t xml:space="preserve"> Communications </w:t>
      </w:r>
      <w:r w:rsidRPr="00CB6E9D">
        <w:rPr>
          <w:rFonts w:eastAsia="Calibri"/>
        </w:rPr>
        <w:sym w:font="Wingdings" w:char="F0E0"/>
      </w:r>
      <w:r>
        <w:rPr>
          <w:rFonts w:eastAsia="Calibri"/>
        </w:rPr>
        <w:t>click the link to Ports.  DOCUMENT the WC_defaulthost port.</w:t>
      </w:r>
    </w:p>
    <w:p w14:paraId="44C88894" w14:textId="77777777" w:rsidR="003674EF" w:rsidRPr="0027742B" w:rsidRDefault="00810118" w:rsidP="0027742B">
      <w:pPr>
        <w:pStyle w:val="Step1"/>
        <w:rPr>
          <w:rFonts w:eastAsia="Calibri"/>
        </w:rPr>
      </w:pPr>
      <w:r w:rsidRPr="0027742B">
        <w:rPr>
          <w:rFonts w:eastAsia="Calibri"/>
        </w:rPr>
        <w:t>Click</w:t>
      </w:r>
      <w:r w:rsidR="003674EF" w:rsidRPr="0027742B">
        <w:rPr>
          <w:rFonts w:eastAsia="Calibri"/>
        </w:rPr>
        <w:t xml:space="preserve"> the Application Server , Server Infrastructure </w:t>
      </w:r>
      <w:r w:rsidR="003674EF" w:rsidRPr="0027742B">
        <w:rPr>
          <w:rFonts w:eastAsia="Calibri"/>
        </w:rPr>
        <w:sym w:font="Wingdings" w:char="F0E0"/>
      </w:r>
      <w:r w:rsidR="003674EF" w:rsidRPr="0027742B">
        <w:rPr>
          <w:rFonts w:eastAsia="Calibri"/>
        </w:rPr>
        <w:t xml:space="preserve"> Java and Process Management </w:t>
      </w:r>
      <w:r w:rsidR="003674EF" w:rsidRPr="0027742B">
        <w:rPr>
          <w:rFonts w:eastAsia="Calibri"/>
        </w:rPr>
        <w:sym w:font="Wingdings" w:char="F0E0"/>
      </w:r>
      <w:r w:rsidR="003674EF" w:rsidRPr="0027742B">
        <w:rPr>
          <w:rFonts w:eastAsia="Calibri"/>
        </w:rPr>
        <w:t xml:space="preserve"> Process definition, Java Virtual Machine</w:t>
      </w:r>
      <w:r w:rsidR="00982F89" w:rsidRPr="0027742B">
        <w:rPr>
          <w:rFonts w:eastAsia="Calibri"/>
        </w:rPr>
        <w:t xml:space="preserve"> </w:t>
      </w:r>
      <w:r w:rsidR="003674EF" w:rsidRPr="0027742B">
        <w:rPr>
          <w:rFonts w:eastAsia="Calibri"/>
        </w:rPr>
        <w:t xml:space="preserve"> </w:t>
      </w:r>
    </w:p>
    <w:p w14:paraId="44C88896" w14:textId="42464B4F" w:rsidR="003674EF" w:rsidRDefault="003674EF" w:rsidP="00452C82">
      <w:pPr>
        <w:pStyle w:val="Step1"/>
      </w:pPr>
      <w:r w:rsidRPr="0027742B">
        <w:t xml:space="preserve">Change the Classpath </w:t>
      </w:r>
      <w:r w:rsidR="00BB6154">
        <w:t xml:space="preserve">- </w:t>
      </w:r>
      <w:r w:rsidRPr="0027742B">
        <w:t>F:\Data\Codebase\SRVLPSAUS\conf</w:t>
      </w:r>
    </w:p>
    <w:p w14:paraId="1DC3F4B6" w14:textId="018FA9E3" w:rsidR="00BB6154" w:rsidRPr="0027742B" w:rsidRDefault="00BB6154" w:rsidP="00452C82">
      <w:pPr>
        <w:pStyle w:val="Step1"/>
      </w:pPr>
      <w:r w:rsidRPr="00BB6154">
        <w:rPr>
          <w:rFonts w:asciiTheme="minorHAnsi" w:hAnsiTheme="minorHAnsi"/>
        </w:rPr>
        <w:t>Check the</w:t>
      </w:r>
      <w:r w:rsidRPr="00BB6154">
        <w:rPr>
          <w:rStyle w:val="apple-converted-space"/>
          <w:rFonts w:asciiTheme="minorHAnsi" w:hAnsiTheme="minorHAnsi" w:cs="Arial"/>
          <w:color w:val="333333"/>
        </w:rPr>
        <w:t> </w:t>
      </w:r>
      <w:r w:rsidRPr="00BB6154">
        <w:rPr>
          <w:rFonts w:asciiTheme="minorHAnsi" w:hAnsiTheme="minorHAnsi"/>
          <w:bdr w:val="none" w:sz="0" w:space="0" w:color="auto" w:frame="1"/>
        </w:rPr>
        <w:t>Verbose Garbage Collection</w:t>
      </w:r>
      <w:r w:rsidRPr="00BB6154">
        <w:rPr>
          <w:rStyle w:val="apple-converted-space"/>
          <w:rFonts w:asciiTheme="minorHAnsi" w:hAnsiTheme="minorHAnsi" w:cs="Arial"/>
          <w:color w:val="333333"/>
        </w:rPr>
        <w:t> </w:t>
      </w:r>
      <w:r w:rsidRPr="00BB6154">
        <w:rPr>
          <w:rFonts w:asciiTheme="minorHAnsi" w:hAnsiTheme="minorHAnsi"/>
        </w:rPr>
        <w:t>box</w:t>
      </w:r>
    </w:p>
    <w:p w14:paraId="44C88897" w14:textId="77777777" w:rsidR="003674EF" w:rsidRPr="0027742B" w:rsidRDefault="003674EF" w:rsidP="00BB6154">
      <w:pPr>
        <w:pStyle w:val="Step1"/>
      </w:pPr>
      <w:r w:rsidRPr="0027742B">
        <w:t>Change the Initial Heap size :</w:t>
      </w:r>
      <w:r w:rsidRPr="0027742B">
        <w:rPr>
          <w:rFonts w:eastAsiaTheme="minorHAnsi"/>
        </w:rPr>
        <w:t xml:space="preserve"> </w:t>
      </w:r>
      <w:r w:rsidRPr="0027742B">
        <w:t>1024</w:t>
      </w:r>
    </w:p>
    <w:p w14:paraId="44C88898" w14:textId="77777777" w:rsidR="003674EF" w:rsidRPr="0027742B" w:rsidRDefault="003674EF" w:rsidP="00BB6154">
      <w:pPr>
        <w:pStyle w:val="Step1"/>
      </w:pPr>
      <w:r w:rsidRPr="0027742B">
        <w:t>Change the Maximum Heap size: 2048</w:t>
      </w:r>
    </w:p>
    <w:p w14:paraId="44C88899" w14:textId="77777777" w:rsidR="003674EF" w:rsidRPr="0027742B" w:rsidRDefault="003674EF" w:rsidP="00BB6154">
      <w:pPr>
        <w:pStyle w:val="Step1"/>
      </w:pPr>
      <w:r w:rsidRPr="0027742B">
        <w:t xml:space="preserve">Generic JVM Arguments: </w:t>
      </w:r>
      <w:r w:rsidRPr="0027742B">
        <w:fldChar w:fldCharType="begin"/>
      </w:r>
      <w:r w:rsidRPr="0027742B">
        <w:instrText xml:space="preserve"> LINK Excel.Sheet.12 "C:\\Users\\E0007384\\Documents\\CURRENT-PROJECTS\\Self-Hosted\\STEARNS\\Worksheet in C  Client DOCS LendingSpace Installation and Deployment Guide_v4.xlsx" Sheet1!R5C5 \a \f 5 \h  \* MERGEFORMAT </w:instrText>
      </w:r>
      <w:r w:rsidRPr="0027742B">
        <w:fldChar w:fldCharType="separate"/>
      </w:r>
    </w:p>
    <w:p w14:paraId="44C8889A" w14:textId="77777777" w:rsidR="003674EF" w:rsidRPr="0027742B" w:rsidRDefault="003674EF" w:rsidP="0027742B">
      <w:pPr>
        <w:pStyle w:val="Bullet3"/>
      </w:pPr>
      <w:r w:rsidRPr="0027742B">
        <w:t xml:space="preserve"> -Dsun.io.useCanonCaches=false -XX:MaxPermSize=32m -XX:NewSize=16m -XX:PermSize=16m -XX:+UseConcMarkSweepGC -Daus.home=F:/Data/CodeBase/</w:t>
      </w:r>
      <w:r w:rsidRPr="0027742B">
        <w:rPr>
          <w:rFonts w:eastAsiaTheme="minorHAnsi"/>
        </w:rPr>
        <w:t>SRVLPSAUS</w:t>
      </w:r>
    </w:p>
    <w:p w14:paraId="44C8889B" w14:textId="77777777" w:rsidR="003674EF" w:rsidRDefault="003674EF" w:rsidP="0027742B">
      <w:pPr>
        <w:pStyle w:val="Step1"/>
        <w:rPr>
          <w:rFonts w:eastAsia="Calibri"/>
        </w:rPr>
      </w:pPr>
      <w:r w:rsidRPr="0027742B">
        <w:fldChar w:fldCharType="end"/>
      </w:r>
      <w:r w:rsidR="00810118" w:rsidRPr="0027742B">
        <w:rPr>
          <w:rFonts w:eastAsia="Calibri"/>
        </w:rPr>
        <w:t>Click</w:t>
      </w:r>
      <w:r w:rsidRPr="0027742B">
        <w:rPr>
          <w:rFonts w:eastAsia="Calibri"/>
        </w:rPr>
        <w:t xml:space="preserve"> Apply button and Save link to reflect the changes into the Master Configuration file.</w:t>
      </w:r>
    </w:p>
    <w:p w14:paraId="02ECBCD8" w14:textId="77777777" w:rsidR="003B2D5F" w:rsidRPr="0027742B" w:rsidRDefault="003B2D5F" w:rsidP="003B2D5F">
      <w:pPr>
        <w:pStyle w:val="Step1"/>
        <w:numPr>
          <w:ilvl w:val="0"/>
          <w:numId w:val="0"/>
        </w:numPr>
        <w:ind w:left="720"/>
        <w:rPr>
          <w:rFonts w:eastAsia="Calibri"/>
        </w:rPr>
      </w:pPr>
    </w:p>
    <w:p w14:paraId="44C8889C" w14:textId="77777777" w:rsidR="003674EF" w:rsidRPr="00220492" w:rsidRDefault="003674EF" w:rsidP="007B6162">
      <w:pPr>
        <w:pStyle w:val="Heading4"/>
      </w:pPr>
      <w:r w:rsidRPr="00220492">
        <w:t>WebSphere Application Servers -LOG File Size/Retention</w:t>
      </w:r>
    </w:p>
    <w:p w14:paraId="44C8889D" w14:textId="77777777" w:rsidR="003674EF" w:rsidRPr="00B13E36" w:rsidRDefault="003674EF" w:rsidP="00986570">
      <w:pPr>
        <w:pStyle w:val="Step1"/>
        <w:numPr>
          <w:ilvl w:val="0"/>
          <w:numId w:val="71"/>
        </w:numPr>
        <w:ind w:left="900" w:hanging="540"/>
        <w:rPr>
          <w:rFonts w:eastAsia="Calibri"/>
        </w:rPr>
      </w:pPr>
      <w:r w:rsidRPr="00B13E36">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89E" w14:textId="77777777" w:rsidR="003674EF" w:rsidRPr="00B13E36" w:rsidRDefault="003674EF" w:rsidP="00BB6154">
      <w:pPr>
        <w:pStyle w:val="Step1"/>
      </w:pPr>
      <w:r w:rsidRPr="00B13E36">
        <w:t>System.out</w:t>
      </w:r>
    </w:p>
    <w:p w14:paraId="44C8889F" w14:textId="77777777" w:rsidR="003674EF" w:rsidRPr="00B13E36" w:rsidRDefault="003674EF" w:rsidP="00B13E36">
      <w:pPr>
        <w:pStyle w:val="Bullet3"/>
        <w:rPr>
          <w:rFonts w:eastAsia="Calibri"/>
        </w:rPr>
      </w:pPr>
      <w:r w:rsidRPr="00B13E36">
        <w:rPr>
          <w:rFonts w:eastAsia="Calibri"/>
        </w:rPr>
        <w:t>Log File Rotation: File Size:</w:t>
      </w:r>
      <w:r w:rsidR="00982F89" w:rsidRPr="00B13E36">
        <w:rPr>
          <w:rFonts w:eastAsia="Calibri"/>
        </w:rPr>
        <w:t xml:space="preserve"> </w:t>
      </w:r>
      <w:r w:rsidRPr="00B13E36">
        <w:rPr>
          <w:rFonts w:eastAsia="Calibri"/>
        </w:rPr>
        <w:t>5MB Maximum size.</w:t>
      </w:r>
      <w:r w:rsidR="00982F89" w:rsidRPr="00B13E36">
        <w:rPr>
          <w:rFonts w:eastAsia="Calibri"/>
        </w:rPr>
        <w:t xml:space="preserve"> </w:t>
      </w:r>
      <w:r w:rsidRPr="00B13E36">
        <w:rPr>
          <w:rFonts w:eastAsia="Calibri"/>
        </w:rPr>
        <w:t>Maximum # of historical log files: 30</w:t>
      </w:r>
    </w:p>
    <w:p w14:paraId="44C888A0" w14:textId="77777777" w:rsidR="003674EF" w:rsidRPr="00B13E36" w:rsidRDefault="003674EF" w:rsidP="00BB6154">
      <w:pPr>
        <w:pStyle w:val="Step1"/>
      </w:pPr>
      <w:r w:rsidRPr="00B13E36">
        <w:t>System.err</w:t>
      </w:r>
    </w:p>
    <w:p w14:paraId="44C888A1" w14:textId="77777777" w:rsidR="003674EF" w:rsidRPr="00B13E36" w:rsidRDefault="003674EF" w:rsidP="00B13E36">
      <w:pPr>
        <w:pStyle w:val="Bullet3"/>
        <w:rPr>
          <w:rFonts w:eastAsia="Calibri"/>
        </w:rPr>
      </w:pPr>
      <w:r w:rsidRPr="00B13E36">
        <w:rPr>
          <w:rFonts w:eastAsia="Calibri"/>
        </w:rPr>
        <w:t>Log File Rotation: File Size:</w:t>
      </w:r>
      <w:r w:rsidR="00982F89" w:rsidRPr="00B13E36">
        <w:rPr>
          <w:rFonts w:eastAsia="Calibri"/>
        </w:rPr>
        <w:t xml:space="preserve"> </w:t>
      </w:r>
      <w:r w:rsidRPr="00B13E36">
        <w:rPr>
          <w:rFonts w:eastAsia="Calibri"/>
        </w:rPr>
        <w:t>5MB Maximum size.</w:t>
      </w:r>
      <w:r w:rsidR="00982F89" w:rsidRPr="00B13E36">
        <w:rPr>
          <w:rFonts w:eastAsia="Calibri"/>
        </w:rPr>
        <w:t xml:space="preserve"> </w:t>
      </w:r>
      <w:r w:rsidRPr="00B13E36">
        <w:rPr>
          <w:rFonts w:eastAsia="Calibri"/>
        </w:rPr>
        <w:t>Maximum # of historical log files: 30</w:t>
      </w:r>
    </w:p>
    <w:p w14:paraId="44C888A2" w14:textId="77777777" w:rsidR="003674EF" w:rsidRPr="00B13E36" w:rsidRDefault="003674EF" w:rsidP="00B13E36">
      <w:pPr>
        <w:pStyle w:val="Step1"/>
        <w:rPr>
          <w:rFonts w:eastAsia="Calibri"/>
        </w:rPr>
      </w:pPr>
      <w:r w:rsidRPr="00B13E36">
        <w:rPr>
          <w:rFonts w:eastAsia="Calibri"/>
        </w:rPr>
        <w:t xml:space="preserve"> Click OK, then click Save (directly to the master configuration):</w:t>
      </w:r>
    </w:p>
    <w:p w14:paraId="44C888A3" w14:textId="77777777" w:rsidR="003674EF" w:rsidRPr="00B13E36" w:rsidRDefault="003674EF" w:rsidP="00B13E36">
      <w:pPr>
        <w:pStyle w:val="Step1"/>
        <w:rPr>
          <w:rFonts w:eastAsia="Calibri"/>
        </w:rPr>
      </w:pPr>
      <w:r w:rsidRPr="00B13E36">
        <w:rPr>
          <w:rFonts w:eastAsia="Calibri"/>
        </w:rPr>
        <w:t>Select the</w:t>
      </w:r>
      <w:r w:rsidR="00982F89" w:rsidRPr="00B13E36">
        <w:rPr>
          <w:rFonts w:eastAsia="Calibri"/>
        </w:rPr>
        <w:t xml:space="preserve"> </w:t>
      </w:r>
      <w:r w:rsidRPr="00B13E36">
        <w:rPr>
          <w:rFonts w:eastAsia="Calibri"/>
        </w:rPr>
        <w:t>Application Server, Server Infrastructure, Java and Process Management, Monitoring policy:</w:t>
      </w:r>
    </w:p>
    <w:p w14:paraId="44C888A4" w14:textId="77777777" w:rsidR="003674EF" w:rsidRPr="00B13E36" w:rsidRDefault="003674EF" w:rsidP="00B13E36">
      <w:pPr>
        <w:pStyle w:val="Step1"/>
        <w:rPr>
          <w:rFonts w:eastAsia="Calibri"/>
        </w:rPr>
      </w:pPr>
      <w:r w:rsidRPr="00B13E36">
        <w:rPr>
          <w:rFonts w:eastAsia="Calibri"/>
        </w:rPr>
        <w:t>Change the node restart state to RUNNING</w:t>
      </w:r>
    </w:p>
    <w:p w14:paraId="44C888A5" w14:textId="77777777" w:rsidR="003674EF" w:rsidRPr="00B13E36" w:rsidRDefault="00810118" w:rsidP="00B13E36">
      <w:pPr>
        <w:pStyle w:val="Step1"/>
        <w:rPr>
          <w:rFonts w:eastAsia="Calibri"/>
        </w:rPr>
      </w:pPr>
      <w:r w:rsidRPr="00B13E36">
        <w:rPr>
          <w:rFonts w:eastAsia="Calibri"/>
        </w:rPr>
        <w:t>Click</w:t>
      </w:r>
      <w:r w:rsidR="003674EF" w:rsidRPr="00B13E36">
        <w:rPr>
          <w:rFonts w:eastAsia="Calibri"/>
        </w:rPr>
        <w:t xml:space="preserve"> Apply button and Save link to reflect the changes into the Master Configuration file.</w:t>
      </w:r>
    </w:p>
    <w:p w14:paraId="44C888A6" w14:textId="77777777" w:rsidR="003674EF" w:rsidRPr="00B13E36" w:rsidRDefault="003674EF" w:rsidP="00B13E36">
      <w:pPr>
        <w:pStyle w:val="Step1"/>
        <w:rPr>
          <w:rFonts w:eastAsia="Calibri"/>
        </w:rPr>
      </w:pPr>
      <w:r w:rsidRPr="00B13E36">
        <w:rPr>
          <w:rFonts w:eastAsia="Calibri"/>
        </w:rPr>
        <w:t xml:space="preserve">From Servers </w:t>
      </w:r>
      <w:r w:rsidRPr="00B13E36">
        <w:rPr>
          <w:rFonts w:eastAsia="Calibri"/>
        </w:rPr>
        <w:sym w:font="Wingdings" w:char="F0E0"/>
      </w:r>
      <w:r w:rsidRPr="00B13E36">
        <w:rPr>
          <w:rFonts w:eastAsia="Calibri"/>
        </w:rPr>
        <w:t xml:space="preserve"> Server Types </w:t>
      </w:r>
      <w:r w:rsidRPr="00B13E36">
        <w:rPr>
          <w:rFonts w:eastAsia="Calibri"/>
        </w:rPr>
        <w:sym w:font="Wingdings" w:char="F0E0"/>
      </w:r>
      <w:r w:rsidRPr="00B13E36">
        <w:rPr>
          <w:rFonts w:eastAsia="Calibri"/>
        </w:rPr>
        <w:t xml:space="preserve"> Websphere application servers, select Web Server plug-in properties change the following </w:t>
      </w:r>
    </w:p>
    <w:p w14:paraId="44C888A7" w14:textId="77777777" w:rsidR="003674EF" w:rsidRPr="00B13E36" w:rsidRDefault="003674EF" w:rsidP="00BB6154">
      <w:pPr>
        <w:pStyle w:val="Step1"/>
      </w:pPr>
      <w:r w:rsidRPr="00B13E36">
        <w:t>Use connection timeout to 0</w:t>
      </w:r>
    </w:p>
    <w:p w14:paraId="44C888A8" w14:textId="77777777" w:rsidR="003674EF" w:rsidRPr="00B13E36" w:rsidRDefault="003674EF" w:rsidP="00BB6154">
      <w:pPr>
        <w:pStyle w:val="Step1"/>
      </w:pPr>
      <w:r w:rsidRPr="00B13E36">
        <w:t>Read/Write timeout to 0</w:t>
      </w:r>
    </w:p>
    <w:p w14:paraId="44C888A9" w14:textId="77777777" w:rsidR="003674EF" w:rsidRPr="00B13E36" w:rsidRDefault="00810118" w:rsidP="00B13E36">
      <w:pPr>
        <w:pStyle w:val="Step1"/>
        <w:rPr>
          <w:rFonts w:eastAsia="Calibri"/>
        </w:rPr>
      </w:pPr>
      <w:r w:rsidRPr="00B13E36">
        <w:rPr>
          <w:rFonts w:eastAsia="Calibri"/>
        </w:rPr>
        <w:t>Click</w:t>
      </w:r>
      <w:r w:rsidR="003674EF" w:rsidRPr="00B13E36">
        <w:rPr>
          <w:rFonts w:eastAsia="Calibri"/>
        </w:rPr>
        <w:t xml:space="preserve"> Apply button and Save link to reflect the changes into the Master Configuration file.</w:t>
      </w:r>
    </w:p>
    <w:p w14:paraId="25FE8418" w14:textId="301E4AC3" w:rsidR="001667A9" w:rsidRDefault="00B13E36" w:rsidP="001667A9">
      <w:pPr>
        <w:pStyle w:val="NoteorTip"/>
      </w:pPr>
      <w:r w:rsidRPr="00B13E36">
        <w:rPr>
          <w:rFonts w:eastAsia="Calibri"/>
        </w:rPr>
        <w:t>NOTE:</w:t>
      </w:r>
      <w:r w:rsidR="003674EF" w:rsidRPr="00B13E36">
        <w:t xml:space="preserve"> Do not create server for the second node, they are created when creating the clusters.</w:t>
      </w:r>
      <w:r w:rsidR="00982F89" w:rsidRPr="00B13E36">
        <w:t xml:space="preserve"> </w:t>
      </w:r>
    </w:p>
    <w:p w14:paraId="0F1030B8" w14:textId="1B909E5A" w:rsidR="001667A9" w:rsidRDefault="0052243A" w:rsidP="001667A9">
      <w:pPr>
        <w:pStyle w:val="Heading3"/>
        <w:rPr>
          <w:rFonts w:eastAsia="Calibri"/>
          <w:noProof/>
        </w:rPr>
      </w:pPr>
      <w:r>
        <w:rPr>
          <w:rFonts w:eastAsia="Calibri"/>
          <w:noProof/>
        </w:rPr>
        <w:t>Shared Libraries</w:t>
      </w:r>
      <w:r w:rsidR="001667A9" w:rsidRPr="00FB5A05">
        <w:rPr>
          <w:rFonts w:eastAsia="Calibri"/>
          <w:noProof/>
        </w:rPr>
        <w:t>: WAS</w:t>
      </w:r>
      <w:r w:rsidR="001667A9">
        <w:rPr>
          <w:rFonts w:eastAsia="Calibri"/>
          <w:noProof/>
        </w:rPr>
        <w:t>3</w:t>
      </w:r>
      <w:r w:rsidR="001667A9" w:rsidRPr="00FB5A05">
        <w:rPr>
          <w:rFonts w:eastAsia="Calibri"/>
          <w:noProof/>
        </w:rPr>
        <w:t xml:space="preserve"> Server </w:t>
      </w:r>
      <w:r w:rsidR="001667A9">
        <w:rPr>
          <w:rFonts w:eastAsia="Calibri"/>
          <w:noProof/>
        </w:rPr>
        <w:t>–AUS</w:t>
      </w:r>
    </w:p>
    <w:p w14:paraId="3AA5803A" w14:textId="77777777" w:rsidR="009D175F" w:rsidRDefault="009D175F" w:rsidP="00045270">
      <w:pPr>
        <w:pStyle w:val="ListParagraph"/>
        <w:numPr>
          <w:ilvl w:val="0"/>
          <w:numId w:val="211"/>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257A9F78" w14:textId="22F259B9" w:rsidR="00BC6A7E" w:rsidRPr="00596631" w:rsidRDefault="009D175F" w:rsidP="00045270">
      <w:pPr>
        <w:pStyle w:val="ListParagraph"/>
        <w:numPr>
          <w:ilvl w:val="0"/>
          <w:numId w:val="211"/>
        </w:numPr>
      </w:pPr>
      <w:r>
        <w:rPr>
          <w:rFonts w:asciiTheme="minorHAnsi" w:hAnsiTheme="minorHAnsi" w:cstheme="minorHAnsi"/>
          <w:sz w:val="18"/>
          <w:szCs w:val="18"/>
        </w:rPr>
        <w:t xml:space="preserve">Delete </w:t>
      </w:r>
      <w:r w:rsidR="00B34334">
        <w:rPr>
          <w:rFonts w:asciiTheme="minorHAnsi" w:hAnsiTheme="minorHAnsi" w:cstheme="minorHAnsi"/>
          <w:sz w:val="18"/>
          <w:szCs w:val="18"/>
        </w:rPr>
        <w:t>all libraries except  AUS, JSQXLM, LX, UPLOAD and  was_generated_keystrore.jks</w:t>
      </w:r>
    </w:p>
    <w:p w14:paraId="64CFA591" w14:textId="1C6305EC" w:rsidR="00596631" w:rsidRDefault="00596631" w:rsidP="00596631">
      <w:pPr>
        <w:pStyle w:val="ListParagraph"/>
        <w:numPr>
          <w:ilvl w:val="0"/>
          <w:numId w:val="211"/>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AUS_Library</w:t>
      </w:r>
    </w:p>
    <w:p w14:paraId="0D0F8538" w14:textId="42E8651F" w:rsidR="00596631" w:rsidRPr="00633171" w:rsidRDefault="00596631" w:rsidP="00596631">
      <w:pPr>
        <w:pStyle w:val="ListParagraph"/>
        <w:numPr>
          <w:ilvl w:val="0"/>
          <w:numId w:val="211"/>
        </w:numPr>
        <w:rPr>
          <w:rFonts w:asciiTheme="minorHAnsi" w:hAnsiTheme="minorHAnsi" w:cstheme="minorHAnsi"/>
          <w:sz w:val="18"/>
          <w:szCs w:val="18"/>
        </w:rPr>
      </w:pPr>
      <w:r>
        <w:rPr>
          <w:rFonts w:asciiTheme="minorHAnsi" w:hAnsiTheme="minorHAnsi" w:cstheme="minorHAnsi"/>
          <w:sz w:val="18"/>
          <w:szCs w:val="18"/>
        </w:rPr>
        <w:t>Verify xercesImpl.jar is removed from the AUS_Library</w:t>
      </w:r>
    </w:p>
    <w:p w14:paraId="0AB1748D" w14:textId="6C44906A" w:rsidR="001667A9" w:rsidRDefault="001667A9" w:rsidP="00045270">
      <w:pPr>
        <w:pStyle w:val="ListParagraph"/>
        <w:numPr>
          <w:ilvl w:val="0"/>
          <w:numId w:val="211"/>
        </w:numPr>
      </w:pPr>
      <w:r w:rsidRPr="00AD7F5F">
        <w:t xml:space="preserve">From the WebSphere admin console – Select: Environment </w:t>
      </w:r>
      <w:r w:rsidRPr="00AD7F5F">
        <w:sym w:font="Wingdings" w:char="F0E0"/>
      </w:r>
      <w:r w:rsidRPr="00AD7F5F">
        <w:t xml:space="preserve"> Shared libraries</w:t>
      </w:r>
    </w:p>
    <w:p w14:paraId="54D0F51A" w14:textId="748E30A6" w:rsidR="001667A9" w:rsidRDefault="001667A9" w:rsidP="00045270">
      <w:pPr>
        <w:pStyle w:val="ListParagraph"/>
        <w:numPr>
          <w:ilvl w:val="0"/>
          <w:numId w:val="211"/>
        </w:numPr>
      </w:pPr>
      <w:r>
        <w:t>Select the appropriate app, node and server from the dropdown list</w:t>
      </w:r>
    </w:p>
    <w:p w14:paraId="6F57C2E7" w14:textId="38D7D436" w:rsidR="001667A9" w:rsidRDefault="001667A9" w:rsidP="001667A9">
      <w:pPr>
        <w:pStyle w:val="ListParagraph"/>
        <w:ind w:left="1440"/>
      </w:pPr>
      <w:r>
        <w:rPr>
          <w:noProof/>
        </w:rPr>
        <w:drawing>
          <wp:inline distT="0" distB="0" distL="0" distR="0" wp14:anchorId="23B5FCF4" wp14:editId="3EB51448">
            <wp:extent cx="2514600" cy="3163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18399" cy="3168134"/>
                    </a:xfrm>
                    <a:prstGeom prst="rect">
                      <a:avLst/>
                    </a:prstGeom>
                  </pic:spPr>
                </pic:pic>
              </a:graphicData>
            </a:graphic>
          </wp:inline>
        </w:drawing>
      </w:r>
    </w:p>
    <w:p w14:paraId="14DD1DAB" w14:textId="77777777" w:rsidR="001667A9" w:rsidRDefault="001667A9" w:rsidP="00045270">
      <w:pPr>
        <w:pStyle w:val="ListParagraph"/>
        <w:numPr>
          <w:ilvl w:val="0"/>
          <w:numId w:val="211"/>
        </w:numPr>
      </w:pPr>
      <w:r>
        <w:t>Select New</w:t>
      </w:r>
    </w:p>
    <w:p w14:paraId="01C7E571" w14:textId="77777777" w:rsidR="001667A9" w:rsidRDefault="001667A9" w:rsidP="00045270">
      <w:pPr>
        <w:pStyle w:val="ListParagraph"/>
        <w:numPr>
          <w:ilvl w:val="0"/>
          <w:numId w:val="211"/>
        </w:numPr>
      </w:pPr>
      <w:r>
        <w:t>Enter the following:</w:t>
      </w:r>
    </w:p>
    <w:p w14:paraId="6CB9DBFE" w14:textId="6EA626AD" w:rsidR="001667A9" w:rsidRPr="00633171" w:rsidRDefault="001667A9" w:rsidP="00045270">
      <w:pPr>
        <w:pStyle w:val="ListParagraph"/>
        <w:numPr>
          <w:ilvl w:val="1"/>
          <w:numId w:val="211"/>
        </w:numPr>
      </w:pPr>
      <w:r>
        <w:t xml:space="preserve">Name = </w:t>
      </w:r>
      <w:r>
        <w:rPr>
          <w:rFonts w:eastAsia="Times New Roman"/>
          <w:color w:val="000000"/>
          <w:szCs w:val="18"/>
        </w:rPr>
        <w:t>AUS</w:t>
      </w:r>
      <w:r w:rsidRPr="00AD7F5F">
        <w:rPr>
          <w:rFonts w:eastAsia="Times New Roman"/>
          <w:color w:val="000000"/>
          <w:szCs w:val="18"/>
        </w:rPr>
        <w:t>_SHARED_LIBRARY_NODE01</w:t>
      </w:r>
    </w:p>
    <w:p w14:paraId="3139851B" w14:textId="6550541F" w:rsidR="001667A9" w:rsidRPr="006A73B8" w:rsidRDefault="001667A9" w:rsidP="00045270">
      <w:pPr>
        <w:pStyle w:val="ListParagraph"/>
        <w:numPr>
          <w:ilvl w:val="1"/>
          <w:numId w:val="211"/>
        </w:numPr>
      </w:pPr>
      <w:r>
        <w:rPr>
          <w:rFonts w:eastAsia="Times New Roman"/>
          <w:color w:val="000000"/>
          <w:szCs w:val="18"/>
        </w:rPr>
        <w:t xml:space="preserve">Classpath = </w:t>
      </w:r>
      <w:r w:rsidRPr="00AD7F5F">
        <w:rPr>
          <w:rFonts w:eastAsia="Times New Roman"/>
          <w:color w:val="000000"/>
          <w:szCs w:val="18"/>
        </w:rPr>
        <w:t>F</w:t>
      </w:r>
      <w:r>
        <w:rPr>
          <w:rFonts w:eastAsia="Times New Roman"/>
          <w:color w:val="000000"/>
          <w:szCs w:val="18"/>
        </w:rPr>
        <w:t>:\WEBSPHERE_SHARED_LIBRARIES\AUS</w:t>
      </w:r>
      <w:r w:rsidRPr="00AD7F5F">
        <w:rPr>
          <w:rFonts w:eastAsia="Times New Roman"/>
          <w:color w:val="000000"/>
          <w:szCs w:val="18"/>
        </w:rPr>
        <w:t>_LIBRARY</w:t>
      </w:r>
    </w:p>
    <w:p w14:paraId="06B42186" w14:textId="77777777" w:rsidR="001667A9" w:rsidRDefault="001667A9" w:rsidP="00045270">
      <w:pPr>
        <w:pStyle w:val="ListParagraph"/>
        <w:numPr>
          <w:ilvl w:val="0"/>
          <w:numId w:val="211"/>
        </w:numPr>
      </w:pPr>
      <w:r>
        <w:t>Click Apply and Save</w:t>
      </w:r>
    </w:p>
    <w:p w14:paraId="4776B472" w14:textId="77777777" w:rsidR="001667A9" w:rsidRPr="006A73B8" w:rsidRDefault="001667A9" w:rsidP="00045270">
      <w:pPr>
        <w:pStyle w:val="ListParagraph"/>
        <w:numPr>
          <w:ilvl w:val="0"/>
          <w:numId w:val="211"/>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2FF55E0B" w14:textId="09688210" w:rsidR="001667A9" w:rsidRPr="006A73B8" w:rsidRDefault="001667A9" w:rsidP="00045270">
      <w:pPr>
        <w:pStyle w:val="ListParagraph"/>
        <w:numPr>
          <w:ilvl w:val="0"/>
          <w:numId w:val="211"/>
        </w:numPr>
      </w:pPr>
      <w:r w:rsidRPr="006A73B8">
        <w:t xml:space="preserve">Select </w:t>
      </w:r>
      <w:r w:rsidRPr="0027742B">
        <w:t>LPSAUSServer01</w:t>
      </w:r>
      <w:r w:rsidRPr="00AD7F5F">
        <w:sym w:font="Wingdings" w:char="F0E0"/>
      </w:r>
      <w:r w:rsidRPr="006A73B8">
        <w:t xml:space="preserve">Server Infrastructure </w:t>
      </w:r>
      <w:r w:rsidRPr="00AD7F5F">
        <w:sym w:font="Wingdings" w:char="F0E0"/>
      </w:r>
      <w:r w:rsidRPr="006A73B8">
        <w:t xml:space="preserve"> Java and Process Management </w:t>
      </w:r>
      <w:r w:rsidRPr="00AD7F5F">
        <w:sym w:font="Wingdings" w:char="F0E0"/>
      </w:r>
      <w:r w:rsidRPr="006A73B8">
        <w:t>Class loader</w:t>
      </w:r>
    </w:p>
    <w:p w14:paraId="7325A3A9" w14:textId="77777777" w:rsidR="001667A9" w:rsidRDefault="001667A9" w:rsidP="00045270">
      <w:pPr>
        <w:pStyle w:val="Step1"/>
        <w:numPr>
          <w:ilvl w:val="0"/>
          <w:numId w:val="211"/>
        </w:numPr>
        <w:rPr>
          <w:rFonts w:eastAsia="Calibri"/>
        </w:rPr>
      </w:pPr>
      <w:r>
        <w:rPr>
          <w:rFonts w:eastAsia="Calibri"/>
        </w:rPr>
        <w:t>New</w:t>
      </w:r>
    </w:p>
    <w:p w14:paraId="0604782B" w14:textId="77777777" w:rsidR="001667A9" w:rsidRDefault="001667A9" w:rsidP="00045270">
      <w:pPr>
        <w:pStyle w:val="Step1"/>
        <w:numPr>
          <w:ilvl w:val="0"/>
          <w:numId w:val="211"/>
        </w:numPr>
        <w:rPr>
          <w:rFonts w:eastAsia="Calibri"/>
        </w:rPr>
      </w:pPr>
      <w:r>
        <w:rPr>
          <w:rFonts w:eastAsia="Calibri"/>
        </w:rPr>
        <w:t>Verify Class loader order has “Classes loaded with parent class loader first” and choose ok</w:t>
      </w:r>
    </w:p>
    <w:p w14:paraId="7482C124" w14:textId="77777777" w:rsidR="001667A9" w:rsidRDefault="001667A9" w:rsidP="00045270">
      <w:pPr>
        <w:pStyle w:val="Step1"/>
        <w:numPr>
          <w:ilvl w:val="0"/>
          <w:numId w:val="211"/>
        </w:numPr>
        <w:rPr>
          <w:rFonts w:eastAsia="Calibri"/>
        </w:rPr>
      </w:pPr>
      <w:r>
        <w:rPr>
          <w:rFonts w:eastAsia="Calibri"/>
        </w:rPr>
        <w:t>Click on the actual Classloader</w:t>
      </w:r>
    </w:p>
    <w:p w14:paraId="573872C5" w14:textId="77777777" w:rsidR="001667A9" w:rsidRDefault="001667A9" w:rsidP="00045270">
      <w:pPr>
        <w:pStyle w:val="Step1"/>
        <w:numPr>
          <w:ilvl w:val="0"/>
          <w:numId w:val="211"/>
        </w:numPr>
        <w:rPr>
          <w:rFonts w:eastAsia="Calibri"/>
        </w:rPr>
      </w:pPr>
      <w:r>
        <w:rPr>
          <w:rFonts w:eastAsia="Calibri"/>
        </w:rPr>
        <w:t>Select “shared library referenece”</w:t>
      </w:r>
    </w:p>
    <w:p w14:paraId="2B97D09A" w14:textId="77777777" w:rsidR="001667A9" w:rsidRDefault="001667A9" w:rsidP="00045270">
      <w:pPr>
        <w:pStyle w:val="Step1"/>
        <w:numPr>
          <w:ilvl w:val="0"/>
          <w:numId w:val="211"/>
        </w:numPr>
        <w:rPr>
          <w:rFonts w:eastAsia="Calibri"/>
        </w:rPr>
      </w:pPr>
      <w:r>
        <w:rPr>
          <w:rFonts w:eastAsia="Calibri"/>
        </w:rPr>
        <w:t>Add</w:t>
      </w:r>
    </w:p>
    <w:p w14:paraId="7A2A6009" w14:textId="77777777" w:rsidR="001667A9" w:rsidRPr="006A73B8" w:rsidRDefault="001667A9" w:rsidP="00045270">
      <w:pPr>
        <w:pStyle w:val="Step1"/>
        <w:numPr>
          <w:ilvl w:val="0"/>
          <w:numId w:val="211"/>
        </w:numPr>
        <w:rPr>
          <w:rFonts w:eastAsia="Calibri"/>
        </w:rPr>
      </w:pPr>
      <w:r w:rsidRPr="00AD7F5F">
        <w:rPr>
          <w:rFonts w:ascii="Calibri" w:eastAsia="Calibri" w:hAnsi="Calibri"/>
          <w:sz w:val="22"/>
          <w:szCs w:val="22"/>
        </w:rPr>
        <w:t xml:space="preserve">Select corresponding library name that matches the server in the drop down and </w:t>
      </w:r>
      <w:r>
        <w:rPr>
          <w:rFonts w:ascii="Calibri" w:eastAsia="Calibri" w:hAnsi="Calibri"/>
          <w:sz w:val="22"/>
          <w:szCs w:val="22"/>
        </w:rPr>
        <w:t>choose ok</w:t>
      </w:r>
    </w:p>
    <w:p w14:paraId="46B32D09" w14:textId="77777777" w:rsidR="001667A9" w:rsidRPr="003550E9" w:rsidRDefault="001667A9" w:rsidP="00045270">
      <w:pPr>
        <w:pStyle w:val="Step1"/>
        <w:numPr>
          <w:ilvl w:val="0"/>
          <w:numId w:val="211"/>
        </w:numPr>
        <w:rPr>
          <w:rFonts w:eastAsia="Calibri"/>
        </w:rPr>
      </w:pPr>
      <w:r>
        <w:rPr>
          <w:rFonts w:ascii="Calibri" w:eastAsia="Calibri" w:hAnsi="Calibri"/>
          <w:sz w:val="22"/>
          <w:szCs w:val="22"/>
        </w:rPr>
        <w:t>Apply and Save</w:t>
      </w:r>
    </w:p>
    <w:p w14:paraId="44C888AB" w14:textId="77777777" w:rsidR="003674EF" w:rsidRPr="00220492" w:rsidRDefault="003674EF" w:rsidP="003674EF">
      <w:pPr>
        <w:pStyle w:val="Heading3"/>
        <w:rPr>
          <w:rFonts w:eastAsia="Calibri"/>
          <w:noProof/>
        </w:rPr>
      </w:pPr>
      <w:bookmarkStart w:id="103" w:name="_Toc400291101"/>
      <w:r w:rsidRPr="00220492">
        <w:rPr>
          <w:rFonts w:eastAsia="Calibri"/>
          <w:noProof/>
        </w:rPr>
        <w:t>WebSphere Server</w:t>
      </w:r>
      <w:r w:rsidR="00982F89">
        <w:rPr>
          <w:rFonts w:eastAsia="Calibri"/>
          <w:noProof/>
        </w:rPr>
        <w:t xml:space="preserve"> </w:t>
      </w:r>
      <w:r w:rsidRPr="00220492">
        <w:rPr>
          <w:rFonts w:eastAsia="Calibri"/>
          <w:noProof/>
        </w:rPr>
        <w:t>Creation: WAS3 Server -JSQLXML</w:t>
      </w:r>
      <w:bookmarkEnd w:id="103"/>
    </w:p>
    <w:p w14:paraId="44C888AC" w14:textId="77777777" w:rsidR="003674EF" w:rsidRPr="00A002A7" w:rsidRDefault="003674EF" w:rsidP="00986570">
      <w:pPr>
        <w:pStyle w:val="Step1"/>
        <w:numPr>
          <w:ilvl w:val="0"/>
          <w:numId w:val="72"/>
        </w:numPr>
        <w:ind w:left="900" w:hanging="540"/>
        <w:rPr>
          <w:rFonts w:eastAsia="Calibri"/>
        </w:rPr>
      </w:pPr>
      <w:r w:rsidRPr="00A002A7">
        <w:rPr>
          <w:rFonts w:eastAsia="Calibri"/>
        </w:rPr>
        <w:t>From the Administrative Console - (F:\Data\IBM\WebSphere\AppServer\profiles\cell01_dmgr\firststeps\firststeps.bat)</w:t>
      </w:r>
      <w:r w:rsidR="00A002A7">
        <w:rPr>
          <w:rFonts w:eastAsia="Calibri"/>
        </w:rPr>
        <w:t>, u</w:t>
      </w:r>
      <w:r w:rsidRPr="00A002A7">
        <w:rPr>
          <w:rFonts w:eastAsia="Calibri"/>
        </w:rPr>
        <w:t>se the account and password supplied during profile creation.</w:t>
      </w:r>
    </w:p>
    <w:p w14:paraId="44C888AD" w14:textId="77777777" w:rsidR="003674EF" w:rsidRPr="00F73C39" w:rsidRDefault="003674EF" w:rsidP="00F73C39">
      <w:pPr>
        <w:pStyle w:val="Step1"/>
        <w:rPr>
          <w:rFonts w:eastAsia="Calibri"/>
        </w:rPr>
      </w:pPr>
      <w:r w:rsidRPr="00F73C39">
        <w:rPr>
          <w:rFonts w:eastAsia="Calibri"/>
        </w:rPr>
        <w:t xml:space="preserve">From Servers </w:t>
      </w:r>
      <w:r w:rsidRPr="00F73C39">
        <w:rPr>
          <w:rFonts w:eastAsia="Calibri"/>
        </w:rPr>
        <w:sym w:font="Wingdings" w:char="F0E0"/>
      </w:r>
      <w:r w:rsidRPr="00F73C39">
        <w:rPr>
          <w:rFonts w:eastAsia="Calibri"/>
        </w:rPr>
        <w:t xml:space="preserve"> Server Types </w:t>
      </w:r>
      <w:r w:rsidRPr="00F73C39">
        <w:rPr>
          <w:rFonts w:eastAsia="Calibri"/>
        </w:rPr>
        <w:sym w:font="Wingdings" w:char="F0E0"/>
      </w:r>
      <w:r w:rsidRPr="00F73C39">
        <w:rPr>
          <w:rFonts w:eastAsia="Calibri"/>
        </w:rPr>
        <w:t xml:space="preserve"> Websphere application servers and </w:t>
      </w:r>
      <w:r w:rsidR="00810118" w:rsidRPr="00F73C39">
        <w:rPr>
          <w:rFonts w:eastAsia="Calibri"/>
        </w:rPr>
        <w:t>click</w:t>
      </w:r>
      <w:r w:rsidRPr="00F73C39">
        <w:rPr>
          <w:rFonts w:eastAsia="Calibri"/>
        </w:rPr>
        <w:t xml:space="preserve"> New button in the right frame.</w:t>
      </w:r>
    </w:p>
    <w:p w14:paraId="44C888AE" w14:textId="77777777" w:rsidR="003674EF" w:rsidRPr="00F73C39" w:rsidRDefault="003674EF" w:rsidP="00F73C39">
      <w:pPr>
        <w:pStyle w:val="Step1"/>
        <w:rPr>
          <w:rFonts w:eastAsia="Calibri"/>
        </w:rPr>
      </w:pPr>
      <w:r w:rsidRPr="00F73C39">
        <w:rPr>
          <w:rFonts w:eastAsia="Calibri"/>
        </w:rPr>
        <w:t>Select the first Node – “SRVLPSJSQLXMLNode01” from the dropdown and add</w:t>
      </w:r>
      <w:r w:rsidR="00982F89" w:rsidRPr="00F73C39">
        <w:rPr>
          <w:rFonts w:eastAsia="Calibri"/>
        </w:rPr>
        <w:t xml:space="preserve"> </w:t>
      </w:r>
      <w:r w:rsidRPr="00F73C39">
        <w:rPr>
          <w:rFonts w:eastAsia="Calibri"/>
        </w:rPr>
        <w:t xml:space="preserve"> “LPSJSQLXMLServer01”</w:t>
      </w:r>
    </w:p>
    <w:p w14:paraId="44C888AF" w14:textId="77777777" w:rsidR="003674EF" w:rsidRPr="00F73C39" w:rsidRDefault="003674EF" w:rsidP="00F73C39">
      <w:pPr>
        <w:pStyle w:val="Step1"/>
        <w:rPr>
          <w:rFonts w:eastAsia="Calibri"/>
        </w:rPr>
      </w:pPr>
      <w:r w:rsidRPr="00F73C39">
        <w:rPr>
          <w:rFonts w:eastAsia="Calibri"/>
        </w:rPr>
        <w:t xml:space="preserve">In Server template screen– select the default option and </w:t>
      </w:r>
      <w:r w:rsidR="00810118" w:rsidRPr="00F73C39">
        <w:rPr>
          <w:rFonts w:eastAsia="Calibri"/>
        </w:rPr>
        <w:t>click</w:t>
      </w:r>
      <w:r w:rsidRPr="00F73C39">
        <w:rPr>
          <w:rFonts w:eastAsia="Calibri"/>
        </w:rPr>
        <w:t xml:space="preserve"> the Next button.</w:t>
      </w:r>
    </w:p>
    <w:p w14:paraId="44C888B0" w14:textId="77777777" w:rsidR="003674EF" w:rsidRPr="00F73C39" w:rsidRDefault="003674EF" w:rsidP="00F73C39">
      <w:pPr>
        <w:pStyle w:val="Step1"/>
        <w:rPr>
          <w:rFonts w:eastAsia="Calibri"/>
        </w:rPr>
      </w:pPr>
      <w:r w:rsidRPr="00F73C39">
        <w:rPr>
          <w:rFonts w:eastAsia="Calibri"/>
        </w:rPr>
        <w:t xml:space="preserve">In the Server Specific Properties screen (shown above) – leave the “Generate Unique Ports” option checked and </w:t>
      </w:r>
      <w:r w:rsidR="00810118" w:rsidRPr="00F73C39">
        <w:rPr>
          <w:rFonts w:eastAsia="Calibri"/>
        </w:rPr>
        <w:t>click</w:t>
      </w:r>
      <w:r w:rsidRPr="00F73C39">
        <w:rPr>
          <w:rFonts w:eastAsia="Calibri"/>
        </w:rPr>
        <w:t xml:space="preserve"> Next button.</w:t>
      </w:r>
    </w:p>
    <w:p w14:paraId="44C888B1" w14:textId="77777777" w:rsidR="003674EF" w:rsidRPr="00F73C39" w:rsidRDefault="00810118" w:rsidP="00F73C39">
      <w:pPr>
        <w:pStyle w:val="Step1"/>
        <w:rPr>
          <w:rFonts w:eastAsia="Calibri"/>
        </w:rPr>
      </w:pPr>
      <w:r w:rsidRPr="00F73C39">
        <w:rPr>
          <w:rFonts w:eastAsia="Calibri"/>
        </w:rPr>
        <w:t>Click</w:t>
      </w:r>
      <w:r w:rsidR="003674EF" w:rsidRPr="00F73C39">
        <w:rPr>
          <w:rFonts w:eastAsia="Calibri"/>
        </w:rPr>
        <w:t xml:space="preserve"> the Finish button in Confirm new server screen (shown above) to create the server. </w:t>
      </w:r>
    </w:p>
    <w:p w14:paraId="44C888B2" w14:textId="77777777" w:rsidR="003674EF" w:rsidRPr="00F73C39" w:rsidRDefault="003674EF" w:rsidP="00F73C39">
      <w:pPr>
        <w:pStyle w:val="Step1"/>
        <w:rPr>
          <w:rFonts w:eastAsia="Calibri"/>
        </w:rPr>
      </w:pPr>
      <w:r w:rsidRPr="00F73C39">
        <w:rPr>
          <w:rFonts w:eastAsia="Calibri"/>
        </w:rPr>
        <w:t xml:space="preserve">The Application Server is now listed. Now </w:t>
      </w:r>
      <w:r w:rsidR="00810118" w:rsidRPr="00F73C39">
        <w:rPr>
          <w:rFonts w:eastAsia="Calibri"/>
        </w:rPr>
        <w:t>click</w:t>
      </w:r>
      <w:r w:rsidRPr="00F73C39">
        <w:rPr>
          <w:rFonts w:eastAsia="Calibri"/>
        </w:rPr>
        <w:t xml:space="preserve"> the Save link in the messages block for the changes to be reflected in the Master Configuration file.</w:t>
      </w:r>
    </w:p>
    <w:p w14:paraId="44C888B3" w14:textId="77777777" w:rsidR="003674EF" w:rsidRPr="00F73C39" w:rsidRDefault="003674EF" w:rsidP="00F73C39">
      <w:pPr>
        <w:pStyle w:val="Step1"/>
        <w:rPr>
          <w:rFonts w:eastAsia="Calibri"/>
        </w:rPr>
      </w:pPr>
      <w:r w:rsidRPr="00F73C39">
        <w:rPr>
          <w:rFonts w:eastAsia="Calibri"/>
        </w:rPr>
        <w:t>Select the Application Server – “LPSJSQLXMLServer01” link and in the Configuration screen change the following</w:t>
      </w:r>
    </w:p>
    <w:p w14:paraId="44C888B4" w14:textId="77777777" w:rsidR="003674EF" w:rsidRPr="00F73C39" w:rsidRDefault="003674EF" w:rsidP="00BB6154">
      <w:pPr>
        <w:pStyle w:val="Step1"/>
      </w:pPr>
      <w:r w:rsidRPr="00F73C39">
        <w:t>Check Parallel Start option</w:t>
      </w:r>
    </w:p>
    <w:p w14:paraId="44C888B5" w14:textId="77777777" w:rsidR="003674EF" w:rsidRPr="00F73C39" w:rsidRDefault="003674EF" w:rsidP="00BB6154">
      <w:pPr>
        <w:pStyle w:val="Step1"/>
      </w:pPr>
      <w:r w:rsidRPr="00F73C39">
        <w:t>Check Start components as needed option</w:t>
      </w:r>
    </w:p>
    <w:p w14:paraId="44C888B6" w14:textId="77777777" w:rsidR="003674EF" w:rsidRPr="00F73C39" w:rsidRDefault="003674EF" w:rsidP="00BB6154">
      <w:pPr>
        <w:pStyle w:val="Step1"/>
      </w:pPr>
      <w:r w:rsidRPr="00F73C39">
        <w:t>Change the Class loader Policy as Multiple</w:t>
      </w:r>
    </w:p>
    <w:p w14:paraId="44C888B7" w14:textId="77777777" w:rsidR="003674EF" w:rsidRPr="00F73C39" w:rsidRDefault="00810118" w:rsidP="00F73C39">
      <w:pPr>
        <w:pStyle w:val="Step1"/>
        <w:rPr>
          <w:rFonts w:eastAsia="Calibri"/>
        </w:rPr>
      </w:pPr>
      <w:r w:rsidRPr="00F73C39">
        <w:rPr>
          <w:rFonts w:eastAsia="Calibri"/>
        </w:rPr>
        <w:t>Click</w:t>
      </w:r>
      <w:r w:rsidR="003674EF" w:rsidRPr="00F73C39">
        <w:rPr>
          <w:rFonts w:eastAsia="Calibri"/>
        </w:rPr>
        <w:t xml:space="preserve"> Apply button and then subsequently Save link to reflect the changes in the Master Configuration file.</w:t>
      </w:r>
    </w:p>
    <w:p w14:paraId="44C888B8" w14:textId="77777777" w:rsidR="003674EF" w:rsidRPr="00F73C39" w:rsidRDefault="00810118" w:rsidP="00F73C39">
      <w:pPr>
        <w:pStyle w:val="Step1"/>
        <w:rPr>
          <w:rFonts w:eastAsia="Calibri"/>
        </w:rPr>
      </w:pPr>
      <w:r w:rsidRPr="00F73C39">
        <w:rPr>
          <w:rFonts w:eastAsia="Calibri"/>
        </w:rPr>
        <w:t>Click</w:t>
      </w:r>
      <w:r w:rsidR="003674EF" w:rsidRPr="00F73C39">
        <w:rPr>
          <w:rFonts w:eastAsia="Calibri"/>
        </w:rPr>
        <w:t xml:space="preserve"> the Application Server , Server Infrastructure </w:t>
      </w:r>
      <w:r w:rsidR="003674EF" w:rsidRPr="00F73C39">
        <w:rPr>
          <w:rFonts w:eastAsia="Calibri"/>
        </w:rPr>
        <w:sym w:font="Wingdings" w:char="F0E0"/>
      </w:r>
      <w:r w:rsidR="003674EF" w:rsidRPr="00F73C39">
        <w:rPr>
          <w:rFonts w:eastAsia="Calibri"/>
        </w:rPr>
        <w:t xml:space="preserve"> Java and Process Management </w:t>
      </w:r>
      <w:r w:rsidR="003674EF" w:rsidRPr="00F73C39">
        <w:rPr>
          <w:rFonts w:eastAsia="Calibri"/>
        </w:rPr>
        <w:sym w:font="Wingdings" w:char="F0E0"/>
      </w:r>
      <w:r w:rsidR="003674EF" w:rsidRPr="00F73C39">
        <w:rPr>
          <w:rFonts w:eastAsia="Calibri"/>
        </w:rPr>
        <w:t xml:space="preserve"> Process definition, Java Virtual Machine</w:t>
      </w:r>
      <w:r w:rsidR="00982F89" w:rsidRPr="00F73C39">
        <w:rPr>
          <w:rFonts w:eastAsia="Calibri"/>
        </w:rPr>
        <w:t xml:space="preserve"> </w:t>
      </w:r>
      <w:r w:rsidR="003674EF" w:rsidRPr="00F73C39">
        <w:rPr>
          <w:rFonts w:eastAsia="Calibri"/>
        </w:rPr>
        <w:t xml:space="preserve"> </w:t>
      </w:r>
    </w:p>
    <w:p w14:paraId="44C888B9" w14:textId="77777777" w:rsidR="003674EF" w:rsidRPr="00F73C39" w:rsidRDefault="003674EF" w:rsidP="00BB6154">
      <w:pPr>
        <w:pStyle w:val="Step1"/>
      </w:pPr>
      <w:r w:rsidRPr="00F73C39">
        <w:t xml:space="preserve">Change the Classpath </w:t>
      </w:r>
    </w:p>
    <w:p w14:paraId="44C888BA" w14:textId="77777777" w:rsidR="003674EF" w:rsidRPr="00F73C39" w:rsidRDefault="003674EF" w:rsidP="00BB6154">
      <w:pPr>
        <w:pStyle w:val="Step1"/>
      </w:pPr>
      <w:r w:rsidRPr="00F73C39">
        <w:t>F:\Data\Codebase\SRVLPSJSQLXML\config</w:t>
      </w:r>
    </w:p>
    <w:p w14:paraId="44C888BB" w14:textId="77777777" w:rsidR="003674EF" w:rsidRPr="00F73C39" w:rsidRDefault="003674EF" w:rsidP="00BB6154">
      <w:pPr>
        <w:pStyle w:val="Step1"/>
      </w:pPr>
      <w:r w:rsidRPr="00F73C39">
        <w:t>Change the Initial Heap size :</w:t>
      </w:r>
      <w:r w:rsidRPr="00F73C39">
        <w:rPr>
          <w:rFonts w:eastAsiaTheme="minorHAnsi"/>
        </w:rPr>
        <w:t xml:space="preserve"> </w:t>
      </w:r>
      <w:r w:rsidRPr="00F73C39">
        <w:t>768</w:t>
      </w:r>
    </w:p>
    <w:p w14:paraId="44C888BC" w14:textId="77777777" w:rsidR="003674EF" w:rsidRPr="00F73C39" w:rsidRDefault="003674EF" w:rsidP="00BB6154">
      <w:pPr>
        <w:pStyle w:val="Step1"/>
      </w:pPr>
      <w:r w:rsidRPr="00F73C39">
        <w:t>Change the Maximum Heap size: 1024</w:t>
      </w:r>
    </w:p>
    <w:p w14:paraId="44C888BD" w14:textId="77777777" w:rsidR="003674EF" w:rsidRPr="00F73C39" w:rsidRDefault="003674EF" w:rsidP="00BB6154">
      <w:pPr>
        <w:pStyle w:val="Step1"/>
      </w:pPr>
      <w:r w:rsidRPr="00F73C39">
        <w:t>Generic JVM Arguments: -Dsun.io.useCanonCaches=false -XX:MaxPermSize=128m -XX:NewSize=32m -XX:PermSize=32m -XX:+UseConcMarkSweepGC</w:t>
      </w:r>
    </w:p>
    <w:p w14:paraId="44C888BE" w14:textId="77777777" w:rsidR="003674EF" w:rsidRDefault="00810118" w:rsidP="00F73C39">
      <w:pPr>
        <w:pStyle w:val="Step1"/>
        <w:rPr>
          <w:rFonts w:eastAsia="Calibri"/>
        </w:rPr>
      </w:pPr>
      <w:r w:rsidRPr="00F73C39">
        <w:rPr>
          <w:rFonts w:eastAsia="Calibri"/>
        </w:rPr>
        <w:t>Click</w:t>
      </w:r>
      <w:r w:rsidR="003674EF" w:rsidRPr="00F73C39">
        <w:rPr>
          <w:rFonts w:eastAsia="Calibri"/>
        </w:rPr>
        <w:t xml:space="preserve"> Apply button and Save link to reflect the changes into the Master Configuration file.</w:t>
      </w:r>
    </w:p>
    <w:p w14:paraId="09405E91" w14:textId="077BA3D9" w:rsidR="00B05C0E" w:rsidRPr="00F73C39" w:rsidRDefault="00B05C0E" w:rsidP="00B05C0E">
      <w:pPr>
        <w:pStyle w:val="Step1"/>
        <w:numPr>
          <w:ilvl w:val="0"/>
          <w:numId w:val="0"/>
        </w:numPr>
        <w:rPr>
          <w:rFonts w:eastAsia="Calibri"/>
        </w:rPr>
      </w:pPr>
      <w:r>
        <w:rPr>
          <w:rFonts w:ascii="Calibri" w:eastAsia="Calibri" w:hAnsi="Calibri"/>
          <w:sz w:val="22"/>
          <w:szCs w:val="22"/>
        </w:rPr>
        <w:t>Apply and Save</w:t>
      </w:r>
    </w:p>
    <w:p w14:paraId="44C888BF" w14:textId="77777777" w:rsidR="003674EF" w:rsidRPr="00220492" w:rsidRDefault="003674EF" w:rsidP="007B6162">
      <w:pPr>
        <w:pStyle w:val="Heading4"/>
      </w:pPr>
      <w:r w:rsidRPr="00220492">
        <w:t>WebSphere Application Servers -LOG File Size/Retention</w:t>
      </w:r>
    </w:p>
    <w:p w14:paraId="44C888C0" w14:textId="77777777" w:rsidR="003674EF" w:rsidRPr="009273D7" w:rsidRDefault="003674EF" w:rsidP="00986570">
      <w:pPr>
        <w:pStyle w:val="Step1"/>
        <w:numPr>
          <w:ilvl w:val="0"/>
          <w:numId w:val="73"/>
        </w:numPr>
        <w:ind w:left="900" w:hanging="540"/>
        <w:rPr>
          <w:rFonts w:eastAsia="Calibri"/>
        </w:rPr>
      </w:pPr>
      <w:r w:rsidRPr="009273D7">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8C1" w14:textId="77777777" w:rsidR="003674EF" w:rsidRPr="009273D7" w:rsidRDefault="003674EF" w:rsidP="00BB6154">
      <w:pPr>
        <w:pStyle w:val="Step1"/>
      </w:pPr>
      <w:r w:rsidRPr="009273D7">
        <w:t>System.out</w:t>
      </w:r>
    </w:p>
    <w:p w14:paraId="44C888C2" w14:textId="77777777" w:rsidR="003674EF" w:rsidRPr="009273D7" w:rsidRDefault="003674EF" w:rsidP="00427679">
      <w:pPr>
        <w:pStyle w:val="Bullet3"/>
        <w:rPr>
          <w:rFonts w:eastAsia="Calibri"/>
        </w:rPr>
      </w:pPr>
      <w:r w:rsidRPr="009273D7">
        <w:rPr>
          <w:rFonts w:eastAsia="Calibri"/>
        </w:rPr>
        <w:t>Log File Rotation: File Size:</w:t>
      </w:r>
      <w:r w:rsidR="00982F89" w:rsidRPr="009273D7">
        <w:rPr>
          <w:rFonts w:eastAsia="Calibri"/>
        </w:rPr>
        <w:t xml:space="preserve"> </w:t>
      </w:r>
      <w:r w:rsidRPr="009273D7">
        <w:rPr>
          <w:rFonts w:eastAsia="Calibri"/>
        </w:rPr>
        <w:t>5MB Maximum size.</w:t>
      </w:r>
      <w:r w:rsidR="00982F89" w:rsidRPr="009273D7">
        <w:rPr>
          <w:rFonts w:eastAsia="Calibri"/>
        </w:rPr>
        <w:t xml:space="preserve"> </w:t>
      </w:r>
      <w:r w:rsidRPr="009273D7">
        <w:rPr>
          <w:rFonts w:eastAsia="Calibri"/>
        </w:rPr>
        <w:t>Maximum # of historical log files: 30</w:t>
      </w:r>
    </w:p>
    <w:p w14:paraId="44C888C3" w14:textId="77777777" w:rsidR="003674EF" w:rsidRPr="009273D7" w:rsidRDefault="003674EF" w:rsidP="00BB6154">
      <w:pPr>
        <w:pStyle w:val="Step1"/>
      </w:pPr>
      <w:r w:rsidRPr="009273D7">
        <w:t>System.err</w:t>
      </w:r>
    </w:p>
    <w:p w14:paraId="44C888C4" w14:textId="77777777" w:rsidR="003674EF" w:rsidRPr="009273D7" w:rsidRDefault="003674EF" w:rsidP="00427679">
      <w:pPr>
        <w:pStyle w:val="Bullet3"/>
        <w:rPr>
          <w:rFonts w:eastAsia="Calibri"/>
        </w:rPr>
      </w:pPr>
      <w:r w:rsidRPr="009273D7">
        <w:rPr>
          <w:rFonts w:eastAsia="Calibri"/>
        </w:rPr>
        <w:t>Log File Rotation: File Size:</w:t>
      </w:r>
      <w:r w:rsidR="00982F89" w:rsidRPr="009273D7">
        <w:rPr>
          <w:rFonts w:eastAsia="Calibri"/>
        </w:rPr>
        <w:t xml:space="preserve"> </w:t>
      </w:r>
      <w:r w:rsidRPr="009273D7">
        <w:rPr>
          <w:rFonts w:eastAsia="Calibri"/>
        </w:rPr>
        <w:t>5MB Maximum size.</w:t>
      </w:r>
      <w:r w:rsidR="00982F89" w:rsidRPr="009273D7">
        <w:rPr>
          <w:rFonts w:eastAsia="Calibri"/>
        </w:rPr>
        <w:t xml:space="preserve"> </w:t>
      </w:r>
      <w:r w:rsidRPr="009273D7">
        <w:rPr>
          <w:rFonts w:eastAsia="Calibri"/>
        </w:rPr>
        <w:t>Maximum # of historical log files: 30</w:t>
      </w:r>
    </w:p>
    <w:p w14:paraId="44C888C5" w14:textId="77777777" w:rsidR="003674EF" w:rsidRPr="009273D7" w:rsidRDefault="003674EF" w:rsidP="00427679">
      <w:pPr>
        <w:pStyle w:val="Step1"/>
        <w:rPr>
          <w:rFonts w:eastAsia="Calibri"/>
        </w:rPr>
      </w:pPr>
      <w:r w:rsidRPr="009273D7">
        <w:rPr>
          <w:rFonts w:eastAsia="Calibri"/>
        </w:rPr>
        <w:t xml:space="preserve"> Click OK, then click Save (directly to the master configuration):</w:t>
      </w:r>
    </w:p>
    <w:p w14:paraId="44C888C6" w14:textId="77777777" w:rsidR="003674EF" w:rsidRPr="009273D7" w:rsidRDefault="003674EF" w:rsidP="00427679">
      <w:pPr>
        <w:pStyle w:val="Step1"/>
        <w:rPr>
          <w:rFonts w:eastAsia="Calibri"/>
        </w:rPr>
      </w:pPr>
      <w:r w:rsidRPr="009273D7">
        <w:rPr>
          <w:rFonts w:eastAsia="Calibri"/>
        </w:rPr>
        <w:t>Select the</w:t>
      </w:r>
      <w:r w:rsidR="00982F89" w:rsidRPr="009273D7">
        <w:rPr>
          <w:rFonts w:eastAsia="Calibri"/>
        </w:rPr>
        <w:t xml:space="preserve"> </w:t>
      </w:r>
      <w:r w:rsidRPr="009273D7">
        <w:rPr>
          <w:rFonts w:eastAsia="Calibri"/>
        </w:rPr>
        <w:t>Application Server, Server Infrastructure, Java and Process Management, Monitoring policy:</w:t>
      </w:r>
    </w:p>
    <w:p w14:paraId="44C888C7" w14:textId="77777777" w:rsidR="003674EF" w:rsidRPr="009273D7" w:rsidRDefault="003674EF" w:rsidP="00427679">
      <w:pPr>
        <w:pStyle w:val="Step1"/>
        <w:rPr>
          <w:rFonts w:eastAsia="Calibri"/>
        </w:rPr>
      </w:pPr>
      <w:r w:rsidRPr="009273D7">
        <w:rPr>
          <w:rFonts w:eastAsia="Calibri"/>
        </w:rPr>
        <w:t>Change the node restart state to RUNNING</w:t>
      </w:r>
    </w:p>
    <w:p w14:paraId="44C888C8" w14:textId="77777777" w:rsidR="003674EF" w:rsidRPr="009273D7" w:rsidRDefault="00810118" w:rsidP="00427679">
      <w:pPr>
        <w:pStyle w:val="Step1"/>
        <w:rPr>
          <w:rFonts w:eastAsia="Calibri"/>
        </w:rPr>
      </w:pPr>
      <w:r w:rsidRPr="009273D7">
        <w:rPr>
          <w:rFonts w:eastAsia="Calibri"/>
        </w:rPr>
        <w:t>Click</w:t>
      </w:r>
      <w:r w:rsidR="003674EF" w:rsidRPr="009273D7">
        <w:rPr>
          <w:rFonts w:eastAsia="Calibri"/>
        </w:rPr>
        <w:t xml:space="preserve"> Apply button and Save link to reflect the changes into the Master Configuration file.</w:t>
      </w:r>
    </w:p>
    <w:p w14:paraId="44C888C9" w14:textId="77777777" w:rsidR="003674EF" w:rsidRPr="009273D7" w:rsidRDefault="003674EF" w:rsidP="00427679">
      <w:pPr>
        <w:pStyle w:val="Step1"/>
        <w:rPr>
          <w:rFonts w:eastAsia="Calibri"/>
        </w:rPr>
      </w:pPr>
      <w:r w:rsidRPr="009273D7">
        <w:rPr>
          <w:rFonts w:eastAsia="Calibri"/>
        </w:rPr>
        <w:t xml:space="preserve">From Servers </w:t>
      </w:r>
      <w:r w:rsidRPr="009273D7">
        <w:rPr>
          <w:rFonts w:eastAsia="Calibri"/>
        </w:rPr>
        <w:sym w:font="Wingdings" w:char="F0E0"/>
      </w:r>
      <w:r w:rsidRPr="009273D7">
        <w:rPr>
          <w:rFonts w:eastAsia="Calibri"/>
        </w:rPr>
        <w:t xml:space="preserve"> Server Types </w:t>
      </w:r>
      <w:r w:rsidRPr="009273D7">
        <w:rPr>
          <w:rFonts w:eastAsia="Calibri"/>
        </w:rPr>
        <w:sym w:font="Wingdings" w:char="F0E0"/>
      </w:r>
      <w:r w:rsidRPr="009273D7">
        <w:rPr>
          <w:rFonts w:eastAsia="Calibri"/>
        </w:rPr>
        <w:t xml:space="preserve"> Websphere application servers, select Web Server plug-in properties change the following </w:t>
      </w:r>
    </w:p>
    <w:p w14:paraId="44C888CA" w14:textId="77777777" w:rsidR="003674EF" w:rsidRPr="009273D7" w:rsidRDefault="003674EF" w:rsidP="00BB6154">
      <w:pPr>
        <w:pStyle w:val="Step1"/>
      </w:pPr>
      <w:r w:rsidRPr="009273D7">
        <w:t>Use connection timeout to 0</w:t>
      </w:r>
    </w:p>
    <w:p w14:paraId="44C888CB" w14:textId="77777777" w:rsidR="003674EF" w:rsidRPr="009273D7" w:rsidRDefault="003674EF" w:rsidP="00BB6154">
      <w:pPr>
        <w:pStyle w:val="Step1"/>
      </w:pPr>
      <w:r w:rsidRPr="009273D7">
        <w:t>Read/Write timeout to 0</w:t>
      </w:r>
    </w:p>
    <w:p w14:paraId="44C888CC" w14:textId="77777777" w:rsidR="003674EF" w:rsidRPr="009273D7" w:rsidRDefault="00810118" w:rsidP="00427679">
      <w:pPr>
        <w:pStyle w:val="Step1"/>
        <w:rPr>
          <w:rFonts w:eastAsia="Calibri"/>
        </w:rPr>
      </w:pPr>
      <w:r w:rsidRPr="009273D7">
        <w:rPr>
          <w:rFonts w:eastAsia="Calibri"/>
        </w:rPr>
        <w:t>Click</w:t>
      </w:r>
      <w:r w:rsidR="003674EF" w:rsidRPr="009273D7">
        <w:rPr>
          <w:rFonts w:eastAsia="Calibri"/>
        </w:rPr>
        <w:t xml:space="preserve"> Apply button and Save link to reflect the changes into the Master Configuration file.</w:t>
      </w:r>
    </w:p>
    <w:p w14:paraId="44C888CD" w14:textId="77777777" w:rsidR="003674EF" w:rsidRDefault="003674EF" w:rsidP="00427679">
      <w:pPr>
        <w:pStyle w:val="NoteorTip"/>
      </w:pPr>
      <w:r w:rsidRPr="00427679">
        <w:t>NOTE</w:t>
      </w:r>
      <w:r w:rsidR="00427679">
        <w:t>:</w:t>
      </w:r>
      <w:r w:rsidRPr="00427679">
        <w:t xml:space="preserve"> Do not create server for the second node, they are created when creating the clusters.</w:t>
      </w:r>
      <w:r w:rsidR="00982F89" w:rsidRPr="00427679">
        <w:t xml:space="preserve"> </w:t>
      </w:r>
    </w:p>
    <w:p w14:paraId="05A5047B" w14:textId="220B661B" w:rsidR="004C7EEE" w:rsidRDefault="0052243A" w:rsidP="004C7EEE">
      <w:pPr>
        <w:pStyle w:val="Heading3"/>
        <w:rPr>
          <w:rFonts w:eastAsia="Calibri"/>
          <w:noProof/>
        </w:rPr>
      </w:pPr>
      <w:r>
        <w:rPr>
          <w:rFonts w:eastAsia="Calibri"/>
          <w:noProof/>
        </w:rPr>
        <w:t>Shared Libraries</w:t>
      </w:r>
      <w:r w:rsidR="004C7EEE" w:rsidRPr="00FB5A05">
        <w:rPr>
          <w:rFonts w:eastAsia="Calibri"/>
          <w:noProof/>
        </w:rPr>
        <w:t>: WAS</w:t>
      </w:r>
      <w:r w:rsidR="004C7EEE">
        <w:rPr>
          <w:rFonts w:eastAsia="Calibri"/>
          <w:noProof/>
        </w:rPr>
        <w:t>3</w:t>
      </w:r>
      <w:r w:rsidR="004C7EEE" w:rsidRPr="00FB5A05">
        <w:rPr>
          <w:rFonts w:eastAsia="Calibri"/>
          <w:noProof/>
        </w:rPr>
        <w:t xml:space="preserve"> Server </w:t>
      </w:r>
      <w:r w:rsidR="004C7EEE">
        <w:rPr>
          <w:rFonts w:eastAsia="Calibri"/>
          <w:noProof/>
        </w:rPr>
        <w:t>–JSQLXML</w:t>
      </w:r>
    </w:p>
    <w:p w14:paraId="5D8EE951" w14:textId="77777777" w:rsidR="00BC6A7E" w:rsidRDefault="00BC6A7E" w:rsidP="00045270">
      <w:pPr>
        <w:pStyle w:val="ListParagraph"/>
        <w:numPr>
          <w:ilvl w:val="0"/>
          <w:numId w:val="213"/>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6D400425" w14:textId="77777777" w:rsidR="00B34334" w:rsidRPr="00596631" w:rsidRDefault="00B34334" w:rsidP="00045270">
      <w:pPr>
        <w:pStyle w:val="ListParagraph"/>
        <w:numPr>
          <w:ilvl w:val="0"/>
          <w:numId w:val="213"/>
        </w:numPr>
      </w:pPr>
      <w:r>
        <w:rPr>
          <w:rFonts w:asciiTheme="minorHAnsi" w:hAnsiTheme="minorHAnsi" w:cstheme="minorHAnsi"/>
          <w:sz w:val="18"/>
          <w:szCs w:val="18"/>
        </w:rPr>
        <w:t>Delete all libraries except  AUS, JSQXLM, LX, UPLOAD and  was_generated_keystrore.jks</w:t>
      </w:r>
    </w:p>
    <w:p w14:paraId="4997EEF3" w14:textId="0E02FBF7" w:rsidR="00596631" w:rsidRDefault="00596631" w:rsidP="00596631">
      <w:pPr>
        <w:pStyle w:val="ListParagraph"/>
        <w:numPr>
          <w:ilvl w:val="0"/>
          <w:numId w:val="213"/>
        </w:numPr>
        <w:rPr>
          <w:rFonts w:asciiTheme="minorHAnsi" w:hAnsiTheme="minorHAnsi" w:cstheme="minorHAnsi"/>
          <w:sz w:val="18"/>
          <w:szCs w:val="18"/>
        </w:rPr>
      </w:pPr>
      <w:r>
        <w:rPr>
          <w:rFonts w:asciiTheme="minorHAnsi" w:hAnsiTheme="minorHAnsi" w:cstheme="minorHAnsi"/>
          <w:sz w:val="18"/>
          <w:szCs w:val="18"/>
        </w:rPr>
        <w:t xml:space="preserve">Verify Disruptor-3.3.0.jar, Log4j-api-2.1.jar and Log4j-core-2.1.jar are located within the </w:t>
      </w:r>
      <w:r w:rsidR="008F5C40">
        <w:rPr>
          <w:rFonts w:asciiTheme="minorHAnsi" w:hAnsiTheme="minorHAnsi" w:cstheme="minorHAnsi"/>
          <w:sz w:val="18"/>
          <w:szCs w:val="18"/>
        </w:rPr>
        <w:t>JSQLXML</w:t>
      </w:r>
      <w:r>
        <w:rPr>
          <w:rFonts w:asciiTheme="minorHAnsi" w:hAnsiTheme="minorHAnsi" w:cstheme="minorHAnsi"/>
          <w:sz w:val="18"/>
          <w:szCs w:val="18"/>
        </w:rPr>
        <w:t>_Library</w:t>
      </w:r>
    </w:p>
    <w:p w14:paraId="64B6BEC3" w14:textId="77777777" w:rsidR="00596631" w:rsidRPr="00633171" w:rsidRDefault="00596631" w:rsidP="00596631">
      <w:pPr>
        <w:pStyle w:val="ListParagraph"/>
        <w:numPr>
          <w:ilvl w:val="0"/>
          <w:numId w:val="213"/>
        </w:numPr>
        <w:rPr>
          <w:rFonts w:asciiTheme="minorHAnsi" w:hAnsiTheme="minorHAnsi" w:cstheme="minorHAnsi"/>
          <w:sz w:val="18"/>
          <w:szCs w:val="18"/>
        </w:rPr>
      </w:pPr>
      <w:r>
        <w:rPr>
          <w:rFonts w:asciiTheme="minorHAnsi" w:hAnsiTheme="minorHAnsi" w:cstheme="minorHAnsi"/>
          <w:sz w:val="18"/>
          <w:szCs w:val="18"/>
        </w:rPr>
        <w:t>Verify xercesImpl.jar is removed from the AUS_Library</w:t>
      </w:r>
    </w:p>
    <w:p w14:paraId="53628F86" w14:textId="77777777" w:rsidR="004C7EEE" w:rsidRDefault="004C7EEE" w:rsidP="00045270">
      <w:pPr>
        <w:pStyle w:val="ListParagraph"/>
        <w:numPr>
          <w:ilvl w:val="0"/>
          <w:numId w:val="213"/>
        </w:numPr>
      </w:pPr>
      <w:r w:rsidRPr="00AD7F5F">
        <w:t xml:space="preserve">From the WebSphere admin console – Select: Environment </w:t>
      </w:r>
      <w:r w:rsidRPr="00AD7F5F">
        <w:sym w:font="Wingdings" w:char="F0E0"/>
      </w:r>
      <w:r w:rsidRPr="00AD7F5F">
        <w:t xml:space="preserve"> Shared libraries</w:t>
      </w:r>
    </w:p>
    <w:p w14:paraId="0728D9CE" w14:textId="77777777" w:rsidR="004C7EEE" w:rsidRDefault="004C7EEE" w:rsidP="00045270">
      <w:pPr>
        <w:pStyle w:val="ListParagraph"/>
        <w:numPr>
          <w:ilvl w:val="0"/>
          <w:numId w:val="213"/>
        </w:numPr>
      </w:pPr>
      <w:r>
        <w:t>Select the appropriate app, node and server from the dropdown list</w:t>
      </w:r>
    </w:p>
    <w:p w14:paraId="45386A4F" w14:textId="77777777" w:rsidR="004C7EEE" w:rsidRDefault="004C7EEE" w:rsidP="004C7EEE">
      <w:pPr>
        <w:pStyle w:val="ListParagraph"/>
        <w:ind w:left="1440"/>
      </w:pPr>
      <w:r>
        <w:rPr>
          <w:noProof/>
        </w:rPr>
        <w:drawing>
          <wp:inline distT="0" distB="0" distL="0" distR="0" wp14:anchorId="37AF8843" wp14:editId="640B5039">
            <wp:extent cx="2428875" cy="30555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32544" cy="3060130"/>
                    </a:xfrm>
                    <a:prstGeom prst="rect">
                      <a:avLst/>
                    </a:prstGeom>
                  </pic:spPr>
                </pic:pic>
              </a:graphicData>
            </a:graphic>
          </wp:inline>
        </w:drawing>
      </w:r>
    </w:p>
    <w:p w14:paraId="20533490" w14:textId="77777777" w:rsidR="004C7EEE" w:rsidRDefault="004C7EEE" w:rsidP="00045270">
      <w:pPr>
        <w:pStyle w:val="ListParagraph"/>
        <w:numPr>
          <w:ilvl w:val="0"/>
          <w:numId w:val="213"/>
        </w:numPr>
      </w:pPr>
      <w:r>
        <w:t>Select New</w:t>
      </w:r>
    </w:p>
    <w:p w14:paraId="33144650" w14:textId="77777777" w:rsidR="004C7EEE" w:rsidRDefault="004C7EEE" w:rsidP="00045270">
      <w:pPr>
        <w:pStyle w:val="ListParagraph"/>
        <w:numPr>
          <w:ilvl w:val="0"/>
          <w:numId w:val="213"/>
        </w:numPr>
      </w:pPr>
      <w:r>
        <w:t>Enter the following:</w:t>
      </w:r>
    </w:p>
    <w:p w14:paraId="2BDA4846" w14:textId="77777777" w:rsidR="004C7EEE" w:rsidRPr="00633171" w:rsidRDefault="004C7EEE" w:rsidP="00045270">
      <w:pPr>
        <w:pStyle w:val="ListParagraph"/>
        <w:numPr>
          <w:ilvl w:val="1"/>
          <w:numId w:val="213"/>
        </w:numPr>
      </w:pPr>
      <w:r>
        <w:t xml:space="preserve">Name = </w:t>
      </w:r>
      <w:r>
        <w:rPr>
          <w:rFonts w:eastAsia="Times New Roman"/>
          <w:color w:val="000000"/>
          <w:szCs w:val="18"/>
        </w:rPr>
        <w:t>JSQLXML</w:t>
      </w:r>
      <w:r w:rsidRPr="00AD7F5F">
        <w:rPr>
          <w:rFonts w:eastAsia="Times New Roman"/>
          <w:color w:val="000000"/>
          <w:szCs w:val="18"/>
        </w:rPr>
        <w:t>_SHARED_LIBRARY_NODE01</w:t>
      </w:r>
    </w:p>
    <w:p w14:paraId="70137DC4" w14:textId="77777777" w:rsidR="004C7EEE" w:rsidRPr="006A73B8" w:rsidRDefault="004C7EEE" w:rsidP="00045270">
      <w:pPr>
        <w:pStyle w:val="ListParagraph"/>
        <w:numPr>
          <w:ilvl w:val="1"/>
          <w:numId w:val="213"/>
        </w:numPr>
      </w:pPr>
      <w:r>
        <w:rPr>
          <w:rFonts w:eastAsia="Times New Roman"/>
          <w:color w:val="000000"/>
          <w:szCs w:val="18"/>
        </w:rPr>
        <w:t xml:space="preserve">Classpath = </w:t>
      </w:r>
      <w:r w:rsidRPr="00AD7F5F">
        <w:rPr>
          <w:rFonts w:eastAsia="Times New Roman"/>
          <w:color w:val="000000"/>
          <w:szCs w:val="18"/>
        </w:rPr>
        <w:t>F</w:t>
      </w:r>
      <w:r>
        <w:rPr>
          <w:rFonts w:eastAsia="Times New Roman"/>
          <w:color w:val="000000"/>
          <w:szCs w:val="18"/>
        </w:rPr>
        <w:t>:\WEBSPHERE_SHARED_LIBRARIES\JSQLXML</w:t>
      </w:r>
      <w:r w:rsidRPr="00AD7F5F">
        <w:rPr>
          <w:rFonts w:eastAsia="Times New Roman"/>
          <w:color w:val="000000"/>
          <w:szCs w:val="18"/>
        </w:rPr>
        <w:t>_LIBRARY</w:t>
      </w:r>
    </w:p>
    <w:p w14:paraId="36CCCE53" w14:textId="77777777" w:rsidR="004C7EEE" w:rsidRDefault="004C7EEE" w:rsidP="00045270">
      <w:pPr>
        <w:pStyle w:val="ListParagraph"/>
        <w:numPr>
          <w:ilvl w:val="0"/>
          <w:numId w:val="213"/>
        </w:numPr>
      </w:pPr>
      <w:r>
        <w:t>Click Apply and Save</w:t>
      </w:r>
    </w:p>
    <w:p w14:paraId="6A142562" w14:textId="77777777" w:rsidR="004C7EEE" w:rsidRPr="006A73B8" w:rsidRDefault="004C7EEE" w:rsidP="00045270">
      <w:pPr>
        <w:pStyle w:val="ListParagraph"/>
        <w:numPr>
          <w:ilvl w:val="0"/>
          <w:numId w:val="213"/>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21EB1BA3" w14:textId="77777777" w:rsidR="004C7EEE" w:rsidRPr="006A73B8" w:rsidRDefault="004C7EEE" w:rsidP="00045270">
      <w:pPr>
        <w:pStyle w:val="ListParagraph"/>
        <w:numPr>
          <w:ilvl w:val="0"/>
          <w:numId w:val="213"/>
        </w:numPr>
      </w:pPr>
      <w:r w:rsidRPr="006A73B8">
        <w:t xml:space="preserve">Select </w:t>
      </w:r>
      <w:r w:rsidRPr="00F73C39">
        <w:t>LPSJSQLXMLServer01</w:t>
      </w:r>
      <w:r w:rsidRPr="00AD7F5F">
        <w:sym w:font="Wingdings" w:char="F0E0"/>
      </w:r>
      <w:r w:rsidRPr="006A73B8">
        <w:t xml:space="preserve">Server Infrastructure </w:t>
      </w:r>
      <w:r w:rsidRPr="00AD7F5F">
        <w:sym w:font="Wingdings" w:char="F0E0"/>
      </w:r>
      <w:r w:rsidRPr="006A73B8">
        <w:t xml:space="preserve"> Java and Process Management </w:t>
      </w:r>
      <w:r w:rsidRPr="00AD7F5F">
        <w:sym w:font="Wingdings" w:char="F0E0"/>
      </w:r>
      <w:r w:rsidRPr="006A73B8">
        <w:t>Class loader</w:t>
      </w:r>
    </w:p>
    <w:p w14:paraId="538FF96E" w14:textId="77777777" w:rsidR="004C7EEE" w:rsidRDefault="004C7EEE" w:rsidP="00045270">
      <w:pPr>
        <w:pStyle w:val="Step1"/>
        <w:numPr>
          <w:ilvl w:val="0"/>
          <w:numId w:val="213"/>
        </w:numPr>
        <w:rPr>
          <w:rFonts w:eastAsia="Calibri"/>
        </w:rPr>
      </w:pPr>
      <w:r>
        <w:rPr>
          <w:rFonts w:eastAsia="Calibri"/>
        </w:rPr>
        <w:t>New</w:t>
      </w:r>
    </w:p>
    <w:p w14:paraId="5560DA29" w14:textId="77777777" w:rsidR="004C7EEE" w:rsidRDefault="004C7EEE" w:rsidP="00045270">
      <w:pPr>
        <w:pStyle w:val="Step1"/>
        <w:numPr>
          <w:ilvl w:val="0"/>
          <w:numId w:val="213"/>
        </w:numPr>
        <w:rPr>
          <w:rFonts w:eastAsia="Calibri"/>
        </w:rPr>
      </w:pPr>
      <w:r>
        <w:rPr>
          <w:rFonts w:eastAsia="Calibri"/>
        </w:rPr>
        <w:t>Verify Class loader order has “Classes loaded with parent class loader first” and choose ok</w:t>
      </w:r>
    </w:p>
    <w:p w14:paraId="7F9E31A1" w14:textId="77777777" w:rsidR="004C7EEE" w:rsidRDefault="004C7EEE" w:rsidP="00045270">
      <w:pPr>
        <w:pStyle w:val="Step1"/>
        <w:numPr>
          <w:ilvl w:val="0"/>
          <w:numId w:val="213"/>
        </w:numPr>
        <w:rPr>
          <w:rFonts w:eastAsia="Calibri"/>
        </w:rPr>
      </w:pPr>
      <w:r>
        <w:rPr>
          <w:rFonts w:eastAsia="Calibri"/>
        </w:rPr>
        <w:t>Click on the actual Classloader</w:t>
      </w:r>
    </w:p>
    <w:p w14:paraId="72E2EC6A" w14:textId="77777777" w:rsidR="004C7EEE" w:rsidRDefault="004C7EEE" w:rsidP="00045270">
      <w:pPr>
        <w:pStyle w:val="Step1"/>
        <w:numPr>
          <w:ilvl w:val="0"/>
          <w:numId w:val="213"/>
        </w:numPr>
        <w:rPr>
          <w:rFonts w:eastAsia="Calibri"/>
        </w:rPr>
      </w:pPr>
      <w:r>
        <w:rPr>
          <w:rFonts w:eastAsia="Calibri"/>
        </w:rPr>
        <w:t>Select “shared library referenece”</w:t>
      </w:r>
    </w:p>
    <w:p w14:paraId="06949353" w14:textId="77777777" w:rsidR="004C7EEE" w:rsidRDefault="004C7EEE" w:rsidP="00045270">
      <w:pPr>
        <w:pStyle w:val="Step1"/>
        <w:numPr>
          <w:ilvl w:val="0"/>
          <w:numId w:val="213"/>
        </w:numPr>
        <w:rPr>
          <w:rFonts w:eastAsia="Calibri"/>
        </w:rPr>
      </w:pPr>
      <w:r>
        <w:rPr>
          <w:rFonts w:eastAsia="Calibri"/>
        </w:rPr>
        <w:t>Add</w:t>
      </w:r>
    </w:p>
    <w:p w14:paraId="0CE49186" w14:textId="77777777" w:rsidR="004C7EEE" w:rsidRPr="006A73B8" w:rsidRDefault="004C7EEE" w:rsidP="00045270">
      <w:pPr>
        <w:pStyle w:val="Step1"/>
        <w:numPr>
          <w:ilvl w:val="0"/>
          <w:numId w:val="213"/>
        </w:numPr>
        <w:rPr>
          <w:rFonts w:eastAsia="Calibri"/>
        </w:rPr>
      </w:pPr>
      <w:r w:rsidRPr="00AD7F5F">
        <w:rPr>
          <w:rFonts w:ascii="Calibri" w:eastAsia="Calibri" w:hAnsi="Calibri"/>
          <w:sz w:val="22"/>
          <w:szCs w:val="22"/>
        </w:rPr>
        <w:t xml:space="preserve">Select corresponding library name that matches the server in the drop down and </w:t>
      </w:r>
      <w:r>
        <w:rPr>
          <w:rFonts w:ascii="Calibri" w:eastAsia="Calibri" w:hAnsi="Calibri"/>
          <w:sz w:val="22"/>
          <w:szCs w:val="22"/>
        </w:rPr>
        <w:t>choose ok</w:t>
      </w:r>
    </w:p>
    <w:p w14:paraId="06F1CF29" w14:textId="77777777" w:rsidR="004C7EEE" w:rsidRPr="004C7EEE" w:rsidRDefault="004C7EEE" w:rsidP="004C7EEE"/>
    <w:p w14:paraId="44C888CE" w14:textId="77777777" w:rsidR="003674EF" w:rsidRPr="00220492" w:rsidRDefault="003674EF" w:rsidP="003674EF">
      <w:pPr>
        <w:pStyle w:val="Heading3"/>
        <w:rPr>
          <w:rFonts w:eastAsia="Calibri"/>
          <w:noProof/>
        </w:rPr>
      </w:pPr>
      <w:bookmarkStart w:id="104" w:name="_Toc400291102"/>
      <w:r w:rsidRPr="00220492">
        <w:rPr>
          <w:rFonts w:eastAsia="Calibri"/>
          <w:noProof/>
        </w:rPr>
        <w:t>WebSphere Server</w:t>
      </w:r>
      <w:r w:rsidR="00982F89">
        <w:rPr>
          <w:rFonts w:eastAsia="Calibri"/>
          <w:noProof/>
        </w:rPr>
        <w:t xml:space="preserve"> </w:t>
      </w:r>
      <w:r w:rsidRPr="00220492">
        <w:rPr>
          <w:rFonts w:eastAsia="Calibri"/>
          <w:noProof/>
        </w:rPr>
        <w:t>Creation: WAS3 Server -LX</w:t>
      </w:r>
      <w:bookmarkEnd w:id="104"/>
    </w:p>
    <w:p w14:paraId="44C888CF" w14:textId="77777777" w:rsidR="003674EF" w:rsidRPr="00147859" w:rsidRDefault="003674EF" w:rsidP="00986570">
      <w:pPr>
        <w:pStyle w:val="Step1"/>
        <w:numPr>
          <w:ilvl w:val="0"/>
          <w:numId w:val="74"/>
        </w:numPr>
        <w:ind w:left="900" w:hanging="540"/>
        <w:rPr>
          <w:rFonts w:eastAsia="Calibri"/>
        </w:rPr>
      </w:pPr>
      <w:r w:rsidRPr="00147859">
        <w:rPr>
          <w:rFonts w:eastAsia="Calibri"/>
        </w:rPr>
        <w:t>From the Administrative Console - (F:\Data\IBM\WebSphere\AppServer\profiles\cell01_dmgr\firststeps\firststeps.bat)</w:t>
      </w:r>
    </w:p>
    <w:p w14:paraId="44C888D0" w14:textId="77777777" w:rsidR="003674EF" w:rsidRPr="00147859" w:rsidRDefault="003674EF" w:rsidP="00147859">
      <w:pPr>
        <w:pStyle w:val="Step1"/>
        <w:rPr>
          <w:rFonts w:eastAsia="Calibri"/>
        </w:rPr>
      </w:pPr>
      <w:r w:rsidRPr="00147859">
        <w:rPr>
          <w:rFonts w:eastAsia="Calibri"/>
        </w:rPr>
        <w:t>Use the account and password supplied during profile creation.</w:t>
      </w:r>
    </w:p>
    <w:p w14:paraId="44C888D1" w14:textId="77777777" w:rsidR="003674EF" w:rsidRPr="00147859" w:rsidRDefault="003674EF" w:rsidP="00147859">
      <w:pPr>
        <w:pStyle w:val="Step1"/>
        <w:rPr>
          <w:rFonts w:eastAsia="Calibri"/>
        </w:rPr>
      </w:pPr>
      <w:r w:rsidRPr="00147859">
        <w:rPr>
          <w:rFonts w:eastAsia="Calibri"/>
        </w:rPr>
        <w:t xml:space="preserve">From Servers </w:t>
      </w:r>
      <w:r w:rsidRPr="00147859">
        <w:rPr>
          <w:rFonts w:eastAsia="Calibri"/>
        </w:rPr>
        <w:sym w:font="Wingdings" w:char="F0E0"/>
      </w:r>
      <w:r w:rsidRPr="00147859">
        <w:rPr>
          <w:rFonts w:eastAsia="Calibri"/>
        </w:rPr>
        <w:t xml:space="preserve"> Server Types </w:t>
      </w:r>
      <w:r w:rsidRPr="00147859">
        <w:rPr>
          <w:rFonts w:eastAsia="Calibri"/>
        </w:rPr>
        <w:sym w:font="Wingdings" w:char="F0E0"/>
      </w:r>
      <w:r w:rsidRPr="00147859">
        <w:rPr>
          <w:rFonts w:eastAsia="Calibri"/>
        </w:rPr>
        <w:t xml:space="preserve"> Websphere application servers and </w:t>
      </w:r>
      <w:r w:rsidR="00810118" w:rsidRPr="00147859">
        <w:rPr>
          <w:rFonts w:eastAsia="Calibri"/>
        </w:rPr>
        <w:t>click</w:t>
      </w:r>
      <w:r w:rsidRPr="00147859">
        <w:rPr>
          <w:rFonts w:eastAsia="Calibri"/>
        </w:rPr>
        <w:t xml:space="preserve"> New button in the right frame.</w:t>
      </w:r>
    </w:p>
    <w:p w14:paraId="44C888D2" w14:textId="77777777" w:rsidR="003674EF" w:rsidRPr="00147859" w:rsidRDefault="003674EF" w:rsidP="00147859">
      <w:pPr>
        <w:pStyle w:val="Step1"/>
        <w:rPr>
          <w:rFonts w:eastAsia="Calibri"/>
        </w:rPr>
      </w:pPr>
      <w:r w:rsidRPr="00147859">
        <w:rPr>
          <w:rFonts w:eastAsia="Calibri"/>
        </w:rPr>
        <w:t>Select the first Node – “SRVLPSLXNode01” from the dropdown and add</w:t>
      </w:r>
      <w:r w:rsidR="00982F89" w:rsidRPr="00147859">
        <w:rPr>
          <w:rFonts w:eastAsia="Calibri"/>
        </w:rPr>
        <w:t xml:space="preserve"> </w:t>
      </w:r>
      <w:r w:rsidRPr="00147859">
        <w:rPr>
          <w:rFonts w:eastAsia="Calibri"/>
        </w:rPr>
        <w:t xml:space="preserve"> “LPSLXServer01”</w:t>
      </w:r>
    </w:p>
    <w:p w14:paraId="44C888D3" w14:textId="77777777" w:rsidR="003674EF" w:rsidRPr="00147859" w:rsidRDefault="003674EF" w:rsidP="00147859">
      <w:pPr>
        <w:pStyle w:val="Step1"/>
        <w:rPr>
          <w:rFonts w:eastAsia="Calibri"/>
        </w:rPr>
      </w:pPr>
      <w:r w:rsidRPr="00147859">
        <w:rPr>
          <w:rFonts w:eastAsia="Calibri"/>
        </w:rPr>
        <w:t xml:space="preserve">In Server template screen– select the default option and </w:t>
      </w:r>
      <w:r w:rsidR="00810118" w:rsidRPr="00147859">
        <w:rPr>
          <w:rFonts w:eastAsia="Calibri"/>
        </w:rPr>
        <w:t>click</w:t>
      </w:r>
      <w:r w:rsidRPr="00147859">
        <w:rPr>
          <w:rFonts w:eastAsia="Calibri"/>
        </w:rPr>
        <w:t xml:space="preserve"> the Next button.</w:t>
      </w:r>
    </w:p>
    <w:p w14:paraId="44C888D4" w14:textId="77777777" w:rsidR="003674EF" w:rsidRPr="00147859" w:rsidRDefault="003674EF" w:rsidP="00147859">
      <w:pPr>
        <w:pStyle w:val="Step1"/>
        <w:rPr>
          <w:rFonts w:eastAsia="Calibri"/>
        </w:rPr>
      </w:pPr>
      <w:r w:rsidRPr="00147859">
        <w:rPr>
          <w:rFonts w:eastAsia="Calibri"/>
        </w:rPr>
        <w:t xml:space="preserve">In the Server Specific Properties screen (shown above) – leave the “Generate Unique Ports” option checked and </w:t>
      </w:r>
      <w:r w:rsidR="00810118" w:rsidRPr="00147859">
        <w:rPr>
          <w:rFonts w:eastAsia="Calibri"/>
        </w:rPr>
        <w:t>click</w:t>
      </w:r>
      <w:r w:rsidRPr="00147859">
        <w:rPr>
          <w:rFonts w:eastAsia="Calibri"/>
        </w:rPr>
        <w:t xml:space="preserve"> Next button.</w:t>
      </w:r>
    </w:p>
    <w:p w14:paraId="44C888D5" w14:textId="77777777" w:rsidR="003674EF" w:rsidRPr="00147859" w:rsidRDefault="00810118" w:rsidP="00147859">
      <w:pPr>
        <w:pStyle w:val="Step1"/>
        <w:rPr>
          <w:rFonts w:eastAsia="Calibri"/>
        </w:rPr>
      </w:pPr>
      <w:r w:rsidRPr="00147859">
        <w:rPr>
          <w:rFonts w:eastAsia="Calibri"/>
        </w:rPr>
        <w:t>Click</w:t>
      </w:r>
      <w:r w:rsidR="003674EF" w:rsidRPr="00147859">
        <w:rPr>
          <w:rFonts w:eastAsia="Calibri"/>
        </w:rPr>
        <w:t xml:space="preserve"> the Finish button in Confirm new server screen (shown above) to create the server. </w:t>
      </w:r>
    </w:p>
    <w:p w14:paraId="44C888D6" w14:textId="77777777" w:rsidR="003674EF" w:rsidRPr="00147859" w:rsidRDefault="003674EF" w:rsidP="00147859">
      <w:pPr>
        <w:pStyle w:val="Step1"/>
        <w:rPr>
          <w:rFonts w:eastAsia="Calibri"/>
        </w:rPr>
      </w:pPr>
      <w:r w:rsidRPr="00147859">
        <w:rPr>
          <w:rFonts w:eastAsia="Calibri"/>
        </w:rPr>
        <w:t xml:space="preserve">The Application Server is now listed. Now </w:t>
      </w:r>
      <w:r w:rsidR="00810118" w:rsidRPr="00147859">
        <w:rPr>
          <w:rFonts w:eastAsia="Calibri"/>
        </w:rPr>
        <w:t>click</w:t>
      </w:r>
      <w:r w:rsidRPr="00147859">
        <w:rPr>
          <w:rFonts w:eastAsia="Calibri"/>
        </w:rPr>
        <w:t xml:space="preserve"> the Save link in the messages block for the changes to be reflected in the Master Configuration file.</w:t>
      </w:r>
    </w:p>
    <w:p w14:paraId="44C888D7" w14:textId="77777777" w:rsidR="003674EF" w:rsidRPr="00147859" w:rsidRDefault="003674EF" w:rsidP="00147859">
      <w:pPr>
        <w:pStyle w:val="Step1"/>
        <w:rPr>
          <w:rFonts w:eastAsia="Calibri"/>
        </w:rPr>
      </w:pPr>
      <w:r w:rsidRPr="00147859">
        <w:rPr>
          <w:rFonts w:eastAsia="Calibri"/>
        </w:rPr>
        <w:t>Select the Application Server – “LPSLXServer01” link and in the Configuration screen change the following</w:t>
      </w:r>
    </w:p>
    <w:p w14:paraId="44C888D8" w14:textId="77777777" w:rsidR="003674EF" w:rsidRPr="00147859" w:rsidRDefault="003674EF" w:rsidP="00BB6154">
      <w:pPr>
        <w:pStyle w:val="Step1"/>
      </w:pPr>
      <w:r w:rsidRPr="00147859">
        <w:t>Check Parallel Start option</w:t>
      </w:r>
    </w:p>
    <w:p w14:paraId="44C888D9" w14:textId="77777777" w:rsidR="003674EF" w:rsidRPr="00147859" w:rsidRDefault="003674EF" w:rsidP="00BB6154">
      <w:pPr>
        <w:pStyle w:val="Step1"/>
      </w:pPr>
      <w:r w:rsidRPr="00147859">
        <w:t>Check Start components as needed option</w:t>
      </w:r>
    </w:p>
    <w:p w14:paraId="44C888DA" w14:textId="77777777" w:rsidR="003674EF" w:rsidRPr="00147859" w:rsidRDefault="003674EF" w:rsidP="00BB6154">
      <w:pPr>
        <w:pStyle w:val="Step1"/>
      </w:pPr>
      <w:r w:rsidRPr="00147859">
        <w:t>Change the Class loader Policy as Multiple</w:t>
      </w:r>
    </w:p>
    <w:p w14:paraId="44C888DB" w14:textId="77777777" w:rsidR="003674EF" w:rsidRPr="00147859" w:rsidRDefault="00810118" w:rsidP="00147859">
      <w:pPr>
        <w:pStyle w:val="Step1"/>
        <w:rPr>
          <w:rFonts w:eastAsia="Calibri"/>
        </w:rPr>
      </w:pPr>
      <w:r w:rsidRPr="00147859">
        <w:rPr>
          <w:rFonts w:eastAsia="Calibri"/>
        </w:rPr>
        <w:t>Click</w:t>
      </w:r>
      <w:r w:rsidR="003674EF" w:rsidRPr="00147859">
        <w:rPr>
          <w:rFonts w:eastAsia="Calibri"/>
        </w:rPr>
        <w:t xml:space="preserve"> Apply button and then subsequently Save link to reflect the changes in the Master Configuration file.</w:t>
      </w:r>
    </w:p>
    <w:p w14:paraId="44C888DC" w14:textId="77777777" w:rsidR="003674EF" w:rsidRPr="00147859" w:rsidRDefault="00810118" w:rsidP="00147859">
      <w:pPr>
        <w:pStyle w:val="Step1"/>
        <w:rPr>
          <w:rFonts w:eastAsia="Calibri"/>
        </w:rPr>
      </w:pPr>
      <w:r w:rsidRPr="00147859">
        <w:rPr>
          <w:rFonts w:eastAsia="Calibri"/>
        </w:rPr>
        <w:t>Click</w:t>
      </w:r>
      <w:r w:rsidR="003674EF" w:rsidRPr="00147859">
        <w:rPr>
          <w:rFonts w:eastAsia="Calibri"/>
        </w:rPr>
        <w:t xml:space="preserve"> the Application Server , Server Infrastructure </w:t>
      </w:r>
      <w:r w:rsidR="003674EF" w:rsidRPr="00147859">
        <w:rPr>
          <w:rFonts w:eastAsia="Calibri"/>
        </w:rPr>
        <w:sym w:font="Wingdings" w:char="F0E0"/>
      </w:r>
      <w:r w:rsidR="003674EF" w:rsidRPr="00147859">
        <w:rPr>
          <w:rFonts w:eastAsia="Calibri"/>
        </w:rPr>
        <w:t xml:space="preserve"> Java and Process Management </w:t>
      </w:r>
      <w:r w:rsidR="003674EF" w:rsidRPr="00147859">
        <w:rPr>
          <w:rFonts w:eastAsia="Calibri"/>
        </w:rPr>
        <w:sym w:font="Wingdings" w:char="F0E0"/>
      </w:r>
      <w:r w:rsidR="003674EF" w:rsidRPr="00147859">
        <w:rPr>
          <w:rFonts w:eastAsia="Calibri"/>
        </w:rPr>
        <w:t xml:space="preserve"> Process definition, Java Virtual Machine</w:t>
      </w:r>
      <w:r w:rsidR="00982F89" w:rsidRPr="00147859">
        <w:rPr>
          <w:rFonts w:eastAsia="Calibri"/>
        </w:rPr>
        <w:t xml:space="preserve"> </w:t>
      </w:r>
      <w:r w:rsidR="003674EF" w:rsidRPr="00147859">
        <w:rPr>
          <w:rFonts w:eastAsia="Calibri"/>
        </w:rPr>
        <w:t xml:space="preserve"> </w:t>
      </w:r>
    </w:p>
    <w:p w14:paraId="44C888DD" w14:textId="77777777" w:rsidR="003674EF" w:rsidRPr="00147859" w:rsidRDefault="003674EF" w:rsidP="00BB6154">
      <w:pPr>
        <w:pStyle w:val="Step1"/>
      </w:pPr>
      <w:r w:rsidRPr="00147859">
        <w:t xml:space="preserve">Change the Classpath </w:t>
      </w:r>
    </w:p>
    <w:p w14:paraId="44C888DE" w14:textId="77777777" w:rsidR="003674EF" w:rsidRPr="00147859" w:rsidRDefault="003674EF" w:rsidP="00147859">
      <w:pPr>
        <w:pStyle w:val="Bullet3"/>
        <w:rPr>
          <w:rFonts w:eastAsia="Calibri"/>
        </w:rPr>
      </w:pPr>
      <w:r w:rsidRPr="00147859">
        <w:rPr>
          <w:rFonts w:eastAsia="Calibri"/>
        </w:rPr>
        <w:t>F:\Data\IBM\WebSphere\AppServer\profiles\SRVLPSLXNode01</w:t>
      </w:r>
    </w:p>
    <w:p w14:paraId="44C888DF" w14:textId="77777777" w:rsidR="003674EF" w:rsidRPr="00147859" w:rsidRDefault="003674EF" w:rsidP="00BB6154">
      <w:pPr>
        <w:pStyle w:val="Step1"/>
      </w:pPr>
      <w:r w:rsidRPr="00147859">
        <w:t>Change the Initial Heap size :</w:t>
      </w:r>
      <w:r w:rsidRPr="00147859">
        <w:rPr>
          <w:rFonts w:eastAsiaTheme="minorHAnsi"/>
        </w:rPr>
        <w:t xml:space="preserve"> </w:t>
      </w:r>
      <w:r w:rsidRPr="00147859">
        <w:t>768</w:t>
      </w:r>
    </w:p>
    <w:p w14:paraId="44C888E0" w14:textId="440A1264" w:rsidR="003674EF" w:rsidRPr="00147859" w:rsidRDefault="003674EF" w:rsidP="00BB6154">
      <w:pPr>
        <w:pStyle w:val="Step1"/>
      </w:pPr>
      <w:r w:rsidRPr="00147859">
        <w:t>Change th</w:t>
      </w:r>
      <w:r w:rsidR="00F373B7">
        <w:t>e Maximum Heap size: 1536</w:t>
      </w:r>
    </w:p>
    <w:p w14:paraId="44C888E1" w14:textId="77777777" w:rsidR="003674EF" w:rsidRPr="00147859" w:rsidRDefault="003674EF" w:rsidP="00BB6154">
      <w:pPr>
        <w:pStyle w:val="Step1"/>
      </w:pPr>
      <w:r w:rsidRPr="00147859">
        <w:t>Generic JVM Arguments: -Dsun.io.useCanonCaches=false -XX:MaxPermSize=128m -XX:NewSize=32m -XX:PermSize=32m -XX:+UseConcMarkSweepGC</w:t>
      </w:r>
    </w:p>
    <w:p w14:paraId="44C888E2" w14:textId="77777777" w:rsidR="003674EF" w:rsidRPr="00147859" w:rsidRDefault="00810118" w:rsidP="00147859">
      <w:pPr>
        <w:pStyle w:val="Step1"/>
        <w:rPr>
          <w:rFonts w:eastAsia="Calibri"/>
        </w:rPr>
      </w:pPr>
      <w:r w:rsidRPr="00147859">
        <w:rPr>
          <w:rFonts w:eastAsia="Calibri"/>
        </w:rPr>
        <w:t>Click</w:t>
      </w:r>
      <w:r w:rsidR="003674EF" w:rsidRPr="00147859">
        <w:rPr>
          <w:rFonts w:eastAsia="Calibri"/>
        </w:rPr>
        <w:t xml:space="preserve"> Apply button and Save link to reflect the changes into the Master Configuration file.</w:t>
      </w:r>
    </w:p>
    <w:p w14:paraId="44C888E3" w14:textId="77777777" w:rsidR="003674EF" w:rsidRPr="00220492" w:rsidRDefault="003674EF" w:rsidP="007B6162">
      <w:pPr>
        <w:pStyle w:val="Heading4"/>
      </w:pPr>
      <w:r w:rsidRPr="00220492">
        <w:t>WebSphere Application Servers -LOG File Size/Retention</w:t>
      </w:r>
    </w:p>
    <w:p w14:paraId="44C888E4" w14:textId="77777777" w:rsidR="003674EF" w:rsidRPr="008E3907" w:rsidRDefault="003674EF" w:rsidP="00986570">
      <w:pPr>
        <w:pStyle w:val="Step1"/>
        <w:numPr>
          <w:ilvl w:val="0"/>
          <w:numId w:val="75"/>
        </w:numPr>
        <w:ind w:hanging="450"/>
        <w:rPr>
          <w:rFonts w:eastAsia="Calibri"/>
        </w:rPr>
      </w:pPr>
      <w:r w:rsidRPr="008E3907">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8E5" w14:textId="77777777" w:rsidR="003674EF" w:rsidRPr="008E3907" w:rsidRDefault="003674EF" w:rsidP="00BB6154">
      <w:pPr>
        <w:pStyle w:val="Step1"/>
      </w:pPr>
      <w:r w:rsidRPr="008E3907">
        <w:t>System.out</w:t>
      </w:r>
    </w:p>
    <w:p w14:paraId="44C888E6" w14:textId="77777777" w:rsidR="003674EF" w:rsidRPr="008E3907" w:rsidRDefault="003674EF" w:rsidP="00147859">
      <w:pPr>
        <w:pStyle w:val="Bullet3"/>
        <w:rPr>
          <w:rFonts w:eastAsia="Calibri"/>
        </w:rPr>
      </w:pPr>
      <w:r w:rsidRPr="008E3907">
        <w:rPr>
          <w:rFonts w:eastAsia="Calibri"/>
        </w:rPr>
        <w:t>Log File Rotation: File Size:</w:t>
      </w:r>
      <w:r w:rsidR="00982F89" w:rsidRPr="008E3907">
        <w:rPr>
          <w:rFonts w:eastAsia="Calibri"/>
        </w:rPr>
        <w:t xml:space="preserve"> </w:t>
      </w:r>
      <w:r w:rsidRPr="008E3907">
        <w:rPr>
          <w:rFonts w:eastAsia="Calibri"/>
        </w:rPr>
        <w:t>5MB Maximum size.</w:t>
      </w:r>
      <w:r w:rsidR="00982F89" w:rsidRPr="008E3907">
        <w:rPr>
          <w:rFonts w:eastAsia="Calibri"/>
        </w:rPr>
        <w:t xml:space="preserve"> </w:t>
      </w:r>
      <w:r w:rsidRPr="008E3907">
        <w:rPr>
          <w:rFonts w:eastAsia="Calibri"/>
        </w:rPr>
        <w:t>Maximum # of historical log files: 30</w:t>
      </w:r>
    </w:p>
    <w:p w14:paraId="44C888E7" w14:textId="77777777" w:rsidR="003674EF" w:rsidRPr="008E3907" w:rsidRDefault="003674EF" w:rsidP="00BB6154">
      <w:pPr>
        <w:pStyle w:val="Step1"/>
      </w:pPr>
      <w:r w:rsidRPr="008E3907">
        <w:t>System.err</w:t>
      </w:r>
    </w:p>
    <w:p w14:paraId="44C888E8" w14:textId="77777777" w:rsidR="003674EF" w:rsidRPr="008E3907" w:rsidRDefault="003674EF" w:rsidP="00147859">
      <w:pPr>
        <w:pStyle w:val="Bullet3"/>
        <w:rPr>
          <w:rFonts w:eastAsia="Calibri"/>
        </w:rPr>
      </w:pPr>
      <w:r w:rsidRPr="008E3907">
        <w:rPr>
          <w:rFonts w:eastAsia="Calibri"/>
        </w:rPr>
        <w:t>Log File Rotation: File Size:</w:t>
      </w:r>
      <w:r w:rsidR="00982F89" w:rsidRPr="008E3907">
        <w:rPr>
          <w:rFonts w:eastAsia="Calibri"/>
        </w:rPr>
        <w:t xml:space="preserve"> </w:t>
      </w:r>
      <w:r w:rsidRPr="008E3907">
        <w:rPr>
          <w:rFonts w:eastAsia="Calibri"/>
        </w:rPr>
        <w:t>5MB Maximum size.</w:t>
      </w:r>
      <w:r w:rsidR="00982F89" w:rsidRPr="008E3907">
        <w:rPr>
          <w:rFonts w:eastAsia="Calibri"/>
        </w:rPr>
        <w:t xml:space="preserve"> </w:t>
      </w:r>
      <w:r w:rsidRPr="008E3907">
        <w:rPr>
          <w:rFonts w:eastAsia="Calibri"/>
        </w:rPr>
        <w:t>Maximum # of historical log files: 30</w:t>
      </w:r>
    </w:p>
    <w:p w14:paraId="44C888E9" w14:textId="77777777" w:rsidR="003674EF" w:rsidRPr="008E3907" w:rsidRDefault="003674EF" w:rsidP="00147859">
      <w:pPr>
        <w:pStyle w:val="Step1"/>
        <w:rPr>
          <w:rFonts w:eastAsia="Calibri"/>
        </w:rPr>
      </w:pPr>
      <w:r w:rsidRPr="008E3907">
        <w:rPr>
          <w:rFonts w:eastAsia="Calibri"/>
        </w:rPr>
        <w:t>Click OK, then click Save (directly to the master configuration):</w:t>
      </w:r>
    </w:p>
    <w:p w14:paraId="44C888EA" w14:textId="77777777" w:rsidR="003674EF" w:rsidRPr="008E3907" w:rsidRDefault="003674EF" w:rsidP="00147859">
      <w:pPr>
        <w:pStyle w:val="Step1"/>
        <w:rPr>
          <w:rFonts w:eastAsia="Calibri"/>
        </w:rPr>
      </w:pPr>
      <w:r w:rsidRPr="008E3907">
        <w:rPr>
          <w:rFonts w:eastAsia="Calibri"/>
        </w:rPr>
        <w:t>Select the</w:t>
      </w:r>
      <w:r w:rsidR="00982F89" w:rsidRPr="008E3907">
        <w:rPr>
          <w:rFonts w:eastAsia="Calibri"/>
        </w:rPr>
        <w:t xml:space="preserve"> </w:t>
      </w:r>
      <w:r w:rsidRPr="008E3907">
        <w:rPr>
          <w:rFonts w:eastAsia="Calibri"/>
        </w:rPr>
        <w:t>Application Server, Server Infrastructure, Java and Process Management, Monitoring policy:</w:t>
      </w:r>
    </w:p>
    <w:p w14:paraId="44C888EB" w14:textId="77777777" w:rsidR="003674EF" w:rsidRPr="008E3907" w:rsidRDefault="003674EF" w:rsidP="00147859">
      <w:pPr>
        <w:pStyle w:val="Step1"/>
        <w:rPr>
          <w:rFonts w:eastAsia="Calibri"/>
        </w:rPr>
      </w:pPr>
      <w:r w:rsidRPr="008E3907">
        <w:rPr>
          <w:rFonts w:eastAsia="Calibri"/>
        </w:rPr>
        <w:t>Change the node restart state to RUNNING</w:t>
      </w:r>
    </w:p>
    <w:p w14:paraId="44C888EC" w14:textId="77777777" w:rsidR="003674EF" w:rsidRPr="008E3907" w:rsidRDefault="00810118" w:rsidP="00147859">
      <w:pPr>
        <w:pStyle w:val="Step1"/>
        <w:rPr>
          <w:rFonts w:eastAsia="Calibri"/>
        </w:rPr>
      </w:pPr>
      <w:r w:rsidRPr="008E3907">
        <w:rPr>
          <w:rFonts w:eastAsia="Calibri"/>
        </w:rPr>
        <w:t>Click</w:t>
      </w:r>
      <w:r w:rsidR="003674EF" w:rsidRPr="008E3907">
        <w:rPr>
          <w:rFonts w:eastAsia="Calibri"/>
        </w:rPr>
        <w:t xml:space="preserve"> Apply button and Save link to reflect the changes into the Master Configuration file.</w:t>
      </w:r>
    </w:p>
    <w:p w14:paraId="44C888ED" w14:textId="77777777" w:rsidR="003674EF" w:rsidRPr="008E3907" w:rsidRDefault="003674EF" w:rsidP="00147859">
      <w:pPr>
        <w:pStyle w:val="Step1"/>
        <w:rPr>
          <w:rFonts w:eastAsia="Calibri"/>
        </w:rPr>
      </w:pPr>
      <w:r w:rsidRPr="008E3907">
        <w:rPr>
          <w:rFonts w:eastAsia="Calibri"/>
        </w:rPr>
        <w:t xml:space="preserve">From Servers </w:t>
      </w:r>
      <w:r w:rsidRPr="008E3907">
        <w:rPr>
          <w:rFonts w:eastAsia="Calibri"/>
        </w:rPr>
        <w:sym w:font="Wingdings" w:char="F0E0"/>
      </w:r>
      <w:r w:rsidRPr="008E3907">
        <w:rPr>
          <w:rFonts w:eastAsia="Calibri"/>
        </w:rPr>
        <w:t xml:space="preserve"> Server Types </w:t>
      </w:r>
      <w:r w:rsidRPr="008E3907">
        <w:rPr>
          <w:rFonts w:eastAsia="Calibri"/>
        </w:rPr>
        <w:sym w:font="Wingdings" w:char="F0E0"/>
      </w:r>
      <w:r w:rsidRPr="008E3907">
        <w:rPr>
          <w:rFonts w:eastAsia="Calibri"/>
        </w:rPr>
        <w:t xml:space="preserve"> Websphere application servers, select Web Server plug-in properties change the following </w:t>
      </w:r>
    </w:p>
    <w:p w14:paraId="44C888EE" w14:textId="77777777" w:rsidR="003674EF" w:rsidRPr="008E3907" w:rsidRDefault="003674EF" w:rsidP="00BB6154">
      <w:pPr>
        <w:pStyle w:val="Step1"/>
      </w:pPr>
      <w:r w:rsidRPr="008E3907">
        <w:t>Use connection timeout to 0</w:t>
      </w:r>
    </w:p>
    <w:p w14:paraId="44C888EF" w14:textId="77777777" w:rsidR="003674EF" w:rsidRPr="008E3907" w:rsidRDefault="003674EF" w:rsidP="00BB6154">
      <w:pPr>
        <w:pStyle w:val="Step1"/>
      </w:pPr>
      <w:r w:rsidRPr="008E3907">
        <w:t>Read/Write timeout to 0</w:t>
      </w:r>
    </w:p>
    <w:p w14:paraId="44C888F0" w14:textId="77777777" w:rsidR="003674EF" w:rsidRPr="008E3907" w:rsidRDefault="00810118" w:rsidP="00147859">
      <w:pPr>
        <w:pStyle w:val="Step1"/>
        <w:rPr>
          <w:rFonts w:eastAsia="Calibri"/>
        </w:rPr>
      </w:pPr>
      <w:r w:rsidRPr="008E3907">
        <w:rPr>
          <w:rFonts w:eastAsia="Calibri"/>
        </w:rPr>
        <w:t>Click</w:t>
      </w:r>
      <w:r w:rsidR="003674EF" w:rsidRPr="008E3907">
        <w:rPr>
          <w:rFonts w:eastAsia="Calibri"/>
        </w:rPr>
        <w:t xml:space="preserve"> Apply button and Save link to reflect the changes into the Master Configuration file.</w:t>
      </w:r>
    </w:p>
    <w:p w14:paraId="44C888F1" w14:textId="77777777" w:rsidR="003674EF" w:rsidRDefault="003674EF" w:rsidP="00147859">
      <w:pPr>
        <w:pStyle w:val="NoteorTip"/>
      </w:pPr>
      <w:r w:rsidRPr="008E3907">
        <w:t>NOTE</w:t>
      </w:r>
      <w:r w:rsidR="00147859" w:rsidRPr="008E3907">
        <w:t>:</w:t>
      </w:r>
      <w:r w:rsidRPr="008E3907">
        <w:t xml:space="preserve"> Do not create server for the second node, they are created when creating the clusters.</w:t>
      </w:r>
      <w:r w:rsidR="00982F89" w:rsidRPr="00147859">
        <w:t xml:space="preserve"> </w:t>
      </w:r>
    </w:p>
    <w:p w14:paraId="6260C417" w14:textId="2FCD4CE5" w:rsidR="005130F6" w:rsidRDefault="0052243A" w:rsidP="005130F6">
      <w:pPr>
        <w:pStyle w:val="Heading3"/>
        <w:rPr>
          <w:rFonts w:eastAsia="Calibri"/>
          <w:noProof/>
        </w:rPr>
      </w:pPr>
      <w:r>
        <w:rPr>
          <w:rFonts w:eastAsia="Calibri"/>
          <w:noProof/>
        </w:rPr>
        <w:t>Shared Libraries</w:t>
      </w:r>
      <w:r w:rsidR="005130F6" w:rsidRPr="00FB5A05">
        <w:rPr>
          <w:rFonts w:eastAsia="Calibri"/>
          <w:noProof/>
        </w:rPr>
        <w:t>: WAS</w:t>
      </w:r>
      <w:r w:rsidR="005130F6">
        <w:rPr>
          <w:rFonts w:eastAsia="Calibri"/>
          <w:noProof/>
        </w:rPr>
        <w:t>3</w:t>
      </w:r>
      <w:r w:rsidR="005130F6" w:rsidRPr="00FB5A05">
        <w:rPr>
          <w:rFonts w:eastAsia="Calibri"/>
          <w:noProof/>
        </w:rPr>
        <w:t xml:space="preserve"> Server </w:t>
      </w:r>
      <w:r w:rsidR="005130F6">
        <w:rPr>
          <w:rFonts w:eastAsia="Calibri"/>
          <w:noProof/>
        </w:rPr>
        <w:t>– LX</w:t>
      </w:r>
    </w:p>
    <w:p w14:paraId="795CE091" w14:textId="77777777" w:rsidR="00BC6A7E" w:rsidRDefault="00BC6A7E" w:rsidP="00045270">
      <w:pPr>
        <w:pStyle w:val="ListParagraph"/>
        <w:numPr>
          <w:ilvl w:val="0"/>
          <w:numId w:val="215"/>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7B2016C1" w14:textId="77777777" w:rsidR="00BC6A7E" w:rsidRPr="008F5C40" w:rsidRDefault="00BC6A7E" w:rsidP="00045270">
      <w:pPr>
        <w:pStyle w:val="ListParagraph"/>
        <w:numPr>
          <w:ilvl w:val="0"/>
          <w:numId w:val="215"/>
        </w:numPr>
      </w:pPr>
      <w:r>
        <w:rPr>
          <w:rFonts w:asciiTheme="minorHAnsi" w:hAnsiTheme="minorHAnsi" w:cstheme="minorHAnsi"/>
          <w:sz w:val="18"/>
          <w:szCs w:val="18"/>
        </w:rPr>
        <w:t>Delete the PORTAL and LOS libraries</w:t>
      </w:r>
    </w:p>
    <w:p w14:paraId="2266F522" w14:textId="69FA7EF4" w:rsidR="008F5C40" w:rsidRDefault="008F5C40" w:rsidP="008F5C40">
      <w:pPr>
        <w:pStyle w:val="ListParagraph"/>
        <w:numPr>
          <w:ilvl w:val="0"/>
          <w:numId w:val="215"/>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LX_Library</w:t>
      </w:r>
    </w:p>
    <w:p w14:paraId="4793BD36" w14:textId="77777777" w:rsidR="005130F6" w:rsidRDefault="005130F6" w:rsidP="00045270">
      <w:pPr>
        <w:pStyle w:val="ListParagraph"/>
        <w:numPr>
          <w:ilvl w:val="0"/>
          <w:numId w:val="215"/>
        </w:numPr>
      </w:pPr>
      <w:r w:rsidRPr="00AD7F5F">
        <w:t xml:space="preserve">From the WebSphere admin console – Select: Environment </w:t>
      </w:r>
      <w:r w:rsidRPr="00AD7F5F">
        <w:sym w:font="Wingdings" w:char="F0E0"/>
      </w:r>
      <w:r w:rsidRPr="00AD7F5F">
        <w:t xml:space="preserve"> Shared libraries</w:t>
      </w:r>
    </w:p>
    <w:p w14:paraId="09CEAE64" w14:textId="77777777" w:rsidR="005130F6" w:rsidRDefault="005130F6" w:rsidP="00045270">
      <w:pPr>
        <w:pStyle w:val="ListParagraph"/>
        <w:numPr>
          <w:ilvl w:val="0"/>
          <w:numId w:val="215"/>
        </w:numPr>
      </w:pPr>
      <w:r>
        <w:t>Select the appropriate app, node and server from the dropdown list</w:t>
      </w:r>
    </w:p>
    <w:p w14:paraId="5904E9C6" w14:textId="77777777" w:rsidR="005130F6" w:rsidRDefault="005130F6" w:rsidP="005130F6">
      <w:pPr>
        <w:pStyle w:val="ListParagraph"/>
        <w:ind w:left="1440"/>
      </w:pPr>
      <w:r>
        <w:rPr>
          <w:noProof/>
        </w:rPr>
        <w:drawing>
          <wp:inline distT="0" distB="0" distL="0" distR="0" wp14:anchorId="6C952164" wp14:editId="302EDDCF">
            <wp:extent cx="2428875" cy="30555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32544" cy="3060130"/>
                    </a:xfrm>
                    <a:prstGeom prst="rect">
                      <a:avLst/>
                    </a:prstGeom>
                  </pic:spPr>
                </pic:pic>
              </a:graphicData>
            </a:graphic>
          </wp:inline>
        </w:drawing>
      </w:r>
    </w:p>
    <w:p w14:paraId="2C893AA8" w14:textId="77777777" w:rsidR="005130F6" w:rsidRDefault="005130F6" w:rsidP="00045270">
      <w:pPr>
        <w:pStyle w:val="ListParagraph"/>
        <w:numPr>
          <w:ilvl w:val="0"/>
          <w:numId w:val="215"/>
        </w:numPr>
      </w:pPr>
      <w:r>
        <w:t>Select New</w:t>
      </w:r>
    </w:p>
    <w:p w14:paraId="279BFDD3" w14:textId="77777777" w:rsidR="005130F6" w:rsidRDefault="005130F6" w:rsidP="00045270">
      <w:pPr>
        <w:pStyle w:val="ListParagraph"/>
        <w:numPr>
          <w:ilvl w:val="0"/>
          <w:numId w:val="215"/>
        </w:numPr>
      </w:pPr>
      <w:r>
        <w:t>Enter the following:</w:t>
      </w:r>
    </w:p>
    <w:p w14:paraId="2665435F" w14:textId="7E6B7486" w:rsidR="005130F6" w:rsidRPr="00633171" w:rsidRDefault="005130F6" w:rsidP="00045270">
      <w:pPr>
        <w:pStyle w:val="ListParagraph"/>
        <w:numPr>
          <w:ilvl w:val="1"/>
          <w:numId w:val="215"/>
        </w:numPr>
      </w:pPr>
      <w:r>
        <w:t xml:space="preserve">Name = </w:t>
      </w:r>
      <w:r>
        <w:rPr>
          <w:rFonts w:eastAsia="Times New Roman"/>
          <w:color w:val="000000"/>
          <w:szCs w:val="18"/>
        </w:rPr>
        <w:t>LX</w:t>
      </w:r>
      <w:r w:rsidRPr="00AD7F5F">
        <w:rPr>
          <w:rFonts w:eastAsia="Times New Roman"/>
          <w:color w:val="000000"/>
          <w:szCs w:val="18"/>
        </w:rPr>
        <w:t>_SHARED_LIBRARY_NODE01</w:t>
      </w:r>
    </w:p>
    <w:p w14:paraId="15D66470" w14:textId="4B3CFCF2" w:rsidR="005130F6" w:rsidRPr="006A73B8" w:rsidRDefault="005130F6" w:rsidP="00045270">
      <w:pPr>
        <w:pStyle w:val="ListParagraph"/>
        <w:numPr>
          <w:ilvl w:val="1"/>
          <w:numId w:val="215"/>
        </w:numPr>
      </w:pPr>
      <w:r>
        <w:rPr>
          <w:rFonts w:eastAsia="Times New Roman"/>
          <w:color w:val="000000"/>
          <w:szCs w:val="18"/>
        </w:rPr>
        <w:t xml:space="preserve">Classpath = </w:t>
      </w:r>
      <w:r w:rsidRPr="00AD7F5F">
        <w:rPr>
          <w:rFonts w:eastAsia="Times New Roman"/>
          <w:color w:val="000000"/>
          <w:szCs w:val="18"/>
        </w:rPr>
        <w:t>F</w:t>
      </w:r>
      <w:r>
        <w:rPr>
          <w:rFonts w:eastAsia="Times New Roman"/>
          <w:color w:val="000000"/>
          <w:szCs w:val="18"/>
        </w:rPr>
        <w:t>:\WEBSPHERE_SHARED_LIBRARIES\LX</w:t>
      </w:r>
      <w:r w:rsidRPr="00AD7F5F">
        <w:rPr>
          <w:rFonts w:eastAsia="Times New Roman"/>
          <w:color w:val="000000"/>
          <w:szCs w:val="18"/>
        </w:rPr>
        <w:t>_LIBRARY</w:t>
      </w:r>
    </w:p>
    <w:p w14:paraId="5CD7D6C1" w14:textId="77777777" w:rsidR="005130F6" w:rsidRDefault="005130F6" w:rsidP="00045270">
      <w:pPr>
        <w:pStyle w:val="ListParagraph"/>
        <w:numPr>
          <w:ilvl w:val="0"/>
          <w:numId w:val="215"/>
        </w:numPr>
      </w:pPr>
      <w:r>
        <w:t>Click Apply and Save</w:t>
      </w:r>
    </w:p>
    <w:p w14:paraId="5F56A18C" w14:textId="77777777" w:rsidR="005130F6" w:rsidRPr="006A73B8" w:rsidRDefault="005130F6" w:rsidP="00045270">
      <w:pPr>
        <w:pStyle w:val="ListParagraph"/>
        <w:numPr>
          <w:ilvl w:val="0"/>
          <w:numId w:val="215"/>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1980663B" w14:textId="19FF2770" w:rsidR="005130F6" w:rsidRPr="006A73B8" w:rsidRDefault="005130F6" w:rsidP="00045270">
      <w:pPr>
        <w:pStyle w:val="ListParagraph"/>
        <w:numPr>
          <w:ilvl w:val="0"/>
          <w:numId w:val="215"/>
        </w:numPr>
      </w:pPr>
      <w:r w:rsidRPr="006A73B8">
        <w:t xml:space="preserve">Select </w:t>
      </w:r>
      <w:r w:rsidRPr="00147859">
        <w:t>LPSLXServer01</w:t>
      </w:r>
      <w:r w:rsidRPr="00AD7F5F">
        <w:sym w:font="Wingdings" w:char="F0E0"/>
      </w:r>
      <w:r w:rsidRPr="006A73B8">
        <w:t xml:space="preserve">Server Infrastructure </w:t>
      </w:r>
      <w:r w:rsidRPr="00AD7F5F">
        <w:sym w:font="Wingdings" w:char="F0E0"/>
      </w:r>
      <w:r w:rsidRPr="006A73B8">
        <w:t xml:space="preserve"> Java and Process Management </w:t>
      </w:r>
      <w:r w:rsidRPr="00AD7F5F">
        <w:sym w:font="Wingdings" w:char="F0E0"/>
      </w:r>
      <w:r w:rsidRPr="006A73B8">
        <w:t>Class loader</w:t>
      </w:r>
    </w:p>
    <w:p w14:paraId="6DDEAE43" w14:textId="77777777" w:rsidR="005130F6" w:rsidRDefault="005130F6" w:rsidP="00045270">
      <w:pPr>
        <w:pStyle w:val="Step1"/>
        <w:numPr>
          <w:ilvl w:val="0"/>
          <w:numId w:val="215"/>
        </w:numPr>
        <w:rPr>
          <w:rFonts w:eastAsia="Calibri"/>
        </w:rPr>
      </w:pPr>
      <w:r>
        <w:rPr>
          <w:rFonts w:eastAsia="Calibri"/>
        </w:rPr>
        <w:t>New</w:t>
      </w:r>
    </w:p>
    <w:p w14:paraId="12D02F76" w14:textId="77777777" w:rsidR="005130F6" w:rsidRDefault="005130F6" w:rsidP="00045270">
      <w:pPr>
        <w:pStyle w:val="Step1"/>
        <w:numPr>
          <w:ilvl w:val="0"/>
          <w:numId w:val="215"/>
        </w:numPr>
        <w:rPr>
          <w:rFonts w:eastAsia="Calibri"/>
        </w:rPr>
      </w:pPr>
      <w:r>
        <w:rPr>
          <w:rFonts w:eastAsia="Calibri"/>
        </w:rPr>
        <w:t>Verify Class loader order has “Classes loaded with parent class loader first” and choose ok</w:t>
      </w:r>
    </w:p>
    <w:p w14:paraId="57B983BA" w14:textId="77777777" w:rsidR="005130F6" w:rsidRDefault="005130F6" w:rsidP="00045270">
      <w:pPr>
        <w:pStyle w:val="Step1"/>
        <w:numPr>
          <w:ilvl w:val="0"/>
          <w:numId w:val="215"/>
        </w:numPr>
        <w:rPr>
          <w:rFonts w:eastAsia="Calibri"/>
        </w:rPr>
      </w:pPr>
      <w:r>
        <w:rPr>
          <w:rFonts w:eastAsia="Calibri"/>
        </w:rPr>
        <w:t>Click on the actual Classloader</w:t>
      </w:r>
    </w:p>
    <w:p w14:paraId="02FF69D0" w14:textId="77777777" w:rsidR="005130F6" w:rsidRDefault="005130F6" w:rsidP="00045270">
      <w:pPr>
        <w:pStyle w:val="Step1"/>
        <w:numPr>
          <w:ilvl w:val="0"/>
          <w:numId w:val="215"/>
        </w:numPr>
        <w:rPr>
          <w:rFonts w:eastAsia="Calibri"/>
        </w:rPr>
      </w:pPr>
      <w:r>
        <w:rPr>
          <w:rFonts w:eastAsia="Calibri"/>
        </w:rPr>
        <w:t>Select “shared library referenece”</w:t>
      </w:r>
    </w:p>
    <w:p w14:paraId="1B8B11FA" w14:textId="77777777" w:rsidR="005130F6" w:rsidRDefault="005130F6" w:rsidP="00045270">
      <w:pPr>
        <w:pStyle w:val="Step1"/>
        <w:numPr>
          <w:ilvl w:val="0"/>
          <w:numId w:val="215"/>
        </w:numPr>
        <w:rPr>
          <w:rFonts w:eastAsia="Calibri"/>
        </w:rPr>
      </w:pPr>
      <w:r>
        <w:rPr>
          <w:rFonts w:eastAsia="Calibri"/>
        </w:rPr>
        <w:t>Add</w:t>
      </w:r>
    </w:p>
    <w:p w14:paraId="413D6D41" w14:textId="77777777" w:rsidR="005130F6" w:rsidRPr="006A73B8" w:rsidRDefault="005130F6" w:rsidP="00045270">
      <w:pPr>
        <w:pStyle w:val="Step1"/>
        <w:numPr>
          <w:ilvl w:val="0"/>
          <w:numId w:val="215"/>
        </w:numPr>
        <w:rPr>
          <w:rFonts w:eastAsia="Calibri"/>
        </w:rPr>
      </w:pPr>
      <w:r w:rsidRPr="00AD7F5F">
        <w:rPr>
          <w:rFonts w:ascii="Calibri" w:eastAsia="Calibri" w:hAnsi="Calibri"/>
          <w:sz w:val="22"/>
          <w:szCs w:val="22"/>
        </w:rPr>
        <w:t xml:space="preserve">Select corresponding library name that matches the server in the drop down and </w:t>
      </w:r>
      <w:r>
        <w:rPr>
          <w:rFonts w:ascii="Calibri" w:eastAsia="Calibri" w:hAnsi="Calibri"/>
          <w:sz w:val="22"/>
          <w:szCs w:val="22"/>
        </w:rPr>
        <w:t>choose ok</w:t>
      </w:r>
    </w:p>
    <w:p w14:paraId="066EC4EF" w14:textId="71F54270" w:rsidR="005130F6" w:rsidRPr="005130F6" w:rsidRDefault="005130F6" w:rsidP="005130F6"/>
    <w:p w14:paraId="44C888F2" w14:textId="77777777" w:rsidR="003674EF" w:rsidRPr="00220492" w:rsidRDefault="003674EF" w:rsidP="003674EF">
      <w:pPr>
        <w:pStyle w:val="Heading3"/>
        <w:rPr>
          <w:rFonts w:eastAsia="Calibri"/>
          <w:noProof/>
        </w:rPr>
      </w:pPr>
      <w:bookmarkStart w:id="105" w:name="_Toc400291103"/>
      <w:r w:rsidRPr="00220492">
        <w:rPr>
          <w:rFonts w:eastAsia="Calibri"/>
          <w:noProof/>
        </w:rPr>
        <w:t>WebSphere Server</w:t>
      </w:r>
      <w:r w:rsidR="00982F89">
        <w:rPr>
          <w:rFonts w:eastAsia="Calibri"/>
          <w:noProof/>
        </w:rPr>
        <w:t xml:space="preserve"> </w:t>
      </w:r>
      <w:r w:rsidRPr="00220492">
        <w:rPr>
          <w:rFonts w:eastAsia="Calibri"/>
          <w:noProof/>
        </w:rPr>
        <w:t>Creation: WAS3 Server -UPLOAD</w:t>
      </w:r>
      <w:bookmarkEnd w:id="105"/>
    </w:p>
    <w:p w14:paraId="44C888F3" w14:textId="77777777" w:rsidR="003674EF" w:rsidRPr="00A002A7" w:rsidRDefault="003674EF" w:rsidP="00986570">
      <w:pPr>
        <w:pStyle w:val="Step1"/>
        <w:numPr>
          <w:ilvl w:val="0"/>
          <w:numId w:val="76"/>
        </w:numPr>
        <w:ind w:left="900" w:hanging="540"/>
        <w:rPr>
          <w:rFonts w:eastAsia="Calibri"/>
        </w:rPr>
      </w:pPr>
      <w:r w:rsidRPr="00A002A7">
        <w:rPr>
          <w:rFonts w:eastAsia="Calibri"/>
        </w:rPr>
        <w:t>From the Administrative Console - (F:\Data\IBM\WebSphere\AppServer\profiles\cell01_dmgr\firststeps\firststeps.bat)</w:t>
      </w:r>
      <w:r w:rsidR="00A002A7">
        <w:rPr>
          <w:rFonts w:eastAsia="Calibri"/>
        </w:rPr>
        <w:t>, u</w:t>
      </w:r>
      <w:r w:rsidRPr="00A002A7">
        <w:rPr>
          <w:rFonts w:eastAsia="Calibri"/>
        </w:rPr>
        <w:t>se the account and password supplied during profile creation.</w:t>
      </w:r>
    </w:p>
    <w:p w14:paraId="44C888F4" w14:textId="77777777" w:rsidR="003674EF" w:rsidRPr="008E3907" w:rsidRDefault="003674EF" w:rsidP="008E3907">
      <w:pPr>
        <w:pStyle w:val="Step1"/>
        <w:rPr>
          <w:rFonts w:eastAsia="Calibri"/>
        </w:rPr>
      </w:pPr>
      <w:r w:rsidRPr="008E3907">
        <w:rPr>
          <w:rFonts w:eastAsia="Calibri"/>
        </w:rPr>
        <w:t xml:space="preserve">From Servers </w:t>
      </w:r>
      <w:r w:rsidRPr="008E3907">
        <w:rPr>
          <w:rFonts w:eastAsia="Calibri"/>
        </w:rPr>
        <w:sym w:font="Wingdings" w:char="F0E0"/>
      </w:r>
      <w:r w:rsidRPr="008E3907">
        <w:rPr>
          <w:rFonts w:eastAsia="Calibri"/>
        </w:rPr>
        <w:t xml:space="preserve"> Server Types </w:t>
      </w:r>
      <w:r w:rsidRPr="008E3907">
        <w:rPr>
          <w:rFonts w:eastAsia="Calibri"/>
        </w:rPr>
        <w:sym w:font="Wingdings" w:char="F0E0"/>
      </w:r>
      <w:r w:rsidRPr="008E3907">
        <w:rPr>
          <w:rFonts w:eastAsia="Calibri"/>
        </w:rPr>
        <w:t xml:space="preserve"> Websphere application servers and </w:t>
      </w:r>
      <w:r w:rsidR="00810118" w:rsidRPr="008E3907">
        <w:rPr>
          <w:rFonts w:eastAsia="Calibri"/>
        </w:rPr>
        <w:t>click</w:t>
      </w:r>
      <w:r w:rsidRPr="008E3907">
        <w:rPr>
          <w:rFonts w:eastAsia="Calibri"/>
        </w:rPr>
        <w:t xml:space="preserve"> New button in the right frame.</w:t>
      </w:r>
    </w:p>
    <w:p w14:paraId="44C888F5" w14:textId="77777777" w:rsidR="003674EF" w:rsidRPr="008E3907" w:rsidRDefault="003674EF" w:rsidP="008E3907">
      <w:pPr>
        <w:pStyle w:val="Step1"/>
        <w:rPr>
          <w:rFonts w:eastAsia="Calibri"/>
        </w:rPr>
      </w:pPr>
      <w:r w:rsidRPr="008E3907">
        <w:rPr>
          <w:rFonts w:eastAsia="Calibri"/>
        </w:rPr>
        <w:t>Select the first Node – “SRVLPSUPLOADNode01” from the dropdown and add</w:t>
      </w:r>
      <w:r w:rsidR="00982F89" w:rsidRPr="008E3907">
        <w:rPr>
          <w:rFonts w:eastAsia="Calibri"/>
        </w:rPr>
        <w:t xml:space="preserve"> </w:t>
      </w:r>
      <w:r w:rsidRPr="008E3907">
        <w:rPr>
          <w:rFonts w:eastAsia="Calibri"/>
        </w:rPr>
        <w:t xml:space="preserve"> “LPSUPLOADServer01”</w:t>
      </w:r>
    </w:p>
    <w:p w14:paraId="44C888F6" w14:textId="77777777" w:rsidR="003674EF" w:rsidRPr="008E3907" w:rsidRDefault="003674EF" w:rsidP="008E3907">
      <w:pPr>
        <w:pStyle w:val="Step1"/>
        <w:rPr>
          <w:rFonts w:eastAsia="Calibri"/>
        </w:rPr>
      </w:pPr>
      <w:r w:rsidRPr="008E3907">
        <w:rPr>
          <w:rFonts w:eastAsia="Calibri"/>
        </w:rPr>
        <w:t xml:space="preserve">In Server template screen– select the default option and </w:t>
      </w:r>
      <w:r w:rsidR="00810118" w:rsidRPr="008E3907">
        <w:rPr>
          <w:rFonts w:eastAsia="Calibri"/>
        </w:rPr>
        <w:t>click</w:t>
      </w:r>
      <w:r w:rsidRPr="008E3907">
        <w:rPr>
          <w:rFonts w:eastAsia="Calibri"/>
        </w:rPr>
        <w:t xml:space="preserve"> the Next button.</w:t>
      </w:r>
    </w:p>
    <w:p w14:paraId="44C888F7" w14:textId="77777777" w:rsidR="003674EF" w:rsidRPr="008E3907" w:rsidRDefault="003674EF" w:rsidP="008E3907">
      <w:pPr>
        <w:pStyle w:val="Step1"/>
        <w:rPr>
          <w:rFonts w:eastAsia="Calibri"/>
        </w:rPr>
      </w:pPr>
      <w:r w:rsidRPr="008E3907">
        <w:rPr>
          <w:rFonts w:eastAsia="Calibri"/>
        </w:rPr>
        <w:t xml:space="preserve">In the Server Specific Properties screen (shown above) – leave the “Generate Unique Ports” option checked and </w:t>
      </w:r>
      <w:r w:rsidR="00810118" w:rsidRPr="008E3907">
        <w:rPr>
          <w:rFonts w:eastAsia="Calibri"/>
        </w:rPr>
        <w:t>click</w:t>
      </w:r>
      <w:r w:rsidRPr="008E3907">
        <w:rPr>
          <w:rFonts w:eastAsia="Calibri"/>
        </w:rPr>
        <w:t xml:space="preserve"> Next button.</w:t>
      </w:r>
    </w:p>
    <w:p w14:paraId="44C888F8" w14:textId="77777777" w:rsidR="003674EF" w:rsidRPr="008E3907" w:rsidRDefault="00810118" w:rsidP="008E3907">
      <w:pPr>
        <w:pStyle w:val="Step1"/>
        <w:rPr>
          <w:rFonts w:eastAsia="Calibri"/>
        </w:rPr>
      </w:pPr>
      <w:r w:rsidRPr="008E3907">
        <w:rPr>
          <w:rFonts w:eastAsia="Calibri"/>
        </w:rPr>
        <w:t>Click</w:t>
      </w:r>
      <w:r w:rsidR="003674EF" w:rsidRPr="008E3907">
        <w:rPr>
          <w:rFonts w:eastAsia="Calibri"/>
        </w:rPr>
        <w:t xml:space="preserve"> the Finish button in Confirm new server screen (shown above) to create the server. </w:t>
      </w:r>
    </w:p>
    <w:p w14:paraId="44C888F9" w14:textId="77777777" w:rsidR="003674EF" w:rsidRPr="008E3907" w:rsidRDefault="003674EF" w:rsidP="008E3907">
      <w:pPr>
        <w:pStyle w:val="Step1"/>
        <w:rPr>
          <w:rFonts w:eastAsia="Calibri"/>
        </w:rPr>
      </w:pPr>
      <w:r w:rsidRPr="008E3907">
        <w:rPr>
          <w:rFonts w:eastAsia="Calibri"/>
        </w:rPr>
        <w:t xml:space="preserve">The Application Server is now listed. Now </w:t>
      </w:r>
      <w:r w:rsidR="00810118" w:rsidRPr="008E3907">
        <w:rPr>
          <w:rFonts w:eastAsia="Calibri"/>
        </w:rPr>
        <w:t>click</w:t>
      </w:r>
      <w:r w:rsidRPr="008E3907">
        <w:rPr>
          <w:rFonts w:eastAsia="Calibri"/>
        </w:rPr>
        <w:t xml:space="preserve"> the Save link in the messages block for the changes to be reflected in the Master Configuration file.</w:t>
      </w:r>
    </w:p>
    <w:p w14:paraId="44C888FA" w14:textId="77777777" w:rsidR="003674EF" w:rsidRPr="008E3907" w:rsidRDefault="003674EF" w:rsidP="008E3907">
      <w:pPr>
        <w:pStyle w:val="Step1"/>
        <w:rPr>
          <w:rFonts w:eastAsia="Calibri"/>
        </w:rPr>
      </w:pPr>
      <w:r w:rsidRPr="008E3907">
        <w:rPr>
          <w:rFonts w:eastAsia="Calibri"/>
        </w:rPr>
        <w:t>Select the Application Server – “LPSUPLOADServer01” link and in the Configuration screen change the following</w:t>
      </w:r>
    </w:p>
    <w:p w14:paraId="44C888FB" w14:textId="77777777" w:rsidR="003674EF" w:rsidRPr="008E3907" w:rsidRDefault="003674EF" w:rsidP="00BB6154">
      <w:pPr>
        <w:pStyle w:val="Step1"/>
      </w:pPr>
      <w:r w:rsidRPr="008E3907">
        <w:t>Check Parallel Start option</w:t>
      </w:r>
    </w:p>
    <w:p w14:paraId="44C888FC" w14:textId="77777777" w:rsidR="003674EF" w:rsidRPr="008E3907" w:rsidRDefault="003674EF" w:rsidP="00BB6154">
      <w:pPr>
        <w:pStyle w:val="Step1"/>
      </w:pPr>
      <w:r w:rsidRPr="008E3907">
        <w:t>Check Start components as needed option</w:t>
      </w:r>
    </w:p>
    <w:p w14:paraId="44C888FD" w14:textId="77777777" w:rsidR="003674EF" w:rsidRPr="008E3907" w:rsidRDefault="003674EF" w:rsidP="00BB6154">
      <w:pPr>
        <w:pStyle w:val="Step1"/>
      </w:pPr>
      <w:r w:rsidRPr="008E3907">
        <w:t>Change the Class loader Policy as Multiple</w:t>
      </w:r>
    </w:p>
    <w:p w14:paraId="44C888FE" w14:textId="77777777" w:rsidR="003674EF" w:rsidRPr="008E3907" w:rsidRDefault="00810118" w:rsidP="008E3907">
      <w:pPr>
        <w:pStyle w:val="Step1"/>
        <w:rPr>
          <w:rFonts w:eastAsia="Calibri"/>
        </w:rPr>
      </w:pPr>
      <w:r w:rsidRPr="008E3907">
        <w:rPr>
          <w:rFonts w:eastAsia="Calibri"/>
        </w:rPr>
        <w:t>Click</w:t>
      </w:r>
      <w:r w:rsidR="003674EF" w:rsidRPr="008E3907">
        <w:rPr>
          <w:rFonts w:eastAsia="Calibri"/>
        </w:rPr>
        <w:t xml:space="preserve"> Apply button and then subsequently Save link to reflect the changes in the Master Configuration file.</w:t>
      </w:r>
    </w:p>
    <w:p w14:paraId="44C888FF" w14:textId="77777777" w:rsidR="003674EF" w:rsidRPr="008E3907" w:rsidRDefault="00810118" w:rsidP="008E3907">
      <w:pPr>
        <w:pStyle w:val="Step1"/>
        <w:rPr>
          <w:rFonts w:eastAsia="Calibri"/>
        </w:rPr>
      </w:pPr>
      <w:r w:rsidRPr="008E3907">
        <w:rPr>
          <w:rFonts w:eastAsia="Calibri"/>
        </w:rPr>
        <w:t>Click</w:t>
      </w:r>
      <w:r w:rsidR="003674EF" w:rsidRPr="008E3907">
        <w:rPr>
          <w:rFonts w:eastAsia="Calibri"/>
        </w:rPr>
        <w:t xml:space="preserve"> the Application Server , Server Infrastructure </w:t>
      </w:r>
      <w:r w:rsidR="003674EF" w:rsidRPr="008E3907">
        <w:rPr>
          <w:rFonts w:eastAsia="Calibri"/>
        </w:rPr>
        <w:sym w:font="Wingdings" w:char="F0E0"/>
      </w:r>
      <w:r w:rsidR="003674EF" w:rsidRPr="008E3907">
        <w:rPr>
          <w:rFonts w:eastAsia="Calibri"/>
        </w:rPr>
        <w:t xml:space="preserve"> Java and Process Management </w:t>
      </w:r>
      <w:r w:rsidR="003674EF" w:rsidRPr="008E3907">
        <w:rPr>
          <w:rFonts w:eastAsia="Calibri"/>
        </w:rPr>
        <w:sym w:font="Wingdings" w:char="F0E0"/>
      </w:r>
      <w:r w:rsidR="003674EF" w:rsidRPr="008E3907">
        <w:rPr>
          <w:rFonts w:eastAsia="Calibri"/>
        </w:rPr>
        <w:t xml:space="preserve"> Process definition, Java Virtual Machine</w:t>
      </w:r>
      <w:r w:rsidR="00982F89" w:rsidRPr="008E3907">
        <w:rPr>
          <w:rFonts w:eastAsia="Calibri"/>
        </w:rPr>
        <w:t xml:space="preserve"> </w:t>
      </w:r>
      <w:r w:rsidR="003674EF" w:rsidRPr="008E3907">
        <w:rPr>
          <w:rFonts w:eastAsia="Calibri"/>
        </w:rPr>
        <w:t xml:space="preserve"> </w:t>
      </w:r>
    </w:p>
    <w:p w14:paraId="44C88900" w14:textId="77777777" w:rsidR="003674EF" w:rsidRPr="008E3907" w:rsidRDefault="003674EF" w:rsidP="00BB6154">
      <w:pPr>
        <w:pStyle w:val="Step1"/>
      </w:pPr>
      <w:r w:rsidRPr="008E3907">
        <w:t xml:space="preserve">Change the Classpath </w:t>
      </w:r>
    </w:p>
    <w:p w14:paraId="44C88901" w14:textId="77777777" w:rsidR="003674EF" w:rsidRPr="008E3907" w:rsidRDefault="003674EF" w:rsidP="008E3907">
      <w:pPr>
        <w:pStyle w:val="Bullet3"/>
        <w:rPr>
          <w:rFonts w:eastAsia="Calibri"/>
        </w:rPr>
      </w:pPr>
      <w:r w:rsidRPr="008E3907">
        <w:rPr>
          <w:rFonts w:eastAsia="Calibri"/>
        </w:rPr>
        <w:t>F:\Data\IBM\WebSphere\AppServer\profiles\SRVLPSUPLOADNode01</w:t>
      </w:r>
    </w:p>
    <w:p w14:paraId="44C88902" w14:textId="77777777" w:rsidR="003674EF" w:rsidRPr="008E3907" w:rsidRDefault="003674EF" w:rsidP="00BB6154">
      <w:pPr>
        <w:pStyle w:val="Step1"/>
      </w:pPr>
      <w:r w:rsidRPr="008E3907">
        <w:t>Change the Initial Heap size :</w:t>
      </w:r>
      <w:r w:rsidRPr="008E3907">
        <w:rPr>
          <w:rFonts w:eastAsiaTheme="minorHAnsi"/>
        </w:rPr>
        <w:t xml:space="preserve"> </w:t>
      </w:r>
      <w:r w:rsidRPr="008E3907">
        <w:t>2048</w:t>
      </w:r>
    </w:p>
    <w:p w14:paraId="44C88903" w14:textId="77777777" w:rsidR="003674EF" w:rsidRPr="008E3907" w:rsidRDefault="003674EF" w:rsidP="00BB6154">
      <w:pPr>
        <w:pStyle w:val="Step1"/>
      </w:pPr>
      <w:r w:rsidRPr="008E3907">
        <w:t>Change the Maximum Heap size: 5120</w:t>
      </w:r>
    </w:p>
    <w:p w14:paraId="44C88904" w14:textId="77777777" w:rsidR="003674EF" w:rsidRPr="008E3907" w:rsidRDefault="003674EF" w:rsidP="00BB6154">
      <w:pPr>
        <w:pStyle w:val="Step1"/>
      </w:pPr>
      <w:r w:rsidRPr="008E3907">
        <w:t>Generic JVM Arguments: -Dsun.io.useCanonCaches=false -XX:MaxPermSize=128m -XX:NewSize=32m -XX:PermSize=32m -XX:+UseConcMarkSweepGC</w:t>
      </w:r>
    </w:p>
    <w:p w14:paraId="44C88905" w14:textId="77777777" w:rsidR="003674EF" w:rsidRPr="008E3907" w:rsidRDefault="00810118" w:rsidP="008E3907">
      <w:pPr>
        <w:pStyle w:val="Step1"/>
        <w:rPr>
          <w:rFonts w:eastAsia="Calibri"/>
        </w:rPr>
      </w:pPr>
      <w:r w:rsidRPr="008E3907">
        <w:rPr>
          <w:rFonts w:eastAsia="Calibri"/>
        </w:rPr>
        <w:t>Click</w:t>
      </w:r>
      <w:r w:rsidR="003674EF" w:rsidRPr="008E3907">
        <w:rPr>
          <w:rFonts w:eastAsia="Calibri"/>
        </w:rPr>
        <w:t xml:space="preserve"> Apply button and Save link to reflect the changes into the Master Configuration file.</w:t>
      </w:r>
    </w:p>
    <w:p w14:paraId="44C88906" w14:textId="77777777" w:rsidR="003674EF" w:rsidRPr="00220492" w:rsidRDefault="003674EF" w:rsidP="007B6162">
      <w:pPr>
        <w:pStyle w:val="Heading4"/>
      </w:pPr>
      <w:r w:rsidRPr="00220492">
        <w:t>WebSphere Application Servers -LOG File Size/Retention</w:t>
      </w:r>
    </w:p>
    <w:p w14:paraId="44C88907" w14:textId="77777777" w:rsidR="003674EF" w:rsidRPr="00714A56" w:rsidRDefault="003674EF" w:rsidP="00986570">
      <w:pPr>
        <w:pStyle w:val="Step1"/>
        <w:numPr>
          <w:ilvl w:val="0"/>
          <w:numId w:val="77"/>
        </w:numPr>
        <w:ind w:left="900" w:hanging="540"/>
        <w:rPr>
          <w:rFonts w:eastAsia="Calibri"/>
        </w:rPr>
      </w:pPr>
      <w:r w:rsidRPr="00714A56">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908" w14:textId="77777777" w:rsidR="003674EF" w:rsidRPr="00714A56" w:rsidRDefault="003674EF" w:rsidP="00BB6154">
      <w:pPr>
        <w:pStyle w:val="Step1"/>
      </w:pPr>
      <w:r w:rsidRPr="00714A56">
        <w:t>System.out</w:t>
      </w:r>
    </w:p>
    <w:p w14:paraId="44C88909" w14:textId="77777777" w:rsidR="003674EF" w:rsidRPr="00714A56" w:rsidRDefault="003674EF" w:rsidP="00714A56">
      <w:pPr>
        <w:pStyle w:val="Bullet3"/>
        <w:rPr>
          <w:rFonts w:eastAsia="Calibri"/>
        </w:rPr>
      </w:pPr>
      <w:r w:rsidRPr="00714A56">
        <w:rPr>
          <w:rFonts w:eastAsia="Calibri"/>
        </w:rPr>
        <w:t>Log File Rotation: File Size:</w:t>
      </w:r>
      <w:r w:rsidR="00982F89" w:rsidRPr="00714A56">
        <w:rPr>
          <w:rFonts w:eastAsia="Calibri"/>
        </w:rPr>
        <w:t xml:space="preserve"> </w:t>
      </w:r>
      <w:r w:rsidRPr="00714A56">
        <w:rPr>
          <w:rFonts w:eastAsia="Calibri"/>
        </w:rPr>
        <w:t>5MB Maximum size.</w:t>
      </w:r>
      <w:r w:rsidR="00982F89" w:rsidRPr="00714A56">
        <w:rPr>
          <w:rFonts w:eastAsia="Calibri"/>
        </w:rPr>
        <w:t xml:space="preserve"> </w:t>
      </w:r>
      <w:r w:rsidRPr="00714A56">
        <w:rPr>
          <w:rFonts w:eastAsia="Calibri"/>
        </w:rPr>
        <w:t>Maximum # of historical log files: 30</w:t>
      </w:r>
    </w:p>
    <w:p w14:paraId="44C8890A" w14:textId="77777777" w:rsidR="003674EF" w:rsidRPr="00714A56" w:rsidRDefault="003674EF" w:rsidP="00BB6154">
      <w:pPr>
        <w:pStyle w:val="Step1"/>
      </w:pPr>
      <w:r w:rsidRPr="00714A56">
        <w:t>System.err</w:t>
      </w:r>
    </w:p>
    <w:p w14:paraId="44C8890B" w14:textId="77777777" w:rsidR="003674EF" w:rsidRPr="00714A56" w:rsidRDefault="003674EF" w:rsidP="00714A56">
      <w:pPr>
        <w:pStyle w:val="Bullet3"/>
        <w:rPr>
          <w:rFonts w:eastAsia="Calibri"/>
        </w:rPr>
      </w:pPr>
      <w:r w:rsidRPr="00714A56">
        <w:rPr>
          <w:rFonts w:eastAsia="Calibri"/>
        </w:rPr>
        <w:t>Log File Rotation: File Size:</w:t>
      </w:r>
      <w:r w:rsidR="00982F89" w:rsidRPr="00714A56">
        <w:rPr>
          <w:rFonts w:eastAsia="Calibri"/>
        </w:rPr>
        <w:t xml:space="preserve"> </w:t>
      </w:r>
      <w:r w:rsidRPr="00714A56">
        <w:rPr>
          <w:rFonts w:eastAsia="Calibri"/>
        </w:rPr>
        <w:t>5MB Maximum size.</w:t>
      </w:r>
      <w:r w:rsidR="00982F89" w:rsidRPr="00714A56">
        <w:rPr>
          <w:rFonts w:eastAsia="Calibri"/>
        </w:rPr>
        <w:t xml:space="preserve"> </w:t>
      </w:r>
      <w:r w:rsidRPr="00714A56">
        <w:rPr>
          <w:rFonts w:eastAsia="Calibri"/>
        </w:rPr>
        <w:t>Maximum # of historical log files: 30</w:t>
      </w:r>
    </w:p>
    <w:p w14:paraId="44C8890C" w14:textId="77777777" w:rsidR="003674EF" w:rsidRPr="00714A56" w:rsidRDefault="003674EF" w:rsidP="00714A56">
      <w:pPr>
        <w:pStyle w:val="Step1"/>
        <w:rPr>
          <w:rFonts w:eastAsia="Calibri"/>
        </w:rPr>
      </w:pPr>
      <w:r w:rsidRPr="00714A56">
        <w:rPr>
          <w:rFonts w:eastAsia="Calibri"/>
        </w:rPr>
        <w:t xml:space="preserve"> Click OK, then click Save (directly to the master configuration):</w:t>
      </w:r>
    </w:p>
    <w:p w14:paraId="44C8890D" w14:textId="77777777" w:rsidR="003674EF" w:rsidRPr="00714A56" w:rsidRDefault="003674EF" w:rsidP="00714A56">
      <w:pPr>
        <w:pStyle w:val="Step1"/>
        <w:rPr>
          <w:rFonts w:eastAsia="Calibri"/>
        </w:rPr>
      </w:pPr>
      <w:r w:rsidRPr="00714A56">
        <w:rPr>
          <w:rFonts w:eastAsia="Calibri"/>
        </w:rPr>
        <w:t>Select the</w:t>
      </w:r>
      <w:r w:rsidR="00982F89" w:rsidRPr="00714A56">
        <w:rPr>
          <w:rFonts w:eastAsia="Calibri"/>
        </w:rPr>
        <w:t xml:space="preserve"> </w:t>
      </w:r>
      <w:r w:rsidRPr="00714A56">
        <w:rPr>
          <w:rFonts w:eastAsia="Calibri"/>
        </w:rPr>
        <w:t>Application Server, Server Infrastructure, Java and Process Management, Monitoring policy:</w:t>
      </w:r>
    </w:p>
    <w:p w14:paraId="44C8890E" w14:textId="77777777" w:rsidR="003674EF" w:rsidRPr="00714A56" w:rsidRDefault="003674EF" w:rsidP="00714A56">
      <w:pPr>
        <w:pStyle w:val="Step1"/>
        <w:rPr>
          <w:rFonts w:eastAsia="Calibri"/>
        </w:rPr>
      </w:pPr>
      <w:r w:rsidRPr="00714A56">
        <w:rPr>
          <w:rFonts w:eastAsia="Calibri"/>
        </w:rPr>
        <w:t>Change the node restart state to RUNNING</w:t>
      </w:r>
    </w:p>
    <w:p w14:paraId="44C8890F" w14:textId="77777777" w:rsidR="003674EF" w:rsidRPr="00714A56" w:rsidRDefault="00810118" w:rsidP="00714A56">
      <w:pPr>
        <w:pStyle w:val="Step1"/>
        <w:rPr>
          <w:rFonts w:eastAsia="Calibri"/>
        </w:rPr>
      </w:pPr>
      <w:r w:rsidRPr="00714A56">
        <w:rPr>
          <w:rFonts w:eastAsia="Calibri"/>
        </w:rPr>
        <w:t>Click</w:t>
      </w:r>
      <w:r w:rsidR="003674EF" w:rsidRPr="00714A56">
        <w:rPr>
          <w:rFonts w:eastAsia="Calibri"/>
        </w:rPr>
        <w:t xml:space="preserve"> Apply button and Save link to reflect the changes into the Master Configuration file.</w:t>
      </w:r>
    </w:p>
    <w:p w14:paraId="44C88910" w14:textId="77777777" w:rsidR="003674EF" w:rsidRPr="00714A56" w:rsidRDefault="003674EF" w:rsidP="00714A56">
      <w:pPr>
        <w:pStyle w:val="Step1"/>
        <w:rPr>
          <w:rFonts w:eastAsia="Calibri"/>
        </w:rPr>
      </w:pPr>
      <w:r w:rsidRPr="00714A56">
        <w:rPr>
          <w:rFonts w:eastAsia="Calibri"/>
        </w:rPr>
        <w:t xml:space="preserve">From Servers </w:t>
      </w:r>
      <w:r w:rsidRPr="00714A56">
        <w:rPr>
          <w:rFonts w:eastAsia="Calibri"/>
        </w:rPr>
        <w:sym w:font="Wingdings" w:char="F0E0"/>
      </w:r>
      <w:r w:rsidRPr="00714A56">
        <w:rPr>
          <w:rFonts w:eastAsia="Calibri"/>
        </w:rPr>
        <w:t xml:space="preserve"> Server Types </w:t>
      </w:r>
      <w:r w:rsidRPr="00714A56">
        <w:rPr>
          <w:rFonts w:eastAsia="Calibri"/>
        </w:rPr>
        <w:sym w:font="Wingdings" w:char="F0E0"/>
      </w:r>
      <w:r w:rsidRPr="00714A56">
        <w:rPr>
          <w:rFonts w:eastAsia="Calibri"/>
        </w:rPr>
        <w:t xml:space="preserve"> Websphere application servers, select Web Server plug-in properties change the following </w:t>
      </w:r>
    </w:p>
    <w:p w14:paraId="44C88911" w14:textId="77777777" w:rsidR="003674EF" w:rsidRPr="00714A56" w:rsidRDefault="003674EF" w:rsidP="00BB6154">
      <w:pPr>
        <w:pStyle w:val="Step1"/>
      </w:pPr>
      <w:r w:rsidRPr="00714A56">
        <w:t>Use connection timeout to 0</w:t>
      </w:r>
    </w:p>
    <w:p w14:paraId="44C88912" w14:textId="77777777" w:rsidR="003674EF" w:rsidRPr="00714A56" w:rsidRDefault="003674EF" w:rsidP="00BB6154">
      <w:pPr>
        <w:pStyle w:val="Step1"/>
      </w:pPr>
      <w:r w:rsidRPr="00714A56">
        <w:t>Read/Write timeout to 0</w:t>
      </w:r>
    </w:p>
    <w:p w14:paraId="44C88913" w14:textId="77777777" w:rsidR="003674EF" w:rsidRDefault="00810118" w:rsidP="00714A56">
      <w:pPr>
        <w:pStyle w:val="Step1"/>
        <w:rPr>
          <w:rFonts w:eastAsia="Calibri"/>
        </w:rPr>
      </w:pPr>
      <w:r w:rsidRPr="00714A56">
        <w:rPr>
          <w:rFonts w:eastAsia="Calibri"/>
        </w:rPr>
        <w:t>Click</w:t>
      </w:r>
      <w:r w:rsidR="003674EF" w:rsidRPr="00714A56">
        <w:rPr>
          <w:rFonts w:eastAsia="Calibri"/>
        </w:rPr>
        <w:t xml:space="preserve"> Apply button and Save link to reflect the changes into the Master Configuration file.</w:t>
      </w:r>
    </w:p>
    <w:p w14:paraId="22F88909" w14:textId="462D6E9E" w:rsidR="003E12B2" w:rsidRDefault="0052243A" w:rsidP="003E12B2">
      <w:pPr>
        <w:pStyle w:val="Heading3"/>
        <w:rPr>
          <w:rFonts w:eastAsia="Calibri"/>
          <w:noProof/>
        </w:rPr>
      </w:pPr>
      <w:r>
        <w:rPr>
          <w:rFonts w:eastAsia="Calibri"/>
          <w:noProof/>
        </w:rPr>
        <w:t>Shared Libraries</w:t>
      </w:r>
      <w:r w:rsidR="003E12B2" w:rsidRPr="00FB5A05">
        <w:rPr>
          <w:rFonts w:eastAsia="Calibri"/>
          <w:noProof/>
        </w:rPr>
        <w:t>: WAS</w:t>
      </w:r>
      <w:r w:rsidR="003E12B2">
        <w:rPr>
          <w:rFonts w:eastAsia="Calibri"/>
          <w:noProof/>
        </w:rPr>
        <w:t>3</w:t>
      </w:r>
      <w:r w:rsidR="003E12B2" w:rsidRPr="00FB5A05">
        <w:rPr>
          <w:rFonts w:eastAsia="Calibri"/>
          <w:noProof/>
        </w:rPr>
        <w:t xml:space="preserve"> Server </w:t>
      </w:r>
      <w:r w:rsidR="003E12B2">
        <w:rPr>
          <w:rFonts w:eastAsia="Calibri"/>
          <w:noProof/>
        </w:rPr>
        <w:t>– UPLOAD</w:t>
      </w:r>
    </w:p>
    <w:p w14:paraId="1915E287" w14:textId="77777777" w:rsidR="00BC6A7E" w:rsidRDefault="00BC6A7E" w:rsidP="00045270">
      <w:pPr>
        <w:pStyle w:val="ListParagraph"/>
        <w:numPr>
          <w:ilvl w:val="0"/>
          <w:numId w:val="217"/>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77A0049F" w14:textId="77777777" w:rsidR="00BC6A7E" w:rsidRPr="008F5C40" w:rsidRDefault="00BC6A7E" w:rsidP="00045270">
      <w:pPr>
        <w:pStyle w:val="ListParagraph"/>
        <w:numPr>
          <w:ilvl w:val="0"/>
          <w:numId w:val="217"/>
        </w:numPr>
      </w:pPr>
      <w:r>
        <w:rPr>
          <w:rFonts w:asciiTheme="minorHAnsi" w:hAnsiTheme="minorHAnsi" w:cstheme="minorHAnsi"/>
          <w:sz w:val="18"/>
          <w:szCs w:val="18"/>
        </w:rPr>
        <w:t>Delete the PORTAL and LOS libraries</w:t>
      </w:r>
    </w:p>
    <w:p w14:paraId="7E5E2CD8" w14:textId="2C16DDEE" w:rsidR="008F5C40" w:rsidRDefault="008F5C40" w:rsidP="008F5C40">
      <w:pPr>
        <w:pStyle w:val="ListParagraph"/>
        <w:numPr>
          <w:ilvl w:val="0"/>
          <w:numId w:val="217"/>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UPLOAD_Library</w:t>
      </w:r>
    </w:p>
    <w:p w14:paraId="2E5A1DCD" w14:textId="77777777" w:rsidR="003E12B2" w:rsidRDefault="003E12B2" w:rsidP="00045270">
      <w:pPr>
        <w:pStyle w:val="ListParagraph"/>
        <w:numPr>
          <w:ilvl w:val="0"/>
          <w:numId w:val="217"/>
        </w:numPr>
      </w:pPr>
      <w:r w:rsidRPr="00AD7F5F">
        <w:t xml:space="preserve">From the WebSphere admin console – Select: Environment </w:t>
      </w:r>
      <w:r w:rsidRPr="00AD7F5F">
        <w:sym w:font="Wingdings" w:char="F0E0"/>
      </w:r>
      <w:r w:rsidRPr="00AD7F5F">
        <w:t xml:space="preserve"> Shared libraries</w:t>
      </w:r>
    </w:p>
    <w:p w14:paraId="5236129F" w14:textId="77777777" w:rsidR="003E12B2" w:rsidRDefault="003E12B2" w:rsidP="00045270">
      <w:pPr>
        <w:pStyle w:val="ListParagraph"/>
        <w:numPr>
          <w:ilvl w:val="0"/>
          <w:numId w:val="217"/>
        </w:numPr>
      </w:pPr>
      <w:r>
        <w:t>Select the appropriate app, node and server from the dropdown list</w:t>
      </w:r>
    </w:p>
    <w:p w14:paraId="7F752CBC" w14:textId="77777777" w:rsidR="003E12B2" w:rsidRDefault="003E12B2" w:rsidP="003E12B2">
      <w:pPr>
        <w:pStyle w:val="ListParagraph"/>
        <w:ind w:left="1440"/>
      </w:pPr>
      <w:r>
        <w:rPr>
          <w:noProof/>
        </w:rPr>
        <w:drawing>
          <wp:inline distT="0" distB="0" distL="0" distR="0" wp14:anchorId="19A0A78C" wp14:editId="43486A58">
            <wp:extent cx="2428875" cy="305551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32544" cy="3060130"/>
                    </a:xfrm>
                    <a:prstGeom prst="rect">
                      <a:avLst/>
                    </a:prstGeom>
                  </pic:spPr>
                </pic:pic>
              </a:graphicData>
            </a:graphic>
          </wp:inline>
        </w:drawing>
      </w:r>
    </w:p>
    <w:p w14:paraId="4D42135E" w14:textId="77777777" w:rsidR="003E12B2" w:rsidRDefault="003E12B2" w:rsidP="00045270">
      <w:pPr>
        <w:pStyle w:val="ListParagraph"/>
        <w:numPr>
          <w:ilvl w:val="0"/>
          <w:numId w:val="217"/>
        </w:numPr>
      </w:pPr>
      <w:r>
        <w:t>Select New</w:t>
      </w:r>
    </w:p>
    <w:p w14:paraId="7AEDECB7" w14:textId="77777777" w:rsidR="003E12B2" w:rsidRDefault="003E12B2" w:rsidP="00045270">
      <w:pPr>
        <w:pStyle w:val="ListParagraph"/>
        <w:numPr>
          <w:ilvl w:val="0"/>
          <w:numId w:val="217"/>
        </w:numPr>
      </w:pPr>
      <w:r>
        <w:t>Enter the following:</w:t>
      </w:r>
    </w:p>
    <w:p w14:paraId="149F1415" w14:textId="5CF1AE77" w:rsidR="003E12B2" w:rsidRPr="00633171" w:rsidRDefault="003E12B2" w:rsidP="00045270">
      <w:pPr>
        <w:pStyle w:val="ListParagraph"/>
        <w:numPr>
          <w:ilvl w:val="1"/>
          <w:numId w:val="217"/>
        </w:numPr>
      </w:pPr>
      <w:r>
        <w:t xml:space="preserve">Name = </w:t>
      </w:r>
      <w:r>
        <w:rPr>
          <w:rFonts w:eastAsia="Times New Roman"/>
          <w:color w:val="000000"/>
          <w:szCs w:val="18"/>
        </w:rPr>
        <w:t>UPLOAD</w:t>
      </w:r>
      <w:r w:rsidRPr="00AD7F5F">
        <w:rPr>
          <w:rFonts w:eastAsia="Times New Roman"/>
          <w:color w:val="000000"/>
          <w:szCs w:val="18"/>
        </w:rPr>
        <w:t>_SHARED_LIBRARY_NODE01</w:t>
      </w:r>
    </w:p>
    <w:p w14:paraId="35D216D0" w14:textId="1FB7811B" w:rsidR="003E12B2" w:rsidRPr="006A73B8" w:rsidRDefault="003E12B2" w:rsidP="00045270">
      <w:pPr>
        <w:pStyle w:val="ListParagraph"/>
        <w:numPr>
          <w:ilvl w:val="1"/>
          <w:numId w:val="217"/>
        </w:numPr>
      </w:pPr>
      <w:r>
        <w:rPr>
          <w:rFonts w:eastAsia="Times New Roman"/>
          <w:color w:val="000000"/>
          <w:szCs w:val="18"/>
        </w:rPr>
        <w:t xml:space="preserve">Classpath = </w:t>
      </w:r>
      <w:r w:rsidRPr="00AD7F5F">
        <w:rPr>
          <w:rFonts w:eastAsia="Times New Roman"/>
          <w:color w:val="000000"/>
          <w:szCs w:val="18"/>
        </w:rPr>
        <w:t>F</w:t>
      </w:r>
      <w:r w:rsidRPr="00E738E5">
        <w:rPr>
          <w:rFonts w:eastAsia="Times New Roman"/>
          <w:color w:val="000000"/>
          <w:sz w:val="24"/>
          <w:szCs w:val="18"/>
        </w:rPr>
        <w:t>:\WEBSPHERE_SHARED_LIBRARIES\UPLOAD_LIBRARY</w:t>
      </w:r>
    </w:p>
    <w:p w14:paraId="57C1F158" w14:textId="77777777" w:rsidR="003E12B2" w:rsidRDefault="003E12B2" w:rsidP="00045270">
      <w:pPr>
        <w:pStyle w:val="ListParagraph"/>
        <w:numPr>
          <w:ilvl w:val="0"/>
          <w:numId w:val="217"/>
        </w:numPr>
      </w:pPr>
      <w:r>
        <w:t>Click Apply and Save</w:t>
      </w:r>
    </w:p>
    <w:p w14:paraId="7231FAD4" w14:textId="77777777" w:rsidR="00866922" w:rsidRDefault="00866922" w:rsidP="00866922">
      <w:pPr>
        <w:pStyle w:val="ListParagraph"/>
        <w:numPr>
          <w:ilvl w:val="0"/>
          <w:numId w:val="217"/>
        </w:numPr>
      </w:pPr>
      <w:r>
        <w:t>Select New</w:t>
      </w:r>
    </w:p>
    <w:p w14:paraId="0270937A" w14:textId="77777777" w:rsidR="00866922" w:rsidRDefault="00866922" w:rsidP="00866922">
      <w:pPr>
        <w:pStyle w:val="ListParagraph"/>
        <w:numPr>
          <w:ilvl w:val="0"/>
          <w:numId w:val="217"/>
        </w:numPr>
      </w:pPr>
      <w:r>
        <w:t>Enter the following:</w:t>
      </w:r>
    </w:p>
    <w:p w14:paraId="33D6578F" w14:textId="46A43626" w:rsidR="00866922" w:rsidRPr="00633171" w:rsidRDefault="00866922" w:rsidP="00866922">
      <w:pPr>
        <w:pStyle w:val="ListParagraph"/>
        <w:numPr>
          <w:ilvl w:val="1"/>
          <w:numId w:val="217"/>
        </w:numPr>
      </w:pPr>
      <w:r>
        <w:t xml:space="preserve">Name = </w:t>
      </w:r>
      <w:r w:rsidRPr="00C10D0F">
        <w:rPr>
          <w:rFonts w:eastAsia="Times New Roman"/>
          <w:color w:val="000000"/>
          <w:szCs w:val="18"/>
        </w:rPr>
        <w:t>UPLOAD_PLATFORM_SERVICES_NODE01</w:t>
      </w:r>
    </w:p>
    <w:p w14:paraId="40E9D12F" w14:textId="10889293" w:rsidR="00866922" w:rsidRPr="006A73B8" w:rsidRDefault="00866922" w:rsidP="00866922">
      <w:pPr>
        <w:pStyle w:val="ListParagraph"/>
        <w:numPr>
          <w:ilvl w:val="1"/>
          <w:numId w:val="217"/>
        </w:numPr>
      </w:pPr>
      <w:r>
        <w:rPr>
          <w:rFonts w:eastAsia="Times New Roman"/>
          <w:color w:val="000000"/>
          <w:szCs w:val="18"/>
        </w:rPr>
        <w:t xml:space="preserve">Classpath = </w:t>
      </w:r>
      <w:r w:rsidRPr="00C10D0F">
        <w:rPr>
          <w:rFonts w:eastAsia="Times New Roman"/>
          <w:color w:val="000000"/>
          <w:szCs w:val="18"/>
        </w:rPr>
        <w:t>F:\WEBSPHERE_SHARED_LIBRARIES\PLATFORM_SERVICES</w:t>
      </w:r>
      <w:r>
        <w:rPr>
          <w:rFonts w:eastAsia="Times New Roman"/>
          <w:color w:val="000000"/>
          <w:szCs w:val="18"/>
        </w:rPr>
        <w:t>_LIBRARY</w:t>
      </w:r>
    </w:p>
    <w:p w14:paraId="67EC6029" w14:textId="4560E44F" w:rsidR="00866922" w:rsidRDefault="00866922" w:rsidP="00866922">
      <w:pPr>
        <w:pStyle w:val="ListParagraph"/>
        <w:numPr>
          <w:ilvl w:val="0"/>
          <w:numId w:val="217"/>
        </w:numPr>
      </w:pPr>
      <w:r>
        <w:t>Click Apply and Save</w:t>
      </w:r>
    </w:p>
    <w:p w14:paraId="46549742" w14:textId="77777777" w:rsidR="003E12B2" w:rsidRPr="006A73B8" w:rsidRDefault="003E12B2" w:rsidP="00045270">
      <w:pPr>
        <w:pStyle w:val="ListParagraph"/>
        <w:numPr>
          <w:ilvl w:val="0"/>
          <w:numId w:val="217"/>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363B9419" w14:textId="6C833ACE" w:rsidR="003E12B2" w:rsidRPr="006A73B8" w:rsidRDefault="003E12B2" w:rsidP="00045270">
      <w:pPr>
        <w:pStyle w:val="ListParagraph"/>
        <w:numPr>
          <w:ilvl w:val="0"/>
          <w:numId w:val="217"/>
        </w:numPr>
      </w:pPr>
      <w:r w:rsidRPr="006A73B8">
        <w:t xml:space="preserve">Select </w:t>
      </w:r>
      <w:r>
        <w:t>LPSUPLOAD</w:t>
      </w:r>
      <w:r w:rsidRPr="00147859">
        <w:t>Server01</w:t>
      </w:r>
      <w:r w:rsidRPr="00AD7F5F">
        <w:sym w:font="Wingdings" w:char="F0E0"/>
      </w:r>
      <w:r w:rsidRPr="006A73B8">
        <w:t xml:space="preserve">Server Infrastructure </w:t>
      </w:r>
      <w:r w:rsidRPr="00AD7F5F">
        <w:sym w:font="Wingdings" w:char="F0E0"/>
      </w:r>
      <w:r w:rsidRPr="006A73B8">
        <w:t xml:space="preserve"> Java and Process Management </w:t>
      </w:r>
      <w:r w:rsidRPr="00AD7F5F">
        <w:sym w:font="Wingdings" w:char="F0E0"/>
      </w:r>
      <w:r w:rsidRPr="006A73B8">
        <w:t>Class loader</w:t>
      </w:r>
    </w:p>
    <w:p w14:paraId="6BFCB7AB" w14:textId="77777777" w:rsidR="00866922" w:rsidRPr="00FE1445" w:rsidRDefault="00866922" w:rsidP="00866922">
      <w:pPr>
        <w:pStyle w:val="Step1"/>
        <w:numPr>
          <w:ilvl w:val="0"/>
          <w:numId w:val="217"/>
        </w:numPr>
        <w:rPr>
          <w:rFonts w:ascii="Calibri" w:eastAsia="Calibri" w:hAnsi="Calibri"/>
          <w:sz w:val="22"/>
          <w:szCs w:val="22"/>
        </w:rPr>
      </w:pPr>
      <w:r w:rsidRPr="00FE1445">
        <w:rPr>
          <w:rFonts w:ascii="Calibri" w:eastAsia="Calibri" w:hAnsi="Calibri"/>
          <w:sz w:val="22"/>
          <w:szCs w:val="22"/>
        </w:rPr>
        <w:t>New</w:t>
      </w:r>
    </w:p>
    <w:p w14:paraId="591F066B" w14:textId="77777777" w:rsidR="00866922" w:rsidRPr="00FE1445" w:rsidRDefault="00866922" w:rsidP="00866922">
      <w:pPr>
        <w:pStyle w:val="Step1"/>
        <w:numPr>
          <w:ilvl w:val="0"/>
          <w:numId w:val="217"/>
        </w:numPr>
        <w:rPr>
          <w:rFonts w:ascii="Calibri" w:eastAsia="Calibri" w:hAnsi="Calibri"/>
          <w:sz w:val="22"/>
          <w:szCs w:val="22"/>
        </w:rPr>
      </w:pPr>
      <w:r w:rsidRPr="00FE1445">
        <w:rPr>
          <w:rFonts w:ascii="Calibri" w:eastAsia="Calibri" w:hAnsi="Calibri"/>
          <w:sz w:val="22"/>
          <w:szCs w:val="22"/>
        </w:rPr>
        <w:t>Verify Class loader order has “Classes loaded with parent class loader first” and choose ok</w:t>
      </w:r>
    </w:p>
    <w:p w14:paraId="164614E9" w14:textId="77777777" w:rsidR="00866922" w:rsidRPr="00FE1445" w:rsidRDefault="00866922" w:rsidP="00866922">
      <w:pPr>
        <w:pStyle w:val="Step1"/>
        <w:numPr>
          <w:ilvl w:val="0"/>
          <w:numId w:val="217"/>
        </w:numPr>
        <w:rPr>
          <w:rFonts w:ascii="Calibri" w:eastAsia="Calibri" w:hAnsi="Calibri"/>
          <w:sz w:val="22"/>
          <w:szCs w:val="22"/>
        </w:rPr>
      </w:pPr>
      <w:r w:rsidRPr="00FE1445">
        <w:rPr>
          <w:rFonts w:ascii="Calibri" w:eastAsia="Calibri" w:hAnsi="Calibri"/>
          <w:sz w:val="22"/>
          <w:szCs w:val="22"/>
        </w:rPr>
        <w:t>Click on the actual Classloader</w:t>
      </w:r>
    </w:p>
    <w:p w14:paraId="199CE08D" w14:textId="77777777" w:rsidR="00866922" w:rsidRPr="00FE1445" w:rsidRDefault="00866922" w:rsidP="00866922">
      <w:pPr>
        <w:pStyle w:val="Step1"/>
        <w:numPr>
          <w:ilvl w:val="0"/>
          <w:numId w:val="217"/>
        </w:numPr>
        <w:rPr>
          <w:rFonts w:ascii="Calibri" w:eastAsia="Calibri" w:hAnsi="Calibri"/>
          <w:sz w:val="22"/>
          <w:szCs w:val="22"/>
        </w:rPr>
      </w:pPr>
      <w:r w:rsidRPr="00FE1445">
        <w:rPr>
          <w:rFonts w:ascii="Calibri" w:eastAsia="Calibri" w:hAnsi="Calibri"/>
          <w:sz w:val="22"/>
          <w:szCs w:val="22"/>
        </w:rPr>
        <w:t>Select “shared library referenece”</w:t>
      </w:r>
    </w:p>
    <w:p w14:paraId="325F33A7" w14:textId="77777777" w:rsidR="00866922" w:rsidRPr="00FE1445" w:rsidRDefault="00866922" w:rsidP="00866922">
      <w:pPr>
        <w:pStyle w:val="Step1"/>
        <w:numPr>
          <w:ilvl w:val="0"/>
          <w:numId w:val="217"/>
        </w:numPr>
        <w:rPr>
          <w:rFonts w:ascii="Calibri" w:eastAsia="Calibri" w:hAnsi="Calibri"/>
          <w:sz w:val="22"/>
          <w:szCs w:val="22"/>
        </w:rPr>
      </w:pPr>
      <w:r w:rsidRPr="00FE1445">
        <w:rPr>
          <w:rFonts w:ascii="Calibri" w:eastAsia="Calibri" w:hAnsi="Calibri"/>
          <w:sz w:val="22"/>
          <w:szCs w:val="22"/>
        </w:rPr>
        <w:t>Add</w:t>
      </w:r>
    </w:p>
    <w:p w14:paraId="094D4A83" w14:textId="77777777" w:rsidR="00866922" w:rsidRPr="00422C5C" w:rsidRDefault="00866922" w:rsidP="00866922">
      <w:pPr>
        <w:pStyle w:val="Step1"/>
        <w:numPr>
          <w:ilvl w:val="0"/>
          <w:numId w:val="217"/>
        </w:numPr>
        <w:rPr>
          <w:rFonts w:ascii="Calibri" w:eastAsia="Calibri" w:hAnsi="Calibri"/>
          <w:sz w:val="22"/>
          <w:szCs w:val="22"/>
        </w:rPr>
      </w:pPr>
      <w:r w:rsidRPr="00422C5C">
        <w:rPr>
          <w:rFonts w:ascii="Calibri" w:eastAsia="Calibri" w:hAnsi="Calibri"/>
          <w:sz w:val="22"/>
          <w:szCs w:val="22"/>
        </w:rPr>
        <w:t xml:space="preserve">Select corresponding library name </w:t>
      </w:r>
      <w:r>
        <w:rPr>
          <w:color w:val="000000"/>
        </w:rPr>
        <w:t>UPLOAD</w:t>
      </w:r>
      <w:r w:rsidRPr="00AD7F5F">
        <w:rPr>
          <w:color w:val="000000"/>
        </w:rPr>
        <w:t>_SHARED_LIBRARY_NODE01</w:t>
      </w:r>
    </w:p>
    <w:p w14:paraId="753049F2" w14:textId="77777777" w:rsidR="00866922" w:rsidRPr="00422C5C" w:rsidRDefault="00866922" w:rsidP="00866922">
      <w:pPr>
        <w:pStyle w:val="Step1"/>
        <w:numPr>
          <w:ilvl w:val="0"/>
          <w:numId w:val="217"/>
        </w:numPr>
        <w:rPr>
          <w:rFonts w:ascii="Calibri" w:eastAsia="Calibri" w:hAnsi="Calibri"/>
          <w:sz w:val="22"/>
          <w:szCs w:val="22"/>
        </w:rPr>
      </w:pPr>
      <w:r w:rsidRPr="00422C5C">
        <w:rPr>
          <w:rFonts w:ascii="Calibri" w:eastAsia="Calibri" w:hAnsi="Calibri"/>
          <w:sz w:val="22"/>
          <w:szCs w:val="22"/>
        </w:rPr>
        <w:t>Apply and Save</w:t>
      </w:r>
    </w:p>
    <w:p w14:paraId="5891B842" w14:textId="77777777" w:rsidR="00866922" w:rsidRPr="00FE1445" w:rsidRDefault="00866922" w:rsidP="00866922">
      <w:pPr>
        <w:pStyle w:val="Step1"/>
        <w:numPr>
          <w:ilvl w:val="0"/>
          <w:numId w:val="217"/>
        </w:numPr>
        <w:rPr>
          <w:rFonts w:ascii="Calibri" w:eastAsia="Calibri" w:hAnsi="Calibri"/>
          <w:sz w:val="22"/>
          <w:szCs w:val="22"/>
        </w:rPr>
      </w:pPr>
      <w:r>
        <w:rPr>
          <w:rFonts w:ascii="Calibri" w:eastAsia="Calibri" w:hAnsi="Calibri"/>
          <w:sz w:val="22"/>
          <w:szCs w:val="22"/>
        </w:rPr>
        <w:t>Take note of the existing Class Loader(s) and click New</w:t>
      </w:r>
    </w:p>
    <w:p w14:paraId="695692D1" w14:textId="77777777" w:rsidR="00866922" w:rsidRPr="00FE1445" w:rsidRDefault="00866922" w:rsidP="00866922">
      <w:pPr>
        <w:pStyle w:val="Step1"/>
        <w:numPr>
          <w:ilvl w:val="0"/>
          <w:numId w:val="217"/>
        </w:numPr>
        <w:rPr>
          <w:rFonts w:ascii="Calibri" w:eastAsia="Calibri" w:hAnsi="Calibri"/>
          <w:sz w:val="22"/>
          <w:szCs w:val="22"/>
        </w:rPr>
      </w:pPr>
      <w:r w:rsidRPr="00FE1445">
        <w:rPr>
          <w:rFonts w:ascii="Calibri" w:eastAsia="Calibri" w:hAnsi="Calibri"/>
          <w:sz w:val="22"/>
          <w:szCs w:val="22"/>
        </w:rPr>
        <w:t>Click on the actual Classloader</w:t>
      </w:r>
    </w:p>
    <w:p w14:paraId="394B49C5" w14:textId="77777777" w:rsidR="00866922" w:rsidRPr="00FE1445" w:rsidRDefault="00866922" w:rsidP="00866922">
      <w:pPr>
        <w:pStyle w:val="Step1"/>
        <w:numPr>
          <w:ilvl w:val="0"/>
          <w:numId w:val="217"/>
        </w:numPr>
        <w:rPr>
          <w:rFonts w:ascii="Calibri" w:eastAsia="Calibri" w:hAnsi="Calibri"/>
          <w:sz w:val="22"/>
          <w:szCs w:val="22"/>
        </w:rPr>
      </w:pPr>
      <w:r w:rsidRPr="00FE1445">
        <w:rPr>
          <w:rFonts w:ascii="Calibri" w:eastAsia="Calibri" w:hAnsi="Calibri"/>
          <w:sz w:val="22"/>
          <w:szCs w:val="22"/>
        </w:rPr>
        <w:t>Select “shared library referenece”</w:t>
      </w:r>
    </w:p>
    <w:p w14:paraId="1859EF59" w14:textId="77777777" w:rsidR="00866922" w:rsidRPr="00FE1445" w:rsidRDefault="00866922" w:rsidP="00866922">
      <w:pPr>
        <w:pStyle w:val="Step1"/>
        <w:numPr>
          <w:ilvl w:val="0"/>
          <w:numId w:val="217"/>
        </w:numPr>
        <w:rPr>
          <w:rFonts w:ascii="Calibri" w:eastAsia="Calibri" w:hAnsi="Calibri"/>
          <w:sz w:val="22"/>
          <w:szCs w:val="22"/>
        </w:rPr>
      </w:pPr>
      <w:r w:rsidRPr="00FE1445">
        <w:rPr>
          <w:rFonts w:ascii="Calibri" w:eastAsia="Calibri" w:hAnsi="Calibri"/>
          <w:sz w:val="22"/>
          <w:szCs w:val="22"/>
        </w:rPr>
        <w:t>Add</w:t>
      </w:r>
    </w:p>
    <w:p w14:paraId="4D3FE892" w14:textId="77777777" w:rsidR="00866922" w:rsidRPr="00FE1445" w:rsidRDefault="00866922" w:rsidP="00866922">
      <w:pPr>
        <w:pStyle w:val="Step1"/>
        <w:numPr>
          <w:ilvl w:val="0"/>
          <w:numId w:val="217"/>
        </w:numPr>
        <w:rPr>
          <w:rFonts w:ascii="Calibri" w:eastAsia="Calibri" w:hAnsi="Calibri"/>
          <w:sz w:val="22"/>
          <w:szCs w:val="22"/>
        </w:rPr>
      </w:pPr>
      <w:r w:rsidRPr="00FE1445">
        <w:rPr>
          <w:rFonts w:ascii="Calibri" w:eastAsia="Calibri" w:hAnsi="Calibri"/>
          <w:sz w:val="22"/>
          <w:szCs w:val="22"/>
        </w:rPr>
        <w:t xml:space="preserve">Select corresponding library name </w:t>
      </w:r>
      <w:r w:rsidRPr="00866922">
        <w:rPr>
          <w:rFonts w:ascii="Calibri" w:hAnsi="Calibri"/>
          <w:color w:val="000000"/>
          <w:sz w:val="22"/>
          <w:szCs w:val="22"/>
        </w:rPr>
        <w:t>UPLOAD_PLATFORM_SERVICES_NODE01</w:t>
      </w:r>
    </w:p>
    <w:p w14:paraId="270C6E84" w14:textId="27CA0E92" w:rsidR="003E12B2" w:rsidRPr="00714A56" w:rsidRDefault="00866922" w:rsidP="00866922">
      <w:pPr>
        <w:pStyle w:val="Step1"/>
        <w:numPr>
          <w:ilvl w:val="0"/>
          <w:numId w:val="0"/>
        </w:numPr>
        <w:rPr>
          <w:rFonts w:eastAsia="Calibri"/>
        </w:rPr>
      </w:pPr>
      <w:r w:rsidRPr="00FE1445">
        <w:rPr>
          <w:rFonts w:ascii="Calibri" w:eastAsia="Calibri" w:hAnsi="Calibri"/>
          <w:sz w:val="22"/>
          <w:szCs w:val="22"/>
        </w:rPr>
        <w:t>Apply and Save</w:t>
      </w:r>
    </w:p>
    <w:p w14:paraId="44C88914" w14:textId="77777777" w:rsidR="003674EF" w:rsidRPr="004B179A" w:rsidRDefault="003674EF" w:rsidP="003674EF">
      <w:pPr>
        <w:pStyle w:val="Heading3"/>
        <w:rPr>
          <w:rFonts w:eastAsia="Calibri"/>
          <w:noProof/>
        </w:rPr>
      </w:pPr>
      <w:bookmarkStart w:id="106" w:name="_Toc400291104"/>
      <w:r w:rsidRPr="004B179A">
        <w:rPr>
          <w:noProof/>
        </w:rPr>
        <w:t>WebSphere Cluster Creation:</w:t>
      </w:r>
      <w:r w:rsidR="00982F89">
        <w:rPr>
          <w:noProof/>
        </w:rPr>
        <w:t xml:space="preserve"> </w:t>
      </w:r>
      <w:r>
        <w:rPr>
          <w:noProof/>
        </w:rPr>
        <w:t>-</w:t>
      </w:r>
      <w:r w:rsidRPr="004B179A">
        <w:rPr>
          <w:noProof/>
        </w:rPr>
        <w:t>AUS</w:t>
      </w:r>
      <w:bookmarkEnd w:id="106"/>
    </w:p>
    <w:p w14:paraId="44C88915" w14:textId="77777777" w:rsidR="003674EF" w:rsidRPr="002F713C" w:rsidRDefault="003674EF" w:rsidP="00986570">
      <w:pPr>
        <w:pStyle w:val="Step1"/>
        <w:numPr>
          <w:ilvl w:val="0"/>
          <w:numId w:val="78"/>
        </w:numPr>
        <w:ind w:left="900" w:hanging="540"/>
        <w:rPr>
          <w:rFonts w:eastAsia="Calibri"/>
        </w:rPr>
      </w:pPr>
      <w:r w:rsidRPr="002F713C">
        <w:rPr>
          <w:rFonts w:eastAsia="Calibri"/>
        </w:rPr>
        <w:t xml:space="preserve">Go to Servers </w:t>
      </w:r>
      <w:r w:rsidRPr="002F713C">
        <w:rPr>
          <w:rFonts w:eastAsia="Calibri"/>
        </w:rPr>
        <w:sym w:font="Wingdings" w:char="F0E0"/>
      </w:r>
      <w:r w:rsidRPr="002F713C">
        <w:rPr>
          <w:rFonts w:eastAsia="Calibri"/>
        </w:rPr>
        <w:t xml:space="preserve"> Clusters </w:t>
      </w:r>
      <w:r w:rsidRPr="002F713C">
        <w:rPr>
          <w:rFonts w:eastAsia="Calibri"/>
        </w:rPr>
        <w:sym w:font="Wingdings" w:char="F0E0"/>
      </w:r>
      <w:r w:rsidRPr="002F713C">
        <w:rPr>
          <w:rFonts w:eastAsia="Calibri"/>
        </w:rPr>
        <w:t xml:space="preserve"> WebSphere application server clusters link in the console. Then </w:t>
      </w:r>
      <w:r w:rsidR="00810118" w:rsidRPr="002F713C">
        <w:rPr>
          <w:rFonts w:eastAsia="Calibri"/>
        </w:rPr>
        <w:t>click</w:t>
      </w:r>
      <w:r w:rsidRPr="002F713C">
        <w:rPr>
          <w:rFonts w:eastAsia="Calibri"/>
        </w:rPr>
        <w:t xml:space="preserve"> the “New” button in the right frame. </w:t>
      </w:r>
    </w:p>
    <w:p w14:paraId="44C88916" w14:textId="77777777" w:rsidR="003674EF" w:rsidRPr="002F713C" w:rsidRDefault="003674EF" w:rsidP="002F713C">
      <w:pPr>
        <w:pStyle w:val="Step1"/>
        <w:rPr>
          <w:rFonts w:eastAsia="Calibri"/>
        </w:rPr>
      </w:pPr>
      <w:r w:rsidRPr="002F713C">
        <w:rPr>
          <w:rFonts w:eastAsia="Calibri"/>
        </w:rPr>
        <w:t>Enter the Cluster name</w:t>
      </w:r>
      <w:r w:rsidR="00982F89" w:rsidRPr="002F713C">
        <w:rPr>
          <w:rFonts w:eastAsia="Calibri"/>
        </w:rPr>
        <w:t xml:space="preserve"> </w:t>
      </w:r>
      <w:r w:rsidRPr="002F713C">
        <w:rPr>
          <w:rFonts w:eastAsia="Calibri"/>
        </w:rPr>
        <w:t xml:space="preserve">“LPSAUSCluster01” Leave the Prefer Local option checked and configure HTTP session memory-to-memory replication option unchecked. </w:t>
      </w:r>
      <w:r w:rsidR="00810118" w:rsidRPr="002F713C">
        <w:rPr>
          <w:rFonts w:eastAsia="Calibri"/>
        </w:rPr>
        <w:t>Click</w:t>
      </w:r>
      <w:r w:rsidRPr="002F713C">
        <w:rPr>
          <w:rFonts w:eastAsia="Calibri"/>
        </w:rPr>
        <w:t xml:space="preserve"> the Next button.</w:t>
      </w:r>
    </w:p>
    <w:p w14:paraId="44C88917" w14:textId="77777777" w:rsidR="003674EF" w:rsidRPr="002F713C" w:rsidRDefault="003674EF" w:rsidP="002F713C">
      <w:pPr>
        <w:pStyle w:val="Step1"/>
        <w:rPr>
          <w:rFonts w:eastAsia="Calibri"/>
        </w:rPr>
      </w:pPr>
      <w:r w:rsidRPr="002F713C">
        <w:rPr>
          <w:rFonts w:eastAsia="Calibri"/>
        </w:rPr>
        <w:t xml:space="preserve">In the Create First Cluster Member screen , Select the third option – Create the member by converting an existing application server - LPSAUSServer01 from the list, and take the default first node. Leave the Weight field value as 2. </w:t>
      </w:r>
      <w:r w:rsidR="00810118" w:rsidRPr="002F713C">
        <w:rPr>
          <w:rFonts w:eastAsia="Calibri"/>
        </w:rPr>
        <w:t>Click</w:t>
      </w:r>
      <w:r w:rsidRPr="002F713C">
        <w:rPr>
          <w:rFonts w:eastAsia="Calibri"/>
        </w:rPr>
        <w:t xml:space="preserve"> the Next button.</w:t>
      </w:r>
    </w:p>
    <w:p w14:paraId="1A6EA3F0" w14:textId="0441452A" w:rsidR="00764015" w:rsidRPr="00764015" w:rsidRDefault="003674EF" w:rsidP="00764015">
      <w:pPr>
        <w:pStyle w:val="Step1"/>
        <w:rPr>
          <w:rFonts w:eastAsiaTheme="minorHAnsi"/>
        </w:rPr>
      </w:pPr>
      <w:r w:rsidRPr="002F713C">
        <w:rPr>
          <w:rFonts w:eastAsia="Calibri"/>
        </w:rPr>
        <w:t>In the Create Additional Cluster Members screen, provide a Member Name</w:t>
      </w:r>
      <w:r w:rsidR="00982F89" w:rsidRPr="002F713C">
        <w:rPr>
          <w:rFonts w:eastAsia="Calibri"/>
        </w:rPr>
        <w:t xml:space="preserve"> </w:t>
      </w:r>
      <w:r w:rsidRPr="002F713C">
        <w:rPr>
          <w:rFonts w:eastAsia="Calibri"/>
        </w:rPr>
        <w:fldChar w:fldCharType="begin"/>
      </w:r>
      <w:r w:rsidRPr="002F713C">
        <w:rPr>
          <w:rFonts w:eastAsia="Calibri"/>
        </w:rPr>
        <w:instrText xml:space="preserve"> LINK </w:instrText>
      </w:r>
      <w:r w:rsidR="00764015">
        <w:rPr>
          <w:rFonts w:eastAsia="Calibri"/>
        </w:rPr>
        <w:instrText xml:space="preserve">Excel.Sheet.12 C:\\Users\\E0007384\\Documents\\CURRENT-PROJECTS\\LS-SE\\WAS-server-cluster-node-MATRIX.xlsx Sheet1!R9C6 </w:instrText>
      </w:r>
      <w:r w:rsidRPr="002F713C">
        <w:rPr>
          <w:rFonts w:eastAsia="Calibri"/>
        </w:rPr>
        <w:instrText xml:space="preserve">\a \f 5 \h  \* MERGEFORMAT </w:instrText>
      </w:r>
      <w:r w:rsidRPr="002F713C">
        <w:rPr>
          <w:rFonts w:eastAsia="Calibri"/>
        </w:rPr>
        <w:fldChar w:fldCharType="separate"/>
      </w:r>
    </w:p>
    <w:p w14:paraId="4903514E" w14:textId="77777777" w:rsidR="00764015" w:rsidRPr="00764015" w:rsidRDefault="00764015" w:rsidP="00764015">
      <w:pPr>
        <w:pStyle w:val="Step1"/>
        <w:numPr>
          <w:ilvl w:val="0"/>
          <w:numId w:val="0"/>
        </w:numPr>
        <w:ind w:left="900"/>
        <w:rPr>
          <w:rFonts w:eastAsia="Calibri"/>
        </w:rPr>
      </w:pPr>
      <w:r w:rsidRPr="00764015">
        <w:rPr>
          <w:rFonts w:eastAsia="Calibri"/>
        </w:rPr>
        <w:t>LPSLOSServer02</w:t>
      </w:r>
    </w:p>
    <w:p w14:paraId="44C8891A" w14:textId="77777777" w:rsidR="003674EF" w:rsidRPr="002F713C" w:rsidRDefault="003674EF" w:rsidP="002F713C">
      <w:pPr>
        <w:pStyle w:val="Step1"/>
        <w:numPr>
          <w:ilvl w:val="0"/>
          <w:numId w:val="0"/>
        </w:numPr>
        <w:ind w:left="900"/>
        <w:rPr>
          <w:rFonts w:eastAsia="Calibri"/>
        </w:rPr>
      </w:pPr>
      <w:r w:rsidRPr="002F713C">
        <w:rPr>
          <w:rFonts w:eastAsia="Calibri"/>
        </w:rPr>
        <w:fldChar w:fldCharType="end"/>
      </w:r>
      <w:r w:rsidRPr="002F713C">
        <w:rPr>
          <w:rFonts w:eastAsia="Calibri"/>
        </w:rPr>
        <w:t>and Select Node 2 – SRVLPSAUSNode02. Refer to the chart for naming conventions.</w:t>
      </w:r>
      <w:r w:rsidR="00982F89" w:rsidRPr="002F713C">
        <w:rPr>
          <w:rFonts w:eastAsia="Calibri"/>
        </w:rPr>
        <w:t xml:space="preserve"> </w:t>
      </w:r>
      <w:r w:rsidRPr="002F713C">
        <w:rPr>
          <w:rFonts w:eastAsia="Calibri"/>
        </w:rPr>
        <w:t xml:space="preserve">Leave the Weight field value as 2 and Generate unique HTTP ports option checked. Now </w:t>
      </w:r>
      <w:r w:rsidR="00810118" w:rsidRPr="002F713C">
        <w:rPr>
          <w:rFonts w:eastAsia="Calibri"/>
        </w:rPr>
        <w:t>click</w:t>
      </w:r>
      <w:r w:rsidRPr="002F713C">
        <w:rPr>
          <w:rFonts w:eastAsia="Calibri"/>
        </w:rPr>
        <w:t xml:space="preserve"> the Add Member button. The member will get added to the list at the bottom (as shown above). </w:t>
      </w:r>
      <w:r w:rsidR="00810118" w:rsidRPr="002F713C">
        <w:rPr>
          <w:rFonts w:eastAsia="Calibri"/>
        </w:rPr>
        <w:t>Click</w:t>
      </w:r>
      <w:r w:rsidRPr="002F713C">
        <w:rPr>
          <w:rFonts w:eastAsia="Calibri"/>
        </w:rPr>
        <w:t xml:space="preserve"> the Next button.</w:t>
      </w:r>
      <w:r w:rsidR="00982F89" w:rsidRPr="002F713C">
        <w:rPr>
          <w:rFonts w:eastAsia="Calibri"/>
        </w:rPr>
        <w:t xml:space="preserve"> </w:t>
      </w:r>
      <w:r w:rsidRPr="002F713C">
        <w:rPr>
          <w:rFonts w:eastAsia="Calibri"/>
        </w:rPr>
        <w:t xml:space="preserve"> </w:t>
      </w:r>
    </w:p>
    <w:p w14:paraId="44C8891B" w14:textId="77777777" w:rsidR="003674EF" w:rsidRPr="002F713C" w:rsidRDefault="00810118" w:rsidP="002F713C">
      <w:pPr>
        <w:pStyle w:val="Step1"/>
        <w:rPr>
          <w:rFonts w:eastAsia="Calibri"/>
        </w:rPr>
      </w:pPr>
      <w:r w:rsidRPr="002F713C">
        <w:rPr>
          <w:rFonts w:eastAsia="Calibri"/>
        </w:rPr>
        <w:t>Click</w:t>
      </w:r>
      <w:r w:rsidR="003674EF" w:rsidRPr="002F713C">
        <w:rPr>
          <w:rFonts w:eastAsia="Calibri"/>
        </w:rPr>
        <w:t xml:space="preserve"> the Finish button to create the cluster.</w:t>
      </w:r>
    </w:p>
    <w:p w14:paraId="44C8891C" w14:textId="77777777" w:rsidR="003674EF" w:rsidRPr="002F713C" w:rsidRDefault="00810118" w:rsidP="002F713C">
      <w:pPr>
        <w:pStyle w:val="Step1"/>
        <w:rPr>
          <w:rFonts w:eastAsia="Calibri"/>
        </w:rPr>
      </w:pPr>
      <w:r w:rsidRPr="002F713C">
        <w:rPr>
          <w:rFonts w:eastAsia="Calibri"/>
        </w:rPr>
        <w:t>Click</w:t>
      </w:r>
      <w:r w:rsidR="003674EF" w:rsidRPr="002F713C">
        <w:rPr>
          <w:rFonts w:eastAsia="Calibri"/>
        </w:rPr>
        <w:t xml:space="preserve"> the Save link to reflect the changes to the Master Configuration.</w:t>
      </w:r>
    </w:p>
    <w:p w14:paraId="44C8891D" w14:textId="77777777" w:rsidR="003674EF" w:rsidRPr="002F713C" w:rsidRDefault="003674EF" w:rsidP="002F713C">
      <w:pPr>
        <w:pStyle w:val="Step1"/>
        <w:rPr>
          <w:rFonts w:eastAsia="Calibri"/>
        </w:rPr>
      </w:pPr>
      <w:r w:rsidRPr="002F713C">
        <w:rPr>
          <w:rFonts w:eastAsia="Calibri"/>
        </w:rPr>
        <w:t>Log into WAS Server 4</w:t>
      </w:r>
    </w:p>
    <w:p w14:paraId="44C8891E" w14:textId="77777777" w:rsidR="003674EF" w:rsidRPr="002F713C" w:rsidRDefault="003674EF" w:rsidP="002F713C">
      <w:pPr>
        <w:pStyle w:val="Step1"/>
        <w:rPr>
          <w:rFonts w:eastAsia="Calibri"/>
        </w:rPr>
      </w:pPr>
      <w:r w:rsidRPr="002F713C">
        <w:rPr>
          <w:rFonts w:eastAsia="Calibri"/>
        </w:rPr>
        <w:t>Start Node 2</w:t>
      </w:r>
    </w:p>
    <w:p w14:paraId="44C8891F" w14:textId="77777777" w:rsidR="003674EF" w:rsidRPr="002F713C" w:rsidRDefault="003674EF" w:rsidP="002F713C">
      <w:pPr>
        <w:pStyle w:val="Step1"/>
        <w:numPr>
          <w:ilvl w:val="0"/>
          <w:numId w:val="0"/>
        </w:numPr>
        <w:ind w:left="900"/>
        <w:rPr>
          <w:rFonts w:eastAsia="Calibri"/>
        </w:rPr>
      </w:pPr>
      <w:r w:rsidRPr="002F713C">
        <w:rPr>
          <w:rFonts w:eastAsia="Calibri"/>
        </w:rPr>
        <w:t>From a command prompt Execute startNode.bat</w:t>
      </w:r>
      <w:r w:rsidR="00982F89" w:rsidRPr="002F713C">
        <w:rPr>
          <w:rFonts w:eastAsia="Calibri"/>
        </w:rPr>
        <w:t xml:space="preserve"> </w:t>
      </w:r>
      <w:r w:rsidRPr="002F713C">
        <w:rPr>
          <w:rFonts w:eastAsia="Calibri"/>
        </w:rPr>
        <w:t>batch file from:</w:t>
      </w:r>
    </w:p>
    <w:p w14:paraId="44C88920" w14:textId="77777777" w:rsidR="003674EF" w:rsidRPr="002F713C" w:rsidRDefault="003674EF" w:rsidP="002F713C">
      <w:pPr>
        <w:pStyle w:val="Step1"/>
        <w:numPr>
          <w:ilvl w:val="0"/>
          <w:numId w:val="0"/>
        </w:numPr>
        <w:ind w:left="900"/>
        <w:rPr>
          <w:rFonts w:eastAsia="Calibri"/>
        </w:rPr>
      </w:pPr>
      <w:r w:rsidRPr="002F713C">
        <w:rPr>
          <w:rFonts w:eastAsia="Calibri"/>
        </w:rPr>
        <w:t>“F:\Data\IBM\WebSphere\AppServer\profiles\SRVLPSAUSNode02\bin”</w:t>
      </w:r>
    </w:p>
    <w:p w14:paraId="44C88921" w14:textId="77777777" w:rsidR="003674EF" w:rsidRPr="002F713C" w:rsidRDefault="003674EF" w:rsidP="002F713C">
      <w:pPr>
        <w:pStyle w:val="Step1"/>
        <w:numPr>
          <w:ilvl w:val="0"/>
          <w:numId w:val="0"/>
        </w:numPr>
        <w:ind w:left="900"/>
        <w:rPr>
          <w:rFonts w:eastAsia="Calibri"/>
        </w:rPr>
      </w:pPr>
      <w:r w:rsidRPr="002F713C">
        <w:rPr>
          <w:rFonts w:eastAsia="Calibri"/>
        </w:rPr>
        <w:t>Watch the output on the window, and wait for the “open for e-business” entry.</w:t>
      </w:r>
    </w:p>
    <w:p w14:paraId="44C88922" w14:textId="77777777" w:rsidR="003674EF" w:rsidRPr="002F713C" w:rsidRDefault="003674EF" w:rsidP="002F713C">
      <w:pPr>
        <w:pStyle w:val="Step1"/>
        <w:rPr>
          <w:rFonts w:eastAsia="Calibri"/>
        </w:rPr>
      </w:pPr>
      <w:r w:rsidRPr="002F713C">
        <w:rPr>
          <w:rFonts w:eastAsia="Calibri"/>
        </w:rPr>
        <w:t xml:space="preserve">Verfiy the nodes are started, and in a synchronized status with the deployment manager using System Administration </w:t>
      </w:r>
      <w:r w:rsidRPr="002F713C">
        <w:rPr>
          <w:rFonts w:eastAsia="Calibri"/>
        </w:rPr>
        <w:sym w:font="Wingdings" w:char="F0E0"/>
      </w:r>
      <w:r w:rsidRPr="002F713C">
        <w:rPr>
          <w:rFonts w:eastAsia="Calibri"/>
        </w:rPr>
        <w:t xml:space="preserve"> Nodes in the Admin Console.</w:t>
      </w:r>
      <w:r w:rsidR="00982F89" w:rsidRPr="002F713C">
        <w:rPr>
          <w:rFonts w:eastAsia="Calibri"/>
        </w:rPr>
        <w:t xml:space="preserve"> </w:t>
      </w:r>
    </w:p>
    <w:p w14:paraId="44C88923" w14:textId="77777777" w:rsidR="003674EF" w:rsidRPr="002F713C" w:rsidRDefault="003674EF" w:rsidP="002F713C">
      <w:pPr>
        <w:pStyle w:val="Step1"/>
        <w:rPr>
          <w:rFonts w:eastAsia="Calibri"/>
        </w:rPr>
      </w:pPr>
      <w:r w:rsidRPr="002F713C">
        <w:rPr>
          <w:rFonts w:eastAsia="Calibri"/>
        </w:rPr>
        <w:t xml:space="preserve">Start the Cluster server using Servers </w:t>
      </w:r>
      <w:r w:rsidRPr="002F713C">
        <w:rPr>
          <w:rFonts w:eastAsia="Calibri"/>
        </w:rPr>
        <w:sym w:font="Wingdings" w:char="F0E0"/>
      </w:r>
      <w:r w:rsidRPr="002F713C">
        <w:rPr>
          <w:rFonts w:eastAsia="Calibri"/>
        </w:rPr>
        <w:t xml:space="preserve"> Clusters </w:t>
      </w:r>
      <w:r w:rsidRPr="002F713C">
        <w:rPr>
          <w:rFonts w:eastAsia="Calibri"/>
        </w:rPr>
        <w:sym w:font="Wingdings" w:char="F0E0"/>
      </w:r>
      <w:r w:rsidRPr="002F713C">
        <w:rPr>
          <w:rFonts w:eastAsia="Calibri"/>
        </w:rPr>
        <w:t xml:space="preserve"> Web application server clusters link.</w:t>
      </w:r>
      <w:r w:rsidR="00982F89" w:rsidRPr="002F713C">
        <w:rPr>
          <w:rFonts w:eastAsia="Calibri"/>
        </w:rPr>
        <w:t xml:space="preserve"> </w:t>
      </w:r>
      <w:r w:rsidRPr="002F713C">
        <w:rPr>
          <w:rFonts w:eastAsia="Calibri"/>
        </w:rPr>
        <w:t>Select the newly created cluster and click the Start button. This will start the cluster and in turn will start the application servers.</w:t>
      </w:r>
    </w:p>
    <w:p w14:paraId="44C88924" w14:textId="77777777" w:rsidR="003674EF" w:rsidRPr="004B179A" w:rsidRDefault="003674EF" w:rsidP="003674EF">
      <w:pPr>
        <w:pStyle w:val="Heading3"/>
        <w:rPr>
          <w:rFonts w:eastAsia="Calibri"/>
          <w:noProof/>
        </w:rPr>
      </w:pPr>
      <w:bookmarkStart w:id="107" w:name="_Toc400291105"/>
      <w:r w:rsidRPr="004B179A">
        <w:rPr>
          <w:noProof/>
        </w:rPr>
        <w:t>WebSphere Cluster Creation:</w:t>
      </w:r>
      <w:r w:rsidR="00982F89">
        <w:rPr>
          <w:noProof/>
        </w:rPr>
        <w:t xml:space="preserve"> </w:t>
      </w:r>
      <w:r>
        <w:rPr>
          <w:noProof/>
        </w:rPr>
        <w:t>-</w:t>
      </w:r>
      <w:r w:rsidRPr="004B179A">
        <w:rPr>
          <w:noProof/>
        </w:rPr>
        <w:t>JSQLXML</w:t>
      </w:r>
      <w:bookmarkEnd w:id="107"/>
    </w:p>
    <w:p w14:paraId="44C88925" w14:textId="77777777" w:rsidR="003674EF" w:rsidRPr="00ED445F" w:rsidRDefault="003674EF" w:rsidP="00986570">
      <w:pPr>
        <w:pStyle w:val="Step1"/>
        <w:numPr>
          <w:ilvl w:val="0"/>
          <w:numId w:val="79"/>
        </w:numPr>
        <w:ind w:left="900" w:hanging="540"/>
        <w:rPr>
          <w:rFonts w:eastAsia="Calibri"/>
        </w:rPr>
      </w:pPr>
      <w:r w:rsidRPr="00ED445F">
        <w:rPr>
          <w:rFonts w:eastAsia="Calibri"/>
        </w:rPr>
        <w:t xml:space="preserve">Go to Servers </w:t>
      </w:r>
      <w:r w:rsidRPr="00ED445F">
        <w:rPr>
          <w:rFonts w:eastAsia="Calibri"/>
        </w:rPr>
        <w:sym w:font="Wingdings" w:char="F0E0"/>
      </w:r>
      <w:r w:rsidRPr="00ED445F">
        <w:rPr>
          <w:rFonts w:eastAsia="Calibri"/>
        </w:rPr>
        <w:t xml:space="preserve"> Clusters </w:t>
      </w:r>
      <w:r w:rsidRPr="00ED445F">
        <w:rPr>
          <w:rFonts w:eastAsia="Calibri"/>
        </w:rPr>
        <w:sym w:font="Wingdings" w:char="F0E0"/>
      </w:r>
      <w:r w:rsidRPr="00ED445F">
        <w:rPr>
          <w:rFonts w:eastAsia="Calibri"/>
        </w:rPr>
        <w:t xml:space="preserve"> WebSphere application server clusters link in the console. Then </w:t>
      </w:r>
      <w:r w:rsidR="00810118" w:rsidRPr="00ED445F">
        <w:rPr>
          <w:rFonts w:eastAsia="Calibri"/>
        </w:rPr>
        <w:t>click</w:t>
      </w:r>
      <w:r w:rsidRPr="00ED445F">
        <w:rPr>
          <w:rFonts w:eastAsia="Calibri"/>
        </w:rPr>
        <w:t xml:space="preserve"> the “New” button in the right frame. </w:t>
      </w:r>
    </w:p>
    <w:p w14:paraId="44C88926" w14:textId="77777777" w:rsidR="003674EF" w:rsidRPr="00ED445F" w:rsidRDefault="003674EF" w:rsidP="00ED445F">
      <w:pPr>
        <w:pStyle w:val="Step1"/>
        <w:rPr>
          <w:rFonts w:eastAsia="Calibri"/>
        </w:rPr>
      </w:pPr>
      <w:r w:rsidRPr="00ED445F">
        <w:rPr>
          <w:rFonts w:eastAsia="Calibri"/>
        </w:rPr>
        <w:t>Enter the Cluster name</w:t>
      </w:r>
      <w:r w:rsidR="00982F89" w:rsidRPr="00ED445F">
        <w:rPr>
          <w:rFonts w:eastAsia="Calibri"/>
        </w:rPr>
        <w:t xml:space="preserve"> </w:t>
      </w:r>
      <w:r w:rsidRPr="00ED445F">
        <w:rPr>
          <w:rFonts w:eastAsia="Calibri"/>
        </w:rPr>
        <w:t xml:space="preserve">“LPSJSQLXMLCluster01” Leave the Prefer Local option checked and configure HTTP session memory-to-memory replication option unchecked. </w:t>
      </w:r>
      <w:r w:rsidR="00810118" w:rsidRPr="00ED445F">
        <w:rPr>
          <w:rFonts w:eastAsia="Calibri"/>
        </w:rPr>
        <w:t>Click</w:t>
      </w:r>
      <w:r w:rsidRPr="00ED445F">
        <w:rPr>
          <w:rFonts w:eastAsia="Calibri"/>
        </w:rPr>
        <w:t xml:space="preserve"> the Next button.</w:t>
      </w:r>
    </w:p>
    <w:p w14:paraId="44C88927" w14:textId="77777777" w:rsidR="003674EF" w:rsidRPr="00ED445F" w:rsidRDefault="003674EF" w:rsidP="00ED445F">
      <w:pPr>
        <w:pStyle w:val="Step1"/>
        <w:rPr>
          <w:rFonts w:eastAsia="Calibri"/>
        </w:rPr>
      </w:pPr>
      <w:r w:rsidRPr="00ED445F">
        <w:rPr>
          <w:rFonts w:eastAsia="Calibri"/>
        </w:rPr>
        <w:t xml:space="preserve">In the Create First Cluster Member screen , Select the third option – Create the member by converting an existing application server - LPSJSQLXMLServer01 from the list, and take the default first node. Leave the Weight field value as 2. </w:t>
      </w:r>
      <w:r w:rsidR="00810118" w:rsidRPr="00ED445F">
        <w:rPr>
          <w:rFonts w:eastAsia="Calibri"/>
        </w:rPr>
        <w:t>Click</w:t>
      </w:r>
      <w:r w:rsidRPr="00ED445F">
        <w:rPr>
          <w:rFonts w:eastAsia="Calibri"/>
        </w:rPr>
        <w:t xml:space="preserve"> the Next button.</w:t>
      </w:r>
    </w:p>
    <w:p w14:paraId="5056D853" w14:textId="2642AAEE" w:rsidR="00764015" w:rsidRPr="00764015" w:rsidRDefault="003674EF" w:rsidP="00764015">
      <w:pPr>
        <w:pStyle w:val="Step1"/>
        <w:rPr>
          <w:rFonts w:eastAsiaTheme="minorHAnsi"/>
        </w:rPr>
      </w:pPr>
      <w:r w:rsidRPr="00ED445F">
        <w:rPr>
          <w:rFonts w:eastAsia="Calibri"/>
        </w:rPr>
        <w:t>In the Create Additional Cluster Members screen, provide a Member Name</w:t>
      </w:r>
      <w:r w:rsidR="00982F89" w:rsidRPr="00ED445F">
        <w:rPr>
          <w:rFonts w:eastAsia="Calibri"/>
        </w:rPr>
        <w:t xml:space="preserve"> </w:t>
      </w:r>
      <w:r w:rsidRPr="00ED445F">
        <w:rPr>
          <w:rFonts w:eastAsia="Calibri"/>
        </w:rPr>
        <w:fldChar w:fldCharType="begin"/>
      </w:r>
      <w:r w:rsidRPr="00ED445F">
        <w:rPr>
          <w:rFonts w:eastAsia="Calibri"/>
        </w:rPr>
        <w:instrText xml:space="preserve"> LINK </w:instrText>
      </w:r>
      <w:r w:rsidR="00764015">
        <w:rPr>
          <w:rFonts w:eastAsia="Calibri"/>
        </w:rPr>
        <w:instrText xml:space="preserve">Excel.Sheet.12 C:\\Users\\E0007384\\Documents\\CURRENT-PROJECTS\\LS-SE\\WAS-server-cluster-node-MATRIX.xlsx Sheet1!R9C6 </w:instrText>
      </w:r>
      <w:r w:rsidRPr="00ED445F">
        <w:rPr>
          <w:rFonts w:eastAsia="Calibri"/>
        </w:rPr>
        <w:instrText xml:space="preserve">\a \f 5 \h  \* MERGEFORMAT </w:instrText>
      </w:r>
      <w:r w:rsidRPr="00ED445F">
        <w:rPr>
          <w:rFonts w:eastAsia="Calibri"/>
        </w:rPr>
        <w:fldChar w:fldCharType="separate"/>
      </w:r>
    </w:p>
    <w:p w14:paraId="38FB4F98" w14:textId="77777777" w:rsidR="00764015" w:rsidRPr="00764015" w:rsidRDefault="00764015" w:rsidP="00764015">
      <w:pPr>
        <w:pStyle w:val="Step1"/>
        <w:numPr>
          <w:ilvl w:val="0"/>
          <w:numId w:val="0"/>
        </w:numPr>
        <w:ind w:left="900"/>
        <w:rPr>
          <w:rFonts w:eastAsia="Calibri"/>
        </w:rPr>
      </w:pPr>
      <w:r w:rsidRPr="00764015">
        <w:rPr>
          <w:rFonts w:eastAsia="Calibri"/>
        </w:rPr>
        <w:t>LPSLOSServer02</w:t>
      </w:r>
    </w:p>
    <w:p w14:paraId="44C8892A" w14:textId="77777777" w:rsidR="003674EF" w:rsidRPr="00ED445F" w:rsidRDefault="003674EF" w:rsidP="00ED445F">
      <w:pPr>
        <w:pStyle w:val="Step1"/>
        <w:numPr>
          <w:ilvl w:val="0"/>
          <w:numId w:val="0"/>
        </w:numPr>
        <w:ind w:left="900"/>
        <w:rPr>
          <w:rFonts w:eastAsia="Calibri"/>
        </w:rPr>
      </w:pPr>
      <w:r w:rsidRPr="00ED445F">
        <w:rPr>
          <w:rFonts w:eastAsia="Calibri"/>
        </w:rPr>
        <w:fldChar w:fldCharType="end"/>
      </w:r>
      <w:r w:rsidRPr="00ED445F">
        <w:rPr>
          <w:rFonts w:eastAsia="Calibri"/>
        </w:rPr>
        <w:t>and Select Node 2 – SRVLPSJSQLXMLNode02. Refer to the chart for naming conventions.</w:t>
      </w:r>
      <w:r w:rsidR="00982F89" w:rsidRPr="00ED445F">
        <w:rPr>
          <w:rFonts w:eastAsia="Calibri"/>
        </w:rPr>
        <w:t xml:space="preserve"> </w:t>
      </w:r>
      <w:r w:rsidRPr="00ED445F">
        <w:rPr>
          <w:rFonts w:eastAsia="Calibri"/>
        </w:rPr>
        <w:t xml:space="preserve">Leave the Weight field value as 2 and Generate unique HTTP ports option checked. Now </w:t>
      </w:r>
      <w:r w:rsidR="00810118" w:rsidRPr="00ED445F">
        <w:rPr>
          <w:rFonts w:eastAsia="Calibri"/>
        </w:rPr>
        <w:t>click</w:t>
      </w:r>
      <w:r w:rsidRPr="00ED445F">
        <w:rPr>
          <w:rFonts w:eastAsia="Calibri"/>
        </w:rPr>
        <w:t xml:space="preserve"> the Add Member button. The member will get added to the list at the bottom (as shown above). </w:t>
      </w:r>
      <w:r w:rsidR="00810118" w:rsidRPr="00ED445F">
        <w:rPr>
          <w:rFonts w:eastAsia="Calibri"/>
        </w:rPr>
        <w:t>Click</w:t>
      </w:r>
      <w:r w:rsidRPr="00ED445F">
        <w:rPr>
          <w:rFonts w:eastAsia="Calibri"/>
        </w:rPr>
        <w:t xml:space="preserve"> the Next button.</w:t>
      </w:r>
      <w:r w:rsidR="00982F89" w:rsidRPr="00ED445F">
        <w:rPr>
          <w:rFonts w:eastAsia="Calibri"/>
        </w:rPr>
        <w:t xml:space="preserve"> </w:t>
      </w:r>
      <w:r w:rsidRPr="00ED445F">
        <w:rPr>
          <w:rFonts w:eastAsia="Calibri"/>
        </w:rPr>
        <w:t xml:space="preserve"> </w:t>
      </w:r>
    </w:p>
    <w:p w14:paraId="44C8892B" w14:textId="77777777" w:rsidR="003674EF" w:rsidRPr="00ED445F" w:rsidRDefault="00810118" w:rsidP="00ED445F">
      <w:pPr>
        <w:pStyle w:val="Step1"/>
        <w:rPr>
          <w:rFonts w:eastAsia="Calibri"/>
        </w:rPr>
      </w:pPr>
      <w:r w:rsidRPr="00ED445F">
        <w:rPr>
          <w:rFonts w:eastAsia="Calibri"/>
        </w:rPr>
        <w:t>Click</w:t>
      </w:r>
      <w:r w:rsidR="003674EF" w:rsidRPr="00ED445F">
        <w:rPr>
          <w:rFonts w:eastAsia="Calibri"/>
        </w:rPr>
        <w:t xml:space="preserve"> the Finish button to create the cluster.</w:t>
      </w:r>
    </w:p>
    <w:p w14:paraId="44C8892C" w14:textId="77777777" w:rsidR="003674EF" w:rsidRPr="00ED445F" w:rsidRDefault="00810118" w:rsidP="00ED445F">
      <w:pPr>
        <w:pStyle w:val="Step1"/>
        <w:rPr>
          <w:rFonts w:eastAsia="Calibri"/>
        </w:rPr>
      </w:pPr>
      <w:r w:rsidRPr="00ED445F">
        <w:rPr>
          <w:rFonts w:eastAsia="Calibri"/>
        </w:rPr>
        <w:t>Click</w:t>
      </w:r>
      <w:r w:rsidR="003674EF" w:rsidRPr="00ED445F">
        <w:rPr>
          <w:rFonts w:eastAsia="Calibri"/>
        </w:rPr>
        <w:t xml:space="preserve"> the Save link to reflect the changes to the Master Configuration.</w:t>
      </w:r>
    </w:p>
    <w:p w14:paraId="44C8892D" w14:textId="77777777" w:rsidR="003674EF" w:rsidRPr="00ED445F" w:rsidRDefault="003674EF" w:rsidP="00ED445F">
      <w:pPr>
        <w:pStyle w:val="Step1"/>
        <w:rPr>
          <w:rFonts w:eastAsia="Calibri"/>
        </w:rPr>
      </w:pPr>
      <w:r w:rsidRPr="00ED445F">
        <w:rPr>
          <w:rFonts w:eastAsia="Calibri"/>
        </w:rPr>
        <w:t>Log into WAS Server 4</w:t>
      </w:r>
    </w:p>
    <w:p w14:paraId="44C8892E" w14:textId="77777777" w:rsidR="003674EF" w:rsidRPr="00ED445F" w:rsidRDefault="003674EF" w:rsidP="00ED445F">
      <w:pPr>
        <w:pStyle w:val="Step1"/>
        <w:rPr>
          <w:rFonts w:eastAsia="Calibri"/>
        </w:rPr>
      </w:pPr>
      <w:r w:rsidRPr="00ED445F">
        <w:rPr>
          <w:rFonts w:eastAsia="Calibri"/>
        </w:rPr>
        <w:t>Start Node 2</w:t>
      </w:r>
    </w:p>
    <w:p w14:paraId="44C8892F" w14:textId="77777777" w:rsidR="003674EF" w:rsidRPr="00ED445F" w:rsidRDefault="003674EF" w:rsidP="00ED445F">
      <w:pPr>
        <w:pStyle w:val="Step1"/>
        <w:numPr>
          <w:ilvl w:val="0"/>
          <w:numId w:val="0"/>
        </w:numPr>
        <w:ind w:left="900"/>
        <w:rPr>
          <w:rFonts w:eastAsia="Calibri"/>
        </w:rPr>
      </w:pPr>
      <w:r w:rsidRPr="00ED445F">
        <w:rPr>
          <w:rFonts w:eastAsia="Calibri"/>
        </w:rPr>
        <w:t>From a command prompt Execute startNode.bat</w:t>
      </w:r>
      <w:r w:rsidR="00982F89" w:rsidRPr="00ED445F">
        <w:rPr>
          <w:rFonts w:eastAsia="Calibri"/>
        </w:rPr>
        <w:t xml:space="preserve"> </w:t>
      </w:r>
      <w:r w:rsidRPr="00ED445F">
        <w:rPr>
          <w:rFonts w:eastAsia="Calibri"/>
        </w:rPr>
        <w:t>batch file from:</w:t>
      </w:r>
    </w:p>
    <w:p w14:paraId="44C88930" w14:textId="77777777" w:rsidR="003674EF" w:rsidRPr="00ED445F" w:rsidRDefault="003674EF" w:rsidP="00ED445F">
      <w:pPr>
        <w:pStyle w:val="Step1"/>
        <w:numPr>
          <w:ilvl w:val="0"/>
          <w:numId w:val="0"/>
        </w:numPr>
        <w:ind w:left="900"/>
        <w:rPr>
          <w:rFonts w:eastAsia="Calibri"/>
        </w:rPr>
      </w:pPr>
      <w:r w:rsidRPr="00ED445F">
        <w:rPr>
          <w:rFonts w:eastAsia="Calibri"/>
        </w:rPr>
        <w:t>“F:\Data\IBM\WebSphere\AppServer\profiles\SRVLPSJSQLXMLNode02\bin”</w:t>
      </w:r>
    </w:p>
    <w:p w14:paraId="44C88931" w14:textId="77777777" w:rsidR="003674EF" w:rsidRPr="00ED445F" w:rsidRDefault="003674EF" w:rsidP="00ED445F">
      <w:pPr>
        <w:pStyle w:val="Step1"/>
        <w:numPr>
          <w:ilvl w:val="0"/>
          <w:numId w:val="0"/>
        </w:numPr>
        <w:ind w:left="900"/>
        <w:rPr>
          <w:rFonts w:eastAsia="Calibri"/>
        </w:rPr>
      </w:pPr>
      <w:r w:rsidRPr="00ED445F">
        <w:rPr>
          <w:rFonts w:eastAsia="Calibri"/>
        </w:rPr>
        <w:t>Watch the output on the window, and wait for the “open for e-business” entry.</w:t>
      </w:r>
    </w:p>
    <w:p w14:paraId="44C88932" w14:textId="77777777" w:rsidR="003674EF" w:rsidRPr="00ED445F" w:rsidRDefault="003674EF" w:rsidP="00ED445F">
      <w:pPr>
        <w:pStyle w:val="Step1"/>
        <w:rPr>
          <w:rFonts w:eastAsia="Calibri"/>
        </w:rPr>
      </w:pPr>
      <w:r w:rsidRPr="00ED445F">
        <w:rPr>
          <w:rFonts w:eastAsia="Calibri"/>
        </w:rPr>
        <w:t xml:space="preserve">Verfiy the nodes are started, and in a synchronized status with the deployment manager using System Administration </w:t>
      </w:r>
      <w:r w:rsidRPr="00ED445F">
        <w:rPr>
          <w:rFonts w:eastAsia="Calibri"/>
        </w:rPr>
        <w:sym w:font="Wingdings" w:char="F0E0"/>
      </w:r>
      <w:r w:rsidRPr="00ED445F">
        <w:rPr>
          <w:rFonts w:eastAsia="Calibri"/>
        </w:rPr>
        <w:t xml:space="preserve"> Nodes in the Admin Console.</w:t>
      </w:r>
      <w:r w:rsidR="00982F89" w:rsidRPr="00ED445F">
        <w:rPr>
          <w:rFonts w:eastAsia="Calibri"/>
        </w:rPr>
        <w:t xml:space="preserve"> </w:t>
      </w:r>
    </w:p>
    <w:p w14:paraId="44C88933" w14:textId="77777777" w:rsidR="003674EF" w:rsidRPr="00ED445F" w:rsidRDefault="003674EF" w:rsidP="00ED445F">
      <w:pPr>
        <w:pStyle w:val="Step1"/>
        <w:rPr>
          <w:rFonts w:eastAsia="Calibri"/>
        </w:rPr>
      </w:pPr>
      <w:r w:rsidRPr="00ED445F">
        <w:rPr>
          <w:rFonts w:eastAsia="Calibri"/>
        </w:rPr>
        <w:t xml:space="preserve">Start the Cluster server using Servers </w:t>
      </w:r>
      <w:r w:rsidRPr="00ED445F">
        <w:rPr>
          <w:rFonts w:eastAsia="Calibri"/>
        </w:rPr>
        <w:sym w:font="Wingdings" w:char="F0E0"/>
      </w:r>
      <w:r w:rsidRPr="00ED445F">
        <w:rPr>
          <w:rFonts w:eastAsia="Calibri"/>
        </w:rPr>
        <w:t xml:space="preserve"> Clusters </w:t>
      </w:r>
      <w:r w:rsidRPr="00ED445F">
        <w:rPr>
          <w:rFonts w:eastAsia="Calibri"/>
        </w:rPr>
        <w:sym w:font="Wingdings" w:char="F0E0"/>
      </w:r>
      <w:r w:rsidRPr="00ED445F">
        <w:rPr>
          <w:rFonts w:eastAsia="Calibri"/>
        </w:rPr>
        <w:t xml:space="preserve"> Web application server clusters link.</w:t>
      </w:r>
      <w:r w:rsidR="00982F89" w:rsidRPr="00ED445F">
        <w:rPr>
          <w:rFonts w:eastAsia="Calibri"/>
        </w:rPr>
        <w:t xml:space="preserve"> </w:t>
      </w:r>
      <w:r w:rsidRPr="00ED445F">
        <w:rPr>
          <w:rFonts w:eastAsia="Calibri"/>
        </w:rPr>
        <w:t>Select the newly created cluster and click the Start button. This will start the cluster and in turn will start the application servers.</w:t>
      </w:r>
    </w:p>
    <w:p w14:paraId="44C88934" w14:textId="77777777" w:rsidR="003674EF" w:rsidRPr="004B179A" w:rsidRDefault="003674EF" w:rsidP="003674EF">
      <w:pPr>
        <w:pStyle w:val="Heading3"/>
        <w:rPr>
          <w:rFonts w:eastAsia="Calibri"/>
          <w:noProof/>
        </w:rPr>
      </w:pPr>
      <w:bookmarkStart w:id="108" w:name="_Toc400291106"/>
      <w:r w:rsidRPr="004B179A">
        <w:rPr>
          <w:noProof/>
        </w:rPr>
        <w:t>WebSphere Cluster Creation:</w:t>
      </w:r>
      <w:r w:rsidR="00982F89">
        <w:rPr>
          <w:noProof/>
        </w:rPr>
        <w:t xml:space="preserve"> </w:t>
      </w:r>
      <w:r>
        <w:rPr>
          <w:noProof/>
        </w:rPr>
        <w:t>-</w:t>
      </w:r>
      <w:r w:rsidRPr="004B179A">
        <w:rPr>
          <w:noProof/>
        </w:rPr>
        <w:t>LX</w:t>
      </w:r>
      <w:bookmarkEnd w:id="108"/>
    </w:p>
    <w:p w14:paraId="44C88935" w14:textId="77777777" w:rsidR="003674EF" w:rsidRPr="00B131BC" w:rsidRDefault="003674EF" w:rsidP="00986570">
      <w:pPr>
        <w:pStyle w:val="Step1"/>
        <w:numPr>
          <w:ilvl w:val="0"/>
          <w:numId w:val="80"/>
        </w:numPr>
        <w:ind w:left="900" w:hanging="540"/>
        <w:rPr>
          <w:rFonts w:eastAsia="Calibri"/>
        </w:rPr>
      </w:pPr>
      <w:r w:rsidRPr="00B131BC">
        <w:rPr>
          <w:rFonts w:eastAsia="Calibri"/>
        </w:rPr>
        <w:t xml:space="preserve">Go to Servers </w:t>
      </w:r>
      <w:r w:rsidRPr="00B131BC">
        <w:rPr>
          <w:rFonts w:eastAsia="Calibri"/>
        </w:rPr>
        <w:sym w:font="Wingdings" w:char="F0E0"/>
      </w:r>
      <w:r w:rsidRPr="00B131BC">
        <w:rPr>
          <w:rFonts w:eastAsia="Calibri"/>
        </w:rPr>
        <w:t xml:space="preserve"> Clusters </w:t>
      </w:r>
      <w:r w:rsidRPr="00B131BC">
        <w:rPr>
          <w:rFonts w:eastAsia="Calibri"/>
        </w:rPr>
        <w:sym w:font="Wingdings" w:char="F0E0"/>
      </w:r>
      <w:r w:rsidRPr="00B131BC">
        <w:rPr>
          <w:rFonts w:eastAsia="Calibri"/>
        </w:rPr>
        <w:t xml:space="preserve"> WebSphere application server clusters link in the console. Then </w:t>
      </w:r>
      <w:r w:rsidR="00810118" w:rsidRPr="00B131BC">
        <w:rPr>
          <w:rFonts w:eastAsia="Calibri"/>
        </w:rPr>
        <w:t>click</w:t>
      </w:r>
      <w:r w:rsidRPr="00B131BC">
        <w:rPr>
          <w:rFonts w:eastAsia="Calibri"/>
        </w:rPr>
        <w:t xml:space="preserve"> the “New” button in the right frame. </w:t>
      </w:r>
    </w:p>
    <w:p w14:paraId="44C88936" w14:textId="77777777" w:rsidR="003674EF" w:rsidRPr="00B131BC" w:rsidRDefault="003674EF" w:rsidP="00B131BC">
      <w:pPr>
        <w:pStyle w:val="Step1"/>
        <w:rPr>
          <w:rFonts w:eastAsia="Calibri"/>
        </w:rPr>
      </w:pPr>
      <w:r w:rsidRPr="00B131BC">
        <w:rPr>
          <w:rFonts w:eastAsia="Calibri"/>
        </w:rPr>
        <w:t>Enter the Cluster name</w:t>
      </w:r>
      <w:r w:rsidR="00982F89" w:rsidRPr="00B131BC">
        <w:rPr>
          <w:rFonts w:eastAsia="Calibri"/>
        </w:rPr>
        <w:t xml:space="preserve"> </w:t>
      </w:r>
      <w:r w:rsidRPr="00B131BC">
        <w:rPr>
          <w:rFonts w:eastAsia="Calibri"/>
        </w:rPr>
        <w:t xml:space="preserve">“LPSLXCluster01” Leave the Prefer Local option checked and configure HTTP session memory-to-memory replication option unchecked. </w:t>
      </w:r>
      <w:r w:rsidR="00810118" w:rsidRPr="00B131BC">
        <w:rPr>
          <w:rFonts w:eastAsia="Calibri"/>
        </w:rPr>
        <w:t>Click</w:t>
      </w:r>
      <w:r w:rsidRPr="00B131BC">
        <w:rPr>
          <w:rFonts w:eastAsia="Calibri"/>
        </w:rPr>
        <w:t xml:space="preserve"> the Next button.</w:t>
      </w:r>
    </w:p>
    <w:p w14:paraId="44C88937" w14:textId="77777777" w:rsidR="003674EF" w:rsidRPr="00B131BC" w:rsidRDefault="003674EF" w:rsidP="00B131BC">
      <w:pPr>
        <w:pStyle w:val="Step1"/>
        <w:rPr>
          <w:rFonts w:eastAsia="Calibri"/>
        </w:rPr>
      </w:pPr>
      <w:r w:rsidRPr="00B131BC">
        <w:rPr>
          <w:rFonts w:eastAsia="Calibri"/>
        </w:rPr>
        <w:t xml:space="preserve">In the Create First Cluster Member screen , Select the third option – Create the member by converting an existing application server - LPSLXServer01 from the list, and take the default first node. Leave the Weight field value as 2. </w:t>
      </w:r>
      <w:r w:rsidR="00810118" w:rsidRPr="00B131BC">
        <w:rPr>
          <w:rFonts w:eastAsia="Calibri"/>
        </w:rPr>
        <w:t>Click</w:t>
      </w:r>
      <w:r w:rsidRPr="00B131BC">
        <w:rPr>
          <w:rFonts w:eastAsia="Calibri"/>
        </w:rPr>
        <w:t xml:space="preserve"> the Next button.</w:t>
      </w:r>
    </w:p>
    <w:p w14:paraId="1B82ED1D" w14:textId="691BEDA5" w:rsidR="00764015" w:rsidRPr="00764015" w:rsidRDefault="003674EF" w:rsidP="00764015">
      <w:pPr>
        <w:pStyle w:val="Step1"/>
        <w:rPr>
          <w:rFonts w:eastAsiaTheme="minorHAnsi"/>
        </w:rPr>
      </w:pPr>
      <w:r w:rsidRPr="00B131BC">
        <w:rPr>
          <w:rFonts w:eastAsia="Calibri"/>
        </w:rPr>
        <w:t>In the Create Additional Cluster Members screen, provide a Member Name</w:t>
      </w:r>
      <w:r w:rsidR="00982F89" w:rsidRPr="00B131BC">
        <w:rPr>
          <w:rFonts w:eastAsia="Calibri"/>
        </w:rPr>
        <w:t xml:space="preserve"> </w:t>
      </w:r>
      <w:r w:rsidRPr="00B131BC">
        <w:rPr>
          <w:rFonts w:eastAsia="Calibri"/>
        </w:rPr>
        <w:fldChar w:fldCharType="begin"/>
      </w:r>
      <w:r w:rsidRPr="00B131BC">
        <w:rPr>
          <w:rFonts w:eastAsia="Calibri"/>
        </w:rPr>
        <w:instrText xml:space="preserve"> LINK </w:instrText>
      </w:r>
      <w:r w:rsidR="00764015">
        <w:rPr>
          <w:rFonts w:eastAsia="Calibri"/>
        </w:rPr>
        <w:instrText xml:space="preserve">Excel.Sheet.12 C:\\Users\\E0007384\\Documents\\CURRENT-PROJECTS\\LS-SE\\WAS-server-cluster-node-MATRIX.xlsx Sheet1!R9C6 </w:instrText>
      </w:r>
      <w:r w:rsidRPr="00B131BC">
        <w:rPr>
          <w:rFonts w:eastAsia="Calibri"/>
        </w:rPr>
        <w:instrText xml:space="preserve">\a \f 5 \h  \* MERGEFORMAT </w:instrText>
      </w:r>
      <w:r w:rsidRPr="00B131BC">
        <w:rPr>
          <w:rFonts w:eastAsia="Calibri"/>
        </w:rPr>
        <w:fldChar w:fldCharType="separate"/>
      </w:r>
    </w:p>
    <w:p w14:paraId="4DA75D3F" w14:textId="77777777" w:rsidR="00764015" w:rsidRPr="00764015" w:rsidRDefault="00764015" w:rsidP="00764015">
      <w:pPr>
        <w:pStyle w:val="Step1"/>
        <w:numPr>
          <w:ilvl w:val="0"/>
          <w:numId w:val="0"/>
        </w:numPr>
        <w:ind w:left="900"/>
        <w:rPr>
          <w:rFonts w:eastAsia="Calibri"/>
        </w:rPr>
      </w:pPr>
      <w:r w:rsidRPr="00764015">
        <w:rPr>
          <w:rFonts w:eastAsia="Calibri"/>
        </w:rPr>
        <w:t>LPSLOSServer02</w:t>
      </w:r>
    </w:p>
    <w:p w14:paraId="44C8893A" w14:textId="77777777" w:rsidR="003674EF" w:rsidRPr="00B131BC" w:rsidRDefault="003674EF" w:rsidP="00B131BC">
      <w:pPr>
        <w:pStyle w:val="Step1"/>
        <w:numPr>
          <w:ilvl w:val="0"/>
          <w:numId w:val="0"/>
        </w:numPr>
        <w:ind w:left="900"/>
        <w:rPr>
          <w:rFonts w:eastAsia="Calibri"/>
        </w:rPr>
      </w:pPr>
      <w:r w:rsidRPr="00B131BC">
        <w:rPr>
          <w:rFonts w:eastAsia="Calibri"/>
        </w:rPr>
        <w:fldChar w:fldCharType="end"/>
      </w:r>
      <w:r w:rsidRPr="00B131BC">
        <w:rPr>
          <w:rFonts w:eastAsia="Calibri"/>
        </w:rPr>
        <w:t>and Select Node 2 – SRVLPSLXNode02. Refer to the chart for naming conventions.</w:t>
      </w:r>
      <w:r w:rsidR="00982F89" w:rsidRPr="00B131BC">
        <w:rPr>
          <w:rFonts w:eastAsia="Calibri"/>
        </w:rPr>
        <w:t xml:space="preserve"> </w:t>
      </w:r>
      <w:r w:rsidRPr="00B131BC">
        <w:rPr>
          <w:rFonts w:eastAsia="Calibri"/>
        </w:rPr>
        <w:t xml:space="preserve">Leave the Weight field value as 2 and Generate unique HTTP ports option checked. Now </w:t>
      </w:r>
      <w:r w:rsidR="00810118" w:rsidRPr="00B131BC">
        <w:rPr>
          <w:rFonts w:eastAsia="Calibri"/>
        </w:rPr>
        <w:t>click</w:t>
      </w:r>
      <w:r w:rsidRPr="00B131BC">
        <w:rPr>
          <w:rFonts w:eastAsia="Calibri"/>
        </w:rPr>
        <w:t xml:space="preserve"> the Add Member button. The member will get added to the list at the bottom (as shown above). </w:t>
      </w:r>
      <w:r w:rsidR="00810118" w:rsidRPr="00B131BC">
        <w:rPr>
          <w:rFonts w:eastAsia="Calibri"/>
        </w:rPr>
        <w:t>Click</w:t>
      </w:r>
      <w:r w:rsidRPr="00B131BC">
        <w:rPr>
          <w:rFonts w:eastAsia="Calibri"/>
        </w:rPr>
        <w:t xml:space="preserve"> the Next button.</w:t>
      </w:r>
      <w:r w:rsidR="00982F89" w:rsidRPr="00B131BC">
        <w:rPr>
          <w:rFonts w:eastAsia="Calibri"/>
        </w:rPr>
        <w:t xml:space="preserve"> </w:t>
      </w:r>
      <w:r w:rsidRPr="00B131BC">
        <w:rPr>
          <w:rFonts w:eastAsia="Calibri"/>
        </w:rPr>
        <w:t xml:space="preserve"> </w:t>
      </w:r>
    </w:p>
    <w:p w14:paraId="44C8893B" w14:textId="77777777" w:rsidR="003674EF" w:rsidRPr="00B131BC" w:rsidRDefault="00810118" w:rsidP="00B131BC">
      <w:pPr>
        <w:pStyle w:val="Step1"/>
        <w:rPr>
          <w:rFonts w:eastAsia="Calibri"/>
        </w:rPr>
      </w:pPr>
      <w:r w:rsidRPr="00B131BC">
        <w:rPr>
          <w:rFonts w:eastAsia="Calibri"/>
        </w:rPr>
        <w:t>Click</w:t>
      </w:r>
      <w:r w:rsidR="003674EF" w:rsidRPr="00B131BC">
        <w:rPr>
          <w:rFonts w:eastAsia="Calibri"/>
        </w:rPr>
        <w:t xml:space="preserve"> the Finish button to create the cluster.</w:t>
      </w:r>
    </w:p>
    <w:p w14:paraId="44C8893C" w14:textId="77777777" w:rsidR="003674EF" w:rsidRPr="00B131BC" w:rsidRDefault="00810118" w:rsidP="00B131BC">
      <w:pPr>
        <w:pStyle w:val="Step1"/>
        <w:rPr>
          <w:rFonts w:eastAsia="Calibri"/>
        </w:rPr>
      </w:pPr>
      <w:r w:rsidRPr="00B131BC">
        <w:rPr>
          <w:rFonts w:eastAsia="Calibri"/>
        </w:rPr>
        <w:t>Click</w:t>
      </w:r>
      <w:r w:rsidR="003674EF" w:rsidRPr="00B131BC">
        <w:rPr>
          <w:rFonts w:eastAsia="Calibri"/>
        </w:rPr>
        <w:t xml:space="preserve"> the Save link to reflect the changes to the Master Configuration.</w:t>
      </w:r>
    </w:p>
    <w:p w14:paraId="44C8893D" w14:textId="77777777" w:rsidR="003674EF" w:rsidRPr="00B131BC" w:rsidRDefault="003674EF" w:rsidP="00B131BC">
      <w:pPr>
        <w:pStyle w:val="Step1"/>
        <w:rPr>
          <w:rFonts w:eastAsia="Calibri"/>
        </w:rPr>
      </w:pPr>
      <w:r w:rsidRPr="00B131BC">
        <w:rPr>
          <w:rFonts w:eastAsia="Calibri"/>
        </w:rPr>
        <w:t>Log into WAS Server 4</w:t>
      </w:r>
    </w:p>
    <w:p w14:paraId="44C8893E" w14:textId="77777777" w:rsidR="003674EF" w:rsidRPr="00B131BC" w:rsidRDefault="003674EF" w:rsidP="00B131BC">
      <w:pPr>
        <w:pStyle w:val="Step1"/>
        <w:rPr>
          <w:rFonts w:eastAsia="Calibri"/>
        </w:rPr>
      </w:pPr>
      <w:r w:rsidRPr="00B131BC">
        <w:rPr>
          <w:rFonts w:eastAsia="Calibri"/>
        </w:rPr>
        <w:t>Start Node 2</w:t>
      </w:r>
    </w:p>
    <w:p w14:paraId="44C8893F" w14:textId="77777777" w:rsidR="003674EF" w:rsidRPr="00B131BC" w:rsidRDefault="003674EF" w:rsidP="00B131BC">
      <w:pPr>
        <w:pStyle w:val="Step1"/>
        <w:numPr>
          <w:ilvl w:val="0"/>
          <w:numId w:val="0"/>
        </w:numPr>
        <w:ind w:left="900"/>
        <w:rPr>
          <w:rFonts w:eastAsia="Calibri"/>
        </w:rPr>
      </w:pPr>
      <w:r w:rsidRPr="00B131BC">
        <w:rPr>
          <w:rFonts w:eastAsia="Calibri"/>
        </w:rPr>
        <w:t>From a command prompt Execute startNode.bat</w:t>
      </w:r>
      <w:r w:rsidR="00982F89" w:rsidRPr="00B131BC">
        <w:rPr>
          <w:rFonts w:eastAsia="Calibri"/>
        </w:rPr>
        <w:t xml:space="preserve"> </w:t>
      </w:r>
      <w:r w:rsidRPr="00B131BC">
        <w:rPr>
          <w:rFonts w:eastAsia="Calibri"/>
        </w:rPr>
        <w:t>batch file from:</w:t>
      </w:r>
    </w:p>
    <w:p w14:paraId="44C88940" w14:textId="77777777" w:rsidR="003674EF" w:rsidRPr="00B131BC" w:rsidRDefault="003674EF" w:rsidP="00B131BC">
      <w:pPr>
        <w:pStyle w:val="Step1"/>
        <w:numPr>
          <w:ilvl w:val="0"/>
          <w:numId w:val="0"/>
        </w:numPr>
        <w:ind w:left="900"/>
        <w:rPr>
          <w:rFonts w:eastAsia="Calibri"/>
        </w:rPr>
      </w:pPr>
      <w:r w:rsidRPr="00B131BC">
        <w:rPr>
          <w:rFonts w:eastAsia="Calibri"/>
        </w:rPr>
        <w:t>“F:\Data\IBM\WebSphere\AppServer\profiles\SRVLPSLXNode02\bin”</w:t>
      </w:r>
    </w:p>
    <w:p w14:paraId="44C88941" w14:textId="77777777" w:rsidR="003674EF" w:rsidRPr="00B131BC" w:rsidRDefault="003674EF" w:rsidP="00B131BC">
      <w:pPr>
        <w:pStyle w:val="Step1"/>
        <w:numPr>
          <w:ilvl w:val="0"/>
          <w:numId w:val="0"/>
        </w:numPr>
        <w:ind w:left="900"/>
        <w:rPr>
          <w:rFonts w:eastAsia="Calibri"/>
        </w:rPr>
      </w:pPr>
      <w:r w:rsidRPr="00B131BC">
        <w:rPr>
          <w:rFonts w:eastAsia="Calibri"/>
        </w:rPr>
        <w:t>Watch the output on the window, and wait for the “open for e-business” entry.</w:t>
      </w:r>
    </w:p>
    <w:p w14:paraId="44C88942" w14:textId="77777777" w:rsidR="003674EF" w:rsidRPr="00B131BC" w:rsidRDefault="003674EF" w:rsidP="00B131BC">
      <w:pPr>
        <w:pStyle w:val="Step1"/>
        <w:rPr>
          <w:rFonts w:eastAsia="Calibri"/>
        </w:rPr>
      </w:pPr>
      <w:r w:rsidRPr="00B131BC">
        <w:rPr>
          <w:rFonts w:eastAsia="Calibri"/>
        </w:rPr>
        <w:t xml:space="preserve">Verfiy the nodes are started, and in a synchronized status with the deployment manager using System Administration </w:t>
      </w:r>
      <w:r w:rsidRPr="00B131BC">
        <w:rPr>
          <w:rFonts w:eastAsia="Calibri"/>
        </w:rPr>
        <w:sym w:font="Wingdings" w:char="F0E0"/>
      </w:r>
      <w:r w:rsidRPr="00B131BC">
        <w:rPr>
          <w:rFonts w:eastAsia="Calibri"/>
        </w:rPr>
        <w:t xml:space="preserve"> Nodes in the Admin Console.</w:t>
      </w:r>
      <w:r w:rsidR="00982F89" w:rsidRPr="00B131BC">
        <w:rPr>
          <w:rFonts w:eastAsia="Calibri"/>
        </w:rPr>
        <w:t xml:space="preserve"> </w:t>
      </w:r>
    </w:p>
    <w:p w14:paraId="44C88943" w14:textId="77777777" w:rsidR="003674EF" w:rsidRPr="00B131BC" w:rsidRDefault="003674EF" w:rsidP="00B131BC">
      <w:pPr>
        <w:pStyle w:val="Step1"/>
        <w:rPr>
          <w:rFonts w:eastAsia="Calibri"/>
        </w:rPr>
      </w:pPr>
      <w:r w:rsidRPr="00B131BC">
        <w:rPr>
          <w:rFonts w:eastAsia="Calibri"/>
        </w:rPr>
        <w:t xml:space="preserve">Start the Cluster server using Servers </w:t>
      </w:r>
      <w:r w:rsidRPr="00B131BC">
        <w:rPr>
          <w:rFonts w:eastAsia="Calibri"/>
        </w:rPr>
        <w:sym w:font="Wingdings" w:char="F0E0"/>
      </w:r>
      <w:r w:rsidRPr="00B131BC">
        <w:rPr>
          <w:rFonts w:eastAsia="Calibri"/>
        </w:rPr>
        <w:t xml:space="preserve"> Clusters </w:t>
      </w:r>
      <w:r w:rsidRPr="00B131BC">
        <w:rPr>
          <w:rFonts w:eastAsia="Calibri"/>
        </w:rPr>
        <w:sym w:font="Wingdings" w:char="F0E0"/>
      </w:r>
      <w:r w:rsidRPr="00B131BC">
        <w:rPr>
          <w:rFonts w:eastAsia="Calibri"/>
        </w:rPr>
        <w:t xml:space="preserve"> Web application server clusters link.</w:t>
      </w:r>
      <w:r w:rsidR="00982F89" w:rsidRPr="00B131BC">
        <w:rPr>
          <w:rFonts w:eastAsia="Calibri"/>
        </w:rPr>
        <w:t xml:space="preserve"> </w:t>
      </w:r>
      <w:r w:rsidRPr="00B131BC">
        <w:rPr>
          <w:rFonts w:eastAsia="Calibri"/>
        </w:rPr>
        <w:t>Select the newly created cluster and click the Start button. This will start the cluster and in turn will start the application servers.</w:t>
      </w:r>
    </w:p>
    <w:p w14:paraId="44C88944" w14:textId="77777777" w:rsidR="003674EF" w:rsidRPr="004B179A" w:rsidRDefault="003674EF" w:rsidP="003674EF">
      <w:pPr>
        <w:pStyle w:val="Heading3"/>
        <w:rPr>
          <w:rFonts w:eastAsia="Calibri"/>
          <w:noProof/>
        </w:rPr>
      </w:pPr>
      <w:bookmarkStart w:id="109" w:name="_Toc400291107"/>
      <w:r w:rsidRPr="004B179A">
        <w:rPr>
          <w:noProof/>
        </w:rPr>
        <w:t>WebSphere Cluster Creation:</w:t>
      </w:r>
      <w:r w:rsidR="00982F89">
        <w:rPr>
          <w:noProof/>
        </w:rPr>
        <w:t xml:space="preserve"> </w:t>
      </w:r>
      <w:r>
        <w:rPr>
          <w:noProof/>
        </w:rPr>
        <w:t>-</w:t>
      </w:r>
      <w:r w:rsidRPr="004B179A">
        <w:rPr>
          <w:noProof/>
        </w:rPr>
        <w:t>UPLOAD</w:t>
      </w:r>
      <w:bookmarkEnd w:id="109"/>
    </w:p>
    <w:p w14:paraId="44C88945" w14:textId="77777777" w:rsidR="003674EF" w:rsidRPr="00450607" w:rsidRDefault="003674EF" w:rsidP="00986570">
      <w:pPr>
        <w:pStyle w:val="Step1"/>
        <w:numPr>
          <w:ilvl w:val="0"/>
          <w:numId w:val="81"/>
        </w:numPr>
        <w:ind w:left="900" w:hanging="540"/>
        <w:rPr>
          <w:rFonts w:eastAsia="Calibri"/>
        </w:rPr>
      </w:pPr>
      <w:r w:rsidRPr="00450607">
        <w:rPr>
          <w:rFonts w:eastAsia="Calibri"/>
        </w:rPr>
        <w:t xml:space="preserve">Go to Servers </w:t>
      </w:r>
      <w:r w:rsidRPr="00450607">
        <w:rPr>
          <w:rFonts w:eastAsia="Calibri"/>
        </w:rPr>
        <w:sym w:font="Wingdings" w:char="F0E0"/>
      </w:r>
      <w:r w:rsidRPr="00450607">
        <w:rPr>
          <w:rFonts w:eastAsia="Calibri"/>
        </w:rPr>
        <w:t xml:space="preserve"> Clusters </w:t>
      </w:r>
      <w:r w:rsidRPr="00450607">
        <w:rPr>
          <w:rFonts w:eastAsia="Calibri"/>
        </w:rPr>
        <w:sym w:font="Wingdings" w:char="F0E0"/>
      </w:r>
      <w:r w:rsidRPr="00450607">
        <w:rPr>
          <w:rFonts w:eastAsia="Calibri"/>
        </w:rPr>
        <w:t xml:space="preserve"> WebSphere application server clusters link in the console. Then </w:t>
      </w:r>
      <w:r w:rsidR="00810118" w:rsidRPr="00450607">
        <w:rPr>
          <w:rFonts w:eastAsia="Calibri"/>
        </w:rPr>
        <w:t>click</w:t>
      </w:r>
      <w:r w:rsidRPr="00450607">
        <w:rPr>
          <w:rFonts w:eastAsia="Calibri"/>
        </w:rPr>
        <w:t xml:space="preserve"> the “New” button in the right frame. </w:t>
      </w:r>
    </w:p>
    <w:p w14:paraId="44C88946" w14:textId="77777777" w:rsidR="003674EF" w:rsidRPr="00450607" w:rsidRDefault="003674EF" w:rsidP="00450607">
      <w:pPr>
        <w:pStyle w:val="Step1"/>
        <w:rPr>
          <w:rFonts w:eastAsia="Calibri"/>
        </w:rPr>
      </w:pPr>
      <w:r w:rsidRPr="00450607">
        <w:rPr>
          <w:rFonts w:eastAsia="Calibri"/>
        </w:rPr>
        <w:t>Enter the Cluster name</w:t>
      </w:r>
      <w:r w:rsidR="00982F89" w:rsidRPr="00450607">
        <w:rPr>
          <w:rFonts w:eastAsia="Calibri"/>
        </w:rPr>
        <w:t xml:space="preserve"> </w:t>
      </w:r>
      <w:r w:rsidRPr="00450607">
        <w:rPr>
          <w:rFonts w:eastAsia="Calibri"/>
        </w:rPr>
        <w:t xml:space="preserve">“LPSUPLOADCluster01” Leave the Prefer Local option checked and configure HTTP session memory-to-memory replication option unchecked. </w:t>
      </w:r>
      <w:r w:rsidR="00810118" w:rsidRPr="00450607">
        <w:rPr>
          <w:rFonts w:eastAsia="Calibri"/>
        </w:rPr>
        <w:t>Click</w:t>
      </w:r>
      <w:r w:rsidRPr="00450607">
        <w:rPr>
          <w:rFonts w:eastAsia="Calibri"/>
        </w:rPr>
        <w:t xml:space="preserve"> the Next button.</w:t>
      </w:r>
    </w:p>
    <w:p w14:paraId="44C88947" w14:textId="77777777" w:rsidR="003674EF" w:rsidRPr="00450607" w:rsidRDefault="003674EF" w:rsidP="00450607">
      <w:pPr>
        <w:pStyle w:val="Step1"/>
        <w:rPr>
          <w:rFonts w:eastAsia="Calibri"/>
        </w:rPr>
      </w:pPr>
      <w:r w:rsidRPr="00450607">
        <w:rPr>
          <w:rFonts w:eastAsia="Calibri"/>
        </w:rPr>
        <w:t xml:space="preserve">In the Create First Cluster Member screen , Select the third option – Create the member by converting an existing application server - LPSUPLOADServer01 from the list, and take the default first node. Leave the Weight field value as 2. </w:t>
      </w:r>
      <w:r w:rsidR="00810118" w:rsidRPr="00450607">
        <w:rPr>
          <w:rFonts w:eastAsia="Calibri"/>
        </w:rPr>
        <w:t>Click</w:t>
      </w:r>
      <w:r w:rsidRPr="00450607">
        <w:rPr>
          <w:rFonts w:eastAsia="Calibri"/>
        </w:rPr>
        <w:t xml:space="preserve"> the Next button.</w:t>
      </w:r>
    </w:p>
    <w:p w14:paraId="1B78B963" w14:textId="2BD899E6" w:rsidR="00764015" w:rsidRPr="00764015" w:rsidRDefault="003674EF" w:rsidP="00764015">
      <w:pPr>
        <w:pStyle w:val="Step1"/>
        <w:rPr>
          <w:rFonts w:eastAsiaTheme="minorHAnsi"/>
        </w:rPr>
      </w:pPr>
      <w:r w:rsidRPr="00450607">
        <w:rPr>
          <w:rFonts w:eastAsia="Calibri"/>
        </w:rPr>
        <w:t>In the Create Additional Cluster Members screen, provide a Member Name</w:t>
      </w:r>
      <w:r w:rsidR="00982F89" w:rsidRPr="00450607">
        <w:rPr>
          <w:rFonts w:eastAsia="Calibri"/>
        </w:rPr>
        <w:t xml:space="preserve"> </w:t>
      </w:r>
      <w:r w:rsidRPr="00450607">
        <w:rPr>
          <w:rFonts w:eastAsia="Calibri"/>
        </w:rPr>
        <w:fldChar w:fldCharType="begin"/>
      </w:r>
      <w:r w:rsidRPr="00450607">
        <w:rPr>
          <w:rFonts w:eastAsia="Calibri"/>
        </w:rPr>
        <w:instrText xml:space="preserve"> LINK </w:instrText>
      </w:r>
      <w:r w:rsidR="00764015">
        <w:rPr>
          <w:rFonts w:eastAsia="Calibri"/>
        </w:rPr>
        <w:instrText xml:space="preserve">Excel.Sheet.12 C:\\Users\\E0007384\\Documents\\CURRENT-PROJECTS\\LS-SE\\WAS-server-cluster-node-MATRIX.xlsx Sheet1!R9C6 </w:instrText>
      </w:r>
      <w:r w:rsidRPr="00450607">
        <w:rPr>
          <w:rFonts w:eastAsia="Calibri"/>
        </w:rPr>
        <w:instrText xml:space="preserve">\a \f 5 \h  \* MERGEFORMAT </w:instrText>
      </w:r>
      <w:r w:rsidRPr="00450607">
        <w:rPr>
          <w:rFonts w:eastAsia="Calibri"/>
        </w:rPr>
        <w:fldChar w:fldCharType="separate"/>
      </w:r>
    </w:p>
    <w:p w14:paraId="5EDC3186" w14:textId="77777777" w:rsidR="00764015" w:rsidRPr="00764015" w:rsidRDefault="00764015" w:rsidP="00764015">
      <w:pPr>
        <w:pStyle w:val="Step1"/>
        <w:numPr>
          <w:ilvl w:val="0"/>
          <w:numId w:val="0"/>
        </w:numPr>
        <w:ind w:left="900"/>
        <w:rPr>
          <w:rFonts w:eastAsia="Calibri"/>
        </w:rPr>
      </w:pPr>
      <w:r w:rsidRPr="00764015">
        <w:rPr>
          <w:rFonts w:eastAsia="Calibri"/>
        </w:rPr>
        <w:t>LPSLOSServer02</w:t>
      </w:r>
    </w:p>
    <w:p w14:paraId="44C8894A" w14:textId="77777777" w:rsidR="003674EF" w:rsidRPr="00450607" w:rsidRDefault="003674EF" w:rsidP="00450607">
      <w:pPr>
        <w:pStyle w:val="Step1"/>
        <w:numPr>
          <w:ilvl w:val="0"/>
          <w:numId w:val="0"/>
        </w:numPr>
        <w:ind w:left="900"/>
        <w:rPr>
          <w:rFonts w:eastAsia="Calibri"/>
        </w:rPr>
      </w:pPr>
      <w:r w:rsidRPr="00450607">
        <w:rPr>
          <w:rFonts w:eastAsia="Calibri"/>
        </w:rPr>
        <w:fldChar w:fldCharType="end"/>
      </w:r>
      <w:r w:rsidRPr="00450607">
        <w:rPr>
          <w:rFonts w:eastAsia="Calibri"/>
        </w:rPr>
        <w:t>and Select Node 2 – SRVLPSUPLOADNode02. Refer to the chart for naming conventions.</w:t>
      </w:r>
      <w:r w:rsidR="00982F89" w:rsidRPr="00450607">
        <w:rPr>
          <w:rFonts w:eastAsia="Calibri"/>
        </w:rPr>
        <w:t xml:space="preserve"> </w:t>
      </w:r>
      <w:r w:rsidRPr="00450607">
        <w:rPr>
          <w:rFonts w:eastAsia="Calibri"/>
        </w:rPr>
        <w:t xml:space="preserve">Leave the Weight field value as 2 and Generate unique HTTP ports option checked. Now </w:t>
      </w:r>
      <w:r w:rsidR="00810118" w:rsidRPr="00450607">
        <w:rPr>
          <w:rFonts w:eastAsia="Calibri"/>
        </w:rPr>
        <w:t>click</w:t>
      </w:r>
      <w:r w:rsidRPr="00450607">
        <w:rPr>
          <w:rFonts w:eastAsia="Calibri"/>
        </w:rPr>
        <w:t xml:space="preserve"> the Add Member button. The member will get added to the list at the bottom (as shown above). </w:t>
      </w:r>
      <w:r w:rsidR="00810118" w:rsidRPr="00450607">
        <w:rPr>
          <w:rFonts w:eastAsia="Calibri"/>
        </w:rPr>
        <w:t>Click</w:t>
      </w:r>
      <w:r w:rsidRPr="00450607">
        <w:rPr>
          <w:rFonts w:eastAsia="Calibri"/>
        </w:rPr>
        <w:t xml:space="preserve"> the Next button.</w:t>
      </w:r>
      <w:r w:rsidR="00982F89" w:rsidRPr="00450607">
        <w:rPr>
          <w:rFonts w:eastAsia="Calibri"/>
        </w:rPr>
        <w:t xml:space="preserve"> </w:t>
      </w:r>
      <w:r w:rsidRPr="00450607">
        <w:rPr>
          <w:rFonts w:eastAsia="Calibri"/>
        </w:rPr>
        <w:t xml:space="preserve"> </w:t>
      </w:r>
    </w:p>
    <w:p w14:paraId="44C8894B" w14:textId="77777777" w:rsidR="003674EF" w:rsidRPr="00450607" w:rsidRDefault="00810118" w:rsidP="00450607">
      <w:pPr>
        <w:pStyle w:val="Step1"/>
        <w:rPr>
          <w:rFonts w:eastAsia="Calibri"/>
        </w:rPr>
      </w:pPr>
      <w:r w:rsidRPr="00450607">
        <w:rPr>
          <w:rFonts w:eastAsia="Calibri"/>
        </w:rPr>
        <w:t>Click</w:t>
      </w:r>
      <w:r w:rsidR="003674EF" w:rsidRPr="00450607">
        <w:rPr>
          <w:rFonts w:eastAsia="Calibri"/>
        </w:rPr>
        <w:t xml:space="preserve"> the Finish button to create the cluster.</w:t>
      </w:r>
    </w:p>
    <w:p w14:paraId="44C8894C" w14:textId="77777777" w:rsidR="003674EF" w:rsidRPr="00450607" w:rsidRDefault="00810118" w:rsidP="00450607">
      <w:pPr>
        <w:pStyle w:val="Step1"/>
        <w:rPr>
          <w:rFonts w:eastAsia="Calibri"/>
        </w:rPr>
      </w:pPr>
      <w:r w:rsidRPr="00450607">
        <w:rPr>
          <w:rFonts w:eastAsia="Calibri"/>
        </w:rPr>
        <w:t>Click</w:t>
      </w:r>
      <w:r w:rsidR="003674EF" w:rsidRPr="00450607">
        <w:rPr>
          <w:rFonts w:eastAsia="Calibri"/>
        </w:rPr>
        <w:t xml:space="preserve"> the Save link to reflect the changes to the Master Configuration.</w:t>
      </w:r>
    </w:p>
    <w:p w14:paraId="44C8894D" w14:textId="77777777" w:rsidR="003674EF" w:rsidRPr="00450607" w:rsidRDefault="003674EF" w:rsidP="00450607">
      <w:pPr>
        <w:pStyle w:val="Step1"/>
        <w:rPr>
          <w:rFonts w:eastAsia="Calibri"/>
        </w:rPr>
      </w:pPr>
      <w:r w:rsidRPr="00450607">
        <w:rPr>
          <w:rFonts w:eastAsia="Calibri"/>
        </w:rPr>
        <w:t>Log into WAS Server 4</w:t>
      </w:r>
    </w:p>
    <w:p w14:paraId="44C8894E" w14:textId="77777777" w:rsidR="003674EF" w:rsidRPr="00450607" w:rsidRDefault="003674EF" w:rsidP="00450607">
      <w:pPr>
        <w:pStyle w:val="Step1"/>
        <w:rPr>
          <w:rFonts w:eastAsia="Calibri"/>
        </w:rPr>
      </w:pPr>
      <w:r w:rsidRPr="00450607">
        <w:rPr>
          <w:rFonts w:eastAsia="Calibri"/>
        </w:rPr>
        <w:t>Start Node 2</w:t>
      </w:r>
    </w:p>
    <w:p w14:paraId="44C8894F" w14:textId="77777777" w:rsidR="003674EF" w:rsidRPr="00450607" w:rsidRDefault="003674EF" w:rsidP="00450607">
      <w:pPr>
        <w:pStyle w:val="Step1"/>
        <w:numPr>
          <w:ilvl w:val="0"/>
          <w:numId w:val="0"/>
        </w:numPr>
        <w:ind w:left="900"/>
        <w:rPr>
          <w:rFonts w:eastAsia="Calibri"/>
        </w:rPr>
      </w:pPr>
      <w:r w:rsidRPr="00450607">
        <w:rPr>
          <w:rFonts w:eastAsia="Calibri"/>
        </w:rPr>
        <w:t>From a command prompt Execute startNode.bat</w:t>
      </w:r>
      <w:r w:rsidR="00982F89" w:rsidRPr="00450607">
        <w:rPr>
          <w:rFonts w:eastAsia="Calibri"/>
        </w:rPr>
        <w:t xml:space="preserve"> </w:t>
      </w:r>
      <w:r w:rsidRPr="00450607">
        <w:rPr>
          <w:rFonts w:eastAsia="Calibri"/>
        </w:rPr>
        <w:t>batch file from:</w:t>
      </w:r>
    </w:p>
    <w:p w14:paraId="44C88950" w14:textId="77777777" w:rsidR="003674EF" w:rsidRPr="00450607" w:rsidRDefault="003674EF" w:rsidP="00450607">
      <w:pPr>
        <w:pStyle w:val="Step1"/>
        <w:numPr>
          <w:ilvl w:val="0"/>
          <w:numId w:val="0"/>
        </w:numPr>
        <w:ind w:left="900"/>
        <w:rPr>
          <w:rFonts w:eastAsia="Calibri"/>
        </w:rPr>
      </w:pPr>
      <w:r w:rsidRPr="00450607">
        <w:rPr>
          <w:rFonts w:eastAsia="Calibri"/>
        </w:rPr>
        <w:t>“F:\Data\IBM\WebSphere\AppServer\profiles\SRVLPSUPLOADNode02\bin”</w:t>
      </w:r>
    </w:p>
    <w:p w14:paraId="44C88951" w14:textId="77777777" w:rsidR="003674EF" w:rsidRPr="00450607" w:rsidRDefault="003674EF" w:rsidP="00450607">
      <w:pPr>
        <w:pStyle w:val="Step1"/>
        <w:numPr>
          <w:ilvl w:val="0"/>
          <w:numId w:val="0"/>
        </w:numPr>
        <w:ind w:left="900"/>
        <w:rPr>
          <w:rFonts w:eastAsia="Calibri"/>
        </w:rPr>
      </w:pPr>
      <w:r w:rsidRPr="00450607">
        <w:rPr>
          <w:rFonts w:eastAsia="Calibri"/>
        </w:rPr>
        <w:t>Watch the output on the window, and wait for the “open for e-business” entry.</w:t>
      </w:r>
    </w:p>
    <w:p w14:paraId="44C88952" w14:textId="77777777" w:rsidR="003674EF" w:rsidRPr="00450607" w:rsidRDefault="003674EF" w:rsidP="00450607">
      <w:pPr>
        <w:pStyle w:val="Step1"/>
        <w:rPr>
          <w:rFonts w:eastAsia="Calibri"/>
        </w:rPr>
      </w:pPr>
      <w:r w:rsidRPr="00450607">
        <w:rPr>
          <w:rFonts w:eastAsia="Calibri"/>
        </w:rPr>
        <w:t xml:space="preserve">Verfiy the nodes are started, and in a synchronized status with the deployment manager using System Administration </w:t>
      </w:r>
      <w:r w:rsidRPr="00450607">
        <w:rPr>
          <w:rFonts w:eastAsia="Calibri"/>
        </w:rPr>
        <w:sym w:font="Wingdings" w:char="F0E0"/>
      </w:r>
      <w:r w:rsidRPr="00450607">
        <w:rPr>
          <w:rFonts w:eastAsia="Calibri"/>
        </w:rPr>
        <w:t xml:space="preserve"> Nodes in the Admin Console.</w:t>
      </w:r>
      <w:r w:rsidR="00982F89" w:rsidRPr="00450607">
        <w:rPr>
          <w:rFonts w:eastAsia="Calibri"/>
        </w:rPr>
        <w:t xml:space="preserve"> </w:t>
      </w:r>
    </w:p>
    <w:p w14:paraId="44C88953" w14:textId="77777777" w:rsidR="003674EF" w:rsidRPr="00450607" w:rsidRDefault="003674EF" w:rsidP="00450607">
      <w:pPr>
        <w:pStyle w:val="Step1"/>
        <w:rPr>
          <w:rFonts w:eastAsia="Calibri"/>
        </w:rPr>
      </w:pPr>
      <w:r w:rsidRPr="00450607">
        <w:rPr>
          <w:rFonts w:eastAsia="Calibri"/>
        </w:rPr>
        <w:t xml:space="preserve">Start the Cluster server using Servers </w:t>
      </w:r>
      <w:r w:rsidRPr="00450607">
        <w:rPr>
          <w:rFonts w:eastAsia="Calibri"/>
        </w:rPr>
        <w:sym w:font="Wingdings" w:char="F0E0"/>
      </w:r>
      <w:r w:rsidRPr="00450607">
        <w:rPr>
          <w:rFonts w:eastAsia="Calibri"/>
        </w:rPr>
        <w:t xml:space="preserve"> Clusters </w:t>
      </w:r>
      <w:r w:rsidRPr="00450607">
        <w:rPr>
          <w:rFonts w:eastAsia="Calibri"/>
        </w:rPr>
        <w:sym w:font="Wingdings" w:char="F0E0"/>
      </w:r>
      <w:r w:rsidRPr="00450607">
        <w:rPr>
          <w:rFonts w:eastAsia="Calibri"/>
        </w:rPr>
        <w:t xml:space="preserve"> Web application server clusters link.</w:t>
      </w:r>
      <w:r w:rsidR="00982F89" w:rsidRPr="00450607">
        <w:rPr>
          <w:rFonts w:eastAsia="Calibri"/>
        </w:rPr>
        <w:t xml:space="preserve"> </w:t>
      </w:r>
      <w:r w:rsidRPr="00450607">
        <w:rPr>
          <w:rFonts w:eastAsia="Calibri"/>
        </w:rPr>
        <w:t>Select the newly created cluster and click the Start button. This will start the cluster and in turn will start the application servers.</w:t>
      </w:r>
    </w:p>
    <w:p w14:paraId="44C88954" w14:textId="77777777" w:rsidR="003674EF" w:rsidRPr="00FB5A05" w:rsidRDefault="003674EF" w:rsidP="003674EF">
      <w:pPr>
        <w:pStyle w:val="Heading3"/>
        <w:rPr>
          <w:rFonts w:eastAsia="Calibri"/>
          <w:noProof/>
          <w:sz w:val="26"/>
        </w:rPr>
      </w:pPr>
      <w:bookmarkStart w:id="110" w:name="_Toc400291108"/>
      <w:r w:rsidRPr="00FB5A05">
        <w:rPr>
          <w:rFonts w:eastAsia="Calibri"/>
          <w:noProof/>
        </w:rPr>
        <w:t xml:space="preserve">WebSphere </w:t>
      </w:r>
      <w:r w:rsidRPr="00FB5A05">
        <w:rPr>
          <w:rFonts w:eastAsia="Calibri"/>
          <w:noProof/>
          <w:u w:val="single"/>
        </w:rPr>
        <w:t>Server</w:t>
      </w:r>
      <w:r w:rsidR="00982F89">
        <w:rPr>
          <w:rFonts w:eastAsia="Calibri"/>
          <w:noProof/>
        </w:rPr>
        <w:t xml:space="preserve"> </w:t>
      </w:r>
      <w:r w:rsidRPr="00FB5A05">
        <w:rPr>
          <w:rFonts w:eastAsia="Calibri"/>
          <w:noProof/>
        </w:rPr>
        <w:t>Modification: WAS4 Server -AUS</w:t>
      </w:r>
      <w:bookmarkEnd w:id="110"/>
    </w:p>
    <w:p w14:paraId="44C88955" w14:textId="77777777" w:rsidR="003674EF" w:rsidRPr="00A002A7" w:rsidRDefault="003674EF" w:rsidP="00986570">
      <w:pPr>
        <w:pStyle w:val="Step1"/>
        <w:numPr>
          <w:ilvl w:val="0"/>
          <w:numId w:val="82"/>
        </w:numPr>
        <w:ind w:left="900" w:hanging="540"/>
        <w:rPr>
          <w:rFonts w:eastAsia="Calibri"/>
        </w:rPr>
      </w:pPr>
      <w:r w:rsidRPr="00A002A7">
        <w:rPr>
          <w:rFonts w:eastAsia="Calibri"/>
        </w:rPr>
        <w:t>From the Administrative Console - (F:\Data\IBM\WebSphere\AppServer\profiles\cell01</w:t>
      </w:r>
      <w:r w:rsidR="00A002A7" w:rsidRPr="00A002A7">
        <w:rPr>
          <w:rFonts w:eastAsia="Calibri"/>
        </w:rPr>
        <w:t>_dmgr\firststeps\firststeps.bat, u</w:t>
      </w:r>
      <w:r w:rsidRPr="00A002A7">
        <w:rPr>
          <w:rFonts w:eastAsia="Calibri"/>
        </w:rPr>
        <w:t>se the account and password supplied during profile creation.</w:t>
      </w:r>
    </w:p>
    <w:p w14:paraId="44C88956" w14:textId="77777777" w:rsidR="003674EF" w:rsidRPr="00A002A7" w:rsidRDefault="003674EF" w:rsidP="00A002A7">
      <w:pPr>
        <w:pStyle w:val="Step1"/>
        <w:rPr>
          <w:rFonts w:eastAsia="Calibri"/>
        </w:rPr>
      </w:pPr>
      <w:r w:rsidRPr="00A002A7">
        <w:rPr>
          <w:rFonts w:eastAsia="Calibri"/>
        </w:rPr>
        <w:t xml:space="preserve">From Servers </w:t>
      </w:r>
      <w:r w:rsidRPr="00A002A7">
        <w:rPr>
          <w:rFonts w:eastAsia="Calibri"/>
        </w:rPr>
        <w:sym w:font="Wingdings" w:char="F0E0"/>
      </w:r>
      <w:r w:rsidRPr="00A002A7">
        <w:rPr>
          <w:rFonts w:eastAsia="Calibri"/>
        </w:rPr>
        <w:t xml:space="preserve"> Server Types </w:t>
      </w:r>
      <w:r w:rsidRPr="00A002A7">
        <w:rPr>
          <w:rFonts w:eastAsia="Calibri"/>
        </w:rPr>
        <w:sym w:font="Wingdings" w:char="F0E0"/>
      </w:r>
      <w:r w:rsidRPr="00A002A7">
        <w:rPr>
          <w:rFonts w:eastAsia="Calibri"/>
        </w:rPr>
        <w:t xml:space="preserve"> Websphere application servers and Select the second AUS server</w:t>
      </w:r>
      <w:r w:rsidR="00982F89" w:rsidRPr="00A002A7">
        <w:rPr>
          <w:rFonts w:eastAsia="Calibri"/>
        </w:rPr>
        <w:t xml:space="preserve"> </w:t>
      </w:r>
      <w:r w:rsidRPr="00A002A7">
        <w:rPr>
          <w:rFonts w:eastAsia="Calibri"/>
        </w:rPr>
        <w:t>“LPSAUSServer02”</w:t>
      </w:r>
    </w:p>
    <w:p w14:paraId="44C88957" w14:textId="77777777" w:rsidR="003674EF" w:rsidRPr="00A002A7" w:rsidRDefault="003674EF" w:rsidP="00BB6154">
      <w:pPr>
        <w:pStyle w:val="Step1"/>
      </w:pPr>
      <w:r w:rsidRPr="00A002A7">
        <w:t>Check Parallel Start option</w:t>
      </w:r>
    </w:p>
    <w:p w14:paraId="44C88958" w14:textId="77777777" w:rsidR="003674EF" w:rsidRPr="00A002A7" w:rsidRDefault="003674EF" w:rsidP="00BB6154">
      <w:pPr>
        <w:pStyle w:val="Step1"/>
      </w:pPr>
      <w:r w:rsidRPr="00A002A7">
        <w:t>Check Start components as needed option</w:t>
      </w:r>
    </w:p>
    <w:p w14:paraId="44C88959" w14:textId="77777777" w:rsidR="003674EF" w:rsidRPr="00A002A7" w:rsidRDefault="003674EF" w:rsidP="00BB6154">
      <w:pPr>
        <w:pStyle w:val="Step1"/>
      </w:pPr>
      <w:r w:rsidRPr="00A002A7">
        <w:t>Change the Class loader Policy as Multiple</w:t>
      </w:r>
    </w:p>
    <w:p w14:paraId="44C8895A" w14:textId="77777777" w:rsidR="003674EF" w:rsidRDefault="00810118" w:rsidP="00A002A7">
      <w:pPr>
        <w:pStyle w:val="Step1"/>
        <w:rPr>
          <w:rFonts w:eastAsia="Calibri"/>
        </w:rPr>
      </w:pPr>
      <w:r w:rsidRPr="00A002A7">
        <w:rPr>
          <w:rFonts w:eastAsia="Calibri"/>
        </w:rPr>
        <w:t>Click</w:t>
      </w:r>
      <w:r w:rsidR="003674EF" w:rsidRPr="00A002A7">
        <w:rPr>
          <w:rFonts w:eastAsia="Calibri"/>
        </w:rPr>
        <w:t xml:space="preserve"> Apply button and Save link to reflect the changes into the Master Configuration file.</w:t>
      </w:r>
    </w:p>
    <w:p w14:paraId="132BB982" w14:textId="77777777" w:rsidR="00C30475" w:rsidRPr="00025283" w:rsidRDefault="00C30475" w:rsidP="00C30475">
      <w:pPr>
        <w:pStyle w:val="Step1"/>
        <w:rPr>
          <w:rFonts w:eastAsia="Calibri"/>
        </w:rPr>
      </w:pPr>
      <w:r w:rsidRPr="00025283">
        <w:rPr>
          <w:rFonts w:eastAsia="Calibri"/>
        </w:rPr>
        <w:t>Click the Application Server ,</w:t>
      </w:r>
      <w:r>
        <w:rPr>
          <w:rFonts w:eastAsia="Calibri"/>
        </w:rPr>
        <w:t xml:space="preserve"> Communications </w:t>
      </w:r>
      <w:r w:rsidRPr="00CB6E9D">
        <w:rPr>
          <w:rFonts w:eastAsia="Calibri"/>
        </w:rPr>
        <w:sym w:font="Wingdings" w:char="F0E0"/>
      </w:r>
      <w:r>
        <w:rPr>
          <w:rFonts w:eastAsia="Calibri"/>
        </w:rPr>
        <w:t>click the link to Ports.  DOCUMENT the WC_defaulthost port.</w:t>
      </w:r>
    </w:p>
    <w:p w14:paraId="44C8895B" w14:textId="77777777" w:rsidR="003674EF" w:rsidRPr="00A002A7" w:rsidRDefault="00810118" w:rsidP="00A002A7">
      <w:pPr>
        <w:pStyle w:val="Step1"/>
        <w:rPr>
          <w:rFonts w:eastAsia="Calibri"/>
        </w:rPr>
      </w:pPr>
      <w:r w:rsidRPr="00A002A7">
        <w:rPr>
          <w:rFonts w:eastAsia="Calibri"/>
        </w:rPr>
        <w:t>Click</w:t>
      </w:r>
      <w:r w:rsidR="003674EF" w:rsidRPr="00A002A7">
        <w:rPr>
          <w:rFonts w:eastAsia="Calibri"/>
        </w:rPr>
        <w:t xml:space="preserve"> the Application Server , Server Infrastructure </w:t>
      </w:r>
      <w:r w:rsidR="003674EF" w:rsidRPr="00A002A7">
        <w:rPr>
          <w:rFonts w:eastAsia="Calibri"/>
        </w:rPr>
        <w:sym w:font="Wingdings" w:char="F0E0"/>
      </w:r>
      <w:r w:rsidR="003674EF" w:rsidRPr="00A002A7">
        <w:rPr>
          <w:rFonts w:eastAsia="Calibri"/>
        </w:rPr>
        <w:t xml:space="preserve"> Java and Process Management </w:t>
      </w:r>
      <w:r w:rsidR="003674EF" w:rsidRPr="00A002A7">
        <w:rPr>
          <w:rFonts w:eastAsia="Calibri"/>
        </w:rPr>
        <w:sym w:font="Wingdings" w:char="F0E0"/>
      </w:r>
      <w:r w:rsidR="003674EF" w:rsidRPr="00A002A7">
        <w:rPr>
          <w:rFonts w:eastAsia="Calibri"/>
        </w:rPr>
        <w:t xml:space="preserve"> Process definition, Java Virtual Machine</w:t>
      </w:r>
      <w:r w:rsidR="00982F89" w:rsidRPr="00A002A7">
        <w:rPr>
          <w:rFonts w:eastAsia="Calibri"/>
        </w:rPr>
        <w:t xml:space="preserve"> </w:t>
      </w:r>
      <w:r w:rsidR="003674EF" w:rsidRPr="00A002A7">
        <w:rPr>
          <w:rFonts w:eastAsia="Calibri"/>
        </w:rPr>
        <w:t xml:space="preserve"> </w:t>
      </w:r>
    </w:p>
    <w:p w14:paraId="44C8895D" w14:textId="04B7DDCF" w:rsidR="003674EF" w:rsidRDefault="003674EF" w:rsidP="00452C82">
      <w:pPr>
        <w:pStyle w:val="Step1"/>
        <w:rPr>
          <w:rFonts w:eastAsia="Calibri"/>
        </w:rPr>
      </w:pPr>
      <w:r w:rsidRPr="00A002A7">
        <w:t>Change the Classpath</w:t>
      </w:r>
      <w:r w:rsidR="00BB6154">
        <w:t xml:space="preserve"> - </w:t>
      </w:r>
      <w:r w:rsidRPr="00BB6154">
        <w:rPr>
          <w:rFonts w:eastAsia="Calibri"/>
        </w:rPr>
        <w:t>F:\Data\Codebase\SRVLPSAUS\conf</w:t>
      </w:r>
    </w:p>
    <w:p w14:paraId="1CC4EE45" w14:textId="49F59D04" w:rsidR="00BB6154" w:rsidRPr="00BB6154" w:rsidRDefault="00BB6154" w:rsidP="00452C82">
      <w:pPr>
        <w:pStyle w:val="Step1"/>
        <w:rPr>
          <w:rFonts w:eastAsia="Calibri"/>
        </w:rPr>
      </w:pPr>
      <w:r w:rsidRPr="00BB6154">
        <w:rPr>
          <w:rFonts w:asciiTheme="minorHAnsi" w:hAnsiTheme="minorHAnsi"/>
        </w:rPr>
        <w:t>Check the</w:t>
      </w:r>
      <w:r w:rsidRPr="00BB6154">
        <w:rPr>
          <w:rStyle w:val="apple-converted-space"/>
          <w:rFonts w:asciiTheme="minorHAnsi" w:hAnsiTheme="minorHAnsi" w:cs="Arial"/>
          <w:color w:val="333333"/>
        </w:rPr>
        <w:t> </w:t>
      </w:r>
      <w:r w:rsidRPr="00BB6154">
        <w:rPr>
          <w:rFonts w:asciiTheme="minorHAnsi" w:hAnsiTheme="minorHAnsi"/>
          <w:bdr w:val="none" w:sz="0" w:space="0" w:color="auto" w:frame="1"/>
        </w:rPr>
        <w:t>Verbose Garbage Collection</w:t>
      </w:r>
      <w:r w:rsidRPr="00BB6154">
        <w:rPr>
          <w:rStyle w:val="apple-converted-space"/>
          <w:rFonts w:asciiTheme="minorHAnsi" w:hAnsiTheme="minorHAnsi" w:cs="Arial"/>
          <w:color w:val="333333"/>
        </w:rPr>
        <w:t> </w:t>
      </w:r>
      <w:r w:rsidRPr="00BB6154">
        <w:rPr>
          <w:rFonts w:asciiTheme="minorHAnsi" w:hAnsiTheme="minorHAnsi"/>
        </w:rPr>
        <w:t>box</w:t>
      </w:r>
    </w:p>
    <w:p w14:paraId="44C8895E" w14:textId="77777777" w:rsidR="003674EF" w:rsidRPr="00A002A7" w:rsidRDefault="003674EF" w:rsidP="00BB6154">
      <w:pPr>
        <w:pStyle w:val="Step1"/>
      </w:pPr>
      <w:r w:rsidRPr="00A002A7">
        <w:t>Change the Initial Heap size :</w:t>
      </w:r>
      <w:r w:rsidRPr="00A002A7">
        <w:rPr>
          <w:rFonts w:eastAsiaTheme="minorHAnsi"/>
        </w:rPr>
        <w:t xml:space="preserve"> </w:t>
      </w:r>
      <w:r w:rsidRPr="00A002A7">
        <w:t>1024</w:t>
      </w:r>
    </w:p>
    <w:p w14:paraId="44C8895F" w14:textId="77777777" w:rsidR="003674EF" w:rsidRPr="00A002A7" w:rsidRDefault="003674EF" w:rsidP="00BB6154">
      <w:pPr>
        <w:pStyle w:val="Step1"/>
      </w:pPr>
      <w:r w:rsidRPr="00A002A7">
        <w:t>Change the Maximum Heap size: 2048</w:t>
      </w:r>
    </w:p>
    <w:p w14:paraId="44C88960" w14:textId="77777777" w:rsidR="003674EF" w:rsidRPr="00A002A7" w:rsidRDefault="003674EF" w:rsidP="00BB6154">
      <w:pPr>
        <w:pStyle w:val="Step1"/>
      </w:pPr>
      <w:r w:rsidRPr="00A002A7">
        <w:t>Generic JVM Arguments: -Dsun.io.useCanonCaches=false -XX:MaxPermSize=32m -XX:NewSize=16m -XX:PermSize=16m -XX:+UseConcMarkSweepGC -Daus.home=F:/Data/CodeBase/SRVLPSAUS</w:t>
      </w:r>
    </w:p>
    <w:p w14:paraId="44C88961" w14:textId="77777777" w:rsidR="003674EF" w:rsidRDefault="00810118" w:rsidP="00A002A7">
      <w:pPr>
        <w:pStyle w:val="Step1"/>
        <w:rPr>
          <w:rFonts w:eastAsia="Calibri"/>
        </w:rPr>
      </w:pPr>
      <w:r w:rsidRPr="00A002A7">
        <w:rPr>
          <w:rFonts w:eastAsia="Calibri"/>
        </w:rPr>
        <w:t>Click</w:t>
      </w:r>
      <w:r w:rsidR="003674EF" w:rsidRPr="00A002A7">
        <w:rPr>
          <w:rFonts w:eastAsia="Calibri"/>
        </w:rPr>
        <w:t xml:space="preserve"> Apply button and Save link to reflect the changes into the Master Configuration file.</w:t>
      </w:r>
    </w:p>
    <w:p w14:paraId="38516E7E" w14:textId="77777777" w:rsidR="00F77D9B" w:rsidRDefault="00F77D9B" w:rsidP="00F77D9B">
      <w:pPr>
        <w:pStyle w:val="Step1"/>
        <w:numPr>
          <w:ilvl w:val="0"/>
          <w:numId w:val="0"/>
        </w:numPr>
        <w:rPr>
          <w:rFonts w:eastAsia="Calibri"/>
        </w:rPr>
      </w:pPr>
    </w:p>
    <w:p w14:paraId="44C88962" w14:textId="77777777" w:rsidR="003674EF" w:rsidRPr="00FB5A05" w:rsidRDefault="003674EF" w:rsidP="007B6162">
      <w:pPr>
        <w:pStyle w:val="Heading4"/>
      </w:pPr>
      <w:r w:rsidRPr="00FB5A05">
        <w:t>WebSphere Application Servers -LOG File Size/Retention</w:t>
      </w:r>
    </w:p>
    <w:p w14:paraId="44C88963" w14:textId="77777777" w:rsidR="003674EF" w:rsidRPr="00642427" w:rsidRDefault="003674EF" w:rsidP="00986570">
      <w:pPr>
        <w:pStyle w:val="Step1"/>
        <w:numPr>
          <w:ilvl w:val="0"/>
          <w:numId w:val="83"/>
        </w:numPr>
        <w:ind w:left="900" w:hanging="540"/>
        <w:rPr>
          <w:rFonts w:eastAsia="Calibri"/>
        </w:rPr>
      </w:pPr>
      <w:r w:rsidRPr="00642427">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964" w14:textId="77777777" w:rsidR="003674EF" w:rsidRPr="00642427" w:rsidRDefault="003674EF" w:rsidP="00BB6154">
      <w:pPr>
        <w:pStyle w:val="Step1"/>
      </w:pPr>
      <w:r w:rsidRPr="00642427">
        <w:t>System.out</w:t>
      </w:r>
    </w:p>
    <w:p w14:paraId="44C88965" w14:textId="77777777" w:rsidR="003674EF" w:rsidRPr="00642427" w:rsidRDefault="003674EF" w:rsidP="00642427">
      <w:pPr>
        <w:pStyle w:val="Bullet3"/>
        <w:rPr>
          <w:rFonts w:eastAsia="Calibri"/>
        </w:rPr>
      </w:pPr>
      <w:r w:rsidRPr="00642427">
        <w:rPr>
          <w:rFonts w:eastAsia="Calibri"/>
        </w:rPr>
        <w:t>Log File Rotation: File Size:</w:t>
      </w:r>
      <w:r w:rsidR="00982F89" w:rsidRPr="00642427">
        <w:rPr>
          <w:rFonts w:eastAsia="Calibri"/>
        </w:rPr>
        <w:t xml:space="preserve"> </w:t>
      </w:r>
      <w:r w:rsidRPr="00642427">
        <w:rPr>
          <w:rFonts w:eastAsia="Calibri"/>
        </w:rPr>
        <w:t>5MB Maximum size.</w:t>
      </w:r>
      <w:r w:rsidR="00982F89" w:rsidRPr="00642427">
        <w:rPr>
          <w:rFonts w:eastAsia="Calibri"/>
        </w:rPr>
        <w:t xml:space="preserve"> </w:t>
      </w:r>
      <w:r w:rsidRPr="00642427">
        <w:rPr>
          <w:rFonts w:eastAsia="Calibri"/>
        </w:rPr>
        <w:t>Maximum # of historical log files: 30</w:t>
      </w:r>
    </w:p>
    <w:p w14:paraId="44C88966" w14:textId="77777777" w:rsidR="003674EF" w:rsidRPr="00642427" w:rsidRDefault="003674EF" w:rsidP="00BB6154">
      <w:pPr>
        <w:pStyle w:val="Step1"/>
      </w:pPr>
      <w:r w:rsidRPr="00642427">
        <w:t>System.err</w:t>
      </w:r>
    </w:p>
    <w:p w14:paraId="44C88967" w14:textId="77777777" w:rsidR="003674EF" w:rsidRPr="00642427" w:rsidRDefault="003674EF" w:rsidP="00642427">
      <w:pPr>
        <w:pStyle w:val="Bullet3"/>
        <w:rPr>
          <w:rFonts w:eastAsia="Calibri"/>
        </w:rPr>
      </w:pPr>
      <w:r w:rsidRPr="00642427">
        <w:rPr>
          <w:rFonts w:eastAsia="Calibri"/>
        </w:rPr>
        <w:t>Log File Rotation: File Size:</w:t>
      </w:r>
      <w:r w:rsidR="00982F89" w:rsidRPr="00642427">
        <w:rPr>
          <w:rFonts w:eastAsia="Calibri"/>
        </w:rPr>
        <w:t xml:space="preserve"> </w:t>
      </w:r>
      <w:r w:rsidRPr="00642427">
        <w:rPr>
          <w:rFonts w:eastAsia="Calibri"/>
        </w:rPr>
        <w:t>5MB Maximum size.</w:t>
      </w:r>
      <w:r w:rsidR="00982F89" w:rsidRPr="00642427">
        <w:rPr>
          <w:rFonts w:eastAsia="Calibri"/>
        </w:rPr>
        <w:t xml:space="preserve"> </w:t>
      </w:r>
      <w:r w:rsidRPr="00642427">
        <w:rPr>
          <w:rFonts w:eastAsia="Calibri"/>
        </w:rPr>
        <w:t>Maximum # of historical log files: 30</w:t>
      </w:r>
    </w:p>
    <w:p w14:paraId="44C88968" w14:textId="77777777" w:rsidR="003674EF" w:rsidRPr="00642427" w:rsidRDefault="003674EF" w:rsidP="00642427">
      <w:pPr>
        <w:pStyle w:val="Step1"/>
        <w:rPr>
          <w:rFonts w:eastAsia="Calibri"/>
        </w:rPr>
      </w:pPr>
      <w:r w:rsidRPr="00642427">
        <w:rPr>
          <w:rFonts w:eastAsia="Calibri"/>
        </w:rPr>
        <w:t xml:space="preserve"> Click OK, then click Save (directly to the master configuration):</w:t>
      </w:r>
    </w:p>
    <w:p w14:paraId="44C88969" w14:textId="77777777" w:rsidR="003674EF" w:rsidRPr="00642427" w:rsidRDefault="003674EF" w:rsidP="00642427">
      <w:pPr>
        <w:pStyle w:val="Step1"/>
        <w:rPr>
          <w:rFonts w:eastAsia="Calibri"/>
        </w:rPr>
      </w:pPr>
      <w:r w:rsidRPr="00642427">
        <w:rPr>
          <w:rFonts w:eastAsia="Calibri"/>
        </w:rPr>
        <w:t>Select the</w:t>
      </w:r>
      <w:r w:rsidR="00982F89" w:rsidRPr="00642427">
        <w:rPr>
          <w:rFonts w:eastAsia="Calibri"/>
        </w:rPr>
        <w:t xml:space="preserve"> </w:t>
      </w:r>
      <w:r w:rsidRPr="00642427">
        <w:rPr>
          <w:rFonts w:eastAsia="Calibri"/>
        </w:rPr>
        <w:t>Application Server, Server Infrastructure, Java and Process Management, Monitoring policy:</w:t>
      </w:r>
    </w:p>
    <w:p w14:paraId="44C8896A" w14:textId="77777777" w:rsidR="003674EF" w:rsidRPr="00642427" w:rsidRDefault="003674EF" w:rsidP="00642427">
      <w:pPr>
        <w:pStyle w:val="Step1"/>
        <w:rPr>
          <w:rFonts w:eastAsia="Calibri"/>
        </w:rPr>
      </w:pPr>
      <w:r w:rsidRPr="00642427">
        <w:rPr>
          <w:rFonts w:eastAsia="Calibri"/>
        </w:rPr>
        <w:t>Change the node restart state to RUNNING</w:t>
      </w:r>
    </w:p>
    <w:p w14:paraId="44C8896B" w14:textId="77777777" w:rsidR="003674EF" w:rsidRDefault="00810118" w:rsidP="00642427">
      <w:pPr>
        <w:pStyle w:val="Step1"/>
        <w:rPr>
          <w:rFonts w:eastAsia="Calibri"/>
        </w:rPr>
      </w:pPr>
      <w:r w:rsidRPr="00642427">
        <w:rPr>
          <w:rFonts w:eastAsia="Calibri"/>
        </w:rPr>
        <w:t>Click</w:t>
      </w:r>
      <w:r w:rsidR="003674EF" w:rsidRPr="00642427">
        <w:rPr>
          <w:rFonts w:eastAsia="Calibri"/>
        </w:rPr>
        <w:t xml:space="preserve"> Apply button and Save link to reflect the changes into the Master Configuration file.</w:t>
      </w:r>
    </w:p>
    <w:p w14:paraId="3B7B2290" w14:textId="77777777" w:rsidR="00F77D9B" w:rsidRDefault="00F77D9B" w:rsidP="00F77D9B">
      <w:pPr>
        <w:pStyle w:val="Step1"/>
        <w:numPr>
          <w:ilvl w:val="0"/>
          <w:numId w:val="0"/>
        </w:numPr>
        <w:rPr>
          <w:rFonts w:eastAsia="Calibri"/>
        </w:rPr>
      </w:pPr>
    </w:p>
    <w:p w14:paraId="0AD8E70E" w14:textId="622B7DE8" w:rsidR="00F77D9B" w:rsidRDefault="00F77D9B" w:rsidP="00F77D9B">
      <w:pPr>
        <w:pStyle w:val="Heading3"/>
        <w:rPr>
          <w:rFonts w:eastAsia="Calibri"/>
          <w:noProof/>
        </w:rPr>
      </w:pPr>
      <w:r>
        <w:rPr>
          <w:rFonts w:eastAsia="Calibri"/>
          <w:noProof/>
        </w:rPr>
        <w:t>AUS Cache Refresh</w:t>
      </w:r>
    </w:p>
    <w:p w14:paraId="3E24A894" w14:textId="77777777" w:rsidR="00F77D9B" w:rsidRPr="00F77D9B" w:rsidRDefault="00F77D9B" w:rsidP="00F77D9B">
      <w:pPr>
        <w:spacing w:after="120"/>
      </w:pPr>
      <w:r w:rsidRPr="00736F76">
        <w:rPr>
          <w:color w:val="595959" w:themeColor="text1" w:themeTint="A6"/>
        </w:rPr>
        <w:t xml:space="preserve">1. </w:t>
      </w:r>
      <w:r w:rsidRPr="00F77D9B">
        <w:t>Login to the admin console on AUS Node 01</w:t>
      </w:r>
    </w:p>
    <w:p w14:paraId="1F63FADA" w14:textId="77777777" w:rsidR="00F77D9B" w:rsidRPr="00F77D9B" w:rsidRDefault="00F77D9B" w:rsidP="00F77D9B">
      <w:pPr>
        <w:spacing w:after="120"/>
      </w:pPr>
      <w:r w:rsidRPr="00F77D9B">
        <w:t xml:space="preserve">2. Navigate to Servers </w:t>
      </w:r>
      <w:r w:rsidRPr="00F77D9B">
        <w:sym w:font="Wingdings" w:char="F0E0"/>
      </w:r>
      <w:r w:rsidRPr="00F77D9B">
        <w:t xml:space="preserve"> Server Types </w:t>
      </w:r>
      <w:r w:rsidRPr="00F77D9B">
        <w:sym w:font="Wingdings" w:char="F0E0"/>
      </w:r>
      <w:r w:rsidRPr="00F77D9B">
        <w:t xml:space="preserve"> WebSphere application servers</w:t>
      </w:r>
    </w:p>
    <w:p w14:paraId="599B42CD" w14:textId="77777777" w:rsidR="00F77D9B" w:rsidRPr="00F77D9B" w:rsidRDefault="00F77D9B" w:rsidP="00F77D9B">
      <w:pPr>
        <w:spacing w:after="120"/>
      </w:pPr>
      <w:r w:rsidRPr="00F77D9B">
        <w:t>3. Select the AUS 01  server</w:t>
      </w:r>
    </w:p>
    <w:p w14:paraId="345EA8DC" w14:textId="77777777" w:rsidR="00F77D9B" w:rsidRPr="00F77D9B" w:rsidRDefault="00F77D9B" w:rsidP="00F77D9B">
      <w:pPr>
        <w:spacing w:after="120"/>
      </w:pPr>
      <w:r w:rsidRPr="00F77D9B">
        <w:t>4. Under Communications, select Ports</w:t>
      </w:r>
    </w:p>
    <w:p w14:paraId="2E80D976" w14:textId="77777777" w:rsidR="00F77D9B" w:rsidRPr="00F77D9B" w:rsidRDefault="00F77D9B" w:rsidP="00F77D9B">
      <w:pPr>
        <w:spacing w:after="120"/>
      </w:pPr>
      <w:r w:rsidRPr="00F77D9B">
        <w:rPr>
          <w:noProof/>
        </w:rPr>
        <w:drawing>
          <wp:inline distT="0" distB="0" distL="0" distR="0" wp14:anchorId="6C3E61B6" wp14:editId="3C68C1B9">
            <wp:extent cx="2545690" cy="2505956"/>
            <wp:effectExtent l="19050" t="19050" r="26670" b="279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64840" cy="2524808"/>
                    </a:xfrm>
                    <a:prstGeom prst="rect">
                      <a:avLst/>
                    </a:prstGeom>
                    <a:noFill/>
                    <a:ln>
                      <a:solidFill>
                        <a:srgbClr val="4F81BD"/>
                      </a:solidFill>
                    </a:ln>
                  </pic:spPr>
                </pic:pic>
              </a:graphicData>
            </a:graphic>
          </wp:inline>
        </w:drawing>
      </w:r>
    </w:p>
    <w:p w14:paraId="20236008" w14:textId="77777777" w:rsidR="00F77D9B" w:rsidRPr="00F77D9B" w:rsidRDefault="00F77D9B" w:rsidP="00F77D9B">
      <w:pPr>
        <w:spacing w:after="120"/>
      </w:pPr>
      <w:r w:rsidRPr="00F77D9B">
        <w:t xml:space="preserve">5. Record the </w:t>
      </w:r>
      <w:r w:rsidRPr="00F77D9B">
        <w:rPr>
          <w:b/>
        </w:rPr>
        <w:t>Port</w:t>
      </w:r>
      <w:r w:rsidRPr="00F77D9B">
        <w:t xml:space="preserve"> for </w:t>
      </w:r>
      <w:r w:rsidRPr="00F77D9B">
        <w:rPr>
          <w:b/>
        </w:rPr>
        <w:t>WC_defaulthost</w:t>
      </w:r>
      <w:r w:rsidRPr="00F77D9B">
        <w:t xml:space="preserve"> . This is the port number used for adding the default host.</w:t>
      </w:r>
    </w:p>
    <w:p w14:paraId="0827D66C" w14:textId="77777777" w:rsidR="00F77D9B" w:rsidRPr="00F77D9B" w:rsidRDefault="00F77D9B" w:rsidP="00F77D9B">
      <w:pPr>
        <w:spacing w:after="120"/>
        <w:rPr>
          <w:b/>
        </w:rPr>
      </w:pPr>
    </w:p>
    <w:p w14:paraId="7B599398" w14:textId="77777777" w:rsidR="00F77D9B" w:rsidRPr="00F77D9B" w:rsidRDefault="00F77D9B" w:rsidP="00942D2A">
      <w:pPr>
        <w:pStyle w:val="Heading3"/>
      </w:pPr>
      <w:r w:rsidRPr="00F77D9B">
        <w:t>Add Virtual Host AUS Alias</w:t>
      </w:r>
    </w:p>
    <w:p w14:paraId="36802E6C" w14:textId="77777777" w:rsidR="00F77D9B" w:rsidRPr="00F77D9B" w:rsidRDefault="00F77D9B" w:rsidP="00F77D9B">
      <w:pPr>
        <w:spacing w:after="120"/>
      </w:pPr>
      <w:r w:rsidRPr="00F77D9B">
        <w:t xml:space="preserve">6. Select </w:t>
      </w:r>
      <w:r w:rsidRPr="00F77D9B">
        <w:rPr>
          <w:b/>
        </w:rPr>
        <w:t>Environment</w:t>
      </w:r>
      <w:r w:rsidRPr="00F77D9B">
        <w:t xml:space="preserve"> </w:t>
      </w:r>
      <w:r w:rsidRPr="00F77D9B">
        <w:sym w:font="Wingdings" w:char="F0E0"/>
      </w:r>
      <w:r w:rsidRPr="00F77D9B">
        <w:t xml:space="preserve"> </w:t>
      </w:r>
      <w:r w:rsidRPr="00F77D9B">
        <w:rPr>
          <w:b/>
        </w:rPr>
        <w:t>Virtual hosts</w:t>
      </w:r>
      <w:r w:rsidRPr="00F77D9B">
        <w:t xml:space="preserve"> </w:t>
      </w:r>
      <w:r w:rsidRPr="00F77D9B">
        <w:sym w:font="Wingdings" w:char="F0E0"/>
      </w:r>
      <w:r w:rsidRPr="00F77D9B">
        <w:t xml:space="preserve"> </w:t>
      </w:r>
      <w:r w:rsidRPr="00F77D9B">
        <w:rPr>
          <w:b/>
        </w:rPr>
        <w:t>default_host</w:t>
      </w:r>
    </w:p>
    <w:p w14:paraId="6E81B6FB" w14:textId="77777777" w:rsidR="00F77D9B" w:rsidRPr="00F77D9B" w:rsidRDefault="00F77D9B" w:rsidP="00F77D9B">
      <w:pPr>
        <w:spacing w:after="120"/>
      </w:pPr>
      <w:r w:rsidRPr="00F77D9B">
        <w:rPr>
          <w:noProof/>
        </w:rPr>
        <w:drawing>
          <wp:inline distT="0" distB="0" distL="0" distR="0" wp14:anchorId="5D0ECE9A" wp14:editId="4509A687">
            <wp:extent cx="3890440" cy="2223821"/>
            <wp:effectExtent l="19050" t="19050" r="15240" b="2413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5704" cy="2226830"/>
                    </a:xfrm>
                    <a:prstGeom prst="rect">
                      <a:avLst/>
                    </a:prstGeom>
                    <a:noFill/>
                    <a:ln>
                      <a:solidFill>
                        <a:srgbClr val="4F81BD"/>
                      </a:solidFill>
                    </a:ln>
                  </pic:spPr>
                </pic:pic>
              </a:graphicData>
            </a:graphic>
          </wp:inline>
        </w:drawing>
      </w:r>
    </w:p>
    <w:p w14:paraId="01559B8C" w14:textId="77777777" w:rsidR="00F77D9B" w:rsidRPr="00F77D9B" w:rsidRDefault="00F77D9B" w:rsidP="00F77D9B">
      <w:pPr>
        <w:spacing w:after="120"/>
      </w:pPr>
      <w:r w:rsidRPr="00F77D9B">
        <w:t xml:space="preserve">7. Select </w:t>
      </w:r>
      <w:r w:rsidRPr="00F77D9B">
        <w:rPr>
          <w:b/>
        </w:rPr>
        <w:t>Host Aliases</w:t>
      </w:r>
    </w:p>
    <w:p w14:paraId="4C3CEDC0" w14:textId="77777777" w:rsidR="00F77D9B" w:rsidRPr="00F77D9B" w:rsidRDefault="00F77D9B" w:rsidP="00F77D9B">
      <w:pPr>
        <w:spacing w:after="120"/>
      </w:pPr>
      <w:r w:rsidRPr="00F77D9B">
        <w:rPr>
          <w:noProof/>
        </w:rPr>
        <w:drawing>
          <wp:inline distT="0" distB="0" distL="0" distR="0" wp14:anchorId="7D3B6644" wp14:editId="6ACF377C">
            <wp:extent cx="3889907" cy="1507152"/>
            <wp:effectExtent l="19050" t="19050" r="15875" b="171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5019" cy="1513007"/>
                    </a:xfrm>
                    <a:prstGeom prst="rect">
                      <a:avLst/>
                    </a:prstGeom>
                    <a:noFill/>
                    <a:ln>
                      <a:solidFill>
                        <a:srgbClr val="4F81BD"/>
                      </a:solidFill>
                    </a:ln>
                  </pic:spPr>
                </pic:pic>
              </a:graphicData>
            </a:graphic>
          </wp:inline>
        </w:drawing>
      </w:r>
    </w:p>
    <w:p w14:paraId="5879B8D0" w14:textId="77777777" w:rsidR="00F77D9B" w:rsidRPr="00F77D9B" w:rsidRDefault="00F77D9B" w:rsidP="00F77D9B">
      <w:pPr>
        <w:spacing w:after="120"/>
      </w:pPr>
    </w:p>
    <w:p w14:paraId="50B3F59A" w14:textId="77777777" w:rsidR="00F77D9B" w:rsidRPr="00F77D9B" w:rsidRDefault="00F77D9B" w:rsidP="00F77D9B">
      <w:pPr>
        <w:spacing w:after="120"/>
      </w:pPr>
      <w:r w:rsidRPr="00F77D9B">
        <w:t xml:space="preserve">8. Select </w:t>
      </w:r>
      <w:r w:rsidRPr="00F77D9B">
        <w:rPr>
          <w:b/>
        </w:rPr>
        <w:t>New</w:t>
      </w:r>
      <w:r w:rsidRPr="00F77D9B">
        <w:t xml:space="preserve"> to create a new host alias. </w:t>
      </w:r>
      <w:r w:rsidRPr="00F77D9B">
        <w:rPr>
          <w:b/>
          <w:i/>
        </w:rPr>
        <w:t>Note: steps 4 – 7 will need to be done for Host Name * and the DNS name of the secondary server. Both will have the same Port.</w:t>
      </w:r>
    </w:p>
    <w:p w14:paraId="22E20052" w14:textId="77777777" w:rsidR="00F77D9B" w:rsidRPr="00F77D9B" w:rsidRDefault="00F77D9B" w:rsidP="00F77D9B">
      <w:pPr>
        <w:spacing w:after="120"/>
      </w:pPr>
      <w:r w:rsidRPr="00F77D9B">
        <w:t>9. Enter * for Host Name and under Port enter the value from step 5 above.</w:t>
      </w:r>
    </w:p>
    <w:p w14:paraId="5333086E" w14:textId="77777777" w:rsidR="00F77D9B" w:rsidRPr="00F77D9B" w:rsidRDefault="00F77D9B" w:rsidP="00F77D9B">
      <w:pPr>
        <w:spacing w:after="120"/>
      </w:pPr>
      <w:r w:rsidRPr="00F77D9B">
        <w:t xml:space="preserve">10. Click </w:t>
      </w:r>
      <w:r w:rsidRPr="00F77D9B">
        <w:rPr>
          <w:b/>
        </w:rPr>
        <w:t>Apply</w:t>
      </w:r>
      <w:r w:rsidRPr="00F77D9B">
        <w:t xml:space="preserve"> to apply the changes.</w:t>
      </w:r>
    </w:p>
    <w:p w14:paraId="67D7381A" w14:textId="77777777" w:rsidR="00F77D9B" w:rsidRPr="00F77D9B" w:rsidRDefault="00F77D9B" w:rsidP="00F77D9B">
      <w:pPr>
        <w:spacing w:after="120"/>
      </w:pPr>
      <w:r w:rsidRPr="00F77D9B">
        <w:t xml:space="preserve">11. Click </w:t>
      </w:r>
      <w:r w:rsidRPr="00F77D9B">
        <w:rPr>
          <w:b/>
        </w:rPr>
        <w:t>Save</w:t>
      </w:r>
      <w:r w:rsidRPr="00F77D9B">
        <w:t xml:space="preserve"> to save the changes.</w:t>
      </w:r>
    </w:p>
    <w:p w14:paraId="46903CF9" w14:textId="77777777" w:rsidR="00F77D9B" w:rsidRPr="00F77D9B" w:rsidRDefault="00F77D9B" w:rsidP="00F77D9B">
      <w:pPr>
        <w:spacing w:after="120"/>
      </w:pPr>
      <w:r w:rsidRPr="00F77D9B">
        <w:t xml:space="preserve">12.  Select </w:t>
      </w:r>
      <w:r w:rsidRPr="00F77D9B">
        <w:rPr>
          <w:b/>
        </w:rPr>
        <w:t>New</w:t>
      </w:r>
      <w:r w:rsidRPr="00F77D9B">
        <w:t xml:space="preserve"> to create a new host alias.</w:t>
      </w:r>
    </w:p>
    <w:p w14:paraId="267FFC24" w14:textId="77777777" w:rsidR="00F77D9B" w:rsidRPr="00F77D9B" w:rsidRDefault="00F77D9B" w:rsidP="00F77D9B">
      <w:pPr>
        <w:spacing w:after="120"/>
      </w:pPr>
      <w:r w:rsidRPr="00F77D9B">
        <w:t>13. Enter the AUS 01 server DNS name for Host Name and under Port enter the value from step 5 above.</w:t>
      </w:r>
    </w:p>
    <w:p w14:paraId="16F8C932" w14:textId="77777777" w:rsidR="00F77D9B" w:rsidRPr="00F77D9B" w:rsidRDefault="00F77D9B" w:rsidP="00F77D9B">
      <w:pPr>
        <w:spacing w:after="120"/>
      </w:pPr>
      <w:r w:rsidRPr="00F77D9B">
        <w:t xml:space="preserve">14. Click </w:t>
      </w:r>
      <w:r w:rsidRPr="00F77D9B">
        <w:rPr>
          <w:b/>
        </w:rPr>
        <w:t>Apply</w:t>
      </w:r>
      <w:r w:rsidRPr="00F77D9B">
        <w:t xml:space="preserve"> to apply the changes.</w:t>
      </w:r>
    </w:p>
    <w:p w14:paraId="614B4E04" w14:textId="77777777" w:rsidR="00F77D9B" w:rsidRPr="00F77D9B" w:rsidRDefault="00F77D9B" w:rsidP="00F77D9B">
      <w:pPr>
        <w:spacing w:after="120"/>
      </w:pPr>
      <w:r w:rsidRPr="00F77D9B">
        <w:t xml:space="preserve">15. Click </w:t>
      </w:r>
      <w:r w:rsidRPr="00F77D9B">
        <w:rPr>
          <w:b/>
        </w:rPr>
        <w:t>Save</w:t>
      </w:r>
      <w:r w:rsidRPr="00F77D9B">
        <w:t xml:space="preserve"> to save the changes.</w:t>
      </w:r>
    </w:p>
    <w:p w14:paraId="20FCDAE7" w14:textId="77777777" w:rsidR="00F77D9B" w:rsidRPr="00F77D9B" w:rsidRDefault="00F77D9B" w:rsidP="00F77D9B">
      <w:pPr>
        <w:spacing w:after="120"/>
      </w:pPr>
      <w:r w:rsidRPr="00F77D9B">
        <w:rPr>
          <w:noProof/>
        </w:rPr>
        <w:drawing>
          <wp:inline distT="0" distB="0" distL="0" distR="0" wp14:anchorId="2A9088C2" wp14:editId="05DB45EF">
            <wp:extent cx="5876925" cy="2513330"/>
            <wp:effectExtent l="19050" t="19050" r="28575" b="203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6925" cy="2513330"/>
                    </a:xfrm>
                    <a:prstGeom prst="rect">
                      <a:avLst/>
                    </a:prstGeom>
                    <a:noFill/>
                    <a:ln>
                      <a:solidFill>
                        <a:srgbClr val="4F81BD"/>
                      </a:solidFill>
                    </a:ln>
                  </pic:spPr>
                </pic:pic>
              </a:graphicData>
            </a:graphic>
          </wp:inline>
        </w:drawing>
      </w:r>
    </w:p>
    <w:p w14:paraId="1F669587" w14:textId="77777777" w:rsidR="00F77D9B" w:rsidRPr="00F77D9B" w:rsidRDefault="00F77D9B" w:rsidP="00F77D9B">
      <w:pPr>
        <w:spacing w:after="120"/>
      </w:pPr>
    </w:p>
    <w:p w14:paraId="3D832C11" w14:textId="77777777" w:rsidR="00F77D9B" w:rsidRPr="00F77D9B" w:rsidRDefault="00F77D9B" w:rsidP="00F77D9B">
      <w:pPr>
        <w:spacing w:after="120"/>
      </w:pPr>
      <w:r w:rsidRPr="00F77D9B">
        <w:t>16. Perform the same steps for AUS 02 server.</w:t>
      </w:r>
    </w:p>
    <w:p w14:paraId="7DE9BBDC" w14:textId="77777777" w:rsidR="00F77D9B" w:rsidRDefault="00F77D9B" w:rsidP="00F77D9B">
      <w:pPr>
        <w:pStyle w:val="Step1"/>
        <w:numPr>
          <w:ilvl w:val="0"/>
          <w:numId w:val="0"/>
        </w:numPr>
        <w:rPr>
          <w:rFonts w:eastAsia="Calibri"/>
        </w:rPr>
      </w:pPr>
    </w:p>
    <w:p w14:paraId="65BA7E1A" w14:textId="2659A864" w:rsidR="00B05C0E" w:rsidRDefault="0052243A" w:rsidP="00B05C0E">
      <w:pPr>
        <w:pStyle w:val="Heading3"/>
        <w:rPr>
          <w:rFonts w:eastAsia="Calibri"/>
          <w:noProof/>
        </w:rPr>
      </w:pPr>
      <w:r>
        <w:rPr>
          <w:rFonts w:eastAsia="Calibri"/>
          <w:noProof/>
        </w:rPr>
        <w:t>Shared Libraries</w:t>
      </w:r>
      <w:r w:rsidR="00B05C0E" w:rsidRPr="00FB5A05">
        <w:rPr>
          <w:rFonts w:eastAsia="Calibri"/>
          <w:noProof/>
        </w:rPr>
        <w:t>: WAS</w:t>
      </w:r>
      <w:r w:rsidR="00B05C0E">
        <w:rPr>
          <w:rFonts w:eastAsia="Calibri"/>
          <w:noProof/>
        </w:rPr>
        <w:t>4</w:t>
      </w:r>
      <w:r w:rsidR="00B05C0E" w:rsidRPr="00FB5A05">
        <w:rPr>
          <w:rFonts w:eastAsia="Calibri"/>
          <w:noProof/>
        </w:rPr>
        <w:t xml:space="preserve"> Server </w:t>
      </w:r>
      <w:r w:rsidR="00B05C0E">
        <w:rPr>
          <w:rFonts w:eastAsia="Calibri"/>
          <w:noProof/>
        </w:rPr>
        <w:t>–AUS</w:t>
      </w:r>
    </w:p>
    <w:p w14:paraId="50DE2EB6" w14:textId="77777777" w:rsidR="00BC6A7E" w:rsidRDefault="00BC6A7E" w:rsidP="00045270">
      <w:pPr>
        <w:pStyle w:val="ListParagraph"/>
        <w:numPr>
          <w:ilvl w:val="0"/>
          <w:numId w:val="212"/>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76B2EC22" w14:textId="77777777" w:rsidR="00BC6A7E" w:rsidRPr="008F5C40" w:rsidRDefault="00BC6A7E" w:rsidP="00045270">
      <w:pPr>
        <w:pStyle w:val="ListParagraph"/>
        <w:numPr>
          <w:ilvl w:val="0"/>
          <w:numId w:val="212"/>
        </w:numPr>
      </w:pPr>
      <w:r>
        <w:rPr>
          <w:rFonts w:asciiTheme="minorHAnsi" w:hAnsiTheme="minorHAnsi" w:cstheme="minorHAnsi"/>
          <w:sz w:val="18"/>
          <w:szCs w:val="18"/>
        </w:rPr>
        <w:t>Delete the PORTAL and LOS libraries</w:t>
      </w:r>
    </w:p>
    <w:p w14:paraId="53E92876" w14:textId="77777777" w:rsidR="008F5C40" w:rsidRDefault="008F5C40" w:rsidP="008F5C40">
      <w:pPr>
        <w:pStyle w:val="ListParagraph"/>
        <w:numPr>
          <w:ilvl w:val="0"/>
          <w:numId w:val="212"/>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AUS_Library</w:t>
      </w:r>
    </w:p>
    <w:p w14:paraId="6B3F0F3F" w14:textId="77777777" w:rsidR="008F5C40" w:rsidRPr="00633171" w:rsidRDefault="008F5C40" w:rsidP="008F5C40">
      <w:pPr>
        <w:pStyle w:val="ListParagraph"/>
        <w:numPr>
          <w:ilvl w:val="0"/>
          <w:numId w:val="212"/>
        </w:numPr>
        <w:rPr>
          <w:rFonts w:asciiTheme="minorHAnsi" w:hAnsiTheme="minorHAnsi" w:cstheme="minorHAnsi"/>
          <w:sz w:val="18"/>
          <w:szCs w:val="18"/>
        </w:rPr>
      </w:pPr>
      <w:r>
        <w:rPr>
          <w:rFonts w:asciiTheme="minorHAnsi" w:hAnsiTheme="minorHAnsi" w:cstheme="minorHAnsi"/>
          <w:sz w:val="18"/>
          <w:szCs w:val="18"/>
        </w:rPr>
        <w:t>Verify xercesImpl.jar is removed from the AUS_Library</w:t>
      </w:r>
    </w:p>
    <w:p w14:paraId="026674BB" w14:textId="77777777" w:rsidR="00B05C0E" w:rsidRDefault="00B05C0E" w:rsidP="00045270">
      <w:pPr>
        <w:pStyle w:val="ListParagraph"/>
        <w:numPr>
          <w:ilvl w:val="0"/>
          <w:numId w:val="212"/>
        </w:numPr>
      </w:pPr>
      <w:r w:rsidRPr="00AD7F5F">
        <w:t xml:space="preserve">From the WebSphere admin console – Select: Environment </w:t>
      </w:r>
      <w:r w:rsidRPr="00AD7F5F">
        <w:sym w:font="Wingdings" w:char="F0E0"/>
      </w:r>
      <w:r w:rsidRPr="00AD7F5F">
        <w:t xml:space="preserve"> Shared libraries</w:t>
      </w:r>
    </w:p>
    <w:p w14:paraId="2F98E162" w14:textId="77777777" w:rsidR="00B05C0E" w:rsidRDefault="00B05C0E" w:rsidP="00045270">
      <w:pPr>
        <w:pStyle w:val="ListParagraph"/>
        <w:numPr>
          <w:ilvl w:val="0"/>
          <w:numId w:val="212"/>
        </w:numPr>
      </w:pPr>
      <w:r>
        <w:t>Select the appropriate app, node and server from the dropdown list</w:t>
      </w:r>
    </w:p>
    <w:p w14:paraId="170B2FF8" w14:textId="77777777" w:rsidR="00B05C0E" w:rsidRDefault="00B05C0E" w:rsidP="00B05C0E">
      <w:pPr>
        <w:pStyle w:val="ListParagraph"/>
        <w:ind w:left="1440"/>
      </w:pPr>
      <w:r>
        <w:rPr>
          <w:noProof/>
        </w:rPr>
        <w:drawing>
          <wp:inline distT="0" distB="0" distL="0" distR="0" wp14:anchorId="11D00A61" wp14:editId="4ACA05F3">
            <wp:extent cx="2419350" cy="304353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23005" cy="3048129"/>
                    </a:xfrm>
                    <a:prstGeom prst="rect">
                      <a:avLst/>
                    </a:prstGeom>
                  </pic:spPr>
                </pic:pic>
              </a:graphicData>
            </a:graphic>
          </wp:inline>
        </w:drawing>
      </w:r>
    </w:p>
    <w:p w14:paraId="233BEC87" w14:textId="77777777" w:rsidR="00B05C0E" w:rsidRDefault="00B05C0E" w:rsidP="00045270">
      <w:pPr>
        <w:pStyle w:val="ListParagraph"/>
        <w:numPr>
          <w:ilvl w:val="0"/>
          <w:numId w:val="212"/>
        </w:numPr>
      </w:pPr>
      <w:r>
        <w:t>Select New</w:t>
      </w:r>
    </w:p>
    <w:p w14:paraId="4CEDA9B2" w14:textId="77777777" w:rsidR="00B05C0E" w:rsidRDefault="00B05C0E" w:rsidP="00045270">
      <w:pPr>
        <w:pStyle w:val="ListParagraph"/>
        <w:numPr>
          <w:ilvl w:val="0"/>
          <w:numId w:val="212"/>
        </w:numPr>
      </w:pPr>
      <w:r>
        <w:t>Enter the following:</w:t>
      </w:r>
    </w:p>
    <w:p w14:paraId="5493E369" w14:textId="1A38802D" w:rsidR="00B05C0E" w:rsidRPr="00633171" w:rsidRDefault="00B05C0E" w:rsidP="00045270">
      <w:pPr>
        <w:pStyle w:val="ListParagraph"/>
        <w:numPr>
          <w:ilvl w:val="1"/>
          <w:numId w:val="212"/>
        </w:numPr>
      </w:pPr>
      <w:r>
        <w:t xml:space="preserve">Name = </w:t>
      </w:r>
      <w:r>
        <w:rPr>
          <w:rFonts w:eastAsia="Times New Roman"/>
          <w:color w:val="000000"/>
          <w:szCs w:val="18"/>
        </w:rPr>
        <w:t>AUS</w:t>
      </w:r>
      <w:r w:rsidRPr="00AD7F5F">
        <w:rPr>
          <w:rFonts w:eastAsia="Times New Roman"/>
          <w:color w:val="000000"/>
          <w:szCs w:val="18"/>
        </w:rPr>
        <w:t>_SHARED_LIBRARY_NODE0</w:t>
      </w:r>
      <w:r>
        <w:rPr>
          <w:rFonts w:eastAsia="Times New Roman"/>
          <w:color w:val="000000"/>
          <w:szCs w:val="18"/>
        </w:rPr>
        <w:t>2</w:t>
      </w:r>
    </w:p>
    <w:p w14:paraId="48881381" w14:textId="77777777" w:rsidR="00B05C0E" w:rsidRPr="006A73B8" w:rsidRDefault="00B05C0E" w:rsidP="00045270">
      <w:pPr>
        <w:pStyle w:val="ListParagraph"/>
        <w:numPr>
          <w:ilvl w:val="1"/>
          <w:numId w:val="212"/>
        </w:numPr>
      </w:pPr>
      <w:r>
        <w:rPr>
          <w:rFonts w:eastAsia="Times New Roman"/>
          <w:color w:val="000000"/>
          <w:szCs w:val="18"/>
        </w:rPr>
        <w:t xml:space="preserve">Classpath = </w:t>
      </w:r>
      <w:r w:rsidRPr="00AD7F5F">
        <w:rPr>
          <w:rFonts w:eastAsia="Times New Roman"/>
          <w:color w:val="000000"/>
          <w:szCs w:val="18"/>
        </w:rPr>
        <w:t>F</w:t>
      </w:r>
      <w:r>
        <w:rPr>
          <w:rFonts w:eastAsia="Times New Roman"/>
          <w:color w:val="000000"/>
          <w:szCs w:val="18"/>
        </w:rPr>
        <w:t>:\WEBSPHERE_SHARED_LIBRARIES\AUS</w:t>
      </w:r>
      <w:r w:rsidRPr="00AD7F5F">
        <w:rPr>
          <w:rFonts w:eastAsia="Times New Roman"/>
          <w:color w:val="000000"/>
          <w:szCs w:val="18"/>
        </w:rPr>
        <w:t>_LIBRARY</w:t>
      </w:r>
    </w:p>
    <w:p w14:paraId="276105F8" w14:textId="77777777" w:rsidR="00B05C0E" w:rsidRDefault="00B05C0E" w:rsidP="00045270">
      <w:pPr>
        <w:pStyle w:val="ListParagraph"/>
        <w:numPr>
          <w:ilvl w:val="0"/>
          <w:numId w:val="212"/>
        </w:numPr>
      </w:pPr>
      <w:r>
        <w:t>Click Apply and Save</w:t>
      </w:r>
    </w:p>
    <w:p w14:paraId="502EC738" w14:textId="77777777" w:rsidR="00B05C0E" w:rsidRPr="006A73B8" w:rsidRDefault="00B05C0E" w:rsidP="00045270">
      <w:pPr>
        <w:pStyle w:val="ListParagraph"/>
        <w:numPr>
          <w:ilvl w:val="0"/>
          <w:numId w:val="212"/>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2D9D9E2A" w14:textId="0DDD98EC" w:rsidR="00B05C0E" w:rsidRPr="006A73B8" w:rsidRDefault="00B05C0E" w:rsidP="00045270">
      <w:pPr>
        <w:pStyle w:val="ListParagraph"/>
        <w:numPr>
          <w:ilvl w:val="0"/>
          <w:numId w:val="212"/>
        </w:numPr>
      </w:pPr>
      <w:r w:rsidRPr="006A73B8">
        <w:t xml:space="preserve">Select </w:t>
      </w:r>
      <w:r>
        <w:t>LPSAUSServer02</w:t>
      </w:r>
      <w:r w:rsidRPr="00AD7F5F">
        <w:sym w:font="Wingdings" w:char="F0E0"/>
      </w:r>
      <w:r w:rsidRPr="006A73B8">
        <w:t xml:space="preserve">Server Infrastructure </w:t>
      </w:r>
      <w:r w:rsidRPr="00AD7F5F">
        <w:sym w:font="Wingdings" w:char="F0E0"/>
      </w:r>
      <w:r w:rsidRPr="006A73B8">
        <w:t xml:space="preserve"> Java and Process Management </w:t>
      </w:r>
      <w:r w:rsidRPr="00AD7F5F">
        <w:sym w:font="Wingdings" w:char="F0E0"/>
      </w:r>
      <w:r w:rsidRPr="006A73B8">
        <w:t>Class loader</w:t>
      </w:r>
    </w:p>
    <w:p w14:paraId="12C97D8A" w14:textId="77777777" w:rsidR="00B05C0E" w:rsidRDefault="00B05C0E" w:rsidP="00045270">
      <w:pPr>
        <w:pStyle w:val="Step1"/>
        <w:numPr>
          <w:ilvl w:val="0"/>
          <w:numId w:val="212"/>
        </w:numPr>
        <w:rPr>
          <w:rFonts w:eastAsia="Calibri"/>
        </w:rPr>
      </w:pPr>
      <w:r>
        <w:rPr>
          <w:rFonts w:eastAsia="Calibri"/>
        </w:rPr>
        <w:t>New</w:t>
      </w:r>
    </w:p>
    <w:p w14:paraId="56E1C729" w14:textId="77777777" w:rsidR="00B05C0E" w:rsidRDefault="00B05C0E" w:rsidP="00045270">
      <w:pPr>
        <w:pStyle w:val="Step1"/>
        <w:numPr>
          <w:ilvl w:val="0"/>
          <w:numId w:val="212"/>
        </w:numPr>
        <w:rPr>
          <w:rFonts w:eastAsia="Calibri"/>
        </w:rPr>
      </w:pPr>
      <w:r>
        <w:rPr>
          <w:rFonts w:eastAsia="Calibri"/>
        </w:rPr>
        <w:t>Verify Class loader order has “Classes loaded with parent class loader first” and choose ok</w:t>
      </w:r>
    </w:p>
    <w:p w14:paraId="2EA25A4B" w14:textId="77777777" w:rsidR="00B05C0E" w:rsidRDefault="00B05C0E" w:rsidP="00045270">
      <w:pPr>
        <w:pStyle w:val="Step1"/>
        <w:numPr>
          <w:ilvl w:val="0"/>
          <w:numId w:val="212"/>
        </w:numPr>
        <w:rPr>
          <w:rFonts w:eastAsia="Calibri"/>
        </w:rPr>
      </w:pPr>
      <w:r>
        <w:rPr>
          <w:rFonts w:eastAsia="Calibri"/>
        </w:rPr>
        <w:t>Click on the actual Classloader</w:t>
      </w:r>
    </w:p>
    <w:p w14:paraId="256EC664" w14:textId="77777777" w:rsidR="00B05C0E" w:rsidRDefault="00B05C0E" w:rsidP="00045270">
      <w:pPr>
        <w:pStyle w:val="Step1"/>
        <w:numPr>
          <w:ilvl w:val="0"/>
          <w:numId w:val="212"/>
        </w:numPr>
        <w:rPr>
          <w:rFonts w:eastAsia="Calibri"/>
        </w:rPr>
      </w:pPr>
      <w:r>
        <w:rPr>
          <w:rFonts w:eastAsia="Calibri"/>
        </w:rPr>
        <w:t>Select “shared library referenece”</w:t>
      </w:r>
    </w:p>
    <w:p w14:paraId="25BDA752" w14:textId="77777777" w:rsidR="00B05C0E" w:rsidRDefault="00B05C0E" w:rsidP="00045270">
      <w:pPr>
        <w:pStyle w:val="Step1"/>
        <w:numPr>
          <w:ilvl w:val="0"/>
          <w:numId w:val="212"/>
        </w:numPr>
        <w:rPr>
          <w:rFonts w:eastAsia="Calibri"/>
        </w:rPr>
      </w:pPr>
      <w:r>
        <w:rPr>
          <w:rFonts w:eastAsia="Calibri"/>
        </w:rPr>
        <w:t>Add</w:t>
      </w:r>
    </w:p>
    <w:p w14:paraId="77C8C915" w14:textId="77777777" w:rsidR="00B05C0E" w:rsidRPr="006A73B8" w:rsidRDefault="00B05C0E" w:rsidP="00045270">
      <w:pPr>
        <w:pStyle w:val="Step1"/>
        <w:numPr>
          <w:ilvl w:val="0"/>
          <w:numId w:val="212"/>
        </w:numPr>
        <w:rPr>
          <w:rFonts w:eastAsia="Calibri"/>
        </w:rPr>
      </w:pPr>
      <w:r w:rsidRPr="00AD7F5F">
        <w:rPr>
          <w:rFonts w:ascii="Calibri" w:eastAsia="Calibri" w:hAnsi="Calibri"/>
          <w:sz w:val="22"/>
          <w:szCs w:val="22"/>
        </w:rPr>
        <w:t xml:space="preserve">Select corresponding library name that matches the server in the drop down and </w:t>
      </w:r>
      <w:r>
        <w:rPr>
          <w:rFonts w:ascii="Calibri" w:eastAsia="Calibri" w:hAnsi="Calibri"/>
          <w:sz w:val="22"/>
          <w:szCs w:val="22"/>
        </w:rPr>
        <w:t>choose ok</w:t>
      </w:r>
    </w:p>
    <w:p w14:paraId="47DC33C2" w14:textId="6CD711BA" w:rsidR="00B05C0E" w:rsidRPr="00642427" w:rsidRDefault="00B05C0E" w:rsidP="00B05C0E">
      <w:pPr>
        <w:pStyle w:val="Step1"/>
        <w:numPr>
          <w:ilvl w:val="0"/>
          <w:numId w:val="0"/>
        </w:numPr>
        <w:rPr>
          <w:rFonts w:eastAsia="Calibri"/>
        </w:rPr>
      </w:pPr>
      <w:r>
        <w:rPr>
          <w:rFonts w:ascii="Calibri" w:eastAsia="Calibri" w:hAnsi="Calibri"/>
          <w:sz w:val="22"/>
          <w:szCs w:val="22"/>
        </w:rPr>
        <w:t>Apply and Save</w:t>
      </w:r>
    </w:p>
    <w:p w14:paraId="44C8896C" w14:textId="77777777" w:rsidR="003674EF" w:rsidRPr="00F60A12" w:rsidRDefault="003674EF" w:rsidP="003674EF">
      <w:pPr>
        <w:pStyle w:val="Heading3"/>
        <w:rPr>
          <w:rFonts w:eastAsia="Calibri"/>
          <w:noProof/>
          <w:sz w:val="26"/>
        </w:rPr>
      </w:pPr>
      <w:bookmarkStart w:id="111" w:name="_Toc400291109"/>
      <w:r w:rsidRPr="00F60A12">
        <w:rPr>
          <w:rFonts w:eastAsia="Calibri"/>
          <w:noProof/>
        </w:rPr>
        <w:t xml:space="preserve">WebSphere </w:t>
      </w:r>
      <w:r w:rsidRPr="00F60A12">
        <w:rPr>
          <w:rFonts w:eastAsia="Calibri"/>
          <w:noProof/>
          <w:u w:val="single"/>
        </w:rPr>
        <w:t>Server</w:t>
      </w:r>
      <w:r w:rsidR="00982F89">
        <w:rPr>
          <w:rFonts w:eastAsia="Calibri"/>
          <w:noProof/>
        </w:rPr>
        <w:t xml:space="preserve"> </w:t>
      </w:r>
      <w:r w:rsidRPr="00F60A12">
        <w:rPr>
          <w:rFonts w:eastAsia="Calibri"/>
          <w:noProof/>
        </w:rPr>
        <w:t>Modification: WAS4 Server -JSQLXML</w:t>
      </w:r>
      <w:bookmarkEnd w:id="111"/>
    </w:p>
    <w:p w14:paraId="44C8896D" w14:textId="77777777" w:rsidR="003674EF" w:rsidRPr="00642427" w:rsidRDefault="003674EF" w:rsidP="00986570">
      <w:pPr>
        <w:pStyle w:val="Step1"/>
        <w:numPr>
          <w:ilvl w:val="0"/>
          <w:numId w:val="84"/>
        </w:numPr>
        <w:ind w:left="900" w:hanging="540"/>
        <w:rPr>
          <w:rFonts w:eastAsia="Calibri"/>
        </w:rPr>
      </w:pPr>
      <w:r w:rsidRPr="00642427">
        <w:rPr>
          <w:rFonts w:eastAsia="Calibri"/>
        </w:rPr>
        <w:t>From the Administrative Console - (F:\Data\IBM\WebSphere\AppServer\profiles\cell01_dmgr\firststeps\firststeps.bat)</w:t>
      </w:r>
      <w:r w:rsidR="00642427" w:rsidRPr="00642427">
        <w:rPr>
          <w:rFonts w:eastAsia="Calibri"/>
        </w:rPr>
        <w:t>, u</w:t>
      </w:r>
      <w:r w:rsidRPr="00642427">
        <w:rPr>
          <w:rFonts w:eastAsia="Calibri"/>
        </w:rPr>
        <w:t>se the account and password supplied during profile creation.</w:t>
      </w:r>
    </w:p>
    <w:p w14:paraId="44C8896E" w14:textId="77777777" w:rsidR="003674EF" w:rsidRPr="00642427" w:rsidRDefault="003674EF" w:rsidP="00642427">
      <w:pPr>
        <w:pStyle w:val="Step1"/>
        <w:rPr>
          <w:rFonts w:eastAsia="Calibri"/>
        </w:rPr>
      </w:pPr>
      <w:r w:rsidRPr="00642427">
        <w:rPr>
          <w:rFonts w:eastAsia="Calibri"/>
        </w:rPr>
        <w:t xml:space="preserve">From Servers </w:t>
      </w:r>
      <w:r w:rsidRPr="00642427">
        <w:rPr>
          <w:rFonts w:eastAsia="Calibri"/>
        </w:rPr>
        <w:sym w:font="Wingdings" w:char="F0E0"/>
      </w:r>
      <w:r w:rsidRPr="00642427">
        <w:rPr>
          <w:rFonts w:eastAsia="Calibri"/>
        </w:rPr>
        <w:t xml:space="preserve"> Server Types </w:t>
      </w:r>
      <w:r w:rsidRPr="00642427">
        <w:rPr>
          <w:rFonts w:eastAsia="Calibri"/>
        </w:rPr>
        <w:sym w:font="Wingdings" w:char="F0E0"/>
      </w:r>
      <w:r w:rsidRPr="00642427">
        <w:rPr>
          <w:rFonts w:eastAsia="Calibri"/>
        </w:rPr>
        <w:t xml:space="preserve"> Websphere application servers and Select the second JSQLXML server</w:t>
      </w:r>
      <w:r w:rsidR="00982F89" w:rsidRPr="00642427">
        <w:rPr>
          <w:rFonts w:eastAsia="Calibri"/>
        </w:rPr>
        <w:t xml:space="preserve"> </w:t>
      </w:r>
      <w:r w:rsidRPr="00642427">
        <w:rPr>
          <w:rFonts w:eastAsia="Calibri"/>
        </w:rPr>
        <w:t>“LPSJSQLXMLServer02”</w:t>
      </w:r>
    </w:p>
    <w:p w14:paraId="44C8896F" w14:textId="77777777" w:rsidR="003674EF" w:rsidRPr="00642427" w:rsidRDefault="003674EF" w:rsidP="00BB6154">
      <w:pPr>
        <w:pStyle w:val="Step1"/>
      </w:pPr>
      <w:r w:rsidRPr="00642427">
        <w:t>Check Parallel Start option</w:t>
      </w:r>
    </w:p>
    <w:p w14:paraId="44C88970" w14:textId="77777777" w:rsidR="003674EF" w:rsidRPr="00642427" w:rsidRDefault="003674EF" w:rsidP="00BB6154">
      <w:pPr>
        <w:pStyle w:val="Step1"/>
      </w:pPr>
      <w:r w:rsidRPr="00642427">
        <w:t>Check Start components as needed option</w:t>
      </w:r>
    </w:p>
    <w:p w14:paraId="44C88971" w14:textId="77777777" w:rsidR="003674EF" w:rsidRPr="00642427" w:rsidRDefault="003674EF" w:rsidP="00BB6154">
      <w:pPr>
        <w:pStyle w:val="Step1"/>
      </w:pPr>
      <w:r w:rsidRPr="00642427">
        <w:t>Change the Class loader Policy as Multiple</w:t>
      </w:r>
    </w:p>
    <w:p w14:paraId="44C88972" w14:textId="77777777" w:rsidR="003674EF" w:rsidRPr="00642427" w:rsidRDefault="00810118" w:rsidP="00642427">
      <w:pPr>
        <w:pStyle w:val="Step1"/>
        <w:rPr>
          <w:rFonts w:eastAsia="Calibri"/>
        </w:rPr>
      </w:pPr>
      <w:r w:rsidRPr="00642427">
        <w:rPr>
          <w:rFonts w:eastAsia="Calibri"/>
        </w:rPr>
        <w:t>Click</w:t>
      </w:r>
      <w:r w:rsidR="003674EF" w:rsidRPr="00642427">
        <w:rPr>
          <w:rFonts w:eastAsia="Calibri"/>
        </w:rPr>
        <w:t xml:space="preserve"> Apply button and Save link to reflect the changes into the Master Configuration file.</w:t>
      </w:r>
    </w:p>
    <w:p w14:paraId="44C88973" w14:textId="77777777" w:rsidR="003674EF" w:rsidRPr="00642427" w:rsidRDefault="00810118" w:rsidP="00642427">
      <w:pPr>
        <w:pStyle w:val="Step1"/>
        <w:rPr>
          <w:rFonts w:eastAsia="Calibri"/>
        </w:rPr>
      </w:pPr>
      <w:r w:rsidRPr="00642427">
        <w:rPr>
          <w:rFonts w:eastAsia="Calibri"/>
        </w:rPr>
        <w:t>Click</w:t>
      </w:r>
      <w:r w:rsidR="003674EF" w:rsidRPr="00642427">
        <w:rPr>
          <w:rFonts w:eastAsia="Calibri"/>
        </w:rPr>
        <w:t xml:space="preserve"> the Application Server , Server Infrastructure </w:t>
      </w:r>
      <w:r w:rsidR="003674EF" w:rsidRPr="00642427">
        <w:rPr>
          <w:rFonts w:eastAsia="Calibri"/>
        </w:rPr>
        <w:sym w:font="Wingdings" w:char="F0E0"/>
      </w:r>
      <w:r w:rsidR="003674EF" w:rsidRPr="00642427">
        <w:rPr>
          <w:rFonts w:eastAsia="Calibri"/>
        </w:rPr>
        <w:t xml:space="preserve"> Java and Process Management </w:t>
      </w:r>
      <w:r w:rsidR="003674EF" w:rsidRPr="00642427">
        <w:rPr>
          <w:rFonts w:eastAsia="Calibri"/>
        </w:rPr>
        <w:sym w:font="Wingdings" w:char="F0E0"/>
      </w:r>
      <w:r w:rsidR="003674EF" w:rsidRPr="00642427">
        <w:rPr>
          <w:rFonts w:eastAsia="Calibri"/>
        </w:rPr>
        <w:t xml:space="preserve"> Process definition, Java Virtual Machine</w:t>
      </w:r>
      <w:r w:rsidR="00982F89" w:rsidRPr="00642427">
        <w:rPr>
          <w:rFonts w:eastAsia="Calibri"/>
        </w:rPr>
        <w:t xml:space="preserve"> </w:t>
      </w:r>
      <w:r w:rsidR="003674EF" w:rsidRPr="00642427">
        <w:rPr>
          <w:rFonts w:eastAsia="Calibri"/>
        </w:rPr>
        <w:t xml:space="preserve"> </w:t>
      </w:r>
    </w:p>
    <w:p w14:paraId="44C88974" w14:textId="77777777" w:rsidR="003674EF" w:rsidRPr="00642427" w:rsidRDefault="003674EF" w:rsidP="00BB6154">
      <w:pPr>
        <w:pStyle w:val="Step1"/>
      </w:pPr>
      <w:r w:rsidRPr="00642427">
        <w:t>Change the Classpath</w:t>
      </w:r>
    </w:p>
    <w:p w14:paraId="44C88975" w14:textId="77777777" w:rsidR="003674EF" w:rsidRPr="00642427" w:rsidRDefault="003674EF" w:rsidP="00642427">
      <w:pPr>
        <w:pStyle w:val="Bullet3"/>
        <w:rPr>
          <w:rFonts w:eastAsia="Calibri"/>
        </w:rPr>
      </w:pPr>
      <w:r w:rsidRPr="00642427">
        <w:rPr>
          <w:rFonts w:eastAsia="Calibri"/>
        </w:rPr>
        <w:t>F:\Data\IBM\WebSphere\AppServer\profiles\SRVLPSJSQLXMLNode02</w:t>
      </w:r>
    </w:p>
    <w:p w14:paraId="44C88976" w14:textId="77777777" w:rsidR="003674EF" w:rsidRPr="00642427" w:rsidRDefault="003674EF" w:rsidP="00BB6154">
      <w:pPr>
        <w:pStyle w:val="Step1"/>
      </w:pPr>
      <w:r w:rsidRPr="00642427">
        <w:t>Change the Initial Heap size :</w:t>
      </w:r>
      <w:r w:rsidRPr="00642427">
        <w:rPr>
          <w:rFonts w:eastAsiaTheme="minorHAnsi"/>
        </w:rPr>
        <w:t xml:space="preserve"> </w:t>
      </w:r>
      <w:r w:rsidRPr="00642427">
        <w:t>768</w:t>
      </w:r>
    </w:p>
    <w:p w14:paraId="44C88977" w14:textId="77777777" w:rsidR="003674EF" w:rsidRPr="00642427" w:rsidRDefault="003674EF" w:rsidP="00BB6154">
      <w:pPr>
        <w:pStyle w:val="Step1"/>
      </w:pPr>
      <w:r w:rsidRPr="00642427">
        <w:t>Change the Maximum Heap size: 1024</w:t>
      </w:r>
    </w:p>
    <w:p w14:paraId="44C88978" w14:textId="77777777" w:rsidR="003674EF" w:rsidRPr="00642427" w:rsidRDefault="003674EF" w:rsidP="00BB6154">
      <w:pPr>
        <w:pStyle w:val="Step1"/>
      </w:pPr>
      <w:r w:rsidRPr="00642427">
        <w:t>Generic JVM Arguments: -Dsun.io.useCanonCaches=false -XX:MaxPermSize=128m -XX:NewSize=32m -XX:PermSize=32m -XX:+UseConcMarkSweepGC</w:t>
      </w:r>
    </w:p>
    <w:p w14:paraId="44C88979" w14:textId="77777777" w:rsidR="003674EF" w:rsidRPr="00642427" w:rsidRDefault="00810118" w:rsidP="00642427">
      <w:pPr>
        <w:pStyle w:val="Step1"/>
        <w:rPr>
          <w:rFonts w:eastAsia="Calibri"/>
        </w:rPr>
      </w:pPr>
      <w:r w:rsidRPr="00642427">
        <w:rPr>
          <w:rFonts w:eastAsia="Calibri"/>
        </w:rPr>
        <w:t>Click</w:t>
      </w:r>
      <w:r w:rsidR="003674EF" w:rsidRPr="00642427">
        <w:rPr>
          <w:rFonts w:eastAsia="Calibri"/>
        </w:rPr>
        <w:t xml:space="preserve"> Apply button and Save link to reflect the changes into the Master Configuration file.</w:t>
      </w:r>
    </w:p>
    <w:p w14:paraId="44C8897A" w14:textId="77777777" w:rsidR="003674EF" w:rsidRPr="00F60A12" w:rsidRDefault="003674EF" w:rsidP="007B6162">
      <w:pPr>
        <w:pStyle w:val="Heading4"/>
      </w:pPr>
      <w:r w:rsidRPr="00F60A12">
        <w:t>WebSphere Application Servers -LOG File Size/Retention</w:t>
      </w:r>
    </w:p>
    <w:p w14:paraId="44C8897B" w14:textId="77777777" w:rsidR="003674EF" w:rsidRPr="00DE13F9" w:rsidRDefault="003674EF" w:rsidP="00986570">
      <w:pPr>
        <w:pStyle w:val="Step1"/>
        <w:numPr>
          <w:ilvl w:val="0"/>
          <w:numId w:val="85"/>
        </w:numPr>
        <w:ind w:left="900" w:hanging="540"/>
        <w:rPr>
          <w:rFonts w:eastAsia="Calibri"/>
        </w:rPr>
      </w:pPr>
      <w:r w:rsidRPr="00DE13F9">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97C" w14:textId="77777777" w:rsidR="003674EF" w:rsidRPr="00DE13F9" w:rsidRDefault="003674EF" w:rsidP="00BB6154">
      <w:pPr>
        <w:pStyle w:val="Step1"/>
      </w:pPr>
      <w:r w:rsidRPr="00DE13F9">
        <w:t>System.out</w:t>
      </w:r>
    </w:p>
    <w:p w14:paraId="44C8897D" w14:textId="77777777" w:rsidR="003674EF" w:rsidRPr="00DE13F9" w:rsidRDefault="003674EF" w:rsidP="00DE13F9">
      <w:pPr>
        <w:pStyle w:val="Bullet3"/>
        <w:rPr>
          <w:rFonts w:eastAsia="Calibri"/>
        </w:rPr>
      </w:pPr>
      <w:r w:rsidRPr="00DE13F9">
        <w:rPr>
          <w:rFonts w:eastAsia="Calibri"/>
        </w:rPr>
        <w:t>Log File Rotation: File Size:</w:t>
      </w:r>
      <w:r w:rsidR="00982F89" w:rsidRPr="00DE13F9">
        <w:rPr>
          <w:rFonts w:eastAsia="Calibri"/>
        </w:rPr>
        <w:t xml:space="preserve"> </w:t>
      </w:r>
      <w:r w:rsidRPr="00DE13F9">
        <w:rPr>
          <w:rFonts w:eastAsia="Calibri"/>
        </w:rPr>
        <w:t>5MB Maximum size.</w:t>
      </w:r>
      <w:r w:rsidR="00982F89" w:rsidRPr="00DE13F9">
        <w:rPr>
          <w:rFonts w:eastAsia="Calibri"/>
        </w:rPr>
        <w:t xml:space="preserve"> </w:t>
      </w:r>
      <w:r w:rsidRPr="00DE13F9">
        <w:rPr>
          <w:rFonts w:eastAsia="Calibri"/>
        </w:rPr>
        <w:t>Maximum # of historical log files: 30</w:t>
      </w:r>
    </w:p>
    <w:p w14:paraId="44C8897E" w14:textId="77777777" w:rsidR="003674EF" w:rsidRPr="00DE13F9" w:rsidRDefault="003674EF" w:rsidP="00BB6154">
      <w:pPr>
        <w:pStyle w:val="Step1"/>
      </w:pPr>
      <w:r w:rsidRPr="00DE13F9">
        <w:t>System.err</w:t>
      </w:r>
    </w:p>
    <w:p w14:paraId="44C8897F" w14:textId="77777777" w:rsidR="003674EF" w:rsidRPr="00DE13F9" w:rsidRDefault="003674EF" w:rsidP="00DE13F9">
      <w:pPr>
        <w:pStyle w:val="Bullet3"/>
        <w:rPr>
          <w:rFonts w:eastAsia="Calibri"/>
        </w:rPr>
      </w:pPr>
      <w:r w:rsidRPr="00DE13F9">
        <w:rPr>
          <w:rFonts w:eastAsia="Calibri"/>
        </w:rPr>
        <w:t>Log File Rotation: File Size:</w:t>
      </w:r>
      <w:r w:rsidR="00982F89" w:rsidRPr="00DE13F9">
        <w:rPr>
          <w:rFonts w:eastAsia="Calibri"/>
        </w:rPr>
        <w:t xml:space="preserve"> </w:t>
      </w:r>
      <w:r w:rsidRPr="00DE13F9">
        <w:rPr>
          <w:rFonts w:eastAsia="Calibri"/>
        </w:rPr>
        <w:t>5MB Maximum size.</w:t>
      </w:r>
      <w:r w:rsidR="00982F89" w:rsidRPr="00DE13F9">
        <w:rPr>
          <w:rFonts w:eastAsia="Calibri"/>
        </w:rPr>
        <w:t xml:space="preserve"> </w:t>
      </w:r>
      <w:r w:rsidRPr="00DE13F9">
        <w:rPr>
          <w:rFonts w:eastAsia="Calibri"/>
        </w:rPr>
        <w:t>Maximum # of historical log files: 30</w:t>
      </w:r>
    </w:p>
    <w:p w14:paraId="44C88980" w14:textId="77777777" w:rsidR="003674EF" w:rsidRPr="00DE13F9" w:rsidRDefault="003674EF" w:rsidP="00DE13F9">
      <w:pPr>
        <w:pStyle w:val="Step1"/>
        <w:rPr>
          <w:rFonts w:eastAsia="Calibri"/>
        </w:rPr>
      </w:pPr>
      <w:r w:rsidRPr="00DE13F9">
        <w:rPr>
          <w:rFonts w:eastAsia="Calibri"/>
        </w:rPr>
        <w:t xml:space="preserve"> Click OK, then click Save (directly to the master configuration):</w:t>
      </w:r>
    </w:p>
    <w:p w14:paraId="44C88981" w14:textId="77777777" w:rsidR="003674EF" w:rsidRPr="00DE13F9" w:rsidRDefault="003674EF" w:rsidP="00DE13F9">
      <w:pPr>
        <w:pStyle w:val="Step1"/>
        <w:rPr>
          <w:rFonts w:eastAsia="Calibri"/>
        </w:rPr>
      </w:pPr>
      <w:r w:rsidRPr="00DE13F9">
        <w:rPr>
          <w:rFonts w:eastAsia="Calibri"/>
        </w:rPr>
        <w:t>Select the</w:t>
      </w:r>
      <w:r w:rsidR="00982F89" w:rsidRPr="00DE13F9">
        <w:rPr>
          <w:rFonts w:eastAsia="Calibri"/>
        </w:rPr>
        <w:t xml:space="preserve"> </w:t>
      </w:r>
      <w:r w:rsidRPr="00DE13F9">
        <w:rPr>
          <w:rFonts w:eastAsia="Calibri"/>
        </w:rPr>
        <w:t>Application Server, Server Infrastructure, Java and Process Management, Monitoring policy:</w:t>
      </w:r>
    </w:p>
    <w:p w14:paraId="44C88982" w14:textId="77777777" w:rsidR="003674EF" w:rsidRPr="00DE13F9" w:rsidRDefault="003674EF" w:rsidP="00DE13F9">
      <w:pPr>
        <w:pStyle w:val="Step1"/>
        <w:rPr>
          <w:rFonts w:eastAsia="Calibri"/>
        </w:rPr>
      </w:pPr>
      <w:r w:rsidRPr="00DE13F9">
        <w:rPr>
          <w:rFonts w:eastAsia="Calibri"/>
        </w:rPr>
        <w:t>Change the node restart state to RUNNING</w:t>
      </w:r>
    </w:p>
    <w:p w14:paraId="44C88983" w14:textId="77777777" w:rsidR="003674EF" w:rsidRDefault="00810118" w:rsidP="00DE13F9">
      <w:pPr>
        <w:pStyle w:val="Step1"/>
        <w:rPr>
          <w:rFonts w:eastAsia="Calibri"/>
        </w:rPr>
      </w:pPr>
      <w:r w:rsidRPr="00DE13F9">
        <w:rPr>
          <w:rFonts w:eastAsia="Calibri"/>
        </w:rPr>
        <w:t>Click</w:t>
      </w:r>
      <w:r w:rsidR="003674EF" w:rsidRPr="00DE13F9">
        <w:rPr>
          <w:rFonts w:eastAsia="Calibri"/>
        </w:rPr>
        <w:t xml:space="preserve"> Apply button and Save link to reflect the changes into the Master Configuration file.</w:t>
      </w:r>
    </w:p>
    <w:p w14:paraId="0AFC30F0" w14:textId="38A0A8FB" w:rsidR="004C7EEE" w:rsidRDefault="0052243A" w:rsidP="004C7EEE">
      <w:pPr>
        <w:pStyle w:val="Heading3"/>
        <w:rPr>
          <w:rFonts w:eastAsia="Calibri"/>
          <w:noProof/>
        </w:rPr>
      </w:pPr>
      <w:r>
        <w:rPr>
          <w:rFonts w:eastAsia="Calibri"/>
          <w:noProof/>
        </w:rPr>
        <w:t>Shared Libraries</w:t>
      </w:r>
      <w:r w:rsidR="004C7EEE" w:rsidRPr="00FB5A05">
        <w:rPr>
          <w:rFonts w:eastAsia="Calibri"/>
          <w:noProof/>
        </w:rPr>
        <w:t>: WAS</w:t>
      </w:r>
      <w:r w:rsidR="004C7EEE">
        <w:rPr>
          <w:rFonts w:eastAsia="Calibri"/>
          <w:noProof/>
        </w:rPr>
        <w:t>4</w:t>
      </w:r>
      <w:r w:rsidR="004C7EEE" w:rsidRPr="00FB5A05">
        <w:rPr>
          <w:rFonts w:eastAsia="Calibri"/>
          <w:noProof/>
        </w:rPr>
        <w:t xml:space="preserve"> Server </w:t>
      </w:r>
      <w:r w:rsidR="004C7EEE">
        <w:rPr>
          <w:rFonts w:eastAsia="Calibri"/>
          <w:noProof/>
        </w:rPr>
        <w:t>–JSQLXML</w:t>
      </w:r>
    </w:p>
    <w:p w14:paraId="4919C365" w14:textId="77777777" w:rsidR="00BC6A7E" w:rsidRDefault="00BC6A7E" w:rsidP="00045270">
      <w:pPr>
        <w:pStyle w:val="ListParagraph"/>
        <w:numPr>
          <w:ilvl w:val="0"/>
          <w:numId w:val="214"/>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7C69DB05" w14:textId="77777777" w:rsidR="00BC6A7E" w:rsidRPr="008F5C40" w:rsidRDefault="00BC6A7E" w:rsidP="00045270">
      <w:pPr>
        <w:pStyle w:val="ListParagraph"/>
        <w:numPr>
          <w:ilvl w:val="0"/>
          <w:numId w:val="214"/>
        </w:numPr>
      </w:pPr>
      <w:r>
        <w:rPr>
          <w:rFonts w:asciiTheme="minorHAnsi" w:hAnsiTheme="minorHAnsi" w:cstheme="minorHAnsi"/>
          <w:sz w:val="18"/>
          <w:szCs w:val="18"/>
        </w:rPr>
        <w:t>Delete the PORTAL and LOS libraries</w:t>
      </w:r>
    </w:p>
    <w:p w14:paraId="5D211DBB" w14:textId="407A6F19" w:rsidR="008F5C40" w:rsidRDefault="008F5C40" w:rsidP="008F5C40">
      <w:pPr>
        <w:pStyle w:val="ListParagraph"/>
        <w:numPr>
          <w:ilvl w:val="0"/>
          <w:numId w:val="214"/>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JSQLXML_Library</w:t>
      </w:r>
    </w:p>
    <w:p w14:paraId="5242D74B" w14:textId="77777777" w:rsidR="004C7EEE" w:rsidRDefault="004C7EEE" w:rsidP="00045270">
      <w:pPr>
        <w:pStyle w:val="ListParagraph"/>
        <w:numPr>
          <w:ilvl w:val="0"/>
          <w:numId w:val="214"/>
        </w:numPr>
      </w:pPr>
      <w:r w:rsidRPr="00AD7F5F">
        <w:t xml:space="preserve">From the WebSphere admin console – Select: Environment </w:t>
      </w:r>
      <w:r w:rsidRPr="00AD7F5F">
        <w:sym w:font="Wingdings" w:char="F0E0"/>
      </w:r>
      <w:r w:rsidRPr="00AD7F5F">
        <w:t xml:space="preserve"> Shared libraries</w:t>
      </w:r>
    </w:p>
    <w:p w14:paraId="694A4437" w14:textId="77777777" w:rsidR="004C7EEE" w:rsidRDefault="004C7EEE" w:rsidP="00045270">
      <w:pPr>
        <w:pStyle w:val="ListParagraph"/>
        <w:numPr>
          <w:ilvl w:val="0"/>
          <w:numId w:val="214"/>
        </w:numPr>
      </w:pPr>
      <w:r>
        <w:t>Select the appropriate app, node and server from the dropdown list</w:t>
      </w:r>
    </w:p>
    <w:p w14:paraId="6127E85E" w14:textId="77777777" w:rsidR="004C7EEE" w:rsidRDefault="004C7EEE" w:rsidP="004C7EEE">
      <w:pPr>
        <w:pStyle w:val="ListParagraph"/>
        <w:ind w:left="1440"/>
      </w:pPr>
      <w:r>
        <w:rPr>
          <w:noProof/>
        </w:rPr>
        <w:drawing>
          <wp:inline distT="0" distB="0" distL="0" distR="0" wp14:anchorId="1DD5E5FE" wp14:editId="31E4F427">
            <wp:extent cx="2428875" cy="30555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32544" cy="3060130"/>
                    </a:xfrm>
                    <a:prstGeom prst="rect">
                      <a:avLst/>
                    </a:prstGeom>
                  </pic:spPr>
                </pic:pic>
              </a:graphicData>
            </a:graphic>
          </wp:inline>
        </w:drawing>
      </w:r>
    </w:p>
    <w:p w14:paraId="530A37B0" w14:textId="77777777" w:rsidR="004C7EEE" w:rsidRDefault="004C7EEE" w:rsidP="00045270">
      <w:pPr>
        <w:pStyle w:val="ListParagraph"/>
        <w:numPr>
          <w:ilvl w:val="0"/>
          <w:numId w:val="214"/>
        </w:numPr>
      </w:pPr>
      <w:r>
        <w:t>Select New</w:t>
      </w:r>
    </w:p>
    <w:p w14:paraId="4A073719" w14:textId="77777777" w:rsidR="004C7EEE" w:rsidRDefault="004C7EEE" w:rsidP="00045270">
      <w:pPr>
        <w:pStyle w:val="ListParagraph"/>
        <w:numPr>
          <w:ilvl w:val="0"/>
          <w:numId w:val="214"/>
        </w:numPr>
      </w:pPr>
      <w:r>
        <w:t>Enter the following:</w:t>
      </w:r>
    </w:p>
    <w:p w14:paraId="11D9A3F5" w14:textId="6124EDC2" w:rsidR="004C7EEE" w:rsidRPr="00633171" w:rsidRDefault="004C7EEE" w:rsidP="00045270">
      <w:pPr>
        <w:pStyle w:val="ListParagraph"/>
        <w:numPr>
          <w:ilvl w:val="1"/>
          <w:numId w:val="214"/>
        </w:numPr>
      </w:pPr>
      <w:r>
        <w:t xml:space="preserve">Name = </w:t>
      </w:r>
      <w:r>
        <w:rPr>
          <w:rFonts w:eastAsia="Times New Roman"/>
          <w:color w:val="000000"/>
          <w:szCs w:val="18"/>
        </w:rPr>
        <w:t>JSQLXML</w:t>
      </w:r>
      <w:r w:rsidRPr="00AD7F5F">
        <w:rPr>
          <w:rFonts w:eastAsia="Times New Roman"/>
          <w:color w:val="000000"/>
          <w:szCs w:val="18"/>
        </w:rPr>
        <w:t>_SHARED_LIBRARY_NODE0</w:t>
      </w:r>
      <w:r>
        <w:rPr>
          <w:rFonts w:eastAsia="Times New Roman"/>
          <w:color w:val="000000"/>
          <w:szCs w:val="18"/>
        </w:rPr>
        <w:t>2</w:t>
      </w:r>
    </w:p>
    <w:p w14:paraId="6573BABB" w14:textId="77777777" w:rsidR="004C7EEE" w:rsidRPr="006A73B8" w:rsidRDefault="004C7EEE" w:rsidP="00045270">
      <w:pPr>
        <w:pStyle w:val="ListParagraph"/>
        <w:numPr>
          <w:ilvl w:val="1"/>
          <w:numId w:val="214"/>
        </w:numPr>
      </w:pPr>
      <w:r>
        <w:rPr>
          <w:rFonts w:eastAsia="Times New Roman"/>
          <w:color w:val="000000"/>
          <w:szCs w:val="18"/>
        </w:rPr>
        <w:t xml:space="preserve">Classpath = </w:t>
      </w:r>
      <w:r w:rsidRPr="00AD7F5F">
        <w:rPr>
          <w:rFonts w:eastAsia="Times New Roman"/>
          <w:color w:val="000000"/>
          <w:szCs w:val="18"/>
        </w:rPr>
        <w:t>F</w:t>
      </w:r>
      <w:r>
        <w:rPr>
          <w:rFonts w:eastAsia="Times New Roman"/>
          <w:color w:val="000000"/>
          <w:szCs w:val="18"/>
        </w:rPr>
        <w:t>:\WEBSPHERE_SHARED_LIBRARIES\JSQLXML</w:t>
      </w:r>
      <w:r w:rsidRPr="00AD7F5F">
        <w:rPr>
          <w:rFonts w:eastAsia="Times New Roman"/>
          <w:color w:val="000000"/>
          <w:szCs w:val="18"/>
        </w:rPr>
        <w:t>_LIBRARY</w:t>
      </w:r>
    </w:p>
    <w:p w14:paraId="23CF71C6" w14:textId="77777777" w:rsidR="004C7EEE" w:rsidRDefault="004C7EEE" w:rsidP="00045270">
      <w:pPr>
        <w:pStyle w:val="ListParagraph"/>
        <w:numPr>
          <w:ilvl w:val="0"/>
          <w:numId w:val="214"/>
        </w:numPr>
      </w:pPr>
      <w:r>
        <w:t>Click Apply and Save</w:t>
      </w:r>
    </w:p>
    <w:p w14:paraId="684C8A99" w14:textId="77777777" w:rsidR="004C7EEE" w:rsidRPr="006A73B8" w:rsidRDefault="004C7EEE" w:rsidP="00045270">
      <w:pPr>
        <w:pStyle w:val="ListParagraph"/>
        <w:numPr>
          <w:ilvl w:val="0"/>
          <w:numId w:val="214"/>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5B6E0F55" w14:textId="319D72A0" w:rsidR="004C7EEE" w:rsidRPr="006A73B8" w:rsidRDefault="004C7EEE" w:rsidP="00045270">
      <w:pPr>
        <w:pStyle w:val="ListParagraph"/>
        <w:numPr>
          <w:ilvl w:val="0"/>
          <w:numId w:val="214"/>
        </w:numPr>
      </w:pPr>
      <w:r w:rsidRPr="006A73B8">
        <w:t xml:space="preserve">Select </w:t>
      </w:r>
      <w:r>
        <w:t>LPSJSQLXMLServer02</w:t>
      </w:r>
      <w:r w:rsidRPr="00AD7F5F">
        <w:sym w:font="Wingdings" w:char="F0E0"/>
      </w:r>
      <w:r w:rsidRPr="006A73B8">
        <w:t xml:space="preserve">Server Infrastructure </w:t>
      </w:r>
      <w:r w:rsidRPr="00AD7F5F">
        <w:sym w:font="Wingdings" w:char="F0E0"/>
      </w:r>
      <w:r w:rsidRPr="006A73B8">
        <w:t xml:space="preserve"> Java and Process Management </w:t>
      </w:r>
      <w:r w:rsidRPr="00AD7F5F">
        <w:sym w:font="Wingdings" w:char="F0E0"/>
      </w:r>
      <w:r w:rsidRPr="006A73B8">
        <w:t>Class loader</w:t>
      </w:r>
    </w:p>
    <w:p w14:paraId="284F2478" w14:textId="77777777" w:rsidR="004C7EEE" w:rsidRDefault="004C7EEE" w:rsidP="00045270">
      <w:pPr>
        <w:pStyle w:val="Step1"/>
        <w:numPr>
          <w:ilvl w:val="0"/>
          <w:numId w:val="214"/>
        </w:numPr>
        <w:rPr>
          <w:rFonts w:eastAsia="Calibri"/>
        </w:rPr>
      </w:pPr>
      <w:r>
        <w:rPr>
          <w:rFonts w:eastAsia="Calibri"/>
        </w:rPr>
        <w:t>New</w:t>
      </w:r>
    </w:p>
    <w:p w14:paraId="7F36DB58" w14:textId="77777777" w:rsidR="004C7EEE" w:rsidRDefault="004C7EEE" w:rsidP="00045270">
      <w:pPr>
        <w:pStyle w:val="Step1"/>
        <w:numPr>
          <w:ilvl w:val="0"/>
          <w:numId w:val="214"/>
        </w:numPr>
        <w:rPr>
          <w:rFonts w:eastAsia="Calibri"/>
        </w:rPr>
      </w:pPr>
      <w:r>
        <w:rPr>
          <w:rFonts w:eastAsia="Calibri"/>
        </w:rPr>
        <w:t>Verify Class loader order has “Classes loaded with parent class loader first” and choose ok</w:t>
      </w:r>
    </w:p>
    <w:p w14:paraId="7689B14E" w14:textId="77777777" w:rsidR="004C7EEE" w:rsidRDefault="004C7EEE" w:rsidP="00045270">
      <w:pPr>
        <w:pStyle w:val="Step1"/>
        <w:numPr>
          <w:ilvl w:val="0"/>
          <w:numId w:val="214"/>
        </w:numPr>
        <w:rPr>
          <w:rFonts w:eastAsia="Calibri"/>
        </w:rPr>
      </w:pPr>
      <w:r>
        <w:rPr>
          <w:rFonts w:eastAsia="Calibri"/>
        </w:rPr>
        <w:t>Click on the actual Classloader</w:t>
      </w:r>
    </w:p>
    <w:p w14:paraId="1B6404BC" w14:textId="77777777" w:rsidR="004C7EEE" w:rsidRDefault="004C7EEE" w:rsidP="00045270">
      <w:pPr>
        <w:pStyle w:val="Step1"/>
        <w:numPr>
          <w:ilvl w:val="0"/>
          <w:numId w:val="214"/>
        </w:numPr>
        <w:rPr>
          <w:rFonts w:eastAsia="Calibri"/>
        </w:rPr>
      </w:pPr>
      <w:r>
        <w:rPr>
          <w:rFonts w:eastAsia="Calibri"/>
        </w:rPr>
        <w:t>Select “shared library referenece”</w:t>
      </w:r>
    </w:p>
    <w:p w14:paraId="67165C76" w14:textId="77777777" w:rsidR="004C7EEE" w:rsidRDefault="004C7EEE" w:rsidP="00045270">
      <w:pPr>
        <w:pStyle w:val="Step1"/>
        <w:numPr>
          <w:ilvl w:val="0"/>
          <w:numId w:val="214"/>
        </w:numPr>
        <w:rPr>
          <w:rFonts w:eastAsia="Calibri"/>
        </w:rPr>
      </w:pPr>
      <w:r>
        <w:rPr>
          <w:rFonts w:eastAsia="Calibri"/>
        </w:rPr>
        <w:t>Add</w:t>
      </w:r>
    </w:p>
    <w:p w14:paraId="5FE61599" w14:textId="77777777" w:rsidR="004C7EEE" w:rsidRPr="006A73B8" w:rsidRDefault="004C7EEE" w:rsidP="00045270">
      <w:pPr>
        <w:pStyle w:val="Step1"/>
        <w:numPr>
          <w:ilvl w:val="0"/>
          <w:numId w:val="214"/>
        </w:numPr>
        <w:rPr>
          <w:rFonts w:eastAsia="Calibri"/>
        </w:rPr>
      </w:pPr>
      <w:r w:rsidRPr="00AD7F5F">
        <w:rPr>
          <w:rFonts w:ascii="Calibri" w:eastAsia="Calibri" w:hAnsi="Calibri"/>
          <w:sz w:val="22"/>
          <w:szCs w:val="22"/>
        </w:rPr>
        <w:t xml:space="preserve">Select corresponding library name that matches the server in the drop down and </w:t>
      </w:r>
      <w:r>
        <w:rPr>
          <w:rFonts w:ascii="Calibri" w:eastAsia="Calibri" w:hAnsi="Calibri"/>
          <w:sz w:val="22"/>
          <w:szCs w:val="22"/>
        </w:rPr>
        <w:t>choose ok</w:t>
      </w:r>
    </w:p>
    <w:p w14:paraId="18D77CA8" w14:textId="77777777" w:rsidR="004C7EEE" w:rsidRPr="00F73C39" w:rsidRDefault="004C7EEE" w:rsidP="004C7EEE">
      <w:pPr>
        <w:pStyle w:val="Step1"/>
        <w:numPr>
          <w:ilvl w:val="0"/>
          <w:numId w:val="0"/>
        </w:numPr>
        <w:rPr>
          <w:rFonts w:eastAsia="Calibri"/>
        </w:rPr>
      </w:pPr>
      <w:r>
        <w:rPr>
          <w:rFonts w:ascii="Calibri" w:eastAsia="Calibri" w:hAnsi="Calibri"/>
          <w:sz w:val="22"/>
          <w:szCs w:val="22"/>
        </w:rPr>
        <w:t>Apply and Save</w:t>
      </w:r>
    </w:p>
    <w:p w14:paraId="6F437C15" w14:textId="77777777" w:rsidR="004C7EEE" w:rsidRPr="00DE13F9" w:rsidRDefault="004C7EEE" w:rsidP="004C7EEE">
      <w:pPr>
        <w:pStyle w:val="Step1"/>
        <w:numPr>
          <w:ilvl w:val="0"/>
          <w:numId w:val="0"/>
        </w:numPr>
        <w:rPr>
          <w:rFonts w:eastAsia="Calibri"/>
        </w:rPr>
      </w:pPr>
    </w:p>
    <w:p w14:paraId="44C88984" w14:textId="77777777" w:rsidR="003674EF" w:rsidRPr="00F60A12" w:rsidRDefault="003674EF" w:rsidP="003674EF">
      <w:pPr>
        <w:pStyle w:val="Heading3"/>
        <w:rPr>
          <w:rFonts w:eastAsia="Calibri"/>
          <w:noProof/>
          <w:sz w:val="26"/>
        </w:rPr>
      </w:pPr>
      <w:bookmarkStart w:id="112" w:name="_Toc400291110"/>
      <w:r w:rsidRPr="00F60A12">
        <w:rPr>
          <w:rFonts w:eastAsia="Calibri"/>
          <w:noProof/>
        </w:rPr>
        <w:t xml:space="preserve">WebSphere </w:t>
      </w:r>
      <w:r w:rsidRPr="00F60A12">
        <w:rPr>
          <w:rFonts w:eastAsia="Calibri"/>
          <w:noProof/>
          <w:u w:val="single"/>
        </w:rPr>
        <w:t>Server</w:t>
      </w:r>
      <w:r w:rsidR="00982F89">
        <w:rPr>
          <w:rFonts w:eastAsia="Calibri"/>
          <w:noProof/>
        </w:rPr>
        <w:t xml:space="preserve"> </w:t>
      </w:r>
      <w:r w:rsidRPr="00F60A12">
        <w:rPr>
          <w:rFonts w:eastAsia="Calibri"/>
          <w:noProof/>
        </w:rPr>
        <w:t>Modification: WAS4 Server -LX</w:t>
      </w:r>
      <w:bookmarkEnd w:id="112"/>
    </w:p>
    <w:p w14:paraId="44C88985" w14:textId="77777777" w:rsidR="003674EF" w:rsidRPr="00552DAF" w:rsidRDefault="003674EF" w:rsidP="00986570">
      <w:pPr>
        <w:pStyle w:val="Step1"/>
        <w:numPr>
          <w:ilvl w:val="0"/>
          <w:numId w:val="86"/>
        </w:numPr>
        <w:ind w:left="900" w:hanging="540"/>
        <w:rPr>
          <w:rFonts w:eastAsia="Calibri"/>
        </w:rPr>
      </w:pPr>
      <w:r w:rsidRPr="00552DAF">
        <w:rPr>
          <w:rFonts w:eastAsia="Calibri"/>
        </w:rPr>
        <w:t>From the Administrative Console - (F:\Data\IBM\WebSphere\AppServer\profiles\cell01_dmgr\firststeps\firststeps.bat)</w:t>
      </w:r>
      <w:r w:rsidR="00552DAF" w:rsidRPr="00552DAF">
        <w:rPr>
          <w:rFonts w:eastAsia="Calibri"/>
        </w:rPr>
        <w:t>, u</w:t>
      </w:r>
      <w:r w:rsidRPr="00552DAF">
        <w:rPr>
          <w:rFonts w:eastAsia="Calibri"/>
        </w:rPr>
        <w:t>se the account and password supplied during profile creation.</w:t>
      </w:r>
    </w:p>
    <w:p w14:paraId="44C88986" w14:textId="77777777" w:rsidR="003674EF" w:rsidRPr="00552DAF" w:rsidRDefault="003674EF" w:rsidP="00552DAF">
      <w:pPr>
        <w:pStyle w:val="Step1"/>
        <w:rPr>
          <w:rFonts w:eastAsia="Calibri"/>
        </w:rPr>
      </w:pPr>
      <w:r w:rsidRPr="00552DAF">
        <w:rPr>
          <w:rFonts w:eastAsia="Calibri"/>
        </w:rPr>
        <w:t xml:space="preserve">From Servers </w:t>
      </w:r>
      <w:r w:rsidRPr="00552DAF">
        <w:rPr>
          <w:rFonts w:eastAsia="Calibri"/>
        </w:rPr>
        <w:sym w:font="Wingdings" w:char="F0E0"/>
      </w:r>
      <w:r w:rsidRPr="00552DAF">
        <w:rPr>
          <w:rFonts w:eastAsia="Calibri"/>
        </w:rPr>
        <w:t xml:space="preserve"> Server Types </w:t>
      </w:r>
      <w:r w:rsidRPr="00552DAF">
        <w:rPr>
          <w:rFonts w:eastAsia="Calibri"/>
        </w:rPr>
        <w:sym w:font="Wingdings" w:char="F0E0"/>
      </w:r>
      <w:r w:rsidRPr="00552DAF">
        <w:rPr>
          <w:rFonts w:eastAsia="Calibri"/>
        </w:rPr>
        <w:t xml:space="preserve"> Websphere application servers and Select the second LX server</w:t>
      </w:r>
      <w:r w:rsidR="00982F89" w:rsidRPr="00552DAF">
        <w:rPr>
          <w:rFonts w:eastAsia="Calibri"/>
        </w:rPr>
        <w:t xml:space="preserve"> </w:t>
      </w:r>
      <w:r w:rsidRPr="00552DAF">
        <w:rPr>
          <w:rFonts w:eastAsia="Calibri"/>
        </w:rPr>
        <w:t>“LPSLXServer02”</w:t>
      </w:r>
    </w:p>
    <w:p w14:paraId="44C88987" w14:textId="77777777" w:rsidR="003674EF" w:rsidRPr="00552DAF" w:rsidRDefault="003674EF" w:rsidP="00BB6154">
      <w:pPr>
        <w:pStyle w:val="Step1"/>
      </w:pPr>
      <w:r w:rsidRPr="00552DAF">
        <w:t>Check Parallel Start option</w:t>
      </w:r>
    </w:p>
    <w:p w14:paraId="44C88988" w14:textId="77777777" w:rsidR="003674EF" w:rsidRPr="00552DAF" w:rsidRDefault="003674EF" w:rsidP="00BB6154">
      <w:pPr>
        <w:pStyle w:val="Step1"/>
      </w:pPr>
      <w:r w:rsidRPr="00552DAF">
        <w:t>Check Start components as needed option</w:t>
      </w:r>
    </w:p>
    <w:p w14:paraId="44C88989" w14:textId="77777777" w:rsidR="003674EF" w:rsidRPr="00552DAF" w:rsidRDefault="003674EF" w:rsidP="00BB6154">
      <w:pPr>
        <w:pStyle w:val="Step1"/>
      </w:pPr>
      <w:r w:rsidRPr="00552DAF">
        <w:t>Change the Class loader Policy as Multiple</w:t>
      </w:r>
    </w:p>
    <w:p w14:paraId="44C8898A" w14:textId="77777777" w:rsidR="003674EF" w:rsidRPr="00552DAF" w:rsidRDefault="00810118" w:rsidP="00552DAF">
      <w:pPr>
        <w:pStyle w:val="Step1"/>
        <w:rPr>
          <w:rFonts w:eastAsia="Calibri"/>
        </w:rPr>
      </w:pPr>
      <w:r w:rsidRPr="00552DAF">
        <w:rPr>
          <w:rFonts w:eastAsia="Calibri"/>
        </w:rPr>
        <w:t>Click</w:t>
      </w:r>
      <w:r w:rsidR="003674EF" w:rsidRPr="00552DAF">
        <w:rPr>
          <w:rFonts w:eastAsia="Calibri"/>
        </w:rPr>
        <w:t xml:space="preserve"> Apply button and Save link to reflect the changes into the Master Configuration file.</w:t>
      </w:r>
    </w:p>
    <w:p w14:paraId="44C8898B" w14:textId="77777777" w:rsidR="003674EF" w:rsidRPr="00552DAF" w:rsidRDefault="00810118" w:rsidP="00552DAF">
      <w:pPr>
        <w:pStyle w:val="Step1"/>
        <w:rPr>
          <w:rFonts w:eastAsia="Calibri"/>
        </w:rPr>
      </w:pPr>
      <w:r w:rsidRPr="00552DAF">
        <w:rPr>
          <w:rFonts w:eastAsia="Calibri"/>
        </w:rPr>
        <w:t>Click</w:t>
      </w:r>
      <w:r w:rsidR="003674EF" w:rsidRPr="00552DAF">
        <w:rPr>
          <w:rFonts w:eastAsia="Calibri"/>
        </w:rPr>
        <w:t xml:space="preserve"> the Application Server , Server Infrastructure </w:t>
      </w:r>
      <w:r w:rsidR="003674EF" w:rsidRPr="00552DAF">
        <w:rPr>
          <w:rFonts w:eastAsia="Calibri"/>
        </w:rPr>
        <w:sym w:font="Wingdings" w:char="F0E0"/>
      </w:r>
      <w:r w:rsidR="003674EF" w:rsidRPr="00552DAF">
        <w:rPr>
          <w:rFonts w:eastAsia="Calibri"/>
        </w:rPr>
        <w:t xml:space="preserve"> Java and Process Management </w:t>
      </w:r>
      <w:r w:rsidR="003674EF" w:rsidRPr="00552DAF">
        <w:rPr>
          <w:rFonts w:eastAsia="Calibri"/>
        </w:rPr>
        <w:sym w:font="Wingdings" w:char="F0E0"/>
      </w:r>
      <w:r w:rsidR="003674EF" w:rsidRPr="00552DAF">
        <w:rPr>
          <w:rFonts w:eastAsia="Calibri"/>
        </w:rPr>
        <w:t xml:space="preserve"> Process definition, Java Virtual Machine</w:t>
      </w:r>
      <w:r w:rsidR="00982F89" w:rsidRPr="00552DAF">
        <w:rPr>
          <w:rFonts w:eastAsia="Calibri"/>
        </w:rPr>
        <w:t xml:space="preserve"> </w:t>
      </w:r>
      <w:r w:rsidR="003674EF" w:rsidRPr="00552DAF">
        <w:rPr>
          <w:rFonts w:eastAsia="Calibri"/>
        </w:rPr>
        <w:t xml:space="preserve"> </w:t>
      </w:r>
    </w:p>
    <w:p w14:paraId="44C8898C" w14:textId="77777777" w:rsidR="003674EF" w:rsidRPr="00552DAF" w:rsidRDefault="003674EF" w:rsidP="00BB6154">
      <w:pPr>
        <w:pStyle w:val="Step1"/>
      </w:pPr>
      <w:r w:rsidRPr="00552DAF">
        <w:t>Change the Classpath</w:t>
      </w:r>
    </w:p>
    <w:p w14:paraId="44C8898D" w14:textId="77777777" w:rsidR="003674EF" w:rsidRPr="00552DAF" w:rsidRDefault="003674EF" w:rsidP="00552DAF">
      <w:pPr>
        <w:pStyle w:val="Bullet3"/>
        <w:rPr>
          <w:rFonts w:eastAsia="Calibri"/>
        </w:rPr>
      </w:pPr>
      <w:r w:rsidRPr="00552DAF">
        <w:rPr>
          <w:rFonts w:eastAsia="Calibri"/>
        </w:rPr>
        <w:t>F:\Data\IBM\WebSphere\AppServer\profiles\SRVLPSLXNode02</w:t>
      </w:r>
    </w:p>
    <w:p w14:paraId="44C8898E" w14:textId="77777777" w:rsidR="003674EF" w:rsidRPr="00552DAF" w:rsidRDefault="003674EF" w:rsidP="00BB6154">
      <w:pPr>
        <w:pStyle w:val="Step1"/>
      </w:pPr>
      <w:r w:rsidRPr="00552DAF">
        <w:t>Change the Initial Heap size :</w:t>
      </w:r>
      <w:r w:rsidRPr="00552DAF">
        <w:rPr>
          <w:rFonts w:eastAsiaTheme="minorHAnsi"/>
        </w:rPr>
        <w:t xml:space="preserve"> </w:t>
      </w:r>
      <w:r w:rsidRPr="00552DAF">
        <w:t>768</w:t>
      </w:r>
    </w:p>
    <w:p w14:paraId="44C8898F" w14:textId="5C32254E" w:rsidR="003674EF" w:rsidRPr="00552DAF" w:rsidRDefault="003674EF" w:rsidP="00BB6154">
      <w:pPr>
        <w:pStyle w:val="Step1"/>
      </w:pPr>
      <w:r w:rsidRPr="00552DAF">
        <w:t>Ch</w:t>
      </w:r>
      <w:r w:rsidR="00F373B7">
        <w:t>ange the Maximum Heap size: 1536</w:t>
      </w:r>
    </w:p>
    <w:p w14:paraId="44C88990" w14:textId="77777777" w:rsidR="003674EF" w:rsidRPr="00552DAF" w:rsidRDefault="003674EF" w:rsidP="00BB6154">
      <w:pPr>
        <w:pStyle w:val="Step1"/>
      </w:pPr>
      <w:r w:rsidRPr="00552DAF">
        <w:t>Generic JVM Arguments: -Dsun.io.useCanonCaches=false -XX:MaxPermSize=128m -XX:NewSize=32m -XX:PermSize=32m -XX:+UseConcMarkSweepGC</w:t>
      </w:r>
    </w:p>
    <w:p w14:paraId="44C88991" w14:textId="77777777" w:rsidR="003674EF" w:rsidRPr="00552DAF" w:rsidRDefault="00810118" w:rsidP="00552DAF">
      <w:pPr>
        <w:pStyle w:val="Step1"/>
        <w:rPr>
          <w:rFonts w:eastAsia="Calibri"/>
        </w:rPr>
      </w:pPr>
      <w:r w:rsidRPr="00552DAF">
        <w:rPr>
          <w:rFonts w:eastAsia="Calibri"/>
        </w:rPr>
        <w:t>Click</w:t>
      </w:r>
      <w:r w:rsidR="003674EF" w:rsidRPr="00552DAF">
        <w:rPr>
          <w:rFonts w:eastAsia="Calibri"/>
        </w:rPr>
        <w:t xml:space="preserve"> Apply button and Save link to reflect the changes into the Master Configuration file.</w:t>
      </w:r>
    </w:p>
    <w:p w14:paraId="44C88992" w14:textId="77777777" w:rsidR="003674EF" w:rsidRPr="00F60A12" w:rsidRDefault="003674EF" w:rsidP="007B6162">
      <w:pPr>
        <w:pStyle w:val="Heading4"/>
      </w:pPr>
      <w:r w:rsidRPr="00F60A12">
        <w:t>WebSphere Application Servers -LOG File Size/Retention</w:t>
      </w:r>
    </w:p>
    <w:p w14:paraId="44C88993" w14:textId="77777777" w:rsidR="003674EF" w:rsidRPr="007B6162" w:rsidRDefault="003674EF" w:rsidP="00986570">
      <w:pPr>
        <w:pStyle w:val="Step1"/>
        <w:numPr>
          <w:ilvl w:val="0"/>
          <w:numId w:val="87"/>
        </w:numPr>
        <w:ind w:left="900" w:hanging="540"/>
        <w:rPr>
          <w:rFonts w:eastAsia="Calibri"/>
        </w:rPr>
      </w:pPr>
      <w:r w:rsidRPr="007B6162">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994" w14:textId="77777777" w:rsidR="003674EF" w:rsidRPr="007B6162" w:rsidRDefault="003674EF" w:rsidP="00BB6154">
      <w:pPr>
        <w:pStyle w:val="Step1"/>
      </w:pPr>
      <w:r w:rsidRPr="007B6162">
        <w:t>System.out</w:t>
      </w:r>
    </w:p>
    <w:p w14:paraId="44C88995" w14:textId="77777777" w:rsidR="003674EF" w:rsidRPr="007B6162" w:rsidRDefault="003674EF" w:rsidP="007B6162">
      <w:pPr>
        <w:pStyle w:val="Bullet3"/>
        <w:rPr>
          <w:rFonts w:eastAsia="Calibri"/>
        </w:rPr>
      </w:pPr>
      <w:r w:rsidRPr="007B6162">
        <w:rPr>
          <w:rFonts w:eastAsia="Calibri"/>
        </w:rPr>
        <w:t>Log File Rotation: File Size:</w:t>
      </w:r>
      <w:r w:rsidR="00982F89" w:rsidRPr="007B6162">
        <w:rPr>
          <w:rFonts w:eastAsia="Calibri"/>
        </w:rPr>
        <w:t xml:space="preserve"> </w:t>
      </w:r>
      <w:r w:rsidRPr="007B6162">
        <w:rPr>
          <w:rFonts w:eastAsia="Calibri"/>
        </w:rPr>
        <w:t>5MB Maximum size.</w:t>
      </w:r>
      <w:r w:rsidR="00982F89" w:rsidRPr="007B6162">
        <w:rPr>
          <w:rFonts w:eastAsia="Calibri"/>
        </w:rPr>
        <w:t xml:space="preserve"> </w:t>
      </w:r>
      <w:r w:rsidRPr="007B6162">
        <w:rPr>
          <w:rFonts w:eastAsia="Calibri"/>
        </w:rPr>
        <w:t>Maximum # of historical log files: 30</w:t>
      </w:r>
    </w:p>
    <w:p w14:paraId="44C88996" w14:textId="77777777" w:rsidR="003674EF" w:rsidRPr="007B6162" w:rsidRDefault="003674EF" w:rsidP="00BB6154">
      <w:pPr>
        <w:pStyle w:val="Step1"/>
      </w:pPr>
      <w:r w:rsidRPr="007B6162">
        <w:t>System.err</w:t>
      </w:r>
    </w:p>
    <w:p w14:paraId="44C88997" w14:textId="77777777" w:rsidR="003674EF" w:rsidRPr="007B6162" w:rsidRDefault="003674EF" w:rsidP="007B6162">
      <w:pPr>
        <w:pStyle w:val="Bullet3"/>
        <w:rPr>
          <w:rFonts w:eastAsia="Calibri"/>
        </w:rPr>
      </w:pPr>
      <w:r w:rsidRPr="007B6162">
        <w:rPr>
          <w:rFonts w:eastAsia="Calibri"/>
        </w:rPr>
        <w:t>Log File Rotation: File Size:</w:t>
      </w:r>
      <w:r w:rsidR="00982F89" w:rsidRPr="007B6162">
        <w:rPr>
          <w:rFonts w:eastAsia="Calibri"/>
        </w:rPr>
        <w:t xml:space="preserve"> </w:t>
      </w:r>
      <w:r w:rsidRPr="007B6162">
        <w:rPr>
          <w:rFonts w:eastAsia="Calibri"/>
        </w:rPr>
        <w:t>5MB Maximum size.</w:t>
      </w:r>
      <w:r w:rsidR="00982F89" w:rsidRPr="007B6162">
        <w:rPr>
          <w:rFonts w:eastAsia="Calibri"/>
        </w:rPr>
        <w:t xml:space="preserve"> </w:t>
      </w:r>
      <w:r w:rsidRPr="007B6162">
        <w:rPr>
          <w:rFonts w:eastAsia="Calibri"/>
        </w:rPr>
        <w:t>Maximum # of historical log files: 30</w:t>
      </w:r>
    </w:p>
    <w:p w14:paraId="44C88998" w14:textId="77777777" w:rsidR="003674EF" w:rsidRPr="007B6162" w:rsidRDefault="003674EF" w:rsidP="007B6162">
      <w:pPr>
        <w:pStyle w:val="Step1"/>
        <w:rPr>
          <w:rFonts w:eastAsia="Calibri"/>
        </w:rPr>
      </w:pPr>
      <w:r w:rsidRPr="007B6162">
        <w:rPr>
          <w:rFonts w:eastAsia="Calibri"/>
        </w:rPr>
        <w:t xml:space="preserve"> Click OK, then click Save (directly to the master configuration):</w:t>
      </w:r>
    </w:p>
    <w:p w14:paraId="44C88999" w14:textId="77777777" w:rsidR="003674EF" w:rsidRPr="007B6162" w:rsidRDefault="003674EF" w:rsidP="007B6162">
      <w:pPr>
        <w:pStyle w:val="Step1"/>
        <w:rPr>
          <w:rFonts w:eastAsia="Calibri"/>
        </w:rPr>
      </w:pPr>
      <w:r w:rsidRPr="007B6162">
        <w:rPr>
          <w:rFonts w:eastAsia="Calibri"/>
        </w:rPr>
        <w:t>Select the</w:t>
      </w:r>
      <w:r w:rsidR="00982F89" w:rsidRPr="007B6162">
        <w:rPr>
          <w:rFonts w:eastAsia="Calibri"/>
        </w:rPr>
        <w:t xml:space="preserve"> </w:t>
      </w:r>
      <w:r w:rsidRPr="007B6162">
        <w:rPr>
          <w:rFonts w:eastAsia="Calibri"/>
        </w:rPr>
        <w:t>Application Server, Server Infrastructure, Java and Process Management, Monitoring policy:</w:t>
      </w:r>
    </w:p>
    <w:p w14:paraId="44C8899A" w14:textId="77777777" w:rsidR="003674EF" w:rsidRPr="007B6162" w:rsidRDefault="003674EF" w:rsidP="007B6162">
      <w:pPr>
        <w:pStyle w:val="Step1"/>
        <w:rPr>
          <w:rFonts w:eastAsia="Calibri"/>
        </w:rPr>
      </w:pPr>
      <w:r w:rsidRPr="007B6162">
        <w:rPr>
          <w:rFonts w:eastAsia="Calibri"/>
        </w:rPr>
        <w:t>Change the node restart state to RUNNING</w:t>
      </w:r>
    </w:p>
    <w:p w14:paraId="44C8899B" w14:textId="77777777" w:rsidR="003674EF" w:rsidRDefault="00810118" w:rsidP="007B6162">
      <w:pPr>
        <w:pStyle w:val="Step1"/>
        <w:rPr>
          <w:rFonts w:eastAsia="Calibri"/>
        </w:rPr>
      </w:pPr>
      <w:r w:rsidRPr="007B6162">
        <w:rPr>
          <w:rFonts w:eastAsia="Calibri"/>
        </w:rPr>
        <w:t>Click</w:t>
      </w:r>
      <w:r w:rsidR="003674EF" w:rsidRPr="007B6162">
        <w:rPr>
          <w:rFonts w:eastAsia="Calibri"/>
        </w:rPr>
        <w:t xml:space="preserve"> Apply button and Save link to reflect the changes into the Master Configuration file.</w:t>
      </w:r>
    </w:p>
    <w:p w14:paraId="585782D2" w14:textId="088BDF67" w:rsidR="003E12B2" w:rsidRDefault="0052243A" w:rsidP="003E12B2">
      <w:pPr>
        <w:pStyle w:val="Heading3"/>
        <w:rPr>
          <w:rFonts w:eastAsia="Calibri"/>
          <w:noProof/>
        </w:rPr>
      </w:pPr>
      <w:r>
        <w:rPr>
          <w:rFonts w:eastAsia="Calibri"/>
          <w:noProof/>
        </w:rPr>
        <w:t>Shared Libraries</w:t>
      </w:r>
      <w:r w:rsidR="003E12B2" w:rsidRPr="00FB5A05">
        <w:rPr>
          <w:rFonts w:eastAsia="Calibri"/>
          <w:noProof/>
        </w:rPr>
        <w:t>: WAS</w:t>
      </w:r>
      <w:r w:rsidR="003E12B2">
        <w:rPr>
          <w:rFonts w:eastAsia="Calibri"/>
          <w:noProof/>
        </w:rPr>
        <w:t>4</w:t>
      </w:r>
      <w:r w:rsidR="003E12B2" w:rsidRPr="00FB5A05">
        <w:rPr>
          <w:rFonts w:eastAsia="Calibri"/>
          <w:noProof/>
        </w:rPr>
        <w:t xml:space="preserve"> Server </w:t>
      </w:r>
      <w:r w:rsidR="003E12B2">
        <w:rPr>
          <w:rFonts w:eastAsia="Calibri"/>
          <w:noProof/>
        </w:rPr>
        <w:t>– LX</w:t>
      </w:r>
    </w:p>
    <w:p w14:paraId="04044D26" w14:textId="77777777" w:rsidR="00BC6A7E" w:rsidRDefault="00BC6A7E" w:rsidP="00045270">
      <w:pPr>
        <w:pStyle w:val="ListParagraph"/>
        <w:numPr>
          <w:ilvl w:val="0"/>
          <w:numId w:val="216"/>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341067DF" w14:textId="77777777" w:rsidR="00BC6A7E" w:rsidRPr="008F5C40" w:rsidRDefault="00BC6A7E" w:rsidP="00045270">
      <w:pPr>
        <w:pStyle w:val="ListParagraph"/>
        <w:numPr>
          <w:ilvl w:val="0"/>
          <w:numId w:val="216"/>
        </w:numPr>
      </w:pPr>
      <w:r>
        <w:rPr>
          <w:rFonts w:asciiTheme="minorHAnsi" w:hAnsiTheme="minorHAnsi" w:cstheme="minorHAnsi"/>
          <w:sz w:val="18"/>
          <w:szCs w:val="18"/>
        </w:rPr>
        <w:t>Delete the PORTAL and LOS libraries</w:t>
      </w:r>
    </w:p>
    <w:p w14:paraId="3D907AC0" w14:textId="2B69D608" w:rsidR="008F5C40" w:rsidRDefault="008F5C40" w:rsidP="008F5C40">
      <w:pPr>
        <w:pStyle w:val="ListParagraph"/>
        <w:numPr>
          <w:ilvl w:val="0"/>
          <w:numId w:val="216"/>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LX_Library</w:t>
      </w:r>
    </w:p>
    <w:p w14:paraId="04121F26" w14:textId="77777777" w:rsidR="003E12B2" w:rsidRDefault="003E12B2" w:rsidP="00045270">
      <w:pPr>
        <w:pStyle w:val="ListParagraph"/>
        <w:numPr>
          <w:ilvl w:val="0"/>
          <w:numId w:val="216"/>
        </w:numPr>
      </w:pPr>
      <w:r w:rsidRPr="00AD7F5F">
        <w:t xml:space="preserve">From the WebSphere admin console – Select: Environment </w:t>
      </w:r>
      <w:r w:rsidRPr="00AD7F5F">
        <w:sym w:font="Wingdings" w:char="F0E0"/>
      </w:r>
      <w:r w:rsidRPr="00AD7F5F">
        <w:t xml:space="preserve"> Shared libraries</w:t>
      </w:r>
    </w:p>
    <w:p w14:paraId="46419759" w14:textId="77777777" w:rsidR="003E12B2" w:rsidRDefault="003E12B2" w:rsidP="00045270">
      <w:pPr>
        <w:pStyle w:val="ListParagraph"/>
        <w:numPr>
          <w:ilvl w:val="0"/>
          <w:numId w:val="216"/>
        </w:numPr>
      </w:pPr>
      <w:r>
        <w:t>Select the appropriate app, node and server from the dropdown list</w:t>
      </w:r>
    </w:p>
    <w:p w14:paraId="5D58010E" w14:textId="77777777" w:rsidR="003E12B2" w:rsidRDefault="003E12B2" w:rsidP="003E12B2">
      <w:pPr>
        <w:pStyle w:val="ListParagraph"/>
        <w:ind w:left="1440"/>
      </w:pPr>
      <w:r>
        <w:rPr>
          <w:noProof/>
        </w:rPr>
        <w:drawing>
          <wp:inline distT="0" distB="0" distL="0" distR="0" wp14:anchorId="16C42B48" wp14:editId="7EBD3368">
            <wp:extent cx="2428875" cy="30555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32544" cy="3060130"/>
                    </a:xfrm>
                    <a:prstGeom prst="rect">
                      <a:avLst/>
                    </a:prstGeom>
                  </pic:spPr>
                </pic:pic>
              </a:graphicData>
            </a:graphic>
          </wp:inline>
        </w:drawing>
      </w:r>
    </w:p>
    <w:p w14:paraId="142D5A1E" w14:textId="77777777" w:rsidR="003E12B2" w:rsidRDefault="003E12B2" w:rsidP="00045270">
      <w:pPr>
        <w:pStyle w:val="ListParagraph"/>
        <w:numPr>
          <w:ilvl w:val="0"/>
          <w:numId w:val="216"/>
        </w:numPr>
      </w:pPr>
      <w:r>
        <w:t>Select New</w:t>
      </w:r>
    </w:p>
    <w:p w14:paraId="2AE6F72F" w14:textId="77777777" w:rsidR="003E12B2" w:rsidRDefault="003E12B2" w:rsidP="00045270">
      <w:pPr>
        <w:pStyle w:val="ListParagraph"/>
        <w:numPr>
          <w:ilvl w:val="0"/>
          <w:numId w:val="216"/>
        </w:numPr>
      </w:pPr>
      <w:r>
        <w:t>Enter the following:</w:t>
      </w:r>
    </w:p>
    <w:p w14:paraId="79A58815" w14:textId="3E2B258B" w:rsidR="003E12B2" w:rsidRPr="00633171" w:rsidRDefault="003E12B2" w:rsidP="00045270">
      <w:pPr>
        <w:pStyle w:val="ListParagraph"/>
        <w:numPr>
          <w:ilvl w:val="1"/>
          <w:numId w:val="216"/>
        </w:numPr>
      </w:pPr>
      <w:r>
        <w:t xml:space="preserve">Name = </w:t>
      </w:r>
      <w:r>
        <w:rPr>
          <w:rFonts w:eastAsia="Times New Roman"/>
          <w:color w:val="000000"/>
          <w:szCs w:val="18"/>
        </w:rPr>
        <w:t>LX</w:t>
      </w:r>
      <w:r w:rsidRPr="00AD7F5F">
        <w:rPr>
          <w:rFonts w:eastAsia="Times New Roman"/>
          <w:color w:val="000000"/>
          <w:szCs w:val="18"/>
        </w:rPr>
        <w:t>_SHARED_LIBRARY_NODE0</w:t>
      </w:r>
      <w:r>
        <w:rPr>
          <w:rFonts w:eastAsia="Times New Roman"/>
          <w:color w:val="000000"/>
          <w:szCs w:val="18"/>
        </w:rPr>
        <w:t>2</w:t>
      </w:r>
    </w:p>
    <w:p w14:paraId="5E628ECE" w14:textId="77777777" w:rsidR="003E12B2" w:rsidRPr="006A73B8" w:rsidRDefault="003E12B2" w:rsidP="00045270">
      <w:pPr>
        <w:pStyle w:val="ListParagraph"/>
        <w:numPr>
          <w:ilvl w:val="1"/>
          <w:numId w:val="216"/>
        </w:numPr>
      </w:pPr>
      <w:r>
        <w:rPr>
          <w:rFonts w:eastAsia="Times New Roman"/>
          <w:color w:val="000000"/>
          <w:szCs w:val="18"/>
        </w:rPr>
        <w:t xml:space="preserve">Classpath = </w:t>
      </w:r>
      <w:r w:rsidRPr="00AD7F5F">
        <w:rPr>
          <w:rFonts w:eastAsia="Times New Roman"/>
          <w:color w:val="000000"/>
          <w:szCs w:val="18"/>
        </w:rPr>
        <w:t>F</w:t>
      </w:r>
      <w:r>
        <w:rPr>
          <w:rFonts w:eastAsia="Times New Roman"/>
          <w:color w:val="000000"/>
          <w:szCs w:val="18"/>
        </w:rPr>
        <w:t>:\WEBSPHERE_SHARED_LIBRARIES\LX</w:t>
      </w:r>
      <w:r w:rsidRPr="00AD7F5F">
        <w:rPr>
          <w:rFonts w:eastAsia="Times New Roman"/>
          <w:color w:val="000000"/>
          <w:szCs w:val="18"/>
        </w:rPr>
        <w:t>_LIBRARY</w:t>
      </w:r>
    </w:p>
    <w:p w14:paraId="060D5460" w14:textId="77777777" w:rsidR="003E12B2" w:rsidRDefault="003E12B2" w:rsidP="00045270">
      <w:pPr>
        <w:pStyle w:val="ListParagraph"/>
        <w:numPr>
          <w:ilvl w:val="0"/>
          <w:numId w:val="216"/>
        </w:numPr>
      </w:pPr>
      <w:r>
        <w:t>Click Apply and Save</w:t>
      </w:r>
    </w:p>
    <w:p w14:paraId="486A8AB1" w14:textId="77777777" w:rsidR="003E12B2" w:rsidRPr="006A73B8" w:rsidRDefault="003E12B2" w:rsidP="00045270">
      <w:pPr>
        <w:pStyle w:val="ListParagraph"/>
        <w:numPr>
          <w:ilvl w:val="0"/>
          <w:numId w:val="216"/>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3A577B66" w14:textId="41E97810" w:rsidR="003E12B2" w:rsidRPr="006A73B8" w:rsidRDefault="003E12B2" w:rsidP="00045270">
      <w:pPr>
        <w:pStyle w:val="ListParagraph"/>
        <w:numPr>
          <w:ilvl w:val="0"/>
          <w:numId w:val="216"/>
        </w:numPr>
      </w:pPr>
      <w:r w:rsidRPr="006A73B8">
        <w:t xml:space="preserve">Select </w:t>
      </w:r>
      <w:r>
        <w:t>LPSLXServer02</w:t>
      </w:r>
      <w:r w:rsidRPr="00AD7F5F">
        <w:sym w:font="Wingdings" w:char="F0E0"/>
      </w:r>
      <w:r w:rsidRPr="006A73B8">
        <w:t xml:space="preserve">Server Infrastructure </w:t>
      </w:r>
      <w:r w:rsidRPr="00AD7F5F">
        <w:sym w:font="Wingdings" w:char="F0E0"/>
      </w:r>
      <w:r w:rsidRPr="006A73B8">
        <w:t xml:space="preserve"> Java and Process Management </w:t>
      </w:r>
      <w:r w:rsidRPr="00AD7F5F">
        <w:sym w:font="Wingdings" w:char="F0E0"/>
      </w:r>
      <w:r w:rsidRPr="006A73B8">
        <w:t>Class loader</w:t>
      </w:r>
    </w:p>
    <w:p w14:paraId="4925BC64" w14:textId="77777777" w:rsidR="003E12B2" w:rsidRDefault="003E12B2" w:rsidP="00045270">
      <w:pPr>
        <w:pStyle w:val="Step1"/>
        <w:numPr>
          <w:ilvl w:val="0"/>
          <w:numId w:val="216"/>
        </w:numPr>
        <w:rPr>
          <w:rFonts w:eastAsia="Calibri"/>
        </w:rPr>
      </w:pPr>
      <w:r>
        <w:rPr>
          <w:rFonts w:eastAsia="Calibri"/>
        </w:rPr>
        <w:t>New</w:t>
      </w:r>
    </w:p>
    <w:p w14:paraId="47B914FB" w14:textId="77777777" w:rsidR="003E12B2" w:rsidRDefault="003E12B2" w:rsidP="00045270">
      <w:pPr>
        <w:pStyle w:val="Step1"/>
        <w:numPr>
          <w:ilvl w:val="0"/>
          <w:numId w:val="216"/>
        </w:numPr>
        <w:rPr>
          <w:rFonts w:eastAsia="Calibri"/>
        </w:rPr>
      </w:pPr>
      <w:r>
        <w:rPr>
          <w:rFonts w:eastAsia="Calibri"/>
        </w:rPr>
        <w:t>Verify Class loader order has “Classes loaded with parent class loader first” and choose ok</w:t>
      </w:r>
    </w:p>
    <w:p w14:paraId="2266B40E" w14:textId="77777777" w:rsidR="003E12B2" w:rsidRDefault="003E12B2" w:rsidP="00045270">
      <w:pPr>
        <w:pStyle w:val="Step1"/>
        <w:numPr>
          <w:ilvl w:val="0"/>
          <w:numId w:val="216"/>
        </w:numPr>
        <w:rPr>
          <w:rFonts w:eastAsia="Calibri"/>
        </w:rPr>
      </w:pPr>
      <w:r>
        <w:rPr>
          <w:rFonts w:eastAsia="Calibri"/>
        </w:rPr>
        <w:t>Click on the actual Classloader</w:t>
      </w:r>
    </w:p>
    <w:p w14:paraId="591652E1" w14:textId="77777777" w:rsidR="003E12B2" w:rsidRDefault="003E12B2" w:rsidP="00045270">
      <w:pPr>
        <w:pStyle w:val="Step1"/>
        <w:numPr>
          <w:ilvl w:val="0"/>
          <w:numId w:val="216"/>
        </w:numPr>
        <w:rPr>
          <w:rFonts w:eastAsia="Calibri"/>
        </w:rPr>
      </w:pPr>
      <w:r>
        <w:rPr>
          <w:rFonts w:eastAsia="Calibri"/>
        </w:rPr>
        <w:t>Select “shared library referenece”</w:t>
      </w:r>
    </w:p>
    <w:p w14:paraId="48765AC1" w14:textId="77777777" w:rsidR="003E12B2" w:rsidRDefault="003E12B2" w:rsidP="00045270">
      <w:pPr>
        <w:pStyle w:val="Step1"/>
        <w:numPr>
          <w:ilvl w:val="0"/>
          <w:numId w:val="216"/>
        </w:numPr>
        <w:rPr>
          <w:rFonts w:eastAsia="Calibri"/>
        </w:rPr>
      </w:pPr>
      <w:r>
        <w:rPr>
          <w:rFonts w:eastAsia="Calibri"/>
        </w:rPr>
        <w:t>Add</w:t>
      </w:r>
    </w:p>
    <w:p w14:paraId="7F846FDB" w14:textId="77777777" w:rsidR="003E12B2" w:rsidRPr="006A73B8" w:rsidRDefault="003E12B2" w:rsidP="00045270">
      <w:pPr>
        <w:pStyle w:val="Step1"/>
        <w:numPr>
          <w:ilvl w:val="0"/>
          <w:numId w:val="216"/>
        </w:numPr>
        <w:rPr>
          <w:rFonts w:eastAsia="Calibri"/>
        </w:rPr>
      </w:pPr>
      <w:r w:rsidRPr="00AD7F5F">
        <w:rPr>
          <w:rFonts w:ascii="Calibri" w:eastAsia="Calibri" w:hAnsi="Calibri"/>
          <w:sz w:val="22"/>
          <w:szCs w:val="22"/>
        </w:rPr>
        <w:t xml:space="preserve">Select corresponding library name that matches the server in the drop down and </w:t>
      </w:r>
      <w:r>
        <w:rPr>
          <w:rFonts w:ascii="Calibri" w:eastAsia="Calibri" w:hAnsi="Calibri"/>
          <w:sz w:val="22"/>
          <w:szCs w:val="22"/>
        </w:rPr>
        <w:t>choose ok</w:t>
      </w:r>
    </w:p>
    <w:p w14:paraId="0772C0B5" w14:textId="77777777" w:rsidR="003E12B2" w:rsidRPr="007B6162" w:rsidRDefault="003E12B2" w:rsidP="003E12B2">
      <w:pPr>
        <w:pStyle w:val="Step1"/>
        <w:numPr>
          <w:ilvl w:val="0"/>
          <w:numId w:val="0"/>
        </w:numPr>
        <w:rPr>
          <w:rFonts w:eastAsia="Calibri"/>
        </w:rPr>
      </w:pPr>
    </w:p>
    <w:p w14:paraId="44C8899C" w14:textId="77777777" w:rsidR="003674EF" w:rsidRPr="00F60A12" w:rsidRDefault="003674EF" w:rsidP="003674EF">
      <w:pPr>
        <w:pStyle w:val="Heading3"/>
        <w:rPr>
          <w:rFonts w:eastAsia="Calibri"/>
          <w:noProof/>
          <w:sz w:val="26"/>
        </w:rPr>
      </w:pPr>
      <w:bookmarkStart w:id="113" w:name="_Toc400291111"/>
      <w:r w:rsidRPr="00F60A12">
        <w:rPr>
          <w:rFonts w:eastAsia="Calibri"/>
          <w:noProof/>
        </w:rPr>
        <w:t xml:space="preserve">WebSphere </w:t>
      </w:r>
      <w:r w:rsidRPr="00F60A12">
        <w:rPr>
          <w:rFonts w:eastAsia="Calibri"/>
          <w:noProof/>
          <w:u w:val="single"/>
        </w:rPr>
        <w:t>Server</w:t>
      </w:r>
      <w:r w:rsidR="00982F89">
        <w:rPr>
          <w:rFonts w:eastAsia="Calibri"/>
          <w:noProof/>
        </w:rPr>
        <w:t xml:space="preserve"> </w:t>
      </w:r>
      <w:r w:rsidRPr="00F60A12">
        <w:rPr>
          <w:rFonts w:eastAsia="Calibri"/>
          <w:noProof/>
        </w:rPr>
        <w:t>Modification: WAS4 Server -UPLOAD</w:t>
      </w:r>
      <w:bookmarkEnd w:id="113"/>
    </w:p>
    <w:p w14:paraId="44C8899D" w14:textId="77777777" w:rsidR="003674EF" w:rsidRPr="007B6162" w:rsidRDefault="003674EF" w:rsidP="00986570">
      <w:pPr>
        <w:pStyle w:val="Step1"/>
        <w:numPr>
          <w:ilvl w:val="0"/>
          <w:numId w:val="88"/>
        </w:numPr>
        <w:ind w:left="900" w:hanging="540"/>
        <w:rPr>
          <w:rFonts w:eastAsia="Calibri"/>
        </w:rPr>
      </w:pPr>
      <w:r w:rsidRPr="007B6162">
        <w:rPr>
          <w:rFonts w:eastAsia="Calibri"/>
        </w:rPr>
        <w:t>From the Administrative Console - (F:\Data\IBM\WebSphere\AppServer\profiles\cell01_dmgr\firststeps\firststeps.bat)</w:t>
      </w:r>
      <w:r w:rsidR="007B6162" w:rsidRPr="007B6162">
        <w:t>, u</w:t>
      </w:r>
      <w:r w:rsidRPr="007B6162">
        <w:rPr>
          <w:rFonts w:eastAsia="Calibri"/>
        </w:rPr>
        <w:t>se the account and password supplied during profile creation.</w:t>
      </w:r>
    </w:p>
    <w:p w14:paraId="44C8899E" w14:textId="77777777" w:rsidR="003674EF" w:rsidRPr="007B6162" w:rsidRDefault="003674EF" w:rsidP="007B6162">
      <w:pPr>
        <w:pStyle w:val="Step1"/>
        <w:rPr>
          <w:rFonts w:eastAsia="Calibri"/>
        </w:rPr>
      </w:pPr>
      <w:r w:rsidRPr="007B6162">
        <w:rPr>
          <w:rFonts w:eastAsia="Calibri"/>
        </w:rPr>
        <w:t xml:space="preserve">From Servers </w:t>
      </w:r>
      <w:r w:rsidRPr="007B6162">
        <w:rPr>
          <w:rFonts w:eastAsia="Calibri"/>
        </w:rPr>
        <w:sym w:font="Wingdings" w:char="F0E0"/>
      </w:r>
      <w:r w:rsidRPr="007B6162">
        <w:rPr>
          <w:rFonts w:eastAsia="Calibri"/>
        </w:rPr>
        <w:t xml:space="preserve"> Server Types </w:t>
      </w:r>
      <w:r w:rsidRPr="007B6162">
        <w:rPr>
          <w:rFonts w:eastAsia="Calibri"/>
        </w:rPr>
        <w:sym w:font="Wingdings" w:char="F0E0"/>
      </w:r>
      <w:r w:rsidRPr="007B6162">
        <w:rPr>
          <w:rFonts w:eastAsia="Calibri"/>
        </w:rPr>
        <w:t xml:space="preserve"> Websphere application servers and Select the second UPLOAD server</w:t>
      </w:r>
      <w:r w:rsidR="00982F89" w:rsidRPr="007B6162">
        <w:rPr>
          <w:rFonts w:eastAsia="Calibri"/>
        </w:rPr>
        <w:t xml:space="preserve"> </w:t>
      </w:r>
      <w:r w:rsidRPr="007B6162">
        <w:rPr>
          <w:rFonts w:eastAsia="Calibri"/>
        </w:rPr>
        <w:t>“LPSUPLOADServer02”</w:t>
      </w:r>
    </w:p>
    <w:p w14:paraId="44C8899F" w14:textId="77777777" w:rsidR="003674EF" w:rsidRPr="007B6162" w:rsidRDefault="003674EF" w:rsidP="00BB6154">
      <w:pPr>
        <w:pStyle w:val="Step1"/>
      </w:pPr>
      <w:r w:rsidRPr="007B6162">
        <w:t>Check Parallel Start option</w:t>
      </w:r>
    </w:p>
    <w:p w14:paraId="44C889A0" w14:textId="77777777" w:rsidR="003674EF" w:rsidRPr="007B6162" w:rsidRDefault="003674EF" w:rsidP="00BB6154">
      <w:pPr>
        <w:pStyle w:val="Step1"/>
      </w:pPr>
      <w:r w:rsidRPr="007B6162">
        <w:t>Check Start components as needed option</w:t>
      </w:r>
    </w:p>
    <w:p w14:paraId="44C889A1" w14:textId="77777777" w:rsidR="003674EF" w:rsidRPr="007B6162" w:rsidRDefault="003674EF" w:rsidP="00BB6154">
      <w:pPr>
        <w:pStyle w:val="Step1"/>
      </w:pPr>
      <w:r w:rsidRPr="007B6162">
        <w:t>Change the Class loader Policy as Multiple</w:t>
      </w:r>
    </w:p>
    <w:p w14:paraId="44C889A2" w14:textId="77777777" w:rsidR="003674EF" w:rsidRPr="007B6162" w:rsidRDefault="00810118" w:rsidP="007B6162">
      <w:pPr>
        <w:pStyle w:val="Step1"/>
        <w:rPr>
          <w:rFonts w:eastAsia="Calibri"/>
        </w:rPr>
      </w:pPr>
      <w:r w:rsidRPr="007B6162">
        <w:rPr>
          <w:rFonts w:eastAsia="Calibri"/>
        </w:rPr>
        <w:t>Click</w:t>
      </w:r>
      <w:r w:rsidR="003674EF" w:rsidRPr="007B6162">
        <w:rPr>
          <w:rFonts w:eastAsia="Calibri"/>
        </w:rPr>
        <w:t xml:space="preserve"> Apply button and Save link to reflect the changes into the Master Configuration file.</w:t>
      </w:r>
    </w:p>
    <w:p w14:paraId="44C889A3" w14:textId="77777777" w:rsidR="003674EF" w:rsidRPr="007B6162" w:rsidRDefault="00810118" w:rsidP="007B6162">
      <w:pPr>
        <w:pStyle w:val="Step1"/>
        <w:rPr>
          <w:rFonts w:eastAsia="Calibri"/>
        </w:rPr>
      </w:pPr>
      <w:r w:rsidRPr="007B6162">
        <w:rPr>
          <w:rFonts w:eastAsia="Calibri"/>
        </w:rPr>
        <w:t>Click</w:t>
      </w:r>
      <w:r w:rsidR="003674EF" w:rsidRPr="007B6162">
        <w:rPr>
          <w:rFonts w:eastAsia="Calibri"/>
        </w:rPr>
        <w:t xml:space="preserve"> the Application Server , Server Infrastructure </w:t>
      </w:r>
      <w:r w:rsidR="003674EF" w:rsidRPr="007B6162">
        <w:rPr>
          <w:rFonts w:eastAsia="Calibri"/>
        </w:rPr>
        <w:sym w:font="Wingdings" w:char="F0E0"/>
      </w:r>
      <w:r w:rsidR="003674EF" w:rsidRPr="007B6162">
        <w:rPr>
          <w:rFonts w:eastAsia="Calibri"/>
        </w:rPr>
        <w:t xml:space="preserve"> Java and Process Management </w:t>
      </w:r>
      <w:r w:rsidR="003674EF" w:rsidRPr="007B6162">
        <w:rPr>
          <w:rFonts w:eastAsia="Calibri"/>
        </w:rPr>
        <w:sym w:font="Wingdings" w:char="F0E0"/>
      </w:r>
      <w:r w:rsidR="003674EF" w:rsidRPr="007B6162">
        <w:rPr>
          <w:rFonts w:eastAsia="Calibri"/>
        </w:rPr>
        <w:t xml:space="preserve"> Process definition, Java Virtual Machine</w:t>
      </w:r>
      <w:r w:rsidR="00982F89" w:rsidRPr="007B6162">
        <w:rPr>
          <w:rFonts w:eastAsia="Calibri"/>
        </w:rPr>
        <w:t xml:space="preserve"> </w:t>
      </w:r>
      <w:r w:rsidR="003674EF" w:rsidRPr="007B6162">
        <w:rPr>
          <w:rFonts w:eastAsia="Calibri"/>
        </w:rPr>
        <w:t xml:space="preserve"> </w:t>
      </w:r>
    </w:p>
    <w:p w14:paraId="44C889A4" w14:textId="77777777" w:rsidR="003674EF" w:rsidRPr="007B6162" w:rsidRDefault="003674EF" w:rsidP="00BB6154">
      <w:pPr>
        <w:pStyle w:val="Step1"/>
      </w:pPr>
      <w:r w:rsidRPr="007B6162">
        <w:t>Change the Classpath</w:t>
      </w:r>
    </w:p>
    <w:p w14:paraId="44C889A5" w14:textId="77777777" w:rsidR="003674EF" w:rsidRPr="007B6162" w:rsidRDefault="003674EF" w:rsidP="007B6162">
      <w:pPr>
        <w:pStyle w:val="Bullet3"/>
        <w:rPr>
          <w:rFonts w:eastAsia="Calibri"/>
        </w:rPr>
      </w:pPr>
      <w:r w:rsidRPr="007B6162">
        <w:rPr>
          <w:rFonts w:eastAsia="Calibri"/>
        </w:rPr>
        <w:t>F:\Data\IBM\WebSphere\AppServer\profiles\SRVLPSUPLOADNode02</w:t>
      </w:r>
    </w:p>
    <w:p w14:paraId="44C889A6" w14:textId="566327FF" w:rsidR="003674EF" w:rsidRPr="007B6162" w:rsidRDefault="003674EF" w:rsidP="00BB6154">
      <w:pPr>
        <w:pStyle w:val="Step1"/>
      </w:pPr>
      <w:r w:rsidRPr="007B6162">
        <w:t xml:space="preserve">Change the Initial Heap size : </w:t>
      </w:r>
      <w:r w:rsidR="006C1BE8">
        <w:t>2048</w:t>
      </w:r>
    </w:p>
    <w:p w14:paraId="44C889A7" w14:textId="6DCA1FAE" w:rsidR="003674EF" w:rsidRPr="007B6162" w:rsidRDefault="003674EF" w:rsidP="00BB6154">
      <w:pPr>
        <w:pStyle w:val="Step1"/>
      </w:pPr>
      <w:r w:rsidRPr="007B6162">
        <w:t xml:space="preserve">Change the Maximum Heap size: </w:t>
      </w:r>
      <w:r w:rsidR="006C1BE8">
        <w:t>5</w:t>
      </w:r>
      <w:r w:rsidRPr="007B6162">
        <w:t>1</w:t>
      </w:r>
      <w:r w:rsidR="006C1BE8">
        <w:t>2</w:t>
      </w:r>
      <w:r w:rsidRPr="007B6162">
        <w:t>0</w:t>
      </w:r>
    </w:p>
    <w:p w14:paraId="44C889A8" w14:textId="77777777" w:rsidR="003674EF" w:rsidRPr="007B6162" w:rsidRDefault="003674EF" w:rsidP="00BB6154">
      <w:pPr>
        <w:pStyle w:val="Step1"/>
      </w:pPr>
      <w:r w:rsidRPr="007B6162">
        <w:t>Generic JVM Arguments: -Dsun.io.useCanonCaches=false -XX:MaxPermSize=128m -XX:NewSize=32m -XX:PermSize=32m -XX:+UseConcMarkSweepGC</w:t>
      </w:r>
    </w:p>
    <w:p w14:paraId="44C889A9" w14:textId="77777777" w:rsidR="003674EF" w:rsidRPr="007B6162" w:rsidRDefault="00810118" w:rsidP="007B6162">
      <w:pPr>
        <w:pStyle w:val="Step1"/>
        <w:rPr>
          <w:rFonts w:eastAsia="Calibri"/>
        </w:rPr>
      </w:pPr>
      <w:r w:rsidRPr="007B6162">
        <w:rPr>
          <w:rFonts w:eastAsia="Calibri"/>
        </w:rPr>
        <w:t>Click</w:t>
      </w:r>
      <w:r w:rsidR="003674EF" w:rsidRPr="007B6162">
        <w:rPr>
          <w:rFonts w:eastAsia="Calibri"/>
        </w:rPr>
        <w:t xml:space="preserve"> Apply button and Save link to reflect the changes into the Master Configuration file.</w:t>
      </w:r>
    </w:p>
    <w:p w14:paraId="44C889AA" w14:textId="77777777" w:rsidR="003674EF" w:rsidRPr="00F60A12" w:rsidRDefault="003674EF" w:rsidP="007B6162">
      <w:pPr>
        <w:pStyle w:val="Heading4"/>
      </w:pPr>
      <w:r w:rsidRPr="00F60A12">
        <w:t>WebSphere Application Servers -LOG File Size/Retention</w:t>
      </w:r>
    </w:p>
    <w:p w14:paraId="44C889AB" w14:textId="77777777" w:rsidR="003674EF" w:rsidRPr="007B6162" w:rsidRDefault="003674EF" w:rsidP="00986570">
      <w:pPr>
        <w:pStyle w:val="Step1"/>
        <w:numPr>
          <w:ilvl w:val="0"/>
          <w:numId w:val="89"/>
        </w:numPr>
        <w:ind w:left="900" w:hanging="540"/>
        <w:rPr>
          <w:rFonts w:eastAsia="Calibri"/>
        </w:rPr>
      </w:pPr>
      <w:r w:rsidRPr="007B6162">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9AC" w14:textId="77777777" w:rsidR="003674EF" w:rsidRPr="007B6162" w:rsidRDefault="003674EF" w:rsidP="00BB6154">
      <w:pPr>
        <w:pStyle w:val="Step1"/>
      </w:pPr>
      <w:r w:rsidRPr="007B6162">
        <w:t>System.out</w:t>
      </w:r>
    </w:p>
    <w:p w14:paraId="44C889AD" w14:textId="77777777" w:rsidR="003674EF" w:rsidRPr="007B6162" w:rsidRDefault="003674EF" w:rsidP="007B6162">
      <w:pPr>
        <w:pStyle w:val="Bullet3"/>
        <w:rPr>
          <w:rFonts w:eastAsia="Calibri"/>
        </w:rPr>
      </w:pPr>
      <w:r w:rsidRPr="007B6162">
        <w:rPr>
          <w:rFonts w:eastAsia="Calibri"/>
        </w:rPr>
        <w:t>Log File Rotation: File Size:</w:t>
      </w:r>
      <w:r w:rsidR="00982F89" w:rsidRPr="007B6162">
        <w:rPr>
          <w:rFonts w:eastAsia="Calibri"/>
        </w:rPr>
        <w:t xml:space="preserve"> </w:t>
      </w:r>
      <w:r w:rsidRPr="007B6162">
        <w:rPr>
          <w:rFonts w:eastAsia="Calibri"/>
        </w:rPr>
        <w:t>5MB Maximum size.</w:t>
      </w:r>
      <w:r w:rsidR="00982F89" w:rsidRPr="007B6162">
        <w:rPr>
          <w:rFonts w:eastAsia="Calibri"/>
        </w:rPr>
        <w:t xml:space="preserve"> </w:t>
      </w:r>
      <w:r w:rsidRPr="007B6162">
        <w:rPr>
          <w:rFonts w:eastAsia="Calibri"/>
        </w:rPr>
        <w:t>Maximum # of historical log files: 30</w:t>
      </w:r>
    </w:p>
    <w:p w14:paraId="44C889AE" w14:textId="77777777" w:rsidR="003674EF" w:rsidRPr="007B6162" w:rsidRDefault="003674EF" w:rsidP="00BB6154">
      <w:pPr>
        <w:pStyle w:val="Step1"/>
      </w:pPr>
      <w:r w:rsidRPr="007B6162">
        <w:t>System.err</w:t>
      </w:r>
    </w:p>
    <w:p w14:paraId="44C889AF" w14:textId="77777777" w:rsidR="003674EF" w:rsidRPr="007B6162" w:rsidRDefault="003674EF" w:rsidP="007B6162">
      <w:pPr>
        <w:pStyle w:val="Bullet3"/>
        <w:rPr>
          <w:rFonts w:eastAsia="Calibri"/>
        </w:rPr>
      </w:pPr>
      <w:r w:rsidRPr="007B6162">
        <w:rPr>
          <w:rFonts w:eastAsia="Calibri"/>
        </w:rPr>
        <w:t>Log File Rotation: File Size:</w:t>
      </w:r>
      <w:r w:rsidR="00982F89" w:rsidRPr="007B6162">
        <w:rPr>
          <w:rFonts w:eastAsia="Calibri"/>
        </w:rPr>
        <w:t xml:space="preserve"> </w:t>
      </w:r>
      <w:r w:rsidRPr="007B6162">
        <w:rPr>
          <w:rFonts w:eastAsia="Calibri"/>
        </w:rPr>
        <w:t>5MB Maximum size.</w:t>
      </w:r>
      <w:r w:rsidR="00982F89" w:rsidRPr="007B6162">
        <w:rPr>
          <w:rFonts w:eastAsia="Calibri"/>
        </w:rPr>
        <w:t xml:space="preserve"> </w:t>
      </w:r>
      <w:r w:rsidRPr="007B6162">
        <w:rPr>
          <w:rFonts w:eastAsia="Calibri"/>
        </w:rPr>
        <w:t>Maximum # of historical log files: 30</w:t>
      </w:r>
    </w:p>
    <w:p w14:paraId="44C889B0" w14:textId="77777777" w:rsidR="003674EF" w:rsidRPr="007B6162" w:rsidRDefault="003674EF" w:rsidP="007B6162">
      <w:pPr>
        <w:pStyle w:val="Step1"/>
        <w:rPr>
          <w:rFonts w:eastAsia="Calibri"/>
        </w:rPr>
      </w:pPr>
      <w:r w:rsidRPr="007B6162">
        <w:rPr>
          <w:rFonts w:eastAsia="Calibri"/>
        </w:rPr>
        <w:t xml:space="preserve"> Click OK, then click Save (directly to the master configuration):</w:t>
      </w:r>
    </w:p>
    <w:p w14:paraId="44C889B1" w14:textId="77777777" w:rsidR="003674EF" w:rsidRPr="007B6162" w:rsidRDefault="003674EF" w:rsidP="007B6162">
      <w:pPr>
        <w:pStyle w:val="Step1"/>
        <w:rPr>
          <w:rFonts w:eastAsia="Calibri"/>
        </w:rPr>
      </w:pPr>
      <w:r w:rsidRPr="007B6162">
        <w:rPr>
          <w:rFonts w:eastAsia="Calibri"/>
        </w:rPr>
        <w:t>Select the</w:t>
      </w:r>
      <w:r w:rsidR="00982F89" w:rsidRPr="007B6162">
        <w:rPr>
          <w:rFonts w:eastAsia="Calibri"/>
        </w:rPr>
        <w:t xml:space="preserve"> </w:t>
      </w:r>
      <w:r w:rsidRPr="007B6162">
        <w:rPr>
          <w:rFonts w:eastAsia="Calibri"/>
        </w:rPr>
        <w:t>Application Server, Server Infrastructure, Java and Process Management, Monitoring policy:</w:t>
      </w:r>
    </w:p>
    <w:p w14:paraId="44C889B2" w14:textId="77777777" w:rsidR="003674EF" w:rsidRPr="007B6162" w:rsidRDefault="003674EF" w:rsidP="007B6162">
      <w:pPr>
        <w:pStyle w:val="Step1"/>
        <w:rPr>
          <w:rFonts w:eastAsia="Calibri"/>
        </w:rPr>
      </w:pPr>
      <w:r w:rsidRPr="007B6162">
        <w:rPr>
          <w:rFonts w:eastAsia="Calibri"/>
        </w:rPr>
        <w:t>Change the node restart state to RUNNING</w:t>
      </w:r>
    </w:p>
    <w:p w14:paraId="44C889B3" w14:textId="77777777" w:rsidR="003674EF" w:rsidRPr="007B6162" w:rsidRDefault="00810118" w:rsidP="007B6162">
      <w:pPr>
        <w:pStyle w:val="Step1"/>
        <w:rPr>
          <w:rFonts w:eastAsia="Calibri"/>
        </w:rPr>
      </w:pPr>
      <w:r w:rsidRPr="007B6162">
        <w:rPr>
          <w:rFonts w:eastAsia="Calibri"/>
        </w:rPr>
        <w:t>Click</w:t>
      </w:r>
      <w:r w:rsidR="003674EF" w:rsidRPr="007B6162">
        <w:rPr>
          <w:rFonts w:eastAsia="Calibri"/>
        </w:rPr>
        <w:t xml:space="preserve"> Apply button and Save link to reflect the changes into the Master Configuration file.</w:t>
      </w:r>
    </w:p>
    <w:p w14:paraId="5FDD8D72" w14:textId="7D3BC499" w:rsidR="003E12B2" w:rsidRDefault="0052243A" w:rsidP="003E12B2">
      <w:pPr>
        <w:pStyle w:val="Heading3"/>
        <w:rPr>
          <w:rFonts w:eastAsia="Calibri"/>
          <w:noProof/>
        </w:rPr>
      </w:pPr>
      <w:bookmarkStart w:id="114" w:name="_Toc400291112"/>
      <w:r>
        <w:rPr>
          <w:rFonts w:eastAsia="Calibri"/>
          <w:noProof/>
        </w:rPr>
        <w:t>Shared Libraries</w:t>
      </w:r>
      <w:r w:rsidR="003E12B2" w:rsidRPr="00FB5A05">
        <w:rPr>
          <w:rFonts w:eastAsia="Calibri"/>
          <w:noProof/>
        </w:rPr>
        <w:t>: WAS</w:t>
      </w:r>
      <w:r w:rsidR="003E12B2">
        <w:rPr>
          <w:rFonts w:eastAsia="Calibri"/>
          <w:noProof/>
        </w:rPr>
        <w:t>4</w:t>
      </w:r>
      <w:r w:rsidR="003E12B2" w:rsidRPr="00FB5A05">
        <w:rPr>
          <w:rFonts w:eastAsia="Calibri"/>
          <w:noProof/>
        </w:rPr>
        <w:t xml:space="preserve"> Server </w:t>
      </w:r>
      <w:r w:rsidR="003E12B2">
        <w:rPr>
          <w:rFonts w:eastAsia="Calibri"/>
          <w:noProof/>
        </w:rPr>
        <w:t>– UPLOAD</w:t>
      </w:r>
    </w:p>
    <w:p w14:paraId="746DB146" w14:textId="77777777" w:rsidR="00BC6A7E" w:rsidRDefault="00BC6A7E" w:rsidP="00045270">
      <w:pPr>
        <w:pStyle w:val="ListParagraph"/>
        <w:numPr>
          <w:ilvl w:val="0"/>
          <w:numId w:val="218"/>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2F36AD69" w14:textId="77777777" w:rsidR="00BC6A7E" w:rsidRPr="008F5C40" w:rsidRDefault="00BC6A7E" w:rsidP="00045270">
      <w:pPr>
        <w:pStyle w:val="ListParagraph"/>
        <w:numPr>
          <w:ilvl w:val="0"/>
          <w:numId w:val="218"/>
        </w:numPr>
      </w:pPr>
      <w:r>
        <w:rPr>
          <w:rFonts w:asciiTheme="minorHAnsi" w:hAnsiTheme="minorHAnsi" w:cstheme="minorHAnsi"/>
          <w:sz w:val="18"/>
          <w:szCs w:val="18"/>
        </w:rPr>
        <w:t>Delete the PORTAL and LOS libraries</w:t>
      </w:r>
    </w:p>
    <w:p w14:paraId="664B6844" w14:textId="76740813" w:rsidR="008F5C40" w:rsidRDefault="008F5C40" w:rsidP="008F5C40">
      <w:pPr>
        <w:pStyle w:val="ListParagraph"/>
        <w:numPr>
          <w:ilvl w:val="0"/>
          <w:numId w:val="218"/>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UPLOAD_Library</w:t>
      </w:r>
    </w:p>
    <w:p w14:paraId="74681EA3" w14:textId="77777777" w:rsidR="003E12B2" w:rsidRDefault="003E12B2" w:rsidP="00045270">
      <w:pPr>
        <w:pStyle w:val="ListParagraph"/>
        <w:numPr>
          <w:ilvl w:val="0"/>
          <w:numId w:val="218"/>
        </w:numPr>
      </w:pPr>
      <w:r w:rsidRPr="00AD7F5F">
        <w:t xml:space="preserve">From the WebSphere admin console – Select: Environment </w:t>
      </w:r>
      <w:r w:rsidRPr="00AD7F5F">
        <w:sym w:font="Wingdings" w:char="F0E0"/>
      </w:r>
      <w:r w:rsidRPr="00AD7F5F">
        <w:t xml:space="preserve"> Shared libraries</w:t>
      </w:r>
    </w:p>
    <w:p w14:paraId="596C5105" w14:textId="77777777" w:rsidR="003E12B2" w:rsidRDefault="003E12B2" w:rsidP="00045270">
      <w:pPr>
        <w:pStyle w:val="ListParagraph"/>
        <w:numPr>
          <w:ilvl w:val="0"/>
          <w:numId w:val="218"/>
        </w:numPr>
      </w:pPr>
      <w:r>
        <w:t>Select the appropriate app, node and server from the dropdown list</w:t>
      </w:r>
    </w:p>
    <w:p w14:paraId="2B6D05C2" w14:textId="77777777" w:rsidR="003E12B2" w:rsidRDefault="003E12B2" w:rsidP="003E12B2">
      <w:pPr>
        <w:pStyle w:val="ListParagraph"/>
        <w:ind w:left="1440"/>
      </w:pPr>
      <w:r>
        <w:rPr>
          <w:noProof/>
        </w:rPr>
        <w:drawing>
          <wp:inline distT="0" distB="0" distL="0" distR="0" wp14:anchorId="704AC602" wp14:editId="7F9B2E6A">
            <wp:extent cx="2428875" cy="305551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32544" cy="3060130"/>
                    </a:xfrm>
                    <a:prstGeom prst="rect">
                      <a:avLst/>
                    </a:prstGeom>
                  </pic:spPr>
                </pic:pic>
              </a:graphicData>
            </a:graphic>
          </wp:inline>
        </w:drawing>
      </w:r>
    </w:p>
    <w:p w14:paraId="1082AE42" w14:textId="77777777" w:rsidR="003E12B2" w:rsidRDefault="003E12B2" w:rsidP="00045270">
      <w:pPr>
        <w:pStyle w:val="ListParagraph"/>
        <w:numPr>
          <w:ilvl w:val="0"/>
          <w:numId w:val="218"/>
        </w:numPr>
      </w:pPr>
      <w:r>
        <w:t>Select New</w:t>
      </w:r>
    </w:p>
    <w:p w14:paraId="0063D819" w14:textId="77777777" w:rsidR="003E12B2" w:rsidRDefault="003E12B2" w:rsidP="00045270">
      <w:pPr>
        <w:pStyle w:val="ListParagraph"/>
        <w:numPr>
          <w:ilvl w:val="0"/>
          <w:numId w:val="218"/>
        </w:numPr>
      </w:pPr>
      <w:r>
        <w:t>Enter the following:</w:t>
      </w:r>
    </w:p>
    <w:p w14:paraId="1165DA74" w14:textId="46E6F744" w:rsidR="003E12B2" w:rsidRPr="00633171" w:rsidRDefault="003E12B2" w:rsidP="00045270">
      <w:pPr>
        <w:pStyle w:val="ListParagraph"/>
        <w:numPr>
          <w:ilvl w:val="1"/>
          <w:numId w:val="218"/>
        </w:numPr>
      </w:pPr>
      <w:r>
        <w:t xml:space="preserve">Name = </w:t>
      </w:r>
      <w:r>
        <w:rPr>
          <w:rFonts w:eastAsia="Times New Roman"/>
          <w:color w:val="000000"/>
          <w:szCs w:val="18"/>
        </w:rPr>
        <w:t>UPLOAD</w:t>
      </w:r>
      <w:r w:rsidRPr="00AD7F5F">
        <w:rPr>
          <w:rFonts w:eastAsia="Times New Roman"/>
          <w:color w:val="000000"/>
          <w:szCs w:val="18"/>
        </w:rPr>
        <w:t>_SHARED_LIBRARY_NODE0</w:t>
      </w:r>
      <w:r>
        <w:rPr>
          <w:rFonts w:eastAsia="Times New Roman"/>
          <w:color w:val="000000"/>
          <w:szCs w:val="18"/>
        </w:rPr>
        <w:t>2</w:t>
      </w:r>
    </w:p>
    <w:p w14:paraId="0B7A3D6E" w14:textId="77777777" w:rsidR="003E12B2" w:rsidRPr="006A73B8" w:rsidRDefault="003E12B2" w:rsidP="00045270">
      <w:pPr>
        <w:pStyle w:val="ListParagraph"/>
        <w:numPr>
          <w:ilvl w:val="1"/>
          <w:numId w:val="218"/>
        </w:numPr>
      </w:pPr>
      <w:r>
        <w:rPr>
          <w:rFonts w:eastAsia="Times New Roman"/>
          <w:color w:val="000000"/>
          <w:szCs w:val="18"/>
        </w:rPr>
        <w:t xml:space="preserve">Classpath = </w:t>
      </w:r>
      <w:r w:rsidRPr="00AD7F5F">
        <w:rPr>
          <w:rFonts w:eastAsia="Times New Roman"/>
          <w:color w:val="000000"/>
          <w:szCs w:val="18"/>
        </w:rPr>
        <w:t>F</w:t>
      </w:r>
      <w:r>
        <w:rPr>
          <w:rFonts w:eastAsia="Times New Roman"/>
          <w:color w:val="000000"/>
          <w:szCs w:val="18"/>
        </w:rPr>
        <w:t>:\WEBSPHERE_SHARED_LIBRARIES\UPLOAD</w:t>
      </w:r>
      <w:r w:rsidRPr="00AD7F5F">
        <w:rPr>
          <w:rFonts w:eastAsia="Times New Roman"/>
          <w:color w:val="000000"/>
          <w:szCs w:val="18"/>
        </w:rPr>
        <w:t>_LIBRARY</w:t>
      </w:r>
    </w:p>
    <w:p w14:paraId="6B936A06" w14:textId="77777777" w:rsidR="003E12B2" w:rsidRDefault="003E12B2" w:rsidP="00045270">
      <w:pPr>
        <w:pStyle w:val="ListParagraph"/>
        <w:numPr>
          <w:ilvl w:val="0"/>
          <w:numId w:val="218"/>
        </w:numPr>
      </w:pPr>
      <w:r>
        <w:t>Click Apply and Save</w:t>
      </w:r>
    </w:p>
    <w:p w14:paraId="2F1F9B33" w14:textId="77777777" w:rsidR="00866922" w:rsidRDefault="00866922" w:rsidP="00866922">
      <w:pPr>
        <w:pStyle w:val="ListParagraph"/>
        <w:numPr>
          <w:ilvl w:val="0"/>
          <w:numId w:val="218"/>
        </w:numPr>
      </w:pPr>
      <w:r>
        <w:t>Select New</w:t>
      </w:r>
    </w:p>
    <w:p w14:paraId="6A91C1C0" w14:textId="77777777" w:rsidR="00866922" w:rsidRDefault="00866922" w:rsidP="00866922">
      <w:pPr>
        <w:pStyle w:val="ListParagraph"/>
        <w:numPr>
          <w:ilvl w:val="0"/>
          <w:numId w:val="218"/>
        </w:numPr>
      </w:pPr>
      <w:r>
        <w:t>Enter the following:</w:t>
      </w:r>
    </w:p>
    <w:p w14:paraId="74C2D4DD" w14:textId="14113453" w:rsidR="00866922" w:rsidRPr="00633171" w:rsidRDefault="00866922" w:rsidP="00866922">
      <w:pPr>
        <w:pStyle w:val="ListParagraph"/>
        <w:numPr>
          <w:ilvl w:val="1"/>
          <w:numId w:val="218"/>
        </w:numPr>
      </w:pPr>
      <w:r>
        <w:t xml:space="preserve">Name = </w:t>
      </w:r>
      <w:r w:rsidRPr="00C10D0F">
        <w:rPr>
          <w:rFonts w:eastAsia="Times New Roman"/>
          <w:color w:val="000000"/>
          <w:szCs w:val="18"/>
        </w:rPr>
        <w:t>UPLOAD_PLATFORM_SERVICES_NODE02</w:t>
      </w:r>
    </w:p>
    <w:p w14:paraId="716D14A0" w14:textId="6C126535" w:rsidR="00866922" w:rsidRPr="006A73B8" w:rsidRDefault="00866922" w:rsidP="00866922">
      <w:pPr>
        <w:pStyle w:val="ListParagraph"/>
        <w:numPr>
          <w:ilvl w:val="1"/>
          <w:numId w:val="218"/>
        </w:numPr>
      </w:pPr>
      <w:r>
        <w:rPr>
          <w:rFonts w:eastAsia="Times New Roman"/>
          <w:color w:val="000000"/>
          <w:szCs w:val="18"/>
        </w:rPr>
        <w:t xml:space="preserve">Classpath = </w:t>
      </w:r>
      <w:r w:rsidRPr="00C10D0F">
        <w:rPr>
          <w:rFonts w:eastAsia="Times New Roman"/>
          <w:color w:val="000000"/>
          <w:szCs w:val="18"/>
        </w:rPr>
        <w:t>F:\WEBSPHERE_SHARED_LIBRARIES\PLATFORM_SERVICES</w:t>
      </w:r>
      <w:r>
        <w:rPr>
          <w:rFonts w:eastAsia="Times New Roman"/>
          <w:color w:val="000000"/>
          <w:szCs w:val="18"/>
        </w:rPr>
        <w:t>_LIBRARY</w:t>
      </w:r>
    </w:p>
    <w:p w14:paraId="5B322E1B" w14:textId="1BAB3104" w:rsidR="00866922" w:rsidRDefault="00866922" w:rsidP="00866922">
      <w:pPr>
        <w:pStyle w:val="ListParagraph"/>
        <w:numPr>
          <w:ilvl w:val="0"/>
          <w:numId w:val="218"/>
        </w:numPr>
      </w:pPr>
      <w:r>
        <w:t>Click Apply and Save</w:t>
      </w:r>
    </w:p>
    <w:p w14:paraId="11575C01" w14:textId="77777777" w:rsidR="003E12B2" w:rsidRPr="006A73B8" w:rsidRDefault="003E12B2" w:rsidP="00045270">
      <w:pPr>
        <w:pStyle w:val="ListParagraph"/>
        <w:numPr>
          <w:ilvl w:val="0"/>
          <w:numId w:val="218"/>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12D8550B" w14:textId="77777777" w:rsidR="00866922" w:rsidRPr="00FE1445" w:rsidRDefault="00866922" w:rsidP="00866922">
      <w:pPr>
        <w:pStyle w:val="Step1"/>
        <w:numPr>
          <w:ilvl w:val="0"/>
          <w:numId w:val="218"/>
        </w:numPr>
        <w:rPr>
          <w:rFonts w:ascii="Calibri" w:eastAsia="Calibri" w:hAnsi="Calibri"/>
          <w:sz w:val="22"/>
          <w:szCs w:val="22"/>
        </w:rPr>
      </w:pPr>
      <w:r w:rsidRPr="00FE1445">
        <w:rPr>
          <w:rFonts w:ascii="Calibri" w:eastAsia="Calibri" w:hAnsi="Calibri"/>
          <w:sz w:val="22"/>
          <w:szCs w:val="22"/>
        </w:rPr>
        <w:t>New</w:t>
      </w:r>
    </w:p>
    <w:p w14:paraId="10435214" w14:textId="77777777" w:rsidR="00866922" w:rsidRPr="00FE1445" w:rsidRDefault="00866922" w:rsidP="00866922">
      <w:pPr>
        <w:pStyle w:val="Step1"/>
        <w:numPr>
          <w:ilvl w:val="0"/>
          <w:numId w:val="218"/>
        </w:numPr>
        <w:rPr>
          <w:rFonts w:ascii="Calibri" w:eastAsia="Calibri" w:hAnsi="Calibri"/>
          <w:sz w:val="22"/>
          <w:szCs w:val="22"/>
        </w:rPr>
      </w:pPr>
      <w:r w:rsidRPr="00FE1445">
        <w:rPr>
          <w:rFonts w:ascii="Calibri" w:eastAsia="Calibri" w:hAnsi="Calibri"/>
          <w:sz w:val="22"/>
          <w:szCs w:val="22"/>
        </w:rPr>
        <w:t>Verify Class loader order has “Classes loaded with parent class loader first” and choose ok</w:t>
      </w:r>
    </w:p>
    <w:p w14:paraId="01B07CE5" w14:textId="77777777" w:rsidR="00866922" w:rsidRPr="00FE1445" w:rsidRDefault="00866922" w:rsidP="00866922">
      <w:pPr>
        <w:pStyle w:val="Step1"/>
        <w:numPr>
          <w:ilvl w:val="0"/>
          <w:numId w:val="218"/>
        </w:numPr>
        <w:rPr>
          <w:rFonts w:ascii="Calibri" w:eastAsia="Calibri" w:hAnsi="Calibri"/>
          <w:sz w:val="22"/>
          <w:szCs w:val="22"/>
        </w:rPr>
      </w:pPr>
      <w:r w:rsidRPr="00FE1445">
        <w:rPr>
          <w:rFonts w:ascii="Calibri" w:eastAsia="Calibri" w:hAnsi="Calibri"/>
          <w:sz w:val="22"/>
          <w:szCs w:val="22"/>
        </w:rPr>
        <w:t>Click on the actual Classloader</w:t>
      </w:r>
    </w:p>
    <w:p w14:paraId="6AB4166F" w14:textId="77777777" w:rsidR="00866922" w:rsidRPr="00FE1445" w:rsidRDefault="00866922" w:rsidP="00866922">
      <w:pPr>
        <w:pStyle w:val="Step1"/>
        <w:numPr>
          <w:ilvl w:val="0"/>
          <w:numId w:val="218"/>
        </w:numPr>
        <w:rPr>
          <w:rFonts w:ascii="Calibri" w:eastAsia="Calibri" w:hAnsi="Calibri"/>
          <w:sz w:val="22"/>
          <w:szCs w:val="22"/>
        </w:rPr>
      </w:pPr>
      <w:r w:rsidRPr="00FE1445">
        <w:rPr>
          <w:rFonts w:ascii="Calibri" w:eastAsia="Calibri" w:hAnsi="Calibri"/>
          <w:sz w:val="22"/>
          <w:szCs w:val="22"/>
        </w:rPr>
        <w:t>Select “shared library referenece”</w:t>
      </w:r>
    </w:p>
    <w:p w14:paraId="19CD97D7" w14:textId="77777777" w:rsidR="00866922" w:rsidRPr="00FE1445" w:rsidRDefault="00866922" w:rsidP="00866922">
      <w:pPr>
        <w:pStyle w:val="Step1"/>
        <w:numPr>
          <w:ilvl w:val="0"/>
          <w:numId w:val="218"/>
        </w:numPr>
        <w:rPr>
          <w:rFonts w:ascii="Calibri" w:eastAsia="Calibri" w:hAnsi="Calibri"/>
          <w:sz w:val="22"/>
          <w:szCs w:val="22"/>
        </w:rPr>
      </w:pPr>
      <w:r w:rsidRPr="00FE1445">
        <w:rPr>
          <w:rFonts w:ascii="Calibri" w:eastAsia="Calibri" w:hAnsi="Calibri"/>
          <w:sz w:val="22"/>
          <w:szCs w:val="22"/>
        </w:rPr>
        <w:t>Add</w:t>
      </w:r>
    </w:p>
    <w:p w14:paraId="7F46D2B7" w14:textId="66276F34" w:rsidR="00866922" w:rsidRPr="00422C5C" w:rsidRDefault="00866922" w:rsidP="00866922">
      <w:pPr>
        <w:pStyle w:val="Step1"/>
        <w:numPr>
          <w:ilvl w:val="0"/>
          <w:numId w:val="218"/>
        </w:numPr>
        <w:rPr>
          <w:rFonts w:ascii="Calibri" w:eastAsia="Calibri" w:hAnsi="Calibri"/>
          <w:sz w:val="22"/>
          <w:szCs w:val="22"/>
        </w:rPr>
      </w:pPr>
      <w:r w:rsidRPr="00422C5C">
        <w:rPr>
          <w:rFonts w:ascii="Calibri" w:eastAsia="Calibri" w:hAnsi="Calibri"/>
          <w:sz w:val="22"/>
          <w:szCs w:val="22"/>
        </w:rPr>
        <w:t xml:space="preserve">Select corresponding library name </w:t>
      </w:r>
      <w:r>
        <w:rPr>
          <w:color w:val="000000"/>
        </w:rPr>
        <w:t>UPLOAD</w:t>
      </w:r>
      <w:r w:rsidRPr="00AD7F5F">
        <w:rPr>
          <w:color w:val="000000"/>
        </w:rPr>
        <w:t>_SHARED_LIBRARY_NODE0</w:t>
      </w:r>
      <w:r>
        <w:rPr>
          <w:color w:val="000000"/>
        </w:rPr>
        <w:t>2</w:t>
      </w:r>
    </w:p>
    <w:p w14:paraId="5B0EBED9" w14:textId="77777777" w:rsidR="00866922" w:rsidRPr="00422C5C" w:rsidRDefault="00866922" w:rsidP="00866922">
      <w:pPr>
        <w:pStyle w:val="Step1"/>
        <w:numPr>
          <w:ilvl w:val="0"/>
          <w:numId w:val="218"/>
        </w:numPr>
        <w:rPr>
          <w:rFonts w:ascii="Calibri" w:eastAsia="Calibri" w:hAnsi="Calibri"/>
          <w:sz w:val="22"/>
          <w:szCs w:val="22"/>
        </w:rPr>
      </w:pPr>
      <w:r w:rsidRPr="00422C5C">
        <w:rPr>
          <w:rFonts w:ascii="Calibri" w:eastAsia="Calibri" w:hAnsi="Calibri"/>
          <w:sz w:val="22"/>
          <w:szCs w:val="22"/>
        </w:rPr>
        <w:t>Apply and Save</w:t>
      </w:r>
    </w:p>
    <w:p w14:paraId="5FBC7B26" w14:textId="77777777" w:rsidR="00866922" w:rsidRPr="00FE1445" w:rsidRDefault="00866922" w:rsidP="00866922">
      <w:pPr>
        <w:pStyle w:val="Step1"/>
        <w:numPr>
          <w:ilvl w:val="0"/>
          <w:numId w:val="218"/>
        </w:numPr>
        <w:rPr>
          <w:rFonts w:ascii="Calibri" w:eastAsia="Calibri" w:hAnsi="Calibri"/>
          <w:sz w:val="22"/>
          <w:szCs w:val="22"/>
        </w:rPr>
      </w:pPr>
      <w:r>
        <w:rPr>
          <w:rFonts w:ascii="Calibri" w:eastAsia="Calibri" w:hAnsi="Calibri"/>
          <w:sz w:val="22"/>
          <w:szCs w:val="22"/>
        </w:rPr>
        <w:t>Take note of the existing Class Loader(s) and click New</w:t>
      </w:r>
    </w:p>
    <w:p w14:paraId="5CCD455B" w14:textId="77777777" w:rsidR="00866922" w:rsidRPr="00FE1445" w:rsidRDefault="00866922" w:rsidP="00866922">
      <w:pPr>
        <w:pStyle w:val="Step1"/>
        <w:numPr>
          <w:ilvl w:val="0"/>
          <w:numId w:val="218"/>
        </w:numPr>
        <w:rPr>
          <w:rFonts w:ascii="Calibri" w:eastAsia="Calibri" w:hAnsi="Calibri"/>
          <w:sz w:val="22"/>
          <w:szCs w:val="22"/>
        </w:rPr>
      </w:pPr>
      <w:r w:rsidRPr="00FE1445">
        <w:rPr>
          <w:rFonts w:ascii="Calibri" w:eastAsia="Calibri" w:hAnsi="Calibri"/>
          <w:sz w:val="22"/>
          <w:szCs w:val="22"/>
        </w:rPr>
        <w:t>Click on the actual Classloader</w:t>
      </w:r>
    </w:p>
    <w:p w14:paraId="49EAAB1F" w14:textId="77777777" w:rsidR="00866922" w:rsidRPr="00FE1445" w:rsidRDefault="00866922" w:rsidP="00866922">
      <w:pPr>
        <w:pStyle w:val="Step1"/>
        <w:numPr>
          <w:ilvl w:val="0"/>
          <w:numId w:val="218"/>
        </w:numPr>
        <w:rPr>
          <w:rFonts w:ascii="Calibri" w:eastAsia="Calibri" w:hAnsi="Calibri"/>
          <w:sz w:val="22"/>
          <w:szCs w:val="22"/>
        </w:rPr>
      </w:pPr>
      <w:r w:rsidRPr="00FE1445">
        <w:rPr>
          <w:rFonts w:ascii="Calibri" w:eastAsia="Calibri" w:hAnsi="Calibri"/>
          <w:sz w:val="22"/>
          <w:szCs w:val="22"/>
        </w:rPr>
        <w:t>Select “shared library referenece”</w:t>
      </w:r>
    </w:p>
    <w:p w14:paraId="4AB38FCA" w14:textId="77777777" w:rsidR="00866922" w:rsidRPr="00FE1445" w:rsidRDefault="00866922" w:rsidP="00866922">
      <w:pPr>
        <w:pStyle w:val="Step1"/>
        <w:numPr>
          <w:ilvl w:val="0"/>
          <w:numId w:val="218"/>
        </w:numPr>
        <w:rPr>
          <w:rFonts w:ascii="Calibri" w:eastAsia="Calibri" w:hAnsi="Calibri"/>
          <w:sz w:val="22"/>
          <w:szCs w:val="22"/>
        </w:rPr>
      </w:pPr>
      <w:r w:rsidRPr="00FE1445">
        <w:rPr>
          <w:rFonts w:ascii="Calibri" w:eastAsia="Calibri" w:hAnsi="Calibri"/>
          <w:sz w:val="22"/>
          <w:szCs w:val="22"/>
        </w:rPr>
        <w:t>Add</w:t>
      </w:r>
    </w:p>
    <w:p w14:paraId="65A015D1" w14:textId="2A6173A0" w:rsidR="00866922" w:rsidRPr="00FE1445" w:rsidRDefault="00866922" w:rsidP="00866922">
      <w:pPr>
        <w:pStyle w:val="Step1"/>
        <w:numPr>
          <w:ilvl w:val="0"/>
          <w:numId w:val="218"/>
        </w:numPr>
        <w:rPr>
          <w:rFonts w:ascii="Calibri" w:eastAsia="Calibri" w:hAnsi="Calibri"/>
          <w:sz w:val="22"/>
          <w:szCs w:val="22"/>
        </w:rPr>
      </w:pPr>
      <w:r w:rsidRPr="00FE1445">
        <w:rPr>
          <w:rFonts w:ascii="Calibri" w:eastAsia="Calibri" w:hAnsi="Calibri"/>
          <w:sz w:val="22"/>
          <w:szCs w:val="22"/>
        </w:rPr>
        <w:t xml:space="preserve">Select corresponding library name </w:t>
      </w:r>
      <w:r w:rsidRPr="00866922">
        <w:rPr>
          <w:rFonts w:ascii="Calibri" w:hAnsi="Calibri"/>
          <w:color w:val="000000"/>
          <w:sz w:val="22"/>
          <w:szCs w:val="22"/>
        </w:rPr>
        <w:t>UPLOAD_PLATFORM_SERVICES_NODE02</w:t>
      </w:r>
    </w:p>
    <w:p w14:paraId="44C889B4" w14:textId="4971E02C" w:rsidR="003674EF" w:rsidRPr="00B17EB4" w:rsidRDefault="00866922" w:rsidP="00866922">
      <w:pPr>
        <w:pStyle w:val="Heading3"/>
      </w:pPr>
      <w:r w:rsidRPr="00FE1445">
        <w:rPr>
          <w:rFonts w:ascii="Calibri" w:eastAsia="Calibri" w:hAnsi="Calibri"/>
          <w:szCs w:val="22"/>
        </w:rPr>
        <w:t>Apply and Save</w:t>
      </w:r>
      <w:r w:rsidR="003674EF" w:rsidRPr="00B17EB4">
        <w:t>Deploy the application template WAR file – AUS (Decisioning)</w:t>
      </w:r>
      <w:bookmarkEnd w:id="114"/>
    </w:p>
    <w:p w14:paraId="44C889B5" w14:textId="77777777" w:rsidR="003674EF" w:rsidRPr="00CA0673" w:rsidRDefault="003674EF" w:rsidP="00986570">
      <w:pPr>
        <w:pStyle w:val="Step1"/>
        <w:numPr>
          <w:ilvl w:val="0"/>
          <w:numId w:val="90"/>
        </w:numPr>
        <w:ind w:left="900" w:hanging="540"/>
        <w:rPr>
          <w:rFonts w:eastAsia="Calibri"/>
        </w:rPr>
      </w:pPr>
      <w:r w:rsidRPr="00CA0673">
        <w:rPr>
          <w:rFonts w:eastAsia="Calibri"/>
        </w:rPr>
        <w:t>From the Admin console of the WAS3:</w:t>
      </w:r>
      <w:r w:rsidR="00982F89" w:rsidRPr="00CA0673">
        <w:rPr>
          <w:rFonts w:eastAsia="Calibri"/>
        </w:rPr>
        <w:t xml:space="preserve"> </w:t>
      </w:r>
      <w:r w:rsidRPr="00CA0673">
        <w:rPr>
          <w:rFonts w:eastAsia="Calibri"/>
        </w:rPr>
        <w:t xml:space="preserve">select Applications </w:t>
      </w:r>
      <w:r w:rsidRPr="00CA0673">
        <w:rPr>
          <w:rFonts w:eastAsia="Calibri"/>
        </w:rPr>
        <w:sym w:font="Wingdings" w:char="F0E0"/>
      </w:r>
      <w:r w:rsidRPr="00CA0673">
        <w:rPr>
          <w:rFonts w:eastAsia="Calibri"/>
        </w:rPr>
        <w:t xml:space="preserve"> Application Types </w:t>
      </w:r>
      <w:r w:rsidRPr="00CA0673">
        <w:rPr>
          <w:rFonts w:eastAsia="Calibri"/>
        </w:rPr>
        <w:sym w:font="Wingdings" w:char="F0E0"/>
      </w:r>
      <w:r w:rsidRPr="00CA0673">
        <w:rPr>
          <w:rFonts w:eastAsia="Calibri"/>
        </w:rPr>
        <w:t xml:space="preserve"> WebSphere enterprise applications. On the right frame, </w:t>
      </w:r>
      <w:r w:rsidR="00810118" w:rsidRPr="00CA0673">
        <w:rPr>
          <w:rFonts w:eastAsia="Calibri"/>
        </w:rPr>
        <w:t>click</w:t>
      </w:r>
      <w:r w:rsidRPr="00CA0673">
        <w:rPr>
          <w:rFonts w:eastAsia="Calibri"/>
        </w:rPr>
        <w:t xml:space="preserve"> Install button.</w:t>
      </w:r>
    </w:p>
    <w:p w14:paraId="44C889B6" w14:textId="77777777" w:rsidR="003674EF" w:rsidRPr="00CA0673" w:rsidRDefault="003674EF" w:rsidP="00CA0673">
      <w:pPr>
        <w:pStyle w:val="Step1"/>
        <w:rPr>
          <w:rFonts w:eastAsia="Calibri"/>
        </w:rPr>
      </w:pPr>
      <w:r w:rsidRPr="00CA0673">
        <w:rPr>
          <w:rFonts w:eastAsia="Calibri"/>
        </w:rPr>
        <w:t>Select the sample WAR file for the application you are installing from - F:\Installs\WAS\WAR Files\SRVLPSAUS.war, click Next</w:t>
      </w:r>
    </w:p>
    <w:p w14:paraId="44C889B7" w14:textId="77777777" w:rsidR="003674EF" w:rsidRPr="00CA0673" w:rsidRDefault="003674EF" w:rsidP="00CA0673">
      <w:pPr>
        <w:pStyle w:val="Step1"/>
        <w:rPr>
          <w:rFonts w:eastAsia="Calibri"/>
        </w:rPr>
      </w:pPr>
      <w:r w:rsidRPr="00CA0673">
        <w:rPr>
          <w:rFonts w:eastAsia="Calibri"/>
        </w:rPr>
        <w:t xml:space="preserve">Select the Fast Path option and </w:t>
      </w:r>
      <w:r w:rsidR="00810118" w:rsidRPr="00CA0673">
        <w:rPr>
          <w:rFonts w:eastAsia="Calibri"/>
        </w:rPr>
        <w:t>click</w:t>
      </w:r>
      <w:r w:rsidRPr="00CA0673">
        <w:rPr>
          <w:rFonts w:eastAsia="Calibri"/>
        </w:rPr>
        <w:t xml:space="preserve"> the Next button.</w:t>
      </w:r>
    </w:p>
    <w:p w14:paraId="44C889B8" w14:textId="77777777" w:rsidR="003674EF" w:rsidRPr="00CA0673" w:rsidRDefault="003674EF" w:rsidP="00CA0673">
      <w:pPr>
        <w:pStyle w:val="Step1"/>
        <w:rPr>
          <w:rFonts w:eastAsia="Calibri"/>
        </w:rPr>
      </w:pPr>
      <w:r w:rsidRPr="00CA0673">
        <w:rPr>
          <w:rFonts w:eastAsia="Calibri"/>
        </w:rPr>
        <w:t>Step 1:installation options -</w:t>
      </w:r>
      <w:r w:rsidR="00982F89" w:rsidRPr="00CA0673">
        <w:rPr>
          <w:rFonts w:eastAsia="Calibri"/>
        </w:rPr>
        <w:t xml:space="preserve"> </w:t>
      </w:r>
      <w:r w:rsidRPr="00CA0673">
        <w:rPr>
          <w:rFonts w:eastAsia="Calibri"/>
        </w:rPr>
        <w:t xml:space="preserve"> provide the Application Name SRVLPSAUS, (remove the _war)</w:t>
      </w:r>
      <w:r w:rsidR="00982F89" w:rsidRPr="00CA0673">
        <w:rPr>
          <w:rFonts w:eastAsia="Calibri"/>
        </w:rPr>
        <w:t xml:space="preserve"> </w:t>
      </w:r>
      <w:r w:rsidRPr="00CA0673">
        <w:rPr>
          <w:rFonts w:eastAsia="Calibri"/>
        </w:rPr>
        <w:t>Highlight all the 3 File Permissions as shown below are click “Next” button.</w:t>
      </w:r>
    </w:p>
    <w:p w14:paraId="44C889B9" w14:textId="77777777" w:rsidR="003674EF" w:rsidRPr="00CA0673" w:rsidRDefault="00CA0673" w:rsidP="00CA0673">
      <w:pPr>
        <w:pStyle w:val="NoteorTip"/>
      </w:pPr>
      <w:r w:rsidRPr="00CA0673">
        <w:t>NOTE: W</w:t>
      </w:r>
      <w:r w:rsidR="003674EF" w:rsidRPr="00CA0673">
        <w:t>hen installing IN CELL2 with MULTIPLE applications -</w:t>
      </w:r>
      <w:r w:rsidR="00982F89" w:rsidRPr="00CA0673">
        <w:t xml:space="preserve"> </w:t>
      </w:r>
      <w:r w:rsidR="003674EF" w:rsidRPr="00CA0673">
        <w:t>Ensure to select the correct CLUSTER AND SERVERS</w:t>
      </w:r>
      <w:r w:rsidR="00982F89" w:rsidRPr="00CA0673">
        <w:t xml:space="preserve"> </w:t>
      </w:r>
      <w:r w:rsidR="003674EF" w:rsidRPr="00CA0673">
        <w:t xml:space="preserve">for the appropriate application is checked </w:t>
      </w:r>
      <w:r w:rsidR="00527939">
        <w:t>.</w:t>
      </w:r>
    </w:p>
    <w:p w14:paraId="44C889BA" w14:textId="77777777" w:rsidR="003674EF" w:rsidRPr="00CA0673" w:rsidRDefault="003674EF" w:rsidP="00CA0673">
      <w:pPr>
        <w:pStyle w:val="Step1"/>
        <w:rPr>
          <w:rFonts w:eastAsia="Calibri"/>
        </w:rPr>
      </w:pPr>
      <w:r w:rsidRPr="00CA0673">
        <w:rPr>
          <w:rFonts w:eastAsia="Calibri"/>
        </w:rPr>
        <w:t>Step2: map modules to servers - select the associated cell\node\cluster and click Apply.</w:t>
      </w:r>
      <w:r w:rsidR="00982F89" w:rsidRPr="00CA0673">
        <w:rPr>
          <w:rFonts w:eastAsia="Calibri"/>
        </w:rPr>
        <w:t xml:space="preserve"> </w:t>
      </w:r>
      <w:r w:rsidRPr="00CA0673">
        <w:rPr>
          <w:rFonts w:eastAsia="Calibri"/>
        </w:rPr>
        <w:t xml:space="preserve">The Server field will update with the new information, </w:t>
      </w:r>
    </w:p>
    <w:p w14:paraId="44C889BB" w14:textId="77777777" w:rsidR="003674EF" w:rsidRPr="00CA0673" w:rsidRDefault="003674EF" w:rsidP="00CA0673">
      <w:pPr>
        <w:pStyle w:val="Step1"/>
        <w:rPr>
          <w:rFonts w:eastAsia="Calibri"/>
        </w:rPr>
      </w:pPr>
      <w:r w:rsidRPr="00CA0673">
        <w:rPr>
          <w:rFonts w:eastAsia="Calibri"/>
        </w:rPr>
        <w:t>Select the module, and Click “Next” button</w:t>
      </w:r>
    </w:p>
    <w:p w14:paraId="44C889BC" w14:textId="77777777" w:rsidR="003674EF" w:rsidRPr="00CA0673" w:rsidRDefault="003674EF" w:rsidP="00CA0673">
      <w:pPr>
        <w:pStyle w:val="Step1"/>
        <w:rPr>
          <w:rFonts w:eastAsia="Calibri"/>
        </w:rPr>
      </w:pPr>
      <w:r w:rsidRPr="00CA0673">
        <w:rPr>
          <w:rFonts w:eastAsia="Calibri"/>
        </w:rPr>
        <w:t xml:space="preserve">Step 3: map virtual hosts for web modules - map the virtual host ar “default_host” for the selected Web Module and </w:t>
      </w:r>
      <w:r w:rsidR="00810118" w:rsidRPr="00CA0673">
        <w:rPr>
          <w:rFonts w:eastAsia="Calibri"/>
        </w:rPr>
        <w:t>click</w:t>
      </w:r>
      <w:r w:rsidRPr="00CA0673">
        <w:rPr>
          <w:rFonts w:eastAsia="Calibri"/>
        </w:rPr>
        <w:t xml:space="preserve"> the “Next” button</w:t>
      </w:r>
    </w:p>
    <w:p w14:paraId="44C889BD" w14:textId="77777777" w:rsidR="003674EF" w:rsidRPr="00CA0673" w:rsidRDefault="003674EF" w:rsidP="00CA0673">
      <w:pPr>
        <w:pStyle w:val="Step1"/>
        <w:rPr>
          <w:rFonts w:eastAsia="Calibri"/>
        </w:rPr>
      </w:pPr>
      <w:r w:rsidRPr="00CA0673">
        <w:rPr>
          <w:rFonts w:eastAsia="Calibri"/>
        </w:rPr>
        <w:t xml:space="preserve">Step 4: map context roots for web modules - change the “Contect Root” as /SRVLPSAUS and </w:t>
      </w:r>
      <w:r w:rsidR="00810118" w:rsidRPr="00CA0673">
        <w:rPr>
          <w:rFonts w:eastAsia="Calibri"/>
        </w:rPr>
        <w:t>click</w:t>
      </w:r>
      <w:r w:rsidRPr="00CA0673">
        <w:rPr>
          <w:rFonts w:eastAsia="Calibri"/>
        </w:rPr>
        <w:t xml:space="preserve"> “Next”.</w:t>
      </w:r>
    </w:p>
    <w:p w14:paraId="44C889BE" w14:textId="77777777" w:rsidR="003674EF" w:rsidRPr="00CA0673" w:rsidRDefault="003674EF" w:rsidP="00CA0673">
      <w:pPr>
        <w:pStyle w:val="Step1"/>
        <w:rPr>
          <w:rFonts w:eastAsia="Calibri"/>
        </w:rPr>
      </w:pPr>
      <w:r w:rsidRPr="00CA0673">
        <w:rPr>
          <w:rFonts w:eastAsia="Calibri"/>
        </w:rPr>
        <w:t>Step 5: summary -</w:t>
      </w:r>
      <w:r w:rsidR="00982F89" w:rsidRPr="00CA0673">
        <w:rPr>
          <w:rFonts w:eastAsia="Calibri"/>
        </w:rPr>
        <w:t xml:space="preserve"> </w:t>
      </w:r>
      <w:r w:rsidRPr="00CA0673">
        <w:rPr>
          <w:rFonts w:eastAsia="Calibri"/>
        </w:rPr>
        <w:t>click “Finish” button to install the application onto all the nodes in the cluster.</w:t>
      </w:r>
    </w:p>
    <w:p w14:paraId="44C889BF" w14:textId="77777777" w:rsidR="003674EF" w:rsidRPr="00CA0673" w:rsidRDefault="003674EF" w:rsidP="00CA0673">
      <w:pPr>
        <w:pStyle w:val="Step1"/>
        <w:rPr>
          <w:rFonts w:eastAsia="Calibri"/>
        </w:rPr>
      </w:pPr>
      <w:r w:rsidRPr="00CA0673">
        <w:rPr>
          <w:rFonts w:eastAsia="Calibri"/>
        </w:rPr>
        <w:t xml:space="preserve">The Screen would show the message “Application installed successfully”. </w:t>
      </w:r>
      <w:r w:rsidR="00810118" w:rsidRPr="00CA0673">
        <w:rPr>
          <w:rFonts w:eastAsia="Calibri"/>
        </w:rPr>
        <w:t>Click</w:t>
      </w:r>
      <w:r w:rsidRPr="00CA0673">
        <w:rPr>
          <w:rFonts w:eastAsia="Calibri"/>
        </w:rPr>
        <w:t xml:space="preserve"> the Save link to reflect the changes to the master configuration file.</w:t>
      </w:r>
    </w:p>
    <w:p w14:paraId="44C889C0" w14:textId="77777777" w:rsidR="003674EF" w:rsidRPr="00B17EB4" w:rsidRDefault="003674EF" w:rsidP="003674EF">
      <w:pPr>
        <w:pStyle w:val="Heading3"/>
      </w:pPr>
      <w:bookmarkStart w:id="115" w:name="_Toc400291113"/>
      <w:r w:rsidRPr="00B17EB4">
        <w:t>Deploy the application template WAR file – JSQLXML: LOS</w:t>
      </w:r>
      <w:bookmarkEnd w:id="115"/>
    </w:p>
    <w:p w14:paraId="44C889C1" w14:textId="77777777" w:rsidR="003674EF" w:rsidRPr="00083C26" w:rsidRDefault="003674EF" w:rsidP="00986570">
      <w:pPr>
        <w:pStyle w:val="Step1"/>
        <w:numPr>
          <w:ilvl w:val="0"/>
          <w:numId w:val="91"/>
        </w:numPr>
        <w:ind w:left="900" w:hanging="540"/>
        <w:rPr>
          <w:rFonts w:eastAsia="Calibri"/>
        </w:rPr>
      </w:pPr>
      <w:r w:rsidRPr="00083C26">
        <w:rPr>
          <w:rFonts w:eastAsia="Calibri"/>
        </w:rPr>
        <w:t>From the Admin console of the WAS3:</w:t>
      </w:r>
      <w:r w:rsidR="00982F89" w:rsidRPr="00083C26">
        <w:rPr>
          <w:rFonts w:eastAsia="Calibri"/>
        </w:rPr>
        <w:t xml:space="preserve"> </w:t>
      </w:r>
      <w:r w:rsidRPr="00083C26">
        <w:rPr>
          <w:rFonts w:eastAsia="Calibri"/>
        </w:rPr>
        <w:t xml:space="preserve">select Applications </w:t>
      </w:r>
      <w:r w:rsidRPr="00083C26">
        <w:rPr>
          <w:rFonts w:eastAsia="Calibri"/>
        </w:rPr>
        <w:sym w:font="Wingdings" w:char="F0E0"/>
      </w:r>
      <w:r w:rsidRPr="00083C26">
        <w:rPr>
          <w:rFonts w:eastAsia="Calibri"/>
        </w:rPr>
        <w:t xml:space="preserve"> Application Types </w:t>
      </w:r>
      <w:r w:rsidRPr="00083C26">
        <w:rPr>
          <w:rFonts w:eastAsia="Calibri"/>
        </w:rPr>
        <w:sym w:font="Wingdings" w:char="F0E0"/>
      </w:r>
      <w:r w:rsidRPr="00083C26">
        <w:rPr>
          <w:rFonts w:eastAsia="Calibri"/>
        </w:rPr>
        <w:t xml:space="preserve"> WebSphere enterprise applications. On the right frame, </w:t>
      </w:r>
      <w:r w:rsidR="00810118" w:rsidRPr="00083C26">
        <w:rPr>
          <w:rFonts w:eastAsia="Calibri"/>
        </w:rPr>
        <w:t>click</w:t>
      </w:r>
      <w:r w:rsidRPr="00083C26">
        <w:rPr>
          <w:rFonts w:eastAsia="Calibri"/>
        </w:rPr>
        <w:t xml:space="preserve"> Install button.</w:t>
      </w:r>
    </w:p>
    <w:p w14:paraId="44C889C2" w14:textId="77777777" w:rsidR="003674EF" w:rsidRPr="00083C26" w:rsidRDefault="003674EF" w:rsidP="009A1AEB">
      <w:pPr>
        <w:pStyle w:val="Step1"/>
        <w:rPr>
          <w:rFonts w:eastAsia="Calibri"/>
        </w:rPr>
      </w:pPr>
      <w:r w:rsidRPr="00083C26">
        <w:rPr>
          <w:rFonts w:eastAsia="Calibri"/>
        </w:rPr>
        <w:t>Select the sample WAR file for the application you are installing from - F:\Installs\WAS\WAR Files\SRVLPSJXMLLOS.war, click Next</w:t>
      </w:r>
    </w:p>
    <w:p w14:paraId="44C889C3" w14:textId="77777777" w:rsidR="003674EF" w:rsidRPr="00083C26" w:rsidRDefault="003674EF" w:rsidP="009A1AEB">
      <w:pPr>
        <w:pStyle w:val="Step1"/>
        <w:rPr>
          <w:rFonts w:eastAsia="Calibri"/>
        </w:rPr>
      </w:pPr>
      <w:r w:rsidRPr="00083C26">
        <w:rPr>
          <w:rFonts w:eastAsia="Calibri"/>
        </w:rPr>
        <w:t xml:space="preserve">Select the Fast Path option and </w:t>
      </w:r>
      <w:r w:rsidR="00810118" w:rsidRPr="00083C26">
        <w:rPr>
          <w:rFonts w:eastAsia="Calibri"/>
        </w:rPr>
        <w:t>click</w:t>
      </w:r>
      <w:r w:rsidRPr="00083C26">
        <w:rPr>
          <w:rFonts w:eastAsia="Calibri"/>
        </w:rPr>
        <w:t xml:space="preserve"> the Next button.</w:t>
      </w:r>
    </w:p>
    <w:p w14:paraId="44C889C4" w14:textId="77777777" w:rsidR="003674EF" w:rsidRPr="00083C26" w:rsidRDefault="003674EF" w:rsidP="009A1AEB">
      <w:pPr>
        <w:pStyle w:val="Step1"/>
        <w:rPr>
          <w:rFonts w:eastAsia="Calibri"/>
        </w:rPr>
      </w:pPr>
      <w:r w:rsidRPr="00083C26">
        <w:rPr>
          <w:rFonts w:eastAsia="Calibri"/>
        </w:rPr>
        <w:t>Step 1:installation options -</w:t>
      </w:r>
      <w:r w:rsidR="00982F89" w:rsidRPr="00083C26">
        <w:rPr>
          <w:rFonts w:eastAsia="Calibri"/>
        </w:rPr>
        <w:t xml:space="preserve"> </w:t>
      </w:r>
      <w:r w:rsidRPr="00083C26">
        <w:rPr>
          <w:rFonts w:eastAsia="Calibri"/>
        </w:rPr>
        <w:t xml:space="preserve"> provide the Application Name SRVLPSJXMLLOS, (remove the _war)</w:t>
      </w:r>
      <w:r w:rsidR="00982F89" w:rsidRPr="00083C26">
        <w:rPr>
          <w:rFonts w:eastAsia="Calibri"/>
        </w:rPr>
        <w:t xml:space="preserve"> </w:t>
      </w:r>
      <w:r w:rsidRPr="00083C26">
        <w:rPr>
          <w:rFonts w:eastAsia="Calibri"/>
        </w:rPr>
        <w:t>Highlight all the 3 File Permissions as shown below are click “Next” button.</w:t>
      </w:r>
    </w:p>
    <w:p w14:paraId="44C889C5" w14:textId="77777777" w:rsidR="003674EF" w:rsidRPr="00083C26" w:rsidRDefault="003674EF" w:rsidP="009A1AEB">
      <w:pPr>
        <w:pStyle w:val="Step1"/>
        <w:rPr>
          <w:rFonts w:eastAsia="Calibri"/>
        </w:rPr>
      </w:pPr>
      <w:r w:rsidRPr="00083C26">
        <w:rPr>
          <w:rFonts w:eastAsia="Calibri"/>
        </w:rPr>
        <w:t>Step2: map modules to servers - select the associated cell\node\cluster and click Apply.</w:t>
      </w:r>
      <w:r w:rsidR="00982F89" w:rsidRPr="00083C26">
        <w:rPr>
          <w:rFonts w:eastAsia="Calibri"/>
        </w:rPr>
        <w:t xml:space="preserve"> </w:t>
      </w:r>
      <w:r w:rsidRPr="00083C26">
        <w:rPr>
          <w:rFonts w:eastAsia="Calibri"/>
        </w:rPr>
        <w:t xml:space="preserve">The Server field will update with the new information, </w:t>
      </w:r>
    </w:p>
    <w:p w14:paraId="44C889C6" w14:textId="77777777" w:rsidR="003674EF" w:rsidRPr="00083C26" w:rsidRDefault="003674EF" w:rsidP="009A1AEB">
      <w:pPr>
        <w:pStyle w:val="Step1"/>
        <w:rPr>
          <w:rFonts w:eastAsia="Calibri"/>
        </w:rPr>
      </w:pPr>
      <w:r w:rsidRPr="00083C26">
        <w:rPr>
          <w:rFonts w:eastAsia="Calibri"/>
        </w:rPr>
        <w:t>Select the module, and Click “Next” button</w:t>
      </w:r>
    </w:p>
    <w:p w14:paraId="44C889C7" w14:textId="77777777" w:rsidR="003674EF" w:rsidRPr="00083C26" w:rsidRDefault="003674EF" w:rsidP="009A1AEB">
      <w:pPr>
        <w:pStyle w:val="NoteorTip"/>
      </w:pPr>
      <w:r w:rsidRPr="00083C26">
        <w:t>NOTE</w:t>
      </w:r>
      <w:r w:rsidR="009A1AEB" w:rsidRPr="00083C26">
        <w:t>: W</w:t>
      </w:r>
      <w:r w:rsidRPr="00083C26">
        <w:t>hen installing IN CELL2 with MULTIPLE applications -</w:t>
      </w:r>
      <w:r w:rsidR="00982F89" w:rsidRPr="00083C26">
        <w:t xml:space="preserve"> </w:t>
      </w:r>
      <w:r w:rsidRPr="00083C26">
        <w:t>Ensure to select the correct CLUSTER AND SERVERS</w:t>
      </w:r>
      <w:r w:rsidR="00982F89" w:rsidRPr="00083C26">
        <w:t xml:space="preserve"> </w:t>
      </w:r>
      <w:r w:rsidRPr="00083C26">
        <w:t xml:space="preserve">for the appropriate application is checked </w:t>
      </w:r>
      <w:r w:rsidR="00527939">
        <w:t>.</w:t>
      </w:r>
    </w:p>
    <w:p w14:paraId="44C889C8" w14:textId="77777777" w:rsidR="003674EF" w:rsidRPr="00083C26" w:rsidRDefault="003674EF" w:rsidP="009A1AEB">
      <w:pPr>
        <w:pStyle w:val="Step1"/>
        <w:rPr>
          <w:rFonts w:eastAsia="Calibri"/>
        </w:rPr>
      </w:pPr>
      <w:r w:rsidRPr="00083C26">
        <w:rPr>
          <w:rFonts w:eastAsia="Calibri"/>
        </w:rPr>
        <w:t xml:space="preserve">Step 3: map virtual hosts for web modules - map the virtual host ar “default_host” for the selected Web Module and </w:t>
      </w:r>
      <w:r w:rsidR="00810118" w:rsidRPr="00083C26">
        <w:rPr>
          <w:rFonts w:eastAsia="Calibri"/>
        </w:rPr>
        <w:t>click</w:t>
      </w:r>
      <w:r w:rsidRPr="00083C26">
        <w:rPr>
          <w:rFonts w:eastAsia="Calibri"/>
        </w:rPr>
        <w:t xml:space="preserve"> the “Next” button</w:t>
      </w:r>
    </w:p>
    <w:p w14:paraId="44C889C9" w14:textId="77777777" w:rsidR="003674EF" w:rsidRPr="00083C26" w:rsidRDefault="003674EF" w:rsidP="009A1AEB">
      <w:pPr>
        <w:pStyle w:val="Step1"/>
        <w:rPr>
          <w:rFonts w:eastAsia="Calibri"/>
        </w:rPr>
      </w:pPr>
      <w:r w:rsidRPr="00083C26">
        <w:rPr>
          <w:rFonts w:eastAsia="Calibri"/>
        </w:rPr>
        <w:t xml:space="preserve">Step 4: map context roots for web modules - change the “Contect Root” as /SRVLPSJXMLLOS and </w:t>
      </w:r>
      <w:r w:rsidR="00810118" w:rsidRPr="00083C26">
        <w:rPr>
          <w:rFonts w:eastAsia="Calibri"/>
        </w:rPr>
        <w:t>click</w:t>
      </w:r>
      <w:r w:rsidRPr="00083C26">
        <w:rPr>
          <w:rFonts w:eastAsia="Calibri"/>
        </w:rPr>
        <w:t xml:space="preserve"> “Next”.</w:t>
      </w:r>
    </w:p>
    <w:p w14:paraId="44C889CA" w14:textId="77777777" w:rsidR="003674EF" w:rsidRPr="00083C26" w:rsidRDefault="003674EF" w:rsidP="009A1AEB">
      <w:pPr>
        <w:pStyle w:val="Step1"/>
        <w:rPr>
          <w:rFonts w:eastAsia="Calibri"/>
        </w:rPr>
      </w:pPr>
      <w:r w:rsidRPr="00083C26">
        <w:rPr>
          <w:rFonts w:eastAsia="Calibri"/>
        </w:rPr>
        <w:t>Step 5: summary -</w:t>
      </w:r>
      <w:r w:rsidR="00982F89" w:rsidRPr="00083C26">
        <w:rPr>
          <w:rFonts w:eastAsia="Calibri"/>
        </w:rPr>
        <w:t xml:space="preserve"> </w:t>
      </w:r>
      <w:r w:rsidRPr="00083C26">
        <w:rPr>
          <w:rFonts w:eastAsia="Calibri"/>
        </w:rPr>
        <w:t>click “Finish” button to install the application onto all the nodes in the cluster.</w:t>
      </w:r>
    </w:p>
    <w:p w14:paraId="44C889CB" w14:textId="77777777" w:rsidR="003674EF" w:rsidRPr="00083C26" w:rsidRDefault="003674EF" w:rsidP="009A1AEB">
      <w:pPr>
        <w:pStyle w:val="Step1"/>
        <w:rPr>
          <w:rFonts w:eastAsia="Calibri"/>
        </w:rPr>
      </w:pPr>
      <w:r w:rsidRPr="00083C26">
        <w:rPr>
          <w:rFonts w:eastAsia="Calibri"/>
        </w:rPr>
        <w:t xml:space="preserve">The Screen would show the message “Application installed successfully”. </w:t>
      </w:r>
      <w:r w:rsidR="00810118" w:rsidRPr="00083C26">
        <w:rPr>
          <w:rFonts w:eastAsia="Calibri"/>
        </w:rPr>
        <w:t>Click</w:t>
      </w:r>
      <w:r w:rsidRPr="00083C26">
        <w:rPr>
          <w:rFonts w:eastAsia="Calibri"/>
        </w:rPr>
        <w:t xml:space="preserve"> the Save link to reflect the changes to the master configuration file.</w:t>
      </w:r>
    </w:p>
    <w:p w14:paraId="44C889CC" w14:textId="77777777" w:rsidR="003674EF" w:rsidRPr="00B17EB4" w:rsidRDefault="003674EF" w:rsidP="003674EF">
      <w:pPr>
        <w:pStyle w:val="Heading3"/>
      </w:pPr>
      <w:bookmarkStart w:id="116" w:name="_Toc400291114"/>
      <w:r w:rsidRPr="00B17EB4">
        <w:t>Deploy the application template WAR file – JSQLXML: PORTAL</w:t>
      </w:r>
      <w:bookmarkEnd w:id="116"/>
    </w:p>
    <w:p w14:paraId="44C889CD" w14:textId="77777777" w:rsidR="003674EF" w:rsidRPr="00527939" w:rsidRDefault="003674EF" w:rsidP="00986570">
      <w:pPr>
        <w:pStyle w:val="Step1"/>
        <w:numPr>
          <w:ilvl w:val="0"/>
          <w:numId w:val="92"/>
        </w:numPr>
        <w:ind w:left="900" w:hanging="540"/>
        <w:rPr>
          <w:rFonts w:eastAsia="Calibri"/>
        </w:rPr>
      </w:pPr>
      <w:r w:rsidRPr="00527939">
        <w:rPr>
          <w:rFonts w:eastAsia="Calibri"/>
        </w:rPr>
        <w:t>From the Admin console of the WAS3:</w:t>
      </w:r>
      <w:r w:rsidR="00982F89" w:rsidRPr="00527939">
        <w:rPr>
          <w:rFonts w:eastAsia="Calibri"/>
        </w:rPr>
        <w:t xml:space="preserve"> </w:t>
      </w:r>
      <w:r w:rsidRPr="00527939">
        <w:rPr>
          <w:rFonts w:eastAsia="Calibri"/>
        </w:rPr>
        <w:t xml:space="preserve">select Applications </w:t>
      </w:r>
      <w:r w:rsidRPr="00527939">
        <w:rPr>
          <w:rFonts w:eastAsia="Calibri"/>
        </w:rPr>
        <w:sym w:font="Wingdings" w:char="F0E0"/>
      </w:r>
      <w:r w:rsidRPr="00527939">
        <w:rPr>
          <w:rFonts w:eastAsia="Calibri"/>
        </w:rPr>
        <w:t xml:space="preserve"> Application Types </w:t>
      </w:r>
      <w:r w:rsidRPr="00527939">
        <w:rPr>
          <w:rFonts w:eastAsia="Calibri"/>
        </w:rPr>
        <w:sym w:font="Wingdings" w:char="F0E0"/>
      </w:r>
      <w:r w:rsidRPr="00527939">
        <w:rPr>
          <w:rFonts w:eastAsia="Calibri"/>
        </w:rPr>
        <w:t xml:space="preserve"> WebSphere enterprise applications. On the right frame, </w:t>
      </w:r>
      <w:r w:rsidR="00810118" w:rsidRPr="00527939">
        <w:rPr>
          <w:rFonts w:eastAsia="Calibri"/>
        </w:rPr>
        <w:t>click</w:t>
      </w:r>
      <w:r w:rsidRPr="00527939">
        <w:rPr>
          <w:rFonts w:eastAsia="Calibri"/>
        </w:rPr>
        <w:t xml:space="preserve"> Install button.</w:t>
      </w:r>
    </w:p>
    <w:p w14:paraId="44C889CE" w14:textId="77777777" w:rsidR="003674EF" w:rsidRPr="00527939" w:rsidRDefault="003674EF" w:rsidP="00527939">
      <w:pPr>
        <w:pStyle w:val="Step1"/>
        <w:rPr>
          <w:rFonts w:eastAsia="Calibri"/>
        </w:rPr>
      </w:pPr>
      <w:r w:rsidRPr="00527939">
        <w:rPr>
          <w:rFonts w:eastAsia="Calibri"/>
        </w:rPr>
        <w:t>Select the sample WAR file for the application you are installing from - F:\Installs\WAS\WAR Files\SRVLPSJXMLPORTAL.war, click Next</w:t>
      </w:r>
    </w:p>
    <w:p w14:paraId="44C889CF" w14:textId="77777777" w:rsidR="003674EF" w:rsidRPr="00527939" w:rsidRDefault="003674EF" w:rsidP="00527939">
      <w:pPr>
        <w:pStyle w:val="Step1"/>
        <w:rPr>
          <w:rFonts w:eastAsia="Calibri"/>
        </w:rPr>
      </w:pPr>
      <w:r w:rsidRPr="00527939">
        <w:rPr>
          <w:rFonts w:eastAsia="Calibri"/>
        </w:rPr>
        <w:t xml:space="preserve">Select the Fast Path option and </w:t>
      </w:r>
      <w:r w:rsidR="00810118" w:rsidRPr="00527939">
        <w:rPr>
          <w:rFonts w:eastAsia="Calibri"/>
        </w:rPr>
        <w:t>click</w:t>
      </w:r>
      <w:r w:rsidRPr="00527939">
        <w:rPr>
          <w:rFonts w:eastAsia="Calibri"/>
        </w:rPr>
        <w:t xml:space="preserve"> the Next button.</w:t>
      </w:r>
    </w:p>
    <w:p w14:paraId="44C889D0" w14:textId="77777777" w:rsidR="003674EF" w:rsidRPr="00527939" w:rsidRDefault="003674EF" w:rsidP="00527939">
      <w:pPr>
        <w:pStyle w:val="Step1"/>
        <w:rPr>
          <w:rFonts w:eastAsia="Calibri"/>
        </w:rPr>
      </w:pPr>
      <w:r w:rsidRPr="00527939">
        <w:rPr>
          <w:rFonts w:eastAsia="Calibri"/>
        </w:rPr>
        <w:t>Step 1:installation options -</w:t>
      </w:r>
      <w:r w:rsidR="00982F89" w:rsidRPr="00527939">
        <w:rPr>
          <w:rFonts w:eastAsia="Calibri"/>
        </w:rPr>
        <w:t xml:space="preserve"> </w:t>
      </w:r>
      <w:r w:rsidRPr="00527939">
        <w:rPr>
          <w:rFonts w:eastAsia="Calibri"/>
        </w:rPr>
        <w:t xml:space="preserve"> provide the Application Name SRVLPSJXMLPORTAL, (remove the _war)</w:t>
      </w:r>
      <w:r w:rsidR="00982F89" w:rsidRPr="00527939">
        <w:rPr>
          <w:rFonts w:eastAsia="Calibri"/>
        </w:rPr>
        <w:t xml:space="preserve"> </w:t>
      </w:r>
      <w:r w:rsidRPr="00527939">
        <w:rPr>
          <w:rFonts w:eastAsia="Calibri"/>
        </w:rPr>
        <w:t>Highlight all the 3 File Permissions as shown below are click “Next” button.</w:t>
      </w:r>
    </w:p>
    <w:p w14:paraId="44C889D1" w14:textId="77777777" w:rsidR="003674EF" w:rsidRPr="00527939" w:rsidRDefault="003674EF" w:rsidP="00527939">
      <w:pPr>
        <w:pStyle w:val="Step1"/>
        <w:rPr>
          <w:rFonts w:eastAsia="Calibri"/>
        </w:rPr>
      </w:pPr>
      <w:r w:rsidRPr="00527939">
        <w:rPr>
          <w:rFonts w:eastAsia="Calibri"/>
        </w:rPr>
        <w:t>Step2: map modules to servers - select the associated cell\node\cluster and click Apply.</w:t>
      </w:r>
      <w:r w:rsidR="00982F89" w:rsidRPr="00527939">
        <w:rPr>
          <w:rFonts w:eastAsia="Calibri"/>
        </w:rPr>
        <w:t xml:space="preserve"> </w:t>
      </w:r>
      <w:r w:rsidRPr="00527939">
        <w:rPr>
          <w:rFonts w:eastAsia="Calibri"/>
        </w:rPr>
        <w:t xml:space="preserve">The Server field will update with the new information, </w:t>
      </w:r>
    </w:p>
    <w:p w14:paraId="44C889D2" w14:textId="77777777" w:rsidR="003674EF" w:rsidRPr="00527939" w:rsidRDefault="003674EF" w:rsidP="00527939">
      <w:pPr>
        <w:pStyle w:val="Step1"/>
        <w:rPr>
          <w:rFonts w:eastAsia="Calibri"/>
        </w:rPr>
      </w:pPr>
      <w:r w:rsidRPr="00527939">
        <w:rPr>
          <w:rFonts w:eastAsia="Calibri"/>
        </w:rPr>
        <w:t>Select the module, and Click “Next” button</w:t>
      </w:r>
    </w:p>
    <w:p w14:paraId="44C889D3" w14:textId="77777777" w:rsidR="003674EF" w:rsidRPr="00527939" w:rsidRDefault="00527939" w:rsidP="00527939">
      <w:pPr>
        <w:pStyle w:val="NoteorTip"/>
      </w:pPr>
      <w:r w:rsidRPr="00527939">
        <w:t>NOTE: W</w:t>
      </w:r>
      <w:r w:rsidR="003674EF" w:rsidRPr="00527939">
        <w:t>hen installing IN CELL2 with MULTIPLE applications -</w:t>
      </w:r>
      <w:r w:rsidR="00982F89" w:rsidRPr="00527939">
        <w:t xml:space="preserve"> </w:t>
      </w:r>
      <w:r w:rsidR="003674EF" w:rsidRPr="00527939">
        <w:t>Ensure to select the correct CLUSTER AND SERVERS</w:t>
      </w:r>
      <w:r w:rsidR="00982F89" w:rsidRPr="00527939">
        <w:t xml:space="preserve"> </w:t>
      </w:r>
      <w:r w:rsidR="003674EF" w:rsidRPr="00527939">
        <w:t xml:space="preserve">for the appropriate application is checked </w:t>
      </w:r>
      <w:r w:rsidRPr="00527939">
        <w:t>.</w:t>
      </w:r>
    </w:p>
    <w:p w14:paraId="44C889D4" w14:textId="77777777" w:rsidR="003674EF" w:rsidRPr="00527939" w:rsidRDefault="003674EF" w:rsidP="00527939">
      <w:pPr>
        <w:pStyle w:val="Step1"/>
        <w:rPr>
          <w:rFonts w:eastAsia="Calibri"/>
        </w:rPr>
      </w:pPr>
      <w:r w:rsidRPr="00527939">
        <w:rPr>
          <w:rFonts w:eastAsia="Calibri"/>
        </w:rPr>
        <w:t xml:space="preserve">Step 3: map virtual hosts for web modules - map the virtual host ar “default_host” for the selected Web Module and </w:t>
      </w:r>
      <w:r w:rsidR="00810118" w:rsidRPr="00527939">
        <w:rPr>
          <w:rFonts w:eastAsia="Calibri"/>
        </w:rPr>
        <w:t>click</w:t>
      </w:r>
      <w:r w:rsidRPr="00527939">
        <w:rPr>
          <w:rFonts w:eastAsia="Calibri"/>
        </w:rPr>
        <w:t xml:space="preserve"> the “Next” button</w:t>
      </w:r>
    </w:p>
    <w:p w14:paraId="44C889D5" w14:textId="77777777" w:rsidR="003674EF" w:rsidRPr="00527939" w:rsidRDefault="003674EF" w:rsidP="00527939">
      <w:pPr>
        <w:pStyle w:val="Step1"/>
        <w:rPr>
          <w:rFonts w:eastAsia="Calibri"/>
        </w:rPr>
      </w:pPr>
      <w:r w:rsidRPr="00527939">
        <w:rPr>
          <w:rFonts w:eastAsia="Calibri"/>
        </w:rPr>
        <w:t xml:space="preserve">Step 4: map context roots for web modules - change the “Contect Root” as /SRVLPSJXMLPORTAL and </w:t>
      </w:r>
      <w:r w:rsidR="00810118" w:rsidRPr="00527939">
        <w:rPr>
          <w:rFonts w:eastAsia="Calibri"/>
        </w:rPr>
        <w:t>click</w:t>
      </w:r>
      <w:r w:rsidRPr="00527939">
        <w:rPr>
          <w:rFonts w:eastAsia="Calibri"/>
        </w:rPr>
        <w:t xml:space="preserve"> “Next”.</w:t>
      </w:r>
    </w:p>
    <w:p w14:paraId="44C889D6" w14:textId="77777777" w:rsidR="003674EF" w:rsidRPr="00527939" w:rsidRDefault="003674EF" w:rsidP="00527939">
      <w:pPr>
        <w:pStyle w:val="Step1"/>
        <w:rPr>
          <w:rFonts w:eastAsia="Calibri"/>
        </w:rPr>
      </w:pPr>
      <w:r w:rsidRPr="00527939">
        <w:rPr>
          <w:rFonts w:eastAsia="Calibri"/>
        </w:rPr>
        <w:t>Step 5: summary -</w:t>
      </w:r>
      <w:r w:rsidR="00982F89" w:rsidRPr="00527939">
        <w:rPr>
          <w:rFonts w:eastAsia="Calibri"/>
        </w:rPr>
        <w:t xml:space="preserve"> </w:t>
      </w:r>
      <w:r w:rsidRPr="00527939">
        <w:rPr>
          <w:rFonts w:eastAsia="Calibri"/>
        </w:rPr>
        <w:t>click “Finish” button to install the application onto all the nodes in the cluster.</w:t>
      </w:r>
    </w:p>
    <w:p w14:paraId="44C889D7" w14:textId="77777777" w:rsidR="003674EF" w:rsidRPr="00527939" w:rsidRDefault="003674EF" w:rsidP="00527939">
      <w:pPr>
        <w:pStyle w:val="Step1"/>
        <w:rPr>
          <w:rFonts w:eastAsia="Calibri"/>
        </w:rPr>
      </w:pPr>
      <w:r w:rsidRPr="00527939">
        <w:rPr>
          <w:rFonts w:eastAsia="Calibri"/>
        </w:rPr>
        <w:t xml:space="preserve">The Screen would show the message “Application installed successfully”. </w:t>
      </w:r>
      <w:r w:rsidR="00810118" w:rsidRPr="00527939">
        <w:rPr>
          <w:rFonts w:eastAsia="Calibri"/>
        </w:rPr>
        <w:t>Click</w:t>
      </w:r>
      <w:r w:rsidRPr="00527939">
        <w:rPr>
          <w:rFonts w:eastAsia="Calibri"/>
        </w:rPr>
        <w:t xml:space="preserve"> the Save link to reflect the changes to the master configuration file.</w:t>
      </w:r>
    </w:p>
    <w:p w14:paraId="44C889D8" w14:textId="77777777" w:rsidR="003674EF" w:rsidRPr="00DD2008" w:rsidRDefault="003674EF" w:rsidP="00527939">
      <w:pPr>
        <w:pStyle w:val="Heading3"/>
      </w:pPr>
      <w:bookmarkStart w:id="117" w:name="_Toc400291115"/>
      <w:r w:rsidRPr="00DD2008">
        <w:t>Deploy the application template WAR file – LX</w:t>
      </w:r>
      <w:bookmarkEnd w:id="117"/>
    </w:p>
    <w:p w14:paraId="44C889D9" w14:textId="77777777" w:rsidR="003674EF" w:rsidRPr="00527939" w:rsidRDefault="003674EF" w:rsidP="00986570">
      <w:pPr>
        <w:pStyle w:val="Step1"/>
        <w:numPr>
          <w:ilvl w:val="0"/>
          <w:numId w:val="93"/>
        </w:numPr>
        <w:ind w:left="900" w:hanging="540"/>
        <w:rPr>
          <w:rFonts w:eastAsia="Calibri"/>
        </w:rPr>
      </w:pPr>
      <w:r w:rsidRPr="00527939">
        <w:rPr>
          <w:rFonts w:eastAsia="Calibri"/>
        </w:rPr>
        <w:t>From the Admin console of the WAS3:</w:t>
      </w:r>
      <w:r w:rsidR="00982F89" w:rsidRPr="00527939">
        <w:rPr>
          <w:rFonts w:eastAsia="Calibri"/>
        </w:rPr>
        <w:t xml:space="preserve"> </w:t>
      </w:r>
      <w:r w:rsidRPr="00527939">
        <w:rPr>
          <w:rFonts w:eastAsia="Calibri"/>
        </w:rPr>
        <w:t xml:space="preserve">select Applications </w:t>
      </w:r>
      <w:r w:rsidRPr="00527939">
        <w:rPr>
          <w:rFonts w:eastAsia="Calibri"/>
        </w:rPr>
        <w:sym w:font="Wingdings" w:char="F0E0"/>
      </w:r>
      <w:r w:rsidRPr="00527939">
        <w:rPr>
          <w:rFonts w:eastAsia="Calibri"/>
        </w:rPr>
        <w:t xml:space="preserve"> Application Types </w:t>
      </w:r>
      <w:r w:rsidRPr="00527939">
        <w:rPr>
          <w:rFonts w:eastAsia="Calibri"/>
        </w:rPr>
        <w:sym w:font="Wingdings" w:char="F0E0"/>
      </w:r>
      <w:r w:rsidRPr="00527939">
        <w:rPr>
          <w:rFonts w:eastAsia="Calibri"/>
        </w:rPr>
        <w:t xml:space="preserve"> WebSphere enterprise applications. On the right frame, </w:t>
      </w:r>
      <w:r w:rsidR="00810118" w:rsidRPr="00527939">
        <w:rPr>
          <w:rFonts w:eastAsia="Calibri"/>
        </w:rPr>
        <w:t>click</w:t>
      </w:r>
      <w:r w:rsidRPr="00527939">
        <w:rPr>
          <w:rFonts w:eastAsia="Calibri"/>
        </w:rPr>
        <w:t xml:space="preserve"> Install button.</w:t>
      </w:r>
    </w:p>
    <w:p w14:paraId="44C889DA" w14:textId="77777777" w:rsidR="003674EF" w:rsidRPr="00527939" w:rsidRDefault="003674EF" w:rsidP="00527939">
      <w:pPr>
        <w:pStyle w:val="Step1"/>
        <w:rPr>
          <w:rFonts w:eastAsia="Calibri"/>
        </w:rPr>
      </w:pPr>
      <w:r w:rsidRPr="00527939">
        <w:rPr>
          <w:rFonts w:eastAsia="Calibri"/>
        </w:rPr>
        <w:t>Select the sample WAR file for the application you are installing from - F:\Installs\WAS\WAR Files\SRVLPSLX.war, click Next</w:t>
      </w:r>
    </w:p>
    <w:p w14:paraId="44C889DB" w14:textId="77777777" w:rsidR="003674EF" w:rsidRPr="00527939" w:rsidRDefault="003674EF" w:rsidP="00527939">
      <w:pPr>
        <w:pStyle w:val="Step1"/>
        <w:rPr>
          <w:rFonts w:eastAsia="Calibri"/>
        </w:rPr>
      </w:pPr>
      <w:r w:rsidRPr="00527939">
        <w:rPr>
          <w:rFonts w:eastAsia="Calibri"/>
        </w:rPr>
        <w:t xml:space="preserve">Select the Fast Path option and </w:t>
      </w:r>
      <w:r w:rsidR="00810118" w:rsidRPr="00527939">
        <w:rPr>
          <w:rFonts w:eastAsia="Calibri"/>
        </w:rPr>
        <w:t>click</w:t>
      </w:r>
      <w:r w:rsidRPr="00527939">
        <w:rPr>
          <w:rFonts w:eastAsia="Calibri"/>
        </w:rPr>
        <w:t xml:space="preserve"> the Next button.</w:t>
      </w:r>
    </w:p>
    <w:p w14:paraId="44C889DC" w14:textId="77777777" w:rsidR="003674EF" w:rsidRPr="00527939" w:rsidRDefault="003674EF" w:rsidP="00527939">
      <w:pPr>
        <w:pStyle w:val="Step1"/>
        <w:rPr>
          <w:rFonts w:eastAsia="Calibri"/>
        </w:rPr>
      </w:pPr>
      <w:r w:rsidRPr="00527939">
        <w:rPr>
          <w:rFonts w:eastAsia="Calibri"/>
        </w:rPr>
        <w:t>Step 1:installation options -</w:t>
      </w:r>
      <w:r w:rsidR="00982F89" w:rsidRPr="00527939">
        <w:rPr>
          <w:rFonts w:eastAsia="Calibri"/>
        </w:rPr>
        <w:t xml:space="preserve"> </w:t>
      </w:r>
      <w:r w:rsidRPr="00527939">
        <w:rPr>
          <w:rFonts w:eastAsia="Calibri"/>
        </w:rPr>
        <w:t xml:space="preserve"> provide the Application Name SRVLPSLX, (remove the _war)</w:t>
      </w:r>
      <w:r w:rsidR="00982F89" w:rsidRPr="00527939">
        <w:rPr>
          <w:rFonts w:eastAsia="Calibri"/>
        </w:rPr>
        <w:t xml:space="preserve"> </w:t>
      </w:r>
      <w:r w:rsidRPr="00527939">
        <w:rPr>
          <w:rFonts w:eastAsia="Calibri"/>
        </w:rPr>
        <w:t>Highlight all the 3 File Permissions as shown below are click “Next” button.</w:t>
      </w:r>
    </w:p>
    <w:p w14:paraId="44C889DD" w14:textId="77777777" w:rsidR="003674EF" w:rsidRPr="00527939" w:rsidRDefault="003674EF" w:rsidP="00527939">
      <w:pPr>
        <w:pStyle w:val="NoteorTip"/>
      </w:pPr>
      <w:r w:rsidRPr="00527939">
        <w:t>NOTE</w:t>
      </w:r>
      <w:r w:rsidR="00527939" w:rsidRPr="00527939">
        <w:t>: W</w:t>
      </w:r>
      <w:r w:rsidRPr="00527939">
        <w:t>hen installing IN CELL2 with MULTIPLE applications -</w:t>
      </w:r>
      <w:r w:rsidR="00982F89" w:rsidRPr="00527939">
        <w:t xml:space="preserve"> </w:t>
      </w:r>
      <w:r w:rsidRPr="00527939">
        <w:t>Ensure to select the correct CLUSTER AND SERVERS</w:t>
      </w:r>
      <w:r w:rsidR="00982F89" w:rsidRPr="00527939">
        <w:t xml:space="preserve"> </w:t>
      </w:r>
      <w:r w:rsidRPr="00527939">
        <w:t xml:space="preserve">for the appropriate application is checked </w:t>
      </w:r>
      <w:r w:rsidR="00527939" w:rsidRPr="00527939">
        <w:t>.</w:t>
      </w:r>
    </w:p>
    <w:p w14:paraId="44C889DE" w14:textId="77777777" w:rsidR="003674EF" w:rsidRPr="00527939" w:rsidRDefault="003674EF" w:rsidP="00527939">
      <w:pPr>
        <w:pStyle w:val="Step1"/>
        <w:rPr>
          <w:rFonts w:eastAsia="Calibri"/>
        </w:rPr>
      </w:pPr>
      <w:r w:rsidRPr="00527939">
        <w:rPr>
          <w:rFonts w:eastAsia="Calibri"/>
        </w:rPr>
        <w:t>Step2: map modules to servers - select the associated cell\node\cluster and click Apply.</w:t>
      </w:r>
      <w:r w:rsidR="00982F89" w:rsidRPr="00527939">
        <w:rPr>
          <w:rFonts w:eastAsia="Calibri"/>
        </w:rPr>
        <w:t xml:space="preserve"> </w:t>
      </w:r>
      <w:r w:rsidRPr="00527939">
        <w:rPr>
          <w:rFonts w:eastAsia="Calibri"/>
        </w:rPr>
        <w:t xml:space="preserve">The Server field will update with the new information, </w:t>
      </w:r>
    </w:p>
    <w:p w14:paraId="44C889DF" w14:textId="77777777" w:rsidR="003674EF" w:rsidRPr="00527939" w:rsidRDefault="003674EF" w:rsidP="00527939">
      <w:pPr>
        <w:pStyle w:val="Step1"/>
        <w:rPr>
          <w:rFonts w:eastAsia="Calibri"/>
        </w:rPr>
      </w:pPr>
      <w:r w:rsidRPr="00527939">
        <w:rPr>
          <w:rFonts w:eastAsia="Calibri"/>
        </w:rPr>
        <w:t>Select the module, and Click “Next” button</w:t>
      </w:r>
    </w:p>
    <w:p w14:paraId="44C889E0" w14:textId="77777777" w:rsidR="003674EF" w:rsidRPr="00527939" w:rsidRDefault="003674EF" w:rsidP="00527939">
      <w:pPr>
        <w:pStyle w:val="Step1"/>
        <w:rPr>
          <w:rFonts w:eastAsia="Calibri"/>
        </w:rPr>
      </w:pPr>
      <w:r w:rsidRPr="00527939">
        <w:rPr>
          <w:rFonts w:eastAsia="Calibri"/>
        </w:rPr>
        <w:t xml:space="preserve">Step 3: map virtual hosts for web modules - map the virtual host ar “default_host” for the selected Web Module and </w:t>
      </w:r>
      <w:r w:rsidR="00810118" w:rsidRPr="00527939">
        <w:rPr>
          <w:rFonts w:eastAsia="Calibri"/>
        </w:rPr>
        <w:t>click</w:t>
      </w:r>
      <w:r w:rsidRPr="00527939">
        <w:rPr>
          <w:rFonts w:eastAsia="Calibri"/>
        </w:rPr>
        <w:t xml:space="preserve"> the “Next” button</w:t>
      </w:r>
    </w:p>
    <w:p w14:paraId="44C889E1" w14:textId="77777777" w:rsidR="003674EF" w:rsidRPr="00527939" w:rsidRDefault="003674EF" w:rsidP="00527939">
      <w:pPr>
        <w:pStyle w:val="Step1"/>
        <w:rPr>
          <w:rFonts w:eastAsia="Calibri"/>
        </w:rPr>
      </w:pPr>
      <w:r w:rsidRPr="00527939">
        <w:rPr>
          <w:rFonts w:eastAsia="Calibri"/>
        </w:rPr>
        <w:t xml:space="preserve">Step 4: map context roots for web modules - change the “Contect Root” as /SRVLPSLX and </w:t>
      </w:r>
      <w:r w:rsidR="00810118" w:rsidRPr="00527939">
        <w:rPr>
          <w:rFonts w:eastAsia="Calibri"/>
        </w:rPr>
        <w:t>click</w:t>
      </w:r>
      <w:r w:rsidRPr="00527939">
        <w:rPr>
          <w:rFonts w:eastAsia="Calibri"/>
        </w:rPr>
        <w:t xml:space="preserve"> “Next”.</w:t>
      </w:r>
    </w:p>
    <w:p w14:paraId="44C889E2" w14:textId="77777777" w:rsidR="003674EF" w:rsidRPr="00527939" w:rsidRDefault="003674EF" w:rsidP="00527939">
      <w:pPr>
        <w:pStyle w:val="Step1"/>
        <w:rPr>
          <w:rFonts w:eastAsia="Calibri"/>
        </w:rPr>
      </w:pPr>
      <w:r w:rsidRPr="00527939">
        <w:rPr>
          <w:rFonts w:eastAsia="Calibri"/>
        </w:rPr>
        <w:t>Step 5: summary -</w:t>
      </w:r>
      <w:r w:rsidR="00982F89" w:rsidRPr="00527939">
        <w:rPr>
          <w:rFonts w:eastAsia="Calibri"/>
        </w:rPr>
        <w:t xml:space="preserve"> </w:t>
      </w:r>
      <w:r w:rsidRPr="00527939">
        <w:rPr>
          <w:rFonts w:eastAsia="Calibri"/>
        </w:rPr>
        <w:t>click “Finish” button to install the application onto all the nodes in the cluster.</w:t>
      </w:r>
    </w:p>
    <w:p w14:paraId="44C889E3" w14:textId="77777777" w:rsidR="003674EF" w:rsidRPr="00527939" w:rsidRDefault="003674EF" w:rsidP="00527939">
      <w:pPr>
        <w:pStyle w:val="Step1"/>
        <w:rPr>
          <w:rFonts w:eastAsia="Calibri"/>
        </w:rPr>
      </w:pPr>
      <w:r w:rsidRPr="00527939">
        <w:rPr>
          <w:rFonts w:eastAsia="Calibri"/>
        </w:rPr>
        <w:t xml:space="preserve">The Screen would show the message “Application installed successfully”. </w:t>
      </w:r>
      <w:r w:rsidR="00810118" w:rsidRPr="00527939">
        <w:rPr>
          <w:rFonts w:eastAsia="Calibri"/>
        </w:rPr>
        <w:t>Click</w:t>
      </w:r>
      <w:r w:rsidRPr="00527939">
        <w:rPr>
          <w:rFonts w:eastAsia="Calibri"/>
        </w:rPr>
        <w:t xml:space="preserve"> the Save link to reflect the changes to the master configuration file.</w:t>
      </w:r>
    </w:p>
    <w:p w14:paraId="44C889E4" w14:textId="77777777" w:rsidR="003674EF" w:rsidRPr="00DD2008" w:rsidRDefault="003674EF" w:rsidP="003674EF">
      <w:pPr>
        <w:pStyle w:val="Heading3"/>
      </w:pPr>
      <w:bookmarkStart w:id="118" w:name="_Toc400291116"/>
      <w:r w:rsidRPr="00DD2008">
        <w:t>Deploy the application template WAR file – UPLOAD</w:t>
      </w:r>
      <w:bookmarkEnd w:id="118"/>
    </w:p>
    <w:p w14:paraId="44C889E5" w14:textId="77777777" w:rsidR="003674EF" w:rsidRPr="007E3E5D" w:rsidRDefault="003674EF" w:rsidP="00986570">
      <w:pPr>
        <w:pStyle w:val="Step1"/>
        <w:numPr>
          <w:ilvl w:val="0"/>
          <w:numId w:val="94"/>
        </w:numPr>
        <w:ind w:left="900" w:hanging="540"/>
        <w:rPr>
          <w:rFonts w:eastAsia="Calibri"/>
        </w:rPr>
      </w:pPr>
      <w:r w:rsidRPr="007E3E5D">
        <w:rPr>
          <w:rFonts w:eastAsia="Calibri"/>
        </w:rPr>
        <w:t>From the Admin console of the WAS3:</w:t>
      </w:r>
      <w:r w:rsidR="00982F89" w:rsidRPr="007E3E5D">
        <w:rPr>
          <w:rFonts w:eastAsia="Calibri"/>
        </w:rPr>
        <w:t xml:space="preserve"> </w:t>
      </w:r>
      <w:r w:rsidRPr="007E3E5D">
        <w:rPr>
          <w:rFonts w:eastAsia="Calibri"/>
        </w:rPr>
        <w:t xml:space="preserve">select Applications </w:t>
      </w:r>
      <w:r w:rsidRPr="007E3E5D">
        <w:rPr>
          <w:rFonts w:eastAsia="Calibri"/>
        </w:rPr>
        <w:sym w:font="Wingdings" w:char="F0E0"/>
      </w:r>
      <w:r w:rsidRPr="007E3E5D">
        <w:rPr>
          <w:rFonts w:eastAsia="Calibri"/>
        </w:rPr>
        <w:t xml:space="preserve"> Application Types </w:t>
      </w:r>
      <w:r w:rsidRPr="007E3E5D">
        <w:rPr>
          <w:rFonts w:eastAsia="Calibri"/>
        </w:rPr>
        <w:sym w:font="Wingdings" w:char="F0E0"/>
      </w:r>
      <w:r w:rsidRPr="007E3E5D">
        <w:rPr>
          <w:rFonts w:eastAsia="Calibri"/>
        </w:rPr>
        <w:t xml:space="preserve"> WebSphere enterprise applications. On the right frame, </w:t>
      </w:r>
      <w:r w:rsidR="00810118" w:rsidRPr="007E3E5D">
        <w:rPr>
          <w:rFonts w:eastAsia="Calibri"/>
        </w:rPr>
        <w:t>click</w:t>
      </w:r>
      <w:r w:rsidRPr="007E3E5D">
        <w:rPr>
          <w:rFonts w:eastAsia="Calibri"/>
        </w:rPr>
        <w:t xml:space="preserve"> Install button.</w:t>
      </w:r>
    </w:p>
    <w:p w14:paraId="44C889E6" w14:textId="77777777" w:rsidR="003674EF" w:rsidRPr="007E3E5D" w:rsidRDefault="003674EF" w:rsidP="007E3E5D">
      <w:pPr>
        <w:pStyle w:val="Step1"/>
        <w:rPr>
          <w:rFonts w:eastAsia="Calibri"/>
        </w:rPr>
      </w:pPr>
      <w:r w:rsidRPr="007E3E5D">
        <w:rPr>
          <w:rFonts w:eastAsia="Calibri"/>
        </w:rPr>
        <w:t>Select the sample WAR file for the application you are installing from - F:\Installs\WAS\WAR Files\SRVLPSUPLOAD.war, click Next</w:t>
      </w:r>
    </w:p>
    <w:p w14:paraId="44C889E7" w14:textId="77777777" w:rsidR="003674EF" w:rsidRPr="007E3E5D" w:rsidRDefault="003674EF" w:rsidP="007E3E5D">
      <w:pPr>
        <w:pStyle w:val="Step1"/>
        <w:rPr>
          <w:rFonts w:eastAsia="Calibri"/>
        </w:rPr>
      </w:pPr>
      <w:r w:rsidRPr="007E3E5D">
        <w:rPr>
          <w:rFonts w:eastAsia="Calibri"/>
        </w:rPr>
        <w:t xml:space="preserve">Select the Fast Path option and </w:t>
      </w:r>
      <w:r w:rsidR="00810118" w:rsidRPr="007E3E5D">
        <w:rPr>
          <w:rFonts w:eastAsia="Calibri"/>
        </w:rPr>
        <w:t>click</w:t>
      </w:r>
      <w:r w:rsidRPr="007E3E5D">
        <w:rPr>
          <w:rFonts w:eastAsia="Calibri"/>
        </w:rPr>
        <w:t xml:space="preserve"> the Next button.</w:t>
      </w:r>
    </w:p>
    <w:p w14:paraId="44C889E8" w14:textId="77777777" w:rsidR="003674EF" w:rsidRPr="007E3E5D" w:rsidRDefault="003674EF" w:rsidP="007E3E5D">
      <w:pPr>
        <w:pStyle w:val="Step1"/>
        <w:rPr>
          <w:rFonts w:eastAsia="Calibri"/>
        </w:rPr>
      </w:pPr>
      <w:r w:rsidRPr="007E3E5D">
        <w:rPr>
          <w:rFonts w:eastAsia="Calibri"/>
        </w:rPr>
        <w:t>Step 1:installation options -</w:t>
      </w:r>
      <w:r w:rsidR="00982F89" w:rsidRPr="007E3E5D">
        <w:rPr>
          <w:rFonts w:eastAsia="Calibri"/>
        </w:rPr>
        <w:t xml:space="preserve"> </w:t>
      </w:r>
      <w:r w:rsidRPr="007E3E5D">
        <w:rPr>
          <w:rFonts w:eastAsia="Calibri"/>
        </w:rPr>
        <w:t xml:space="preserve"> provide the Application Name SRVLPSUPLOAD, (remove the _war)</w:t>
      </w:r>
      <w:r w:rsidR="00982F89" w:rsidRPr="007E3E5D">
        <w:rPr>
          <w:rFonts w:eastAsia="Calibri"/>
        </w:rPr>
        <w:t xml:space="preserve"> </w:t>
      </w:r>
      <w:r w:rsidRPr="007E3E5D">
        <w:rPr>
          <w:rFonts w:eastAsia="Calibri"/>
        </w:rPr>
        <w:t>Highlight all the 3 File Permissions as shown below are click “Next” button.</w:t>
      </w:r>
    </w:p>
    <w:p w14:paraId="44C889E9" w14:textId="77777777" w:rsidR="003674EF" w:rsidRPr="007E3E5D" w:rsidRDefault="003674EF" w:rsidP="007E3E5D">
      <w:pPr>
        <w:pStyle w:val="NoteorTip"/>
      </w:pPr>
      <w:r w:rsidRPr="007E3E5D">
        <w:t>NOTE</w:t>
      </w:r>
      <w:r w:rsidR="002842CD" w:rsidRPr="007E3E5D">
        <w:t>: W</w:t>
      </w:r>
      <w:r w:rsidRPr="007E3E5D">
        <w:t>hen installing IN CELL2 with MULTIPLE applications -</w:t>
      </w:r>
      <w:r w:rsidR="00982F89" w:rsidRPr="007E3E5D">
        <w:t xml:space="preserve"> </w:t>
      </w:r>
      <w:r w:rsidRPr="007E3E5D">
        <w:t>Ensure to select the correct CLUSTER AND SERVERS</w:t>
      </w:r>
      <w:r w:rsidR="00982F89" w:rsidRPr="007E3E5D">
        <w:t xml:space="preserve"> </w:t>
      </w:r>
      <w:r w:rsidRPr="007E3E5D">
        <w:t xml:space="preserve">for the appropriate application is checked </w:t>
      </w:r>
      <w:r w:rsidR="00527939" w:rsidRPr="007E3E5D">
        <w:t>.</w:t>
      </w:r>
    </w:p>
    <w:p w14:paraId="44C889EA" w14:textId="77777777" w:rsidR="003674EF" w:rsidRPr="007E3E5D" w:rsidRDefault="003674EF" w:rsidP="007E3E5D">
      <w:pPr>
        <w:pStyle w:val="Step1"/>
        <w:rPr>
          <w:rFonts w:eastAsia="Calibri"/>
        </w:rPr>
      </w:pPr>
      <w:r w:rsidRPr="007E3E5D">
        <w:rPr>
          <w:rFonts w:eastAsia="Calibri"/>
        </w:rPr>
        <w:t>Step2: map modules to servers - select the associated cell\node\cluster and click Apply.</w:t>
      </w:r>
      <w:r w:rsidR="00982F89" w:rsidRPr="007E3E5D">
        <w:rPr>
          <w:rFonts w:eastAsia="Calibri"/>
        </w:rPr>
        <w:t xml:space="preserve"> </w:t>
      </w:r>
      <w:r w:rsidRPr="007E3E5D">
        <w:rPr>
          <w:rFonts w:eastAsia="Calibri"/>
        </w:rPr>
        <w:t xml:space="preserve">The Server field will update with the new information, </w:t>
      </w:r>
    </w:p>
    <w:p w14:paraId="44C889EB" w14:textId="77777777" w:rsidR="003674EF" w:rsidRPr="007E3E5D" w:rsidRDefault="003674EF" w:rsidP="007E3E5D">
      <w:pPr>
        <w:pStyle w:val="Step1"/>
        <w:rPr>
          <w:rFonts w:eastAsia="Calibri"/>
        </w:rPr>
      </w:pPr>
      <w:r w:rsidRPr="007E3E5D">
        <w:rPr>
          <w:rFonts w:eastAsia="Calibri"/>
        </w:rPr>
        <w:t>Select the module, and Click “Next” button</w:t>
      </w:r>
    </w:p>
    <w:p w14:paraId="44C889EC" w14:textId="77777777" w:rsidR="003674EF" w:rsidRPr="007E3E5D" w:rsidRDefault="003674EF" w:rsidP="007E3E5D">
      <w:pPr>
        <w:pStyle w:val="Step1"/>
        <w:rPr>
          <w:rFonts w:eastAsia="Calibri"/>
        </w:rPr>
      </w:pPr>
      <w:r w:rsidRPr="007E3E5D">
        <w:rPr>
          <w:rFonts w:eastAsia="Calibri"/>
        </w:rPr>
        <w:t xml:space="preserve">Step 3: map virtual hosts for web modules - map the virtual host ar “default_host” for the selected Web Module and </w:t>
      </w:r>
      <w:r w:rsidR="00810118" w:rsidRPr="007E3E5D">
        <w:rPr>
          <w:rFonts w:eastAsia="Calibri"/>
        </w:rPr>
        <w:t>click</w:t>
      </w:r>
      <w:r w:rsidRPr="007E3E5D">
        <w:rPr>
          <w:rFonts w:eastAsia="Calibri"/>
        </w:rPr>
        <w:t xml:space="preserve"> the “Next” button</w:t>
      </w:r>
    </w:p>
    <w:p w14:paraId="44C889ED" w14:textId="77777777" w:rsidR="003674EF" w:rsidRPr="007E3E5D" w:rsidRDefault="003674EF" w:rsidP="007E3E5D">
      <w:pPr>
        <w:pStyle w:val="Step1"/>
        <w:rPr>
          <w:rFonts w:eastAsia="Calibri"/>
        </w:rPr>
      </w:pPr>
      <w:r w:rsidRPr="007E3E5D">
        <w:rPr>
          <w:rFonts w:eastAsia="Calibri"/>
        </w:rPr>
        <w:t xml:space="preserve">Step 4: map context roots for web modules - change the “Contect Root” as /SRVLPSUPLOAD and </w:t>
      </w:r>
      <w:r w:rsidR="00810118" w:rsidRPr="007E3E5D">
        <w:rPr>
          <w:rFonts w:eastAsia="Calibri"/>
        </w:rPr>
        <w:t>click</w:t>
      </w:r>
      <w:r w:rsidRPr="007E3E5D">
        <w:rPr>
          <w:rFonts w:eastAsia="Calibri"/>
        </w:rPr>
        <w:t xml:space="preserve"> “Next”.</w:t>
      </w:r>
    </w:p>
    <w:p w14:paraId="44C889EE" w14:textId="77777777" w:rsidR="003674EF" w:rsidRPr="007E3E5D" w:rsidRDefault="007E3E5D" w:rsidP="007E3E5D">
      <w:pPr>
        <w:pStyle w:val="Step1"/>
        <w:rPr>
          <w:rFonts w:eastAsia="Calibri"/>
        </w:rPr>
      </w:pPr>
      <w:r w:rsidRPr="007E3E5D">
        <w:rPr>
          <w:rFonts w:eastAsia="Calibri"/>
        </w:rPr>
        <w:t>S</w:t>
      </w:r>
      <w:r w:rsidR="003674EF" w:rsidRPr="007E3E5D">
        <w:rPr>
          <w:rFonts w:eastAsia="Calibri"/>
        </w:rPr>
        <w:t>tep 5: summary -</w:t>
      </w:r>
      <w:r w:rsidR="00982F89" w:rsidRPr="007E3E5D">
        <w:rPr>
          <w:rFonts w:eastAsia="Calibri"/>
        </w:rPr>
        <w:t xml:space="preserve"> </w:t>
      </w:r>
      <w:r w:rsidR="003674EF" w:rsidRPr="007E3E5D">
        <w:rPr>
          <w:rFonts w:eastAsia="Calibri"/>
        </w:rPr>
        <w:t>click “Finish” button to install the application onto all the nodes in the cluster.</w:t>
      </w:r>
    </w:p>
    <w:p w14:paraId="44C889EF" w14:textId="77777777" w:rsidR="003674EF" w:rsidRPr="007E3E5D" w:rsidRDefault="003674EF" w:rsidP="007E3E5D">
      <w:pPr>
        <w:pStyle w:val="Step1"/>
        <w:rPr>
          <w:rFonts w:eastAsia="Calibri"/>
        </w:rPr>
      </w:pPr>
      <w:r w:rsidRPr="007E3E5D">
        <w:rPr>
          <w:rFonts w:eastAsia="Calibri"/>
        </w:rPr>
        <w:t xml:space="preserve">The Screen would show the message “Application installed successfully”. </w:t>
      </w:r>
      <w:r w:rsidR="00810118" w:rsidRPr="007E3E5D">
        <w:rPr>
          <w:rFonts w:eastAsia="Calibri"/>
        </w:rPr>
        <w:t>Click</w:t>
      </w:r>
      <w:r w:rsidRPr="007E3E5D">
        <w:rPr>
          <w:rFonts w:eastAsia="Calibri"/>
        </w:rPr>
        <w:t xml:space="preserve"> the Save link to reflect the changes to the master configuration file.</w:t>
      </w:r>
    </w:p>
    <w:p w14:paraId="44C889F0" w14:textId="77777777" w:rsidR="003674EF" w:rsidRPr="007E3E5D" w:rsidRDefault="003674EF" w:rsidP="007E3E5D">
      <w:pPr>
        <w:pStyle w:val="Step1"/>
        <w:rPr>
          <w:rFonts w:eastAsia="Calibri"/>
        </w:rPr>
      </w:pPr>
      <w:r w:rsidRPr="007E3E5D">
        <w:rPr>
          <w:rFonts w:eastAsia="Calibri"/>
        </w:rPr>
        <w:t xml:space="preserve">Start ALL of the installed applications </w:t>
      </w:r>
    </w:p>
    <w:p w14:paraId="44C889F1" w14:textId="77777777" w:rsidR="003674EF" w:rsidRPr="00691F0E" w:rsidRDefault="003674EF" w:rsidP="003674EF">
      <w:pPr>
        <w:pStyle w:val="Heading3"/>
      </w:pPr>
      <w:bookmarkStart w:id="119" w:name="_Toc400291117"/>
      <w:r w:rsidRPr="00691F0E">
        <w:t xml:space="preserve">Copy “Magic” 5 files – WAS3 Server </w:t>
      </w:r>
      <w:r>
        <w:t>-</w:t>
      </w:r>
      <w:r w:rsidRPr="00691F0E">
        <w:t>AUS</w:t>
      </w:r>
      <w:bookmarkEnd w:id="119"/>
    </w:p>
    <w:p w14:paraId="44C889F2" w14:textId="77777777" w:rsidR="003674EF" w:rsidRPr="00661793" w:rsidRDefault="003674EF" w:rsidP="00986570">
      <w:pPr>
        <w:pStyle w:val="Step1"/>
        <w:numPr>
          <w:ilvl w:val="0"/>
          <w:numId w:val="95"/>
        </w:numPr>
        <w:ind w:left="900" w:hanging="540"/>
        <w:rPr>
          <w:rFonts w:eastAsia="Calibri"/>
        </w:rPr>
      </w:pPr>
      <w:r w:rsidRPr="00661793">
        <w:rPr>
          <w:rFonts w:eastAsia="Calibri"/>
        </w:rPr>
        <w:t>Copy the files from “F:\Installs\WAS\Magic 5 files (.xml and .wsdd)\AUS\Deploy Mgr config-cells”</w:t>
      </w:r>
      <w:r w:rsidR="00982F89" w:rsidRPr="00661793">
        <w:rPr>
          <w:rFonts w:eastAsia="Calibri"/>
        </w:rPr>
        <w:t xml:space="preserve"> </w:t>
      </w:r>
      <w:r w:rsidRPr="00661793">
        <w:rPr>
          <w:rFonts w:eastAsia="Calibri"/>
        </w:rPr>
        <w:t>directory To:</w:t>
      </w:r>
    </w:p>
    <w:p w14:paraId="44C889F3"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“F:\Data\IBM\WebSphere\AppServer\profiles\cell01_dmgr\config\cells\dmgrCell01\applications\SRVLPSAUS.ear\deployments\SRVLPSAUS\SRVLPSAUS.war\WEB-INF” directory and OVERWRITE any files that exist</w:t>
      </w:r>
    </w:p>
    <w:p w14:paraId="44C889F4" w14:textId="77777777" w:rsidR="003674EF" w:rsidRPr="00661793" w:rsidRDefault="003674EF" w:rsidP="008D44ED">
      <w:pPr>
        <w:pStyle w:val="Step1"/>
        <w:rPr>
          <w:rFonts w:eastAsia="Calibri"/>
        </w:rPr>
      </w:pPr>
      <w:r w:rsidRPr="00661793">
        <w:rPr>
          <w:rFonts w:eastAsia="Calibri"/>
        </w:rPr>
        <w:t>Copy the files from “F:\Installs\WAS\Magic 5 files (.xml and .wsdd)\AUS\Node 01 config-cells”</w:t>
      </w:r>
      <w:r w:rsidR="00982F89" w:rsidRPr="00661793">
        <w:rPr>
          <w:rFonts w:eastAsia="Calibri"/>
        </w:rPr>
        <w:t xml:space="preserve"> </w:t>
      </w:r>
      <w:r w:rsidRPr="00661793">
        <w:rPr>
          <w:rFonts w:eastAsia="Calibri"/>
        </w:rPr>
        <w:t>directory To:</w:t>
      </w:r>
    </w:p>
    <w:p w14:paraId="44C889F5"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“F:\Data\IBM\WebSphere\AppServer\profiles\SRVLPSAUSNode01\config\cells\dmgrCell01\applications\SRVLPSAUS.ear\deployments\SRVLPSAUS\SRVLPSAUS.war\WEB-INF” directory and OVERWRITE any files that exist</w:t>
      </w:r>
    </w:p>
    <w:p w14:paraId="44C889F6" w14:textId="77777777" w:rsidR="003674EF" w:rsidRPr="00661793" w:rsidRDefault="003674EF" w:rsidP="008D44ED">
      <w:pPr>
        <w:pStyle w:val="Step1"/>
        <w:rPr>
          <w:rFonts w:eastAsia="Calibri"/>
        </w:rPr>
      </w:pPr>
      <w:r w:rsidRPr="00661793">
        <w:rPr>
          <w:rFonts w:eastAsia="Calibri"/>
        </w:rPr>
        <w:t>Copy the files from “F:\Installs\WAS\Magic 5 files (.xml and .wsdd)\AUS\Node 01 installed apps”</w:t>
      </w:r>
      <w:r w:rsidR="00982F89" w:rsidRPr="00661793">
        <w:rPr>
          <w:rFonts w:eastAsia="Calibri"/>
        </w:rPr>
        <w:t xml:space="preserve"> </w:t>
      </w:r>
      <w:r w:rsidRPr="00661793">
        <w:rPr>
          <w:rFonts w:eastAsia="Calibri"/>
        </w:rPr>
        <w:t>directory To:</w:t>
      </w:r>
    </w:p>
    <w:p w14:paraId="44C889F7"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“F:\Data\IBM\WebSphere\AppServer\profiles\SRVLPSAUSNode01\installedApps\dmgrCell01\SRVLPSAUS.ear\SRVLPSAUS.war\WEB-INF” directory and OVERWRITE any files that exist</w:t>
      </w:r>
    </w:p>
    <w:p w14:paraId="44C889F8" w14:textId="77777777" w:rsidR="003674EF" w:rsidRPr="00661793" w:rsidRDefault="003674EF" w:rsidP="003674EF">
      <w:pPr>
        <w:pStyle w:val="Heading3"/>
      </w:pPr>
      <w:bookmarkStart w:id="120" w:name="_Toc400291118"/>
      <w:r w:rsidRPr="00661793">
        <w:t>Copy “Magic” 5 files – WAS4 Server -AUS</w:t>
      </w:r>
      <w:bookmarkEnd w:id="120"/>
    </w:p>
    <w:p w14:paraId="44C889F9" w14:textId="77777777" w:rsidR="003674EF" w:rsidRPr="00661793" w:rsidRDefault="003674EF" w:rsidP="00986570">
      <w:pPr>
        <w:pStyle w:val="Step1"/>
        <w:numPr>
          <w:ilvl w:val="0"/>
          <w:numId w:val="96"/>
        </w:numPr>
        <w:ind w:left="900" w:hanging="540"/>
        <w:rPr>
          <w:rFonts w:eastAsia="Calibri"/>
        </w:rPr>
      </w:pPr>
      <w:r w:rsidRPr="00661793">
        <w:rPr>
          <w:rFonts w:eastAsia="Calibri"/>
        </w:rPr>
        <w:t>Copy the files from “F:\Installs\WAS\Magic 5 files (.xml and .wsdd)\AUS\Node 02 config-cells”</w:t>
      </w:r>
      <w:r w:rsidR="00982F89" w:rsidRPr="00661793">
        <w:rPr>
          <w:rFonts w:eastAsia="Calibri"/>
        </w:rPr>
        <w:t xml:space="preserve"> </w:t>
      </w:r>
      <w:r w:rsidRPr="00661793">
        <w:rPr>
          <w:rFonts w:eastAsia="Calibri"/>
        </w:rPr>
        <w:t>directory To:</w:t>
      </w:r>
    </w:p>
    <w:p w14:paraId="44C889FA"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“F:\Data\IBM\WebSphere\AppServer\profiles\SRVLPSAUSNode02\config\cells\dmgrCell01\applications\SRVLPSAUS.ear\deployments\SRVLPSAUS\SRVLPSAUS.war\WEB-INF” directory and OVERWRITE any files that exist</w:t>
      </w:r>
    </w:p>
    <w:p w14:paraId="44C889FB" w14:textId="77777777" w:rsidR="003674EF" w:rsidRPr="00661793" w:rsidRDefault="003674EF" w:rsidP="008D44ED">
      <w:pPr>
        <w:pStyle w:val="Step1"/>
        <w:rPr>
          <w:rFonts w:eastAsia="Calibri"/>
        </w:rPr>
      </w:pPr>
      <w:r w:rsidRPr="00661793">
        <w:rPr>
          <w:rFonts w:eastAsia="Calibri"/>
        </w:rPr>
        <w:t>Copy the files from “F:\Installs\WAS\Magic 5 files (.xml and .wsdd)\AUS\Node 02 installed apps”</w:t>
      </w:r>
      <w:r w:rsidR="00982F89" w:rsidRPr="00661793">
        <w:rPr>
          <w:rFonts w:eastAsia="Calibri"/>
        </w:rPr>
        <w:t xml:space="preserve"> </w:t>
      </w:r>
      <w:r w:rsidRPr="00661793">
        <w:rPr>
          <w:rFonts w:eastAsia="Calibri"/>
        </w:rPr>
        <w:t>directory To:</w:t>
      </w:r>
    </w:p>
    <w:p w14:paraId="44C889FC"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“F:\Data\IBM\WebSphere\AppServer\profiles\SRVLPSAUSNode02\installedApps\dmgrCell01\SRVLPSAUS.ear\SRVLPSAUS.war\WEB-INF” directory and OVERWRITE any files that exist</w:t>
      </w:r>
    </w:p>
    <w:p w14:paraId="44C889FD" w14:textId="77777777" w:rsidR="003674EF" w:rsidRPr="00661793" w:rsidRDefault="003674EF" w:rsidP="003674EF">
      <w:pPr>
        <w:pStyle w:val="Heading3"/>
      </w:pPr>
      <w:bookmarkStart w:id="121" w:name="_Toc400291119"/>
      <w:r w:rsidRPr="00661793">
        <w:t>Copy “Magic” 5 files – WAS3 Server -JSQLXML-LOS</w:t>
      </w:r>
      <w:bookmarkEnd w:id="121"/>
    </w:p>
    <w:p w14:paraId="44C889FE" w14:textId="77777777" w:rsidR="003674EF" w:rsidRPr="00661793" w:rsidRDefault="003674EF" w:rsidP="00986570">
      <w:pPr>
        <w:pStyle w:val="Step1"/>
        <w:numPr>
          <w:ilvl w:val="0"/>
          <w:numId w:val="97"/>
        </w:numPr>
        <w:ind w:left="900" w:hanging="540"/>
        <w:rPr>
          <w:rFonts w:eastAsia="Calibri"/>
        </w:rPr>
      </w:pPr>
      <w:r w:rsidRPr="00661793">
        <w:rPr>
          <w:rFonts w:eastAsia="Calibri"/>
        </w:rPr>
        <w:t>Copy the files from “F:\Installs\WAS\Magic 5 files (.xml and .wsdd)\JSQLXML-LOS\Deploy Mgr config-cells”</w:t>
      </w:r>
      <w:r w:rsidR="00982F89" w:rsidRPr="00661793">
        <w:rPr>
          <w:rFonts w:eastAsia="Calibri"/>
        </w:rPr>
        <w:t xml:space="preserve"> </w:t>
      </w:r>
      <w:r w:rsidRPr="00661793">
        <w:rPr>
          <w:rFonts w:eastAsia="Calibri"/>
        </w:rPr>
        <w:t>directory To:</w:t>
      </w:r>
    </w:p>
    <w:p w14:paraId="44C889FF"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“F:\Data\IBM\WebSphere\AppServer\profiles\cell01_dmgr\config\cells\dmgrCell01\applications\SRVLPSJXMLLOS.ear\deployments\SRVLPSJXMLLOS\SRVLPSJXMLLOS.war\WEB-INF” directory and OVERWRITE any files that exist</w:t>
      </w:r>
    </w:p>
    <w:p w14:paraId="44C88A00" w14:textId="77777777" w:rsidR="003674EF" w:rsidRPr="00661793" w:rsidRDefault="003674EF" w:rsidP="008D44ED">
      <w:pPr>
        <w:pStyle w:val="Step1"/>
        <w:rPr>
          <w:rFonts w:eastAsia="Calibri"/>
        </w:rPr>
      </w:pPr>
      <w:r w:rsidRPr="00661793">
        <w:rPr>
          <w:rFonts w:eastAsia="Calibri"/>
        </w:rPr>
        <w:t>Copy the files from “F:\Installs\WAS\Magic 5 files (.xml and .wsdd)\JSQLXML-LOS\Node 01 config-cells”</w:t>
      </w:r>
      <w:r w:rsidR="00982F89" w:rsidRPr="00661793">
        <w:rPr>
          <w:rFonts w:eastAsia="Calibri"/>
        </w:rPr>
        <w:t xml:space="preserve"> </w:t>
      </w:r>
      <w:r w:rsidRPr="00661793">
        <w:rPr>
          <w:rFonts w:eastAsia="Calibri"/>
        </w:rPr>
        <w:t>directory To:</w:t>
      </w:r>
    </w:p>
    <w:p w14:paraId="44C88A01"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“F:\Data\IBM\WebSphere\AppServer\profiles\SRVLPSJSQLXMLNode01\config\cells\dmgrCell01\applications\SRVLPSJXMLLOS.ear\deployments\SRVLPSJXMLLOS\SRVLPSJXMLLOS.war\WEB-INF” directory and OVERWRITE any files that exist</w:t>
      </w:r>
    </w:p>
    <w:p w14:paraId="44C88A02" w14:textId="77777777" w:rsidR="003674EF" w:rsidRPr="00661793" w:rsidRDefault="003674EF" w:rsidP="008D44ED">
      <w:pPr>
        <w:pStyle w:val="Step1"/>
        <w:rPr>
          <w:rFonts w:eastAsia="Calibri"/>
        </w:rPr>
      </w:pPr>
      <w:r w:rsidRPr="00661793">
        <w:rPr>
          <w:rFonts w:eastAsia="Calibri"/>
        </w:rPr>
        <w:t>Copy the files from “F:\Installs\WAS\Magic 5 files (.xml and .wsdd)\JSQLXML-LOS\Node 01 installed apps”</w:t>
      </w:r>
      <w:r w:rsidR="00982F89" w:rsidRPr="00661793">
        <w:rPr>
          <w:rFonts w:eastAsia="Calibri"/>
        </w:rPr>
        <w:t xml:space="preserve"> </w:t>
      </w:r>
      <w:r w:rsidRPr="00661793">
        <w:rPr>
          <w:rFonts w:eastAsia="Calibri"/>
        </w:rPr>
        <w:t>directory To:</w:t>
      </w:r>
    </w:p>
    <w:p w14:paraId="44C88A03"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“F:\Data\IBM\WebSphere\AppServer\profiles\SRVLPSJSQLXMLNode01\installedApps\dmgrCell01\SRVLPSJXMLLOS.ear\SRVLPSJXMLLOS.war\WEB-INF” directory and OVERWRITE any files that exist</w:t>
      </w:r>
    </w:p>
    <w:p w14:paraId="44C88A04" w14:textId="77777777" w:rsidR="003674EF" w:rsidRPr="00661793" w:rsidRDefault="003674EF" w:rsidP="003674EF">
      <w:pPr>
        <w:pStyle w:val="Heading3"/>
      </w:pPr>
      <w:bookmarkStart w:id="122" w:name="_Toc400291120"/>
      <w:r w:rsidRPr="00661793">
        <w:t>Copy “Magic” 5 files – WAS4 Server</w:t>
      </w:r>
      <w:r w:rsidR="00982F89" w:rsidRPr="00661793">
        <w:t xml:space="preserve"> </w:t>
      </w:r>
      <w:r w:rsidRPr="00661793">
        <w:t>-JSQLXML-LOS</w:t>
      </w:r>
      <w:bookmarkEnd w:id="122"/>
    </w:p>
    <w:p w14:paraId="44C88A05" w14:textId="77777777" w:rsidR="003674EF" w:rsidRPr="00661793" w:rsidRDefault="003674EF" w:rsidP="00986570">
      <w:pPr>
        <w:pStyle w:val="Step1"/>
        <w:numPr>
          <w:ilvl w:val="0"/>
          <w:numId w:val="98"/>
        </w:numPr>
        <w:ind w:left="900" w:hanging="540"/>
        <w:rPr>
          <w:rFonts w:eastAsia="Calibri"/>
        </w:rPr>
      </w:pPr>
      <w:r w:rsidRPr="00661793">
        <w:rPr>
          <w:rFonts w:eastAsia="Calibri"/>
        </w:rPr>
        <w:t>Copy the files from “F:\Installs\WAS\Magic 5 files (.xml and .wsdd)\JSQLXML-LOS\Node 02 config-cells”</w:t>
      </w:r>
      <w:r w:rsidR="00982F89" w:rsidRPr="00661793">
        <w:rPr>
          <w:rFonts w:eastAsia="Calibri"/>
        </w:rPr>
        <w:t xml:space="preserve"> </w:t>
      </w:r>
      <w:r w:rsidRPr="00661793">
        <w:rPr>
          <w:rFonts w:eastAsia="Calibri"/>
        </w:rPr>
        <w:t>directory To:</w:t>
      </w:r>
    </w:p>
    <w:p w14:paraId="44C88A06"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“F:\Data\IBM\WebSphere\AppServer\profiles\SRVLPSJSQLXMLNode02\config\cells\dmgrCell01\applications\SRVLPSJXMLLOS.ear\deployments\SRVLPSJXMLLOS\SRVLPSJXMLLOS.war\WEB-INF” directory and OVERWRITE any files that exist</w:t>
      </w:r>
    </w:p>
    <w:p w14:paraId="44C88A07" w14:textId="77777777" w:rsidR="003674EF" w:rsidRPr="00661793" w:rsidRDefault="003674EF" w:rsidP="008D44ED">
      <w:pPr>
        <w:pStyle w:val="Step1"/>
        <w:rPr>
          <w:rFonts w:eastAsia="Calibri"/>
        </w:rPr>
      </w:pPr>
      <w:r w:rsidRPr="00661793">
        <w:rPr>
          <w:rFonts w:eastAsia="Calibri"/>
        </w:rPr>
        <w:t>Copy the files from “F:\Installs\WAS\Magic 5 files (.xml and .wsdd)\JSQLXML-LOS\Node 02 installed apps”</w:t>
      </w:r>
      <w:r w:rsidR="00982F89" w:rsidRPr="00661793">
        <w:rPr>
          <w:rFonts w:eastAsia="Calibri"/>
        </w:rPr>
        <w:t xml:space="preserve"> </w:t>
      </w:r>
      <w:r w:rsidRPr="00661793">
        <w:rPr>
          <w:rFonts w:eastAsia="Calibri"/>
        </w:rPr>
        <w:t>directory To:</w:t>
      </w:r>
    </w:p>
    <w:p w14:paraId="44C88A08"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“F:\Data\IBM\WebSphere\AppServer\profiles\SRVLPSJSQLXMLNode02\installedApps\dmgrCell01\SRVLPSJXMLLOS.ear\SRVLPSJXMLLOS.war\WEB-INF” directory and OVERWRITE any files that exist</w:t>
      </w:r>
    </w:p>
    <w:p w14:paraId="44C88A09" w14:textId="77777777" w:rsidR="003674EF" w:rsidRPr="00661793" w:rsidRDefault="003674EF" w:rsidP="003674EF">
      <w:pPr>
        <w:pStyle w:val="Heading3"/>
      </w:pPr>
      <w:bookmarkStart w:id="123" w:name="_Toc400291121"/>
      <w:r w:rsidRPr="00661793">
        <w:t>Copy “Magic” 5 files – WAS3 Server</w:t>
      </w:r>
      <w:r w:rsidR="00982F89" w:rsidRPr="00661793">
        <w:t xml:space="preserve"> </w:t>
      </w:r>
      <w:r w:rsidRPr="00661793">
        <w:t>-JSQLXML-PORTAL</w:t>
      </w:r>
      <w:bookmarkEnd w:id="123"/>
    </w:p>
    <w:p w14:paraId="44C88A0A" w14:textId="77777777" w:rsidR="003674EF" w:rsidRPr="00661793" w:rsidRDefault="003674EF" w:rsidP="00986570">
      <w:pPr>
        <w:pStyle w:val="Step1"/>
        <w:numPr>
          <w:ilvl w:val="0"/>
          <w:numId w:val="99"/>
        </w:numPr>
        <w:ind w:left="900" w:hanging="540"/>
        <w:rPr>
          <w:rFonts w:eastAsia="Calibri"/>
        </w:rPr>
      </w:pPr>
      <w:r w:rsidRPr="00661793">
        <w:rPr>
          <w:rFonts w:eastAsia="Calibri"/>
        </w:rPr>
        <w:t>Copy the files from “F:\Installs\WAS\Magic 5 files (.xml and .wsdd)\JSQLXML-PORTAL\Deploy Mgr config-cells”</w:t>
      </w:r>
      <w:r w:rsidR="00982F89" w:rsidRPr="00661793">
        <w:rPr>
          <w:rFonts w:eastAsia="Calibri"/>
        </w:rPr>
        <w:t xml:space="preserve"> </w:t>
      </w:r>
      <w:r w:rsidRPr="00661793">
        <w:rPr>
          <w:rFonts w:eastAsia="Calibri"/>
        </w:rPr>
        <w:t>directory To:</w:t>
      </w:r>
    </w:p>
    <w:p w14:paraId="44C88A0B"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“F:\Data\IBM\WebSphere\AppServer\profiles\cell01_dmgr\config\cells\dmgrCell01\applications\SRVLPSJXMLPORTAL.ear\deployments\SRVLPSJXMLPORTAL\SRVLPSJXMLPORTAL.war\WEB-INF” directory and OVERWRITE any files that exist</w:t>
      </w:r>
    </w:p>
    <w:p w14:paraId="44C88A0C" w14:textId="77777777" w:rsidR="003674EF" w:rsidRPr="00661793" w:rsidRDefault="003674EF" w:rsidP="008D44ED">
      <w:pPr>
        <w:pStyle w:val="Step1"/>
        <w:rPr>
          <w:rFonts w:eastAsia="Calibri"/>
        </w:rPr>
      </w:pPr>
      <w:r w:rsidRPr="00661793">
        <w:rPr>
          <w:rFonts w:eastAsia="Calibri"/>
        </w:rPr>
        <w:t>Copy the files from “F:\Installs\WAS\Magic 5 files (.xml and .wsdd)\JSQLXML-PORTAL\Node 01 config-cells”</w:t>
      </w:r>
      <w:r w:rsidR="00982F89" w:rsidRPr="00661793">
        <w:rPr>
          <w:rFonts w:eastAsia="Calibri"/>
        </w:rPr>
        <w:t xml:space="preserve"> </w:t>
      </w:r>
      <w:r w:rsidRPr="00661793">
        <w:rPr>
          <w:rFonts w:eastAsia="Calibri"/>
        </w:rPr>
        <w:t>directory To:</w:t>
      </w:r>
    </w:p>
    <w:p w14:paraId="44C88A0D"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“F:\Data\IBM\WebSphere\AppServer\profiles\SRVLPSJSQLXMLNode01\config\cells\dmgrCell01\applications\SRVLPSJXMLPORTAL.ear\deployments\SRVLPSJXMLPORTAL\SRVLPSJXMLPORTAL.war\WEB-INF” directory and OVERWRITE any files that exist</w:t>
      </w:r>
    </w:p>
    <w:p w14:paraId="44C88A0E" w14:textId="77777777" w:rsidR="003674EF" w:rsidRPr="00661793" w:rsidRDefault="003674EF" w:rsidP="008D44ED">
      <w:pPr>
        <w:pStyle w:val="Step1"/>
        <w:rPr>
          <w:rFonts w:eastAsia="Calibri"/>
        </w:rPr>
      </w:pPr>
      <w:r w:rsidRPr="00661793">
        <w:rPr>
          <w:rFonts w:eastAsia="Calibri"/>
        </w:rPr>
        <w:t>Copy the files from “F:\Installs\WAS\Magic 5 files (.xml and .wsdd)\JSQLXML-PORTAL\Node 01 installed apps”</w:t>
      </w:r>
      <w:r w:rsidR="00982F89" w:rsidRPr="00661793">
        <w:rPr>
          <w:rFonts w:eastAsia="Calibri"/>
        </w:rPr>
        <w:t xml:space="preserve"> </w:t>
      </w:r>
      <w:r w:rsidRPr="00661793">
        <w:rPr>
          <w:rFonts w:eastAsia="Calibri"/>
        </w:rPr>
        <w:t>directory To:</w:t>
      </w:r>
    </w:p>
    <w:p w14:paraId="44C88A0F"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“F:\Data\IBM\WebSphere\AppServer\profiles\SRVLPSJSQLXMLNode01\installedApps\dmgrCell01\SRVLPSJXMLPORTAL.ear\SRVLPSJXMLPORTAL.war\WEB-INF” directory and OVERWRITE any files that exist</w:t>
      </w:r>
    </w:p>
    <w:p w14:paraId="44C88A10" w14:textId="77777777" w:rsidR="003674EF" w:rsidRPr="00661793" w:rsidRDefault="003674EF" w:rsidP="003674EF">
      <w:pPr>
        <w:pStyle w:val="Heading3"/>
      </w:pPr>
      <w:bookmarkStart w:id="124" w:name="_Toc400291122"/>
      <w:r w:rsidRPr="00661793">
        <w:t>Copy “Magic” 5 files – WAS4 Server</w:t>
      </w:r>
      <w:r w:rsidR="00982F89" w:rsidRPr="00661793">
        <w:t xml:space="preserve"> </w:t>
      </w:r>
      <w:r w:rsidRPr="00661793">
        <w:t xml:space="preserve"> -JSQLXML-PORTAL</w:t>
      </w:r>
      <w:bookmarkEnd w:id="124"/>
    </w:p>
    <w:p w14:paraId="44C88A11" w14:textId="77777777" w:rsidR="003674EF" w:rsidRPr="00661793" w:rsidRDefault="003674EF" w:rsidP="00986570">
      <w:pPr>
        <w:pStyle w:val="Step1"/>
        <w:numPr>
          <w:ilvl w:val="0"/>
          <w:numId w:val="100"/>
        </w:numPr>
        <w:ind w:left="900" w:hanging="540"/>
        <w:rPr>
          <w:rFonts w:eastAsia="Calibri"/>
        </w:rPr>
      </w:pPr>
      <w:r w:rsidRPr="00661793">
        <w:rPr>
          <w:rFonts w:eastAsia="Calibri"/>
        </w:rPr>
        <w:t>Copy the files from “F:\Installs\WAS\Magic 5 files (.xml and .wsdd)\JSQLXML-PORTAL\Node 02 config-cells”</w:t>
      </w:r>
      <w:r w:rsidR="00982F89" w:rsidRPr="00661793">
        <w:rPr>
          <w:rFonts w:eastAsia="Calibri"/>
        </w:rPr>
        <w:t xml:space="preserve"> </w:t>
      </w:r>
      <w:r w:rsidRPr="00661793">
        <w:rPr>
          <w:rFonts w:eastAsia="Calibri"/>
        </w:rPr>
        <w:t>directory To:</w:t>
      </w:r>
    </w:p>
    <w:p w14:paraId="44C88A12"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“F:\Data\IBM\WebSphere\AppServer\profiles\SRVLPSJSQLXMLNode02\config\cells\dmgrCell01\applications\SRVLPSJXMLPORTAL.ear\deployments\SRVLPSJXMLPORTAL\SRVLPSJXMLPORTAL.war\WEB-INF” directory and OVERWRITE any files that exist</w:t>
      </w:r>
    </w:p>
    <w:p w14:paraId="44C88A13" w14:textId="77777777" w:rsidR="003674EF" w:rsidRPr="00661793" w:rsidRDefault="003674EF" w:rsidP="008D44ED">
      <w:pPr>
        <w:pStyle w:val="Step1"/>
        <w:rPr>
          <w:rFonts w:eastAsia="Calibri"/>
        </w:rPr>
      </w:pPr>
      <w:r w:rsidRPr="00661793">
        <w:rPr>
          <w:rFonts w:eastAsia="Calibri"/>
        </w:rPr>
        <w:t>Copy the files from “F:\Installs\WAS\Magic 5 files (.xml and .wsdd)\JSQLXML-PORTAL\Node 02 installed apps”</w:t>
      </w:r>
      <w:r w:rsidR="00982F89" w:rsidRPr="00661793">
        <w:rPr>
          <w:rFonts w:eastAsia="Calibri"/>
        </w:rPr>
        <w:t xml:space="preserve"> </w:t>
      </w:r>
      <w:r w:rsidRPr="00661793">
        <w:rPr>
          <w:rFonts w:eastAsia="Calibri"/>
        </w:rPr>
        <w:t>directory To:</w:t>
      </w:r>
    </w:p>
    <w:p w14:paraId="44C88A14"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“F:\Data\IBM\WebSphere\AppServer\profiles\SRVLPSJSQLXMLNode02\installedApps\dmgrCell01\SRVLPSJXMLPORTAL.ear\SRVLPSJXMLPORTAL.war\WEB-INF” directory and OVERWRITE any files that exist</w:t>
      </w:r>
    </w:p>
    <w:p w14:paraId="44C88A15" w14:textId="77777777" w:rsidR="003674EF" w:rsidRPr="00661793" w:rsidRDefault="003674EF" w:rsidP="003674EF">
      <w:pPr>
        <w:pStyle w:val="Heading3"/>
      </w:pPr>
      <w:bookmarkStart w:id="125" w:name="_Toc400291123"/>
      <w:r w:rsidRPr="00661793">
        <w:t>Copy “Magic” 5 files – WAS3 Server</w:t>
      </w:r>
      <w:r w:rsidR="00982F89" w:rsidRPr="00661793">
        <w:t xml:space="preserve"> </w:t>
      </w:r>
      <w:r w:rsidRPr="00661793">
        <w:t>-LX</w:t>
      </w:r>
      <w:bookmarkEnd w:id="125"/>
    </w:p>
    <w:p w14:paraId="44C88A16" w14:textId="77777777" w:rsidR="003674EF" w:rsidRPr="00661793" w:rsidRDefault="003674EF" w:rsidP="00986570">
      <w:pPr>
        <w:pStyle w:val="Step1"/>
        <w:numPr>
          <w:ilvl w:val="0"/>
          <w:numId w:val="101"/>
        </w:numPr>
        <w:ind w:left="900" w:hanging="540"/>
        <w:rPr>
          <w:rFonts w:eastAsia="Calibri"/>
        </w:rPr>
      </w:pPr>
      <w:r w:rsidRPr="00661793">
        <w:rPr>
          <w:rFonts w:eastAsia="Calibri"/>
        </w:rPr>
        <w:t>Copy the files from “F:\Data\IBM\WebSphere\AppServer\profiles\SRVLPSJSQLXMLNode02\installedApps\dmgrCell01\SRVLPSJXMLPORTAL.ear\SRVLPSJXMLPORTAL.war\WEB-INF”</w:t>
      </w:r>
      <w:r w:rsidR="00982F89" w:rsidRPr="00661793">
        <w:rPr>
          <w:rFonts w:eastAsia="Calibri"/>
        </w:rPr>
        <w:t xml:space="preserve"> </w:t>
      </w:r>
      <w:r w:rsidRPr="00661793">
        <w:rPr>
          <w:rFonts w:eastAsia="Calibri"/>
        </w:rPr>
        <w:t>directory To:</w:t>
      </w:r>
    </w:p>
    <w:p w14:paraId="44C88A17"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“F:\Data\IBM\WebSphere\AppServer\profiles\cell01_dmgr\config\cells\dmgrCell01\applications\SRVLPSLX.ear\deployments\SRVLPSLX\SRVLPSLX.war\WEB-INF” directory and OVERWRITE any files that exist</w:t>
      </w:r>
    </w:p>
    <w:p w14:paraId="44C88A18" w14:textId="77777777" w:rsidR="003674EF" w:rsidRPr="00661793" w:rsidRDefault="003674EF" w:rsidP="008D44ED">
      <w:pPr>
        <w:pStyle w:val="Step1"/>
        <w:rPr>
          <w:rFonts w:eastAsia="Calibri"/>
        </w:rPr>
      </w:pPr>
      <w:r w:rsidRPr="00661793">
        <w:rPr>
          <w:rFonts w:eastAsia="Calibri"/>
        </w:rPr>
        <w:t>Copy the files from “F:\Installs\WAS\Magic 5 files (.xml and .wsdd)\LX\Node 01 config-cells”</w:t>
      </w:r>
      <w:r w:rsidR="00982F89" w:rsidRPr="00661793">
        <w:rPr>
          <w:rFonts w:eastAsia="Calibri"/>
        </w:rPr>
        <w:t xml:space="preserve"> </w:t>
      </w:r>
      <w:r w:rsidRPr="00661793">
        <w:rPr>
          <w:rFonts w:eastAsia="Calibri"/>
        </w:rPr>
        <w:t>directory To:</w:t>
      </w:r>
    </w:p>
    <w:p w14:paraId="44C88A19"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“F:\Data\IBM\WebSphere\AppServer\profiles\SRVLPSLXNode01\config\cells\dmgrCell01\applications\SRVLPSLX.ear\deployments\SRVLPSLX\SRVLPSLX.war\WEB-INF” directory and OVERWRITE any files that exist</w:t>
      </w:r>
    </w:p>
    <w:p w14:paraId="44C88A1A" w14:textId="77777777" w:rsidR="003674EF" w:rsidRPr="00661793" w:rsidRDefault="003674EF" w:rsidP="008D44ED">
      <w:pPr>
        <w:pStyle w:val="Step1"/>
        <w:rPr>
          <w:rFonts w:eastAsia="Calibri"/>
        </w:rPr>
      </w:pPr>
      <w:r w:rsidRPr="00661793">
        <w:rPr>
          <w:rFonts w:eastAsia="Calibri"/>
        </w:rPr>
        <w:t>Copy the files from “F:\Installs\WAS\Magic 5 files (.xml and .wsdd)\LX\Node 01 installed apps”</w:t>
      </w:r>
      <w:r w:rsidR="00982F89" w:rsidRPr="00661793">
        <w:rPr>
          <w:rFonts w:eastAsia="Calibri"/>
        </w:rPr>
        <w:t xml:space="preserve"> </w:t>
      </w:r>
      <w:r w:rsidRPr="00661793">
        <w:rPr>
          <w:rFonts w:eastAsia="Calibri"/>
        </w:rPr>
        <w:t>directory To:</w:t>
      </w:r>
    </w:p>
    <w:p w14:paraId="44C88A1B" w14:textId="77777777" w:rsidR="003674EF" w:rsidRPr="00661793" w:rsidRDefault="003674EF" w:rsidP="008D44ED">
      <w:pPr>
        <w:pStyle w:val="Step1"/>
        <w:numPr>
          <w:ilvl w:val="0"/>
          <w:numId w:val="0"/>
        </w:numPr>
        <w:ind w:left="900"/>
        <w:rPr>
          <w:rFonts w:eastAsia="Calibri"/>
        </w:rPr>
      </w:pPr>
      <w:r w:rsidRPr="00661793">
        <w:rPr>
          <w:rFonts w:eastAsia="Calibri"/>
        </w:rPr>
        <w:t>“F:\Data\IBM\WebSphere\AppServer\profiles\SRVLPSLXNode01\installedApps\dmgrCell01\SRVLPSLX.ear\SRVLPSLX.war\WEB-INF” directory and OVERWRITE any files that exist</w:t>
      </w:r>
    </w:p>
    <w:p w14:paraId="44C88A1C" w14:textId="77777777" w:rsidR="003674EF" w:rsidRPr="00661793" w:rsidRDefault="003674EF" w:rsidP="003674EF">
      <w:pPr>
        <w:pStyle w:val="Heading3"/>
      </w:pPr>
      <w:bookmarkStart w:id="126" w:name="_Toc400291124"/>
      <w:r w:rsidRPr="00661793">
        <w:t>Copy “Magic” 5 files – WAS4 Server</w:t>
      </w:r>
      <w:r w:rsidR="00982F89" w:rsidRPr="00661793">
        <w:t xml:space="preserve"> </w:t>
      </w:r>
      <w:r w:rsidRPr="00661793">
        <w:t>-LX</w:t>
      </w:r>
      <w:bookmarkEnd w:id="126"/>
    </w:p>
    <w:p w14:paraId="44C88A1D" w14:textId="77777777" w:rsidR="003674EF" w:rsidRPr="00661793" w:rsidRDefault="003674EF" w:rsidP="00986570">
      <w:pPr>
        <w:pStyle w:val="Step1"/>
        <w:numPr>
          <w:ilvl w:val="0"/>
          <w:numId w:val="102"/>
        </w:numPr>
        <w:ind w:left="900" w:hanging="540"/>
        <w:rPr>
          <w:rFonts w:eastAsia="Calibri"/>
        </w:rPr>
      </w:pPr>
      <w:r w:rsidRPr="00661793">
        <w:rPr>
          <w:rFonts w:eastAsia="Calibri"/>
        </w:rPr>
        <w:t>Copy the files from “F:\Installs\WAS\Magic 5 files (.xml and .wsdd)\LX\Node 02 config-cells”</w:t>
      </w:r>
      <w:r w:rsidR="00982F89" w:rsidRPr="00661793">
        <w:rPr>
          <w:rFonts w:eastAsia="Calibri"/>
        </w:rPr>
        <w:t xml:space="preserve"> </w:t>
      </w:r>
      <w:r w:rsidRPr="00661793">
        <w:rPr>
          <w:rFonts w:eastAsia="Calibri"/>
        </w:rPr>
        <w:t>directory To:</w:t>
      </w:r>
    </w:p>
    <w:p w14:paraId="44C88A1E" w14:textId="77777777" w:rsidR="003674EF" w:rsidRPr="00661793" w:rsidRDefault="003674EF" w:rsidP="00F85007">
      <w:pPr>
        <w:pStyle w:val="Step1"/>
        <w:numPr>
          <w:ilvl w:val="0"/>
          <w:numId w:val="0"/>
        </w:numPr>
        <w:ind w:left="900"/>
        <w:rPr>
          <w:rFonts w:eastAsia="Calibri"/>
        </w:rPr>
      </w:pPr>
      <w:r w:rsidRPr="00661793">
        <w:rPr>
          <w:rFonts w:eastAsia="Calibri"/>
        </w:rPr>
        <w:t>“F:\Data\IBM\WebSphere\AppServer\profiles\SRVLPSLXNode02\config\cells\dmgrCell01\applications\SRVLPSLX.ear\deployments\SRVLPSLX\SRVLPSLX.war\WEB-INF” directory and OVERWRITE any files that exist</w:t>
      </w:r>
    </w:p>
    <w:p w14:paraId="44C88A1F" w14:textId="77777777" w:rsidR="003674EF" w:rsidRPr="00661793" w:rsidRDefault="003674EF" w:rsidP="00F85007">
      <w:pPr>
        <w:pStyle w:val="Step1"/>
        <w:rPr>
          <w:rFonts w:eastAsia="Calibri"/>
        </w:rPr>
      </w:pPr>
      <w:r w:rsidRPr="00661793">
        <w:rPr>
          <w:rFonts w:eastAsia="Calibri"/>
        </w:rPr>
        <w:t>Copy the files from “F:\Installs\WAS\Magic 5 files (.xml and .wsdd)\LX\Node 02 installed apps”</w:t>
      </w:r>
      <w:r w:rsidR="00982F89" w:rsidRPr="00661793">
        <w:rPr>
          <w:rFonts w:eastAsia="Calibri"/>
        </w:rPr>
        <w:t xml:space="preserve"> </w:t>
      </w:r>
      <w:r w:rsidRPr="00661793">
        <w:rPr>
          <w:rFonts w:eastAsia="Calibri"/>
        </w:rPr>
        <w:t>directory To:</w:t>
      </w:r>
    </w:p>
    <w:p w14:paraId="44C88A20" w14:textId="77777777" w:rsidR="003674EF" w:rsidRPr="00661793" w:rsidRDefault="003674EF" w:rsidP="00F85007">
      <w:pPr>
        <w:pStyle w:val="Step1"/>
        <w:numPr>
          <w:ilvl w:val="0"/>
          <w:numId w:val="0"/>
        </w:numPr>
        <w:ind w:left="900"/>
        <w:rPr>
          <w:rFonts w:eastAsia="Calibri"/>
        </w:rPr>
      </w:pPr>
      <w:r w:rsidRPr="00661793">
        <w:rPr>
          <w:rFonts w:eastAsia="Calibri"/>
        </w:rPr>
        <w:t>“F:\Data\IBM\WebSphere\AppServer\profiles\SRVLPSLXNode02\installedApps\dmgrCell01\SRVLPSLX.ear\SRVLPSLX.war\WEB-INF” directory and OVERWRITE any files that exist</w:t>
      </w:r>
    </w:p>
    <w:p w14:paraId="44C88A21" w14:textId="77777777" w:rsidR="003674EF" w:rsidRPr="00661793" w:rsidRDefault="003674EF" w:rsidP="003674EF">
      <w:pPr>
        <w:pStyle w:val="Heading3"/>
      </w:pPr>
      <w:bookmarkStart w:id="127" w:name="_Toc400291125"/>
      <w:r w:rsidRPr="00661793">
        <w:t>Copy “Magic” 5 files – WAS3 Server -UPLOAD</w:t>
      </w:r>
      <w:bookmarkEnd w:id="127"/>
    </w:p>
    <w:p w14:paraId="44C88A22" w14:textId="77777777" w:rsidR="003674EF" w:rsidRPr="00661793" w:rsidRDefault="003674EF" w:rsidP="00986570">
      <w:pPr>
        <w:pStyle w:val="Step1"/>
        <w:numPr>
          <w:ilvl w:val="0"/>
          <w:numId w:val="103"/>
        </w:numPr>
        <w:ind w:left="900" w:hanging="540"/>
        <w:rPr>
          <w:rFonts w:eastAsia="Calibri"/>
        </w:rPr>
      </w:pPr>
      <w:r w:rsidRPr="00661793">
        <w:rPr>
          <w:rFonts w:eastAsia="Calibri"/>
        </w:rPr>
        <w:t>Copy the files from “F:\Installs\WAS\Magic 5 files (.xml and .wsdd)\UPLOAD\Deploy Mgr config-cells”</w:t>
      </w:r>
      <w:r w:rsidR="00982F89" w:rsidRPr="00661793">
        <w:rPr>
          <w:rFonts w:eastAsia="Calibri"/>
        </w:rPr>
        <w:t xml:space="preserve"> </w:t>
      </w:r>
      <w:r w:rsidRPr="00661793">
        <w:rPr>
          <w:rFonts w:eastAsia="Calibri"/>
        </w:rPr>
        <w:t>directory To:</w:t>
      </w:r>
    </w:p>
    <w:p w14:paraId="44C88A23" w14:textId="77777777" w:rsidR="003674EF" w:rsidRPr="00661793" w:rsidRDefault="003674EF" w:rsidP="00F85007">
      <w:pPr>
        <w:pStyle w:val="Step1"/>
        <w:numPr>
          <w:ilvl w:val="0"/>
          <w:numId w:val="0"/>
        </w:numPr>
        <w:ind w:left="900"/>
        <w:rPr>
          <w:rFonts w:eastAsia="Calibri"/>
        </w:rPr>
      </w:pPr>
      <w:r w:rsidRPr="00661793">
        <w:rPr>
          <w:rFonts w:eastAsia="Calibri"/>
        </w:rPr>
        <w:t>“F:\Data\IBM\WebSphere\AppServer\profiles\cell01_dmgr\config\cells\dmgrCell01\applications\SRVLPSUPLOAD.ear\deployments\SRVLPSUPLOAD\SRVLPSUPLOAD.war\WEB-INF” directory and OVERWRITE any files that exist</w:t>
      </w:r>
    </w:p>
    <w:p w14:paraId="44C88A24" w14:textId="77777777" w:rsidR="003674EF" w:rsidRPr="00661793" w:rsidRDefault="003674EF" w:rsidP="00F85007">
      <w:pPr>
        <w:pStyle w:val="Step1"/>
        <w:rPr>
          <w:rFonts w:eastAsia="Calibri"/>
        </w:rPr>
      </w:pPr>
      <w:r w:rsidRPr="00661793">
        <w:rPr>
          <w:rFonts w:eastAsia="Calibri"/>
        </w:rPr>
        <w:t>Copy the files from “F:\Installs\WAS\Magic 5 files (.xml and .wsdd)\UPLOAD\Node 01 config-cells”</w:t>
      </w:r>
      <w:r w:rsidR="00982F89" w:rsidRPr="00661793">
        <w:rPr>
          <w:rFonts w:eastAsia="Calibri"/>
        </w:rPr>
        <w:t xml:space="preserve"> </w:t>
      </w:r>
      <w:r w:rsidRPr="00661793">
        <w:rPr>
          <w:rFonts w:eastAsia="Calibri"/>
        </w:rPr>
        <w:t>directory To:</w:t>
      </w:r>
    </w:p>
    <w:p w14:paraId="44C88A25" w14:textId="77777777" w:rsidR="003674EF" w:rsidRPr="00661793" w:rsidRDefault="003674EF" w:rsidP="00F85007">
      <w:pPr>
        <w:pStyle w:val="Step1"/>
        <w:numPr>
          <w:ilvl w:val="0"/>
          <w:numId w:val="0"/>
        </w:numPr>
        <w:ind w:left="900"/>
        <w:rPr>
          <w:rFonts w:eastAsia="Calibri"/>
        </w:rPr>
      </w:pPr>
      <w:r w:rsidRPr="00661793">
        <w:rPr>
          <w:rFonts w:eastAsia="Calibri"/>
        </w:rPr>
        <w:t>“F:\Data\IBM\WebSphere\AppServer\profiles\SRVLPSUPLOADNode01\config\cells\dmgrCell01\applications\SRVLPSUPLOAD.ear\deployments\SRVLPSUPLOAD\SRVLPSUPLOAD.war\WEB-INF” directory and OVERWRITE any files that exist</w:t>
      </w:r>
    </w:p>
    <w:p w14:paraId="44C88A26" w14:textId="77777777" w:rsidR="003674EF" w:rsidRPr="00661793" w:rsidRDefault="003674EF" w:rsidP="00F85007">
      <w:pPr>
        <w:pStyle w:val="Step1"/>
        <w:rPr>
          <w:rFonts w:eastAsia="Calibri"/>
        </w:rPr>
      </w:pPr>
      <w:r w:rsidRPr="00661793">
        <w:rPr>
          <w:rFonts w:eastAsia="Calibri"/>
        </w:rPr>
        <w:t>Copy the files from “F:\Installs\WAS\Magic 5 files (.xml and .wsdd)\UPLOAD\Node 01 installed apps”</w:t>
      </w:r>
      <w:r w:rsidR="00982F89" w:rsidRPr="00661793">
        <w:rPr>
          <w:rFonts w:eastAsia="Calibri"/>
        </w:rPr>
        <w:t xml:space="preserve"> </w:t>
      </w:r>
      <w:r w:rsidRPr="00661793">
        <w:rPr>
          <w:rFonts w:eastAsia="Calibri"/>
        </w:rPr>
        <w:t>directory To:</w:t>
      </w:r>
    </w:p>
    <w:p w14:paraId="44C88A27" w14:textId="77777777" w:rsidR="003674EF" w:rsidRPr="00661793" w:rsidRDefault="003674EF" w:rsidP="00F85007">
      <w:pPr>
        <w:pStyle w:val="Step1"/>
        <w:numPr>
          <w:ilvl w:val="0"/>
          <w:numId w:val="0"/>
        </w:numPr>
        <w:ind w:left="900"/>
        <w:rPr>
          <w:rFonts w:eastAsia="Calibri"/>
        </w:rPr>
      </w:pPr>
      <w:r w:rsidRPr="00661793">
        <w:rPr>
          <w:rFonts w:eastAsia="Calibri"/>
        </w:rPr>
        <w:t>“F:\Data\IBM\WebSphere\AppServer\profiles\SRVLPSUPLOADNode01\installedApps\dmgrCell01\SRVLPSUPLOAD.ear\SRVLPSUPLOAD.war\WEB-INF” directory and OVERWRITE any files that exist</w:t>
      </w:r>
    </w:p>
    <w:p w14:paraId="44C88A28" w14:textId="77777777" w:rsidR="003674EF" w:rsidRPr="00661793" w:rsidRDefault="003674EF" w:rsidP="003674EF">
      <w:pPr>
        <w:pStyle w:val="Heading3"/>
      </w:pPr>
      <w:bookmarkStart w:id="128" w:name="_Toc400291126"/>
      <w:r w:rsidRPr="00661793">
        <w:t>Copy “Magic” 5 files – WAS4 Server</w:t>
      </w:r>
      <w:r w:rsidR="00982F89" w:rsidRPr="00661793">
        <w:t xml:space="preserve"> </w:t>
      </w:r>
      <w:r w:rsidRPr="00661793">
        <w:t xml:space="preserve"> -UPLOAD</w:t>
      </w:r>
      <w:bookmarkEnd w:id="128"/>
    </w:p>
    <w:p w14:paraId="44C88A29" w14:textId="77777777" w:rsidR="003674EF" w:rsidRPr="00661793" w:rsidRDefault="003674EF" w:rsidP="00986570">
      <w:pPr>
        <w:pStyle w:val="Step1"/>
        <w:numPr>
          <w:ilvl w:val="0"/>
          <w:numId w:val="104"/>
        </w:numPr>
        <w:ind w:left="900" w:hanging="540"/>
        <w:rPr>
          <w:rFonts w:eastAsia="Calibri"/>
        </w:rPr>
      </w:pPr>
      <w:r w:rsidRPr="00661793">
        <w:rPr>
          <w:rFonts w:eastAsia="Calibri"/>
        </w:rPr>
        <w:t>Copy the files from “F:\Installs\WAS\Magic 5 files (.xml and .wsdd)\UPLOAD\Node 02 config-cells”</w:t>
      </w:r>
      <w:r w:rsidR="00982F89" w:rsidRPr="00661793">
        <w:rPr>
          <w:rFonts w:eastAsia="Calibri"/>
        </w:rPr>
        <w:t xml:space="preserve"> </w:t>
      </w:r>
      <w:r w:rsidRPr="00661793">
        <w:rPr>
          <w:rFonts w:eastAsia="Calibri"/>
        </w:rPr>
        <w:t>directory To:</w:t>
      </w:r>
    </w:p>
    <w:p w14:paraId="44C88A2A" w14:textId="77777777" w:rsidR="003674EF" w:rsidRPr="00661793" w:rsidRDefault="003674EF" w:rsidP="00F85007">
      <w:pPr>
        <w:pStyle w:val="Step1"/>
        <w:numPr>
          <w:ilvl w:val="0"/>
          <w:numId w:val="0"/>
        </w:numPr>
        <w:ind w:left="900"/>
        <w:rPr>
          <w:rFonts w:eastAsia="Calibri"/>
        </w:rPr>
      </w:pPr>
      <w:r w:rsidRPr="00661793">
        <w:rPr>
          <w:rFonts w:eastAsia="Calibri"/>
        </w:rPr>
        <w:t>“F:\Data\IBM\WebSphere\AppServer\profiles\SRVLPSUPLOADNode02\config\cells\dmgrCell01\applications\SRVLPSUPLOAD.ear\deployments\SRVLPSUPLOAD\SRVLPSUPLOAD.war\WEB-INF” directory and OVERWRITE any files that exist</w:t>
      </w:r>
    </w:p>
    <w:p w14:paraId="44C88A2B" w14:textId="77777777" w:rsidR="003674EF" w:rsidRPr="00661793" w:rsidRDefault="003674EF" w:rsidP="00F85007">
      <w:pPr>
        <w:pStyle w:val="Step1"/>
        <w:rPr>
          <w:rFonts w:eastAsia="Calibri"/>
        </w:rPr>
      </w:pPr>
      <w:r w:rsidRPr="00661793">
        <w:rPr>
          <w:rFonts w:eastAsia="Calibri"/>
        </w:rPr>
        <w:t>Copy the files from “F:\Installs\WAS\Magic 5 files (.xml and .wsdd)\UPLOAD\Node 02 installed apps”</w:t>
      </w:r>
      <w:r w:rsidR="00982F89" w:rsidRPr="00661793">
        <w:rPr>
          <w:rFonts w:eastAsia="Calibri"/>
        </w:rPr>
        <w:t xml:space="preserve"> </w:t>
      </w:r>
      <w:r w:rsidRPr="00661793">
        <w:rPr>
          <w:rFonts w:eastAsia="Calibri"/>
        </w:rPr>
        <w:t>directory To:</w:t>
      </w:r>
    </w:p>
    <w:p w14:paraId="44C88A2C" w14:textId="77777777" w:rsidR="003674EF" w:rsidRPr="00F85007" w:rsidRDefault="003674EF" w:rsidP="00F85007">
      <w:pPr>
        <w:pStyle w:val="Step1"/>
        <w:numPr>
          <w:ilvl w:val="0"/>
          <w:numId w:val="0"/>
        </w:numPr>
        <w:ind w:left="900"/>
        <w:rPr>
          <w:rFonts w:eastAsia="Calibri"/>
        </w:rPr>
      </w:pPr>
      <w:r w:rsidRPr="00661793">
        <w:rPr>
          <w:rFonts w:eastAsia="Calibri"/>
        </w:rPr>
        <w:t>“F:\Data\IBM\WebSphere\AppServer\profiles\SRVLPSUPLOADNode02\installedApps\dmgrCell01\SRVLPSUPLOAD.ear\SRVLPSUPLOAD.war\WEB-INF” directory and OVERWRITE any files that exist</w:t>
      </w:r>
    </w:p>
    <w:p w14:paraId="44C88A2D" w14:textId="77777777" w:rsidR="003674EF" w:rsidRPr="008F7129" w:rsidRDefault="003674EF" w:rsidP="003674EF">
      <w:pPr>
        <w:pStyle w:val="Heading3"/>
      </w:pPr>
      <w:bookmarkStart w:id="129" w:name="_Toc400291127"/>
      <w:r w:rsidRPr="008F7129">
        <w:t>WebSphere Web Server Creation:</w:t>
      </w:r>
      <w:r w:rsidR="00982F89">
        <w:t xml:space="preserve"> </w:t>
      </w:r>
      <w:r w:rsidRPr="008F7129">
        <w:t>WAS3</w:t>
      </w:r>
      <w:r w:rsidR="00982F89">
        <w:t xml:space="preserve"> </w:t>
      </w:r>
      <w:r w:rsidRPr="008F7129">
        <w:t>Server</w:t>
      </w:r>
      <w:bookmarkEnd w:id="129"/>
    </w:p>
    <w:p w14:paraId="44C88A2E" w14:textId="77777777" w:rsidR="003674EF" w:rsidRPr="00A607D6" w:rsidRDefault="003674EF" w:rsidP="00986570">
      <w:pPr>
        <w:pStyle w:val="Step1"/>
        <w:numPr>
          <w:ilvl w:val="0"/>
          <w:numId w:val="105"/>
        </w:numPr>
        <w:ind w:left="900" w:hanging="540"/>
        <w:rPr>
          <w:rFonts w:eastAsia="Calibri"/>
        </w:rPr>
      </w:pPr>
      <w:r w:rsidRPr="00A607D6">
        <w:rPr>
          <w:rFonts w:eastAsia="Calibri"/>
        </w:rPr>
        <w:t xml:space="preserve">From the Admin console for each deployment manager, go to the Servers </w:t>
      </w:r>
      <w:r w:rsidRPr="00A607D6">
        <w:rPr>
          <w:rFonts w:eastAsia="Calibri"/>
        </w:rPr>
        <w:sym w:font="Wingdings" w:char="F0E0"/>
      </w:r>
      <w:r w:rsidRPr="00A607D6">
        <w:rPr>
          <w:rFonts w:eastAsia="Calibri"/>
        </w:rPr>
        <w:t xml:space="preserve"> Server Types </w:t>
      </w:r>
      <w:r w:rsidRPr="00A607D6">
        <w:rPr>
          <w:rFonts w:eastAsia="Calibri"/>
        </w:rPr>
        <w:sym w:font="Wingdings" w:char="F0E0"/>
      </w:r>
      <w:r w:rsidRPr="00A607D6">
        <w:rPr>
          <w:rFonts w:eastAsia="Calibri"/>
        </w:rPr>
        <w:t xml:space="preserve"> Web Servers link </w:t>
      </w:r>
      <w:r w:rsidR="00810118" w:rsidRPr="00A607D6">
        <w:rPr>
          <w:rFonts w:eastAsia="Calibri"/>
        </w:rPr>
        <w:t>Click</w:t>
      </w:r>
      <w:r w:rsidRPr="00A607D6">
        <w:rPr>
          <w:rFonts w:eastAsia="Calibri"/>
        </w:rPr>
        <w:t xml:space="preserve"> the New button.</w:t>
      </w:r>
    </w:p>
    <w:p w14:paraId="44C88A2F" w14:textId="77777777" w:rsidR="003674EF" w:rsidRPr="00B00E0C" w:rsidRDefault="003674EF" w:rsidP="00986570">
      <w:pPr>
        <w:pStyle w:val="Step1"/>
        <w:numPr>
          <w:ilvl w:val="0"/>
          <w:numId w:val="105"/>
        </w:numPr>
        <w:ind w:left="900" w:hanging="540"/>
        <w:rPr>
          <w:rFonts w:eastAsia="Calibri"/>
        </w:rPr>
      </w:pPr>
      <w:r w:rsidRPr="00A607D6">
        <w:rPr>
          <w:rFonts w:eastAsia="Calibri"/>
        </w:rPr>
        <w:t>In Step 1:</w:t>
      </w:r>
      <w:r w:rsidR="00982F89" w:rsidRPr="00A607D6">
        <w:rPr>
          <w:rFonts w:eastAsia="Calibri"/>
        </w:rPr>
        <w:t xml:space="preserve"> </w:t>
      </w:r>
      <w:r w:rsidRPr="00A607D6">
        <w:rPr>
          <w:rFonts w:eastAsia="Calibri"/>
        </w:rPr>
        <w:t xml:space="preserve">Select the first Node and provide the web server name WEBSRVCLUSTER2. Select the Type as IBM </w:t>
      </w:r>
      <w:r w:rsidRPr="00B00E0C">
        <w:rPr>
          <w:rFonts w:eastAsia="Calibri"/>
        </w:rPr>
        <w:t>HTTP Server and click the Next button.</w:t>
      </w:r>
    </w:p>
    <w:p w14:paraId="44C88A30" w14:textId="77777777" w:rsidR="003674EF" w:rsidRPr="00B00E0C" w:rsidRDefault="003674EF" w:rsidP="00986570">
      <w:pPr>
        <w:pStyle w:val="Step1"/>
        <w:numPr>
          <w:ilvl w:val="0"/>
          <w:numId w:val="105"/>
        </w:numPr>
        <w:ind w:left="900" w:hanging="540"/>
        <w:rPr>
          <w:rFonts w:eastAsia="Calibri"/>
        </w:rPr>
      </w:pPr>
      <w:r w:rsidRPr="00B00E0C">
        <w:rPr>
          <w:rFonts w:eastAsia="Calibri"/>
        </w:rPr>
        <w:t>In Step 2: Click Next button on the screen.</w:t>
      </w:r>
    </w:p>
    <w:p w14:paraId="44C88A31" w14:textId="77777777" w:rsidR="003674EF" w:rsidRPr="00B00E0C" w:rsidRDefault="003674EF" w:rsidP="00986570">
      <w:pPr>
        <w:pStyle w:val="Step1"/>
        <w:numPr>
          <w:ilvl w:val="0"/>
          <w:numId w:val="105"/>
        </w:numPr>
        <w:ind w:left="900" w:hanging="540"/>
        <w:rPr>
          <w:rFonts w:eastAsia="Calibri"/>
        </w:rPr>
      </w:pPr>
      <w:r w:rsidRPr="00B00E0C">
        <w:rPr>
          <w:rFonts w:eastAsia="Calibri"/>
        </w:rPr>
        <w:t>In Step 3: leave the port as 80. Change the web server installation location F:\Data\IBM\HTTPServer , leave the Service name as the default, and change the Plug-in installation location to F:\Data\IBM\HTTPServer\Plugins</w:t>
      </w:r>
    </w:p>
    <w:p w14:paraId="44C88A32" w14:textId="77777777" w:rsidR="003674EF" w:rsidRPr="00B00E0C" w:rsidRDefault="003674EF" w:rsidP="00986570">
      <w:pPr>
        <w:pStyle w:val="Step1"/>
        <w:numPr>
          <w:ilvl w:val="0"/>
          <w:numId w:val="105"/>
        </w:numPr>
        <w:ind w:left="900" w:hanging="540"/>
        <w:rPr>
          <w:rFonts w:eastAsia="Calibri"/>
        </w:rPr>
      </w:pPr>
      <w:r w:rsidRPr="00B00E0C">
        <w:rPr>
          <w:rFonts w:eastAsia="Calibri"/>
        </w:rPr>
        <w:t xml:space="preserve">In Step 4: confirmation screen </w:t>
      </w:r>
      <w:r w:rsidR="00810118" w:rsidRPr="00B00E0C">
        <w:rPr>
          <w:rFonts w:eastAsia="Calibri"/>
        </w:rPr>
        <w:t>click</w:t>
      </w:r>
      <w:r w:rsidRPr="00B00E0C">
        <w:rPr>
          <w:rFonts w:eastAsia="Calibri"/>
        </w:rPr>
        <w:t xml:space="preserve"> the Finish button. </w:t>
      </w:r>
      <w:r w:rsidR="00810118" w:rsidRPr="00B00E0C">
        <w:rPr>
          <w:rFonts w:eastAsia="Calibri"/>
        </w:rPr>
        <w:t>Click</w:t>
      </w:r>
      <w:r w:rsidRPr="00B00E0C">
        <w:rPr>
          <w:rFonts w:eastAsia="Calibri"/>
        </w:rPr>
        <w:t xml:space="preserve"> Save link in the next screen to save changes to master configuration.</w:t>
      </w:r>
    </w:p>
    <w:p w14:paraId="44C88A33" w14:textId="77777777" w:rsidR="003674EF" w:rsidRPr="00B00E0C" w:rsidRDefault="003674EF" w:rsidP="003674EF">
      <w:pPr>
        <w:pStyle w:val="Heading3"/>
      </w:pPr>
      <w:bookmarkStart w:id="130" w:name="_Toc400291128"/>
      <w:r w:rsidRPr="00B00E0C">
        <w:t>WebSphere Web Server Plug-in Generation</w:t>
      </w:r>
      <w:r w:rsidR="00982F89" w:rsidRPr="00B00E0C">
        <w:t xml:space="preserve">  </w:t>
      </w:r>
      <w:r w:rsidRPr="00B00E0C">
        <w:t>WAS3</w:t>
      </w:r>
      <w:r w:rsidR="00982F89" w:rsidRPr="00B00E0C">
        <w:t xml:space="preserve"> </w:t>
      </w:r>
      <w:r w:rsidRPr="00B00E0C">
        <w:t>Server</w:t>
      </w:r>
      <w:bookmarkEnd w:id="130"/>
    </w:p>
    <w:p w14:paraId="44C88A34" w14:textId="77777777" w:rsidR="003674EF" w:rsidRPr="00B00E0C" w:rsidRDefault="003674EF" w:rsidP="00A607D6">
      <w:r w:rsidRPr="00B00E0C">
        <w:t>After all application templates</w:t>
      </w:r>
      <w:r w:rsidR="00A607D6" w:rsidRPr="00B00E0C">
        <w:t xml:space="preserve"> are installed within each cell</w:t>
      </w:r>
    </w:p>
    <w:p w14:paraId="44C88A35" w14:textId="77777777" w:rsidR="003674EF" w:rsidRPr="00B00E0C" w:rsidRDefault="003674EF" w:rsidP="00A607D6">
      <w:pPr>
        <w:pStyle w:val="NoteorTip"/>
      </w:pPr>
      <w:r w:rsidRPr="00B00E0C">
        <w:t>Note: Make a backup of the original plugin if one exists. Located:</w:t>
      </w:r>
    </w:p>
    <w:p w14:paraId="44C88A36" w14:textId="3E2D6A07" w:rsidR="003674EF" w:rsidRPr="00B00E0C" w:rsidRDefault="003674EF" w:rsidP="00A607D6">
      <w:pPr>
        <w:pStyle w:val="NoteorTip"/>
      </w:pPr>
      <w:r w:rsidRPr="00B00E0C">
        <w:t>F:\Data\IBM\HTTPServ</w:t>
      </w:r>
      <w:r w:rsidR="00E7118D">
        <w:t>er\Plugins\config\WEBSRVCLUSTER2</w:t>
      </w:r>
      <w:r w:rsidRPr="00B00E0C">
        <w:t>\plugin-cfg.xml</w:t>
      </w:r>
    </w:p>
    <w:p w14:paraId="44C88A37" w14:textId="28092F2B" w:rsidR="003674EF" w:rsidRPr="00B00E0C" w:rsidRDefault="003674EF" w:rsidP="00A607D6">
      <w:r w:rsidRPr="00B00E0C">
        <w:t>From the ce</w:t>
      </w:r>
      <w:r w:rsidR="00E7118D">
        <w:t>ll-manager Admin console on WAS3</w:t>
      </w:r>
      <w:r w:rsidRPr="00B00E0C">
        <w:t xml:space="preserve"> Server:</w:t>
      </w:r>
    </w:p>
    <w:p w14:paraId="44C88A38" w14:textId="77777777" w:rsidR="003674EF" w:rsidRPr="00B00E0C" w:rsidRDefault="003674EF" w:rsidP="00A607D6">
      <w:r w:rsidRPr="00B00E0C">
        <w:t xml:space="preserve">Servers </w:t>
      </w:r>
      <w:r w:rsidRPr="00B00E0C">
        <w:sym w:font="Wingdings" w:char="F0E0"/>
      </w:r>
      <w:r w:rsidRPr="00B00E0C">
        <w:t xml:space="preserve"> Servertypes</w:t>
      </w:r>
      <w:r w:rsidRPr="00B00E0C">
        <w:sym w:font="Wingdings" w:char="F0E0"/>
      </w:r>
      <w:r w:rsidRPr="00B00E0C">
        <w:t xml:space="preserve"> Web Servers,</w:t>
      </w:r>
      <w:r w:rsidR="00982F89" w:rsidRPr="00B00E0C">
        <w:t xml:space="preserve"> </w:t>
      </w:r>
      <w:r w:rsidRPr="00B00E0C">
        <w:t>Select the Web server check block and click</w:t>
      </w:r>
      <w:r w:rsidR="00982F89" w:rsidRPr="00B00E0C">
        <w:t xml:space="preserve"> </w:t>
      </w:r>
      <w:r w:rsidRPr="00B00E0C">
        <w:t>generate plug-in</w:t>
      </w:r>
      <w:r w:rsidR="00982F89" w:rsidRPr="00B00E0C">
        <w:t xml:space="preserve"> </w:t>
      </w:r>
      <w:r w:rsidRPr="00B00E0C">
        <w:tab/>
      </w:r>
    </w:p>
    <w:p w14:paraId="44C88A39" w14:textId="0A6D248A" w:rsidR="003674EF" w:rsidRDefault="003674EF" w:rsidP="00A607D6">
      <w:pPr>
        <w:pStyle w:val="NoteorTip"/>
      </w:pPr>
      <w:r w:rsidRPr="00B00E0C">
        <w:t>Note the plug-in config file location (the path will be used during cell 2 configuration to over write</w:t>
      </w:r>
      <w:r w:rsidR="00A607D6" w:rsidRPr="00B00E0C">
        <w:t xml:space="preserve">) and </w:t>
      </w:r>
      <w:r w:rsidRPr="00B00E0C">
        <w:t>copy that file location and paste it into notepad for propagation step</w:t>
      </w:r>
      <w:r w:rsidR="00EB3578">
        <w:t>:</w:t>
      </w:r>
    </w:p>
    <w:p w14:paraId="181F746A" w14:textId="77777777" w:rsidR="00EB3578" w:rsidRPr="00F70C95" w:rsidRDefault="00EB3578" w:rsidP="00EB3578">
      <w:pPr>
        <w:autoSpaceDE w:val="0"/>
        <w:autoSpaceDN w:val="0"/>
        <w:adjustRightInd w:val="0"/>
        <w:spacing w:before="100" w:after="100"/>
        <w:rPr>
          <w:rFonts w:asciiTheme="minorHAnsi" w:hAnsiTheme="minorHAnsi" w:cstheme="minorHAnsi"/>
          <w:color w:val="FF0000"/>
          <w:szCs w:val="18"/>
        </w:rPr>
      </w:pPr>
      <w:r w:rsidRPr="00F70C95">
        <w:rPr>
          <w:rFonts w:asciiTheme="minorHAnsi" w:hAnsiTheme="minorHAnsi" w:cstheme="minorHAnsi"/>
          <w:color w:val="FF0000"/>
          <w:szCs w:val="18"/>
        </w:rPr>
        <w:t>F:\data\IBM\WebSphere\AppServer\profiles\cell01_dmgr\config\cells\dmgrCell01\nodes\SRVLPS</w:t>
      </w:r>
      <w:r w:rsidRPr="00EB3578">
        <w:rPr>
          <w:rFonts w:asciiTheme="minorHAnsi" w:hAnsiTheme="minorHAnsi" w:cstheme="minorHAnsi"/>
          <w:color w:val="FF0000"/>
          <w:szCs w:val="18"/>
        </w:rPr>
        <w:t>&lt;APP&gt;Node01\servers\WEBSRVCLUSTERx</w:t>
      </w:r>
    </w:p>
    <w:p w14:paraId="5A51AD2B" w14:textId="77777777" w:rsidR="00EB3578" w:rsidRPr="00EB3578" w:rsidRDefault="00EB3578" w:rsidP="00EB3578"/>
    <w:p w14:paraId="44C88A3A" w14:textId="77777777" w:rsidR="003674EF" w:rsidRPr="00B00E0C" w:rsidRDefault="003674EF" w:rsidP="003674EF">
      <w:pPr>
        <w:pStyle w:val="Heading3"/>
      </w:pPr>
      <w:bookmarkStart w:id="131" w:name="_Toc400291129"/>
      <w:r w:rsidRPr="00B00E0C">
        <w:t>Disabling Automatic Webserver Plugin Generation:</w:t>
      </w:r>
      <w:r w:rsidR="00982F89" w:rsidRPr="00B00E0C">
        <w:t xml:space="preserve"> </w:t>
      </w:r>
      <w:r w:rsidRPr="00B00E0C">
        <w:t>WAS3</w:t>
      </w:r>
      <w:r w:rsidR="00982F89" w:rsidRPr="00B00E0C">
        <w:t xml:space="preserve"> </w:t>
      </w:r>
      <w:r w:rsidRPr="00B00E0C">
        <w:t>Server</w:t>
      </w:r>
      <w:bookmarkEnd w:id="131"/>
    </w:p>
    <w:p w14:paraId="44C88A3B" w14:textId="77777777" w:rsidR="003674EF" w:rsidRPr="00B00E0C" w:rsidRDefault="003674EF" w:rsidP="00986570">
      <w:pPr>
        <w:pStyle w:val="Step1"/>
        <w:numPr>
          <w:ilvl w:val="0"/>
          <w:numId w:val="106"/>
        </w:numPr>
        <w:ind w:left="900" w:hanging="540"/>
        <w:rPr>
          <w:rFonts w:eastAsia="Calibri"/>
        </w:rPr>
      </w:pPr>
      <w:r w:rsidRPr="00B00E0C">
        <w:rPr>
          <w:rFonts w:eastAsia="Calibri"/>
        </w:rPr>
        <w:t>Select the webserver (click the name) and from the Additional Properties section, click Plug –in properties.</w:t>
      </w:r>
    </w:p>
    <w:p w14:paraId="44C88A3C" w14:textId="77777777" w:rsidR="003674EF" w:rsidRPr="00B00E0C" w:rsidRDefault="003674EF" w:rsidP="00B00E0C">
      <w:pPr>
        <w:pStyle w:val="Step1"/>
        <w:rPr>
          <w:rFonts w:eastAsia="Calibri"/>
        </w:rPr>
      </w:pPr>
      <w:r w:rsidRPr="00B00E0C">
        <w:rPr>
          <w:rFonts w:eastAsia="Calibri"/>
        </w:rPr>
        <w:t>Deselect Automatically generate the plug-in configuration file and Automatically propagate plug-in configuration file</w:t>
      </w:r>
      <w:r w:rsidR="00B00E0C" w:rsidRPr="00B00E0C">
        <w:t>.</w:t>
      </w:r>
    </w:p>
    <w:p w14:paraId="44C88A3D" w14:textId="77777777" w:rsidR="003674EF" w:rsidRPr="00B00E0C" w:rsidRDefault="003674EF" w:rsidP="00B00E0C">
      <w:pPr>
        <w:pStyle w:val="Step1"/>
        <w:rPr>
          <w:rFonts w:eastAsia="Calibri"/>
        </w:rPr>
      </w:pPr>
      <w:r w:rsidRPr="00B00E0C">
        <w:rPr>
          <w:rFonts w:eastAsia="Calibri"/>
        </w:rPr>
        <w:t>Click Apply and save to the master configuration</w:t>
      </w:r>
      <w:r w:rsidR="00B00E0C" w:rsidRPr="00B00E0C">
        <w:t>.</w:t>
      </w:r>
    </w:p>
    <w:p w14:paraId="44C88A3E" w14:textId="77777777" w:rsidR="003674EF" w:rsidRPr="00B00E0C" w:rsidRDefault="003674EF" w:rsidP="00B00E0C">
      <w:pPr>
        <w:pStyle w:val="NoteorTip"/>
      </w:pPr>
      <w:r w:rsidRPr="00B00E0C">
        <w:t>If encountering an error in Cell 2, copy the plugin-key.kdb and plugin.key.sth from F:\Installs\Temp plugin to the path specified when originally generating the plugin-cfg.</w:t>
      </w:r>
      <w:r w:rsidR="00982F89" w:rsidRPr="00B00E0C">
        <w:t xml:space="preserve"> </w:t>
      </w:r>
      <w:r w:rsidRPr="00B00E0C">
        <w:t>Once copied perfom the steps to disable the auto generation and propagation.</w:t>
      </w:r>
      <w:r w:rsidR="00982F89" w:rsidRPr="00B00E0C">
        <w:t xml:space="preserve"> </w:t>
      </w:r>
      <w:r w:rsidRPr="00B00E0C">
        <w:t>Delete the temporary plugin files.</w:t>
      </w:r>
    </w:p>
    <w:p w14:paraId="44C88A3F" w14:textId="77777777" w:rsidR="003674EF" w:rsidRPr="008C5908" w:rsidRDefault="003674EF" w:rsidP="003674EF">
      <w:pPr>
        <w:pStyle w:val="Heading3"/>
      </w:pPr>
      <w:bookmarkStart w:id="132" w:name="_Toc400291130"/>
      <w:r w:rsidRPr="008C5908">
        <w:t>WebSphere Web Server Plug-in Propagation</w:t>
      </w:r>
      <w:r>
        <w:t>:</w:t>
      </w:r>
      <w:r w:rsidR="00982F89">
        <w:t xml:space="preserve"> </w:t>
      </w:r>
      <w:r>
        <w:t>WAS3 Server</w:t>
      </w:r>
      <w:bookmarkEnd w:id="132"/>
    </w:p>
    <w:p w14:paraId="44C88A40" w14:textId="77777777" w:rsidR="003674EF" w:rsidRPr="00B00E0C" w:rsidRDefault="003674EF" w:rsidP="00986570">
      <w:pPr>
        <w:pStyle w:val="Step1"/>
        <w:numPr>
          <w:ilvl w:val="0"/>
          <w:numId w:val="107"/>
        </w:numPr>
        <w:ind w:left="900" w:hanging="540"/>
        <w:rPr>
          <w:rFonts w:eastAsia="Calibri"/>
        </w:rPr>
      </w:pPr>
      <w:r w:rsidRPr="00B00E0C">
        <w:rPr>
          <w:rFonts w:eastAsia="Calibri"/>
        </w:rPr>
        <w:t xml:space="preserve">From the console main column tree – select Environment </w:t>
      </w:r>
      <w:r w:rsidRPr="00B00E0C">
        <w:rPr>
          <w:rFonts w:eastAsia="Calibri"/>
        </w:rPr>
        <w:sym w:font="Wingdings" w:char="F0E0"/>
      </w:r>
      <w:r w:rsidRPr="00B00E0C">
        <w:rPr>
          <w:rFonts w:eastAsia="Calibri"/>
        </w:rPr>
        <w:t xml:space="preserve"> Select “Update global Web server plug-in configuration.</w:t>
      </w:r>
      <w:r w:rsidR="00982F89" w:rsidRPr="00B00E0C">
        <w:rPr>
          <w:rFonts w:eastAsia="Calibri"/>
        </w:rPr>
        <w:t xml:space="preserve"> </w:t>
      </w:r>
    </w:p>
    <w:p w14:paraId="44C88A41" w14:textId="77777777" w:rsidR="003674EF" w:rsidRPr="00B00E0C" w:rsidRDefault="003674EF" w:rsidP="00B00E0C">
      <w:pPr>
        <w:pStyle w:val="Step1"/>
        <w:numPr>
          <w:ilvl w:val="0"/>
          <w:numId w:val="0"/>
        </w:numPr>
        <w:ind w:left="900"/>
        <w:rPr>
          <w:rFonts w:eastAsia="Calibri"/>
        </w:rPr>
      </w:pPr>
      <w:r w:rsidRPr="00B00E0C">
        <w:rPr>
          <w:rFonts w:eastAsia="Calibri"/>
        </w:rPr>
        <w:t>The plugin is generated :</w:t>
      </w:r>
    </w:p>
    <w:p w14:paraId="44C88A42" w14:textId="77777777" w:rsidR="003674EF" w:rsidRPr="00B00E0C" w:rsidRDefault="003674EF" w:rsidP="00B00E0C">
      <w:pPr>
        <w:pStyle w:val="Step1"/>
        <w:numPr>
          <w:ilvl w:val="0"/>
          <w:numId w:val="0"/>
        </w:numPr>
        <w:ind w:left="900"/>
        <w:rPr>
          <w:rFonts w:eastAsia="Calibri"/>
        </w:rPr>
      </w:pPr>
      <w:r w:rsidRPr="00B00E0C">
        <w:rPr>
          <w:rFonts w:eastAsia="Calibri"/>
        </w:rPr>
        <w:t>F:\Data\IBM\WebSphere\AppServer\profiles\cell01_dmgr\config\cells\plugin-cfg.xml</w:t>
      </w:r>
    </w:p>
    <w:p w14:paraId="44C88A43" w14:textId="77777777" w:rsidR="003674EF" w:rsidRDefault="003674EF" w:rsidP="00B00E0C">
      <w:pPr>
        <w:pStyle w:val="Step1"/>
        <w:rPr>
          <w:rFonts w:eastAsia="Calibri"/>
        </w:rPr>
      </w:pPr>
      <w:r w:rsidRPr="00B00E0C">
        <w:rPr>
          <w:rFonts w:eastAsia="Calibri"/>
        </w:rPr>
        <w:t>Copy that file into the location you recorded from previous step:</w:t>
      </w:r>
    </w:p>
    <w:p w14:paraId="6D7B6466" w14:textId="77777777" w:rsidR="00EB3578" w:rsidRPr="00F70C95" w:rsidRDefault="00EB3578" w:rsidP="00EB3578">
      <w:pPr>
        <w:pStyle w:val="Step1"/>
        <w:numPr>
          <w:ilvl w:val="0"/>
          <w:numId w:val="0"/>
        </w:numPr>
        <w:ind w:left="720"/>
      </w:pPr>
      <w:r w:rsidRPr="00F70C95">
        <w:t>F:\data\IBM\WebSphere\AppServer\profiles\cell01_dmgr\config\cells\dmgrCell01\nodes\SRVLPS</w:t>
      </w:r>
      <w:r w:rsidRPr="009B610B">
        <w:t>&lt;APP&gt;Node01\servers\WEBSRVCLUSTERx</w:t>
      </w:r>
    </w:p>
    <w:p w14:paraId="44C88A44" w14:textId="77777777" w:rsidR="003674EF" w:rsidRPr="00B00E0C" w:rsidRDefault="003674EF" w:rsidP="00B00E0C">
      <w:pPr>
        <w:pStyle w:val="Step1"/>
        <w:rPr>
          <w:rFonts w:eastAsia="Calibri"/>
        </w:rPr>
      </w:pPr>
      <w:r w:rsidRPr="00B00E0C">
        <w:rPr>
          <w:rFonts w:eastAsia="Calibri"/>
        </w:rPr>
        <w:t>Return to Web servers, select the web server and propagate plug-in</w:t>
      </w:r>
    </w:p>
    <w:p w14:paraId="44C88A45" w14:textId="77777777" w:rsidR="003674EF" w:rsidRPr="00FF5028" w:rsidRDefault="003674EF" w:rsidP="003674EF">
      <w:pPr>
        <w:pStyle w:val="Heading3"/>
        <w:rPr>
          <w:rFonts w:eastAsia="Calibri"/>
        </w:rPr>
      </w:pPr>
      <w:bookmarkStart w:id="133" w:name="_Toc400291131"/>
      <w:r w:rsidRPr="00FF5028">
        <w:rPr>
          <w:rFonts w:eastAsia="Calibri"/>
        </w:rPr>
        <w:t>HTTP-Plugin BIN folder copy for WAS3</w:t>
      </w:r>
      <w:r>
        <w:rPr>
          <w:rFonts w:eastAsia="Calibri"/>
        </w:rPr>
        <w:t xml:space="preserve"> Server</w:t>
      </w:r>
      <w:bookmarkEnd w:id="133"/>
    </w:p>
    <w:p w14:paraId="44C88A46" w14:textId="6454E683" w:rsidR="003674EF" w:rsidRPr="002547DA" w:rsidRDefault="003674EF" w:rsidP="002547DA">
      <w:r w:rsidRPr="002547DA">
        <w:t xml:space="preserve">Copy F:\Installs\WAS\Bin folder for HTTP server plugins\bin directory to F:\Data\IBM\HTTPServer\Plugins on </w:t>
      </w:r>
      <w:r w:rsidR="00BA0E8E">
        <w:t>WAS Server 3</w:t>
      </w:r>
    </w:p>
    <w:p w14:paraId="44C88A47" w14:textId="77777777" w:rsidR="003674EF" w:rsidRPr="00FF5028" w:rsidRDefault="003674EF" w:rsidP="003674EF">
      <w:pPr>
        <w:pStyle w:val="Heading3"/>
        <w:rPr>
          <w:rFonts w:eastAsia="Calibri"/>
        </w:rPr>
      </w:pPr>
      <w:bookmarkStart w:id="134" w:name="_Toc400291132"/>
      <w:r w:rsidRPr="00FF5028">
        <w:rPr>
          <w:rFonts w:eastAsia="Calibri"/>
        </w:rPr>
        <w:t>HTTP-Plugin BIN folder copy for WAS4</w:t>
      </w:r>
      <w:r>
        <w:rPr>
          <w:rFonts w:eastAsia="Calibri"/>
        </w:rPr>
        <w:t xml:space="preserve"> Server</w:t>
      </w:r>
      <w:bookmarkEnd w:id="134"/>
    </w:p>
    <w:p w14:paraId="44C88A48" w14:textId="7D91E02F" w:rsidR="003674EF" w:rsidRPr="002547DA" w:rsidRDefault="003674EF" w:rsidP="002547DA">
      <w:r w:rsidRPr="002547DA">
        <w:t xml:space="preserve">Copy F:\DATA\IBM\HTTPServer\Plugins directory from </w:t>
      </w:r>
      <w:r w:rsidR="00105555">
        <w:t>WAS Server 3</w:t>
      </w:r>
      <w:r w:rsidRPr="002547DA">
        <w:t xml:space="preserve"> to F:\DATA\IBM\HTTPServer on the </w:t>
      </w:r>
      <w:r w:rsidR="00BA0E8E">
        <w:t>WAS Server 4</w:t>
      </w:r>
    </w:p>
    <w:p w14:paraId="44C88A49" w14:textId="77777777" w:rsidR="003674EF" w:rsidRPr="00B4143B" w:rsidRDefault="003674EF" w:rsidP="003674EF">
      <w:pPr>
        <w:pStyle w:val="Heading3"/>
      </w:pPr>
      <w:bookmarkStart w:id="135" w:name="_Toc400291133"/>
      <w:r w:rsidRPr="00B4143B">
        <w:t>HTTP server final configuration:</w:t>
      </w:r>
      <w:r w:rsidR="00982F89">
        <w:t xml:space="preserve"> </w:t>
      </w:r>
      <w:r w:rsidRPr="00B4143B">
        <w:t>WAS3 and WAS4</w:t>
      </w:r>
      <w:bookmarkEnd w:id="135"/>
    </w:p>
    <w:p w14:paraId="44C88A4A" w14:textId="77777777" w:rsidR="003674EF" w:rsidRPr="002547DA" w:rsidRDefault="003674EF" w:rsidP="00986570">
      <w:pPr>
        <w:pStyle w:val="Step1"/>
        <w:numPr>
          <w:ilvl w:val="0"/>
          <w:numId w:val="108"/>
        </w:numPr>
        <w:ind w:left="900" w:hanging="540"/>
        <w:rPr>
          <w:rFonts w:eastAsia="Calibri"/>
        </w:rPr>
      </w:pPr>
      <w:r w:rsidRPr="002547DA">
        <w:rPr>
          <w:rFonts w:eastAsia="Calibri"/>
        </w:rPr>
        <w:t>Copy the httpd.conf file from</w:t>
      </w:r>
    </w:p>
    <w:p w14:paraId="44C88A4B" w14:textId="26589D2A" w:rsidR="003674EF" w:rsidRPr="002547DA" w:rsidRDefault="003674EF" w:rsidP="002547DA">
      <w:pPr>
        <w:pStyle w:val="Step1"/>
        <w:numPr>
          <w:ilvl w:val="0"/>
          <w:numId w:val="0"/>
        </w:numPr>
        <w:ind w:left="900"/>
        <w:rPr>
          <w:rFonts w:eastAsia="Calibri"/>
        </w:rPr>
      </w:pPr>
      <w:r w:rsidRPr="002547DA">
        <w:rPr>
          <w:rFonts w:eastAsia="Calibri"/>
        </w:rPr>
        <w:t>“F:\Installs\</w:t>
      </w:r>
      <w:r w:rsidR="00D73715">
        <w:rPr>
          <w:rFonts w:eastAsia="Calibri"/>
        </w:rPr>
        <w:t>WAS\HTTP Conf files\Cell 02</w:t>
      </w:r>
      <w:r w:rsidRPr="002547DA">
        <w:rPr>
          <w:rFonts w:eastAsia="Calibri"/>
        </w:rPr>
        <w:t>” to</w:t>
      </w:r>
      <w:r w:rsidR="00982F89" w:rsidRPr="002547DA">
        <w:rPr>
          <w:rFonts w:eastAsia="Calibri"/>
        </w:rPr>
        <w:t xml:space="preserve"> </w:t>
      </w:r>
      <w:r w:rsidRPr="002547DA">
        <w:rPr>
          <w:rFonts w:eastAsia="Calibri"/>
        </w:rPr>
        <w:t xml:space="preserve">F:\DATA\IBM\HTTPServer\conf </w:t>
      </w:r>
    </w:p>
    <w:p w14:paraId="44C88A4C" w14:textId="77777777" w:rsidR="003674EF" w:rsidRPr="002547DA" w:rsidRDefault="003674EF" w:rsidP="002547DA">
      <w:pPr>
        <w:pStyle w:val="Step1"/>
        <w:rPr>
          <w:rFonts w:eastAsia="Calibri"/>
        </w:rPr>
      </w:pPr>
      <w:r w:rsidRPr="002547DA">
        <w:rPr>
          <w:rFonts w:eastAsia="Calibri"/>
        </w:rPr>
        <w:t>Edit the following areas in</w:t>
      </w:r>
      <w:r w:rsidR="00982F89" w:rsidRPr="002547DA">
        <w:rPr>
          <w:rFonts w:eastAsia="Calibri"/>
        </w:rPr>
        <w:t xml:space="preserve"> </w:t>
      </w:r>
      <w:r w:rsidRPr="002547DA">
        <w:rPr>
          <w:rFonts w:eastAsia="Calibri"/>
        </w:rPr>
        <w:t>each HTTPD.conf</w:t>
      </w:r>
    </w:p>
    <w:p w14:paraId="44C88A4D" w14:textId="77777777" w:rsidR="003674EF" w:rsidRPr="002547DA" w:rsidRDefault="003674EF" w:rsidP="00BB6154">
      <w:pPr>
        <w:pStyle w:val="Step1"/>
      </w:pPr>
      <w:r w:rsidRPr="002547DA">
        <w:t>Listen and ServerName attributes</w:t>
      </w:r>
    </w:p>
    <w:p w14:paraId="44C88A4E" w14:textId="45BCBA2D" w:rsidR="003674EF" w:rsidRPr="002547DA" w:rsidRDefault="003674EF" w:rsidP="009A735F">
      <w:pPr>
        <w:pStyle w:val="Bullet3"/>
        <w:rPr>
          <w:rFonts w:eastAsia="Calibri"/>
        </w:rPr>
      </w:pPr>
      <w:r w:rsidRPr="002547DA">
        <w:rPr>
          <w:rFonts w:eastAsia="Calibri"/>
        </w:rPr>
        <w:t>IPv4 support, modify:</w:t>
      </w:r>
      <w:r w:rsidR="002547DA" w:rsidRPr="002547DA">
        <w:rPr>
          <w:rFonts w:eastAsia="Calibri"/>
        </w:rPr>
        <w:t xml:space="preserve"> </w:t>
      </w:r>
      <w:r w:rsidRPr="002547DA">
        <w:rPr>
          <w:rFonts w:eastAsia="Calibri"/>
        </w:rPr>
        <w:t>Listen 0.0.0.0:80</w:t>
      </w:r>
      <w:r w:rsidR="00813468">
        <w:rPr>
          <w:rFonts w:eastAsia="Calibri"/>
        </w:rPr>
        <w:t xml:space="preserve"> – change 0.0.0.0 to the servername</w:t>
      </w:r>
    </w:p>
    <w:p w14:paraId="44C88A4F" w14:textId="77777777" w:rsidR="003674EF" w:rsidRPr="002547DA" w:rsidRDefault="003674EF" w:rsidP="002547DA">
      <w:pPr>
        <w:pStyle w:val="Step1"/>
        <w:rPr>
          <w:rFonts w:eastAsia="Calibri"/>
        </w:rPr>
      </w:pPr>
      <w:r w:rsidRPr="002547DA">
        <w:rPr>
          <w:rFonts w:eastAsia="Calibri"/>
        </w:rPr>
        <w:t>Modify the Servername directive:</w:t>
      </w:r>
    </w:p>
    <w:p w14:paraId="44C88A50" w14:textId="77777777" w:rsidR="003674EF" w:rsidRPr="002547DA" w:rsidRDefault="003674EF" w:rsidP="00BB6154">
      <w:pPr>
        <w:pStyle w:val="Step1"/>
      </w:pPr>
      <w:r w:rsidRPr="002547DA">
        <w:t>ServerName servername:80 – enter Servers FQDN</w:t>
      </w:r>
      <w:r w:rsidR="00982F89" w:rsidRPr="002547DA">
        <w:t xml:space="preserve"> </w:t>
      </w:r>
      <w:r w:rsidRPr="002547DA">
        <w:t>ex. myserver.domain.com</w:t>
      </w:r>
    </w:p>
    <w:p w14:paraId="44C88A51" w14:textId="77777777" w:rsidR="003674EF" w:rsidRPr="002547DA" w:rsidRDefault="003674EF" w:rsidP="00BB6154">
      <w:pPr>
        <w:pStyle w:val="Step1"/>
      </w:pPr>
      <w:r w:rsidRPr="002547DA">
        <w:t>Alias section</w:t>
      </w:r>
    </w:p>
    <w:p w14:paraId="44C88A52" w14:textId="62372FE6" w:rsidR="003674EF" w:rsidRPr="00C74ED8" w:rsidRDefault="00C74ED8" w:rsidP="00C74ED8">
      <w:pPr>
        <w:pStyle w:val="Bullet3"/>
        <w:rPr>
          <w:rFonts w:eastAsia="Calibri"/>
        </w:rPr>
      </w:pPr>
      <w:r w:rsidRPr="007C5ECA">
        <w:rPr>
          <w:rFonts w:eastAsia="Calibri"/>
        </w:rPr>
        <w:t>Any locatio</w:t>
      </w:r>
      <w:r>
        <w:rPr>
          <w:rFonts w:eastAsia="Calibri"/>
        </w:rPr>
        <w:t>n referring to &lt;StorageServerFQDN</w:t>
      </w:r>
      <w:r w:rsidRPr="007C5ECA">
        <w:rPr>
          <w:rFonts w:eastAsia="Calibri"/>
        </w:rPr>
        <w:t xml:space="preserve">&gt; - change to the storage server </w:t>
      </w:r>
      <w:r>
        <w:rPr>
          <w:rFonts w:eastAsia="Calibri"/>
        </w:rPr>
        <w:t>fully qualified domain name (no ip addresses)</w:t>
      </w:r>
      <w:r w:rsidRPr="007C5ECA">
        <w:rPr>
          <w:rFonts w:eastAsia="Calibri"/>
        </w:rPr>
        <w:t>. Not all servers contain this alias.</w:t>
      </w:r>
      <w:r w:rsidR="00DA7589" w:rsidRPr="00C74ED8">
        <w:rPr>
          <w:rFonts w:eastAsia="Calibri"/>
        </w:rPr>
        <w:t>.</w:t>
      </w:r>
    </w:p>
    <w:p w14:paraId="5C168E85" w14:textId="610AADEB" w:rsidR="00BA47C8" w:rsidRPr="002547DA" w:rsidRDefault="00BA47C8" w:rsidP="00045270">
      <w:pPr>
        <w:pStyle w:val="Bullet3"/>
        <w:numPr>
          <w:ilvl w:val="0"/>
          <w:numId w:val="235"/>
        </w:numPr>
      </w:pPr>
      <w:r>
        <w:t>ServerSignature</w:t>
      </w:r>
    </w:p>
    <w:p w14:paraId="68666F16" w14:textId="71BEF632" w:rsidR="00BA47C8" w:rsidRDefault="00BA47C8" w:rsidP="00BA47C8">
      <w:pPr>
        <w:pStyle w:val="Bullet3"/>
        <w:rPr>
          <w:rFonts w:eastAsia="Calibri"/>
        </w:rPr>
      </w:pPr>
      <w:r>
        <w:rPr>
          <w:rFonts w:eastAsia="Calibri"/>
        </w:rPr>
        <w:t>Ensure ServerSignature is set to off</w:t>
      </w:r>
    </w:p>
    <w:p w14:paraId="44C88A53" w14:textId="77777777" w:rsidR="003674EF" w:rsidRPr="002547DA" w:rsidRDefault="003674EF" w:rsidP="00BB6154">
      <w:pPr>
        <w:pStyle w:val="Step1"/>
      </w:pPr>
      <w:r w:rsidRPr="002547DA">
        <w:t>WebSpherePlugConfig section</w:t>
      </w:r>
    </w:p>
    <w:p w14:paraId="44C88A54" w14:textId="77777777" w:rsidR="003674EF" w:rsidRPr="002547DA" w:rsidRDefault="003674EF" w:rsidP="002547DA">
      <w:pPr>
        <w:pStyle w:val="Bullet3"/>
        <w:rPr>
          <w:rFonts w:eastAsia="Calibri"/>
        </w:rPr>
      </w:pPr>
      <w:r w:rsidRPr="002547DA">
        <w:rPr>
          <w:rFonts w:eastAsia="Calibri"/>
        </w:rPr>
        <w:t>Look for the line:</w:t>
      </w:r>
    </w:p>
    <w:p w14:paraId="44C88A55" w14:textId="77777777" w:rsidR="003674EF" w:rsidRPr="002547DA" w:rsidRDefault="003674EF" w:rsidP="002547DA">
      <w:pPr>
        <w:pStyle w:val="Bullet3"/>
        <w:numPr>
          <w:ilvl w:val="0"/>
          <w:numId w:val="0"/>
        </w:numPr>
        <w:ind w:left="1440"/>
        <w:rPr>
          <w:rFonts w:eastAsia="Calibri"/>
        </w:rPr>
      </w:pPr>
      <w:r w:rsidRPr="002547DA">
        <w:rPr>
          <w:rFonts w:eastAsia="Calibri"/>
        </w:rPr>
        <w:t>WebSpherePluginConfig "F:\Data\IBM\HTTPServer\Plugins\config\</w:t>
      </w:r>
      <w:r w:rsidRPr="002547DA">
        <w:rPr>
          <w:rFonts w:eastAsiaTheme="minorHAnsi"/>
        </w:rPr>
        <w:t xml:space="preserve"> </w:t>
      </w:r>
      <w:r w:rsidRPr="002547DA">
        <w:rPr>
          <w:rFonts w:eastAsia="Calibri"/>
        </w:rPr>
        <w:t>WEBSRVCLUSTER2\plugin-cfg.xml – ensure the correct WEBSRVCLUSTER for the cell being configured</w:t>
      </w:r>
    </w:p>
    <w:p w14:paraId="19DCADA7" w14:textId="41FE922B" w:rsidR="0065019B" w:rsidRDefault="0065019B" w:rsidP="002547DA">
      <w:pPr>
        <w:pStyle w:val="Step1"/>
      </w:pPr>
      <w:r>
        <w:t>Change the Timeout value from 300 to 600</w:t>
      </w:r>
    </w:p>
    <w:p w14:paraId="44C88A56" w14:textId="77777777" w:rsidR="003674EF" w:rsidRDefault="003674EF" w:rsidP="002547DA">
      <w:pPr>
        <w:pStyle w:val="Step1"/>
      </w:pPr>
      <w:r w:rsidRPr="002547DA">
        <w:t>Restart HTTP services</w:t>
      </w:r>
    </w:p>
    <w:p w14:paraId="7E4A7FE9" w14:textId="77777777" w:rsidR="003B2D5F" w:rsidRDefault="003B2D5F" w:rsidP="003B2D5F">
      <w:pPr>
        <w:pStyle w:val="Step1"/>
        <w:numPr>
          <w:ilvl w:val="0"/>
          <w:numId w:val="0"/>
        </w:numPr>
        <w:ind w:left="720" w:hanging="360"/>
      </w:pPr>
    </w:p>
    <w:p w14:paraId="1137D796" w14:textId="77777777" w:rsidR="00F439F4" w:rsidRDefault="00F439F4" w:rsidP="00F439F4">
      <w:pPr>
        <w:pStyle w:val="Step1"/>
        <w:numPr>
          <w:ilvl w:val="0"/>
          <w:numId w:val="0"/>
        </w:numPr>
      </w:pPr>
    </w:p>
    <w:p w14:paraId="2DA6E24C" w14:textId="34E8BD0D" w:rsidR="00F439F4" w:rsidRDefault="00F439F4" w:rsidP="00F439F4">
      <w:pPr>
        <w:pStyle w:val="Heading3"/>
        <w:rPr>
          <w:rFonts w:eastAsia="Calibri"/>
        </w:rPr>
      </w:pPr>
      <w:bookmarkStart w:id="136" w:name="_Toc422826826"/>
      <w:r>
        <w:rPr>
          <w:rFonts w:eastAsia="Calibri"/>
        </w:rPr>
        <w:t>Transaction Timeout  – WAS3 and WAS4 Servers</w:t>
      </w:r>
    </w:p>
    <w:bookmarkEnd w:id="136"/>
    <w:p w14:paraId="3BFC832E" w14:textId="1E187B18" w:rsidR="00902FAD" w:rsidRPr="002403A5" w:rsidRDefault="0065019B" w:rsidP="00902FAD">
      <w:pPr>
        <w:rPr>
          <w:szCs w:val="18"/>
        </w:rPr>
      </w:pPr>
      <w:r>
        <w:rPr>
          <w:sz w:val="17"/>
          <w:szCs w:val="17"/>
        </w:rPr>
        <w:t>1</w:t>
      </w:r>
      <w:r w:rsidR="00E90AD3">
        <w:rPr>
          <w:sz w:val="17"/>
          <w:szCs w:val="17"/>
        </w:rPr>
        <w:t xml:space="preserve">. </w:t>
      </w:r>
      <w:r w:rsidR="00E90AD3" w:rsidRPr="002403A5">
        <w:rPr>
          <w:szCs w:val="18"/>
        </w:rPr>
        <w:t xml:space="preserve">Login to the admin console </w:t>
      </w:r>
    </w:p>
    <w:p w14:paraId="0CE19397" w14:textId="59266718" w:rsidR="00902FAD" w:rsidRPr="002403A5" w:rsidRDefault="0065019B" w:rsidP="00902FAD">
      <w:pPr>
        <w:rPr>
          <w:szCs w:val="18"/>
        </w:rPr>
      </w:pPr>
      <w:r w:rsidRPr="002403A5">
        <w:rPr>
          <w:szCs w:val="18"/>
        </w:rPr>
        <w:t>2</w:t>
      </w:r>
      <w:r w:rsidR="00902FAD" w:rsidRPr="002403A5">
        <w:rPr>
          <w:szCs w:val="18"/>
        </w:rPr>
        <w:t>. Navigate to the Application Servers via Servers… Server Types… WebSphere application servers</w:t>
      </w:r>
    </w:p>
    <w:p w14:paraId="44E7B137" w14:textId="77777777" w:rsidR="00902FAD" w:rsidRDefault="00902FAD" w:rsidP="00902FAD">
      <w:pPr>
        <w:rPr>
          <w:sz w:val="17"/>
          <w:szCs w:val="17"/>
        </w:rPr>
      </w:pPr>
      <w:r>
        <w:rPr>
          <w:noProof/>
          <w:sz w:val="17"/>
          <w:szCs w:val="17"/>
        </w:rPr>
        <w:drawing>
          <wp:inline distT="0" distB="0" distL="0" distR="0" wp14:anchorId="21E7D612" wp14:editId="5F9B8F15">
            <wp:extent cx="4528109" cy="2495596"/>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8542" cy="2512369"/>
                    </a:xfrm>
                    <a:prstGeom prst="rect">
                      <a:avLst/>
                    </a:prstGeom>
                    <a:noFill/>
                    <a:ln>
                      <a:noFill/>
                    </a:ln>
                  </pic:spPr>
                </pic:pic>
              </a:graphicData>
            </a:graphic>
          </wp:inline>
        </w:drawing>
      </w:r>
    </w:p>
    <w:p w14:paraId="07866F03" w14:textId="77777777" w:rsidR="00902FAD" w:rsidRDefault="00902FAD" w:rsidP="00902FAD">
      <w:pPr>
        <w:rPr>
          <w:sz w:val="17"/>
          <w:szCs w:val="17"/>
        </w:rPr>
      </w:pPr>
    </w:p>
    <w:p w14:paraId="330666B9" w14:textId="17303AF9" w:rsidR="00902FAD" w:rsidRDefault="0065019B" w:rsidP="00902FAD">
      <w:pPr>
        <w:rPr>
          <w:sz w:val="17"/>
          <w:szCs w:val="17"/>
        </w:rPr>
      </w:pPr>
      <w:r>
        <w:rPr>
          <w:sz w:val="17"/>
          <w:szCs w:val="17"/>
        </w:rPr>
        <w:t>3</w:t>
      </w:r>
      <w:r w:rsidR="00902FAD">
        <w:rPr>
          <w:sz w:val="17"/>
          <w:szCs w:val="17"/>
        </w:rPr>
        <w:t xml:space="preserve">. Click on the first AUS server in the cluster. </w:t>
      </w:r>
      <w:r w:rsidR="00902FAD" w:rsidRPr="005D203F">
        <w:rPr>
          <w:b/>
          <w:sz w:val="17"/>
          <w:szCs w:val="17"/>
        </w:rPr>
        <w:t>LPSAUSServer01</w:t>
      </w:r>
      <w:r w:rsidR="00902FAD">
        <w:rPr>
          <w:sz w:val="17"/>
          <w:szCs w:val="17"/>
        </w:rPr>
        <w:t xml:space="preserve"> in the previous screen. </w:t>
      </w:r>
    </w:p>
    <w:p w14:paraId="179FA851" w14:textId="7EE1DEF7" w:rsidR="00902FAD" w:rsidRDefault="0065019B" w:rsidP="00902FAD">
      <w:pPr>
        <w:rPr>
          <w:sz w:val="17"/>
          <w:szCs w:val="17"/>
        </w:rPr>
      </w:pPr>
      <w:r>
        <w:rPr>
          <w:sz w:val="17"/>
          <w:szCs w:val="17"/>
        </w:rPr>
        <w:t>4</w:t>
      </w:r>
      <w:r w:rsidR="00902FAD">
        <w:rPr>
          <w:sz w:val="17"/>
          <w:szCs w:val="17"/>
        </w:rPr>
        <w:t xml:space="preserve">. Click on </w:t>
      </w:r>
      <w:r w:rsidR="00902FAD" w:rsidRPr="005D203F">
        <w:rPr>
          <w:b/>
          <w:sz w:val="17"/>
          <w:szCs w:val="17"/>
        </w:rPr>
        <w:t>Container Services</w:t>
      </w:r>
      <w:r w:rsidR="00902FAD">
        <w:rPr>
          <w:sz w:val="17"/>
          <w:szCs w:val="17"/>
        </w:rPr>
        <w:t>.</w:t>
      </w:r>
    </w:p>
    <w:p w14:paraId="6308EE7C" w14:textId="77777777" w:rsidR="00902FAD" w:rsidRDefault="00902FAD" w:rsidP="00902FAD">
      <w:pPr>
        <w:rPr>
          <w:sz w:val="17"/>
          <w:szCs w:val="17"/>
        </w:rPr>
      </w:pPr>
      <w:r>
        <w:rPr>
          <w:noProof/>
          <w:sz w:val="17"/>
          <w:szCs w:val="17"/>
        </w:rPr>
        <w:drawing>
          <wp:inline distT="0" distB="0" distL="0" distR="0" wp14:anchorId="2ED390D4" wp14:editId="27104C62">
            <wp:extent cx="4535424" cy="2490884"/>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5424" cy="2490884"/>
                    </a:xfrm>
                    <a:prstGeom prst="rect">
                      <a:avLst/>
                    </a:prstGeom>
                    <a:noFill/>
                    <a:ln>
                      <a:noFill/>
                    </a:ln>
                  </pic:spPr>
                </pic:pic>
              </a:graphicData>
            </a:graphic>
          </wp:inline>
        </w:drawing>
      </w:r>
    </w:p>
    <w:p w14:paraId="68B1FAB0" w14:textId="77777777" w:rsidR="00902FAD" w:rsidRDefault="00902FAD" w:rsidP="00902FAD">
      <w:pPr>
        <w:rPr>
          <w:sz w:val="17"/>
          <w:szCs w:val="17"/>
        </w:rPr>
      </w:pPr>
    </w:p>
    <w:p w14:paraId="795B1741" w14:textId="1BCFED25" w:rsidR="00902FAD" w:rsidRDefault="0065019B" w:rsidP="00902FAD">
      <w:pPr>
        <w:rPr>
          <w:sz w:val="17"/>
          <w:szCs w:val="17"/>
        </w:rPr>
      </w:pPr>
      <w:r>
        <w:rPr>
          <w:sz w:val="17"/>
          <w:szCs w:val="17"/>
        </w:rPr>
        <w:t>5</w:t>
      </w:r>
      <w:r w:rsidR="00902FAD">
        <w:rPr>
          <w:sz w:val="17"/>
          <w:szCs w:val="17"/>
        </w:rPr>
        <w:t xml:space="preserve">. Click on </w:t>
      </w:r>
      <w:r w:rsidR="00902FAD" w:rsidRPr="005D203F">
        <w:rPr>
          <w:b/>
          <w:sz w:val="17"/>
          <w:szCs w:val="17"/>
        </w:rPr>
        <w:t>Transaction Service</w:t>
      </w:r>
      <w:r w:rsidR="00902FAD">
        <w:rPr>
          <w:sz w:val="17"/>
          <w:szCs w:val="17"/>
        </w:rPr>
        <w:t>.</w:t>
      </w:r>
    </w:p>
    <w:p w14:paraId="36980CAE" w14:textId="77777777" w:rsidR="00902FAD" w:rsidRDefault="00902FAD" w:rsidP="00902FAD">
      <w:pPr>
        <w:rPr>
          <w:sz w:val="17"/>
          <w:szCs w:val="17"/>
        </w:rPr>
      </w:pPr>
      <w:r>
        <w:rPr>
          <w:noProof/>
          <w:sz w:val="17"/>
          <w:szCs w:val="17"/>
        </w:rPr>
        <w:drawing>
          <wp:inline distT="0" distB="0" distL="0" distR="0" wp14:anchorId="7C913844" wp14:editId="3006ED8A">
            <wp:extent cx="4541978" cy="2494483"/>
            <wp:effectExtent l="0" t="0" r="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1978" cy="2494483"/>
                    </a:xfrm>
                    <a:prstGeom prst="rect">
                      <a:avLst/>
                    </a:prstGeom>
                    <a:noFill/>
                    <a:ln>
                      <a:noFill/>
                    </a:ln>
                  </pic:spPr>
                </pic:pic>
              </a:graphicData>
            </a:graphic>
          </wp:inline>
        </w:drawing>
      </w:r>
    </w:p>
    <w:p w14:paraId="022B30A1" w14:textId="77777777" w:rsidR="00902FAD" w:rsidRDefault="00902FAD" w:rsidP="00902FAD">
      <w:pPr>
        <w:rPr>
          <w:sz w:val="17"/>
          <w:szCs w:val="17"/>
        </w:rPr>
      </w:pPr>
    </w:p>
    <w:p w14:paraId="5E827085" w14:textId="2B8995C1" w:rsidR="00902FAD" w:rsidRDefault="0065019B" w:rsidP="00902FAD">
      <w:pPr>
        <w:rPr>
          <w:sz w:val="17"/>
          <w:szCs w:val="17"/>
        </w:rPr>
      </w:pPr>
      <w:r>
        <w:rPr>
          <w:sz w:val="17"/>
          <w:szCs w:val="17"/>
        </w:rPr>
        <w:t>6</w:t>
      </w:r>
      <w:r w:rsidR="00902FAD">
        <w:rPr>
          <w:sz w:val="17"/>
          <w:szCs w:val="17"/>
        </w:rPr>
        <w:t xml:space="preserve">. Change both the </w:t>
      </w:r>
      <w:r w:rsidR="00902FAD" w:rsidRPr="000E3292">
        <w:rPr>
          <w:b/>
          <w:sz w:val="17"/>
          <w:szCs w:val="17"/>
        </w:rPr>
        <w:t>Total transaction lifetime timeout</w:t>
      </w:r>
      <w:r w:rsidR="00902FAD">
        <w:rPr>
          <w:sz w:val="17"/>
          <w:szCs w:val="17"/>
        </w:rPr>
        <w:t xml:space="preserve"> and </w:t>
      </w:r>
      <w:r w:rsidR="00902FAD" w:rsidRPr="000E3292">
        <w:rPr>
          <w:b/>
          <w:sz w:val="17"/>
          <w:szCs w:val="17"/>
        </w:rPr>
        <w:t>Maximum transaction timeout</w:t>
      </w:r>
      <w:r w:rsidR="00902FAD">
        <w:rPr>
          <w:sz w:val="17"/>
          <w:szCs w:val="17"/>
        </w:rPr>
        <w:t xml:space="preserve"> values to </w:t>
      </w:r>
      <w:r w:rsidR="00902FAD" w:rsidRPr="000E3292">
        <w:rPr>
          <w:b/>
          <w:sz w:val="17"/>
          <w:szCs w:val="17"/>
        </w:rPr>
        <w:t>600</w:t>
      </w:r>
      <w:r w:rsidR="00902FAD">
        <w:rPr>
          <w:sz w:val="17"/>
          <w:szCs w:val="17"/>
        </w:rPr>
        <w:t>.</w:t>
      </w:r>
    </w:p>
    <w:p w14:paraId="4D237442" w14:textId="77777777" w:rsidR="00902FAD" w:rsidRDefault="00902FAD" w:rsidP="00902FAD">
      <w:pPr>
        <w:rPr>
          <w:sz w:val="17"/>
          <w:szCs w:val="17"/>
        </w:rPr>
      </w:pPr>
      <w:r>
        <w:rPr>
          <w:noProof/>
          <w:sz w:val="17"/>
          <w:szCs w:val="17"/>
        </w:rPr>
        <w:drawing>
          <wp:inline distT="0" distB="0" distL="0" distR="0" wp14:anchorId="2EC5CD4A" wp14:editId="77C5B3E3">
            <wp:extent cx="4581935" cy="25164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1935" cy="2516428"/>
                    </a:xfrm>
                    <a:prstGeom prst="rect">
                      <a:avLst/>
                    </a:prstGeom>
                    <a:noFill/>
                    <a:ln>
                      <a:noFill/>
                    </a:ln>
                  </pic:spPr>
                </pic:pic>
              </a:graphicData>
            </a:graphic>
          </wp:inline>
        </w:drawing>
      </w:r>
    </w:p>
    <w:p w14:paraId="642FEEED" w14:textId="77777777" w:rsidR="00902FAD" w:rsidRDefault="00902FAD" w:rsidP="00902FAD">
      <w:pPr>
        <w:rPr>
          <w:sz w:val="17"/>
          <w:szCs w:val="17"/>
        </w:rPr>
      </w:pPr>
    </w:p>
    <w:p w14:paraId="173A82FD" w14:textId="081B659D" w:rsidR="00902FAD" w:rsidRDefault="0065019B" w:rsidP="00902FAD">
      <w:pPr>
        <w:rPr>
          <w:sz w:val="17"/>
          <w:szCs w:val="17"/>
        </w:rPr>
      </w:pPr>
      <w:r>
        <w:rPr>
          <w:sz w:val="17"/>
          <w:szCs w:val="17"/>
        </w:rPr>
        <w:t>7</w:t>
      </w:r>
      <w:r w:rsidR="00902FAD">
        <w:rPr>
          <w:sz w:val="17"/>
          <w:szCs w:val="17"/>
        </w:rPr>
        <w:t xml:space="preserve">. Select </w:t>
      </w:r>
      <w:r w:rsidR="00902FAD" w:rsidRPr="000E3292">
        <w:rPr>
          <w:b/>
          <w:sz w:val="17"/>
          <w:szCs w:val="17"/>
        </w:rPr>
        <w:t xml:space="preserve">OK </w:t>
      </w:r>
      <w:r w:rsidR="00902FAD">
        <w:rPr>
          <w:sz w:val="17"/>
          <w:szCs w:val="17"/>
        </w:rPr>
        <w:t xml:space="preserve">and then </w:t>
      </w:r>
      <w:r w:rsidR="00902FAD" w:rsidRPr="000E3292">
        <w:rPr>
          <w:b/>
          <w:sz w:val="17"/>
          <w:szCs w:val="17"/>
        </w:rPr>
        <w:t xml:space="preserve">Save </w:t>
      </w:r>
      <w:r w:rsidR="00902FAD">
        <w:rPr>
          <w:sz w:val="17"/>
          <w:szCs w:val="17"/>
        </w:rPr>
        <w:t>the changes.</w:t>
      </w:r>
    </w:p>
    <w:p w14:paraId="3ABFE878" w14:textId="77777777" w:rsidR="00902FAD" w:rsidRDefault="00902FAD" w:rsidP="00902FAD">
      <w:pPr>
        <w:rPr>
          <w:sz w:val="17"/>
          <w:szCs w:val="17"/>
        </w:rPr>
      </w:pPr>
      <w:r>
        <w:rPr>
          <w:noProof/>
          <w:sz w:val="17"/>
          <w:szCs w:val="17"/>
        </w:rPr>
        <w:drawing>
          <wp:inline distT="0" distB="0" distL="0" distR="0" wp14:anchorId="343E9A19" wp14:editId="05F7973C">
            <wp:extent cx="4396435" cy="2423026"/>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95722" cy="2422633"/>
                    </a:xfrm>
                    <a:prstGeom prst="rect">
                      <a:avLst/>
                    </a:prstGeom>
                    <a:noFill/>
                    <a:ln>
                      <a:noFill/>
                    </a:ln>
                  </pic:spPr>
                </pic:pic>
              </a:graphicData>
            </a:graphic>
          </wp:inline>
        </w:drawing>
      </w:r>
    </w:p>
    <w:p w14:paraId="6F462526" w14:textId="5B63A5E0" w:rsidR="00902FAD" w:rsidRDefault="0065019B" w:rsidP="00902FAD">
      <w:pPr>
        <w:rPr>
          <w:sz w:val="17"/>
          <w:szCs w:val="17"/>
        </w:rPr>
      </w:pPr>
      <w:r>
        <w:rPr>
          <w:sz w:val="17"/>
          <w:szCs w:val="17"/>
        </w:rPr>
        <w:t>8</w:t>
      </w:r>
      <w:r w:rsidR="00902FAD">
        <w:rPr>
          <w:sz w:val="17"/>
          <w:szCs w:val="17"/>
        </w:rPr>
        <w:t xml:space="preserve">. Click on the secondary server </w:t>
      </w:r>
      <w:r w:rsidR="00902FAD" w:rsidRPr="00FD135A">
        <w:rPr>
          <w:b/>
          <w:sz w:val="17"/>
          <w:szCs w:val="17"/>
        </w:rPr>
        <w:t>LPSAUSServer02</w:t>
      </w:r>
      <w:r w:rsidR="00902FAD">
        <w:rPr>
          <w:sz w:val="17"/>
          <w:szCs w:val="17"/>
        </w:rPr>
        <w:t xml:space="preserve"> in this example. </w:t>
      </w:r>
    </w:p>
    <w:p w14:paraId="710C0FAC" w14:textId="18DF7697" w:rsidR="00902FAD" w:rsidRDefault="0065019B" w:rsidP="00902FAD">
      <w:pPr>
        <w:rPr>
          <w:sz w:val="17"/>
          <w:szCs w:val="17"/>
        </w:rPr>
      </w:pPr>
      <w:r w:rsidRPr="0065019B">
        <w:rPr>
          <w:sz w:val="17"/>
          <w:szCs w:val="17"/>
        </w:rPr>
        <w:t>9.</w:t>
      </w:r>
      <w:r>
        <w:rPr>
          <w:b/>
          <w:sz w:val="17"/>
          <w:szCs w:val="17"/>
        </w:rPr>
        <w:t xml:space="preserve"> </w:t>
      </w:r>
      <w:r w:rsidR="00902FAD" w:rsidRPr="00FD135A">
        <w:rPr>
          <w:b/>
          <w:sz w:val="17"/>
          <w:szCs w:val="17"/>
        </w:rPr>
        <w:t>Repeat steps 4 through 7</w:t>
      </w:r>
      <w:r w:rsidR="00902FAD" w:rsidRPr="00FD135A">
        <w:rPr>
          <w:sz w:val="17"/>
          <w:szCs w:val="17"/>
        </w:rPr>
        <w:t xml:space="preserve"> for the secondary server</w:t>
      </w:r>
      <w:r w:rsidR="00902FAD">
        <w:rPr>
          <w:sz w:val="17"/>
          <w:szCs w:val="17"/>
        </w:rPr>
        <w:t xml:space="preserve"> in the cluster.</w:t>
      </w:r>
    </w:p>
    <w:p w14:paraId="7C251DA2" w14:textId="18D23021" w:rsidR="003D2F55" w:rsidRDefault="003D2F55" w:rsidP="003D2F55">
      <w:pPr>
        <w:pStyle w:val="Heading3"/>
        <w:rPr>
          <w:rFonts w:eastAsia="Calibri"/>
        </w:rPr>
      </w:pPr>
      <w:bookmarkStart w:id="137" w:name="_Toc400291134"/>
      <w:r>
        <w:rPr>
          <w:rFonts w:eastAsia="Calibri"/>
        </w:rPr>
        <w:t>WebSphere Secure Cookies – WAS3 and WAS4 Servers</w:t>
      </w:r>
      <w:r w:rsidR="007E2450">
        <w:rPr>
          <w:rFonts w:eastAsia="Calibri"/>
        </w:rPr>
        <w:t xml:space="preserve"> (AUS, LX, JSQXML, UPLOAD)</w:t>
      </w:r>
    </w:p>
    <w:p w14:paraId="36EED227" w14:textId="77777777" w:rsidR="003D2F55" w:rsidRPr="003D2F55" w:rsidRDefault="003D2F55" w:rsidP="003D2F55">
      <w:pPr>
        <w:spacing w:before="100" w:beforeAutospacing="1" w:after="0"/>
        <w:ind w:left="180"/>
        <w:rPr>
          <w:rFonts w:asciiTheme="minorHAnsi" w:hAnsiTheme="minorHAnsi" w:cstheme="minorHAnsi"/>
          <w:color w:val="333333"/>
          <w:szCs w:val="18"/>
        </w:rPr>
      </w:pPr>
      <w:r w:rsidRPr="003D2F55">
        <w:rPr>
          <w:rFonts w:asciiTheme="minorHAnsi" w:hAnsiTheme="minorHAnsi" w:cstheme="minorHAnsi"/>
          <w:b/>
          <w:bCs/>
          <w:color w:val="333333"/>
          <w:szCs w:val="18"/>
        </w:rPr>
        <w:t>Set HTTP Only on cookes in WAS 7.0 (not Cache Servers)</w:t>
      </w:r>
    </w:p>
    <w:p w14:paraId="0300F737"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1.       Open the WebSphere Administration Console.</w:t>
      </w:r>
    </w:p>
    <w:p w14:paraId="5718B2AD"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2.       Select Servers, Server Types, WebSphere application Servers</w:t>
      </w:r>
    </w:p>
    <w:p w14:paraId="698B6B71"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3.       Select "your server". </w:t>
      </w:r>
    </w:p>
    <w:p w14:paraId="24A5C1AB" w14:textId="77777777" w:rsidR="003D2F55" w:rsidRPr="003D2F55" w:rsidRDefault="003D2F55" w:rsidP="003D2F55">
      <w:pPr>
        <w:spacing w:after="0"/>
        <w:ind w:left="720" w:hanging="360"/>
        <w:textAlignment w:val="center"/>
        <w:rPr>
          <w:rFonts w:asciiTheme="minorHAnsi" w:hAnsiTheme="minorHAnsi" w:cstheme="minorHAnsi"/>
          <w:b/>
          <w:bCs/>
          <w:color w:val="333333"/>
          <w:szCs w:val="18"/>
        </w:rPr>
      </w:pPr>
      <w:r w:rsidRPr="003D2F55">
        <w:rPr>
          <w:rFonts w:asciiTheme="minorHAnsi" w:hAnsiTheme="minorHAnsi" w:cstheme="minorHAnsi"/>
          <w:b/>
          <w:bCs/>
          <w:color w:val="333333"/>
          <w:szCs w:val="18"/>
        </w:rPr>
        <w:t>4.       Select "Web Container Settings" -&gt; “Web container “</w:t>
      </w:r>
    </w:p>
    <w:p w14:paraId="06037B04"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5.       Select "Custom properties" </w:t>
      </w:r>
    </w:p>
    <w:p w14:paraId="4E92FD47"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6.       Press the "new" button. </w:t>
      </w:r>
    </w:p>
    <w:p w14:paraId="780B68CD" w14:textId="77777777" w:rsidR="003D2F55" w:rsidRPr="003D2F55" w:rsidRDefault="003D2F55" w:rsidP="003D2F55">
      <w:pPr>
        <w:spacing w:after="0"/>
        <w:ind w:left="720" w:hanging="360"/>
        <w:textAlignment w:val="center"/>
        <w:rPr>
          <w:rFonts w:asciiTheme="minorHAnsi" w:hAnsiTheme="minorHAnsi" w:cstheme="minorHAnsi"/>
          <w:b/>
          <w:bCs/>
          <w:color w:val="333333"/>
          <w:szCs w:val="18"/>
        </w:rPr>
      </w:pPr>
      <w:r w:rsidRPr="003D2F55">
        <w:rPr>
          <w:rFonts w:asciiTheme="minorHAnsi" w:hAnsiTheme="minorHAnsi" w:cstheme="minorHAnsi"/>
          <w:b/>
          <w:bCs/>
          <w:color w:val="333333"/>
          <w:szCs w:val="18"/>
        </w:rPr>
        <w:t xml:space="preserve">7.       Enter </w:t>
      </w:r>
      <w:r w:rsidRPr="003D2F55">
        <w:rPr>
          <w:rFonts w:asciiTheme="minorHAnsi" w:hAnsiTheme="minorHAnsi" w:cstheme="minorHAnsi"/>
          <w:b/>
          <w:bCs/>
          <w:color w:val="333333"/>
          <w:szCs w:val="18"/>
          <w:shd w:val="clear" w:color="auto" w:fill="DADADA"/>
        </w:rPr>
        <w:t xml:space="preserve">com.ibm.ws.webcontainer.httpOnlyCookies </w:t>
      </w:r>
      <w:r w:rsidRPr="003D2F55">
        <w:rPr>
          <w:rFonts w:asciiTheme="minorHAnsi" w:hAnsiTheme="minorHAnsi" w:cstheme="minorHAnsi"/>
          <w:b/>
          <w:bCs/>
          <w:color w:val="333333"/>
          <w:szCs w:val="18"/>
        </w:rPr>
        <w:t xml:space="preserve">in the "Name" field. </w:t>
      </w:r>
    </w:p>
    <w:p w14:paraId="68C082C5"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8.       Enter * in the Value field. </w:t>
      </w:r>
    </w:p>
    <w:p w14:paraId="3C65BAF9" w14:textId="04CF1E83" w:rsidR="003D2F55" w:rsidRPr="003D2F55" w:rsidRDefault="007E2450" w:rsidP="003D2F55">
      <w:pPr>
        <w:spacing w:after="0"/>
        <w:ind w:left="720" w:hanging="360"/>
        <w:textAlignment w:val="center"/>
        <w:rPr>
          <w:rFonts w:asciiTheme="minorHAnsi" w:hAnsiTheme="minorHAnsi" w:cstheme="minorHAnsi"/>
          <w:color w:val="333333"/>
          <w:szCs w:val="18"/>
        </w:rPr>
      </w:pPr>
      <w:r>
        <w:rPr>
          <w:rFonts w:asciiTheme="minorHAnsi" w:hAnsiTheme="minorHAnsi" w:cstheme="minorHAnsi"/>
          <w:color w:val="333333"/>
          <w:szCs w:val="18"/>
        </w:rPr>
        <w:t>9.    </w:t>
      </w:r>
      <w:r w:rsidR="003D2F55" w:rsidRPr="003D2F55">
        <w:rPr>
          <w:rFonts w:asciiTheme="minorHAnsi" w:hAnsiTheme="minorHAnsi" w:cstheme="minorHAnsi"/>
          <w:color w:val="333333"/>
          <w:szCs w:val="18"/>
        </w:rPr>
        <w:t xml:space="preserve"> Enter "Secure Cookies" in the "Description" field. </w:t>
      </w:r>
    </w:p>
    <w:p w14:paraId="25C2C284"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10.   Press the "Apply" button. </w:t>
      </w:r>
    </w:p>
    <w:p w14:paraId="3BAD168C"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11.   Press the "OK button. </w:t>
      </w:r>
    </w:p>
    <w:p w14:paraId="7A46D578"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12.   You will be navigated back to the custom properties field. </w:t>
      </w:r>
    </w:p>
    <w:p w14:paraId="0A7849EB" w14:textId="77777777" w:rsidR="003D2F55" w:rsidRPr="003D2F55" w:rsidRDefault="003D2F55" w:rsidP="003D2F55">
      <w:pPr>
        <w:spacing w:before="100" w:beforeAutospacing="1" w:after="100" w:afterAutospacing="1"/>
        <w:ind w:left="180"/>
        <w:rPr>
          <w:rFonts w:asciiTheme="minorHAnsi" w:hAnsiTheme="minorHAnsi" w:cstheme="minorHAnsi"/>
          <w:b/>
          <w:bCs/>
          <w:color w:val="333333"/>
          <w:szCs w:val="18"/>
        </w:rPr>
      </w:pPr>
      <w:r w:rsidRPr="003D2F55">
        <w:rPr>
          <w:rFonts w:asciiTheme="minorHAnsi" w:hAnsiTheme="minorHAnsi" w:cstheme="minorHAnsi"/>
          <w:b/>
          <w:bCs/>
          <w:color w:val="333333"/>
          <w:szCs w:val="18"/>
        </w:rPr>
        <w:t>Set the Secure Flag on JSESSIONID Cookie.</w:t>
      </w:r>
    </w:p>
    <w:p w14:paraId="43B87072" w14:textId="77777777" w:rsidR="003D2F55" w:rsidRPr="003D2F55" w:rsidRDefault="003D2F55" w:rsidP="00045270">
      <w:pPr>
        <w:numPr>
          <w:ilvl w:val="0"/>
          <w:numId w:val="193"/>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Select Web Container </w:t>
      </w:r>
    </w:p>
    <w:p w14:paraId="15BEA879" w14:textId="77777777" w:rsidR="003D2F55" w:rsidRPr="003D2F55" w:rsidRDefault="003D2F55" w:rsidP="00045270">
      <w:pPr>
        <w:numPr>
          <w:ilvl w:val="0"/>
          <w:numId w:val="193"/>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Check "Enable Cookies" checkbox in the "General Properties" section.</w:t>
      </w:r>
    </w:p>
    <w:p w14:paraId="4E51E261" w14:textId="77777777" w:rsidR="003D2F55" w:rsidRPr="003D2F55" w:rsidRDefault="003D2F55" w:rsidP="00045270">
      <w:pPr>
        <w:numPr>
          <w:ilvl w:val="0"/>
          <w:numId w:val="194"/>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The text "Enable Cookies" is a hyperlink. Click on it. </w:t>
      </w:r>
    </w:p>
    <w:p w14:paraId="36667476" w14:textId="77777777" w:rsidR="003D2F55" w:rsidRPr="003D2F55" w:rsidRDefault="003D2F55" w:rsidP="00045270">
      <w:pPr>
        <w:numPr>
          <w:ilvl w:val="0"/>
          <w:numId w:val="194"/>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Under general properties, check that JSESSIONID is entered in the "Cookie name" field.</w:t>
      </w:r>
    </w:p>
    <w:p w14:paraId="138EA8D0" w14:textId="77777777" w:rsidR="003D2F55" w:rsidRPr="003D2F55" w:rsidRDefault="003D2F55" w:rsidP="00045270">
      <w:pPr>
        <w:numPr>
          <w:ilvl w:val="0"/>
          <w:numId w:val="195"/>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Check the check-box named "Restrict cookies to HTTPS sessions"</w:t>
      </w:r>
    </w:p>
    <w:p w14:paraId="62EEF426" w14:textId="77777777" w:rsidR="003D2F55" w:rsidRPr="003D2F55" w:rsidRDefault="003D2F55" w:rsidP="00045270">
      <w:pPr>
        <w:numPr>
          <w:ilvl w:val="0"/>
          <w:numId w:val="196"/>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Press the "Apply" button. </w:t>
      </w:r>
    </w:p>
    <w:p w14:paraId="041945AD" w14:textId="77777777" w:rsidR="003D2F55" w:rsidRPr="003D2F55" w:rsidRDefault="003D2F55" w:rsidP="00045270">
      <w:pPr>
        <w:numPr>
          <w:ilvl w:val="0"/>
          <w:numId w:val="196"/>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Press the "OK" button.</w:t>
      </w:r>
    </w:p>
    <w:p w14:paraId="5892B897" w14:textId="77777777" w:rsidR="003D2F55" w:rsidRPr="003D2F55" w:rsidRDefault="003D2F55" w:rsidP="00045270">
      <w:pPr>
        <w:numPr>
          <w:ilvl w:val="0"/>
          <w:numId w:val="197"/>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Restart the previously selected "server name".</w:t>
      </w:r>
    </w:p>
    <w:p w14:paraId="6A7DEE1F" w14:textId="77777777" w:rsidR="003D2F55" w:rsidRDefault="003D2F55" w:rsidP="003D2F55"/>
    <w:p w14:paraId="44C88A57" w14:textId="77777777" w:rsidR="003674EF" w:rsidRPr="00E33ABF" w:rsidRDefault="003674EF" w:rsidP="003674EF">
      <w:pPr>
        <w:pStyle w:val="Heading3"/>
        <w:rPr>
          <w:rFonts w:eastAsia="Calibri"/>
        </w:rPr>
      </w:pPr>
      <w:r w:rsidRPr="00E33ABF">
        <w:rPr>
          <w:rFonts w:eastAsia="Calibri"/>
        </w:rPr>
        <w:t>WebSphere Windows Services Creation:</w:t>
      </w:r>
      <w:r w:rsidR="00982F89">
        <w:rPr>
          <w:rFonts w:eastAsia="Calibri"/>
        </w:rPr>
        <w:t xml:space="preserve"> </w:t>
      </w:r>
      <w:r w:rsidRPr="00E33ABF">
        <w:rPr>
          <w:rFonts w:eastAsia="Calibri"/>
        </w:rPr>
        <w:t xml:space="preserve"> WAS3 Server</w:t>
      </w:r>
      <w:bookmarkEnd w:id="137"/>
    </w:p>
    <w:p w14:paraId="44C88A58" w14:textId="77777777" w:rsidR="003674EF" w:rsidRPr="002547DA" w:rsidRDefault="003674EF" w:rsidP="00986570">
      <w:pPr>
        <w:pStyle w:val="Step1"/>
        <w:numPr>
          <w:ilvl w:val="0"/>
          <w:numId w:val="109"/>
        </w:numPr>
        <w:ind w:left="900" w:hanging="540"/>
        <w:rPr>
          <w:rFonts w:eastAsia="Calibri"/>
        </w:rPr>
      </w:pPr>
      <w:r w:rsidRPr="002547DA">
        <w:rPr>
          <w:rFonts w:eastAsia="Calibri"/>
        </w:rPr>
        <w:t>Open an administrative command prompt and navigate to</w:t>
      </w:r>
      <w:r w:rsidR="00982F89" w:rsidRPr="002547DA">
        <w:rPr>
          <w:rFonts w:eastAsia="Calibri"/>
        </w:rPr>
        <w:t xml:space="preserve"> </w:t>
      </w:r>
      <w:r w:rsidRPr="002547DA">
        <w:rPr>
          <w:rFonts w:eastAsia="Calibri"/>
        </w:rPr>
        <w:t>F:\Data\IBM\Websphere\AppServer\bin</w:t>
      </w:r>
    </w:p>
    <w:p w14:paraId="44C88A59" w14:textId="77777777" w:rsidR="003674EF" w:rsidRPr="002547DA" w:rsidRDefault="003674EF" w:rsidP="002547DA">
      <w:pPr>
        <w:pStyle w:val="Step1"/>
        <w:rPr>
          <w:rFonts w:eastAsia="Calibri"/>
        </w:rPr>
      </w:pPr>
      <w:r w:rsidRPr="002547DA">
        <w:rPr>
          <w:rFonts w:eastAsia="Calibri"/>
        </w:rPr>
        <w:t>Run the following commands:</w:t>
      </w:r>
    </w:p>
    <w:p w14:paraId="2CEE117E" w14:textId="77777777" w:rsidR="00B560F5" w:rsidRDefault="00B560F5" w:rsidP="00BB6154">
      <w:pPr>
        <w:pStyle w:val="Step1"/>
      </w:pPr>
      <w:r w:rsidRPr="00B560F5">
        <w:t>"F:\Data\IBM\WebSphere\AppServer\bin\WASService -add CellManager01 -serverName dmgr -profilePath F:\Data\IBM\WebSphere\AppServer\profiles\cell01_dmgr -wasHome F:\Data\IBM\WebSphere\AppServer\ -logRoot F:\Data\IBM\WebSphere\AppServer\profiles\cell01_dmgr\logs\dmgr -logFile MS_Windows_service_ISC.log"</w:t>
      </w:r>
    </w:p>
    <w:p w14:paraId="44C88A5B" w14:textId="4421E820" w:rsidR="003674EF" w:rsidRPr="002547DA" w:rsidRDefault="003674EF" w:rsidP="00BB6154">
      <w:pPr>
        <w:pStyle w:val="Step1"/>
      </w:pPr>
      <w:r w:rsidRPr="002547DA">
        <w:t>"WASService -add SRVLPSAUSNode01_nodeagent -serverName nodeagent -profilePath F:\Data\IBM\WebSphere\AppServer\profiles\SRVLPSAUSNode01 -wasHome F:\Data\IBM\WebSphere\AppServer -logRoot F:\Data\IBM\WebSphere\AppServer\profiles\SRVLPSAUSNode01\logs\nodeagent -logFile F:\Data\IBM\WebSphere\AppServer\profiles\SRVLPSAUSNode01\logs\nodeagent\startServer.log"</w:t>
      </w:r>
    </w:p>
    <w:p w14:paraId="44C88A5C" w14:textId="77777777" w:rsidR="003674EF" w:rsidRPr="002547DA" w:rsidRDefault="003674EF" w:rsidP="00BB6154">
      <w:pPr>
        <w:pStyle w:val="Step1"/>
      </w:pPr>
      <w:r w:rsidRPr="002547DA">
        <w:t>"WASService -add SRVLPSJSQLXMLNode01_nodeagent -serverName nodeagent -profilePath F:\Data\IBM\WebSphere\AppServer\profiles\SRVLPSJSQLXMLNode01 -wasHome F:\Data\IBM\WebSphere\AppServer -logRoot F:\Data\IBM\WebSphere\AppServer\profiles\SRVLPSJSQLXMLNode01\logs\nodeagent -logFile F:\Data\IBM\WebSphere\AppServer\profiles\SRVLPSJSQLXMLNode01\logs\nodeagent\startServer.log"</w:t>
      </w:r>
    </w:p>
    <w:p w14:paraId="44C88A5D" w14:textId="77777777" w:rsidR="003674EF" w:rsidRPr="002547DA" w:rsidRDefault="003674EF" w:rsidP="00BB6154">
      <w:pPr>
        <w:pStyle w:val="Step1"/>
      </w:pPr>
      <w:r w:rsidRPr="002547DA">
        <w:t>"WASService -add SRVLPSLXNode01_nodeagent -serverName nodeagent -profilePath F:\Data\IBM\WebSphere\AppServer\profiles\SRVLPSLXNode01 -wasHome F:\Data\IBM\WebSphere\AppServer -logRoot F:\Data\IBM\WebSphere\AppServer\profiles\SRVLPSLXNode01\logs\nodeagent -logFile F:\Data\IBM\WebSphere\AppServer\profiles\SRVLPSLXNode01\logs\nodeagent\startServer.log"</w:t>
      </w:r>
    </w:p>
    <w:p w14:paraId="44C88A5E" w14:textId="77777777" w:rsidR="003674EF" w:rsidRPr="002547DA" w:rsidRDefault="003674EF" w:rsidP="00BB6154">
      <w:pPr>
        <w:pStyle w:val="Step1"/>
      </w:pPr>
      <w:r w:rsidRPr="002547DA">
        <w:t>"WASService -add SRVLPSUPLOADNode01_nodeagent -serverName nodeagent -profilePath F:\Data\IBM\WebSphere\AppServer\profiles\SRVLPSUPLOADNode01 -wasHome F:\Data\IBM\WebSphere\AppServer -logRoot F:\Data\IBM\WebSphere\AppServer\profiles\SRVLPSUPLOADNode01\logs\nodeagent -logFile F:\Data\IBM\WebSphere\AppServer\profiles\SRVLPSUPLOADNode01\logs\nodeagent\startServer.log"</w:t>
      </w:r>
    </w:p>
    <w:p w14:paraId="44C88A5F" w14:textId="5586D915" w:rsidR="003674EF" w:rsidRPr="002547DA" w:rsidRDefault="003674EF" w:rsidP="002547DA">
      <w:pPr>
        <w:pStyle w:val="Step1"/>
        <w:rPr>
          <w:rFonts w:eastAsia="Calibri"/>
        </w:rPr>
      </w:pPr>
      <w:r w:rsidRPr="002547DA">
        <w:rPr>
          <w:rFonts w:eastAsia="Calibri"/>
        </w:rPr>
        <w:t xml:space="preserve">Open services from Administrative Tools, manually change the startup mode for the </w:t>
      </w:r>
      <w:r w:rsidR="00452C82">
        <w:rPr>
          <w:rFonts w:eastAsia="Calibri"/>
        </w:rPr>
        <w:t xml:space="preserve">newly created </w:t>
      </w:r>
      <w:r w:rsidRPr="002547DA">
        <w:rPr>
          <w:rFonts w:eastAsia="Calibri"/>
        </w:rPr>
        <w:t>services from manual to automatic.</w:t>
      </w:r>
      <w:r w:rsidR="00982F89" w:rsidRPr="002547DA">
        <w:rPr>
          <w:rFonts w:eastAsia="Calibri"/>
        </w:rPr>
        <w:t xml:space="preserve"> </w:t>
      </w:r>
    </w:p>
    <w:p w14:paraId="44C88A60" w14:textId="77777777" w:rsidR="003674EF" w:rsidRPr="002547DA" w:rsidRDefault="003674EF" w:rsidP="002547DA">
      <w:pPr>
        <w:pStyle w:val="Step1"/>
        <w:rPr>
          <w:rFonts w:eastAsia="Calibri"/>
        </w:rPr>
      </w:pPr>
      <w:r w:rsidRPr="002547DA">
        <w:rPr>
          <w:rFonts w:eastAsia="Calibri"/>
        </w:rPr>
        <w:t xml:space="preserve">Change the services credentials to the environment service account for the websphere services as well as the IBM HTTP Server 7.0 service. </w:t>
      </w:r>
    </w:p>
    <w:p w14:paraId="44C88A61" w14:textId="0EFA5D94" w:rsidR="002547DA" w:rsidRDefault="002547DA">
      <w:pPr>
        <w:spacing w:after="0"/>
        <w:rPr>
          <w:rFonts w:ascii="Georgia" w:eastAsia="Calibri" w:hAnsi="Georgia" w:cstheme="majorBidi"/>
          <w:bCs/>
          <w:color w:val="008198"/>
          <w:sz w:val="22"/>
          <w14:textFill>
            <w14:solidFill>
              <w14:srgbClr w14:val="008198">
                <w14:alpha w14:val="19000"/>
              </w14:srgbClr>
            </w14:solidFill>
          </w14:textFill>
        </w:rPr>
      </w:pPr>
      <w:bookmarkStart w:id="138" w:name="_Toc400291135"/>
    </w:p>
    <w:p w14:paraId="44C88A62" w14:textId="77777777" w:rsidR="003674EF" w:rsidRPr="00E33ABF" w:rsidRDefault="003674EF" w:rsidP="003674EF">
      <w:pPr>
        <w:pStyle w:val="Heading3"/>
        <w:rPr>
          <w:rFonts w:eastAsia="Calibri"/>
        </w:rPr>
      </w:pPr>
      <w:r w:rsidRPr="00E33ABF">
        <w:rPr>
          <w:rFonts w:eastAsia="Calibri"/>
        </w:rPr>
        <w:t>WebSphere Windows Services Creation:</w:t>
      </w:r>
      <w:r w:rsidR="00982F89">
        <w:rPr>
          <w:rFonts w:eastAsia="Calibri"/>
        </w:rPr>
        <w:t xml:space="preserve"> </w:t>
      </w:r>
      <w:r w:rsidRPr="00E33ABF">
        <w:rPr>
          <w:rFonts w:eastAsia="Calibri"/>
        </w:rPr>
        <w:t xml:space="preserve"> WAS4 Server</w:t>
      </w:r>
      <w:bookmarkEnd w:id="138"/>
    </w:p>
    <w:p w14:paraId="44C88A63" w14:textId="77777777" w:rsidR="003674EF" w:rsidRPr="002547DA" w:rsidRDefault="003674EF" w:rsidP="00986570">
      <w:pPr>
        <w:pStyle w:val="Step1"/>
        <w:numPr>
          <w:ilvl w:val="0"/>
          <w:numId w:val="110"/>
        </w:numPr>
        <w:ind w:left="900" w:hanging="540"/>
        <w:rPr>
          <w:rFonts w:eastAsia="Calibri"/>
        </w:rPr>
      </w:pPr>
      <w:r w:rsidRPr="002547DA">
        <w:rPr>
          <w:rFonts w:eastAsia="Calibri"/>
        </w:rPr>
        <w:t>Open an administrative command prompt and navigate to</w:t>
      </w:r>
      <w:r w:rsidR="00982F89" w:rsidRPr="002547DA">
        <w:rPr>
          <w:rFonts w:eastAsia="Calibri"/>
        </w:rPr>
        <w:t xml:space="preserve"> </w:t>
      </w:r>
      <w:r w:rsidRPr="002547DA">
        <w:rPr>
          <w:rFonts w:eastAsia="Calibri"/>
        </w:rPr>
        <w:t>F:\Data\IBM\Websphere\AppServer\bin</w:t>
      </w:r>
    </w:p>
    <w:p w14:paraId="44C88A64" w14:textId="77777777" w:rsidR="003674EF" w:rsidRPr="002547DA" w:rsidRDefault="003674EF" w:rsidP="002547DA">
      <w:pPr>
        <w:pStyle w:val="Step1"/>
        <w:rPr>
          <w:rFonts w:eastAsia="Calibri"/>
        </w:rPr>
      </w:pPr>
      <w:r w:rsidRPr="002547DA">
        <w:rPr>
          <w:rFonts w:eastAsia="Calibri"/>
        </w:rPr>
        <w:t>Run the following commands:</w:t>
      </w:r>
    </w:p>
    <w:p w14:paraId="44C88A65" w14:textId="77777777" w:rsidR="003674EF" w:rsidRPr="002547DA" w:rsidRDefault="003674EF" w:rsidP="00BB6154">
      <w:pPr>
        <w:pStyle w:val="Step1"/>
      </w:pPr>
      <w:r w:rsidRPr="002547DA">
        <w:t>"WASService -add SRVLPSAUSNode02_nodeagent -serverName nodeagent -profilePath F:\Data\IBM\WebSphere\AppServer\profiles\SRVLPSAUSNode02 -wasHome F:\Data\IBM\WebSphere\AppServer -logRoot F:\Data\IBM\WebSphere\AppServer\profiles\SRVLPSAUSNode02\logs\nodeagent -logFile F:\Data\IBM\WebSphere\AppServer\profiles\SRVLPSAUSNode02\logs\nodeagent\startServer.log"</w:t>
      </w:r>
    </w:p>
    <w:p w14:paraId="44C88A66" w14:textId="77777777" w:rsidR="003674EF" w:rsidRPr="002547DA" w:rsidRDefault="003674EF" w:rsidP="00BB6154">
      <w:pPr>
        <w:pStyle w:val="Step1"/>
      </w:pPr>
      <w:r w:rsidRPr="002547DA">
        <w:t>"WASService -add SRVLPSJSQLXMLNode02_nodeagent -serverName nodeagent -profilePath F:\Data\IBM\WebSphere\AppServer\profiles\SRVLPSJSQLXMLNode02 -wasHome F:\Data\IBM\WebSphere\AppServer -logRoot F:\Data\IBM\WebSphere\AppServer\profiles\SRVLPSJSQLXMLNode02\logs\nodeagent -logFile F:\Data\IBM\WebSphere\AppServer\profiles\SRVLPSJSQLXMLNode02\logs\nodeagent\startServer.log"</w:t>
      </w:r>
    </w:p>
    <w:p w14:paraId="44C88A67" w14:textId="77777777" w:rsidR="003674EF" w:rsidRPr="002547DA" w:rsidRDefault="003674EF" w:rsidP="00BB6154">
      <w:pPr>
        <w:pStyle w:val="Step1"/>
      </w:pPr>
      <w:r w:rsidRPr="002547DA">
        <w:t>"WASService -add SRVLPSLXNode02_nodeagent -serverName nodeagent -profilePath F:\Data\IBM\WebSphere\AppServer\profiles\SRVLPSLXNode02 -wasHome F:\Data\IBM\WebSphere\AppServer -logRoot F:\Data\IBM\WebSphere\AppServer\profiles\SRVLPSLXNode02\logs\nodeagent -logFile F:\Data\IBM\WebSphere\AppServer\profiles\SRVLPSLXNode02\logs\nodeagent\startServer.log"</w:t>
      </w:r>
    </w:p>
    <w:p w14:paraId="44C88A68" w14:textId="77777777" w:rsidR="003674EF" w:rsidRPr="002547DA" w:rsidRDefault="003674EF" w:rsidP="00BB6154">
      <w:pPr>
        <w:pStyle w:val="Step1"/>
      </w:pPr>
      <w:r w:rsidRPr="002547DA">
        <w:t>"WASService -add SRVLPSUPLOADNode02_nodeagent -serverName nodeagent -profilePath F:\Data\IBM\WebSphere\AppServer\profiles\SRVLPSUPLOADNode02 -wasHome F:\Data\IBM\WebSphere\AppServer -logRoot F:\Data\IBM\WebSphere\AppServer\profiles\SRVLPSUPLOADNode02\logs\nodeagent -logFile F:\Data\IBM\WebSphere\AppServer\profiles\SRVLPSUPLOADNode02\logs\nodeagent\startServer.log"</w:t>
      </w:r>
    </w:p>
    <w:p w14:paraId="44C88A69" w14:textId="6B177A30" w:rsidR="003674EF" w:rsidRPr="002547DA" w:rsidRDefault="003674EF" w:rsidP="002547DA">
      <w:pPr>
        <w:pStyle w:val="Step1"/>
        <w:rPr>
          <w:rFonts w:eastAsia="Calibri"/>
        </w:rPr>
      </w:pPr>
      <w:r w:rsidRPr="002547DA">
        <w:rPr>
          <w:rFonts w:eastAsia="Calibri"/>
        </w:rPr>
        <w:t>Open services from Administrative Tools, manually change the startup mode for the</w:t>
      </w:r>
      <w:r w:rsidR="00452C82">
        <w:rPr>
          <w:rFonts w:eastAsia="Calibri"/>
        </w:rPr>
        <w:t xml:space="preserve"> newly created </w:t>
      </w:r>
      <w:r w:rsidRPr="002547DA">
        <w:rPr>
          <w:rFonts w:eastAsia="Calibri"/>
        </w:rPr>
        <w:t>services from manual to automatic.</w:t>
      </w:r>
      <w:r w:rsidR="00982F89" w:rsidRPr="002547DA">
        <w:rPr>
          <w:rFonts w:eastAsia="Calibri"/>
        </w:rPr>
        <w:t xml:space="preserve"> </w:t>
      </w:r>
    </w:p>
    <w:p w14:paraId="44C88A6A" w14:textId="26787136" w:rsidR="006A2905" w:rsidRDefault="003674EF" w:rsidP="002547DA">
      <w:pPr>
        <w:pStyle w:val="Step1"/>
        <w:rPr>
          <w:rFonts w:eastAsia="Calibri"/>
        </w:rPr>
      </w:pPr>
      <w:r w:rsidRPr="002547DA">
        <w:rPr>
          <w:rFonts w:eastAsia="Calibri"/>
        </w:rPr>
        <w:t>Change the services credentials to the environment service account for the websphere services as well as t</w:t>
      </w:r>
      <w:r w:rsidR="009E5ADE">
        <w:rPr>
          <w:rFonts w:eastAsia="Calibri"/>
        </w:rPr>
        <w:t>he IBM HTTP Server 7.0 service.</w:t>
      </w:r>
    </w:p>
    <w:p w14:paraId="705C781A" w14:textId="77777777" w:rsidR="009E5ADE" w:rsidRDefault="009E5ADE" w:rsidP="009E5ADE">
      <w:pPr>
        <w:pStyle w:val="Step1"/>
        <w:numPr>
          <w:ilvl w:val="0"/>
          <w:numId w:val="0"/>
        </w:numPr>
        <w:ind w:left="720"/>
        <w:rPr>
          <w:rFonts w:eastAsia="Calibri"/>
        </w:rPr>
      </w:pPr>
    </w:p>
    <w:p w14:paraId="4A24409D" w14:textId="765CBFCE" w:rsidR="009E5ADE" w:rsidRDefault="009E5ADE" w:rsidP="009E5ADE">
      <w:pPr>
        <w:pStyle w:val="Heading2"/>
      </w:pPr>
      <w:bookmarkStart w:id="139" w:name="_Toc443378859"/>
      <w:r>
        <w:t>K</w:t>
      </w:r>
      <w:r w:rsidR="00BB441A">
        <w:t>eystore Copy</w:t>
      </w:r>
      <w:bookmarkEnd w:id="139"/>
    </w:p>
    <w:p w14:paraId="52C8410A" w14:textId="4DB9976E" w:rsidR="009E5ADE" w:rsidRPr="00736F76" w:rsidRDefault="009E5ADE" w:rsidP="009E5ADE">
      <w:pPr>
        <w:spacing w:after="120"/>
        <w:rPr>
          <w:color w:val="595959" w:themeColor="text1" w:themeTint="A6"/>
        </w:rPr>
      </w:pPr>
      <w:r>
        <w:rPr>
          <w:i/>
          <w:color w:val="595959" w:themeColor="text1" w:themeTint="A6"/>
        </w:rPr>
        <w:t>Copy the keystore file from the F:</w:t>
      </w:r>
      <w:r w:rsidRPr="009E5ADE">
        <w:rPr>
          <w:color w:val="595959" w:themeColor="text1" w:themeTint="A6"/>
        </w:rPr>
        <w:t xml:space="preserve"> </w:t>
      </w:r>
      <w:r w:rsidRPr="00736F76">
        <w:rPr>
          <w:color w:val="595959" w:themeColor="text1" w:themeTint="A6"/>
        </w:rPr>
        <w:t>WEBSPHERE_SHARED_LIBRARIES</w:t>
      </w:r>
      <w:r>
        <w:rPr>
          <w:color w:val="595959" w:themeColor="text1" w:themeTint="A6"/>
        </w:rPr>
        <w:t xml:space="preserve"> directory on WebSphere Server 1 to the </w:t>
      </w:r>
      <w:r>
        <w:rPr>
          <w:i/>
          <w:color w:val="595959" w:themeColor="text1" w:themeTint="A6"/>
        </w:rPr>
        <w:t>F:</w:t>
      </w:r>
      <w:r w:rsidRPr="009E5ADE">
        <w:rPr>
          <w:color w:val="595959" w:themeColor="text1" w:themeTint="A6"/>
        </w:rPr>
        <w:t xml:space="preserve"> </w:t>
      </w:r>
      <w:r w:rsidRPr="00736F76">
        <w:rPr>
          <w:color w:val="595959" w:themeColor="text1" w:themeTint="A6"/>
        </w:rPr>
        <w:t>WEBSPHERE_SHARED_LIBRARIES</w:t>
      </w:r>
      <w:r>
        <w:rPr>
          <w:color w:val="595959" w:themeColor="text1" w:themeTint="A6"/>
        </w:rPr>
        <w:t xml:space="preserve"> directory on WebSphere Servers 3 and 4.</w:t>
      </w:r>
    </w:p>
    <w:p w14:paraId="22A72380" w14:textId="77777777" w:rsidR="009E5ADE" w:rsidRDefault="009E5ADE" w:rsidP="009E5ADE">
      <w:pPr>
        <w:pStyle w:val="Step1"/>
        <w:numPr>
          <w:ilvl w:val="0"/>
          <w:numId w:val="0"/>
        </w:numPr>
        <w:ind w:left="720"/>
        <w:rPr>
          <w:rFonts w:eastAsia="Calibri"/>
        </w:rPr>
      </w:pPr>
    </w:p>
    <w:p w14:paraId="44C88A6C" w14:textId="77777777" w:rsidR="003674EF" w:rsidRPr="00BE47F7" w:rsidRDefault="003674EF" w:rsidP="003674EF">
      <w:pPr>
        <w:pStyle w:val="Heading2"/>
      </w:pPr>
      <w:bookmarkStart w:id="140" w:name="_Toc400291136"/>
      <w:bookmarkStart w:id="141" w:name="_Toc443378860"/>
      <w:r w:rsidRPr="00BE47F7">
        <w:t xml:space="preserve">WebSphere </w:t>
      </w:r>
      <w:r>
        <w:t>CELL-3</w:t>
      </w:r>
      <w:r w:rsidRPr="00BE47F7">
        <w:t xml:space="preserve"> Configuration - PORTAL</w:t>
      </w:r>
      <w:bookmarkEnd w:id="140"/>
      <w:bookmarkEnd w:id="141"/>
    </w:p>
    <w:p w14:paraId="44C88A6D" w14:textId="77777777" w:rsidR="003674EF" w:rsidRPr="00BE47F7" w:rsidRDefault="003674EF" w:rsidP="003674EF">
      <w:pPr>
        <w:pStyle w:val="Heading3"/>
        <w:rPr>
          <w:rFonts w:ascii="Book Antiqua" w:eastAsia="Calibri" w:hAnsi="Book Antiqua"/>
          <w:szCs w:val="28"/>
        </w:rPr>
      </w:pPr>
      <w:bookmarkStart w:id="142" w:name="_Toc400291137"/>
      <w:r w:rsidRPr="00BE47F7">
        <w:t>WebSphere Deployment Manager Creation</w:t>
      </w:r>
      <w:r w:rsidR="00982F89">
        <w:t xml:space="preserve"> </w:t>
      </w:r>
      <w:r w:rsidRPr="00BE47F7">
        <w:t xml:space="preserve"> WAS5 Server</w:t>
      </w:r>
      <w:bookmarkEnd w:id="142"/>
      <w:r w:rsidR="00982F89">
        <w:rPr>
          <w:rFonts w:ascii="Book Antiqua" w:eastAsia="Calibri" w:hAnsi="Book Antiqua"/>
          <w:szCs w:val="28"/>
        </w:rPr>
        <w:t xml:space="preserve"> </w:t>
      </w:r>
    </w:p>
    <w:p w14:paraId="44C88A6E" w14:textId="77777777" w:rsidR="003674EF" w:rsidRPr="0011074E" w:rsidRDefault="003674EF" w:rsidP="00986570">
      <w:pPr>
        <w:pStyle w:val="Step1"/>
        <w:numPr>
          <w:ilvl w:val="0"/>
          <w:numId w:val="111"/>
        </w:numPr>
        <w:ind w:left="900" w:hanging="540"/>
        <w:rPr>
          <w:rFonts w:eastAsia="Calibri"/>
        </w:rPr>
      </w:pPr>
      <w:r w:rsidRPr="0011074E">
        <w:rPr>
          <w:rFonts w:eastAsia="Calibri"/>
        </w:rPr>
        <w:t>Execute PMT.bat from</w:t>
      </w:r>
      <w:r w:rsidR="00982F89" w:rsidRPr="0011074E">
        <w:rPr>
          <w:rFonts w:eastAsia="Calibri"/>
        </w:rPr>
        <w:t xml:space="preserve"> </w:t>
      </w:r>
      <w:r w:rsidRPr="0011074E">
        <w:rPr>
          <w:rFonts w:eastAsia="Calibri"/>
        </w:rPr>
        <w:t>“F:\Data\IBM\WebSphere\AppServer\bin\ProfileManagement”</w:t>
      </w:r>
    </w:p>
    <w:p w14:paraId="44C88A6F" w14:textId="77777777" w:rsidR="003674EF" w:rsidRPr="0011074E" w:rsidRDefault="00810118" w:rsidP="0011074E">
      <w:pPr>
        <w:pStyle w:val="Step1"/>
        <w:rPr>
          <w:rFonts w:eastAsia="Calibri"/>
        </w:rPr>
      </w:pPr>
      <w:r w:rsidRPr="0011074E">
        <w:rPr>
          <w:rFonts w:eastAsia="Calibri"/>
        </w:rPr>
        <w:t>Click</w:t>
      </w:r>
      <w:r w:rsidR="003674EF" w:rsidRPr="0011074E">
        <w:rPr>
          <w:rFonts w:eastAsia="Calibri"/>
        </w:rPr>
        <w:t xml:space="preserve"> the “Create” button to start the profile creation process.</w:t>
      </w:r>
    </w:p>
    <w:p w14:paraId="44C88A70" w14:textId="77777777" w:rsidR="003674EF" w:rsidRPr="0011074E" w:rsidRDefault="003674EF" w:rsidP="0011074E">
      <w:pPr>
        <w:pStyle w:val="Step1"/>
        <w:rPr>
          <w:rFonts w:eastAsia="Calibri"/>
        </w:rPr>
      </w:pPr>
      <w:r w:rsidRPr="0011074E">
        <w:rPr>
          <w:rFonts w:eastAsia="Calibri"/>
        </w:rPr>
        <w:t xml:space="preserve">In the “Environment Selection” window select the “Management” option and </w:t>
      </w:r>
      <w:r w:rsidR="00810118" w:rsidRPr="0011074E">
        <w:rPr>
          <w:rFonts w:eastAsia="Calibri"/>
        </w:rPr>
        <w:t>click</w:t>
      </w:r>
      <w:r w:rsidRPr="0011074E">
        <w:rPr>
          <w:rFonts w:eastAsia="Calibri"/>
        </w:rPr>
        <w:t xml:space="preserve"> the “Next” button.</w:t>
      </w:r>
    </w:p>
    <w:p w14:paraId="44C88A71" w14:textId="77777777" w:rsidR="003674EF" w:rsidRPr="0011074E" w:rsidRDefault="003674EF" w:rsidP="0011074E">
      <w:pPr>
        <w:pStyle w:val="Step1"/>
        <w:rPr>
          <w:rFonts w:eastAsia="Calibri"/>
        </w:rPr>
      </w:pPr>
      <w:r w:rsidRPr="0011074E">
        <w:rPr>
          <w:rFonts w:eastAsia="Calibri"/>
        </w:rPr>
        <w:t xml:space="preserve">In the Server Type Selection screen, select “Deployment manager” option and </w:t>
      </w:r>
      <w:r w:rsidR="00810118" w:rsidRPr="0011074E">
        <w:rPr>
          <w:rFonts w:eastAsia="Calibri"/>
        </w:rPr>
        <w:t>click</w:t>
      </w:r>
      <w:r w:rsidRPr="0011074E">
        <w:rPr>
          <w:rFonts w:eastAsia="Calibri"/>
        </w:rPr>
        <w:t xml:space="preserve"> “Next”.</w:t>
      </w:r>
    </w:p>
    <w:p w14:paraId="44C88A72" w14:textId="77777777" w:rsidR="003674EF" w:rsidRPr="0011074E" w:rsidRDefault="003674EF" w:rsidP="0011074E">
      <w:pPr>
        <w:pStyle w:val="Step1"/>
        <w:rPr>
          <w:rFonts w:eastAsia="Calibri"/>
        </w:rPr>
      </w:pPr>
      <w:r w:rsidRPr="0011074E">
        <w:rPr>
          <w:rFonts w:eastAsia="Calibri"/>
        </w:rPr>
        <w:t xml:space="preserve">In the “profile Creation Options” screen select the “Advanced profile creation” option and </w:t>
      </w:r>
      <w:r w:rsidR="00810118" w:rsidRPr="0011074E">
        <w:rPr>
          <w:rFonts w:eastAsia="Calibri"/>
        </w:rPr>
        <w:t>click</w:t>
      </w:r>
      <w:r w:rsidRPr="0011074E">
        <w:rPr>
          <w:rFonts w:eastAsia="Calibri"/>
        </w:rPr>
        <w:t xml:space="preserve"> “Next”.</w:t>
      </w:r>
    </w:p>
    <w:p w14:paraId="44C88A73" w14:textId="77777777" w:rsidR="003674EF" w:rsidRPr="0011074E" w:rsidRDefault="003674EF" w:rsidP="0011074E">
      <w:pPr>
        <w:pStyle w:val="Step1"/>
        <w:rPr>
          <w:rFonts w:eastAsia="Calibri"/>
        </w:rPr>
      </w:pPr>
      <w:r w:rsidRPr="0011074E">
        <w:rPr>
          <w:rFonts w:eastAsia="Calibri"/>
        </w:rPr>
        <w:t>In the “Optional Application Deployment” screen leave the “Deploy the administrative console” option “checked” and click “Next”. This option will enable web based administration for the created profile.</w:t>
      </w:r>
    </w:p>
    <w:p w14:paraId="44C88A74" w14:textId="77777777" w:rsidR="003674EF" w:rsidRPr="0011074E" w:rsidRDefault="003674EF" w:rsidP="0011074E">
      <w:pPr>
        <w:pStyle w:val="Step1"/>
        <w:rPr>
          <w:rFonts w:eastAsia="Calibri"/>
        </w:rPr>
      </w:pPr>
      <w:r w:rsidRPr="0011074E">
        <w:rPr>
          <w:rFonts w:eastAsia="Calibri"/>
        </w:rPr>
        <w:t xml:space="preserve">In the “Profile Name and Location” screen change the profile name and directory. </w:t>
      </w:r>
    </w:p>
    <w:p w14:paraId="44C88A75" w14:textId="77777777" w:rsidR="003674EF" w:rsidRPr="0011074E" w:rsidRDefault="003674EF" w:rsidP="00BB6154">
      <w:pPr>
        <w:pStyle w:val="Step1"/>
      </w:pPr>
      <w:r w:rsidRPr="0011074E">
        <w:t>Profile Name: cell01_dmgr</w:t>
      </w:r>
    </w:p>
    <w:p w14:paraId="44C88A76" w14:textId="77777777" w:rsidR="003674EF" w:rsidRPr="0011074E" w:rsidRDefault="003674EF" w:rsidP="00BB6154">
      <w:pPr>
        <w:pStyle w:val="Step1"/>
      </w:pPr>
      <w:r w:rsidRPr="0011074E">
        <w:t>Directory: F:\Data\IBM\WebSphere\AppServer\profiles\cell01_dmgr</w:t>
      </w:r>
    </w:p>
    <w:p w14:paraId="44C88A77" w14:textId="77777777" w:rsidR="003674EF" w:rsidRPr="0011074E" w:rsidRDefault="003674EF" w:rsidP="0011074E">
      <w:pPr>
        <w:pStyle w:val="Step1"/>
        <w:rPr>
          <w:rFonts w:eastAsia="Calibri"/>
        </w:rPr>
      </w:pPr>
      <w:r w:rsidRPr="0011074E">
        <w:rPr>
          <w:rFonts w:eastAsia="Calibri"/>
        </w:rPr>
        <w:t>Click “Next”</w:t>
      </w:r>
    </w:p>
    <w:p w14:paraId="44C88A78" w14:textId="77777777" w:rsidR="003674EF" w:rsidRPr="0011074E" w:rsidRDefault="003674EF" w:rsidP="0011074E">
      <w:pPr>
        <w:pStyle w:val="Step1"/>
        <w:rPr>
          <w:rFonts w:eastAsia="Calibri"/>
        </w:rPr>
      </w:pPr>
      <w:r w:rsidRPr="0011074E">
        <w:rPr>
          <w:rFonts w:eastAsia="Calibri"/>
        </w:rPr>
        <w:t xml:space="preserve"> In the “Node, Host, and Cell Names” screen change the Node name, host name and cell name.</w:t>
      </w:r>
    </w:p>
    <w:p w14:paraId="44C88A79" w14:textId="77777777" w:rsidR="003674EF" w:rsidRPr="0011074E" w:rsidRDefault="003674EF" w:rsidP="00BB6154">
      <w:pPr>
        <w:pStyle w:val="Step1"/>
      </w:pPr>
      <w:r w:rsidRPr="0011074E">
        <w:t>Node Name: Cellmanager01</w:t>
      </w:r>
    </w:p>
    <w:p w14:paraId="44C88A7A" w14:textId="77777777" w:rsidR="003674EF" w:rsidRPr="0011074E" w:rsidRDefault="003674EF" w:rsidP="00BB6154">
      <w:pPr>
        <w:pStyle w:val="Step1"/>
      </w:pPr>
      <w:r w:rsidRPr="0011074E">
        <w:t>Host Name: full DNS name for that server</w:t>
      </w:r>
    </w:p>
    <w:p w14:paraId="44C88A7B" w14:textId="77777777" w:rsidR="003674EF" w:rsidRPr="0011074E" w:rsidRDefault="003674EF" w:rsidP="00BB6154">
      <w:pPr>
        <w:pStyle w:val="Step1"/>
      </w:pPr>
      <w:r w:rsidRPr="0011074E">
        <w:t>Cell Name: dmgrCell01</w:t>
      </w:r>
    </w:p>
    <w:p w14:paraId="44C88A7C" w14:textId="77777777" w:rsidR="003674EF" w:rsidRPr="0011074E" w:rsidRDefault="003674EF" w:rsidP="0011074E">
      <w:pPr>
        <w:pStyle w:val="Step1"/>
        <w:rPr>
          <w:rFonts w:eastAsia="Calibri"/>
        </w:rPr>
      </w:pPr>
      <w:r w:rsidRPr="0011074E">
        <w:rPr>
          <w:rFonts w:eastAsia="Calibri"/>
        </w:rPr>
        <w:t>Click “Next”</w:t>
      </w:r>
    </w:p>
    <w:p w14:paraId="44C88A7D" w14:textId="77777777" w:rsidR="003674EF" w:rsidRPr="0011074E" w:rsidRDefault="003674EF" w:rsidP="0011074E">
      <w:pPr>
        <w:pStyle w:val="Step1"/>
        <w:rPr>
          <w:rFonts w:eastAsia="Calibri"/>
        </w:rPr>
      </w:pPr>
      <w:r w:rsidRPr="0011074E">
        <w:rPr>
          <w:rFonts w:eastAsia="Calibri"/>
        </w:rPr>
        <w:t xml:space="preserve">In the “Administrative Security Screen” make sure the “Enable administrative security” is checked and provide the username and password click “Next”. </w:t>
      </w:r>
    </w:p>
    <w:p w14:paraId="44C88A7E" w14:textId="77777777" w:rsidR="003674EF" w:rsidRPr="0011074E" w:rsidRDefault="003674EF" w:rsidP="0011074E">
      <w:pPr>
        <w:pStyle w:val="Step1"/>
        <w:numPr>
          <w:ilvl w:val="0"/>
          <w:numId w:val="0"/>
        </w:numPr>
        <w:ind w:left="900"/>
        <w:rPr>
          <w:rFonts w:eastAsia="Calibri"/>
        </w:rPr>
      </w:pPr>
      <w:r w:rsidRPr="0011074E">
        <w:rPr>
          <w:rFonts w:eastAsia="Calibri"/>
        </w:rPr>
        <w:t>(Make sure you document the credential values you use for your environment)</w:t>
      </w:r>
    </w:p>
    <w:p w14:paraId="44C88A7F" w14:textId="77777777" w:rsidR="003674EF" w:rsidRPr="0011074E" w:rsidRDefault="003674EF" w:rsidP="0011074E">
      <w:pPr>
        <w:pStyle w:val="Step1"/>
        <w:rPr>
          <w:rFonts w:eastAsia="Calibri"/>
        </w:rPr>
      </w:pPr>
      <w:r w:rsidRPr="0011074E">
        <w:rPr>
          <w:rFonts w:eastAsia="Calibri"/>
        </w:rPr>
        <w:t xml:space="preserve">In the “Security Certificate (Part 1)” screen leave the default options as-is and </w:t>
      </w:r>
      <w:r w:rsidR="00810118" w:rsidRPr="0011074E">
        <w:rPr>
          <w:rFonts w:eastAsia="Calibri"/>
        </w:rPr>
        <w:t>click</w:t>
      </w:r>
      <w:r w:rsidRPr="0011074E">
        <w:rPr>
          <w:rFonts w:eastAsia="Calibri"/>
        </w:rPr>
        <w:t xml:space="preserve"> “Next”.</w:t>
      </w:r>
    </w:p>
    <w:p w14:paraId="44C88A80" w14:textId="77777777" w:rsidR="003674EF" w:rsidRPr="0011074E" w:rsidRDefault="003674EF" w:rsidP="0011074E">
      <w:pPr>
        <w:pStyle w:val="Step1"/>
        <w:rPr>
          <w:rFonts w:eastAsia="Calibri"/>
        </w:rPr>
      </w:pPr>
      <w:r w:rsidRPr="0011074E">
        <w:rPr>
          <w:rFonts w:eastAsia="Calibri"/>
        </w:rPr>
        <w:t xml:space="preserve">In the “Security Certificate (Part 2)” screen leave all of the default values and </w:t>
      </w:r>
      <w:r w:rsidR="00810118" w:rsidRPr="0011074E">
        <w:rPr>
          <w:rFonts w:eastAsia="Calibri"/>
        </w:rPr>
        <w:t>click</w:t>
      </w:r>
      <w:r w:rsidRPr="0011074E">
        <w:rPr>
          <w:rFonts w:eastAsia="Calibri"/>
        </w:rPr>
        <w:t xml:space="preserve"> “Next”.</w:t>
      </w:r>
    </w:p>
    <w:p w14:paraId="44C88A81" w14:textId="77777777" w:rsidR="003674EF" w:rsidRPr="0011074E" w:rsidRDefault="003674EF" w:rsidP="0011074E">
      <w:pPr>
        <w:pStyle w:val="Step1"/>
        <w:rPr>
          <w:rFonts w:eastAsia="Calibri"/>
        </w:rPr>
      </w:pPr>
      <w:r w:rsidRPr="0011074E">
        <w:rPr>
          <w:rFonts w:eastAsia="Calibri"/>
        </w:rPr>
        <w:t xml:space="preserve">In the “Port Values Assignment” screen leave the port values as-is and </w:t>
      </w:r>
      <w:r w:rsidR="00810118" w:rsidRPr="0011074E">
        <w:rPr>
          <w:rFonts w:eastAsia="Calibri"/>
        </w:rPr>
        <w:t>click</w:t>
      </w:r>
      <w:r w:rsidRPr="0011074E">
        <w:rPr>
          <w:rFonts w:eastAsia="Calibri"/>
        </w:rPr>
        <w:t xml:space="preserve"> “Next”.</w:t>
      </w:r>
    </w:p>
    <w:p w14:paraId="44C88A82" w14:textId="77777777" w:rsidR="003674EF" w:rsidRPr="0011074E" w:rsidRDefault="003674EF" w:rsidP="0011074E">
      <w:pPr>
        <w:pStyle w:val="Step1"/>
        <w:numPr>
          <w:ilvl w:val="0"/>
          <w:numId w:val="0"/>
        </w:numPr>
        <w:ind w:left="900"/>
        <w:rPr>
          <w:rFonts w:eastAsia="Calibri"/>
        </w:rPr>
      </w:pPr>
      <w:r w:rsidRPr="0011074E">
        <w:rPr>
          <w:rFonts w:eastAsia="Calibri"/>
        </w:rPr>
        <w:t>Note: if you have more than one profile, make sure the port values are unique.</w:t>
      </w:r>
    </w:p>
    <w:p w14:paraId="44C88A83" w14:textId="77777777" w:rsidR="003674EF" w:rsidRPr="0011074E" w:rsidRDefault="003674EF" w:rsidP="0011074E">
      <w:pPr>
        <w:pStyle w:val="Step1"/>
        <w:rPr>
          <w:rFonts w:eastAsia="Calibri"/>
        </w:rPr>
      </w:pPr>
      <w:r w:rsidRPr="0011074E">
        <w:rPr>
          <w:rFonts w:eastAsia="Calibri"/>
        </w:rPr>
        <w:t xml:space="preserve">In the “Windows Service Definition” screen, make sure “Run the deployment manager process as a Windows service” is “Checked” and the “Log on as a local system account” is “selected”. Leave the “Startup type” as “automatic” and </w:t>
      </w:r>
      <w:r w:rsidR="00810118" w:rsidRPr="0011074E">
        <w:rPr>
          <w:rFonts w:eastAsia="Calibri"/>
        </w:rPr>
        <w:t>click</w:t>
      </w:r>
      <w:r w:rsidRPr="0011074E">
        <w:rPr>
          <w:rFonts w:eastAsia="Calibri"/>
        </w:rPr>
        <w:t xml:space="preserve"> “Next”.</w:t>
      </w:r>
      <w:r w:rsidR="00982F89" w:rsidRPr="0011074E">
        <w:rPr>
          <w:rFonts w:eastAsia="Calibri"/>
        </w:rPr>
        <w:t xml:space="preserve">        </w:t>
      </w:r>
    </w:p>
    <w:p w14:paraId="44C88A84" w14:textId="77777777" w:rsidR="003674EF" w:rsidRPr="0011074E" w:rsidRDefault="003674EF" w:rsidP="0011074E">
      <w:pPr>
        <w:pStyle w:val="Step1"/>
        <w:rPr>
          <w:rFonts w:eastAsia="Calibri"/>
        </w:rPr>
      </w:pPr>
      <w:r w:rsidRPr="0011074E">
        <w:rPr>
          <w:rFonts w:eastAsia="Calibri"/>
        </w:rPr>
        <w:t xml:space="preserve">In the “Profile Creation Summary” screen verify the summary details and </w:t>
      </w:r>
      <w:r w:rsidR="00810118" w:rsidRPr="0011074E">
        <w:rPr>
          <w:rFonts w:eastAsia="Calibri"/>
        </w:rPr>
        <w:t>click</w:t>
      </w:r>
      <w:r w:rsidRPr="0011074E">
        <w:rPr>
          <w:rFonts w:eastAsia="Calibri"/>
        </w:rPr>
        <w:t xml:space="preserve"> the “Create” button.</w:t>
      </w:r>
    </w:p>
    <w:p w14:paraId="44C88A85" w14:textId="77777777" w:rsidR="003674EF" w:rsidRPr="0011074E" w:rsidRDefault="003674EF" w:rsidP="0011074E">
      <w:pPr>
        <w:pStyle w:val="Step1"/>
        <w:rPr>
          <w:rFonts w:eastAsia="Calibri"/>
        </w:rPr>
      </w:pPr>
      <w:r w:rsidRPr="0011074E">
        <w:rPr>
          <w:rFonts w:eastAsia="Calibri"/>
        </w:rPr>
        <w:t xml:space="preserve">Once the profile is created successfully, in the “profile Creation Complete” screen “check” the “Launch the Frist step console” and </w:t>
      </w:r>
      <w:r w:rsidR="00810118" w:rsidRPr="0011074E">
        <w:rPr>
          <w:rFonts w:eastAsia="Calibri"/>
        </w:rPr>
        <w:t>Click</w:t>
      </w:r>
      <w:r w:rsidRPr="0011074E">
        <w:rPr>
          <w:rFonts w:eastAsia="Calibri"/>
        </w:rPr>
        <w:t xml:space="preserve"> the “Finish” button.</w:t>
      </w:r>
    </w:p>
    <w:p w14:paraId="44C88A86" w14:textId="77777777" w:rsidR="003674EF" w:rsidRPr="0011074E" w:rsidRDefault="003674EF" w:rsidP="0011074E">
      <w:pPr>
        <w:pStyle w:val="Step1"/>
        <w:rPr>
          <w:rFonts w:eastAsia="Calibri"/>
        </w:rPr>
      </w:pPr>
      <w:r w:rsidRPr="0011074E">
        <w:rPr>
          <w:rFonts w:eastAsia="Calibri"/>
        </w:rPr>
        <w:t xml:space="preserve">In the “First steps” window </w:t>
      </w:r>
      <w:r w:rsidR="00810118" w:rsidRPr="0011074E">
        <w:rPr>
          <w:rFonts w:eastAsia="Calibri"/>
        </w:rPr>
        <w:t>click</w:t>
      </w:r>
      <w:r w:rsidRPr="0011074E">
        <w:rPr>
          <w:rFonts w:eastAsia="Calibri"/>
        </w:rPr>
        <w:t xml:space="preserve"> the “Installation verification” look. This will verify the profile installation is done correctly and also start the Deployment Manager.</w:t>
      </w:r>
      <w:r w:rsidR="00982F89" w:rsidRPr="0011074E">
        <w:rPr>
          <w:rFonts w:eastAsia="Calibri"/>
        </w:rPr>
        <w:t xml:space="preserve"> </w:t>
      </w:r>
      <w:r w:rsidRPr="0011074E">
        <w:rPr>
          <w:rFonts w:eastAsia="Calibri"/>
        </w:rPr>
        <w:t xml:space="preserve"> Installation Verification is required to start the deployment manager prior to creating individual profiles.</w:t>
      </w:r>
    </w:p>
    <w:p w14:paraId="44C88A87" w14:textId="77777777" w:rsidR="003674EF" w:rsidRPr="0011074E" w:rsidRDefault="003674EF" w:rsidP="0011074E">
      <w:pPr>
        <w:pStyle w:val="Step1"/>
        <w:rPr>
          <w:rFonts w:eastAsia="Calibri"/>
        </w:rPr>
      </w:pPr>
      <w:r w:rsidRPr="0011074E">
        <w:rPr>
          <w:rFonts w:eastAsia="Calibri"/>
        </w:rPr>
        <w:t xml:space="preserve">Verify for the “The Installation verification is complete” in the First Steps Output screen. </w:t>
      </w:r>
    </w:p>
    <w:p w14:paraId="44C88A88" w14:textId="77777777" w:rsidR="003674EF" w:rsidRPr="0011074E" w:rsidRDefault="003674EF" w:rsidP="0011074E">
      <w:pPr>
        <w:pStyle w:val="Step1"/>
        <w:rPr>
          <w:rFonts w:eastAsia="Calibri"/>
        </w:rPr>
      </w:pPr>
      <w:r w:rsidRPr="0011074E">
        <w:rPr>
          <w:rFonts w:eastAsia="Calibri"/>
        </w:rPr>
        <w:t>Verify the service was created in the windows services listing (services.msc)</w:t>
      </w:r>
      <w:r w:rsidR="00982F89" w:rsidRPr="0011074E">
        <w:rPr>
          <w:rFonts w:eastAsia="Calibri"/>
        </w:rPr>
        <w:t xml:space="preserve"> </w:t>
      </w:r>
      <w:r w:rsidRPr="0011074E">
        <w:rPr>
          <w:rFonts w:eastAsia="Calibri"/>
        </w:rPr>
        <w:t xml:space="preserve"> (Looking for IBM WAS Server v7 –CellManager01)</w:t>
      </w:r>
    </w:p>
    <w:p w14:paraId="44C88A89" w14:textId="77777777" w:rsidR="003674EF" w:rsidRPr="00BE47F7" w:rsidRDefault="003674EF" w:rsidP="003674EF">
      <w:pPr>
        <w:pStyle w:val="Heading3"/>
        <w:rPr>
          <w:rFonts w:eastAsia="Calibri"/>
        </w:rPr>
      </w:pPr>
      <w:bookmarkStart w:id="143" w:name="_Toc400291138"/>
      <w:r>
        <w:t>WebSphere Profile &amp; Node Creation</w:t>
      </w:r>
      <w:r w:rsidRPr="00BE47F7">
        <w:t>: WAS5 Server</w:t>
      </w:r>
      <w:bookmarkEnd w:id="143"/>
    </w:p>
    <w:p w14:paraId="44C88A8A" w14:textId="77777777" w:rsidR="003674EF" w:rsidRPr="0047602A" w:rsidRDefault="003674EF" w:rsidP="00986570">
      <w:pPr>
        <w:pStyle w:val="Step1"/>
        <w:numPr>
          <w:ilvl w:val="0"/>
          <w:numId w:val="112"/>
        </w:numPr>
        <w:ind w:left="900" w:hanging="540"/>
        <w:rPr>
          <w:rFonts w:eastAsia="Calibri"/>
        </w:rPr>
      </w:pPr>
      <w:r w:rsidRPr="0047602A">
        <w:rPr>
          <w:rFonts w:eastAsia="Calibri"/>
        </w:rPr>
        <w:t>Execute PMT.bat from “F:\Data\IBM\WebSphere\AppServer\bin\ProfileManagement” if the tool is not still running.</w:t>
      </w:r>
    </w:p>
    <w:p w14:paraId="44C88A8B" w14:textId="77777777" w:rsidR="003674EF" w:rsidRPr="0047602A" w:rsidRDefault="003674EF" w:rsidP="0047602A">
      <w:pPr>
        <w:pStyle w:val="Step1"/>
        <w:rPr>
          <w:rFonts w:eastAsia="Calibri"/>
        </w:rPr>
      </w:pPr>
      <w:r w:rsidRPr="0047602A">
        <w:rPr>
          <w:rFonts w:eastAsia="Calibri"/>
        </w:rPr>
        <w:t xml:space="preserve">From the “Profile Management Tool” </w:t>
      </w:r>
      <w:r w:rsidR="00810118" w:rsidRPr="0047602A">
        <w:rPr>
          <w:rFonts w:eastAsia="Calibri"/>
        </w:rPr>
        <w:t>click</w:t>
      </w:r>
      <w:r w:rsidRPr="0047602A">
        <w:rPr>
          <w:rFonts w:eastAsia="Calibri"/>
        </w:rPr>
        <w:t xml:space="preserve"> the “Create” button</w:t>
      </w:r>
    </w:p>
    <w:p w14:paraId="44C88A8C" w14:textId="77777777" w:rsidR="003674EF" w:rsidRPr="0047602A" w:rsidRDefault="003674EF" w:rsidP="0047602A">
      <w:pPr>
        <w:pStyle w:val="Step1"/>
        <w:rPr>
          <w:rFonts w:eastAsia="Calibri"/>
        </w:rPr>
      </w:pPr>
      <w:r w:rsidRPr="0047602A">
        <w:rPr>
          <w:rFonts w:eastAsia="Calibri"/>
        </w:rPr>
        <w:t xml:space="preserve">Select the “Custom Profile” option and </w:t>
      </w:r>
      <w:r w:rsidR="00810118" w:rsidRPr="0047602A">
        <w:rPr>
          <w:rFonts w:eastAsia="Calibri"/>
        </w:rPr>
        <w:t>click</w:t>
      </w:r>
      <w:r w:rsidRPr="0047602A">
        <w:rPr>
          <w:rFonts w:eastAsia="Calibri"/>
        </w:rPr>
        <w:t xml:space="preserve"> the “Next” button.</w:t>
      </w:r>
    </w:p>
    <w:p w14:paraId="44C88A8D" w14:textId="77777777" w:rsidR="003674EF" w:rsidRPr="0047602A" w:rsidRDefault="003674EF" w:rsidP="0047602A">
      <w:pPr>
        <w:pStyle w:val="Step1"/>
        <w:rPr>
          <w:rFonts w:eastAsia="Calibri"/>
        </w:rPr>
      </w:pPr>
      <w:r w:rsidRPr="0047602A">
        <w:rPr>
          <w:rFonts w:eastAsia="Calibri"/>
        </w:rPr>
        <w:t xml:space="preserve">In the “profile Creation Options” screen select the “Advanced profile creation” option and </w:t>
      </w:r>
      <w:r w:rsidR="00810118" w:rsidRPr="0047602A">
        <w:rPr>
          <w:rFonts w:eastAsia="Calibri"/>
        </w:rPr>
        <w:t>click</w:t>
      </w:r>
      <w:r w:rsidRPr="0047602A">
        <w:rPr>
          <w:rFonts w:eastAsia="Calibri"/>
        </w:rPr>
        <w:t xml:space="preserve"> “Next”.</w:t>
      </w:r>
    </w:p>
    <w:p w14:paraId="44C88A8E" w14:textId="77777777" w:rsidR="003674EF" w:rsidRPr="0047602A" w:rsidRDefault="003674EF" w:rsidP="00BB6154">
      <w:pPr>
        <w:pStyle w:val="Step1"/>
      </w:pPr>
      <w:r w:rsidRPr="0047602A">
        <w:t>Profile Name: SRVLPSPORTALNode01</w:t>
      </w:r>
    </w:p>
    <w:p w14:paraId="44C88A8F" w14:textId="77777777" w:rsidR="003674EF" w:rsidRPr="0047602A" w:rsidRDefault="003674EF" w:rsidP="00BB6154">
      <w:pPr>
        <w:pStyle w:val="Step1"/>
      </w:pPr>
      <w:r w:rsidRPr="0047602A">
        <w:t>Profile Directory:</w:t>
      </w:r>
      <w:r w:rsidR="00982F89" w:rsidRPr="0047602A">
        <w:t xml:space="preserve"> </w:t>
      </w:r>
      <w:r w:rsidRPr="0047602A">
        <w:t>F:\DATA\IBM\WebSphere\AppServer\profiles\SRVLPSPORTALNode01</w:t>
      </w:r>
    </w:p>
    <w:p w14:paraId="44C88A90" w14:textId="77777777" w:rsidR="003674EF" w:rsidRPr="0047602A" w:rsidRDefault="003674EF" w:rsidP="0047602A">
      <w:pPr>
        <w:pStyle w:val="Step1"/>
        <w:rPr>
          <w:rFonts w:eastAsia="Calibri"/>
        </w:rPr>
      </w:pPr>
      <w:r w:rsidRPr="0047602A">
        <w:rPr>
          <w:rFonts w:eastAsia="Calibri"/>
        </w:rPr>
        <w:t>Click “Next”</w:t>
      </w:r>
    </w:p>
    <w:p w14:paraId="44C88A91" w14:textId="77777777" w:rsidR="003674EF" w:rsidRPr="0047602A" w:rsidRDefault="003674EF" w:rsidP="0047602A">
      <w:pPr>
        <w:pStyle w:val="Step1"/>
        <w:rPr>
          <w:rFonts w:eastAsia="Calibri"/>
        </w:rPr>
      </w:pPr>
      <w:r w:rsidRPr="0047602A">
        <w:rPr>
          <w:rFonts w:eastAsia="Calibri"/>
        </w:rPr>
        <w:t>In the “node and host names” screen</w:t>
      </w:r>
    </w:p>
    <w:p w14:paraId="44C88A92" w14:textId="77777777" w:rsidR="003674EF" w:rsidRPr="0047602A" w:rsidRDefault="003674EF" w:rsidP="00BB6154">
      <w:pPr>
        <w:pStyle w:val="Step1"/>
      </w:pPr>
      <w:r w:rsidRPr="0047602A">
        <w:t>Node name:</w:t>
      </w:r>
      <w:r w:rsidR="00982F89" w:rsidRPr="0047602A">
        <w:t xml:space="preserve"> </w:t>
      </w:r>
      <w:r w:rsidRPr="0047602A">
        <w:t>SRVLPSPORTALNode01</w:t>
      </w:r>
    </w:p>
    <w:p w14:paraId="44C88A93" w14:textId="77777777" w:rsidR="003674EF" w:rsidRPr="0047602A" w:rsidRDefault="003674EF" w:rsidP="00BB6154">
      <w:pPr>
        <w:pStyle w:val="Step1"/>
      </w:pPr>
      <w:r w:rsidRPr="0047602A">
        <w:t>Host name:</w:t>
      </w:r>
      <w:r w:rsidR="00982F89" w:rsidRPr="0047602A">
        <w:t xml:space="preserve"> </w:t>
      </w:r>
      <w:r w:rsidRPr="0047602A">
        <w:t>&lt;actual servername.domain.com&gt;</w:t>
      </w:r>
    </w:p>
    <w:p w14:paraId="44C88A94" w14:textId="77777777" w:rsidR="003674EF" w:rsidRPr="0047602A" w:rsidRDefault="003674EF" w:rsidP="0047602A">
      <w:pPr>
        <w:pStyle w:val="Step1"/>
        <w:rPr>
          <w:rFonts w:eastAsia="Calibri"/>
        </w:rPr>
      </w:pPr>
      <w:r w:rsidRPr="0047602A">
        <w:rPr>
          <w:rFonts w:eastAsia="Calibri"/>
        </w:rPr>
        <w:t>Click “Next”</w:t>
      </w:r>
    </w:p>
    <w:p w14:paraId="44C88A95" w14:textId="77777777" w:rsidR="003674EF" w:rsidRPr="0047602A" w:rsidRDefault="003674EF" w:rsidP="0047602A">
      <w:pPr>
        <w:pStyle w:val="Step1"/>
        <w:rPr>
          <w:rFonts w:eastAsia="Calibri"/>
        </w:rPr>
      </w:pPr>
      <w:r w:rsidRPr="0047602A">
        <w:rPr>
          <w:rFonts w:eastAsia="Calibri"/>
        </w:rPr>
        <w:t>In the Federation Screen</w:t>
      </w:r>
    </w:p>
    <w:p w14:paraId="44C88A96" w14:textId="77777777" w:rsidR="003674EF" w:rsidRPr="0047602A" w:rsidRDefault="003674EF" w:rsidP="00BB6154">
      <w:pPr>
        <w:pStyle w:val="Step1"/>
      </w:pPr>
      <w:r w:rsidRPr="0047602A">
        <w:t>Deployment manager host name: &lt;actual servername.domain.com&gt;</w:t>
      </w:r>
    </w:p>
    <w:p w14:paraId="44C88A97" w14:textId="77777777" w:rsidR="003674EF" w:rsidRPr="0047602A" w:rsidRDefault="003674EF" w:rsidP="00BB6154">
      <w:pPr>
        <w:pStyle w:val="Step1"/>
      </w:pPr>
      <w:r w:rsidRPr="0047602A">
        <w:t>Deployment manager SOAP port number:</w:t>
      </w:r>
      <w:r w:rsidR="00982F89" w:rsidRPr="0047602A">
        <w:t xml:space="preserve"> </w:t>
      </w:r>
      <w:r w:rsidRPr="0047602A">
        <w:t>8879</w:t>
      </w:r>
    </w:p>
    <w:p w14:paraId="44C88A98" w14:textId="77777777" w:rsidR="003674EF" w:rsidRPr="0047602A" w:rsidRDefault="003674EF" w:rsidP="00BB6154">
      <w:pPr>
        <w:pStyle w:val="Step1"/>
      </w:pPr>
      <w:r w:rsidRPr="0047602A">
        <w:t>Deployment manager authentication</w:t>
      </w:r>
    </w:p>
    <w:p w14:paraId="44C88A99" w14:textId="77777777" w:rsidR="003674EF" w:rsidRPr="0047602A" w:rsidRDefault="0047602A" w:rsidP="0047602A">
      <w:pPr>
        <w:pStyle w:val="Bullet3"/>
        <w:rPr>
          <w:rFonts w:eastAsia="Calibri"/>
        </w:rPr>
      </w:pPr>
      <w:r w:rsidRPr="0047602A">
        <w:rPr>
          <w:rFonts w:eastAsia="Calibri"/>
        </w:rPr>
        <w:t>E</w:t>
      </w:r>
      <w:r w:rsidR="003674EF" w:rsidRPr="0047602A">
        <w:rPr>
          <w:rFonts w:eastAsia="Calibri"/>
        </w:rPr>
        <w:t>nter a username and password – RECORD this information</w:t>
      </w:r>
    </w:p>
    <w:p w14:paraId="44C88A9A" w14:textId="77777777" w:rsidR="003674EF" w:rsidRPr="0047602A" w:rsidRDefault="003674EF" w:rsidP="0047602A">
      <w:pPr>
        <w:pStyle w:val="Step1"/>
        <w:rPr>
          <w:rFonts w:eastAsia="Calibri"/>
        </w:rPr>
      </w:pPr>
      <w:r w:rsidRPr="0047602A">
        <w:rPr>
          <w:rFonts w:eastAsia="Calibri"/>
        </w:rPr>
        <w:t xml:space="preserve">Leave the Federate this Node Later option unchecked, and </w:t>
      </w:r>
      <w:r w:rsidR="00810118" w:rsidRPr="0047602A">
        <w:rPr>
          <w:rFonts w:eastAsia="Calibri"/>
        </w:rPr>
        <w:t>click</w:t>
      </w:r>
      <w:r w:rsidRPr="0047602A">
        <w:rPr>
          <w:rFonts w:eastAsia="Calibri"/>
        </w:rPr>
        <w:t xml:space="preserve"> “Next”</w:t>
      </w:r>
    </w:p>
    <w:p w14:paraId="44C88A9B" w14:textId="77777777" w:rsidR="003674EF" w:rsidRPr="0047602A" w:rsidRDefault="003674EF" w:rsidP="0047602A">
      <w:pPr>
        <w:pStyle w:val="Step1"/>
        <w:rPr>
          <w:rFonts w:eastAsia="Calibri"/>
        </w:rPr>
      </w:pPr>
      <w:r w:rsidRPr="0047602A">
        <w:rPr>
          <w:rFonts w:eastAsia="Calibri"/>
        </w:rPr>
        <w:t xml:space="preserve">In the Security Certificate (Part 1) screen, just </w:t>
      </w:r>
      <w:r w:rsidR="00810118" w:rsidRPr="0047602A">
        <w:rPr>
          <w:rFonts w:eastAsia="Calibri"/>
        </w:rPr>
        <w:t>click</w:t>
      </w:r>
      <w:r w:rsidRPr="0047602A">
        <w:rPr>
          <w:rFonts w:eastAsia="Calibri"/>
        </w:rPr>
        <w:t xml:space="preserve"> Next button.</w:t>
      </w:r>
    </w:p>
    <w:p w14:paraId="44C88A9C" w14:textId="77777777" w:rsidR="003674EF" w:rsidRPr="0047602A" w:rsidRDefault="003674EF" w:rsidP="0047602A">
      <w:pPr>
        <w:pStyle w:val="Step1"/>
        <w:rPr>
          <w:rFonts w:eastAsia="Calibri"/>
        </w:rPr>
      </w:pPr>
      <w:r w:rsidRPr="0047602A">
        <w:rPr>
          <w:rFonts w:eastAsia="Calibri"/>
        </w:rPr>
        <w:t xml:space="preserve">In the Security Certificate (Part 2) screen, just </w:t>
      </w:r>
      <w:r w:rsidR="00810118" w:rsidRPr="0047602A">
        <w:rPr>
          <w:rFonts w:eastAsia="Calibri"/>
        </w:rPr>
        <w:t>click</w:t>
      </w:r>
      <w:r w:rsidRPr="0047602A">
        <w:rPr>
          <w:rFonts w:eastAsia="Calibri"/>
        </w:rPr>
        <w:t xml:space="preserve"> the Next button.</w:t>
      </w:r>
    </w:p>
    <w:p w14:paraId="44C88A9D" w14:textId="77777777" w:rsidR="003674EF" w:rsidRPr="0047602A" w:rsidRDefault="003674EF" w:rsidP="0047602A">
      <w:pPr>
        <w:pStyle w:val="Step1"/>
        <w:rPr>
          <w:rFonts w:eastAsia="Calibri"/>
        </w:rPr>
      </w:pPr>
      <w:r w:rsidRPr="0047602A">
        <w:rPr>
          <w:rFonts w:eastAsia="Calibri"/>
        </w:rPr>
        <w:t>In the Port Values Assignment screen, Normally, you can just click Next.</w:t>
      </w:r>
      <w:r w:rsidR="00982F89" w:rsidRPr="0047602A">
        <w:rPr>
          <w:rFonts w:eastAsia="Calibri"/>
        </w:rPr>
        <w:t xml:space="preserve"> </w:t>
      </w:r>
      <w:r w:rsidRPr="0047602A">
        <w:rPr>
          <w:rFonts w:eastAsia="Calibri"/>
        </w:rPr>
        <w:t xml:space="preserve">If there is a port conflict, make sure to change the value based on the Recommended Port Values. </w:t>
      </w:r>
      <w:r w:rsidR="00810118" w:rsidRPr="0047602A">
        <w:rPr>
          <w:rFonts w:eastAsia="Calibri"/>
        </w:rPr>
        <w:t>Click</w:t>
      </w:r>
      <w:r w:rsidRPr="0047602A">
        <w:rPr>
          <w:rFonts w:eastAsia="Calibri"/>
        </w:rPr>
        <w:t xml:space="preserve"> Next button.</w:t>
      </w:r>
    </w:p>
    <w:p w14:paraId="44C88A9E" w14:textId="77777777" w:rsidR="003674EF" w:rsidRPr="0047602A" w:rsidRDefault="003674EF" w:rsidP="0047602A">
      <w:pPr>
        <w:pStyle w:val="Step1"/>
        <w:rPr>
          <w:rFonts w:eastAsia="Calibri"/>
        </w:rPr>
      </w:pPr>
      <w:r w:rsidRPr="0047602A">
        <w:rPr>
          <w:rFonts w:eastAsia="Calibri"/>
        </w:rPr>
        <w:t xml:space="preserve">On the Profile Creation Summary screen, </w:t>
      </w:r>
      <w:r w:rsidR="00810118" w:rsidRPr="0047602A">
        <w:rPr>
          <w:rFonts w:eastAsia="Calibri"/>
        </w:rPr>
        <w:t>click</w:t>
      </w:r>
      <w:r w:rsidRPr="0047602A">
        <w:rPr>
          <w:rFonts w:eastAsia="Calibri"/>
        </w:rPr>
        <w:t xml:space="preserve"> “Create” button to create the profile.</w:t>
      </w:r>
    </w:p>
    <w:p w14:paraId="44C88A9F" w14:textId="2AED3C14" w:rsidR="003674EF" w:rsidRPr="0047602A" w:rsidRDefault="003674EF" w:rsidP="0047602A">
      <w:pPr>
        <w:pStyle w:val="Step1"/>
        <w:rPr>
          <w:rFonts w:eastAsia="Calibri"/>
        </w:rPr>
      </w:pPr>
      <w:r w:rsidRPr="0047602A">
        <w:rPr>
          <w:rFonts w:eastAsia="Calibri"/>
        </w:rPr>
        <w:t xml:space="preserve">After the successful creation, </w:t>
      </w:r>
      <w:r w:rsidR="00810118" w:rsidRPr="0047602A">
        <w:rPr>
          <w:rFonts w:eastAsia="Calibri"/>
        </w:rPr>
        <w:t>click</w:t>
      </w:r>
      <w:r w:rsidRPr="0047602A">
        <w:rPr>
          <w:rFonts w:eastAsia="Calibri"/>
        </w:rPr>
        <w:t xml:space="preserve"> Finish button to launch the First Steps Console.</w:t>
      </w:r>
      <w:r w:rsidR="00982F89" w:rsidRPr="0047602A">
        <w:rPr>
          <w:rFonts w:eastAsia="Calibri"/>
        </w:rPr>
        <w:t xml:space="preserve"> </w:t>
      </w:r>
      <w:r w:rsidRPr="0047602A">
        <w:rPr>
          <w:rFonts w:eastAsia="Calibri"/>
        </w:rPr>
        <w:t>The profile(s) should be seen from the Profile Management Tool.</w:t>
      </w:r>
      <w:r w:rsidR="00982F89" w:rsidRPr="0047602A">
        <w:rPr>
          <w:rFonts w:eastAsia="Calibri"/>
        </w:rPr>
        <w:t xml:space="preserve"> </w:t>
      </w:r>
      <w:r w:rsidR="00646EEB">
        <w:rPr>
          <w:rFonts w:eastAsia="Calibri"/>
        </w:rPr>
        <w:t>Click Exit and also PORTAL</w:t>
      </w:r>
      <w:r w:rsidRPr="0047602A">
        <w:rPr>
          <w:rFonts w:eastAsia="Calibri"/>
        </w:rPr>
        <w:t xml:space="preserve"> the PMT.</w:t>
      </w:r>
    </w:p>
    <w:p w14:paraId="44C88AA0" w14:textId="77777777" w:rsidR="003674EF" w:rsidRPr="0047602A" w:rsidRDefault="003674EF" w:rsidP="0047602A">
      <w:pPr>
        <w:pStyle w:val="Step1"/>
        <w:rPr>
          <w:rFonts w:eastAsia="Calibri"/>
        </w:rPr>
      </w:pPr>
      <w:r w:rsidRPr="0047602A">
        <w:rPr>
          <w:rFonts w:eastAsia="Calibri"/>
        </w:rPr>
        <w:t>Execute Firststeps.bat from</w:t>
      </w:r>
      <w:r w:rsidR="00982F89" w:rsidRPr="0047602A">
        <w:rPr>
          <w:rFonts w:eastAsia="Calibri"/>
        </w:rPr>
        <w:t xml:space="preserve"> </w:t>
      </w:r>
      <w:r w:rsidRPr="0047602A">
        <w:rPr>
          <w:rFonts w:eastAsia="Calibri"/>
        </w:rPr>
        <w:t>F:\DATA\IBM\WebSphere\AppServer\profiles\cell01_dmgr\firststeps directory.</w:t>
      </w:r>
    </w:p>
    <w:p w14:paraId="44C88AA1" w14:textId="77777777" w:rsidR="003674EF" w:rsidRPr="0047602A" w:rsidRDefault="00810118" w:rsidP="0047602A">
      <w:pPr>
        <w:pStyle w:val="Step1"/>
        <w:rPr>
          <w:rFonts w:eastAsia="Calibri"/>
        </w:rPr>
      </w:pPr>
      <w:r w:rsidRPr="0047602A">
        <w:rPr>
          <w:rFonts w:eastAsia="Calibri"/>
        </w:rPr>
        <w:t>Click</w:t>
      </w:r>
      <w:r w:rsidR="003674EF" w:rsidRPr="0047602A">
        <w:rPr>
          <w:rFonts w:eastAsia="Calibri"/>
        </w:rPr>
        <w:t xml:space="preserve"> the “Administrative console” and login to WAS console with the userid and passwords created for the profile from steps above. </w:t>
      </w:r>
    </w:p>
    <w:p w14:paraId="44C88AA2" w14:textId="05DBE1DC" w:rsidR="003674EF" w:rsidRPr="0047602A" w:rsidRDefault="003674EF" w:rsidP="0047602A">
      <w:pPr>
        <w:pStyle w:val="Step1"/>
        <w:numPr>
          <w:ilvl w:val="0"/>
          <w:numId w:val="0"/>
        </w:numPr>
        <w:ind w:left="900"/>
        <w:rPr>
          <w:rFonts w:eastAsia="Calibri"/>
        </w:rPr>
      </w:pPr>
      <w:r w:rsidRPr="0047602A">
        <w:rPr>
          <w:rFonts w:eastAsia="Calibri"/>
        </w:rPr>
        <w:t>(If you have any browser issues running the console,</w:t>
      </w:r>
      <w:r w:rsidR="00982F89" w:rsidRPr="0047602A">
        <w:rPr>
          <w:rFonts w:eastAsia="Calibri"/>
        </w:rPr>
        <w:t xml:space="preserve"> </w:t>
      </w:r>
      <w:r w:rsidRPr="0047602A">
        <w:rPr>
          <w:rFonts w:eastAsia="Calibri"/>
        </w:rPr>
        <w:t>select Tools from the Menu bar, Compatibility View Settings and add localhost(or ru</w:t>
      </w:r>
      <w:r w:rsidR="00646EEB">
        <w:rPr>
          <w:rFonts w:eastAsia="Calibri"/>
        </w:rPr>
        <w:t>n all in compatibility mode) , PORTAL</w:t>
      </w:r>
      <w:r w:rsidRPr="0047602A">
        <w:rPr>
          <w:rFonts w:eastAsia="Calibri"/>
        </w:rPr>
        <w:t xml:space="preserve"> and try to run the Admin Console)</w:t>
      </w:r>
    </w:p>
    <w:p w14:paraId="44C88AA3" w14:textId="77777777" w:rsidR="003674EF" w:rsidRPr="0047602A" w:rsidRDefault="003674EF" w:rsidP="0047602A">
      <w:pPr>
        <w:pStyle w:val="Step1"/>
        <w:rPr>
          <w:rFonts w:eastAsia="Calibri"/>
        </w:rPr>
      </w:pPr>
      <w:r w:rsidRPr="0047602A">
        <w:rPr>
          <w:rFonts w:eastAsia="Calibri"/>
        </w:rPr>
        <w:t>From the Websphere Admin Console select</w:t>
      </w:r>
      <w:r w:rsidR="00982F89" w:rsidRPr="0047602A">
        <w:rPr>
          <w:rFonts w:eastAsia="Calibri"/>
        </w:rPr>
        <w:t xml:space="preserve"> </w:t>
      </w:r>
      <w:r w:rsidRPr="0047602A">
        <w:rPr>
          <w:rFonts w:eastAsia="Calibri"/>
        </w:rPr>
        <w:t xml:space="preserve">System administration </w:t>
      </w:r>
      <w:r w:rsidRPr="0047602A">
        <w:rPr>
          <w:rFonts w:eastAsia="Calibri"/>
        </w:rPr>
        <w:sym w:font="Wingdings" w:char="F0E0"/>
      </w:r>
      <w:r w:rsidRPr="0047602A">
        <w:rPr>
          <w:rFonts w:eastAsia="Calibri"/>
        </w:rPr>
        <w:t xml:space="preserve"> Nodes look to verify the nodes. In the right frame, you should see Nodes listed along with the Deployment Cell Manager.</w:t>
      </w:r>
    </w:p>
    <w:p w14:paraId="44C88AA4" w14:textId="77777777" w:rsidR="003674EF" w:rsidRPr="00BE47F7" w:rsidRDefault="003674EF" w:rsidP="003674EF">
      <w:pPr>
        <w:pStyle w:val="Heading3"/>
        <w:rPr>
          <w:rFonts w:eastAsia="Calibri"/>
        </w:rPr>
      </w:pPr>
      <w:bookmarkStart w:id="144" w:name="_Toc400291139"/>
      <w:r>
        <w:t>WebSphere Profile &amp; Node Creation</w:t>
      </w:r>
      <w:r w:rsidRPr="00BE47F7">
        <w:t>: WAS6 Server</w:t>
      </w:r>
      <w:bookmarkEnd w:id="144"/>
    </w:p>
    <w:p w14:paraId="44C88AA5" w14:textId="77777777" w:rsidR="003674EF" w:rsidRPr="00CA57EC" w:rsidRDefault="003674EF" w:rsidP="0047602A">
      <w:r w:rsidRPr="00CA57EC">
        <w:t>In development environments there is not always a second Cache Server.</w:t>
      </w:r>
      <w:r w:rsidR="00982F89" w:rsidRPr="00CA57EC">
        <w:t xml:space="preserve"> </w:t>
      </w:r>
      <w:r w:rsidRPr="00CA57EC">
        <w:t>Skip past this section if applicable*</w:t>
      </w:r>
    </w:p>
    <w:p w14:paraId="44C88AA6" w14:textId="77777777" w:rsidR="003674EF" w:rsidRPr="00CA57EC" w:rsidRDefault="003674EF" w:rsidP="00986570">
      <w:pPr>
        <w:pStyle w:val="Step1"/>
        <w:numPr>
          <w:ilvl w:val="0"/>
          <w:numId w:val="113"/>
        </w:numPr>
        <w:ind w:left="900" w:hanging="540"/>
        <w:rPr>
          <w:rFonts w:eastAsiaTheme="minorHAnsi"/>
        </w:rPr>
      </w:pPr>
      <w:r w:rsidRPr="00CA57EC">
        <w:rPr>
          <w:rFonts w:eastAsiaTheme="minorHAnsi"/>
        </w:rPr>
        <w:t>USE PMT (Profile Management tool)</w:t>
      </w:r>
      <w:r w:rsidR="00982F89" w:rsidRPr="00CA57EC">
        <w:rPr>
          <w:rFonts w:eastAsiaTheme="minorHAnsi"/>
        </w:rPr>
        <w:t xml:space="preserve"> </w:t>
      </w:r>
      <w:r w:rsidRPr="00CA57EC">
        <w:rPr>
          <w:rFonts w:eastAsiaTheme="minorHAnsi"/>
        </w:rPr>
        <w:t>from F:\Data\IBM\WebSphere\AppServer\firststeps\firststeps.bat</w:t>
      </w:r>
    </w:p>
    <w:p w14:paraId="44C88AA7" w14:textId="77777777" w:rsidR="003674EF" w:rsidRPr="00CA57EC" w:rsidRDefault="003674EF" w:rsidP="0047602A">
      <w:pPr>
        <w:pStyle w:val="Step1"/>
        <w:rPr>
          <w:rFonts w:eastAsia="Calibri"/>
        </w:rPr>
      </w:pPr>
      <w:r w:rsidRPr="00CA57EC">
        <w:rPr>
          <w:rFonts w:eastAsia="Calibri"/>
        </w:rPr>
        <w:t xml:space="preserve">From the “Profile Management Tool” </w:t>
      </w:r>
      <w:r w:rsidR="00810118" w:rsidRPr="00CA57EC">
        <w:rPr>
          <w:rFonts w:eastAsia="Calibri"/>
        </w:rPr>
        <w:t>click</w:t>
      </w:r>
      <w:r w:rsidRPr="00CA57EC">
        <w:rPr>
          <w:rFonts w:eastAsia="Calibri"/>
        </w:rPr>
        <w:t xml:space="preserve"> the “Create” button</w:t>
      </w:r>
    </w:p>
    <w:p w14:paraId="44C88AA8" w14:textId="77777777" w:rsidR="003674EF" w:rsidRPr="00CA57EC" w:rsidRDefault="003674EF" w:rsidP="0047602A">
      <w:pPr>
        <w:pStyle w:val="Step1"/>
        <w:rPr>
          <w:rFonts w:eastAsia="Calibri"/>
        </w:rPr>
      </w:pPr>
      <w:r w:rsidRPr="00CA57EC">
        <w:rPr>
          <w:rFonts w:eastAsia="Calibri"/>
        </w:rPr>
        <w:t xml:space="preserve">Select the “Custom Profile” option and </w:t>
      </w:r>
      <w:r w:rsidR="00810118" w:rsidRPr="00CA57EC">
        <w:rPr>
          <w:rFonts w:eastAsia="Calibri"/>
        </w:rPr>
        <w:t>click</w:t>
      </w:r>
      <w:r w:rsidRPr="00CA57EC">
        <w:rPr>
          <w:rFonts w:eastAsia="Calibri"/>
        </w:rPr>
        <w:t xml:space="preserve"> the “Next” button.</w:t>
      </w:r>
    </w:p>
    <w:p w14:paraId="44C88AA9" w14:textId="77777777" w:rsidR="003674EF" w:rsidRPr="00CA57EC" w:rsidRDefault="003674EF" w:rsidP="0047602A">
      <w:pPr>
        <w:pStyle w:val="Step1"/>
        <w:rPr>
          <w:rFonts w:eastAsia="Calibri"/>
        </w:rPr>
      </w:pPr>
      <w:r w:rsidRPr="00CA57EC">
        <w:rPr>
          <w:rFonts w:eastAsia="Calibri"/>
        </w:rPr>
        <w:t xml:space="preserve">In the “profile Creation Options” screen select the “Advanced profile creation” option and </w:t>
      </w:r>
      <w:r w:rsidR="00810118" w:rsidRPr="00CA57EC">
        <w:rPr>
          <w:rFonts w:eastAsia="Calibri"/>
        </w:rPr>
        <w:t>click</w:t>
      </w:r>
      <w:r w:rsidRPr="00CA57EC">
        <w:rPr>
          <w:rFonts w:eastAsia="Calibri"/>
        </w:rPr>
        <w:t xml:space="preserve"> “Next”.</w:t>
      </w:r>
    </w:p>
    <w:p w14:paraId="44C88AAA" w14:textId="77777777" w:rsidR="003674EF" w:rsidRPr="00CA57EC" w:rsidRDefault="003674EF" w:rsidP="00BB6154">
      <w:pPr>
        <w:pStyle w:val="Step1"/>
      </w:pPr>
      <w:r w:rsidRPr="00CA57EC">
        <w:t>Profile Name: SRVLPSPORTALNode02</w:t>
      </w:r>
      <w:r w:rsidR="00982F89" w:rsidRPr="00CA57EC">
        <w:t xml:space="preserve"> </w:t>
      </w:r>
    </w:p>
    <w:p w14:paraId="44C88AAB" w14:textId="77777777" w:rsidR="003674EF" w:rsidRPr="00CA57EC" w:rsidRDefault="003674EF" w:rsidP="00BB6154">
      <w:pPr>
        <w:pStyle w:val="Step1"/>
      </w:pPr>
      <w:r w:rsidRPr="00CA57EC">
        <w:t>Profile Directory:</w:t>
      </w:r>
      <w:r w:rsidR="00982F89" w:rsidRPr="00CA57EC">
        <w:t xml:space="preserve"> </w:t>
      </w:r>
      <w:r w:rsidRPr="00CA57EC">
        <w:t>F:\DATA\IBM\WebSphere\AppServer\profiles\SRVLPSPORTALNode02</w:t>
      </w:r>
    </w:p>
    <w:p w14:paraId="44C88AAC" w14:textId="77777777" w:rsidR="003674EF" w:rsidRPr="00CA57EC" w:rsidRDefault="003674EF" w:rsidP="0047602A">
      <w:pPr>
        <w:pStyle w:val="Step1"/>
        <w:rPr>
          <w:rFonts w:eastAsia="Calibri"/>
        </w:rPr>
      </w:pPr>
      <w:r w:rsidRPr="00CA57EC">
        <w:rPr>
          <w:rFonts w:eastAsia="Calibri"/>
        </w:rPr>
        <w:t>Click “Next”</w:t>
      </w:r>
    </w:p>
    <w:p w14:paraId="44C88AAD" w14:textId="77777777" w:rsidR="003674EF" w:rsidRPr="00CA57EC" w:rsidRDefault="003674EF" w:rsidP="0047602A">
      <w:pPr>
        <w:pStyle w:val="Step1"/>
        <w:rPr>
          <w:rFonts w:eastAsia="Calibri"/>
        </w:rPr>
      </w:pPr>
      <w:r w:rsidRPr="00CA57EC">
        <w:rPr>
          <w:rFonts w:eastAsia="Calibri"/>
        </w:rPr>
        <w:t>In the “node and host names” screen</w:t>
      </w:r>
    </w:p>
    <w:p w14:paraId="44C88AAE" w14:textId="77777777" w:rsidR="003674EF" w:rsidRPr="00CA57EC" w:rsidRDefault="003674EF" w:rsidP="00BB6154">
      <w:pPr>
        <w:pStyle w:val="Step1"/>
      </w:pPr>
      <w:r w:rsidRPr="00CA57EC">
        <w:t>Node name:</w:t>
      </w:r>
      <w:r w:rsidR="00982F89" w:rsidRPr="00CA57EC">
        <w:t xml:space="preserve"> </w:t>
      </w:r>
      <w:r w:rsidRPr="00CA57EC">
        <w:t>SRVLPSPORTALNode02</w:t>
      </w:r>
    </w:p>
    <w:p w14:paraId="44C88AAF" w14:textId="77777777" w:rsidR="003674EF" w:rsidRPr="00CA57EC" w:rsidRDefault="003674EF" w:rsidP="00BB6154">
      <w:pPr>
        <w:pStyle w:val="Step1"/>
      </w:pPr>
      <w:r w:rsidRPr="00CA57EC">
        <w:t>Host name:</w:t>
      </w:r>
      <w:r w:rsidR="00982F89" w:rsidRPr="00CA57EC">
        <w:t xml:space="preserve"> </w:t>
      </w:r>
      <w:r w:rsidRPr="00CA57EC">
        <w:t>&lt;actual servername.domain.com&gt;</w:t>
      </w:r>
    </w:p>
    <w:p w14:paraId="44C88AB0" w14:textId="77777777" w:rsidR="003674EF" w:rsidRPr="00CA57EC" w:rsidRDefault="003674EF" w:rsidP="0047602A">
      <w:pPr>
        <w:pStyle w:val="Step1"/>
        <w:rPr>
          <w:rFonts w:eastAsia="Calibri"/>
        </w:rPr>
      </w:pPr>
      <w:r w:rsidRPr="00CA57EC">
        <w:rPr>
          <w:rFonts w:eastAsia="Calibri"/>
        </w:rPr>
        <w:t>Click “Next”</w:t>
      </w:r>
    </w:p>
    <w:p w14:paraId="44C88AB1" w14:textId="77777777" w:rsidR="003674EF" w:rsidRPr="00CA57EC" w:rsidRDefault="003674EF" w:rsidP="0047602A">
      <w:pPr>
        <w:pStyle w:val="Step1"/>
        <w:rPr>
          <w:rFonts w:eastAsia="Calibri"/>
        </w:rPr>
      </w:pPr>
      <w:r w:rsidRPr="00CA57EC">
        <w:rPr>
          <w:rFonts w:eastAsia="Calibri"/>
        </w:rPr>
        <w:t>In the Federation Screen</w:t>
      </w:r>
    </w:p>
    <w:p w14:paraId="44C88AB2" w14:textId="77777777" w:rsidR="003674EF" w:rsidRPr="00CA57EC" w:rsidRDefault="003674EF" w:rsidP="00BB6154">
      <w:pPr>
        <w:pStyle w:val="Step1"/>
      </w:pPr>
      <w:r w:rsidRPr="00CA57EC">
        <w:t>Deployment manager host name: &lt; WAS5 SERVERNAME.domain.com&gt; (in your environment)</w:t>
      </w:r>
    </w:p>
    <w:p w14:paraId="44C88AB3" w14:textId="77777777" w:rsidR="003674EF" w:rsidRPr="00CA57EC" w:rsidRDefault="003674EF" w:rsidP="00BB6154">
      <w:pPr>
        <w:pStyle w:val="Step1"/>
      </w:pPr>
      <w:r w:rsidRPr="00CA57EC">
        <w:t>Deployment manager SOAP port number:</w:t>
      </w:r>
      <w:r w:rsidR="00982F89" w:rsidRPr="00CA57EC">
        <w:t xml:space="preserve"> </w:t>
      </w:r>
      <w:r w:rsidRPr="00CA57EC">
        <w:t>8879</w:t>
      </w:r>
    </w:p>
    <w:p w14:paraId="44C88AB4" w14:textId="77777777" w:rsidR="003674EF" w:rsidRPr="00CA57EC" w:rsidRDefault="003674EF" w:rsidP="00BB6154">
      <w:pPr>
        <w:pStyle w:val="Step1"/>
      </w:pPr>
      <w:r w:rsidRPr="00CA57EC">
        <w:t>Deployment manager authentication</w:t>
      </w:r>
    </w:p>
    <w:p w14:paraId="44C88AB5" w14:textId="77777777" w:rsidR="003674EF" w:rsidRPr="00CA57EC" w:rsidRDefault="0047602A" w:rsidP="0047602A">
      <w:pPr>
        <w:pStyle w:val="Bullet3"/>
        <w:rPr>
          <w:rFonts w:eastAsia="Calibri"/>
        </w:rPr>
      </w:pPr>
      <w:r w:rsidRPr="00CA57EC">
        <w:rPr>
          <w:rFonts w:eastAsia="Calibri"/>
        </w:rPr>
        <w:t>E</w:t>
      </w:r>
      <w:r w:rsidR="003674EF" w:rsidRPr="00CA57EC">
        <w:rPr>
          <w:rFonts w:eastAsia="Calibri"/>
        </w:rPr>
        <w:t>nter a username and password – RECORD this information</w:t>
      </w:r>
    </w:p>
    <w:p w14:paraId="44C88AB6" w14:textId="77777777" w:rsidR="003674EF" w:rsidRPr="00CA57EC" w:rsidRDefault="003674EF" w:rsidP="0047602A">
      <w:pPr>
        <w:pStyle w:val="Step1"/>
        <w:rPr>
          <w:rFonts w:eastAsia="Calibri"/>
        </w:rPr>
      </w:pPr>
      <w:r w:rsidRPr="00CA57EC">
        <w:rPr>
          <w:rFonts w:eastAsia="Calibri"/>
        </w:rPr>
        <w:t xml:space="preserve">Leave the Federate this Node Later option unchecked, and </w:t>
      </w:r>
      <w:r w:rsidR="00810118" w:rsidRPr="00CA57EC">
        <w:rPr>
          <w:rFonts w:eastAsia="Calibri"/>
        </w:rPr>
        <w:t>click</w:t>
      </w:r>
      <w:r w:rsidRPr="00CA57EC">
        <w:rPr>
          <w:rFonts w:eastAsia="Calibri"/>
        </w:rPr>
        <w:t xml:space="preserve"> “Next”</w:t>
      </w:r>
    </w:p>
    <w:p w14:paraId="44C88AB7" w14:textId="77777777" w:rsidR="003674EF" w:rsidRPr="00CA57EC" w:rsidRDefault="003674EF" w:rsidP="0047602A">
      <w:pPr>
        <w:pStyle w:val="Step1"/>
        <w:rPr>
          <w:rFonts w:eastAsia="Calibri"/>
        </w:rPr>
      </w:pPr>
      <w:r w:rsidRPr="00CA57EC">
        <w:rPr>
          <w:rFonts w:eastAsia="Calibri"/>
        </w:rPr>
        <w:t xml:space="preserve">In the Security Certificate (Part 1) screen, just </w:t>
      </w:r>
      <w:r w:rsidR="00810118" w:rsidRPr="00CA57EC">
        <w:rPr>
          <w:rFonts w:eastAsia="Calibri"/>
        </w:rPr>
        <w:t>click</w:t>
      </w:r>
      <w:r w:rsidRPr="00CA57EC">
        <w:rPr>
          <w:rFonts w:eastAsia="Calibri"/>
        </w:rPr>
        <w:t xml:space="preserve"> Next button.</w:t>
      </w:r>
    </w:p>
    <w:p w14:paraId="44C88AB8" w14:textId="77777777" w:rsidR="003674EF" w:rsidRPr="00CA57EC" w:rsidRDefault="003674EF" w:rsidP="0047602A">
      <w:pPr>
        <w:pStyle w:val="Step1"/>
        <w:rPr>
          <w:rFonts w:eastAsia="Calibri"/>
        </w:rPr>
      </w:pPr>
      <w:r w:rsidRPr="00CA57EC">
        <w:rPr>
          <w:rFonts w:eastAsia="Calibri"/>
        </w:rPr>
        <w:t xml:space="preserve">In the Security Certificate (Part 2) screen, just </w:t>
      </w:r>
      <w:r w:rsidR="00810118" w:rsidRPr="00CA57EC">
        <w:rPr>
          <w:rFonts w:eastAsia="Calibri"/>
        </w:rPr>
        <w:t>click</w:t>
      </w:r>
      <w:r w:rsidRPr="00CA57EC">
        <w:rPr>
          <w:rFonts w:eastAsia="Calibri"/>
        </w:rPr>
        <w:t xml:space="preserve"> the Next button.</w:t>
      </w:r>
    </w:p>
    <w:p w14:paraId="44C88AB9" w14:textId="77777777" w:rsidR="003674EF" w:rsidRPr="00CA57EC" w:rsidRDefault="003674EF" w:rsidP="0047602A">
      <w:pPr>
        <w:pStyle w:val="Step1"/>
        <w:rPr>
          <w:rFonts w:eastAsia="Calibri"/>
        </w:rPr>
      </w:pPr>
      <w:r w:rsidRPr="00CA57EC">
        <w:rPr>
          <w:rFonts w:eastAsia="Calibri"/>
        </w:rPr>
        <w:t>In the Port Values Assignment screen,</w:t>
      </w:r>
      <w:r w:rsidR="00982F89" w:rsidRPr="00CA57EC">
        <w:rPr>
          <w:rFonts w:eastAsia="Calibri"/>
        </w:rPr>
        <w:t xml:space="preserve"> </w:t>
      </w:r>
      <w:r w:rsidRPr="00CA57EC">
        <w:rPr>
          <w:rFonts w:eastAsia="Calibri"/>
        </w:rPr>
        <w:t>Normally, you can just click Next.</w:t>
      </w:r>
      <w:r w:rsidR="00982F89" w:rsidRPr="00CA57EC">
        <w:rPr>
          <w:rFonts w:eastAsia="Calibri"/>
        </w:rPr>
        <w:t xml:space="preserve"> </w:t>
      </w:r>
      <w:r w:rsidRPr="00CA57EC">
        <w:rPr>
          <w:rFonts w:eastAsia="Calibri"/>
        </w:rPr>
        <w:t xml:space="preserve">If there is a port conflict, make sure to change the value based on the Recommended Port Values. </w:t>
      </w:r>
      <w:r w:rsidR="00810118" w:rsidRPr="00CA57EC">
        <w:rPr>
          <w:rFonts w:eastAsia="Calibri"/>
        </w:rPr>
        <w:t>Click</w:t>
      </w:r>
      <w:r w:rsidRPr="00CA57EC">
        <w:rPr>
          <w:rFonts w:eastAsia="Calibri"/>
        </w:rPr>
        <w:t xml:space="preserve"> Next button.</w:t>
      </w:r>
    </w:p>
    <w:p w14:paraId="44C88ABA" w14:textId="77777777" w:rsidR="003674EF" w:rsidRPr="00CA57EC" w:rsidRDefault="003674EF" w:rsidP="0047602A">
      <w:pPr>
        <w:pStyle w:val="Step1"/>
        <w:rPr>
          <w:rFonts w:eastAsia="Calibri"/>
        </w:rPr>
      </w:pPr>
      <w:r w:rsidRPr="00CA57EC">
        <w:rPr>
          <w:rFonts w:eastAsia="Calibri"/>
        </w:rPr>
        <w:t xml:space="preserve">On the Profile Creation Summary screen, </w:t>
      </w:r>
      <w:r w:rsidR="00810118" w:rsidRPr="00CA57EC">
        <w:rPr>
          <w:rFonts w:eastAsia="Calibri"/>
        </w:rPr>
        <w:t>click</w:t>
      </w:r>
      <w:r w:rsidRPr="00CA57EC">
        <w:rPr>
          <w:rFonts w:eastAsia="Calibri"/>
        </w:rPr>
        <w:t xml:space="preserve"> “Create” button to create the profile.</w:t>
      </w:r>
    </w:p>
    <w:p w14:paraId="44C88ABB" w14:textId="130277F9" w:rsidR="003674EF" w:rsidRPr="00CA57EC" w:rsidRDefault="003674EF" w:rsidP="0047602A">
      <w:pPr>
        <w:pStyle w:val="Step1"/>
        <w:rPr>
          <w:rFonts w:eastAsia="Calibri"/>
        </w:rPr>
      </w:pPr>
      <w:r w:rsidRPr="00CA57EC">
        <w:rPr>
          <w:rFonts w:eastAsia="Calibri"/>
        </w:rPr>
        <w:t xml:space="preserve">After the successful creation, </w:t>
      </w:r>
      <w:r w:rsidR="00810118" w:rsidRPr="00CA57EC">
        <w:rPr>
          <w:rFonts w:eastAsia="Calibri"/>
        </w:rPr>
        <w:t>click</w:t>
      </w:r>
      <w:r w:rsidRPr="00CA57EC">
        <w:rPr>
          <w:rFonts w:eastAsia="Calibri"/>
        </w:rPr>
        <w:t xml:space="preserve"> Finish button to launch the First Steps Console. The profile(s) should be seen from the Profile Manage</w:t>
      </w:r>
      <w:r w:rsidR="00646EEB">
        <w:rPr>
          <w:rFonts w:eastAsia="Calibri"/>
        </w:rPr>
        <w:t>ment Tool. Click Exit and also PORTAL</w:t>
      </w:r>
      <w:r w:rsidRPr="00CA57EC">
        <w:rPr>
          <w:rFonts w:eastAsia="Calibri"/>
        </w:rPr>
        <w:t xml:space="preserve"> the PMT.</w:t>
      </w:r>
    </w:p>
    <w:p w14:paraId="44C88ABC" w14:textId="77777777" w:rsidR="003674EF" w:rsidRPr="0047602A" w:rsidRDefault="003674EF" w:rsidP="0047602A">
      <w:pPr>
        <w:pStyle w:val="Heading4"/>
      </w:pPr>
      <w:r w:rsidRPr="00CA57EC">
        <w:t>FROM Remote WAS5 Server:</w:t>
      </w:r>
    </w:p>
    <w:p w14:paraId="44C88ABD" w14:textId="77777777" w:rsidR="003674EF" w:rsidRPr="0047602A" w:rsidRDefault="003674EF" w:rsidP="00986570">
      <w:pPr>
        <w:pStyle w:val="Step1"/>
        <w:numPr>
          <w:ilvl w:val="0"/>
          <w:numId w:val="114"/>
        </w:numPr>
        <w:ind w:left="900" w:hanging="540"/>
        <w:rPr>
          <w:rFonts w:eastAsia="Calibri"/>
        </w:rPr>
      </w:pPr>
      <w:r w:rsidRPr="0047602A">
        <w:rPr>
          <w:rFonts w:eastAsia="Calibri"/>
        </w:rPr>
        <w:t>Execute Firststeps.bat from</w:t>
      </w:r>
      <w:r w:rsidR="00982F89" w:rsidRPr="0047602A">
        <w:rPr>
          <w:rFonts w:eastAsia="Calibri"/>
        </w:rPr>
        <w:t xml:space="preserve"> </w:t>
      </w:r>
      <w:r w:rsidRPr="0047602A">
        <w:rPr>
          <w:rFonts w:eastAsia="Calibri"/>
        </w:rPr>
        <w:t>F:\DATA\IBM\WebSphere\AppServer\profiles\cell01_dmgr\firststeps directory.</w:t>
      </w:r>
    </w:p>
    <w:p w14:paraId="44C88ABE" w14:textId="77777777" w:rsidR="003674EF" w:rsidRPr="0047602A" w:rsidRDefault="00810118" w:rsidP="0047602A">
      <w:pPr>
        <w:pStyle w:val="Step1"/>
        <w:rPr>
          <w:rFonts w:eastAsia="Calibri"/>
        </w:rPr>
      </w:pPr>
      <w:r w:rsidRPr="0047602A">
        <w:rPr>
          <w:rFonts w:eastAsia="Calibri"/>
        </w:rPr>
        <w:t>Click</w:t>
      </w:r>
      <w:r w:rsidR="003674EF" w:rsidRPr="0047602A">
        <w:rPr>
          <w:rFonts w:eastAsia="Calibri"/>
        </w:rPr>
        <w:t xml:space="preserve"> the “Administrative console” and login to WAS console.</w:t>
      </w:r>
    </w:p>
    <w:p w14:paraId="44C88ABF" w14:textId="77777777" w:rsidR="003674EF" w:rsidRPr="0047602A" w:rsidRDefault="003674EF" w:rsidP="0047602A">
      <w:pPr>
        <w:pStyle w:val="Step1"/>
        <w:rPr>
          <w:rFonts w:eastAsia="Calibri"/>
        </w:rPr>
      </w:pPr>
      <w:r w:rsidRPr="0047602A">
        <w:rPr>
          <w:rFonts w:eastAsia="Calibri"/>
        </w:rPr>
        <w:t>From the Websphere Admin Console select</w:t>
      </w:r>
      <w:r w:rsidR="00982F89" w:rsidRPr="0047602A">
        <w:rPr>
          <w:rFonts w:eastAsia="Calibri"/>
        </w:rPr>
        <w:t xml:space="preserve"> </w:t>
      </w:r>
      <w:r w:rsidRPr="0047602A">
        <w:rPr>
          <w:rFonts w:eastAsia="Calibri"/>
        </w:rPr>
        <w:t xml:space="preserve">System administration </w:t>
      </w:r>
      <w:r w:rsidRPr="0047602A">
        <w:rPr>
          <w:rFonts w:eastAsia="Calibri"/>
        </w:rPr>
        <w:sym w:font="Wingdings" w:char="F0E0"/>
      </w:r>
      <w:r w:rsidRPr="0047602A">
        <w:rPr>
          <w:rFonts w:eastAsia="Calibri"/>
        </w:rPr>
        <w:t xml:space="preserve"> Nodes look to verify the nodes. In the right frame, you should see Nodes listed along with the Deployment Cell Manager.</w:t>
      </w:r>
    </w:p>
    <w:p w14:paraId="44C88AC0" w14:textId="77777777" w:rsidR="003674EF" w:rsidRPr="00220492" w:rsidRDefault="003674EF" w:rsidP="003674EF">
      <w:pPr>
        <w:pStyle w:val="Heading3"/>
        <w:rPr>
          <w:rFonts w:eastAsia="Calibri"/>
          <w:noProof/>
        </w:rPr>
      </w:pPr>
      <w:bookmarkStart w:id="145" w:name="_Toc400291140"/>
      <w:r w:rsidRPr="00220492">
        <w:rPr>
          <w:rFonts w:eastAsia="Calibri"/>
          <w:noProof/>
        </w:rPr>
        <w:t>WebSphere Server</w:t>
      </w:r>
      <w:r w:rsidR="00982F89">
        <w:rPr>
          <w:rFonts w:eastAsia="Calibri"/>
          <w:noProof/>
        </w:rPr>
        <w:t xml:space="preserve"> </w:t>
      </w:r>
      <w:r w:rsidRPr="00220492">
        <w:rPr>
          <w:rFonts w:eastAsia="Calibri"/>
          <w:noProof/>
        </w:rPr>
        <w:t>Creation: WAS 5 Server Portal</w:t>
      </w:r>
      <w:bookmarkEnd w:id="145"/>
    </w:p>
    <w:p w14:paraId="44C88AC1" w14:textId="77777777" w:rsidR="003674EF" w:rsidRPr="001F2223" w:rsidRDefault="003674EF" w:rsidP="00986570">
      <w:pPr>
        <w:pStyle w:val="Step1"/>
        <w:numPr>
          <w:ilvl w:val="0"/>
          <w:numId w:val="115"/>
        </w:numPr>
        <w:ind w:left="900" w:hanging="540"/>
        <w:rPr>
          <w:rFonts w:eastAsia="Calibri"/>
        </w:rPr>
      </w:pPr>
      <w:r w:rsidRPr="001F2223">
        <w:rPr>
          <w:rFonts w:eastAsia="Calibri"/>
        </w:rPr>
        <w:t>From the Administrative Console - (F:\Data\IBM\WebSphere\AppServer\profiles\cell01_dmgr\firststeps\firststeps.bat)</w:t>
      </w:r>
      <w:r w:rsidR="001F2223" w:rsidRPr="001F2223">
        <w:rPr>
          <w:rFonts w:eastAsia="Calibri"/>
        </w:rPr>
        <w:t>, u</w:t>
      </w:r>
      <w:r w:rsidRPr="001F2223">
        <w:rPr>
          <w:rFonts w:eastAsia="Calibri"/>
        </w:rPr>
        <w:t>se the account and password supplied during profile creation.</w:t>
      </w:r>
    </w:p>
    <w:p w14:paraId="44C88AC2" w14:textId="77777777" w:rsidR="003674EF" w:rsidRPr="001F2223" w:rsidRDefault="003674EF" w:rsidP="00986570">
      <w:pPr>
        <w:pStyle w:val="Step1"/>
        <w:numPr>
          <w:ilvl w:val="0"/>
          <w:numId w:val="115"/>
        </w:numPr>
        <w:ind w:left="900" w:hanging="540"/>
        <w:rPr>
          <w:rFonts w:eastAsia="Calibri"/>
        </w:rPr>
      </w:pPr>
      <w:r w:rsidRPr="001F2223">
        <w:rPr>
          <w:rFonts w:eastAsia="Calibri"/>
        </w:rPr>
        <w:t xml:space="preserve">From Servers </w:t>
      </w:r>
      <w:r w:rsidRPr="001F2223">
        <w:rPr>
          <w:rFonts w:eastAsia="Calibri"/>
        </w:rPr>
        <w:sym w:font="Wingdings" w:char="F0E0"/>
      </w:r>
      <w:r w:rsidRPr="001F2223">
        <w:rPr>
          <w:rFonts w:eastAsia="Calibri"/>
        </w:rPr>
        <w:t xml:space="preserve"> Server Types </w:t>
      </w:r>
      <w:r w:rsidRPr="001F2223">
        <w:rPr>
          <w:rFonts w:eastAsia="Calibri"/>
        </w:rPr>
        <w:sym w:font="Wingdings" w:char="F0E0"/>
      </w:r>
      <w:r w:rsidRPr="001F2223">
        <w:rPr>
          <w:rFonts w:eastAsia="Calibri"/>
        </w:rPr>
        <w:t xml:space="preserve"> Websphere application servers and </w:t>
      </w:r>
      <w:r w:rsidR="00810118" w:rsidRPr="001F2223">
        <w:rPr>
          <w:rFonts w:eastAsia="Calibri"/>
        </w:rPr>
        <w:t>click</w:t>
      </w:r>
      <w:r w:rsidRPr="001F2223">
        <w:rPr>
          <w:rFonts w:eastAsia="Calibri"/>
        </w:rPr>
        <w:t xml:space="preserve"> New button in the right frame.</w:t>
      </w:r>
    </w:p>
    <w:p w14:paraId="44C88AC3" w14:textId="77777777" w:rsidR="003674EF" w:rsidRPr="001F2223" w:rsidRDefault="003674EF" w:rsidP="00986570">
      <w:pPr>
        <w:pStyle w:val="Step1"/>
        <w:numPr>
          <w:ilvl w:val="0"/>
          <w:numId w:val="115"/>
        </w:numPr>
        <w:ind w:left="900" w:hanging="540"/>
        <w:rPr>
          <w:rFonts w:eastAsia="Calibri"/>
        </w:rPr>
      </w:pPr>
      <w:r w:rsidRPr="001F2223">
        <w:rPr>
          <w:rFonts w:eastAsia="Calibri"/>
        </w:rPr>
        <w:t>Select the first Node – “SRVLPSPORTALNode01” from the dropdown and add</w:t>
      </w:r>
      <w:r w:rsidR="00982F89" w:rsidRPr="001F2223">
        <w:rPr>
          <w:rFonts w:eastAsia="Calibri"/>
        </w:rPr>
        <w:t xml:space="preserve"> </w:t>
      </w:r>
      <w:r w:rsidRPr="001F2223">
        <w:rPr>
          <w:rFonts w:eastAsia="Calibri"/>
        </w:rPr>
        <w:t xml:space="preserve"> “LPSPORTALServer01”</w:t>
      </w:r>
    </w:p>
    <w:p w14:paraId="44C88AC4" w14:textId="77777777" w:rsidR="003674EF" w:rsidRPr="001F2223" w:rsidRDefault="003674EF" w:rsidP="00986570">
      <w:pPr>
        <w:pStyle w:val="Step1"/>
        <w:numPr>
          <w:ilvl w:val="0"/>
          <w:numId w:val="115"/>
        </w:numPr>
        <w:ind w:left="900" w:hanging="540"/>
        <w:rPr>
          <w:rFonts w:eastAsia="Calibri"/>
        </w:rPr>
      </w:pPr>
      <w:r w:rsidRPr="001F2223">
        <w:rPr>
          <w:rFonts w:eastAsia="Calibri"/>
        </w:rPr>
        <w:t xml:space="preserve">In Server template screen– select the default option and </w:t>
      </w:r>
      <w:r w:rsidR="00810118" w:rsidRPr="001F2223">
        <w:rPr>
          <w:rFonts w:eastAsia="Calibri"/>
        </w:rPr>
        <w:t>click</w:t>
      </w:r>
      <w:r w:rsidRPr="001F2223">
        <w:rPr>
          <w:rFonts w:eastAsia="Calibri"/>
        </w:rPr>
        <w:t xml:space="preserve"> the Next button.</w:t>
      </w:r>
    </w:p>
    <w:p w14:paraId="44C88AC5" w14:textId="77777777" w:rsidR="003674EF" w:rsidRPr="001F2223" w:rsidRDefault="003674EF" w:rsidP="00986570">
      <w:pPr>
        <w:pStyle w:val="Step1"/>
        <w:numPr>
          <w:ilvl w:val="0"/>
          <w:numId w:val="115"/>
        </w:numPr>
        <w:ind w:left="900" w:hanging="540"/>
        <w:rPr>
          <w:rFonts w:eastAsia="Calibri"/>
        </w:rPr>
      </w:pPr>
      <w:r w:rsidRPr="001F2223">
        <w:rPr>
          <w:rFonts w:eastAsia="Calibri"/>
        </w:rPr>
        <w:t xml:space="preserve">In the Server Specific Properties screen (shown above) – leave the “Generate Unique Ports” option checked and </w:t>
      </w:r>
      <w:r w:rsidR="00810118" w:rsidRPr="001F2223">
        <w:rPr>
          <w:rFonts w:eastAsia="Calibri"/>
        </w:rPr>
        <w:t>click</w:t>
      </w:r>
      <w:r w:rsidRPr="001F2223">
        <w:rPr>
          <w:rFonts w:eastAsia="Calibri"/>
        </w:rPr>
        <w:t xml:space="preserve"> Next button.</w:t>
      </w:r>
    </w:p>
    <w:p w14:paraId="44C88AC6" w14:textId="77777777" w:rsidR="003674EF" w:rsidRPr="001F2223" w:rsidRDefault="00810118" w:rsidP="00986570">
      <w:pPr>
        <w:pStyle w:val="Step1"/>
        <w:numPr>
          <w:ilvl w:val="0"/>
          <w:numId w:val="115"/>
        </w:numPr>
        <w:ind w:left="900" w:hanging="540"/>
        <w:rPr>
          <w:rFonts w:eastAsia="Calibri"/>
        </w:rPr>
      </w:pPr>
      <w:r w:rsidRPr="001F2223">
        <w:rPr>
          <w:rFonts w:eastAsia="Calibri"/>
        </w:rPr>
        <w:t>Click</w:t>
      </w:r>
      <w:r w:rsidR="003674EF" w:rsidRPr="001F2223">
        <w:rPr>
          <w:rFonts w:eastAsia="Calibri"/>
        </w:rPr>
        <w:t xml:space="preserve"> the Finish button in Confirm new server screen (shown above) to create the server. </w:t>
      </w:r>
    </w:p>
    <w:p w14:paraId="44C88AC7" w14:textId="77777777" w:rsidR="003674EF" w:rsidRPr="001F2223" w:rsidRDefault="003674EF" w:rsidP="00986570">
      <w:pPr>
        <w:pStyle w:val="Step1"/>
        <w:numPr>
          <w:ilvl w:val="0"/>
          <w:numId w:val="115"/>
        </w:numPr>
        <w:ind w:left="900" w:hanging="540"/>
        <w:rPr>
          <w:rFonts w:eastAsia="Calibri"/>
        </w:rPr>
      </w:pPr>
      <w:r w:rsidRPr="001F2223">
        <w:rPr>
          <w:rFonts w:eastAsia="Calibri"/>
        </w:rPr>
        <w:t xml:space="preserve">The Application Server is now listed. Now </w:t>
      </w:r>
      <w:r w:rsidR="00810118" w:rsidRPr="001F2223">
        <w:rPr>
          <w:rFonts w:eastAsia="Calibri"/>
        </w:rPr>
        <w:t>click</w:t>
      </w:r>
      <w:r w:rsidRPr="001F2223">
        <w:rPr>
          <w:rFonts w:eastAsia="Calibri"/>
        </w:rPr>
        <w:t xml:space="preserve"> the Save link in the messages block for the changes to be reflected in the Master Configuration file.</w:t>
      </w:r>
    </w:p>
    <w:p w14:paraId="44C88AC8" w14:textId="77777777" w:rsidR="003674EF" w:rsidRPr="001F2223" w:rsidRDefault="003674EF" w:rsidP="00986570">
      <w:pPr>
        <w:pStyle w:val="Step1"/>
        <w:numPr>
          <w:ilvl w:val="0"/>
          <w:numId w:val="115"/>
        </w:numPr>
        <w:ind w:left="900" w:hanging="540"/>
        <w:rPr>
          <w:rFonts w:eastAsia="Calibri"/>
        </w:rPr>
      </w:pPr>
      <w:r w:rsidRPr="001F2223">
        <w:rPr>
          <w:rFonts w:eastAsia="Calibri"/>
        </w:rPr>
        <w:t>Select the Application Server – “LPSPORTALServer01”</w:t>
      </w:r>
      <w:r w:rsidR="00982F89" w:rsidRPr="001F2223">
        <w:rPr>
          <w:rFonts w:eastAsia="Calibri"/>
        </w:rPr>
        <w:t xml:space="preserve"> </w:t>
      </w:r>
      <w:r w:rsidRPr="001F2223">
        <w:rPr>
          <w:rFonts w:eastAsia="Calibri"/>
        </w:rPr>
        <w:t>link and in the Configuration screen change the following</w:t>
      </w:r>
    </w:p>
    <w:p w14:paraId="44C88AC9" w14:textId="77777777" w:rsidR="003674EF" w:rsidRPr="001F2223" w:rsidRDefault="003674EF" w:rsidP="00BB6154">
      <w:pPr>
        <w:pStyle w:val="Step1"/>
      </w:pPr>
      <w:r w:rsidRPr="001F2223">
        <w:t>Check Parallel Start option</w:t>
      </w:r>
    </w:p>
    <w:p w14:paraId="44C88ACA" w14:textId="77777777" w:rsidR="003674EF" w:rsidRPr="001F2223" w:rsidRDefault="003674EF" w:rsidP="00BB6154">
      <w:pPr>
        <w:pStyle w:val="Step1"/>
      </w:pPr>
      <w:r w:rsidRPr="001F2223">
        <w:t>Check Start components as needed option</w:t>
      </w:r>
    </w:p>
    <w:p w14:paraId="44C88ACB" w14:textId="77777777" w:rsidR="003674EF" w:rsidRPr="001F2223" w:rsidRDefault="003674EF" w:rsidP="00BB6154">
      <w:pPr>
        <w:pStyle w:val="Step1"/>
      </w:pPr>
      <w:r w:rsidRPr="001F2223">
        <w:t>Change the Class loader Policy as Multiple</w:t>
      </w:r>
    </w:p>
    <w:p w14:paraId="44C88ACC" w14:textId="77777777" w:rsidR="003674EF" w:rsidRPr="001F2223" w:rsidRDefault="00810118" w:rsidP="00986570">
      <w:pPr>
        <w:pStyle w:val="Step1"/>
        <w:numPr>
          <w:ilvl w:val="0"/>
          <w:numId w:val="115"/>
        </w:numPr>
        <w:ind w:left="900" w:hanging="540"/>
        <w:rPr>
          <w:rFonts w:eastAsia="Calibri"/>
        </w:rPr>
      </w:pPr>
      <w:r w:rsidRPr="001F2223">
        <w:rPr>
          <w:rFonts w:eastAsia="Calibri"/>
        </w:rPr>
        <w:t>Click</w:t>
      </w:r>
      <w:r w:rsidR="003674EF" w:rsidRPr="001F2223">
        <w:rPr>
          <w:rFonts w:eastAsia="Calibri"/>
        </w:rPr>
        <w:t xml:space="preserve"> Apply button and then subsequently Save link to reflect the changes in the Master Configuration file.</w:t>
      </w:r>
    </w:p>
    <w:p w14:paraId="44C88ACD" w14:textId="77777777" w:rsidR="003674EF" w:rsidRPr="001F2223" w:rsidRDefault="00810118" w:rsidP="00986570">
      <w:pPr>
        <w:pStyle w:val="Step1"/>
        <w:numPr>
          <w:ilvl w:val="0"/>
          <w:numId w:val="115"/>
        </w:numPr>
        <w:ind w:left="900" w:hanging="540"/>
        <w:rPr>
          <w:rFonts w:eastAsia="Calibri"/>
        </w:rPr>
      </w:pPr>
      <w:r w:rsidRPr="001F2223">
        <w:rPr>
          <w:rFonts w:eastAsia="Calibri"/>
        </w:rPr>
        <w:t>Click</w:t>
      </w:r>
      <w:r w:rsidR="003674EF" w:rsidRPr="001F2223">
        <w:rPr>
          <w:rFonts w:eastAsia="Calibri"/>
        </w:rPr>
        <w:t xml:space="preserve"> the Application Server , Server Infrastructure </w:t>
      </w:r>
      <w:r w:rsidR="003674EF" w:rsidRPr="001F2223">
        <w:rPr>
          <w:rFonts w:eastAsia="Calibri"/>
        </w:rPr>
        <w:sym w:font="Wingdings" w:char="F0E0"/>
      </w:r>
      <w:r w:rsidR="003674EF" w:rsidRPr="001F2223">
        <w:rPr>
          <w:rFonts w:eastAsia="Calibri"/>
        </w:rPr>
        <w:t xml:space="preserve"> Java and Process Management </w:t>
      </w:r>
      <w:r w:rsidR="003674EF" w:rsidRPr="001F2223">
        <w:rPr>
          <w:rFonts w:eastAsia="Calibri"/>
        </w:rPr>
        <w:sym w:font="Wingdings" w:char="F0E0"/>
      </w:r>
      <w:r w:rsidR="003674EF" w:rsidRPr="001F2223">
        <w:rPr>
          <w:rFonts w:eastAsia="Calibri"/>
        </w:rPr>
        <w:t xml:space="preserve"> Process definition, Java Virtual Machine</w:t>
      </w:r>
      <w:r w:rsidR="00982F89" w:rsidRPr="001F2223">
        <w:rPr>
          <w:rFonts w:eastAsia="Calibri"/>
        </w:rPr>
        <w:t xml:space="preserve"> </w:t>
      </w:r>
      <w:r w:rsidR="003674EF" w:rsidRPr="001F2223">
        <w:rPr>
          <w:rFonts w:eastAsia="Calibri"/>
        </w:rPr>
        <w:t xml:space="preserve"> </w:t>
      </w:r>
    </w:p>
    <w:p w14:paraId="44C88ACE" w14:textId="77777777" w:rsidR="003674EF" w:rsidRPr="001F2223" w:rsidRDefault="003674EF" w:rsidP="00BB6154">
      <w:pPr>
        <w:pStyle w:val="Step1"/>
      </w:pPr>
      <w:r w:rsidRPr="001F2223">
        <w:t xml:space="preserve">Change the Classpath </w:t>
      </w:r>
    </w:p>
    <w:p w14:paraId="44C88ACF" w14:textId="77777777" w:rsidR="003674EF" w:rsidRPr="001F2223" w:rsidRDefault="003674EF" w:rsidP="001F2223">
      <w:pPr>
        <w:pStyle w:val="Bullet3"/>
        <w:rPr>
          <w:rFonts w:eastAsia="Calibri"/>
        </w:rPr>
      </w:pPr>
      <w:r w:rsidRPr="001F2223">
        <w:rPr>
          <w:rFonts w:eastAsia="Calibri"/>
        </w:rPr>
        <w:t>F:\Data\IBM\WebSphere\AppServer\profiles\SRVLPSPORTALNode01</w:t>
      </w:r>
    </w:p>
    <w:p w14:paraId="30449A89" w14:textId="52E952DC" w:rsidR="00BB6154" w:rsidRDefault="00BB6154" w:rsidP="00BB6154">
      <w:pPr>
        <w:pStyle w:val="Step1"/>
      </w:pPr>
      <w:r w:rsidRPr="00BB6154">
        <w:rPr>
          <w:rFonts w:asciiTheme="minorHAnsi" w:hAnsiTheme="minorHAnsi"/>
        </w:rPr>
        <w:t>Check the</w:t>
      </w:r>
      <w:r w:rsidRPr="00BB6154">
        <w:rPr>
          <w:rStyle w:val="apple-converted-space"/>
          <w:rFonts w:asciiTheme="minorHAnsi" w:hAnsiTheme="minorHAnsi" w:cs="Arial"/>
          <w:color w:val="333333"/>
        </w:rPr>
        <w:t> </w:t>
      </w:r>
      <w:r w:rsidRPr="00BB6154">
        <w:rPr>
          <w:rFonts w:asciiTheme="minorHAnsi" w:hAnsiTheme="minorHAnsi"/>
          <w:bdr w:val="none" w:sz="0" w:space="0" w:color="auto" w:frame="1"/>
        </w:rPr>
        <w:t>Verbose Garbage Collection</w:t>
      </w:r>
      <w:r w:rsidRPr="00BB6154">
        <w:rPr>
          <w:rStyle w:val="apple-converted-space"/>
          <w:rFonts w:asciiTheme="minorHAnsi" w:hAnsiTheme="minorHAnsi" w:cs="Arial"/>
          <w:color w:val="333333"/>
        </w:rPr>
        <w:t> </w:t>
      </w:r>
      <w:r w:rsidRPr="00BB6154">
        <w:rPr>
          <w:rFonts w:asciiTheme="minorHAnsi" w:hAnsiTheme="minorHAnsi"/>
        </w:rPr>
        <w:t>box</w:t>
      </w:r>
    </w:p>
    <w:p w14:paraId="44C88AD0" w14:textId="77777777" w:rsidR="003674EF" w:rsidRPr="001F2223" w:rsidRDefault="003674EF" w:rsidP="00BB6154">
      <w:pPr>
        <w:pStyle w:val="Step1"/>
      </w:pPr>
      <w:r w:rsidRPr="001F2223">
        <w:t>Change the Initial Heap size :</w:t>
      </w:r>
      <w:r w:rsidRPr="001F2223">
        <w:rPr>
          <w:rFonts w:eastAsiaTheme="minorHAnsi"/>
        </w:rPr>
        <w:t xml:space="preserve"> </w:t>
      </w:r>
      <w:r w:rsidRPr="001F2223">
        <w:t>1024</w:t>
      </w:r>
    </w:p>
    <w:p w14:paraId="44C88AD1" w14:textId="77777777" w:rsidR="003674EF" w:rsidRPr="001F2223" w:rsidRDefault="003674EF" w:rsidP="00BB6154">
      <w:pPr>
        <w:pStyle w:val="Step1"/>
      </w:pPr>
      <w:r w:rsidRPr="001F2223">
        <w:t>Change the Maximum Heap size: 2048</w:t>
      </w:r>
    </w:p>
    <w:p w14:paraId="44C88AD2" w14:textId="77777777" w:rsidR="003674EF" w:rsidRPr="001F2223" w:rsidRDefault="003674EF" w:rsidP="00BB6154">
      <w:pPr>
        <w:pStyle w:val="Step1"/>
      </w:pPr>
      <w:r w:rsidRPr="001F2223">
        <w:t>Generic JVM Arguments: -Dsun.io.useCanonCaches=false -XX:MaxPermSize=128m -XX:NewSize=32m -XX:PermSize=32m -XX:+UseConcMarkSweepGC -XX:+UseParNewGC</w:t>
      </w:r>
    </w:p>
    <w:p w14:paraId="44C88AD3" w14:textId="77777777" w:rsidR="003674EF" w:rsidRDefault="00810118" w:rsidP="00986570">
      <w:pPr>
        <w:pStyle w:val="Step1"/>
        <w:numPr>
          <w:ilvl w:val="0"/>
          <w:numId w:val="115"/>
        </w:numPr>
        <w:ind w:left="900" w:hanging="540"/>
        <w:rPr>
          <w:rFonts w:eastAsia="Calibri"/>
        </w:rPr>
      </w:pPr>
      <w:r w:rsidRPr="001F2223">
        <w:rPr>
          <w:rFonts w:eastAsia="Calibri"/>
        </w:rPr>
        <w:t>Click</w:t>
      </w:r>
      <w:r w:rsidR="003674EF" w:rsidRPr="001F2223">
        <w:rPr>
          <w:rFonts w:eastAsia="Calibri"/>
        </w:rPr>
        <w:t xml:space="preserve"> Apply button and Save link to reflect the changes into the Master Configuration file.</w:t>
      </w:r>
    </w:p>
    <w:p w14:paraId="1D485C74" w14:textId="77777777" w:rsidR="003B2D5F" w:rsidRDefault="003B2D5F" w:rsidP="003B2D5F">
      <w:pPr>
        <w:pStyle w:val="Step1"/>
        <w:numPr>
          <w:ilvl w:val="0"/>
          <w:numId w:val="0"/>
        </w:numPr>
        <w:ind w:left="900"/>
        <w:rPr>
          <w:rFonts w:eastAsia="Calibri"/>
        </w:rPr>
      </w:pPr>
    </w:p>
    <w:p w14:paraId="71001165" w14:textId="7DD2D912" w:rsidR="003E12B2" w:rsidRDefault="0052243A" w:rsidP="003E12B2">
      <w:pPr>
        <w:pStyle w:val="Heading3"/>
        <w:rPr>
          <w:rFonts w:eastAsia="Calibri"/>
          <w:noProof/>
        </w:rPr>
      </w:pPr>
      <w:r>
        <w:rPr>
          <w:rFonts w:eastAsia="Calibri"/>
          <w:noProof/>
        </w:rPr>
        <w:t>Shared Libraries</w:t>
      </w:r>
      <w:r w:rsidR="003E12B2" w:rsidRPr="00FB5A05">
        <w:rPr>
          <w:rFonts w:eastAsia="Calibri"/>
          <w:noProof/>
        </w:rPr>
        <w:t>: WAS</w:t>
      </w:r>
      <w:r w:rsidR="003E12B2">
        <w:rPr>
          <w:rFonts w:eastAsia="Calibri"/>
          <w:noProof/>
        </w:rPr>
        <w:t>5</w:t>
      </w:r>
      <w:r w:rsidR="003E12B2" w:rsidRPr="00FB5A05">
        <w:rPr>
          <w:rFonts w:eastAsia="Calibri"/>
          <w:noProof/>
        </w:rPr>
        <w:t xml:space="preserve"> Server </w:t>
      </w:r>
      <w:r w:rsidR="003E12B2">
        <w:rPr>
          <w:rFonts w:eastAsia="Calibri"/>
          <w:noProof/>
        </w:rPr>
        <w:t>– PORTAL</w:t>
      </w:r>
    </w:p>
    <w:p w14:paraId="5FA76D09" w14:textId="77777777" w:rsidR="00BC6A7E" w:rsidRDefault="00BC6A7E" w:rsidP="00045270">
      <w:pPr>
        <w:pStyle w:val="ListParagraph"/>
        <w:numPr>
          <w:ilvl w:val="0"/>
          <w:numId w:val="219"/>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350ECE95" w14:textId="74023474" w:rsidR="00BC6A7E" w:rsidRPr="00596631" w:rsidRDefault="00BC6A7E" w:rsidP="00045270">
      <w:pPr>
        <w:pStyle w:val="ListParagraph"/>
        <w:numPr>
          <w:ilvl w:val="0"/>
          <w:numId w:val="219"/>
        </w:numPr>
      </w:pPr>
      <w:r>
        <w:rPr>
          <w:rFonts w:asciiTheme="minorHAnsi" w:hAnsiTheme="minorHAnsi" w:cstheme="minorHAnsi"/>
          <w:sz w:val="18"/>
          <w:szCs w:val="18"/>
        </w:rPr>
        <w:t>Delete all other libraries except PORTAL</w:t>
      </w:r>
      <w:r w:rsidR="00B34334">
        <w:rPr>
          <w:rFonts w:asciiTheme="minorHAnsi" w:hAnsiTheme="minorHAnsi" w:cstheme="minorHAnsi"/>
          <w:sz w:val="18"/>
          <w:szCs w:val="18"/>
        </w:rPr>
        <w:t xml:space="preserve"> and was_generated_keystore.jks</w:t>
      </w:r>
    </w:p>
    <w:p w14:paraId="782479A6" w14:textId="4BF17A81" w:rsidR="00596631" w:rsidRDefault="00596631" w:rsidP="00596631">
      <w:pPr>
        <w:pStyle w:val="ListParagraph"/>
        <w:numPr>
          <w:ilvl w:val="0"/>
          <w:numId w:val="219"/>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Portal_Library</w:t>
      </w:r>
    </w:p>
    <w:p w14:paraId="2A5BBAC2" w14:textId="62F308F8" w:rsidR="00596631" w:rsidRPr="00633171" w:rsidRDefault="00596631" w:rsidP="00596631">
      <w:pPr>
        <w:pStyle w:val="ListParagraph"/>
        <w:numPr>
          <w:ilvl w:val="0"/>
          <w:numId w:val="219"/>
        </w:numPr>
        <w:rPr>
          <w:rFonts w:asciiTheme="minorHAnsi" w:hAnsiTheme="minorHAnsi" w:cstheme="minorHAnsi"/>
          <w:sz w:val="18"/>
          <w:szCs w:val="18"/>
        </w:rPr>
      </w:pPr>
      <w:r>
        <w:rPr>
          <w:rFonts w:asciiTheme="minorHAnsi" w:hAnsiTheme="minorHAnsi" w:cstheme="minorHAnsi"/>
          <w:sz w:val="18"/>
          <w:szCs w:val="18"/>
        </w:rPr>
        <w:t>Verify xercesImpl.jar is removed from the Portal_Library</w:t>
      </w:r>
    </w:p>
    <w:p w14:paraId="15D1841F" w14:textId="77777777" w:rsidR="003E12B2" w:rsidRDefault="003E12B2" w:rsidP="00045270">
      <w:pPr>
        <w:pStyle w:val="ListParagraph"/>
        <w:numPr>
          <w:ilvl w:val="0"/>
          <w:numId w:val="219"/>
        </w:numPr>
      </w:pPr>
      <w:r w:rsidRPr="00AD7F5F">
        <w:t xml:space="preserve">From the WebSphere admin console – Select: Environment </w:t>
      </w:r>
      <w:r w:rsidRPr="00AD7F5F">
        <w:sym w:font="Wingdings" w:char="F0E0"/>
      </w:r>
      <w:r w:rsidRPr="00AD7F5F">
        <w:t xml:space="preserve"> Shared libraries</w:t>
      </w:r>
    </w:p>
    <w:p w14:paraId="21C6550F" w14:textId="77777777" w:rsidR="003E12B2" w:rsidRDefault="003E12B2" w:rsidP="00045270">
      <w:pPr>
        <w:pStyle w:val="ListParagraph"/>
        <w:numPr>
          <w:ilvl w:val="0"/>
          <w:numId w:val="219"/>
        </w:numPr>
      </w:pPr>
      <w:r>
        <w:t>Select the appropriate app, node and server from the dropdown list</w:t>
      </w:r>
    </w:p>
    <w:p w14:paraId="50B9D1FA" w14:textId="5334AB05" w:rsidR="003E12B2" w:rsidRDefault="003E12B2" w:rsidP="003E12B2">
      <w:pPr>
        <w:pStyle w:val="ListParagraph"/>
        <w:ind w:left="1440"/>
      </w:pPr>
      <w:r>
        <w:rPr>
          <w:noProof/>
        </w:rPr>
        <w:drawing>
          <wp:inline distT="0" distB="0" distL="0" distR="0" wp14:anchorId="766B3CF7" wp14:editId="13595EB6">
            <wp:extent cx="3038475" cy="28209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38475" cy="2820956"/>
                    </a:xfrm>
                    <a:prstGeom prst="rect">
                      <a:avLst/>
                    </a:prstGeom>
                  </pic:spPr>
                </pic:pic>
              </a:graphicData>
            </a:graphic>
          </wp:inline>
        </w:drawing>
      </w:r>
    </w:p>
    <w:p w14:paraId="03B94023" w14:textId="77777777" w:rsidR="003E12B2" w:rsidRDefault="003E12B2" w:rsidP="00045270">
      <w:pPr>
        <w:pStyle w:val="ListParagraph"/>
        <w:numPr>
          <w:ilvl w:val="0"/>
          <w:numId w:val="219"/>
        </w:numPr>
      </w:pPr>
      <w:r>
        <w:t>Select New</w:t>
      </w:r>
    </w:p>
    <w:p w14:paraId="74DE29CC" w14:textId="77777777" w:rsidR="003E12B2" w:rsidRDefault="003E12B2" w:rsidP="00045270">
      <w:pPr>
        <w:pStyle w:val="ListParagraph"/>
        <w:numPr>
          <w:ilvl w:val="0"/>
          <w:numId w:val="219"/>
        </w:numPr>
      </w:pPr>
      <w:r>
        <w:t>Enter the following:</w:t>
      </w:r>
    </w:p>
    <w:p w14:paraId="09F661F6" w14:textId="3EAD85A3" w:rsidR="003E12B2" w:rsidRPr="00633171" w:rsidRDefault="003E12B2" w:rsidP="00045270">
      <w:pPr>
        <w:pStyle w:val="ListParagraph"/>
        <w:numPr>
          <w:ilvl w:val="1"/>
          <w:numId w:val="219"/>
        </w:numPr>
      </w:pPr>
      <w:r>
        <w:t xml:space="preserve">Name = </w:t>
      </w:r>
      <w:r>
        <w:rPr>
          <w:rFonts w:eastAsia="Times New Roman"/>
          <w:color w:val="000000"/>
          <w:szCs w:val="18"/>
        </w:rPr>
        <w:t>PORTAL</w:t>
      </w:r>
      <w:r w:rsidRPr="00AD7F5F">
        <w:rPr>
          <w:rFonts w:eastAsia="Times New Roman"/>
          <w:color w:val="000000"/>
          <w:szCs w:val="18"/>
        </w:rPr>
        <w:t>_SHARED_LIBRARY_NODE01</w:t>
      </w:r>
    </w:p>
    <w:p w14:paraId="4C18CEBE" w14:textId="6D21B318" w:rsidR="003E12B2" w:rsidRPr="006A73B8" w:rsidRDefault="003E12B2" w:rsidP="00045270">
      <w:pPr>
        <w:pStyle w:val="ListParagraph"/>
        <w:numPr>
          <w:ilvl w:val="1"/>
          <w:numId w:val="219"/>
        </w:numPr>
      </w:pPr>
      <w:r>
        <w:rPr>
          <w:rFonts w:eastAsia="Times New Roman"/>
          <w:color w:val="000000"/>
          <w:szCs w:val="18"/>
        </w:rPr>
        <w:t xml:space="preserve">Classpath = </w:t>
      </w:r>
      <w:r w:rsidRPr="00AD7F5F">
        <w:rPr>
          <w:rFonts w:eastAsia="Times New Roman"/>
          <w:color w:val="000000"/>
          <w:szCs w:val="18"/>
        </w:rPr>
        <w:t>F</w:t>
      </w:r>
      <w:r>
        <w:rPr>
          <w:rFonts w:eastAsia="Times New Roman"/>
          <w:color w:val="000000"/>
          <w:szCs w:val="18"/>
        </w:rPr>
        <w:t>:\WEBSPHERE_SHARED_LIBRARIES\PORTAL</w:t>
      </w:r>
      <w:r w:rsidRPr="00AD7F5F">
        <w:rPr>
          <w:rFonts w:eastAsia="Times New Roman"/>
          <w:color w:val="000000"/>
          <w:szCs w:val="18"/>
        </w:rPr>
        <w:t>_LIBRARY</w:t>
      </w:r>
    </w:p>
    <w:p w14:paraId="6EC02796" w14:textId="77777777" w:rsidR="003E12B2" w:rsidRDefault="003E12B2" w:rsidP="00045270">
      <w:pPr>
        <w:pStyle w:val="ListParagraph"/>
        <w:numPr>
          <w:ilvl w:val="0"/>
          <w:numId w:val="219"/>
        </w:numPr>
      </w:pPr>
      <w:r>
        <w:t>Click Apply and Save</w:t>
      </w:r>
    </w:p>
    <w:p w14:paraId="604EA38D" w14:textId="77777777" w:rsidR="00866922" w:rsidRDefault="00866922" w:rsidP="00866922">
      <w:pPr>
        <w:pStyle w:val="ListParagraph"/>
        <w:numPr>
          <w:ilvl w:val="0"/>
          <w:numId w:val="219"/>
        </w:numPr>
      </w:pPr>
      <w:r>
        <w:t>Select New</w:t>
      </w:r>
    </w:p>
    <w:p w14:paraId="43E53DFA" w14:textId="77777777" w:rsidR="00866922" w:rsidRDefault="00866922" w:rsidP="00866922">
      <w:pPr>
        <w:pStyle w:val="ListParagraph"/>
        <w:numPr>
          <w:ilvl w:val="0"/>
          <w:numId w:val="219"/>
        </w:numPr>
      </w:pPr>
      <w:r>
        <w:t>Enter the following:</w:t>
      </w:r>
    </w:p>
    <w:p w14:paraId="4C876CEC" w14:textId="1B5D9BEE" w:rsidR="00866922" w:rsidRPr="00633171" w:rsidRDefault="00866922" w:rsidP="00866922">
      <w:pPr>
        <w:pStyle w:val="ListParagraph"/>
        <w:numPr>
          <w:ilvl w:val="1"/>
          <w:numId w:val="219"/>
        </w:numPr>
      </w:pPr>
      <w:r>
        <w:t xml:space="preserve">Name = </w:t>
      </w:r>
      <w:r w:rsidRPr="00C10D0F">
        <w:rPr>
          <w:rFonts w:eastAsia="Times New Roman"/>
          <w:color w:val="000000"/>
          <w:szCs w:val="18"/>
        </w:rPr>
        <w:t>PORTAL_PLATFORM_SERVICES_NODE01</w:t>
      </w:r>
    </w:p>
    <w:p w14:paraId="026A700E" w14:textId="75D0F086" w:rsidR="00866922" w:rsidRPr="006A73B8" w:rsidRDefault="00866922" w:rsidP="00866922">
      <w:pPr>
        <w:pStyle w:val="ListParagraph"/>
        <w:numPr>
          <w:ilvl w:val="1"/>
          <w:numId w:val="219"/>
        </w:numPr>
      </w:pPr>
      <w:r>
        <w:rPr>
          <w:rFonts w:eastAsia="Times New Roman"/>
          <w:color w:val="000000"/>
          <w:szCs w:val="18"/>
        </w:rPr>
        <w:t xml:space="preserve">Classpath = </w:t>
      </w:r>
      <w:r w:rsidRPr="00C10D0F">
        <w:rPr>
          <w:rFonts w:eastAsia="Times New Roman"/>
          <w:color w:val="000000"/>
          <w:szCs w:val="18"/>
        </w:rPr>
        <w:t>F:\WEBSPHERE_SHARED_LIBRARIES\PLATFORM_SERVICES</w:t>
      </w:r>
      <w:r>
        <w:rPr>
          <w:rFonts w:eastAsia="Times New Roman"/>
          <w:color w:val="000000"/>
          <w:szCs w:val="18"/>
        </w:rPr>
        <w:t>_LIBRARY</w:t>
      </w:r>
    </w:p>
    <w:p w14:paraId="2DF6635D" w14:textId="48598627" w:rsidR="00866922" w:rsidRDefault="00866922" w:rsidP="00866922">
      <w:pPr>
        <w:pStyle w:val="ListParagraph"/>
        <w:numPr>
          <w:ilvl w:val="0"/>
          <w:numId w:val="219"/>
        </w:numPr>
      </w:pPr>
      <w:r>
        <w:t>Click Apply and Save</w:t>
      </w:r>
    </w:p>
    <w:p w14:paraId="5CBB9A27" w14:textId="77777777" w:rsidR="003E12B2" w:rsidRPr="006A73B8" w:rsidRDefault="003E12B2" w:rsidP="00045270">
      <w:pPr>
        <w:pStyle w:val="ListParagraph"/>
        <w:numPr>
          <w:ilvl w:val="0"/>
          <w:numId w:val="219"/>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6ADAB3F5" w14:textId="77777777" w:rsidR="00E01147" w:rsidRPr="00FE1445" w:rsidRDefault="00E01147" w:rsidP="00E01147">
      <w:pPr>
        <w:pStyle w:val="Step1"/>
        <w:numPr>
          <w:ilvl w:val="0"/>
          <w:numId w:val="219"/>
        </w:numPr>
        <w:rPr>
          <w:rFonts w:ascii="Calibri" w:eastAsia="Calibri" w:hAnsi="Calibri"/>
          <w:sz w:val="22"/>
          <w:szCs w:val="22"/>
        </w:rPr>
      </w:pPr>
      <w:r w:rsidRPr="00FE1445">
        <w:rPr>
          <w:rFonts w:ascii="Calibri" w:eastAsia="Calibri" w:hAnsi="Calibri"/>
          <w:sz w:val="22"/>
          <w:szCs w:val="22"/>
        </w:rPr>
        <w:t>New</w:t>
      </w:r>
    </w:p>
    <w:p w14:paraId="6336BC7B" w14:textId="77777777" w:rsidR="00E01147" w:rsidRPr="00FE1445" w:rsidRDefault="00E01147" w:rsidP="00E01147">
      <w:pPr>
        <w:pStyle w:val="Step1"/>
        <w:numPr>
          <w:ilvl w:val="0"/>
          <w:numId w:val="219"/>
        </w:numPr>
        <w:rPr>
          <w:rFonts w:ascii="Calibri" w:eastAsia="Calibri" w:hAnsi="Calibri"/>
          <w:sz w:val="22"/>
          <w:szCs w:val="22"/>
        </w:rPr>
      </w:pPr>
      <w:r w:rsidRPr="00FE1445">
        <w:rPr>
          <w:rFonts w:ascii="Calibri" w:eastAsia="Calibri" w:hAnsi="Calibri"/>
          <w:sz w:val="22"/>
          <w:szCs w:val="22"/>
        </w:rPr>
        <w:t>Verify Class loader order has “Classes loaded with parent class loader first” and choose ok</w:t>
      </w:r>
    </w:p>
    <w:p w14:paraId="45E9ABE6" w14:textId="77777777" w:rsidR="00E01147" w:rsidRPr="00FE1445" w:rsidRDefault="00E01147" w:rsidP="00E01147">
      <w:pPr>
        <w:pStyle w:val="Step1"/>
        <w:numPr>
          <w:ilvl w:val="0"/>
          <w:numId w:val="219"/>
        </w:numPr>
        <w:rPr>
          <w:rFonts w:ascii="Calibri" w:eastAsia="Calibri" w:hAnsi="Calibri"/>
          <w:sz w:val="22"/>
          <w:szCs w:val="22"/>
        </w:rPr>
      </w:pPr>
      <w:r w:rsidRPr="00FE1445">
        <w:rPr>
          <w:rFonts w:ascii="Calibri" w:eastAsia="Calibri" w:hAnsi="Calibri"/>
          <w:sz w:val="22"/>
          <w:szCs w:val="22"/>
        </w:rPr>
        <w:t>Click on the actual Classloader</w:t>
      </w:r>
    </w:p>
    <w:p w14:paraId="30748201" w14:textId="77777777" w:rsidR="00E01147" w:rsidRPr="00FE1445" w:rsidRDefault="00E01147" w:rsidP="00E01147">
      <w:pPr>
        <w:pStyle w:val="Step1"/>
        <w:numPr>
          <w:ilvl w:val="0"/>
          <w:numId w:val="219"/>
        </w:numPr>
        <w:rPr>
          <w:rFonts w:ascii="Calibri" w:eastAsia="Calibri" w:hAnsi="Calibri"/>
          <w:sz w:val="22"/>
          <w:szCs w:val="22"/>
        </w:rPr>
      </w:pPr>
      <w:r w:rsidRPr="00FE1445">
        <w:rPr>
          <w:rFonts w:ascii="Calibri" w:eastAsia="Calibri" w:hAnsi="Calibri"/>
          <w:sz w:val="22"/>
          <w:szCs w:val="22"/>
        </w:rPr>
        <w:t>Select “shared library referenece”</w:t>
      </w:r>
    </w:p>
    <w:p w14:paraId="00AC25FA" w14:textId="77777777" w:rsidR="00E01147" w:rsidRPr="00FE1445" w:rsidRDefault="00E01147" w:rsidP="00E01147">
      <w:pPr>
        <w:pStyle w:val="Step1"/>
        <w:numPr>
          <w:ilvl w:val="0"/>
          <w:numId w:val="219"/>
        </w:numPr>
        <w:rPr>
          <w:rFonts w:ascii="Calibri" w:eastAsia="Calibri" w:hAnsi="Calibri"/>
          <w:sz w:val="22"/>
          <w:szCs w:val="22"/>
        </w:rPr>
      </w:pPr>
      <w:r w:rsidRPr="00FE1445">
        <w:rPr>
          <w:rFonts w:ascii="Calibri" w:eastAsia="Calibri" w:hAnsi="Calibri"/>
          <w:sz w:val="22"/>
          <w:szCs w:val="22"/>
        </w:rPr>
        <w:t>Add</w:t>
      </w:r>
    </w:p>
    <w:p w14:paraId="6739917A" w14:textId="77777777" w:rsidR="00E01147" w:rsidRPr="00422C5C" w:rsidRDefault="00E01147" w:rsidP="00E01147">
      <w:pPr>
        <w:pStyle w:val="Step1"/>
        <w:numPr>
          <w:ilvl w:val="0"/>
          <w:numId w:val="219"/>
        </w:numPr>
        <w:rPr>
          <w:rFonts w:ascii="Calibri" w:eastAsia="Calibri" w:hAnsi="Calibri"/>
          <w:sz w:val="22"/>
          <w:szCs w:val="22"/>
        </w:rPr>
      </w:pPr>
      <w:r w:rsidRPr="00422C5C">
        <w:rPr>
          <w:rFonts w:ascii="Calibri" w:eastAsia="Calibri" w:hAnsi="Calibri"/>
          <w:sz w:val="22"/>
          <w:szCs w:val="22"/>
        </w:rPr>
        <w:t xml:space="preserve">Select corresponding library name </w:t>
      </w:r>
      <w:r>
        <w:rPr>
          <w:color w:val="000000"/>
        </w:rPr>
        <w:t>PORTAL</w:t>
      </w:r>
      <w:r w:rsidRPr="00AD7F5F">
        <w:rPr>
          <w:color w:val="000000"/>
        </w:rPr>
        <w:t>_SHARED_LIBRARY_NODE01</w:t>
      </w:r>
    </w:p>
    <w:p w14:paraId="268EF53A" w14:textId="77777777" w:rsidR="00E01147" w:rsidRPr="00422C5C" w:rsidRDefault="00E01147" w:rsidP="00E01147">
      <w:pPr>
        <w:pStyle w:val="Step1"/>
        <w:numPr>
          <w:ilvl w:val="0"/>
          <w:numId w:val="219"/>
        </w:numPr>
        <w:rPr>
          <w:rFonts w:ascii="Calibri" w:eastAsia="Calibri" w:hAnsi="Calibri"/>
          <w:sz w:val="22"/>
          <w:szCs w:val="22"/>
        </w:rPr>
      </w:pPr>
      <w:r w:rsidRPr="00422C5C">
        <w:rPr>
          <w:rFonts w:ascii="Calibri" w:eastAsia="Calibri" w:hAnsi="Calibri"/>
          <w:sz w:val="22"/>
          <w:szCs w:val="22"/>
        </w:rPr>
        <w:t>Apply and Save</w:t>
      </w:r>
    </w:p>
    <w:p w14:paraId="55627355" w14:textId="77777777" w:rsidR="00E01147" w:rsidRPr="00FE1445" w:rsidRDefault="00E01147" w:rsidP="00E01147">
      <w:pPr>
        <w:pStyle w:val="Step1"/>
        <w:numPr>
          <w:ilvl w:val="0"/>
          <w:numId w:val="219"/>
        </w:numPr>
        <w:rPr>
          <w:rFonts w:ascii="Calibri" w:eastAsia="Calibri" w:hAnsi="Calibri"/>
          <w:sz w:val="22"/>
          <w:szCs w:val="22"/>
        </w:rPr>
      </w:pPr>
      <w:r>
        <w:rPr>
          <w:rFonts w:ascii="Calibri" w:eastAsia="Calibri" w:hAnsi="Calibri"/>
          <w:sz w:val="22"/>
          <w:szCs w:val="22"/>
        </w:rPr>
        <w:t>Take note of the existing Class Loader(s) and click New</w:t>
      </w:r>
    </w:p>
    <w:p w14:paraId="3CEF65BC" w14:textId="77777777" w:rsidR="00E01147" w:rsidRPr="00FE1445" w:rsidRDefault="00E01147" w:rsidP="00E01147">
      <w:pPr>
        <w:pStyle w:val="Step1"/>
        <w:numPr>
          <w:ilvl w:val="0"/>
          <w:numId w:val="219"/>
        </w:numPr>
        <w:rPr>
          <w:rFonts w:ascii="Calibri" w:eastAsia="Calibri" w:hAnsi="Calibri"/>
          <w:sz w:val="22"/>
          <w:szCs w:val="22"/>
        </w:rPr>
      </w:pPr>
      <w:r w:rsidRPr="00FE1445">
        <w:rPr>
          <w:rFonts w:ascii="Calibri" w:eastAsia="Calibri" w:hAnsi="Calibri"/>
          <w:sz w:val="22"/>
          <w:szCs w:val="22"/>
        </w:rPr>
        <w:t>Click on the actual Classloader</w:t>
      </w:r>
    </w:p>
    <w:p w14:paraId="471EBFAD" w14:textId="77777777" w:rsidR="00E01147" w:rsidRPr="00FE1445" w:rsidRDefault="00E01147" w:rsidP="00E01147">
      <w:pPr>
        <w:pStyle w:val="Step1"/>
        <w:numPr>
          <w:ilvl w:val="0"/>
          <w:numId w:val="219"/>
        </w:numPr>
        <w:rPr>
          <w:rFonts w:ascii="Calibri" w:eastAsia="Calibri" w:hAnsi="Calibri"/>
          <w:sz w:val="22"/>
          <w:szCs w:val="22"/>
        </w:rPr>
      </w:pPr>
      <w:r w:rsidRPr="00FE1445">
        <w:rPr>
          <w:rFonts w:ascii="Calibri" w:eastAsia="Calibri" w:hAnsi="Calibri"/>
          <w:sz w:val="22"/>
          <w:szCs w:val="22"/>
        </w:rPr>
        <w:t>Select “shared library referenece”</w:t>
      </w:r>
    </w:p>
    <w:p w14:paraId="01AC3CA6" w14:textId="77777777" w:rsidR="00E01147" w:rsidRPr="00FE1445" w:rsidRDefault="00E01147" w:rsidP="00E01147">
      <w:pPr>
        <w:pStyle w:val="Step1"/>
        <w:numPr>
          <w:ilvl w:val="0"/>
          <w:numId w:val="219"/>
        </w:numPr>
        <w:rPr>
          <w:rFonts w:ascii="Calibri" w:eastAsia="Calibri" w:hAnsi="Calibri"/>
          <w:sz w:val="22"/>
          <w:szCs w:val="22"/>
        </w:rPr>
      </w:pPr>
      <w:r w:rsidRPr="00FE1445">
        <w:rPr>
          <w:rFonts w:ascii="Calibri" w:eastAsia="Calibri" w:hAnsi="Calibri"/>
          <w:sz w:val="22"/>
          <w:szCs w:val="22"/>
        </w:rPr>
        <w:t>Add</w:t>
      </w:r>
    </w:p>
    <w:p w14:paraId="479F55E4" w14:textId="77777777" w:rsidR="00E01147" w:rsidRPr="00FE1445" w:rsidRDefault="00E01147" w:rsidP="00E01147">
      <w:pPr>
        <w:pStyle w:val="Step1"/>
        <w:numPr>
          <w:ilvl w:val="0"/>
          <w:numId w:val="219"/>
        </w:numPr>
        <w:rPr>
          <w:rFonts w:ascii="Calibri" w:eastAsia="Calibri" w:hAnsi="Calibri"/>
          <w:sz w:val="22"/>
          <w:szCs w:val="22"/>
        </w:rPr>
      </w:pPr>
      <w:r w:rsidRPr="00FE1445">
        <w:rPr>
          <w:rFonts w:ascii="Calibri" w:eastAsia="Calibri" w:hAnsi="Calibri"/>
          <w:sz w:val="22"/>
          <w:szCs w:val="22"/>
        </w:rPr>
        <w:t xml:space="preserve">Select corresponding library name </w:t>
      </w:r>
      <w:r w:rsidRPr="00E01147">
        <w:rPr>
          <w:rFonts w:ascii="Calibri" w:hAnsi="Calibri"/>
          <w:color w:val="000000"/>
          <w:sz w:val="22"/>
          <w:szCs w:val="22"/>
        </w:rPr>
        <w:t>PORTAL_PLATFORM_SERVICES_NODE01</w:t>
      </w:r>
    </w:p>
    <w:p w14:paraId="00D47102" w14:textId="46AEDE67" w:rsidR="003E12B2" w:rsidRPr="001F2223" w:rsidRDefault="00E01147" w:rsidP="00E01147">
      <w:pPr>
        <w:pStyle w:val="Step1"/>
        <w:numPr>
          <w:ilvl w:val="0"/>
          <w:numId w:val="0"/>
        </w:numPr>
        <w:ind w:left="900" w:hanging="540"/>
        <w:rPr>
          <w:rFonts w:eastAsia="Calibri"/>
        </w:rPr>
      </w:pPr>
      <w:r w:rsidRPr="00FE1445">
        <w:rPr>
          <w:rFonts w:ascii="Calibri" w:eastAsia="Calibri" w:hAnsi="Calibri"/>
          <w:sz w:val="22"/>
          <w:szCs w:val="22"/>
        </w:rPr>
        <w:t>Apply and Save</w:t>
      </w:r>
    </w:p>
    <w:p w14:paraId="44C88AD4" w14:textId="77777777" w:rsidR="003674EF" w:rsidRPr="00220492" w:rsidRDefault="003674EF" w:rsidP="004924E1">
      <w:pPr>
        <w:pStyle w:val="Heading4"/>
      </w:pPr>
      <w:r w:rsidRPr="00220492">
        <w:t>WebSphere Application Servers -LOG File Size/Retention</w:t>
      </w:r>
    </w:p>
    <w:p w14:paraId="44C88AD5" w14:textId="77777777" w:rsidR="003674EF" w:rsidRPr="004924E1" w:rsidRDefault="003674EF" w:rsidP="00986570">
      <w:pPr>
        <w:pStyle w:val="Step1"/>
        <w:numPr>
          <w:ilvl w:val="0"/>
          <w:numId w:val="116"/>
        </w:numPr>
        <w:ind w:left="900" w:hanging="540"/>
        <w:rPr>
          <w:rFonts w:eastAsia="Calibri"/>
        </w:rPr>
      </w:pPr>
      <w:r w:rsidRPr="004924E1">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AD6" w14:textId="77777777" w:rsidR="003674EF" w:rsidRPr="004924E1" w:rsidRDefault="003674EF" w:rsidP="00BB6154">
      <w:pPr>
        <w:pStyle w:val="Step1"/>
      </w:pPr>
      <w:r w:rsidRPr="004924E1">
        <w:t>System.out</w:t>
      </w:r>
    </w:p>
    <w:p w14:paraId="44C88AD7" w14:textId="77777777" w:rsidR="003674EF" w:rsidRPr="004924E1" w:rsidRDefault="003674EF" w:rsidP="004924E1">
      <w:pPr>
        <w:pStyle w:val="Bullet3"/>
        <w:rPr>
          <w:rFonts w:eastAsia="Calibri"/>
        </w:rPr>
      </w:pPr>
      <w:r w:rsidRPr="004924E1">
        <w:rPr>
          <w:rFonts w:eastAsia="Calibri"/>
        </w:rPr>
        <w:t>Log File Rotation: File Size:</w:t>
      </w:r>
      <w:r w:rsidR="00982F89" w:rsidRPr="004924E1">
        <w:rPr>
          <w:rFonts w:eastAsia="Calibri"/>
        </w:rPr>
        <w:t xml:space="preserve"> </w:t>
      </w:r>
      <w:r w:rsidRPr="004924E1">
        <w:rPr>
          <w:rFonts w:eastAsia="Calibri"/>
        </w:rPr>
        <w:t>5MB Maximum size.</w:t>
      </w:r>
      <w:r w:rsidR="00982F89" w:rsidRPr="004924E1">
        <w:rPr>
          <w:rFonts w:eastAsia="Calibri"/>
        </w:rPr>
        <w:t xml:space="preserve"> </w:t>
      </w:r>
      <w:r w:rsidRPr="004924E1">
        <w:rPr>
          <w:rFonts w:eastAsia="Calibri"/>
        </w:rPr>
        <w:t>Maximum # of historical log files: 30</w:t>
      </w:r>
    </w:p>
    <w:p w14:paraId="44C88AD8" w14:textId="77777777" w:rsidR="003674EF" w:rsidRPr="004924E1" w:rsidRDefault="003674EF" w:rsidP="00BB6154">
      <w:pPr>
        <w:pStyle w:val="Step1"/>
      </w:pPr>
      <w:r w:rsidRPr="004924E1">
        <w:t>System.err</w:t>
      </w:r>
    </w:p>
    <w:p w14:paraId="44C88AD9" w14:textId="77777777" w:rsidR="003674EF" w:rsidRPr="004924E1" w:rsidRDefault="003674EF" w:rsidP="004924E1">
      <w:pPr>
        <w:pStyle w:val="Bullet3"/>
        <w:rPr>
          <w:rFonts w:eastAsia="Calibri"/>
        </w:rPr>
      </w:pPr>
      <w:r w:rsidRPr="004924E1">
        <w:rPr>
          <w:rFonts w:eastAsia="Calibri"/>
        </w:rPr>
        <w:t>Log File Rotation: File Size:</w:t>
      </w:r>
      <w:r w:rsidR="00982F89" w:rsidRPr="004924E1">
        <w:rPr>
          <w:rFonts w:eastAsia="Calibri"/>
        </w:rPr>
        <w:t xml:space="preserve"> </w:t>
      </w:r>
      <w:r w:rsidRPr="004924E1">
        <w:rPr>
          <w:rFonts w:eastAsia="Calibri"/>
        </w:rPr>
        <w:t>5MB Maximum size.</w:t>
      </w:r>
      <w:r w:rsidR="00982F89" w:rsidRPr="004924E1">
        <w:rPr>
          <w:rFonts w:eastAsia="Calibri"/>
        </w:rPr>
        <w:t xml:space="preserve"> </w:t>
      </w:r>
      <w:r w:rsidRPr="004924E1">
        <w:rPr>
          <w:rFonts w:eastAsia="Calibri"/>
        </w:rPr>
        <w:t>Maximum # of historical log files: 30</w:t>
      </w:r>
    </w:p>
    <w:p w14:paraId="44C88ADA" w14:textId="77777777" w:rsidR="003674EF" w:rsidRPr="004924E1" w:rsidRDefault="003674EF" w:rsidP="004924E1">
      <w:pPr>
        <w:pStyle w:val="Step1"/>
        <w:rPr>
          <w:rFonts w:eastAsia="Calibri"/>
        </w:rPr>
      </w:pPr>
      <w:r w:rsidRPr="004924E1">
        <w:rPr>
          <w:rFonts w:eastAsia="Calibri"/>
        </w:rPr>
        <w:t xml:space="preserve"> Click OK, then click Save (directly to the master configuration):</w:t>
      </w:r>
    </w:p>
    <w:p w14:paraId="44C88ADB" w14:textId="77777777" w:rsidR="003674EF" w:rsidRPr="004924E1" w:rsidRDefault="003674EF" w:rsidP="004924E1">
      <w:pPr>
        <w:pStyle w:val="Step1"/>
        <w:rPr>
          <w:rFonts w:eastAsia="Calibri"/>
        </w:rPr>
      </w:pPr>
      <w:r w:rsidRPr="004924E1">
        <w:rPr>
          <w:rFonts w:eastAsia="Calibri"/>
        </w:rPr>
        <w:t>Select the</w:t>
      </w:r>
      <w:r w:rsidR="00982F89" w:rsidRPr="004924E1">
        <w:rPr>
          <w:rFonts w:eastAsia="Calibri"/>
        </w:rPr>
        <w:t xml:space="preserve"> </w:t>
      </w:r>
      <w:r w:rsidRPr="004924E1">
        <w:rPr>
          <w:rFonts w:eastAsia="Calibri"/>
        </w:rPr>
        <w:t>Application Server, Server Infrastructure, Java and Process Management, Monitoring policy:</w:t>
      </w:r>
    </w:p>
    <w:p w14:paraId="44C88ADC" w14:textId="77777777" w:rsidR="003674EF" w:rsidRPr="004924E1" w:rsidRDefault="003674EF" w:rsidP="004924E1">
      <w:pPr>
        <w:pStyle w:val="Step1"/>
        <w:rPr>
          <w:rFonts w:eastAsia="Calibri"/>
        </w:rPr>
      </w:pPr>
      <w:r w:rsidRPr="004924E1">
        <w:rPr>
          <w:rFonts w:eastAsia="Calibri"/>
        </w:rPr>
        <w:t>Change the node restart state to RUNNING</w:t>
      </w:r>
    </w:p>
    <w:p w14:paraId="44C88ADD" w14:textId="77777777" w:rsidR="003674EF" w:rsidRPr="004924E1" w:rsidRDefault="00810118" w:rsidP="004924E1">
      <w:pPr>
        <w:pStyle w:val="Step1"/>
        <w:rPr>
          <w:rFonts w:eastAsia="Calibri"/>
        </w:rPr>
      </w:pPr>
      <w:r w:rsidRPr="004924E1">
        <w:rPr>
          <w:rFonts w:eastAsia="Calibri"/>
        </w:rPr>
        <w:t>Click</w:t>
      </w:r>
      <w:r w:rsidR="003674EF" w:rsidRPr="004924E1">
        <w:rPr>
          <w:rFonts w:eastAsia="Calibri"/>
        </w:rPr>
        <w:t xml:space="preserve"> Apply button and Save link to reflect the changes into the Master Configuration file.</w:t>
      </w:r>
    </w:p>
    <w:p w14:paraId="44C88ADE" w14:textId="77777777" w:rsidR="003674EF" w:rsidRPr="004924E1" w:rsidRDefault="003674EF" w:rsidP="004924E1">
      <w:pPr>
        <w:pStyle w:val="Step1"/>
        <w:rPr>
          <w:rFonts w:eastAsia="Calibri"/>
        </w:rPr>
      </w:pPr>
      <w:r w:rsidRPr="004924E1">
        <w:rPr>
          <w:rFonts w:eastAsia="Calibri"/>
        </w:rPr>
        <w:t xml:space="preserve">From Servers </w:t>
      </w:r>
      <w:r w:rsidRPr="004924E1">
        <w:rPr>
          <w:rFonts w:eastAsia="Calibri"/>
        </w:rPr>
        <w:sym w:font="Wingdings" w:char="F0E0"/>
      </w:r>
      <w:r w:rsidRPr="004924E1">
        <w:rPr>
          <w:rFonts w:eastAsia="Calibri"/>
        </w:rPr>
        <w:t xml:space="preserve"> Server Types </w:t>
      </w:r>
      <w:r w:rsidRPr="004924E1">
        <w:rPr>
          <w:rFonts w:eastAsia="Calibri"/>
        </w:rPr>
        <w:sym w:font="Wingdings" w:char="F0E0"/>
      </w:r>
      <w:r w:rsidRPr="004924E1">
        <w:rPr>
          <w:rFonts w:eastAsia="Calibri"/>
        </w:rPr>
        <w:t xml:space="preserve"> Websphere application servers, select Web Server plug-in properties change the following </w:t>
      </w:r>
    </w:p>
    <w:p w14:paraId="44C88ADF" w14:textId="77777777" w:rsidR="003674EF" w:rsidRPr="004924E1" w:rsidRDefault="003674EF" w:rsidP="00BB6154">
      <w:pPr>
        <w:pStyle w:val="Step1"/>
      </w:pPr>
      <w:r w:rsidRPr="004924E1">
        <w:t>Use connection timeout to 0</w:t>
      </w:r>
    </w:p>
    <w:p w14:paraId="44C88AE0" w14:textId="77777777" w:rsidR="003674EF" w:rsidRPr="004924E1" w:rsidRDefault="003674EF" w:rsidP="00BB6154">
      <w:pPr>
        <w:pStyle w:val="Step1"/>
      </w:pPr>
      <w:r w:rsidRPr="004924E1">
        <w:t>Read/Write timeout to 0</w:t>
      </w:r>
    </w:p>
    <w:p w14:paraId="44C88AE1" w14:textId="77777777" w:rsidR="003674EF" w:rsidRPr="004924E1" w:rsidRDefault="00810118" w:rsidP="004924E1">
      <w:pPr>
        <w:pStyle w:val="Step1"/>
        <w:rPr>
          <w:rFonts w:eastAsia="Calibri"/>
        </w:rPr>
      </w:pPr>
      <w:r w:rsidRPr="004924E1">
        <w:rPr>
          <w:rFonts w:eastAsia="Calibri"/>
        </w:rPr>
        <w:t>Click</w:t>
      </w:r>
      <w:r w:rsidR="003674EF" w:rsidRPr="004924E1">
        <w:rPr>
          <w:rFonts w:eastAsia="Calibri"/>
        </w:rPr>
        <w:t xml:space="preserve"> Apply button and Save link to reflect the changes into the Master Configuration file.</w:t>
      </w:r>
    </w:p>
    <w:p w14:paraId="44C88AE2" w14:textId="77777777" w:rsidR="003674EF" w:rsidRPr="004924E1" w:rsidRDefault="003674EF" w:rsidP="004924E1">
      <w:pPr>
        <w:pStyle w:val="NoteorTip"/>
      </w:pPr>
      <w:r w:rsidRPr="004924E1">
        <w:t>NOTE</w:t>
      </w:r>
      <w:r w:rsidR="004924E1" w:rsidRPr="004924E1">
        <w:t xml:space="preserve">: </w:t>
      </w:r>
      <w:r w:rsidRPr="004924E1">
        <w:t>Do not create server for the second node, they are created when creating the clusters.</w:t>
      </w:r>
      <w:r w:rsidR="00982F89" w:rsidRPr="004924E1">
        <w:t xml:space="preserve"> </w:t>
      </w:r>
    </w:p>
    <w:bookmarkEnd w:id="43"/>
    <w:bookmarkEnd w:id="44"/>
    <w:p w14:paraId="44C88AE4" w14:textId="77777777" w:rsidR="003674EF" w:rsidRPr="007D59F8" w:rsidRDefault="003674EF" w:rsidP="00E7232B">
      <w:pPr>
        <w:pStyle w:val="Heading4"/>
      </w:pPr>
      <w:r w:rsidRPr="007D59F8">
        <w:t>Profile/Node Verification</w:t>
      </w:r>
    </w:p>
    <w:p w14:paraId="44C88AE5" w14:textId="77777777" w:rsidR="003674EF" w:rsidRPr="00E7232B" w:rsidRDefault="003674EF" w:rsidP="00E7232B">
      <w:r w:rsidRPr="00E7232B">
        <w:t>From the Websphere Admin Console select</w:t>
      </w:r>
      <w:r w:rsidR="00982F89" w:rsidRPr="00E7232B">
        <w:t xml:space="preserve"> </w:t>
      </w:r>
      <w:r w:rsidRPr="00E7232B">
        <w:t xml:space="preserve">System administration </w:t>
      </w:r>
      <w:r w:rsidRPr="00E7232B">
        <w:sym w:font="Wingdings" w:char="F0E0"/>
      </w:r>
      <w:r w:rsidRPr="00E7232B">
        <w:t xml:space="preserve"> Nodes link to verify the nodes. In the right frame, you should see Nodes listed along with the Deployment Cell Manager.</w:t>
      </w:r>
    </w:p>
    <w:p w14:paraId="44C88AE6" w14:textId="77777777" w:rsidR="003674EF" w:rsidRPr="00E7232B" w:rsidRDefault="003674EF" w:rsidP="00E7232B">
      <w:r w:rsidRPr="00E7232B">
        <w:rPr>
          <w:noProof/>
        </w:rPr>
        <w:drawing>
          <wp:inline distT="0" distB="0" distL="0" distR="0" wp14:anchorId="44C89197" wp14:editId="44C89198">
            <wp:extent cx="4301655" cy="1784209"/>
            <wp:effectExtent l="0" t="0" r="3810" b="6985"/>
            <wp:docPr id="61" name="Picture 78" descr="C:\Users\e5000782\AppData\Local\Microsoft\Windows\Temporary Internet Files\Content.Outlook\VM8YZZNO\SnipImag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e5000782\AppData\Local\Microsoft\Windows\Temporary Internet Files\Content.Outlook\VM8YZZNO\SnipImage (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98258" cy="1782800"/>
                    </a:xfrm>
                    <a:prstGeom prst="rect">
                      <a:avLst/>
                    </a:prstGeom>
                    <a:noFill/>
                    <a:ln>
                      <a:noFill/>
                    </a:ln>
                  </pic:spPr>
                </pic:pic>
              </a:graphicData>
            </a:graphic>
          </wp:inline>
        </w:drawing>
      </w:r>
      <w:r w:rsidRPr="00E7232B">
        <w:tab/>
      </w:r>
    </w:p>
    <w:p w14:paraId="44C88AE7" w14:textId="77777777" w:rsidR="003674EF" w:rsidRPr="00E7232B" w:rsidRDefault="003674EF" w:rsidP="00E7232B">
      <w:r w:rsidRPr="00E7232B">
        <w:t>Ensure all profiles on both NODE 1 and NODE 2</w:t>
      </w:r>
      <w:r w:rsidR="00E7232B">
        <w:t xml:space="preserve"> are created before proceeding.</w:t>
      </w:r>
    </w:p>
    <w:p w14:paraId="44C88AE8" w14:textId="77777777" w:rsidR="003674EF" w:rsidRPr="00E7232B" w:rsidRDefault="003674EF" w:rsidP="00E7232B">
      <w:r w:rsidRPr="00E7232B">
        <w:t>DO NOT ADD SECOND NODE TO WEBSPHERE APPLICATION SERVERS IN ADMIN CONSOLE, THIS WILL AUTOMATICALLY OCCUR WHEN CREATING THE CLUSTER.</w:t>
      </w:r>
    </w:p>
    <w:p w14:paraId="44C88AE9" w14:textId="277DF3B9" w:rsidR="00E7232B" w:rsidRPr="00E7232B" w:rsidRDefault="003674EF" w:rsidP="00E7232B">
      <w:pPr>
        <w:pStyle w:val="Heading4"/>
      </w:pPr>
      <w:bookmarkStart w:id="146" w:name="_Toc396394514"/>
      <w:r w:rsidRPr="00E7232B">
        <w:rPr>
          <w:rStyle w:val="Heading5Char"/>
          <w:b/>
          <w:color w:val="D7AC11"/>
          <w:sz w:val="20"/>
        </w:rPr>
        <w:t>H</w:t>
      </w:r>
      <w:r w:rsidR="00AF5D4F">
        <w:rPr>
          <w:rStyle w:val="Heading5Char"/>
          <w:b/>
          <w:color w:val="D7AC11"/>
          <w:sz w:val="20"/>
        </w:rPr>
        <w:t>ung</w:t>
      </w:r>
      <w:r w:rsidRPr="00E7232B">
        <w:rPr>
          <w:rStyle w:val="Heading5Char"/>
          <w:b/>
          <w:color w:val="D7AC11"/>
          <w:sz w:val="20"/>
        </w:rPr>
        <w:t xml:space="preserve"> Thread Issue Fix – Websphere Portal\LOS Server</w:t>
      </w:r>
      <w:r w:rsidR="00270A71">
        <w:rPr>
          <w:rStyle w:val="Heading5Char"/>
          <w:b/>
          <w:color w:val="D7AC11"/>
          <w:sz w:val="20"/>
        </w:rPr>
        <w:t xml:space="preserve"> 1</w:t>
      </w:r>
      <w:r w:rsidRPr="00E7232B">
        <w:rPr>
          <w:rStyle w:val="Heading5Char"/>
          <w:b/>
          <w:color w:val="D7AC11"/>
          <w:sz w:val="20"/>
        </w:rPr>
        <w:t xml:space="preserve"> Configuration</w:t>
      </w:r>
      <w:bookmarkEnd w:id="146"/>
      <w:r w:rsidRPr="00E7232B">
        <w:rPr>
          <w:rStyle w:val="Heading5Char"/>
          <w:b/>
          <w:color w:val="D7AC11"/>
          <w:sz w:val="20"/>
        </w:rPr>
        <w:t xml:space="preserve"> </w:t>
      </w:r>
    </w:p>
    <w:p w14:paraId="44C88AEA" w14:textId="77777777" w:rsidR="003674EF" w:rsidRPr="005D5D4F" w:rsidRDefault="00EC57FB" w:rsidP="005D5D4F">
      <w:r w:rsidRPr="005D5D4F">
        <w:t xml:space="preserve">This must be done for both nodes, and entails the </w:t>
      </w:r>
      <w:r w:rsidR="003674EF" w:rsidRPr="005D5D4F">
        <w:t>creation of custom property in Websphere application server to avoid HUNG Thread issue:</w:t>
      </w:r>
    </w:p>
    <w:p w14:paraId="44C88AEB" w14:textId="77777777" w:rsidR="003674EF" w:rsidRPr="005D5D4F" w:rsidRDefault="003674EF" w:rsidP="00986570">
      <w:pPr>
        <w:pStyle w:val="Step1"/>
        <w:numPr>
          <w:ilvl w:val="0"/>
          <w:numId w:val="117"/>
        </w:numPr>
        <w:ind w:left="900" w:hanging="540"/>
        <w:rPr>
          <w:rFonts w:eastAsia="Calibri"/>
        </w:rPr>
      </w:pPr>
      <w:r w:rsidRPr="005D5D4F">
        <w:rPr>
          <w:rFonts w:eastAsia="Calibri"/>
        </w:rPr>
        <w:t>Select Websphere Application Servers &gt; Application</w:t>
      </w:r>
      <w:r w:rsidR="00982F89" w:rsidRPr="005D5D4F">
        <w:rPr>
          <w:rFonts w:eastAsia="Calibri"/>
        </w:rPr>
        <w:t xml:space="preserve"> </w:t>
      </w:r>
      <w:r w:rsidRPr="005D5D4F">
        <w:rPr>
          <w:rFonts w:eastAsia="Calibri"/>
        </w:rPr>
        <w:t xml:space="preserve">Server &gt; </w:t>
      </w:r>
      <w:r w:rsidR="00810118" w:rsidRPr="005D5D4F">
        <w:rPr>
          <w:rFonts w:eastAsia="Calibri"/>
        </w:rPr>
        <w:t>Click</w:t>
      </w:r>
      <w:r w:rsidRPr="005D5D4F">
        <w:rPr>
          <w:rFonts w:eastAsia="Calibri"/>
        </w:rPr>
        <w:t xml:space="preserve"> Administation and Custom Properties</w:t>
      </w:r>
    </w:p>
    <w:p w14:paraId="44C88AEC" w14:textId="77777777" w:rsidR="003674EF" w:rsidRPr="005D5D4F" w:rsidRDefault="003674EF" w:rsidP="00DE13B0">
      <w:pPr>
        <w:pStyle w:val="Step1"/>
        <w:rPr>
          <w:rFonts w:eastAsia="Calibri"/>
        </w:rPr>
      </w:pPr>
      <w:r w:rsidRPr="005D5D4F">
        <w:rPr>
          <w:rFonts w:eastAsia="Calibri"/>
          <w:noProof/>
        </w:rPr>
        <w:drawing>
          <wp:inline distT="0" distB="0" distL="0" distR="0" wp14:anchorId="44C89199" wp14:editId="44C8919A">
            <wp:extent cx="5934075" cy="2533650"/>
            <wp:effectExtent l="0" t="0" r="9525"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44C88AED" w14:textId="77777777" w:rsidR="003674EF" w:rsidRPr="005D5D4F" w:rsidRDefault="003674EF" w:rsidP="00DE13B0">
      <w:pPr>
        <w:pStyle w:val="Step1"/>
        <w:rPr>
          <w:rFonts w:eastAsia="Calibri"/>
        </w:rPr>
      </w:pPr>
      <w:r w:rsidRPr="005D5D4F">
        <w:rPr>
          <w:rFonts w:eastAsia="Calibri"/>
        </w:rPr>
        <w:t>Click New</w:t>
      </w:r>
    </w:p>
    <w:p w14:paraId="44C88AEE" w14:textId="77777777" w:rsidR="003674EF" w:rsidRPr="005D5D4F" w:rsidRDefault="003674EF" w:rsidP="00DE13B0">
      <w:pPr>
        <w:pStyle w:val="Step1"/>
        <w:rPr>
          <w:rFonts w:eastAsia="Calibri"/>
        </w:rPr>
      </w:pPr>
      <w:r w:rsidRPr="005D5D4F">
        <w:rPr>
          <w:rFonts w:eastAsia="Calibri"/>
        </w:rPr>
        <w:t xml:space="preserve">Add the following properties (suggestion – copy below and paste into given fields) </w:t>
      </w:r>
    </w:p>
    <w:p w14:paraId="44C88AEF" w14:textId="77777777" w:rsidR="003674EF" w:rsidRPr="005D5D4F" w:rsidRDefault="003674EF" w:rsidP="00BB6154">
      <w:pPr>
        <w:pStyle w:val="Step1"/>
      </w:pPr>
      <w:r w:rsidRPr="005D5D4F">
        <w:t>Property1:</w:t>
      </w:r>
    </w:p>
    <w:p w14:paraId="44C88AF0" w14:textId="77777777" w:rsidR="003674EF" w:rsidRPr="005D5D4F" w:rsidRDefault="003674EF" w:rsidP="00DE13B0">
      <w:pPr>
        <w:pStyle w:val="Bullet3"/>
        <w:rPr>
          <w:rFonts w:eastAsia="Calibri"/>
        </w:rPr>
      </w:pPr>
      <w:r w:rsidRPr="005D5D4F">
        <w:rPr>
          <w:rFonts w:eastAsia="Calibri"/>
        </w:rPr>
        <w:t>Name: com.ibm.websphere.threadmonitor.interval</w:t>
      </w:r>
    </w:p>
    <w:p w14:paraId="44C88AF1" w14:textId="77777777" w:rsidR="003674EF" w:rsidRPr="005D5D4F" w:rsidRDefault="003674EF" w:rsidP="00DE13B0">
      <w:pPr>
        <w:pStyle w:val="Bullet3"/>
        <w:rPr>
          <w:rFonts w:eastAsia="Calibri"/>
        </w:rPr>
      </w:pPr>
      <w:r w:rsidRPr="005D5D4F">
        <w:rPr>
          <w:rFonts w:eastAsia="Calibri"/>
        </w:rPr>
        <w:t>Value: 360</w:t>
      </w:r>
    </w:p>
    <w:p w14:paraId="44C88AF2" w14:textId="77777777" w:rsidR="003674EF" w:rsidRPr="005D5D4F" w:rsidRDefault="003674EF" w:rsidP="00DE13B0">
      <w:pPr>
        <w:pStyle w:val="Bullet3"/>
        <w:rPr>
          <w:rFonts w:eastAsia="Calibri"/>
        </w:rPr>
      </w:pPr>
      <w:r w:rsidRPr="005D5D4F">
        <w:rPr>
          <w:rFonts w:eastAsia="Calibri"/>
        </w:rPr>
        <w:t>Description: The frequency (in seconds) at which managed threads in the selected application server will be interrogated.</w:t>
      </w:r>
    </w:p>
    <w:p w14:paraId="44C88AF3" w14:textId="77777777" w:rsidR="003674EF" w:rsidRPr="005D5D4F" w:rsidRDefault="003674EF" w:rsidP="00DE13B0">
      <w:pPr>
        <w:pStyle w:val="Bullet3"/>
        <w:numPr>
          <w:ilvl w:val="1"/>
          <w:numId w:val="5"/>
        </w:numPr>
        <w:rPr>
          <w:rFonts w:eastAsia="Calibri"/>
        </w:rPr>
      </w:pPr>
      <w:r w:rsidRPr="005D5D4F">
        <w:rPr>
          <w:rFonts w:eastAsia="Calibri"/>
        </w:rPr>
        <w:t>Click Apply and click OK</w:t>
      </w:r>
    </w:p>
    <w:p w14:paraId="44C88AF4" w14:textId="77777777" w:rsidR="003674EF" w:rsidRPr="005D5D4F" w:rsidRDefault="003674EF" w:rsidP="00DE13B0">
      <w:pPr>
        <w:pStyle w:val="Bullet3"/>
        <w:numPr>
          <w:ilvl w:val="1"/>
          <w:numId w:val="5"/>
        </w:numPr>
        <w:rPr>
          <w:rFonts w:eastAsia="Calibri"/>
        </w:rPr>
      </w:pPr>
      <w:r w:rsidRPr="005D5D4F">
        <w:rPr>
          <w:rFonts w:eastAsia="Calibri"/>
        </w:rPr>
        <w:t>Save the changes.</w:t>
      </w:r>
    </w:p>
    <w:p w14:paraId="44C88AF5" w14:textId="77777777" w:rsidR="003674EF" w:rsidRPr="005D5D4F" w:rsidRDefault="003674EF" w:rsidP="00BB6154">
      <w:pPr>
        <w:pStyle w:val="Step1"/>
      </w:pPr>
      <w:r w:rsidRPr="005D5D4F">
        <w:t>Property2:</w:t>
      </w:r>
    </w:p>
    <w:p w14:paraId="44C88AF6" w14:textId="77777777" w:rsidR="003674EF" w:rsidRPr="005D5D4F" w:rsidRDefault="003674EF" w:rsidP="00DE13B0">
      <w:pPr>
        <w:pStyle w:val="Bullet3"/>
        <w:rPr>
          <w:rFonts w:eastAsia="Calibri"/>
        </w:rPr>
      </w:pPr>
      <w:r w:rsidRPr="005D5D4F">
        <w:rPr>
          <w:rFonts w:eastAsia="Calibri"/>
        </w:rPr>
        <w:t>Name: com.ibm.websphere.threadmonitor.threshold</w:t>
      </w:r>
    </w:p>
    <w:p w14:paraId="44C88AF7" w14:textId="77777777" w:rsidR="003674EF" w:rsidRPr="005D5D4F" w:rsidRDefault="003674EF" w:rsidP="00DE13B0">
      <w:pPr>
        <w:pStyle w:val="Bullet3"/>
        <w:rPr>
          <w:rFonts w:eastAsia="Calibri"/>
        </w:rPr>
      </w:pPr>
      <w:r w:rsidRPr="005D5D4F">
        <w:rPr>
          <w:rFonts w:eastAsia="Calibri"/>
        </w:rPr>
        <w:t>Value: 2100</w:t>
      </w:r>
    </w:p>
    <w:p w14:paraId="44C88AF8" w14:textId="77777777" w:rsidR="003674EF" w:rsidRPr="005D5D4F" w:rsidRDefault="003674EF" w:rsidP="00DE13B0">
      <w:pPr>
        <w:pStyle w:val="Bullet3"/>
        <w:rPr>
          <w:rFonts w:eastAsia="Calibri"/>
        </w:rPr>
      </w:pPr>
      <w:r w:rsidRPr="005D5D4F">
        <w:rPr>
          <w:rFonts w:eastAsia="Calibri"/>
        </w:rPr>
        <w:t>Description: The length of time (in seconds) in which a thread can be active before it is considered hung.</w:t>
      </w:r>
      <w:r w:rsidR="00982F89" w:rsidRPr="005D5D4F">
        <w:rPr>
          <w:rFonts w:eastAsia="Calibri"/>
        </w:rPr>
        <w:t xml:space="preserve"> </w:t>
      </w:r>
      <w:r w:rsidRPr="005D5D4F">
        <w:rPr>
          <w:rFonts w:eastAsia="Calibri"/>
        </w:rPr>
        <w:t>Any thread that is detected as active for longer than this length of time is reported as hung.</w:t>
      </w:r>
    </w:p>
    <w:p w14:paraId="44C88AF9" w14:textId="77777777" w:rsidR="003674EF" w:rsidRPr="005D5D4F" w:rsidRDefault="003674EF" w:rsidP="00DE13B0">
      <w:pPr>
        <w:pStyle w:val="Bullet3"/>
        <w:numPr>
          <w:ilvl w:val="1"/>
          <w:numId w:val="5"/>
        </w:numPr>
        <w:rPr>
          <w:rFonts w:eastAsia="Calibri"/>
        </w:rPr>
      </w:pPr>
      <w:r w:rsidRPr="005D5D4F">
        <w:rPr>
          <w:rFonts w:eastAsia="Calibri"/>
        </w:rPr>
        <w:t>Click Apply and click OK</w:t>
      </w:r>
    </w:p>
    <w:p w14:paraId="44C88AFA" w14:textId="77777777" w:rsidR="003674EF" w:rsidRPr="005D5D4F" w:rsidRDefault="003674EF" w:rsidP="00DE13B0">
      <w:pPr>
        <w:pStyle w:val="Bullet3"/>
        <w:numPr>
          <w:ilvl w:val="1"/>
          <w:numId w:val="5"/>
        </w:numPr>
        <w:rPr>
          <w:rFonts w:eastAsia="Calibri"/>
        </w:rPr>
      </w:pPr>
      <w:r w:rsidRPr="005D5D4F">
        <w:rPr>
          <w:rFonts w:eastAsia="Calibri"/>
        </w:rPr>
        <w:t>Save the changes.</w:t>
      </w:r>
    </w:p>
    <w:p w14:paraId="44C88AFB" w14:textId="77777777" w:rsidR="003674EF" w:rsidRPr="005D5D4F" w:rsidRDefault="003674EF" w:rsidP="00BB6154">
      <w:pPr>
        <w:pStyle w:val="Step1"/>
      </w:pPr>
      <w:r w:rsidRPr="005D5D4F">
        <w:t>Property3:</w:t>
      </w:r>
    </w:p>
    <w:p w14:paraId="44C88AFC" w14:textId="77777777" w:rsidR="003674EF" w:rsidRPr="005D5D4F" w:rsidRDefault="003674EF" w:rsidP="00DE13B0">
      <w:pPr>
        <w:pStyle w:val="Bullet3"/>
        <w:rPr>
          <w:rFonts w:eastAsia="Calibri"/>
        </w:rPr>
      </w:pPr>
      <w:r w:rsidRPr="005D5D4F">
        <w:rPr>
          <w:rFonts w:eastAsia="Calibri"/>
        </w:rPr>
        <w:t>Name: com.ibm.websphere.threadmonitor.false.alarm.threshold</w:t>
      </w:r>
    </w:p>
    <w:p w14:paraId="44C88AFD" w14:textId="77777777" w:rsidR="003674EF" w:rsidRPr="005D5D4F" w:rsidRDefault="003674EF" w:rsidP="00DE13B0">
      <w:pPr>
        <w:pStyle w:val="Bullet3"/>
        <w:rPr>
          <w:rFonts w:eastAsia="Calibri"/>
        </w:rPr>
      </w:pPr>
      <w:r w:rsidRPr="005D5D4F">
        <w:rPr>
          <w:rFonts w:eastAsia="Calibri"/>
        </w:rPr>
        <w:t>Value: 100</w:t>
      </w:r>
    </w:p>
    <w:p w14:paraId="44C88AFE" w14:textId="77777777" w:rsidR="003674EF" w:rsidRPr="005D5D4F" w:rsidRDefault="003674EF" w:rsidP="00DE13B0">
      <w:pPr>
        <w:pStyle w:val="Bullet3"/>
        <w:rPr>
          <w:rFonts w:eastAsia="Calibri"/>
        </w:rPr>
      </w:pPr>
      <w:r w:rsidRPr="005D5D4F">
        <w:rPr>
          <w:rFonts w:eastAsia="Calibri"/>
        </w:rPr>
        <w:t>Description: The number of times (T) that false alarms can occur before automatically increasing the threshold. It is possible that a thread that is reported as hung eventually completes its work, resulting in a false alarm.</w:t>
      </w:r>
      <w:r w:rsidR="00982F89" w:rsidRPr="005D5D4F">
        <w:rPr>
          <w:rFonts w:eastAsia="Calibri"/>
        </w:rPr>
        <w:t xml:space="preserve"> </w:t>
      </w:r>
      <w:r w:rsidRPr="005D5D4F">
        <w:rPr>
          <w:rFonts w:eastAsia="Calibri"/>
        </w:rPr>
        <w:t>A large number of these events indicates that the threshhold value is too small. The hang detection facility can automatically respond to this situation: For every T false alarms, the threshold T is increased by a factor of 1.5. Set the value to zero (or less) to disable the automatic adjustment.</w:t>
      </w:r>
    </w:p>
    <w:p w14:paraId="44C88AFF" w14:textId="77777777" w:rsidR="003674EF" w:rsidRPr="005D5D4F" w:rsidRDefault="003674EF" w:rsidP="00DE13B0">
      <w:pPr>
        <w:pStyle w:val="Bullet3"/>
        <w:numPr>
          <w:ilvl w:val="1"/>
          <w:numId w:val="5"/>
        </w:numPr>
        <w:rPr>
          <w:rFonts w:eastAsia="Calibri"/>
        </w:rPr>
      </w:pPr>
      <w:r w:rsidRPr="005D5D4F">
        <w:rPr>
          <w:rFonts w:eastAsia="Calibri"/>
        </w:rPr>
        <w:t>Click Apply and click OK</w:t>
      </w:r>
    </w:p>
    <w:p w14:paraId="44C88B00" w14:textId="77777777" w:rsidR="003674EF" w:rsidRPr="005D5D4F" w:rsidRDefault="003674EF" w:rsidP="00DE13B0">
      <w:pPr>
        <w:pStyle w:val="Bullet3"/>
        <w:numPr>
          <w:ilvl w:val="1"/>
          <w:numId w:val="5"/>
        </w:numPr>
        <w:rPr>
          <w:rFonts w:eastAsia="Calibri"/>
        </w:rPr>
      </w:pPr>
      <w:r w:rsidRPr="005D5D4F">
        <w:rPr>
          <w:rFonts w:eastAsia="Calibri"/>
        </w:rPr>
        <w:t>Save the changes.</w:t>
      </w:r>
    </w:p>
    <w:p w14:paraId="44C88B01" w14:textId="77777777" w:rsidR="003674EF" w:rsidRPr="005D5D4F" w:rsidRDefault="003674EF" w:rsidP="00BB6154">
      <w:pPr>
        <w:pStyle w:val="Step1"/>
      </w:pPr>
      <w:r w:rsidRPr="005D5D4F">
        <w:t>Property4:</w:t>
      </w:r>
    </w:p>
    <w:p w14:paraId="44C88B02" w14:textId="77777777" w:rsidR="003674EF" w:rsidRPr="005D5D4F" w:rsidRDefault="003674EF" w:rsidP="00DE13B0">
      <w:pPr>
        <w:pStyle w:val="Bullet3"/>
        <w:rPr>
          <w:rFonts w:eastAsia="Calibri"/>
        </w:rPr>
      </w:pPr>
      <w:r w:rsidRPr="005D5D4F">
        <w:rPr>
          <w:rFonts w:eastAsia="Calibri"/>
        </w:rPr>
        <w:t>Name: com.ibm.websphere.threadmonitor.dump.java</w:t>
      </w:r>
    </w:p>
    <w:p w14:paraId="44C88B03" w14:textId="77777777" w:rsidR="003674EF" w:rsidRPr="005D5D4F" w:rsidRDefault="003674EF" w:rsidP="00DE13B0">
      <w:pPr>
        <w:pStyle w:val="Bullet3"/>
        <w:rPr>
          <w:rFonts w:eastAsia="Calibri"/>
        </w:rPr>
      </w:pPr>
      <w:r w:rsidRPr="005D5D4F">
        <w:rPr>
          <w:rFonts w:eastAsia="Calibri"/>
        </w:rPr>
        <w:t>Value: False</w:t>
      </w:r>
    </w:p>
    <w:p w14:paraId="44C88B04" w14:textId="77777777" w:rsidR="003674EF" w:rsidRPr="005D5D4F" w:rsidRDefault="003674EF" w:rsidP="00DE13B0">
      <w:pPr>
        <w:pStyle w:val="Bullet3"/>
        <w:rPr>
          <w:rFonts w:eastAsia="Calibri"/>
        </w:rPr>
      </w:pPr>
      <w:r w:rsidRPr="005D5D4F">
        <w:rPr>
          <w:rFonts w:eastAsia="Calibri"/>
        </w:rPr>
        <w:t>Description: Set to true to cause a javacore to be created when a hung thread is detected and a WSVR0605W message is printed. The threads section of the javacore can be analyzed to determine what the reported thread and other related threads are doing.</w:t>
      </w:r>
    </w:p>
    <w:p w14:paraId="44C88B05" w14:textId="77777777" w:rsidR="003674EF" w:rsidRPr="005D5D4F" w:rsidRDefault="003674EF" w:rsidP="00DE13B0">
      <w:pPr>
        <w:pStyle w:val="Bullet3"/>
        <w:numPr>
          <w:ilvl w:val="1"/>
          <w:numId w:val="5"/>
        </w:numPr>
        <w:rPr>
          <w:rFonts w:eastAsia="Calibri"/>
        </w:rPr>
      </w:pPr>
      <w:r w:rsidRPr="005D5D4F">
        <w:rPr>
          <w:rFonts w:eastAsia="Calibri"/>
        </w:rPr>
        <w:t>Click Apply and click OK</w:t>
      </w:r>
    </w:p>
    <w:p w14:paraId="44C88B06" w14:textId="77777777" w:rsidR="003674EF" w:rsidRPr="005D5D4F" w:rsidRDefault="003674EF" w:rsidP="00DE13B0">
      <w:pPr>
        <w:pStyle w:val="Bullet3"/>
        <w:numPr>
          <w:ilvl w:val="1"/>
          <w:numId w:val="5"/>
        </w:numPr>
        <w:rPr>
          <w:rFonts w:eastAsia="Calibri"/>
        </w:rPr>
      </w:pPr>
      <w:r w:rsidRPr="005D5D4F">
        <w:rPr>
          <w:rFonts w:eastAsia="Calibri"/>
        </w:rPr>
        <w:t>Save the changes.</w:t>
      </w:r>
    </w:p>
    <w:p w14:paraId="44C88B07" w14:textId="77777777" w:rsidR="003674EF" w:rsidRPr="00FB5A05" w:rsidRDefault="003674EF" w:rsidP="003674EF">
      <w:pPr>
        <w:pStyle w:val="Heading3"/>
        <w:rPr>
          <w:rFonts w:eastAsia="Calibri"/>
          <w:noProof/>
        </w:rPr>
      </w:pPr>
      <w:bookmarkStart w:id="147" w:name="_Toc400291141"/>
      <w:bookmarkStart w:id="148" w:name="_Toc369509364"/>
      <w:bookmarkStart w:id="149" w:name="_Toc377034463"/>
      <w:bookmarkStart w:id="150" w:name="_Toc396394515"/>
      <w:r w:rsidRPr="00FB5A05">
        <w:rPr>
          <w:noProof/>
        </w:rPr>
        <w:t>WebSphere Cluster Creation</w:t>
      </w:r>
      <w:r>
        <w:rPr>
          <w:noProof/>
        </w:rPr>
        <w:t>:</w:t>
      </w:r>
      <w:r w:rsidR="00982F89">
        <w:rPr>
          <w:noProof/>
        </w:rPr>
        <w:t xml:space="preserve"> </w:t>
      </w:r>
      <w:r>
        <w:rPr>
          <w:noProof/>
        </w:rPr>
        <w:t>WAS5</w:t>
      </w:r>
      <w:r w:rsidR="00982F89">
        <w:rPr>
          <w:noProof/>
        </w:rPr>
        <w:t xml:space="preserve"> </w:t>
      </w:r>
      <w:r>
        <w:rPr>
          <w:noProof/>
        </w:rPr>
        <w:t>-</w:t>
      </w:r>
      <w:r w:rsidRPr="00FB5A05">
        <w:rPr>
          <w:noProof/>
        </w:rPr>
        <w:t>PORTAL</w:t>
      </w:r>
      <w:bookmarkEnd w:id="147"/>
    </w:p>
    <w:p w14:paraId="44C88B08" w14:textId="77777777" w:rsidR="003674EF" w:rsidRPr="004D18B0" w:rsidRDefault="003674EF" w:rsidP="00986570">
      <w:pPr>
        <w:pStyle w:val="Step1"/>
        <w:numPr>
          <w:ilvl w:val="0"/>
          <w:numId w:val="118"/>
        </w:numPr>
        <w:ind w:left="900" w:hanging="540"/>
        <w:rPr>
          <w:rFonts w:eastAsia="Calibri"/>
        </w:rPr>
      </w:pPr>
      <w:r w:rsidRPr="004D18B0">
        <w:rPr>
          <w:rFonts w:eastAsia="Calibri"/>
        </w:rPr>
        <w:t xml:space="preserve">Go to Servers </w:t>
      </w:r>
      <w:r w:rsidRPr="004D18B0">
        <w:rPr>
          <w:rFonts w:eastAsia="Calibri"/>
        </w:rPr>
        <w:sym w:font="Wingdings" w:char="F0E0"/>
      </w:r>
      <w:r w:rsidRPr="004D18B0">
        <w:rPr>
          <w:rFonts w:eastAsia="Calibri"/>
        </w:rPr>
        <w:t xml:space="preserve"> Clusters </w:t>
      </w:r>
      <w:r w:rsidRPr="004D18B0">
        <w:rPr>
          <w:rFonts w:eastAsia="Calibri"/>
        </w:rPr>
        <w:sym w:font="Wingdings" w:char="F0E0"/>
      </w:r>
      <w:r w:rsidRPr="004D18B0">
        <w:rPr>
          <w:rFonts w:eastAsia="Calibri"/>
        </w:rPr>
        <w:t xml:space="preserve"> WebSphere application server clusters link in the console. Then </w:t>
      </w:r>
      <w:r w:rsidR="00810118" w:rsidRPr="004D18B0">
        <w:rPr>
          <w:rFonts w:eastAsia="Calibri"/>
        </w:rPr>
        <w:t>click</w:t>
      </w:r>
      <w:r w:rsidRPr="004D18B0">
        <w:rPr>
          <w:rFonts w:eastAsia="Calibri"/>
        </w:rPr>
        <w:t xml:space="preserve"> the “New” button in the right frame. </w:t>
      </w:r>
    </w:p>
    <w:p w14:paraId="44C88B09" w14:textId="77777777" w:rsidR="003674EF" w:rsidRPr="004D18B0" w:rsidRDefault="003674EF" w:rsidP="004D18B0">
      <w:pPr>
        <w:pStyle w:val="Step1"/>
        <w:rPr>
          <w:rFonts w:eastAsia="Calibri"/>
        </w:rPr>
      </w:pPr>
      <w:r w:rsidRPr="004D18B0">
        <w:rPr>
          <w:rFonts w:eastAsia="Calibri"/>
        </w:rPr>
        <w:t>Enter the Cluster name</w:t>
      </w:r>
      <w:r w:rsidR="00982F89" w:rsidRPr="004D18B0">
        <w:rPr>
          <w:rFonts w:eastAsia="Calibri"/>
        </w:rPr>
        <w:t xml:space="preserve"> </w:t>
      </w:r>
      <w:r w:rsidRPr="004D18B0">
        <w:rPr>
          <w:rFonts w:eastAsia="Calibri"/>
        </w:rPr>
        <w:t xml:space="preserve">“LPSPORTALCluster01” Leave the Prefer Local option checked and configure HTTP session memory-to-memory replication option unchecked. </w:t>
      </w:r>
      <w:r w:rsidR="00810118" w:rsidRPr="004D18B0">
        <w:rPr>
          <w:rFonts w:eastAsia="Calibri"/>
        </w:rPr>
        <w:t>Click</w:t>
      </w:r>
      <w:r w:rsidRPr="004D18B0">
        <w:rPr>
          <w:rFonts w:eastAsia="Calibri"/>
        </w:rPr>
        <w:t xml:space="preserve"> the Next button.</w:t>
      </w:r>
    </w:p>
    <w:p w14:paraId="44C88B0A" w14:textId="77777777" w:rsidR="003674EF" w:rsidRPr="004D18B0" w:rsidRDefault="003674EF" w:rsidP="004D18B0">
      <w:pPr>
        <w:pStyle w:val="Step1"/>
        <w:rPr>
          <w:rFonts w:eastAsia="Calibri"/>
        </w:rPr>
      </w:pPr>
      <w:r w:rsidRPr="004D18B0">
        <w:rPr>
          <w:rFonts w:eastAsia="Calibri"/>
        </w:rPr>
        <w:t xml:space="preserve">In the Create First Cluster Member screen , Select the third option – Create the member by converting an existing application server - LPSPORTALServer01 from the list, and take the default first node. Leave the Weight field value as 2. </w:t>
      </w:r>
      <w:r w:rsidR="00810118" w:rsidRPr="004D18B0">
        <w:rPr>
          <w:rFonts w:eastAsia="Calibri"/>
        </w:rPr>
        <w:t>Click</w:t>
      </w:r>
      <w:r w:rsidRPr="004D18B0">
        <w:rPr>
          <w:rFonts w:eastAsia="Calibri"/>
        </w:rPr>
        <w:t xml:space="preserve"> the Next button.</w:t>
      </w:r>
    </w:p>
    <w:p w14:paraId="2B9EFAB1" w14:textId="6C787B1C" w:rsidR="00764015" w:rsidRPr="00764015" w:rsidRDefault="003674EF" w:rsidP="00764015">
      <w:pPr>
        <w:pStyle w:val="Step1"/>
        <w:rPr>
          <w:rFonts w:eastAsiaTheme="minorHAnsi"/>
        </w:rPr>
      </w:pPr>
      <w:r w:rsidRPr="004D18B0">
        <w:rPr>
          <w:rFonts w:eastAsia="Calibri"/>
        </w:rPr>
        <w:t>In the Create Additional Cluster Members screen, provide a Member Name</w:t>
      </w:r>
      <w:r w:rsidR="00982F89" w:rsidRPr="004D18B0">
        <w:rPr>
          <w:rFonts w:eastAsia="Calibri"/>
        </w:rPr>
        <w:t xml:space="preserve"> </w:t>
      </w:r>
      <w:r w:rsidRPr="004D18B0">
        <w:rPr>
          <w:rFonts w:eastAsia="Calibri"/>
        </w:rPr>
        <w:fldChar w:fldCharType="begin"/>
      </w:r>
      <w:r w:rsidRPr="004D18B0">
        <w:rPr>
          <w:rFonts w:eastAsia="Calibri"/>
        </w:rPr>
        <w:instrText xml:space="preserve"> LINK </w:instrText>
      </w:r>
      <w:r w:rsidR="00764015">
        <w:rPr>
          <w:rFonts w:eastAsia="Calibri"/>
        </w:rPr>
        <w:instrText xml:space="preserve">Excel.Sheet.12 C:\\Users\\E0007384\\Documents\\CURRENT-PROJECTS\\LS-SE\\WAS-server-cluster-node-MATRIX.xlsx Sheet1!R9C6 </w:instrText>
      </w:r>
      <w:r w:rsidRPr="004D18B0">
        <w:rPr>
          <w:rFonts w:eastAsia="Calibri"/>
        </w:rPr>
        <w:instrText xml:space="preserve">\a \f 5 \h  \* MERGEFORMAT </w:instrText>
      </w:r>
      <w:r w:rsidRPr="004D18B0">
        <w:rPr>
          <w:rFonts w:eastAsia="Calibri"/>
        </w:rPr>
        <w:fldChar w:fldCharType="separate"/>
      </w:r>
    </w:p>
    <w:p w14:paraId="06B5DB33" w14:textId="77777777" w:rsidR="00764015" w:rsidRPr="00764015" w:rsidRDefault="00764015" w:rsidP="00764015">
      <w:pPr>
        <w:pStyle w:val="Step1"/>
        <w:numPr>
          <w:ilvl w:val="0"/>
          <w:numId w:val="0"/>
        </w:numPr>
        <w:ind w:left="900"/>
        <w:rPr>
          <w:rFonts w:eastAsia="Calibri"/>
        </w:rPr>
      </w:pPr>
      <w:r w:rsidRPr="00764015">
        <w:rPr>
          <w:rFonts w:eastAsia="Calibri"/>
        </w:rPr>
        <w:t>LPSLOSServer02</w:t>
      </w:r>
    </w:p>
    <w:p w14:paraId="44C88B0D" w14:textId="77777777" w:rsidR="003674EF" w:rsidRPr="004D18B0" w:rsidRDefault="003674EF" w:rsidP="004D18B0">
      <w:pPr>
        <w:pStyle w:val="Step1"/>
        <w:numPr>
          <w:ilvl w:val="0"/>
          <w:numId w:val="0"/>
        </w:numPr>
        <w:ind w:left="900"/>
        <w:rPr>
          <w:rFonts w:eastAsia="Calibri"/>
        </w:rPr>
      </w:pPr>
      <w:r w:rsidRPr="004D18B0">
        <w:rPr>
          <w:rFonts w:eastAsia="Calibri"/>
        </w:rPr>
        <w:fldChar w:fldCharType="end"/>
      </w:r>
      <w:r w:rsidRPr="004D18B0">
        <w:rPr>
          <w:rFonts w:eastAsia="Calibri"/>
        </w:rPr>
        <w:t>and Select Node 2 – SRVLPSPORTALNode02. Refer to the chart for naming conventions.</w:t>
      </w:r>
      <w:r w:rsidR="00982F89" w:rsidRPr="004D18B0">
        <w:rPr>
          <w:rFonts w:eastAsia="Calibri"/>
        </w:rPr>
        <w:t xml:space="preserve"> </w:t>
      </w:r>
      <w:r w:rsidRPr="004D18B0">
        <w:rPr>
          <w:rFonts w:eastAsia="Calibri"/>
        </w:rPr>
        <w:t xml:space="preserve">Leave the Weight field value as 2 and Generate unique HTTP ports option checked. Now </w:t>
      </w:r>
      <w:r w:rsidR="00810118" w:rsidRPr="004D18B0">
        <w:rPr>
          <w:rFonts w:eastAsia="Calibri"/>
        </w:rPr>
        <w:t>click</w:t>
      </w:r>
      <w:r w:rsidRPr="004D18B0">
        <w:rPr>
          <w:rFonts w:eastAsia="Calibri"/>
        </w:rPr>
        <w:t xml:space="preserve"> the Add Member button. The member will get added to the list at the bottom (as shown above). </w:t>
      </w:r>
      <w:r w:rsidR="00810118" w:rsidRPr="004D18B0">
        <w:rPr>
          <w:rFonts w:eastAsia="Calibri"/>
        </w:rPr>
        <w:t>Click</w:t>
      </w:r>
      <w:r w:rsidRPr="004D18B0">
        <w:rPr>
          <w:rFonts w:eastAsia="Calibri"/>
        </w:rPr>
        <w:t xml:space="preserve"> the Next button.</w:t>
      </w:r>
      <w:r w:rsidR="00982F89" w:rsidRPr="004D18B0">
        <w:rPr>
          <w:rFonts w:eastAsia="Calibri"/>
        </w:rPr>
        <w:t xml:space="preserve"> </w:t>
      </w:r>
      <w:r w:rsidRPr="004D18B0">
        <w:rPr>
          <w:rFonts w:eastAsia="Calibri"/>
        </w:rPr>
        <w:t xml:space="preserve"> </w:t>
      </w:r>
    </w:p>
    <w:p w14:paraId="44C88B0E" w14:textId="77777777" w:rsidR="003674EF" w:rsidRPr="004D18B0" w:rsidRDefault="00810118" w:rsidP="004D18B0">
      <w:pPr>
        <w:pStyle w:val="Step1"/>
        <w:rPr>
          <w:rFonts w:eastAsia="Calibri"/>
        </w:rPr>
      </w:pPr>
      <w:r w:rsidRPr="004D18B0">
        <w:rPr>
          <w:rFonts w:eastAsia="Calibri"/>
        </w:rPr>
        <w:t>Click</w:t>
      </w:r>
      <w:r w:rsidR="003674EF" w:rsidRPr="004D18B0">
        <w:rPr>
          <w:rFonts w:eastAsia="Calibri"/>
        </w:rPr>
        <w:t xml:space="preserve"> the Finish button to create the cluster.</w:t>
      </w:r>
    </w:p>
    <w:p w14:paraId="44C88B0F" w14:textId="77777777" w:rsidR="003674EF" w:rsidRPr="004D18B0" w:rsidRDefault="00810118" w:rsidP="004D18B0">
      <w:pPr>
        <w:pStyle w:val="Step1"/>
        <w:rPr>
          <w:rFonts w:eastAsia="Calibri"/>
        </w:rPr>
      </w:pPr>
      <w:r w:rsidRPr="004D18B0">
        <w:rPr>
          <w:rFonts w:eastAsia="Calibri"/>
        </w:rPr>
        <w:t>Click</w:t>
      </w:r>
      <w:r w:rsidR="003674EF" w:rsidRPr="004D18B0">
        <w:rPr>
          <w:rFonts w:eastAsia="Calibri"/>
        </w:rPr>
        <w:t xml:space="preserve"> the Save link to reflect the changes to the Master Configuration.</w:t>
      </w:r>
    </w:p>
    <w:p w14:paraId="44C88B10" w14:textId="77777777" w:rsidR="003674EF" w:rsidRPr="004D18B0" w:rsidRDefault="003674EF" w:rsidP="004D18B0">
      <w:pPr>
        <w:pStyle w:val="Step1"/>
        <w:rPr>
          <w:rFonts w:eastAsia="Calibri"/>
        </w:rPr>
      </w:pPr>
      <w:r w:rsidRPr="004D18B0">
        <w:rPr>
          <w:rFonts w:eastAsia="Calibri"/>
        </w:rPr>
        <w:t>Log into WAS Server 6</w:t>
      </w:r>
    </w:p>
    <w:p w14:paraId="44C88B11" w14:textId="77777777" w:rsidR="003674EF" w:rsidRPr="004D18B0" w:rsidRDefault="003674EF" w:rsidP="004D18B0">
      <w:pPr>
        <w:pStyle w:val="Step1"/>
        <w:rPr>
          <w:rFonts w:eastAsia="Calibri"/>
        </w:rPr>
      </w:pPr>
      <w:r w:rsidRPr="004D18B0">
        <w:rPr>
          <w:rFonts w:eastAsia="Calibri"/>
        </w:rPr>
        <w:t>Start Node 2</w:t>
      </w:r>
    </w:p>
    <w:p w14:paraId="44C88B12" w14:textId="77777777" w:rsidR="003674EF" w:rsidRPr="004D18B0" w:rsidRDefault="003674EF" w:rsidP="004D18B0">
      <w:pPr>
        <w:pStyle w:val="Step1"/>
        <w:rPr>
          <w:rFonts w:eastAsia="Calibri"/>
        </w:rPr>
      </w:pPr>
      <w:r w:rsidRPr="004D18B0">
        <w:rPr>
          <w:rFonts w:eastAsia="Calibri"/>
        </w:rPr>
        <w:t>From a command prompt Execute startNode.bat</w:t>
      </w:r>
      <w:r w:rsidR="00982F89" w:rsidRPr="004D18B0">
        <w:rPr>
          <w:rFonts w:eastAsia="Calibri"/>
        </w:rPr>
        <w:t xml:space="preserve"> </w:t>
      </w:r>
      <w:r w:rsidRPr="004D18B0">
        <w:rPr>
          <w:rFonts w:eastAsia="Calibri"/>
        </w:rPr>
        <w:t>batch file from:</w:t>
      </w:r>
    </w:p>
    <w:p w14:paraId="44C88B13" w14:textId="77777777" w:rsidR="003674EF" w:rsidRPr="004D18B0" w:rsidRDefault="003674EF" w:rsidP="00BB6154">
      <w:pPr>
        <w:pStyle w:val="Step1"/>
      </w:pPr>
      <w:r w:rsidRPr="004D18B0">
        <w:t xml:space="preserve"> “F:\Data\IBM\WebSphere\AppServer\profiles\SRVLPSPORTALNode02\bin”</w:t>
      </w:r>
    </w:p>
    <w:p w14:paraId="44C88B14" w14:textId="77777777" w:rsidR="003674EF" w:rsidRPr="004D18B0" w:rsidRDefault="003674EF" w:rsidP="004D18B0">
      <w:pPr>
        <w:pStyle w:val="Step1"/>
        <w:rPr>
          <w:rFonts w:eastAsia="Calibri"/>
        </w:rPr>
      </w:pPr>
      <w:r w:rsidRPr="004D18B0">
        <w:rPr>
          <w:rFonts w:eastAsia="Calibri"/>
        </w:rPr>
        <w:t>Watch the output on the window, and wait for the “open for e-business” entry.</w:t>
      </w:r>
    </w:p>
    <w:p w14:paraId="44C88B15" w14:textId="77777777" w:rsidR="003674EF" w:rsidRPr="004D18B0" w:rsidRDefault="003674EF" w:rsidP="004D18B0">
      <w:pPr>
        <w:pStyle w:val="Step1"/>
        <w:rPr>
          <w:rFonts w:eastAsia="Calibri"/>
        </w:rPr>
      </w:pPr>
      <w:r w:rsidRPr="004D18B0">
        <w:rPr>
          <w:rFonts w:eastAsia="Calibri"/>
        </w:rPr>
        <w:t xml:space="preserve">Verfiy the nodes are started, and in a synchronized status with the deployment manager using System Administration </w:t>
      </w:r>
      <w:r w:rsidRPr="004D18B0">
        <w:rPr>
          <w:rFonts w:eastAsia="Calibri"/>
        </w:rPr>
        <w:sym w:font="Wingdings" w:char="F0E0"/>
      </w:r>
      <w:r w:rsidRPr="004D18B0">
        <w:rPr>
          <w:rFonts w:eastAsia="Calibri"/>
        </w:rPr>
        <w:t xml:space="preserve"> Nodes in the Admin Console.</w:t>
      </w:r>
      <w:r w:rsidR="00982F89" w:rsidRPr="004D18B0">
        <w:rPr>
          <w:rFonts w:eastAsia="Calibri"/>
        </w:rPr>
        <w:t xml:space="preserve"> </w:t>
      </w:r>
    </w:p>
    <w:p w14:paraId="44C88B16" w14:textId="77777777" w:rsidR="003674EF" w:rsidRPr="004D18B0" w:rsidRDefault="003674EF" w:rsidP="004D18B0">
      <w:pPr>
        <w:pStyle w:val="Step1"/>
        <w:rPr>
          <w:rFonts w:eastAsia="Calibri"/>
        </w:rPr>
      </w:pPr>
      <w:r w:rsidRPr="004D18B0">
        <w:rPr>
          <w:rFonts w:eastAsia="Calibri"/>
        </w:rPr>
        <w:t xml:space="preserve">Start the Cluster server using Servers </w:t>
      </w:r>
      <w:r w:rsidRPr="004D18B0">
        <w:rPr>
          <w:rFonts w:eastAsia="Calibri"/>
        </w:rPr>
        <w:sym w:font="Wingdings" w:char="F0E0"/>
      </w:r>
      <w:r w:rsidRPr="004D18B0">
        <w:rPr>
          <w:rFonts w:eastAsia="Calibri"/>
        </w:rPr>
        <w:t xml:space="preserve"> Clusters </w:t>
      </w:r>
      <w:r w:rsidRPr="004D18B0">
        <w:rPr>
          <w:rFonts w:eastAsia="Calibri"/>
        </w:rPr>
        <w:sym w:font="Wingdings" w:char="F0E0"/>
      </w:r>
      <w:r w:rsidRPr="004D18B0">
        <w:rPr>
          <w:rFonts w:eastAsia="Calibri"/>
        </w:rPr>
        <w:t xml:space="preserve"> Web application server clusters link.</w:t>
      </w:r>
      <w:r w:rsidR="00982F89" w:rsidRPr="004D18B0">
        <w:rPr>
          <w:rFonts w:eastAsia="Calibri"/>
        </w:rPr>
        <w:t xml:space="preserve"> </w:t>
      </w:r>
      <w:r w:rsidRPr="004D18B0">
        <w:rPr>
          <w:rFonts w:eastAsia="Calibri"/>
        </w:rPr>
        <w:t>Select the newly created cluster and click the Start button. This will start the cluster and in turn will start the application servers.</w:t>
      </w:r>
    </w:p>
    <w:p w14:paraId="44C88B17" w14:textId="77777777" w:rsidR="003674EF" w:rsidRPr="00A601F1" w:rsidRDefault="003674EF" w:rsidP="003674EF">
      <w:pPr>
        <w:pStyle w:val="Heading3"/>
        <w:rPr>
          <w:rFonts w:eastAsia="Calibri"/>
          <w:noProof/>
          <w:sz w:val="26"/>
        </w:rPr>
      </w:pPr>
      <w:bookmarkStart w:id="151" w:name="_Toc400291142"/>
      <w:r w:rsidRPr="00A601F1">
        <w:rPr>
          <w:rFonts w:eastAsia="Calibri"/>
          <w:noProof/>
        </w:rPr>
        <w:t xml:space="preserve">WebSphere </w:t>
      </w:r>
      <w:r w:rsidRPr="00A601F1">
        <w:rPr>
          <w:rFonts w:eastAsia="Calibri"/>
          <w:noProof/>
          <w:u w:val="single"/>
        </w:rPr>
        <w:t>Server</w:t>
      </w:r>
      <w:r w:rsidR="00982F89">
        <w:rPr>
          <w:rFonts w:eastAsia="Calibri"/>
          <w:noProof/>
        </w:rPr>
        <w:t xml:space="preserve"> </w:t>
      </w:r>
      <w:r w:rsidRPr="00A601F1">
        <w:rPr>
          <w:rFonts w:eastAsia="Calibri"/>
          <w:noProof/>
        </w:rPr>
        <w:t>Modification: WAS6 Server -PORTAL</w:t>
      </w:r>
      <w:bookmarkEnd w:id="151"/>
    </w:p>
    <w:p w14:paraId="44C88B18" w14:textId="77777777" w:rsidR="003674EF" w:rsidRPr="004D18B0" w:rsidRDefault="003674EF" w:rsidP="00986570">
      <w:pPr>
        <w:pStyle w:val="Step1"/>
        <w:numPr>
          <w:ilvl w:val="0"/>
          <w:numId w:val="119"/>
        </w:numPr>
        <w:ind w:left="900" w:hanging="540"/>
        <w:rPr>
          <w:rFonts w:eastAsia="Calibri"/>
        </w:rPr>
      </w:pPr>
      <w:r w:rsidRPr="004D18B0">
        <w:rPr>
          <w:rFonts w:eastAsia="Calibri"/>
        </w:rPr>
        <w:t>From the Administrative Console - (F:\Data\IBM\WebSphere\AppServer\profiles\cell01_dmgr\firststeps\firststeps.bat)</w:t>
      </w:r>
    </w:p>
    <w:p w14:paraId="44C88B19" w14:textId="77777777" w:rsidR="003674EF" w:rsidRPr="004D18B0" w:rsidRDefault="003674EF" w:rsidP="004D18B0">
      <w:pPr>
        <w:pStyle w:val="Step1"/>
        <w:rPr>
          <w:rFonts w:eastAsia="Calibri"/>
        </w:rPr>
      </w:pPr>
      <w:r w:rsidRPr="004D18B0">
        <w:rPr>
          <w:rFonts w:eastAsia="Calibri"/>
        </w:rPr>
        <w:t>Use the account and password supplied during profile creation.</w:t>
      </w:r>
    </w:p>
    <w:p w14:paraId="44C88B1A" w14:textId="77777777" w:rsidR="003674EF" w:rsidRPr="004D18B0" w:rsidRDefault="003674EF" w:rsidP="004D18B0">
      <w:pPr>
        <w:pStyle w:val="Step1"/>
        <w:rPr>
          <w:rFonts w:eastAsia="Calibri"/>
        </w:rPr>
      </w:pPr>
      <w:r w:rsidRPr="004D18B0">
        <w:rPr>
          <w:rFonts w:eastAsia="Calibri"/>
        </w:rPr>
        <w:t xml:space="preserve">From Servers </w:t>
      </w:r>
      <w:r w:rsidRPr="004D18B0">
        <w:rPr>
          <w:rFonts w:eastAsia="Calibri"/>
        </w:rPr>
        <w:sym w:font="Wingdings" w:char="F0E0"/>
      </w:r>
      <w:r w:rsidRPr="004D18B0">
        <w:rPr>
          <w:rFonts w:eastAsia="Calibri"/>
        </w:rPr>
        <w:t xml:space="preserve"> Server Types </w:t>
      </w:r>
      <w:r w:rsidRPr="004D18B0">
        <w:rPr>
          <w:rFonts w:eastAsia="Calibri"/>
        </w:rPr>
        <w:sym w:font="Wingdings" w:char="F0E0"/>
      </w:r>
      <w:r w:rsidRPr="004D18B0">
        <w:rPr>
          <w:rFonts w:eastAsia="Calibri"/>
        </w:rPr>
        <w:t xml:space="preserve"> Websphere application servers and Select the second PORTAL server</w:t>
      </w:r>
      <w:r w:rsidR="00982F89" w:rsidRPr="004D18B0">
        <w:rPr>
          <w:rFonts w:eastAsia="Calibri"/>
        </w:rPr>
        <w:t xml:space="preserve"> </w:t>
      </w:r>
      <w:r w:rsidRPr="004D18B0">
        <w:rPr>
          <w:rFonts w:eastAsia="Calibri"/>
        </w:rPr>
        <w:t>“LPSPORTALServer02”</w:t>
      </w:r>
    </w:p>
    <w:p w14:paraId="44C88B1B" w14:textId="77777777" w:rsidR="003674EF" w:rsidRPr="004D18B0" w:rsidRDefault="003674EF" w:rsidP="00BB6154">
      <w:pPr>
        <w:pStyle w:val="Step1"/>
      </w:pPr>
      <w:r w:rsidRPr="004D18B0">
        <w:t>Check Parallel Start option</w:t>
      </w:r>
    </w:p>
    <w:p w14:paraId="44C88B1C" w14:textId="77777777" w:rsidR="003674EF" w:rsidRPr="004D18B0" w:rsidRDefault="003674EF" w:rsidP="00BB6154">
      <w:pPr>
        <w:pStyle w:val="Step1"/>
      </w:pPr>
      <w:r w:rsidRPr="004D18B0">
        <w:t>Check Start components as needed option</w:t>
      </w:r>
    </w:p>
    <w:p w14:paraId="44C88B1D" w14:textId="77777777" w:rsidR="003674EF" w:rsidRPr="004D18B0" w:rsidRDefault="003674EF" w:rsidP="00BB6154">
      <w:pPr>
        <w:pStyle w:val="Step1"/>
      </w:pPr>
      <w:r w:rsidRPr="004D18B0">
        <w:t>Change the Class loader Policy as Multiple</w:t>
      </w:r>
    </w:p>
    <w:p w14:paraId="44C88B1E" w14:textId="77777777" w:rsidR="003674EF" w:rsidRPr="004D18B0" w:rsidRDefault="00810118" w:rsidP="004D18B0">
      <w:pPr>
        <w:pStyle w:val="Step1"/>
        <w:rPr>
          <w:rFonts w:eastAsia="Calibri"/>
        </w:rPr>
      </w:pPr>
      <w:r w:rsidRPr="004D18B0">
        <w:rPr>
          <w:rFonts w:eastAsia="Calibri"/>
        </w:rPr>
        <w:t>Click</w:t>
      </w:r>
      <w:r w:rsidR="003674EF" w:rsidRPr="004D18B0">
        <w:rPr>
          <w:rFonts w:eastAsia="Calibri"/>
        </w:rPr>
        <w:t xml:space="preserve"> Apply button and Save link to reflect the changes into the Master Configuration file.</w:t>
      </w:r>
    </w:p>
    <w:p w14:paraId="44C88B1F" w14:textId="77777777" w:rsidR="003674EF" w:rsidRPr="004D18B0" w:rsidRDefault="00810118" w:rsidP="004D18B0">
      <w:pPr>
        <w:pStyle w:val="Step1"/>
        <w:rPr>
          <w:rFonts w:eastAsia="Calibri"/>
        </w:rPr>
      </w:pPr>
      <w:r w:rsidRPr="004D18B0">
        <w:rPr>
          <w:rFonts w:eastAsia="Calibri"/>
        </w:rPr>
        <w:t>Click</w:t>
      </w:r>
      <w:r w:rsidR="003674EF" w:rsidRPr="004D18B0">
        <w:rPr>
          <w:rFonts w:eastAsia="Calibri"/>
        </w:rPr>
        <w:t xml:space="preserve"> the Application Server , Server Infrastructure </w:t>
      </w:r>
      <w:r w:rsidR="003674EF" w:rsidRPr="004D18B0">
        <w:rPr>
          <w:rFonts w:eastAsia="Calibri"/>
        </w:rPr>
        <w:sym w:font="Wingdings" w:char="F0E0"/>
      </w:r>
      <w:r w:rsidR="003674EF" w:rsidRPr="004D18B0">
        <w:rPr>
          <w:rFonts w:eastAsia="Calibri"/>
        </w:rPr>
        <w:t xml:space="preserve"> Java and Process Management </w:t>
      </w:r>
      <w:r w:rsidR="003674EF" w:rsidRPr="004D18B0">
        <w:rPr>
          <w:rFonts w:eastAsia="Calibri"/>
        </w:rPr>
        <w:sym w:font="Wingdings" w:char="F0E0"/>
      </w:r>
      <w:r w:rsidR="003674EF" w:rsidRPr="004D18B0">
        <w:rPr>
          <w:rFonts w:eastAsia="Calibri"/>
        </w:rPr>
        <w:t xml:space="preserve"> Process definition, Java Virtual Machine</w:t>
      </w:r>
      <w:r w:rsidR="00982F89" w:rsidRPr="004D18B0">
        <w:rPr>
          <w:rFonts w:eastAsia="Calibri"/>
        </w:rPr>
        <w:t xml:space="preserve"> </w:t>
      </w:r>
      <w:r w:rsidR="003674EF" w:rsidRPr="004D18B0">
        <w:rPr>
          <w:rFonts w:eastAsia="Calibri"/>
        </w:rPr>
        <w:t xml:space="preserve"> </w:t>
      </w:r>
    </w:p>
    <w:p w14:paraId="44C88B20" w14:textId="77777777" w:rsidR="003674EF" w:rsidRPr="004D18B0" w:rsidRDefault="003674EF" w:rsidP="00BB6154">
      <w:pPr>
        <w:pStyle w:val="Step1"/>
      </w:pPr>
      <w:r w:rsidRPr="004D18B0">
        <w:t>Change the Classpath</w:t>
      </w:r>
    </w:p>
    <w:p w14:paraId="44C88B21" w14:textId="77777777" w:rsidR="003674EF" w:rsidRPr="004D18B0" w:rsidRDefault="003674EF" w:rsidP="004D18B0">
      <w:pPr>
        <w:pStyle w:val="Bullet3"/>
        <w:rPr>
          <w:rFonts w:eastAsia="Calibri"/>
        </w:rPr>
      </w:pPr>
      <w:r w:rsidRPr="004D18B0">
        <w:rPr>
          <w:rFonts w:eastAsia="Calibri"/>
        </w:rPr>
        <w:t>F:\Data\IBM\WebSphere\AppServer\profiles\SRVLPSPORTALNode02</w:t>
      </w:r>
    </w:p>
    <w:p w14:paraId="3A08A05D" w14:textId="77FCE4D3" w:rsidR="001418AF" w:rsidRDefault="001418AF" w:rsidP="00BB6154">
      <w:pPr>
        <w:pStyle w:val="Step1"/>
      </w:pPr>
      <w:r w:rsidRPr="00BB6154">
        <w:rPr>
          <w:rFonts w:asciiTheme="minorHAnsi" w:hAnsiTheme="minorHAnsi"/>
        </w:rPr>
        <w:t>Check the</w:t>
      </w:r>
      <w:r w:rsidRPr="00BB6154">
        <w:rPr>
          <w:rStyle w:val="apple-converted-space"/>
          <w:rFonts w:asciiTheme="minorHAnsi" w:hAnsiTheme="minorHAnsi" w:cs="Arial"/>
          <w:color w:val="333333"/>
        </w:rPr>
        <w:t> </w:t>
      </w:r>
      <w:r w:rsidRPr="00BB6154">
        <w:rPr>
          <w:rFonts w:asciiTheme="minorHAnsi" w:hAnsiTheme="minorHAnsi"/>
          <w:bdr w:val="none" w:sz="0" w:space="0" w:color="auto" w:frame="1"/>
        </w:rPr>
        <w:t>Verbose Garbage Collection</w:t>
      </w:r>
      <w:r w:rsidRPr="00BB6154">
        <w:rPr>
          <w:rStyle w:val="apple-converted-space"/>
          <w:rFonts w:asciiTheme="minorHAnsi" w:hAnsiTheme="minorHAnsi" w:cs="Arial"/>
          <w:color w:val="333333"/>
        </w:rPr>
        <w:t> </w:t>
      </w:r>
      <w:r w:rsidRPr="00BB6154">
        <w:rPr>
          <w:rFonts w:asciiTheme="minorHAnsi" w:hAnsiTheme="minorHAnsi"/>
        </w:rPr>
        <w:t>box</w:t>
      </w:r>
    </w:p>
    <w:p w14:paraId="44C88B22" w14:textId="77777777" w:rsidR="003674EF" w:rsidRPr="004D18B0" w:rsidRDefault="003674EF" w:rsidP="00BB6154">
      <w:pPr>
        <w:pStyle w:val="Step1"/>
      </w:pPr>
      <w:r w:rsidRPr="004D18B0">
        <w:t>Change the Initial Heap size : 1024</w:t>
      </w:r>
    </w:p>
    <w:p w14:paraId="44C88B23" w14:textId="77777777" w:rsidR="003674EF" w:rsidRPr="004D18B0" w:rsidRDefault="003674EF" w:rsidP="00BB6154">
      <w:pPr>
        <w:pStyle w:val="Step1"/>
      </w:pPr>
      <w:r w:rsidRPr="004D18B0">
        <w:t>Change the Maximum Heap size: 2048</w:t>
      </w:r>
    </w:p>
    <w:p w14:paraId="44C88B24" w14:textId="77777777" w:rsidR="003674EF" w:rsidRPr="004D18B0" w:rsidRDefault="003674EF" w:rsidP="00BB6154">
      <w:pPr>
        <w:pStyle w:val="Step1"/>
      </w:pPr>
      <w:r w:rsidRPr="004D18B0">
        <w:t>Generic JVM Arguments: -Dsun.io.useCanonCaches=false -XX:MaxPermSize=128m -XX:NewSize=32m -XX:PermSize=32m -XX:+UseConcMarkSweepGC -XX:+UseParNewGC</w:t>
      </w:r>
    </w:p>
    <w:p w14:paraId="44C88B25" w14:textId="77777777" w:rsidR="003674EF" w:rsidRDefault="00810118" w:rsidP="004D18B0">
      <w:pPr>
        <w:pStyle w:val="Step1"/>
        <w:rPr>
          <w:rFonts w:eastAsia="Calibri"/>
        </w:rPr>
      </w:pPr>
      <w:r w:rsidRPr="004D18B0">
        <w:rPr>
          <w:rFonts w:eastAsia="Calibri"/>
        </w:rPr>
        <w:t>Click</w:t>
      </w:r>
      <w:r w:rsidR="003674EF" w:rsidRPr="004D18B0">
        <w:rPr>
          <w:rFonts w:eastAsia="Calibri"/>
        </w:rPr>
        <w:t xml:space="preserve"> Apply button and Save link to reflect the changes into the Master Configuration file.</w:t>
      </w:r>
    </w:p>
    <w:p w14:paraId="7E6FFE2E" w14:textId="77777777" w:rsidR="003B2D5F" w:rsidRPr="004D18B0" w:rsidRDefault="003B2D5F" w:rsidP="003B2D5F">
      <w:pPr>
        <w:pStyle w:val="Step1"/>
        <w:numPr>
          <w:ilvl w:val="0"/>
          <w:numId w:val="0"/>
        </w:numPr>
        <w:ind w:left="720"/>
        <w:rPr>
          <w:rFonts w:eastAsia="Calibri"/>
        </w:rPr>
      </w:pPr>
    </w:p>
    <w:p w14:paraId="44C88B26" w14:textId="77777777" w:rsidR="003674EF" w:rsidRPr="00A601F1" w:rsidRDefault="003674EF" w:rsidP="00E57ADF">
      <w:pPr>
        <w:pStyle w:val="Heading4"/>
      </w:pPr>
      <w:r w:rsidRPr="00A601F1">
        <w:t>WebSphere Application Servers -LOG File Size/Retention</w:t>
      </w:r>
    </w:p>
    <w:p w14:paraId="44C88B27" w14:textId="77777777" w:rsidR="003674EF" w:rsidRPr="00FE70D9" w:rsidRDefault="003674EF" w:rsidP="00986570">
      <w:pPr>
        <w:pStyle w:val="Step1"/>
        <w:numPr>
          <w:ilvl w:val="0"/>
          <w:numId w:val="120"/>
        </w:numPr>
        <w:ind w:left="900" w:hanging="540"/>
        <w:rPr>
          <w:rFonts w:eastAsia="Calibri"/>
        </w:rPr>
      </w:pPr>
      <w:r w:rsidRPr="00FE70D9">
        <w:rPr>
          <w:rFonts w:eastAsia="Calibri"/>
        </w:rPr>
        <w:t>From within the application server profile navigate to: Server Infrastructure &gt; Java and Process Management &gt; Process Definition &gt; Logging and Tracing (under Additional Properties) &gt; JVM Logs, and adjust the settings on the Configuration tab as follows:</w:t>
      </w:r>
    </w:p>
    <w:p w14:paraId="44C88B28" w14:textId="77777777" w:rsidR="003674EF" w:rsidRPr="00FE70D9" w:rsidRDefault="003674EF" w:rsidP="00BB6154">
      <w:pPr>
        <w:pStyle w:val="Step1"/>
      </w:pPr>
      <w:r w:rsidRPr="00FE70D9">
        <w:t>System.out</w:t>
      </w:r>
    </w:p>
    <w:p w14:paraId="44C88B29" w14:textId="77777777" w:rsidR="003674EF" w:rsidRPr="00FE70D9" w:rsidRDefault="003674EF" w:rsidP="00FE70D9">
      <w:pPr>
        <w:pStyle w:val="Bullet3"/>
        <w:rPr>
          <w:rFonts w:eastAsia="Calibri"/>
        </w:rPr>
      </w:pPr>
      <w:r w:rsidRPr="00FE70D9">
        <w:rPr>
          <w:rFonts w:eastAsia="Calibri"/>
        </w:rPr>
        <w:t>Log File Rotation: File Size:</w:t>
      </w:r>
      <w:r w:rsidR="00982F89" w:rsidRPr="00FE70D9">
        <w:rPr>
          <w:rFonts w:eastAsia="Calibri"/>
        </w:rPr>
        <w:t xml:space="preserve"> </w:t>
      </w:r>
      <w:r w:rsidRPr="00FE70D9">
        <w:rPr>
          <w:rFonts w:eastAsia="Calibri"/>
        </w:rPr>
        <w:t>5MB Maximum size.</w:t>
      </w:r>
      <w:r w:rsidR="00982F89" w:rsidRPr="00FE70D9">
        <w:rPr>
          <w:rFonts w:eastAsia="Calibri"/>
        </w:rPr>
        <w:t xml:space="preserve"> </w:t>
      </w:r>
      <w:r w:rsidRPr="00FE70D9">
        <w:rPr>
          <w:rFonts w:eastAsia="Calibri"/>
        </w:rPr>
        <w:t>Maximum # of historical log files: 30</w:t>
      </w:r>
    </w:p>
    <w:p w14:paraId="44C88B2A" w14:textId="77777777" w:rsidR="003674EF" w:rsidRPr="00FE70D9" w:rsidRDefault="003674EF" w:rsidP="00BB6154">
      <w:pPr>
        <w:pStyle w:val="Step1"/>
      </w:pPr>
      <w:r w:rsidRPr="00FE70D9">
        <w:t>System.err</w:t>
      </w:r>
    </w:p>
    <w:p w14:paraId="44C88B2B" w14:textId="77777777" w:rsidR="003674EF" w:rsidRPr="00FE70D9" w:rsidRDefault="003674EF" w:rsidP="00FE70D9">
      <w:pPr>
        <w:pStyle w:val="Bullet3"/>
        <w:rPr>
          <w:rFonts w:eastAsia="Calibri"/>
        </w:rPr>
      </w:pPr>
      <w:r w:rsidRPr="00FE70D9">
        <w:rPr>
          <w:rFonts w:eastAsia="Calibri"/>
        </w:rPr>
        <w:t>Log File Rotation: File Size:</w:t>
      </w:r>
      <w:r w:rsidR="00982F89" w:rsidRPr="00FE70D9">
        <w:rPr>
          <w:rFonts w:eastAsia="Calibri"/>
        </w:rPr>
        <w:t xml:space="preserve"> </w:t>
      </w:r>
      <w:r w:rsidRPr="00FE70D9">
        <w:rPr>
          <w:rFonts w:eastAsia="Calibri"/>
        </w:rPr>
        <w:t>5MB Maximum size.</w:t>
      </w:r>
      <w:r w:rsidR="00982F89" w:rsidRPr="00FE70D9">
        <w:rPr>
          <w:rFonts w:eastAsia="Calibri"/>
        </w:rPr>
        <w:t xml:space="preserve"> </w:t>
      </w:r>
      <w:r w:rsidRPr="00FE70D9">
        <w:rPr>
          <w:rFonts w:eastAsia="Calibri"/>
        </w:rPr>
        <w:t>Maximum # of historical log files: 30</w:t>
      </w:r>
    </w:p>
    <w:p w14:paraId="44C88B2C" w14:textId="77777777" w:rsidR="003674EF" w:rsidRPr="00FE70D9" w:rsidRDefault="003674EF" w:rsidP="00FE70D9">
      <w:pPr>
        <w:pStyle w:val="Step1"/>
        <w:rPr>
          <w:rFonts w:eastAsia="Calibri"/>
        </w:rPr>
      </w:pPr>
      <w:r w:rsidRPr="00FE70D9">
        <w:rPr>
          <w:rFonts w:eastAsia="Calibri"/>
        </w:rPr>
        <w:t xml:space="preserve"> Click OK, then click Save (directly to the master configuration):</w:t>
      </w:r>
    </w:p>
    <w:p w14:paraId="44C88B2D" w14:textId="77777777" w:rsidR="003674EF" w:rsidRPr="00FE70D9" w:rsidRDefault="003674EF" w:rsidP="00FE70D9">
      <w:pPr>
        <w:pStyle w:val="Step1"/>
        <w:rPr>
          <w:rFonts w:eastAsia="Calibri"/>
        </w:rPr>
      </w:pPr>
      <w:r w:rsidRPr="00FE70D9">
        <w:rPr>
          <w:rFonts w:eastAsia="Calibri"/>
        </w:rPr>
        <w:t>Select the</w:t>
      </w:r>
      <w:r w:rsidR="00982F89" w:rsidRPr="00FE70D9">
        <w:rPr>
          <w:rFonts w:eastAsia="Calibri"/>
        </w:rPr>
        <w:t xml:space="preserve"> </w:t>
      </w:r>
      <w:r w:rsidRPr="00FE70D9">
        <w:rPr>
          <w:rFonts w:eastAsia="Calibri"/>
        </w:rPr>
        <w:t>Application Server, Server Infrastructure, Java and Process Management, Monitoring policy:</w:t>
      </w:r>
    </w:p>
    <w:p w14:paraId="44C88B2E" w14:textId="77777777" w:rsidR="003674EF" w:rsidRPr="00FE70D9" w:rsidRDefault="003674EF" w:rsidP="00FE70D9">
      <w:pPr>
        <w:pStyle w:val="Step1"/>
        <w:rPr>
          <w:rFonts w:eastAsia="Calibri"/>
        </w:rPr>
      </w:pPr>
      <w:r w:rsidRPr="00FE70D9">
        <w:rPr>
          <w:rFonts w:eastAsia="Calibri"/>
        </w:rPr>
        <w:t>Change the node restart state to RUNNING</w:t>
      </w:r>
    </w:p>
    <w:p w14:paraId="037C1B4C" w14:textId="64323C51" w:rsidR="00806A8C" w:rsidRDefault="00810118" w:rsidP="00806A8C">
      <w:pPr>
        <w:pStyle w:val="Step1"/>
        <w:rPr>
          <w:rFonts w:eastAsia="Calibri"/>
        </w:rPr>
      </w:pPr>
      <w:r w:rsidRPr="00FE70D9">
        <w:rPr>
          <w:rFonts w:eastAsia="Calibri"/>
        </w:rPr>
        <w:t>Click</w:t>
      </w:r>
      <w:r w:rsidR="003674EF" w:rsidRPr="00FE70D9">
        <w:rPr>
          <w:rFonts w:eastAsia="Calibri"/>
        </w:rPr>
        <w:t xml:space="preserve"> Apply button and Save link to reflect the changes into the Master Configuration file.</w:t>
      </w:r>
    </w:p>
    <w:p w14:paraId="7F9B7895" w14:textId="1B14AC20" w:rsidR="00270A71" w:rsidRPr="00E7232B" w:rsidRDefault="00270A71" w:rsidP="00270A71">
      <w:pPr>
        <w:pStyle w:val="Heading4"/>
      </w:pPr>
      <w:r w:rsidRPr="00E7232B">
        <w:rPr>
          <w:rStyle w:val="Heading5Char"/>
          <w:b/>
          <w:color w:val="D7AC11"/>
          <w:sz w:val="20"/>
        </w:rPr>
        <w:t>H</w:t>
      </w:r>
      <w:r>
        <w:rPr>
          <w:rStyle w:val="Heading5Char"/>
          <w:b/>
          <w:color w:val="D7AC11"/>
          <w:sz w:val="20"/>
        </w:rPr>
        <w:t>ung</w:t>
      </w:r>
      <w:r w:rsidRPr="00E7232B">
        <w:rPr>
          <w:rStyle w:val="Heading5Char"/>
          <w:b/>
          <w:color w:val="D7AC11"/>
          <w:sz w:val="20"/>
        </w:rPr>
        <w:t xml:space="preserve"> Thread Issue Fix – Websphere Portal\LOS Server</w:t>
      </w:r>
      <w:r>
        <w:rPr>
          <w:rStyle w:val="Heading5Char"/>
          <w:b/>
          <w:color w:val="D7AC11"/>
          <w:sz w:val="20"/>
        </w:rPr>
        <w:t xml:space="preserve"> 2</w:t>
      </w:r>
      <w:r w:rsidRPr="00E7232B">
        <w:rPr>
          <w:rStyle w:val="Heading5Char"/>
          <w:b/>
          <w:color w:val="D7AC11"/>
          <w:sz w:val="20"/>
        </w:rPr>
        <w:t xml:space="preserve"> Configuration </w:t>
      </w:r>
    </w:p>
    <w:p w14:paraId="0A6DEC43" w14:textId="77777777" w:rsidR="00270A71" w:rsidRPr="005D5D4F" w:rsidRDefault="00270A71" w:rsidP="00270A71">
      <w:r w:rsidRPr="005D5D4F">
        <w:t>This must be done for both nodes, and entails the creation of custom property in Websphere application server to avoid HUNG Thread issue:</w:t>
      </w:r>
    </w:p>
    <w:p w14:paraId="360D6AD5" w14:textId="77777777" w:rsidR="00270A71" w:rsidRPr="005D5D4F" w:rsidRDefault="00270A71" w:rsidP="00270A71">
      <w:pPr>
        <w:pStyle w:val="Step1"/>
        <w:numPr>
          <w:ilvl w:val="0"/>
          <w:numId w:val="117"/>
        </w:numPr>
        <w:ind w:left="900" w:hanging="540"/>
        <w:rPr>
          <w:rFonts w:eastAsia="Calibri"/>
        </w:rPr>
      </w:pPr>
      <w:r w:rsidRPr="005D5D4F">
        <w:rPr>
          <w:rFonts w:eastAsia="Calibri"/>
        </w:rPr>
        <w:t>Select Websphere Application Servers &gt; Application Server &gt; Click Administation and Custom Properties</w:t>
      </w:r>
    </w:p>
    <w:p w14:paraId="3BC83277" w14:textId="77777777" w:rsidR="00270A71" w:rsidRPr="005D5D4F" w:rsidRDefault="00270A71" w:rsidP="00270A71">
      <w:pPr>
        <w:pStyle w:val="Step1"/>
        <w:rPr>
          <w:rFonts w:eastAsia="Calibri"/>
        </w:rPr>
      </w:pPr>
      <w:r w:rsidRPr="005D5D4F">
        <w:rPr>
          <w:rFonts w:eastAsia="Calibri"/>
          <w:noProof/>
        </w:rPr>
        <w:drawing>
          <wp:inline distT="0" distB="0" distL="0" distR="0" wp14:anchorId="66E240EB" wp14:editId="10E1666B">
            <wp:extent cx="5934075" cy="2533650"/>
            <wp:effectExtent l="0" t="0" r="9525"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0A44C4D8" w14:textId="77777777" w:rsidR="00270A71" w:rsidRPr="005D5D4F" w:rsidRDefault="00270A71" w:rsidP="00270A71">
      <w:pPr>
        <w:pStyle w:val="Step1"/>
        <w:rPr>
          <w:rFonts w:eastAsia="Calibri"/>
        </w:rPr>
      </w:pPr>
      <w:r w:rsidRPr="005D5D4F">
        <w:rPr>
          <w:rFonts w:eastAsia="Calibri"/>
        </w:rPr>
        <w:t>Click New</w:t>
      </w:r>
    </w:p>
    <w:p w14:paraId="0B403C22" w14:textId="77777777" w:rsidR="00270A71" w:rsidRPr="005D5D4F" w:rsidRDefault="00270A71" w:rsidP="00270A71">
      <w:pPr>
        <w:pStyle w:val="Step1"/>
        <w:rPr>
          <w:rFonts w:eastAsia="Calibri"/>
        </w:rPr>
      </w:pPr>
      <w:r w:rsidRPr="005D5D4F">
        <w:rPr>
          <w:rFonts w:eastAsia="Calibri"/>
        </w:rPr>
        <w:t xml:space="preserve">Add the following properties (suggestion – copy below and paste into given fields) </w:t>
      </w:r>
    </w:p>
    <w:p w14:paraId="3A4F9787" w14:textId="77777777" w:rsidR="00270A71" w:rsidRPr="005D5D4F" w:rsidRDefault="00270A71" w:rsidP="00BB6154">
      <w:pPr>
        <w:pStyle w:val="Step1"/>
      </w:pPr>
      <w:r w:rsidRPr="005D5D4F">
        <w:t>Property1:</w:t>
      </w:r>
    </w:p>
    <w:p w14:paraId="1A74F235" w14:textId="77777777" w:rsidR="00270A71" w:rsidRPr="005D5D4F" w:rsidRDefault="00270A71" w:rsidP="00270A71">
      <w:pPr>
        <w:pStyle w:val="Bullet3"/>
        <w:rPr>
          <w:rFonts w:eastAsia="Calibri"/>
        </w:rPr>
      </w:pPr>
      <w:r w:rsidRPr="005D5D4F">
        <w:rPr>
          <w:rFonts w:eastAsia="Calibri"/>
        </w:rPr>
        <w:t>Name: com.ibm.websphere.threadmonitor.interval</w:t>
      </w:r>
    </w:p>
    <w:p w14:paraId="137C9EC4" w14:textId="77777777" w:rsidR="00270A71" w:rsidRPr="005D5D4F" w:rsidRDefault="00270A71" w:rsidP="00270A71">
      <w:pPr>
        <w:pStyle w:val="Bullet3"/>
        <w:rPr>
          <w:rFonts w:eastAsia="Calibri"/>
        </w:rPr>
      </w:pPr>
      <w:r w:rsidRPr="005D5D4F">
        <w:rPr>
          <w:rFonts w:eastAsia="Calibri"/>
        </w:rPr>
        <w:t>Value: 360</w:t>
      </w:r>
    </w:p>
    <w:p w14:paraId="2EE391EE" w14:textId="77777777" w:rsidR="00270A71" w:rsidRPr="005D5D4F" w:rsidRDefault="00270A71" w:rsidP="00270A71">
      <w:pPr>
        <w:pStyle w:val="Bullet3"/>
        <w:rPr>
          <w:rFonts w:eastAsia="Calibri"/>
        </w:rPr>
      </w:pPr>
      <w:r w:rsidRPr="005D5D4F">
        <w:rPr>
          <w:rFonts w:eastAsia="Calibri"/>
        </w:rPr>
        <w:t>Description: The frequency (in seconds) at which managed threads in the selected application server will be interrogated.</w:t>
      </w:r>
    </w:p>
    <w:p w14:paraId="6B62314C" w14:textId="77777777" w:rsidR="00270A71" w:rsidRPr="005D5D4F" w:rsidRDefault="00270A71" w:rsidP="00270A71">
      <w:pPr>
        <w:pStyle w:val="Bullet3"/>
        <w:numPr>
          <w:ilvl w:val="1"/>
          <w:numId w:val="5"/>
        </w:numPr>
        <w:rPr>
          <w:rFonts w:eastAsia="Calibri"/>
        </w:rPr>
      </w:pPr>
      <w:r w:rsidRPr="005D5D4F">
        <w:rPr>
          <w:rFonts w:eastAsia="Calibri"/>
        </w:rPr>
        <w:t>Click Apply and click OK</w:t>
      </w:r>
    </w:p>
    <w:p w14:paraId="310A28A5" w14:textId="77777777" w:rsidR="00270A71" w:rsidRPr="005D5D4F" w:rsidRDefault="00270A71" w:rsidP="00270A71">
      <w:pPr>
        <w:pStyle w:val="Bullet3"/>
        <w:numPr>
          <w:ilvl w:val="1"/>
          <w:numId w:val="5"/>
        </w:numPr>
        <w:rPr>
          <w:rFonts w:eastAsia="Calibri"/>
        </w:rPr>
      </w:pPr>
      <w:r w:rsidRPr="005D5D4F">
        <w:rPr>
          <w:rFonts w:eastAsia="Calibri"/>
        </w:rPr>
        <w:t>Save the changes.</w:t>
      </w:r>
    </w:p>
    <w:p w14:paraId="6DC61B7A" w14:textId="77777777" w:rsidR="00270A71" w:rsidRPr="005D5D4F" w:rsidRDefault="00270A71" w:rsidP="00BB6154">
      <w:pPr>
        <w:pStyle w:val="Step1"/>
      </w:pPr>
      <w:r w:rsidRPr="005D5D4F">
        <w:t>Property2:</w:t>
      </w:r>
    </w:p>
    <w:p w14:paraId="641919D8" w14:textId="77777777" w:rsidR="00270A71" w:rsidRPr="005D5D4F" w:rsidRDefault="00270A71" w:rsidP="00270A71">
      <w:pPr>
        <w:pStyle w:val="Bullet3"/>
        <w:rPr>
          <w:rFonts w:eastAsia="Calibri"/>
        </w:rPr>
      </w:pPr>
      <w:r w:rsidRPr="005D5D4F">
        <w:rPr>
          <w:rFonts w:eastAsia="Calibri"/>
        </w:rPr>
        <w:t>Name: com.ibm.websphere.threadmonitor.threshold</w:t>
      </w:r>
    </w:p>
    <w:p w14:paraId="32015D7E" w14:textId="77777777" w:rsidR="00270A71" w:rsidRPr="005D5D4F" w:rsidRDefault="00270A71" w:rsidP="00270A71">
      <w:pPr>
        <w:pStyle w:val="Bullet3"/>
        <w:rPr>
          <w:rFonts w:eastAsia="Calibri"/>
        </w:rPr>
      </w:pPr>
      <w:r w:rsidRPr="005D5D4F">
        <w:rPr>
          <w:rFonts w:eastAsia="Calibri"/>
        </w:rPr>
        <w:t>Value: 2100</w:t>
      </w:r>
    </w:p>
    <w:p w14:paraId="796C856F" w14:textId="77777777" w:rsidR="00270A71" w:rsidRPr="005D5D4F" w:rsidRDefault="00270A71" w:rsidP="00270A71">
      <w:pPr>
        <w:pStyle w:val="Bullet3"/>
        <w:rPr>
          <w:rFonts w:eastAsia="Calibri"/>
        </w:rPr>
      </w:pPr>
      <w:r w:rsidRPr="005D5D4F">
        <w:rPr>
          <w:rFonts w:eastAsia="Calibri"/>
        </w:rPr>
        <w:t>Description: The length of time (in seconds) in which a thread can be active before it is considered hung. Any thread that is detected as active for longer than this length of time is reported as hung.</w:t>
      </w:r>
    </w:p>
    <w:p w14:paraId="5347EB49" w14:textId="77777777" w:rsidR="00270A71" w:rsidRPr="005D5D4F" w:rsidRDefault="00270A71" w:rsidP="00270A71">
      <w:pPr>
        <w:pStyle w:val="Bullet3"/>
        <w:numPr>
          <w:ilvl w:val="1"/>
          <w:numId w:val="5"/>
        </w:numPr>
        <w:rPr>
          <w:rFonts w:eastAsia="Calibri"/>
        </w:rPr>
      </w:pPr>
      <w:r w:rsidRPr="005D5D4F">
        <w:rPr>
          <w:rFonts w:eastAsia="Calibri"/>
        </w:rPr>
        <w:t>Click Apply and click OK</w:t>
      </w:r>
    </w:p>
    <w:p w14:paraId="091A2205" w14:textId="77777777" w:rsidR="00270A71" w:rsidRPr="005D5D4F" w:rsidRDefault="00270A71" w:rsidP="00270A71">
      <w:pPr>
        <w:pStyle w:val="Bullet3"/>
        <w:numPr>
          <w:ilvl w:val="1"/>
          <w:numId w:val="5"/>
        </w:numPr>
        <w:rPr>
          <w:rFonts w:eastAsia="Calibri"/>
        </w:rPr>
      </w:pPr>
      <w:r w:rsidRPr="005D5D4F">
        <w:rPr>
          <w:rFonts w:eastAsia="Calibri"/>
        </w:rPr>
        <w:t>Save the changes.</w:t>
      </w:r>
    </w:p>
    <w:p w14:paraId="4A97CCC4" w14:textId="77777777" w:rsidR="00270A71" w:rsidRPr="005D5D4F" w:rsidRDefault="00270A71" w:rsidP="00BB6154">
      <w:pPr>
        <w:pStyle w:val="Step1"/>
      </w:pPr>
      <w:r w:rsidRPr="005D5D4F">
        <w:t>Property3:</w:t>
      </w:r>
    </w:p>
    <w:p w14:paraId="3C9768D3" w14:textId="77777777" w:rsidR="00270A71" w:rsidRPr="005D5D4F" w:rsidRDefault="00270A71" w:rsidP="00270A71">
      <w:pPr>
        <w:pStyle w:val="Bullet3"/>
        <w:rPr>
          <w:rFonts w:eastAsia="Calibri"/>
        </w:rPr>
      </w:pPr>
      <w:r w:rsidRPr="005D5D4F">
        <w:rPr>
          <w:rFonts w:eastAsia="Calibri"/>
        </w:rPr>
        <w:t>Name: com.ibm.websphere.threadmonitor.false.alarm.threshold</w:t>
      </w:r>
    </w:p>
    <w:p w14:paraId="179D3687" w14:textId="77777777" w:rsidR="00270A71" w:rsidRPr="005D5D4F" w:rsidRDefault="00270A71" w:rsidP="00270A71">
      <w:pPr>
        <w:pStyle w:val="Bullet3"/>
        <w:rPr>
          <w:rFonts w:eastAsia="Calibri"/>
        </w:rPr>
      </w:pPr>
      <w:r w:rsidRPr="005D5D4F">
        <w:rPr>
          <w:rFonts w:eastAsia="Calibri"/>
        </w:rPr>
        <w:t>Value: 100</w:t>
      </w:r>
    </w:p>
    <w:p w14:paraId="0541A4A6" w14:textId="77777777" w:rsidR="00270A71" w:rsidRPr="005D5D4F" w:rsidRDefault="00270A71" w:rsidP="00270A71">
      <w:pPr>
        <w:pStyle w:val="Bullet3"/>
        <w:rPr>
          <w:rFonts w:eastAsia="Calibri"/>
        </w:rPr>
      </w:pPr>
      <w:r w:rsidRPr="005D5D4F">
        <w:rPr>
          <w:rFonts w:eastAsia="Calibri"/>
        </w:rPr>
        <w:t>Description: The number of times (T) that false alarms can occur before automatically increasing the threshold. It is possible that a thread that is reported as hung eventually completes its work, resulting in a false alarm. A large number of these events indicates that the threshhold value is too small. The hang detection facility can automatically respond to this situation: For every T false alarms, the threshold T is increased by a factor of 1.5. Set the value to zero (or less) to disable the automatic adjustment.</w:t>
      </w:r>
    </w:p>
    <w:p w14:paraId="42563258" w14:textId="77777777" w:rsidR="00270A71" w:rsidRPr="005D5D4F" w:rsidRDefault="00270A71" w:rsidP="00270A71">
      <w:pPr>
        <w:pStyle w:val="Bullet3"/>
        <w:numPr>
          <w:ilvl w:val="1"/>
          <w:numId w:val="5"/>
        </w:numPr>
        <w:rPr>
          <w:rFonts w:eastAsia="Calibri"/>
        </w:rPr>
      </w:pPr>
      <w:r w:rsidRPr="005D5D4F">
        <w:rPr>
          <w:rFonts w:eastAsia="Calibri"/>
        </w:rPr>
        <w:t>Click Apply and click OK</w:t>
      </w:r>
    </w:p>
    <w:p w14:paraId="7FD64317" w14:textId="77777777" w:rsidR="00270A71" w:rsidRPr="005D5D4F" w:rsidRDefault="00270A71" w:rsidP="00270A71">
      <w:pPr>
        <w:pStyle w:val="Bullet3"/>
        <w:numPr>
          <w:ilvl w:val="1"/>
          <w:numId w:val="5"/>
        </w:numPr>
        <w:rPr>
          <w:rFonts w:eastAsia="Calibri"/>
        </w:rPr>
      </w:pPr>
      <w:r w:rsidRPr="005D5D4F">
        <w:rPr>
          <w:rFonts w:eastAsia="Calibri"/>
        </w:rPr>
        <w:t>Save the changes.</w:t>
      </w:r>
    </w:p>
    <w:p w14:paraId="59D8C37D" w14:textId="77777777" w:rsidR="00270A71" w:rsidRPr="005D5D4F" w:rsidRDefault="00270A71" w:rsidP="00BB6154">
      <w:pPr>
        <w:pStyle w:val="Step1"/>
      </w:pPr>
      <w:r w:rsidRPr="005D5D4F">
        <w:t>Property4:</w:t>
      </w:r>
    </w:p>
    <w:p w14:paraId="6BD06F3E" w14:textId="77777777" w:rsidR="00270A71" w:rsidRPr="005D5D4F" w:rsidRDefault="00270A71" w:rsidP="00270A71">
      <w:pPr>
        <w:pStyle w:val="Bullet3"/>
        <w:rPr>
          <w:rFonts w:eastAsia="Calibri"/>
        </w:rPr>
      </w:pPr>
      <w:r w:rsidRPr="005D5D4F">
        <w:rPr>
          <w:rFonts w:eastAsia="Calibri"/>
        </w:rPr>
        <w:t>Name: com.ibm.websphere.threadmonitor.dump.java</w:t>
      </w:r>
    </w:p>
    <w:p w14:paraId="36489FC0" w14:textId="77777777" w:rsidR="00270A71" w:rsidRPr="005D5D4F" w:rsidRDefault="00270A71" w:rsidP="00270A71">
      <w:pPr>
        <w:pStyle w:val="Bullet3"/>
        <w:rPr>
          <w:rFonts w:eastAsia="Calibri"/>
        </w:rPr>
      </w:pPr>
      <w:r w:rsidRPr="005D5D4F">
        <w:rPr>
          <w:rFonts w:eastAsia="Calibri"/>
        </w:rPr>
        <w:t>Value: False</w:t>
      </w:r>
    </w:p>
    <w:p w14:paraId="1B2556E7" w14:textId="77777777" w:rsidR="00270A71" w:rsidRPr="005D5D4F" w:rsidRDefault="00270A71" w:rsidP="00270A71">
      <w:pPr>
        <w:pStyle w:val="Bullet3"/>
        <w:rPr>
          <w:rFonts w:eastAsia="Calibri"/>
        </w:rPr>
      </w:pPr>
      <w:r w:rsidRPr="005D5D4F">
        <w:rPr>
          <w:rFonts w:eastAsia="Calibri"/>
        </w:rPr>
        <w:t>Description: Set to true to cause a javacore to be created when a hung thread is detected and a WSVR0605W message is printed. The threads section of the javacore can be analyzed to determine what the reported thread and other related threads are doing.</w:t>
      </w:r>
    </w:p>
    <w:p w14:paraId="0283A0B5" w14:textId="77777777" w:rsidR="00270A71" w:rsidRPr="005D5D4F" w:rsidRDefault="00270A71" w:rsidP="00270A71">
      <w:pPr>
        <w:pStyle w:val="Bullet3"/>
        <w:numPr>
          <w:ilvl w:val="1"/>
          <w:numId w:val="5"/>
        </w:numPr>
        <w:rPr>
          <w:rFonts w:eastAsia="Calibri"/>
        </w:rPr>
      </w:pPr>
      <w:r w:rsidRPr="005D5D4F">
        <w:rPr>
          <w:rFonts w:eastAsia="Calibri"/>
        </w:rPr>
        <w:t>Click Apply and click OK</w:t>
      </w:r>
    </w:p>
    <w:p w14:paraId="0EB8E97E" w14:textId="77777777" w:rsidR="00270A71" w:rsidRPr="005D5D4F" w:rsidRDefault="00270A71" w:rsidP="00270A71">
      <w:pPr>
        <w:pStyle w:val="Bullet3"/>
        <w:numPr>
          <w:ilvl w:val="1"/>
          <w:numId w:val="5"/>
        </w:numPr>
        <w:rPr>
          <w:rFonts w:eastAsia="Calibri"/>
        </w:rPr>
      </w:pPr>
      <w:r w:rsidRPr="005D5D4F">
        <w:rPr>
          <w:rFonts w:eastAsia="Calibri"/>
        </w:rPr>
        <w:t>Save the changes.</w:t>
      </w:r>
    </w:p>
    <w:p w14:paraId="1CE5CB2D" w14:textId="77777777" w:rsidR="00270A71" w:rsidRDefault="00270A71" w:rsidP="00806A8C">
      <w:pPr>
        <w:pStyle w:val="Heading3"/>
        <w:rPr>
          <w:rFonts w:eastAsia="Calibri"/>
          <w:noProof/>
        </w:rPr>
      </w:pPr>
    </w:p>
    <w:p w14:paraId="332D510F" w14:textId="1FF356CF" w:rsidR="00806A8C" w:rsidRDefault="0052243A" w:rsidP="00806A8C">
      <w:pPr>
        <w:pStyle w:val="Heading3"/>
        <w:rPr>
          <w:rFonts w:eastAsia="Calibri"/>
          <w:noProof/>
        </w:rPr>
      </w:pPr>
      <w:r>
        <w:rPr>
          <w:rFonts w:eastAsia="Calibri"/>
          <w:noProof/>
        </w:rPr>
        <w:t>Shared Libraries</w:t>
      </w:r>
      <w:r w:rsidR="00806A8C" w:rsidRPr="00FB5A05">
        <w:rPr>
          <w:rFonts w:eastAsia="Calibri"/>
          <w:noProof/>
        </w:rPr>
        <w:t>: WAS</w:t>
      </w:r>
      <w:r w:rsidR="00806A8C">
        <w:rPr>
          <w:rFonts w:eastAsia="Calibri"/>
          <w:noProof/>
        </w:rPr>
        <w:t>6</w:t>
      </w:r>
      <w:r w:rsidR="00806A8C" w:rsidRPr="00FB5A05">
        <w:rPr>
          <w:rFonts w:eastAsia="Calibri"/>
          <w:noProof/>
        </w:rPr>
        <w:t xml:space="preserve"> Server </w:t>
      </w:r>
      <w:r w:rsidR="00806A8C">
        <w:rPr>
          <w:rFonts w:eastAsia="Calibri"/>
          <w:noProof/>
        </w:rPr>
        <w:t>– PORTAL</w:t>
      </w:r>
    </w:p>
    <w:p w14:paraId="2E6F3E31" w14:textId="77777777" w:rsidR="00BC6A7E" w:rsidRDefault="00BC6A7E" w:rsidP="00045270">
      <w:pPr>
        <w:pStyle w:val="ListParagraph"/>
        <w:numPr>
          <w:ilvl w:val="0"/>
          <w:numId w:val="220"/>
        </w:numPr>
        <w:rPr>
          <w:rFonts w:asciiTheme="minorHAnsi" w:hAnsiTheme="minorHAnsi" w:cstheme="minorHAnsi"/>
          <w:sz w:val="18"/>
          <w:szCs w:val="18"/>
        </w:rPr>
      </w:pPr>
      <w:r w:rsidRPr="00633171">
        <w:rPr>
          <w:rFonts w:asciiTheme="minorHAnsi" w:hAnsiTheme="minorHAnsi" w:cstheme="minorHAnsi"/>
          <w:sz w:val="18"/>
          <w:szCs w:val="18"/>
        </w:rPr>
        <w:t>Copy</w:t>
      </w:r>
      <w:r>
        <w:rPr>
          <w:rFonts w:asciiTheme="minorHAnsi" w:hAnsiTheme="minorHAnsi" w:cstheme="minorHAnsi"/>
          <w:sz w:val="18"/>
          <w:szCs w:val="18"/>
        </w:rPr>
        <w:t xml:space="preserve"> F:\Installs\WAS</w:t>
      </w:r>
      <w:r w:rsidRPr="009D175F">
        <w:rPr>
          <w:rFonts w:asciiTheme="minorHAnsi" w:hAnsiTheme="minorHAnsi" w:cstheme="minorHAnsi"/>
          <w:sz w:val="18"/>
          <w:szCs w:val="18"/>
        </w:rPr>
        <w:t xml:space="preserve"> </w:t>
      </w:r>
      <w:r w:rsidRPr="00633171">
        <w:rPr>
          <w:rFonts w:asciiTheme="minorHAnsi" w:hAnsiTheme="minorHAnsi" w:cstheme="minorHAnsi"/>
          <w:sz w:val="18"/>
          <w:szCs w:val="18"/>
        </w:rPr>
        <w:t>WEBSPHERE_SHARED_LIBRARIES</w:t>
      </w:r>
      <w:r>
        <w:rPr>
          <w:rFonts w:asciiTheme="minorHAnsi" w:hAnsiTheme="minorHAnsi" w:cstheme="minorHAnsi"/>
          <w:sz w:val="18"/>
          <w:szCs w:val="18"/>
        </w:rPr>
        <w:t xml:space="preserve">  to the root of F:\</w:t>
      </w:r>
    </w:p>
    <w:p w14:paraId="79F6ADE7" w14:textId="77777777" w:rsidR="00B34334" w:rsidRPr="00596631" w:rsidRDefault="00B34334" w:rsidP="00045270">
      <w:pPr>
        <w:pStyle w:val="ListParagraph"/>
        <w:numPr>
          <w:ilvl w:val="0"/>
          <w:numId w:val="220"/>
        </w:numPr>
      </w:pPr>
      <w:r>
        <w:rPr>
          <w:rFonts w:asciiTheme="minorHAnsi" w:hAnsiTheme="minorHAnsi" w:cstheme="minorHAnsi"/>
          <w:sz w:val="18"/>
          <w:szCs w:val="18"/>
        </w:rPr>
        <w:t>Delete all other libraries except PORTAL and was_generated_keystore.jks</w:t>
      </w:r>
    </w:p>
    <w:p w14:paraId="7ABAF640" w14:textId="77777777" w:rsidR="00596631" w:rsidRDefault="00596631" w:rsidP="00596631">
      <w:pPr>
        <w:pStyle w:val="ListParagraph"/>
        <w:numPr>
          <w:ilvl w:val="0"/>
          <w:numId w:val="220"/>
        </w:numPr>
        <w:rPr>
          <w:rFonts w:asciiTheme="minorHAnsi" w:hAnsiTheme="minorHAnsi" w:cstheme="minorHAnsi"/>
          <w:sz w:val="18"/>
          <w:szCs w:val="18"/>
        </w:rPr>
      </w:pPr>
      <w:r>
        <w:rPr>
          <w:rFonts w:asciiTheme="minorHAnsi" w:hAnsiTheme="minorHAnsi" w:cstheme="minorHAnsi"/>
          <w:sz w:val="18"/>
          <w:szCs w:val="18"/>
        </w:rPr>
        <w:t>Verify Disruptor-3.3.0.jar, Log4j-api-2.1.jar and Log4j-core-2.1.jar are located within the Portal_Library</w:t>
      </w:r>
    </w:p>
    <w:p w14:paraId="7185FF1E" w14:textId="77777777" w:rsidR="00596631" w:rsidRPr="00633171" w:rsidRDefault="00596631" w:rsidP="00596631">
      <w:pPr>
        <w:pStyle w:val="ListParagraph"/>
        <w:numPr>
          <w:ilvl w:val="0"/>
          <w:numId w:val="220"/>
        </w:numPr>
        <w:rPr>
          <w:rFonts w:asciiTheme="minorHAnsi" w:hAnsiTheme="minorHAnsi" w:cstheme="minorHAnsi"/>
          <w:sz w:val="18"/>
          <w:szCs w:val="18"/>
        </w:rPr>
      </w:pPr>
      <w:r>
        <w:rPr>
          <w:rFonts w:asciiTheme="minorHAnsi" w:hAnsiTheme="minorHAnsi" w:cstheme="minorHAnsi"/>
          <w:sz w:val="18"/>
          <w:szCs w:val="18"/>
        </w:rPr>
        <w:t>Verify xercesImpl.jar is removed from the Portal_Library</w:t>
      </w:r>
    </w:p>
    <w:p w14:paraId="3EF39ED5" w14:textId="77777777" w:rsidR="00806A8C" w:rsidRDefault="00806A8C" w:rsidP="00045270">
      <w:pPr>
        <w:pStyle w:val="ListParagraph"/>
        <w:numPr>
          <w:ilvl w:val="0"/>
          <w:numId w:val="220"/>
        </w:numPr>
      </w:pPr>
      <w:r w:rsidRPr="00AD7F5F">
        <w:t xml:space="preserve">From the WebSphere admin console – Select: Environment </w:t>
      </w:r>
      <w:r w:rsidRPr="00AD7F5F">
        <w:sym w:font="Wingdings" w:char="F0E0"/>
      </w:r>
      <w:r w:rsidRPr="00AD7F5F">
        <w:t xml:space="preserve"> Shared libraries</w:t>
      </w:r>
    </w:p>
    <w:p w14:paraId="23212620" w14:textId="77777777" w:rsidR="00806A8C" w:rsidRDefault="00806A8C" w:rsidP="00045270">
      <w:pPr>
        <w:pStyle w:val="ListParagraph"/>
        <w:numPr>
          <w:ilvl w:val="0"/>
          <w:numId w:val="220"/>
        </w:numPr>
      </w:pPr>
      <w:r>
        <w:t>Select the appropriate app, node and server from the dropdown list</w:t>
      </w:r>
    </w:p>
    <w:p w14:paraId="49C05DCF" w14:textId="77777777" w:rsidR="00806A8C" w:rsidRDefault="00806A8C" w:rsidP="00806A8C">
      <w:pPr>
        <w:pStyle w:val="ListParagraph"/>
        <w:ind w:left="1440"/>
      </w:pPr>
      <w:r>
        <w:rPr>
          <w:noProof/>
        </w:rPr>
        <w:drawing>
          <wp:inline distT="0" distB="0" distL="0" distR="0" wp14:anchorId="43DFE665" wp14:editId="7F968E0C">
            <wp:extent cx="3038475" cy="282095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38475" cy="2820956"/>
                    </a:xfrm>
                    <a:prstGeom prst="rect">
                      <a:avLst/>
                    </a:prstGeom>
                  </pic:spPr>
                </pic:pic>
              </a:graphicData>
            </a:graphic>
          </wp:inline>
        </w:drawing>
      </w:r>
    </w:p>
    <w:p w14:paraId="73DBB346" w14:textId="77777777" w:rsidR="00806A8C" w:rsidRDefault="00806A8C" w:rsidP="00045270">
      <w:pPr>
        <w:pStyle w:val="ListParagraph"/>
        <w:numPr>
          <w:ilvl w:val="0"/>
          <w:numId w:val="220"/>
        </w:numPr>
      </w:pPr>
      <w:r>
        <w:t>Select New</w:t>
      </w:r>
    </w:p>
    <w:p w14:paraId="4E7985E8" w14:textId="77777777" w:rsidR="00806A8C" w:rsidRDefault="00806A8C" w:rsidP="00045270">
      <w:pPr>
        <w:pStyle w:val="ListParagraph"/>
        <w:numPr>
          <w:ilvl w:val="0"/>
          <w:numId w:val="220"/>
        </w:numPr>
      </w:pPr>
      <w:r>
        <w:t>Enter the following:</w:t>
      </w:r>
    </w:p>
    <w:p w14:paraId="2712EA54" w14:textId="6A2D2E27" w:rsidR="00806A8C" w:rsidRPr="00633171" w:rsidRDefault="00806A8C" w:rsidP="00045270">
      <w:pPr>
        <w:pStyle w:val="ListParagraph"/>
        <w:numPr>
          <w:ilvl w:val="1"/>
          <w:numId w:val="220"/>
        </w:numPr>
      </w:pPr>
      <w:r>
        <w:t xml:space="preserve">Name = </w:t>
      </w:r>
      <w:r>
        <w:rPr>
          <w:rFonts w:eastAsia="Times New Roman"/>
          <w:color w:val="000000"/>
          <w:szCs w:val="18"/>
        </w:rPr>
        <w:t>PORTAL</w:t>
      </w:r>
      <w:r w:rsidRPr="00AD7F5F">
        <w:rPr>
          <w:rFonts w:eastAsia="Times New Roman"/>
          <w:color w:val="000000"/>
          <w:szCs w:val="18"/>
        </w:rPr>
        <w:t>_SHARED_LIBRARY_NODE0</w:t>
      </w:r>
      <w:r>
        <w:rPr>
          <w:rFonts w:eastAsia="Times New Roman"/>
          <w:color w:val="000000"/>
          <w:szCs w:val="18"/>
        </w:rPr>
        <w:t>2</w:t>
      </w:r>
    </w:p>
    <w:p w14:paraId="1BB45237" w14:textId="77777777" w:rsidR="00806A8C" w:rsidRPr="006A73B8" w:rsidRDefault="00806A8C" w:rsidP="00045270">
      <w:pPr>
        <w:pStyle w:val="ListParagraph"/>
        <w:numPr>
          <w:ilvl w:val="1"/>
          <w:numId w:val="220"/>
        </w:numPr>
      </w:pPr>
      <w:r>
        <w:rPr>
          <w:rFonts w:eastAsia="Times New Roman"/>
          <w:color w:val="000000"/>
          <w:szCs w:val="18"/>
        </w:rPr>
        <w:t xml:space="preserve">Classpath = </w:t>
      </w:r>
      <w:r w:rsidRPr="00AD7F5F">
        <w:rPr>
          <w:rFonts w:eastAsia="Times New Roman"/>
          <w:color w:val="000000"/>
          <w:szCs w:val="18"/>
        </w:rPr>
        <w:t>F</w:t>
      </w:r>
      <w:r>
        <w:rPr>
          <w:rFonts w:eastAsia="Times New Roman"/>
          <w:color w:val="000000"/>
          <w:szCs w:val="18"/>
        </w:rPr>
        <w:t>:\WEBSPHERE_SHARED_LIBRARIES\PORTAL</w:t>
      </w:r>
      <w:r w:rsidRPr="00AD7F5F">
        <w:rPr>
          <w:rFonts w:eastAsia="Times New Roman"/>
          <w:color w:val="000000"/>
          <w:szCs w:val="18"/>
        </w:rPr>
        <w:t>_LIBRARY</w:t>
      </w:r>
    </w:p>
    <w:p w14:paraId="6FC2B635" w14:textId="77777777" w:rsidR="00806A8C" w:rsidRDefault="00806A8C" w:rsidP="00045270">
      <w:pPr>
        <w:pStyle w:val="ListParagraph"/>
        <w:numPr>
          <w:ilvl w:val="0"/>
          <w:numId w:val="220"/>
        </w:numPr>
      </w:pPr>
      <w:r>
        <w:t>Click Apply and Save</w:t>
      </w:r>
    </w:p>
    <w:p w14:paraId="7AD03C3E" w14:textId="77777777" w:rsidR="00E01147" w:rsidRDefault="00E01147" w:rsidP="00E01147">
      <w:pPr>
        <w:pStyle w:val="ListParagraph"/>
        <w:numPr>
          <w:ilvl w:val="0"/>
          <w:numId w:val="220"/>
        </w:numPr>
      </w:pPr>
      <w:r>
        <w:t>Select New</w:t>
      </w:r>
    </w:p>
    <w:p w14:paraId="21A40D70" w14:textId="77777777" w:rsidR="00E01147" w:rsidRDefault="00E01147" w:rsidP="00E01147">
      <w:pPr>
        <w:pStyle w:val="ListParagraph"/>
        <w:numPr>
          <w:ilvl w:val="0"/>
          <w:numId w:val="220"/>
        </w:numPr>
      </w:pPr>
      <w:r>
        <w:t>Enter the following:</w:t>
      </w:r>
    </w:p>
    <w:p w14:paraId="2DA43F5B" w14:textId="784B9029" w:rsidR="00E01147" w:rsidRPr="00633171" w:rsidRDefault="00E01147" w:rsidP="00E01147">
      <w:pPr>
        <w:pStyle w:val="ListParagraph"/>
        <w:numPr>
          <w:ilvl w:val="1"/>
          <w:numId w:val="220"/>
        </w:numPr>
      </w:pPr>
      <w:r>
        <w:t xml:space="preserve">Name = </w:t>
      </w:r>
      <w:r w:rsidRPr="00C10D0F">
        <w:rPr>
          <w:rFonts w:eastAsia="Times New Roman"/>
          <w:color w:val="000000"/>
          <w:szCs w:val="18"/>
        </w:rPr>
        <w:t>PORTAL_PLATFORM_SERVICES_NODE02</w:t>
      </w:r>
    </w:p>
    <w:p w14:paraId="111F4C58" w14:textId="743644BA" w:rsidR="00E01147" w:rsidRPr="006A73B8" w:rsidRDefault="00E01147" w:rsidP="00E01147">
      <w:pPr>
        <w:pStyle w:val="ListParagraph"/>
        <w:numPr>
          <w:ilvl w:val="1"/>
          <w:numId w:val="220"/>
        </w:numPr>
      </w:pPr>
      <w:r>
        <w:rPr>
          <w:rFonts w:eastAsia="Times New Roman"/>
          <w:color w:val="000000"/>
          <w:szCs w:val="18"/>
        </w:rPr>
        <w:t xml:space="preserve">Classpath = </w:t>
      </w:r>
      <w:r w:rsidRPr="00C10D0F">
        <w:rPr>
          <w:rFonts w:eastAsia="Times New Roman"/>
          <w:color w:val="000000"/>
          <w:szCs w:val="18"/>
        </w:rPr>
        <w:t>F:\WEBSPHERE_SHARED_LIBRARIES\PLATFORM_SERVICES</w:t>
      </w:r>
      <w:r>
        <w:rPr>
          <w:rFonts w:eastAsia="Times New Roman"/>
          <w:color w:val="000000"/>
          <w:szCs w:val="18"/>
        </w:rPr>
        <w:t>_LIBRARY</w:t>
      </w:r>
    </w:p>
    <w:p w14:paraId="77E3D787" w14:textId="31E768B3" w:rsidR="00E01147" w:rsidRDefault="00E01147" w:rsidP="00E01147">
      <w:pPr>
        <w:pStyle w:val="ListParagraph"/>
        <w:numPr>
          <w:ilvl w:val="0"/>
          <w:numId w:val="220"/>
        </w:numPr>
      </w:pPr>
      <w:r>
        <w:t>Click Apply and Save</w:t>
      </w:r>
    </w:p>
    <w:p w14:paraId="1BD5123B" w14:textId="77777777" w:rsidR="00806A8C" w:rsidRPr="006A73B8" w:rsidRDefault="00806A8C" w:rsidP="00045270">
      <w:pPr>
        <w:pStyle w:val="ListParagraph"/>
        <w:numPr>
          <w:ilvl w:val="0"/>
          <w:numId w:val="220"/>
        </w:numPr>
      </w:pPr>
      <w:r>
        <w:t xml:space="preserve">Select </w:t>
      </w:r>
      <w:r w:rsidRPr="006A73B8">
        <w:t xml:space="preserve">Severs </w:t>
      </w:r>
      <w:r w:rsidRPr="00AD7F5F">
        <w:sym w:font="Wingdings" w:char="F0E0"/>
      </w:r>
      <w:r w:rsidRPr="006A73B8">
        <w:t xml:space="preserve"> Server Types</w:t>
      </w:r>
      <w:r w:rsidRPr="00AD7F5F">
        <w:sym w:font="Wingdings" w:char="F0E0"/>
      </w:r>
      <w:r w:rsidRPr="006A73B8">
        <w:t>WebSphere application servers</w:t>
      </w:r>
    </w:p>
    <w:p w14:paraId="58292864" w14:textId="5F22F059" w:rsidR="00806A8C" w:rsidRPr="006A73B8" w:rsidRDefault="00806A8C" w:rsidP="00045270">
      <w:pPr>
        <w:pStyle w:val="ListParagraph"/>
        <w:numPr>
          <w:ilvl w:val="0"/>
          <w:numId w:val="220"/>
        </w:numPr>
      </w:pPr>
      <w:r w:rsidRPr="006A73B8">
        <w:t xml:space="preserve">Select </w:t>
      </w:r>
      <w:r>
        <w:t>LPSPORTALServer02</w:t>
      </w:r>
      <w:r w:rsidRPr="00AD7F5F">
        <w:sym w:font="Wingdings" w:char="F0E0"/>
      </w:r>
      <w:r w:rsidRPr="006A73B8">
        <w:t xml:space="preserve">Server Infrastructure </w:t>
      </w:r>
      <w:r w:rsidRPr="00AD7F5F">
        <w:sym w:font="Wingdings" w:char="F0E0"/>
      </w:r>
      <w:r w:rsidRPr="006A73B8">
        <w:t xml:space="preserve"> Java and Process Management </w:t>
      </w:r>
      <w:r w:rsidRPr="00AD7F5F">
        <w:sym w:font="Wingdings" w:char="F0E0"/>
      </w:r>
      <w:r w:rsidRPr="006A73B8">
        <w:t>Class loader</w:t>
      </w:r>
    </w:p>
    <w:p w14:paraId="718C0248"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New</w:t>
      </w:r>
    </w:p>
    <w:p w14:paraId="2340735A"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Verify Class loader order has “Classes loaded with parent class loader first” and choose ok</w:t>
      </w:r>
    </w:p>
    <w:p w14:paraId="7A960C73"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Click on the actual Classloader</w:t>
      </w:r>
    </w:p>
    <w:p w14:paraId="69687FED"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Select “shared library referenece”</w:t>
      </w:r>
    </w:p>
    <w:p w14:paraId="69009384"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Add</w:t>
      </w:r>
    </w:p>
    <w:p w14:paraId="562828C9" w14:textId="77777777" w:rsidR="00E01147" w:rsidRPr="00422C5C" w:rsidRDefault="00E01147" w:rsidP="00E01147">
      <w:pPr>
        <w:pStyle w:val="Step1"/>
        <w:numPr>
          <w:ilvl w:val="0"/>
          <w:numId w:val="220"/>
        </w:numPr>
        <w:rPr>
          <w:rFonts w:ascii="Calibri" w:eastAsia="Calibri" w:hAnsi="Calibri"/>
          <w:sz w:val="22"/>
          <w:szCs w:val="22"/>
        </w:rPr>
      </w:pPr>
      <w:r w:rsidRPr="00422C5C">
        <w:rPr>
          <w:rFonts w:ascii="Calibri" w:eastAsia="Calibri" w:hAnsi="Calibri"/>
          <w:sz w:val="22"/>
          <w:szCs w:val="22"/>
        </w:rPr>
        <w:t xml:space="preserve">Select corresponding library name </w:t>
      </w:r>
      <w:r>
        <w:rPr>
          <w:color w:val="000000"/>
        </w:rPr>
        <w:t>PORTAL</w:t>
      </w:r>
      <w:r w:rsidRPr="00AD7F5F">
        <w:rPr>
          <w:color w:val="000000"/>
        </w:rPr>
        <w:t>_SHARED_LIBRARY_NODE01</w:t>
      </w:r>
    </w:p>
    <w:p w14:paraId="5DB18E32" w14:textId="77777777" w:rsidR="00E01147" w:rsidRPr="00422C5C" w:rsidRDefault="00E01147" w:rsidP="00E01147">
      <w:pPr>
        <w:pStyle w:val="Step1"/>
        <w:numPr>
          <w:ilvl w:val="0"/>
          <w:numId w:val="220"/>
        </w:numPr>
        <w:rPr>
          <w:rFonts w:ascii="Calibri" w:eastAsia="Calibri" w:hAnsi="Calibri"/>
          <w:sz w:val="22"/>
          <w:szCs w:val="22"/>
        </w:rPr>
      </w:pPr>
      <w:r w:rsidRPr="00422C5C">
        <w:rPr>
          <w:rFonts w:ascii="Calibri" w:eastAsia="Calibri" w:hAnsi="Calibri"/>
          <w:sz w:val="22"/>
          <w:szCs w:val="22"/>
        </w:rPr>
        <w:t>Apply and Save</w:t>
      </w:r>
    </w:p>
    <w:p w14:paraId="7FA8F292" w14:textId="77777777" w:rsidR="00E01147" w:rsidRPr="00FE1445" w:rsidRDefault="00E01147" w:rsidP="00E01147">
      <w:pPr>
        <w:pStyle w:val="Step1"/>
        <w:numPr>
          <w:ilvl w:val="0"/>
          <w:numId w:val="220"/>
        </w:numPr>
        <w:rPr>
          <w:rFonts w:ascii="Calibri" w:eastAsia="Calibri" w:hAnsi="Calibri"/>
          <w:sz w:val="22"/>
          <w:szCs w:val="22"/>
        </w:rPr>
      </w:pPr>
      <w:r>
        <w:rPr>
          <w:rFonts w:ascii="Calibri" w:eastAsia="Calibri" w:hAnsi="Calibri"/>
          <w:sz w:val="22"/>
          <w:szCs w:val="22"/>
        </w:rPr>
        <w:t>Take note of the existing Class Loader(s) and click New</w:t>
      </w:r>
    </w:p>
    <w:p w14:paraId="0F6EC626"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Click on the actual Classloader</w:t>
      </w:r>
    </w:p>
    <w:p w14:paraId="27B46411"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Select “shared library referenece”</w:t>
      </w:r>
    </w:p>
    <w:p w14:paraId="4E6FA5DC"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Add</w:t>
      </w:r>
    </w:p>
    <w:p w14:paraId="2C3ABFEA"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 xml:space="preserve">Select corresponding library name </w:t>
      </w:r>
      <w:r w:rsidRPr="00E01147">
        <w:rPr>
          <w:rFonts w:ascii="Calibri" w:hAnsi="Calibri"/>
          <w:color w:val="000000"/>
          <w:sz w:val="22"/>
          <w:szCs w:val="22"/>
        </w:rPr>
        <w:t>PORTAL_PLATFORM_SERVICES_NODE02</w:t>
      </w:r>
    </w:p>
    <w:p w14:paraId="64E1496D" w14:textId="77777777" w:rsidR="00E01147" w:rsidRPr="00FE1445" w:rsidRDefault="00E01147" w:rsidP="00E01147">
      <w:pPr>
        <w:pStyle w:val="Step1"/>
        <w:numPr>
          <w:ilvl w:val="0"/>
          <w:numId w:val="220"/>
        </w:numPr>
        <w:rPr>
          <w:rFonts w:ascii="Calibri" w:eastAsia="Calibri" w:hAnsi="Calibri"/>
          <w:sz w:val="22"/>
          <w:szCs w:val="22"/>
        </w:rPr>
      </w:pPr>
      <w:r w:rsidRPr="00FE1445">
        <w:rPr>
          <w:rFonts w:ascii="Calibri" w:eastAsia="Calibri" w:hAnsi="Calibri"/>
          <w:sz w:val="22"/>
          <w:szCs w:val="22"/>
        </w:rPr>
        <w:t>Apply and Save</w:t>
      </w:r>
    </w:p>
    <w:p w14:paraId="442E6B87" w14:textId="77777777" w:rsidR="00806A8C" w:rsidRPr="001F2223" w:rsidRDefault="00806A8C" w:rsidP="00806A8C">
      <w:pPr>
        <w:pStyle w:val="Step1"/>
        <w:numPr>
          <w:ilvl w:val="0"/>
          <w:numId w:val="0"/>
        </w:numPr>
        <w:ind w:left="900" w:hanging="540"/>
        <w:rPr>
          <w:rFonts w:eastAsia="Calibri"/>
        </w:rPr>
      </w:pPr>
    </w:p>
    <w:p w14:paraId="7640E8BB" w14:textId="77777777" w:rsidR="00806A8C" w:rsidRPr="00806A8C" w:rsidRDefault="00806A8C" w:rsidP="00806A8C">
      <w:pPr>
        <w:pStyle w:val="Step1"/>
        <w:numPr>
          <w:ilvl w:val="0"/>
          <w:numId w:val="0"/>
        </w:numPr>
        <w:rPr>
          <w:rFonts w:eastAsia="Calibri"/>
        </w:rPr>
      </w:pPr>
    </w:p>
    <w:p w14:paraId="44C88B30" w14:textId="77777777" w:rsidR="003674EF" w:rsidRPr="00DD2008" w:rsidRDefault="003674EF" w:rsidP="003674EF">
      <w:pPr>
        <w:pStyle w:val="Heading3"/>
      </w:pPr>
      <w:bookmarkStart w:id="152" w:name="_Toc400291143"/>
      <w:r w:rsidRPr="00DD2008">
        <w:t>Deploy the application template WAR file – PORTAL</w:t>
      </w:r>
      <w:bookmarkEnd w:id="152"/>
    </w:p>
    <w:p w14:paraId="44C88B31" w14:textId="77777777" w:rsidR="003674EF" w:rsidRPr="00FE70D9" w:rsidRDefault="003674EF" w:rsidP="00986570">
      <w:pPr>
        <w:pStyle w:val="Step1"/>
        <w:numPr>
          <w:ilvl w:val="0"/>
          <w:numId w:val="121"/>
        </w:numPr>
        <w:ind w:left="900" w:hanging="540"/>
        <w:rPr>
          <w:rFonts w:eastAsia="Calibri"/>
        </w:rPr>
      </w:pPr>
      <w:r w:rsidRPr="00FE70D9">
        <w:rPr>
          <w:rFonts w:eastAsia="Calibri"/>
        </w:rPr>
        <w:t>From the Admin console of the WAS3:</w:t>
      </w:r>
      <w:r w:rsidR="00982F89" w:rsidRPr="00FE70D9">
        <w:rPr>
          <w:rFonts w:eastAsia="Calibri"/>
        </w:rPr>
        <w:t xml:space="preserve"> </w:t>
      </w:r>
      <w:r w:rsidRPr="00FE70D9">
        <w:rPr>
          <w:rFonts w:eastAsia="Calibri"/>
        </w:rPr>
        <w:t xml:space="preserve">select Applications </w:t>
      </w:r>
      <w:r w:rsidRPr="00FE70D9">
        <w:rPr>
          <w:rFonts w:eastAsia="Calibri"/>
        </w:rPr>
        <w:sym w:font="Wingdings" w:char="F0E0"/>
      </w:r>
      <w:r w:rsidRPr="00FE70D9">
        <w:rPr>
          <w:rFonts w:eastAsia="Calibri"/>
        </w:rPr>
        <w:t xml:space="preserve"> Application Types </w:t>
      </w:r>
      <w:r w:rsidRPr="00FE70D9">
        <w:rPr>
          <w:rFonts w:eastAsia="Calibri"/>
        </w:rPr>
        <w:sym w:font="Wingdings" w:char="F0E0"/>
      </w:r>
      <w:r w:rsidRPr="00FE70D9">
        <w:rPr>
          <w:rFonts w:eastAsia="Calibri"/>
        </w:rPr>
        <w:t xml:space="preserve"> WebSphere enterprise applications. On the right frame, </w:t>
      </w:r>
      <w:r w:rsidR="00810118" w:rsidRPr="00FE70D9">
        <w:rPr>
          <w:rFonts w:eastAsia="Calibri"/>
        </w:rPr>
        <w:t>click</w:t>
      </w:r>
      <w:r w:rsidRPr="00FE70D9">
        <w:rPr>
          <w:rFonts w:eastAsia="Calibri"/>
        </w:rPr>
        <w:t xml:space="preserve"> Install button.</w:t>
      </w:r>
    </w:p>
    <w:p w14:paraId="44C88B32" w14:textId="77777777" w:rsidR="003674EF" w:rsidRPr="00FE70D9" w:rsidRDefault="003674EF" w:rsidP="00FE70D9">
      <w:pPr>
        <w:pStyle w:val="Step1"/>
        <w:rPr>
          <w:rFonts w:eastAsia="Calibri"/>
        </w:rPr>
      </w:pPr>
      <w:r w:rsidRPr="00FE70D9">
        <w:rPr>
          <w:rFonts w:eastAsia="Calibri"/>
        </w:rPr>
        <w:t>Select the sample WAR file for the application you are installing from - F:\Installs\WAS\WAR Files\SRVLPSPORTAL.war, click Next</w:t>
      </w:r>
    </w:p>
    <w:p w14:paraId="44C88B33" w14:textId="77777777" w:rsidR="003674EF" w:rsidRPr="00FE70D9" w:rsidRDefault="003674EF" w:rsidP="00FE70D9">
      <w:pPr>
        <w:pStyle w:val="Step1"/>
        <w:rPr>
          <w:rFonts w:eastAsia="Calibri"/>
        </w:rPr>
      </w:pPr>
      <w:r w:rsidRPr="00FE70D9">
        <w:rPr>
          <w:rFonts w:eastAsia="Calibri"/>
        </w:rPr>
        <w:t xml:space="preserve">Select the Fast Path option and </w:t>
      </w:r>
      <w:r w:rsidR="00810118" w:rsidRPr="00FE70D9">
        <w:rPr>
          <w:rFonts w:eastAsia="Calibri"/>
        </w:rPr>
        <w:t>click</w:t>
      </w:r>
      <w:r w:rsidRPr="00FE70D9">
        <w:rPr>
          <w:rFonts w:eastAsia="Calibri"/>
        </w:rPr>
        <w:t xml:space="preserve"> the Next button.</w:t>
      </w:r>
    </w:p>
    <w:p w14:paraId="44C88B34" w14:textId="77777777" w:rsidR="003674EF" w:rsidRPr="00FE70D9" w:rsidRDefault="003674EF" w:rsidP="00FE70D9">
      <w:pPr>
        <w:pStyle w:val="Step1"/>
        <w:rPr>
          <w:rFonts w:eastAsia="Calibri"/>
        </w:rPr>
      </w:pPr>
      <w:r w:rsidRPr="00FE70D9">
        <w:rPr>
          <w:rFonts w:eastAsia="Calibri"/>
        </w:rPr>
        <w:t>Step 1:installation options -</w:t>
      </w:r>
      <w:r w:rsidR="00982F89" w:rsidRPr="00FE70D9">
        <w:rPr>
          <w:rFonts w:eastAsia="Calibri"/>
        </w:rPr>
        <w:t xml:space="preserve"> </w:t>
      </w:r>
      <w:r w:rsidRPr="00FE70D9">
        <w:rPr>
          <w:rFonts w:eastAsia="Calibri"/>
        </w:rPr>
        <w:t xml:space="preserve"> provide the Application Name SRVLPSPORTAL, (remove the _war)</w:t>
      </w:r>
      <w:r w:rsidR="00982F89" w:rsidRPr="00FE70D9">
        <w:rPr>
          <w:rFonts w:eastAsia="Calibri"/>
        </w:rPr>
        <w:t xml:space="preserve"> </w:t>
      </w:r>
      <w:r w:rsidRPr="00FE70D9">
        <w:rPr>
          <w:rFonts w:eastAsia="Calibri"/>
        </w:rPr>
        <w:t>Highlight all the 3 File Permissions as shown below are click “Next” button.</w:t>
      </w:r>
    </w:p>
    <w:p w14:paraId="44C88B35" w14:textId="77777777" w:rsidR="003674EF" w:rsidRPr="00FE70D9" w:rsidRDefault="003674EF" w:rsidP="00FE70D9">
      <w:pPr>
        <w:pStyle w:val="Step1"/>
        <w:rPr>
          <w:rFonts w:eastAsia="Calibri"/>
        </w:rPr>
      </w:pPr>
      <w:r w:rsidRPr="00FE70D9">
        <w:rPr>
          <w:rFonts w:eastAsia="Calibri"/>
        </w:rPr>
        <w:t>Step2: map modules to servers - select the associated cell\node\cluster and click Apply.</w:t>
      </w:r>
      <w:r w:rsidR="00982F89" w:rsidRPr="00FE70D9">
        <w:rPr>
          <w:rFonts w:eastAsia="Calibri"/>
        </w:rPr>
        <w:t xml:space="preserve"> </w:t>
      </w:r>
      <w:r w:rsidRPr="00FE70D9">
        <w:rPr>
          <w:rFonts w:eastAsia="Calibri"/>
        </w:rPr>
        <w:t xml:space="preserve">The Server field will update with the new information, </w:t>
      </w:r>
    </w:p>
    <w:p w14:paraId="44C88B36" w14:textId="77777777" w:rsidR="003674EF" w:rsidRPr="00FE70D9" w:rsidRDefault="003674EF" w:rsidP="00FE70D9">
      <w:pPr>
        <w:pStyle w:val="Step1"/>
        <w:rPr>
          <w:rFonts w:eastAsia="Calibri"/>
        </w:rPr>
      </w:pPr>
      <w:r w:rsidRPr="00FE70D9">
        <w:rPr>
          <w:rFonts w:eastAsia="Calibri"/>
        </w:rPr>
        <w:t>Select the module, and Click “Next” button</w:t>
      </w:r>
    </w:p>
    <w:p w14:paraId="44C88B37" w14:textId="77777777" w:rsidR="003674EF" w:rsidRPr="00FE70D9" w:rsidRDefault="003674EF" w:rsidP="00FE70D9">
      <w:pPr>
        <w:pStyle w:val="Step1"/>
        <w:rPr>
          <w:rFonts w:eastAsia="Calibri"/>
        </w:rPr>
      </w:pPr>
      <w:r w:rsidRPr="00FE70D9">
        <w:rPr>
          <w:rFonts w:eastAsia="Calibri"/>
        </w:rPr>
        <w:t xml:space="preserve">Step 3: map virtual hosts for web modules - map the virtual host ar “default_host” for the selected Web Module and </w:t>
      </w:r>
      <w:r w:rsidR="00810118" w:rsidRPr="00FE70D9">
        <w:rPr>
          <w:rFonts w:eastAsia="Calibri"/>
        </w:rPr>
        <w:t>click</w:t>
      </w:r>
      <w:r w:rsidRPr="00FE70D9">
        <w:rPr>
          <w:rFonts w:eastAsia="Calibri"/>
        </w:rPr>
        <w:t xml:space="preserve"> the “Next” button</w:t>
      </w:r>
    </w:p>
    <w:p w14:paraId="44C88B38" w14:textId="77777777" w:rsidR="003674EF" w:rsidRPr="00FE70D9" w:rsidRDefault="003674EF" w:rsidP="00FE70D9">
      <w:pPr>
        <w:pStyle w:val="Step1"/>
        <w:rPr>
          <w:rFonts w:eastAsia="Calibri"/>
        </w:rPr>
      </w:pPr>
      <w:r w:rsidRPr="00FE70D9">
        <w:rPr>
          <w:rFonts w:eastAsia="Calibri"/>
        </w:rPr>
        <w:t xml:space="preserve">Step 4: map context roots for web modules - change the “Contect Root” as /SRVLPSPORTAL and </w:t>
      </w:r>
      <w:r w:rsidR="00810118" w:rsidRPr="00FE70D9">
        <w:rPr>
          <w:rFonts w:eastAsia="Calibri"/>
        </w:rPr>
        <w:t>click</w:t>
      </w:r>
      <w:r w:rsidRPr="00FE70D9">
        <w:rPr>
          <w:rFonts w:eastAsia="Calibri"/>
        </w:rPr>
        <w:t xml:space="preserve"> “Next”.</w:t>
      </w:r>
    </w:p>
    <w:p w14:paraId="44C88B39" w14:textId="77777777" w:rsidR="003674EF" w:rsidRPr="00FE70D9" w:rsidRDefault="003674EF" w:rsidP="00FE70D9">
      <w:pPr>
        <w:pStyle w:val="Step1"/>
        <w:rPr>
          <w:rFonts w:eastAsia="Calibri"/>
        </w:rPr>
      </w:pPr>
      <w:r w:rsidRPr="00FE70D9">
        <w:rPr>
          <w:rFonts w:eastAsia="Calibri"/>
        </w:rPr>
        <w:t>Step 5: summary -</w:t>
      </w:r>
      <w:r w:rsidR="00982F89" w:rsidRPr="00FE70D9">
        <w:rPr>
          <w:rFonts w:eastAsia="Calibri"/>
        </w:rPr>
        <w:t xml:space="preserve"> </w:t>
      </w:r>
      <w:r w:rsidRPr="00FE70D9">
        <w:rPr>
          <w:rFonts w:eastAsia="Calibri"/>
        </w:rPr>
        <w:t>click “Finish” button to install the application onto all the nodes in the cluster.</w:t>
      </w:r>
    </w:p>
    <w:p w14:paraId="44C88B3A" w14:textId="77777777" w:rsidR="003674EF" w:rsidRPr="00FE70D9" w:rsidRDefault="003674EF" w:rsidP="00FE70D9">
      <w:pPr>
        <w:pStyle w:val="Step1"/>
        <w:rPr>
          <w:rFonts w:eastAsia="Calibri"/>
        </w:rPr>
      </w:pPr>
      <w:r w:rsidRPr="00FE70D9">
        <w:rPr>
          <w:rFonts w:eastAsia="Calibri"/>
        </w:rPr>
        <w:t xml:space="preserve">The Screen would show the message “Application installed successfully”. </w:t>
      </w:r>
      <w:r w:rsidR="00810118" w:rsidRPr="00FE70D9">
        <w:rPr>
          <w:rFonts w:eastAsia="Calibri"/>
        </w:rPr>
        <w:t>Click</w:t>
      </w:r>
      <w:r w:rsidRPr="00FE70D9">
        <w:rPr>
          <w:rFonts w:eastAsia="Calibri"/>
        </w:rPr>
        <w:t xml:space="preserve"> the Save link to reflect the changes to the master configuration file.</w:t>
      </w:r>
    </w:p>
    <w:p w14:paraId="44C88B3B" w14:textId="77777777" w:rsidR="003674EF" w:rsidRPr="00FE70D9" w:rsidRDefault="003674EF" w:rsidP="00FE70D9">
      <w:pPr>
        <w:pStyle w:val="Step1"/>
        <w:rPr>
          <w:rFonts w:eastAsia="Calibri"/>
        </w:rPr>
      </w:pPr>
      <w:r w:rsidRPr="00FE70D9">
        <w:rPr>
          <w:rFonts w:eastAsia="Calibri"/>
        </w:rPr>
        <w:t xml:space="preserve">Start the installed application </w:t>
      </w:r>
    </w:p>
    <w:p w14:paraId="44C88B3C" w14:textId="77777777" w:rsidR="003674EF" w:rsidRPr="006468BB" w:rsidRDefault="003674EF" w:rsidP="003674EF">
      <w:pPr>
        <w:pStyle w:val="Heading3"/>
      </w:pPr>
      <w:bookmarkStart w:id="153" w:name="_Toc400291144"/>
      <w:bookmarkStart w:id="154" w:name="_Toc369509367"/>
      <w:bookmarkStart w:id="155" w:name="_Toc377034466"/>
      <w:bookmarkStart w:id="156" w:name="_Toc396394519"/>
      <w:bookmarkEnd w:id="148"/>
      <w:bookmarkEnd w:id="149"/>
      <w:bookmarkEnd w:id="150"/>
      <w:r w:rsidRPr="006468BB">
        <w:t>Copy “Magic” 5 files – WAS5 Server</w:t>
      </w:r>
      <w:bookmarkEnd w:id="153"/>
      <w:r w:rsidRPr="006468BB">
        <w:t xml:space="preserve"> </w:t>
      </w:r>
    </w:p>
    <w:p w14:paraId="44C88B3D" w14:textId="77777777" w:rsidR="003674EF" w:rsidRPr="00C3025A" w:rsidRDefault="003674EF" w:rsidP="00986570">
      <w:pPr>
        <w:pStyle w:val="Step1"/>
        <w:numPr>
          <w:ilvl w:val="0"/>
          <w:numId w:val="122"/>
        </w:numPr>
        <w:ind w:left="900" w:hanging="540"/>
        <w:rPr>
          <w:rFonts w:eastAsia="Calibri"/>
        </w:rPr>
      </w:pPr>
      <w:r w:rsidRPr="00C3025A">
        <w:rPr>
          <w:rFonts w:eastAsia="Calibri"/>
        </w:rPr>
        <w:t>Copy the files from “F:\Installs\WAS\Magic 5 files (.xml and .wsdd)\PORTAL\Deploy Mgr config-cells”</w:t>
      </w:r>
      <w:r w:rsidR="00982F89" w:rsidRPr="00C3025A">
        <w:rPr>
          <w:rFonts w:eastAsia="Calibri"/>
        </w:rPr>
        <w:t xml:space="preserve"> </w:t>
      </w:r>
      <w:r w:rsidRPr="00C3025A">
        <w:rPr>
          <w:rFonts w:eastAsia="Calibri"/>
        </w:rPr>
        <w:t>directory To:</w:t>
      </w:r>
    </w:p>
    <w:p w14:paraId="44C88B3E" w14:textId="77777777" w:rsidR="003674EF" w:rsidRPr="00C3025A" w:rsidRDefault="003674EF" w:rsidP="00C3025A">
      <w:pPr>
        <w:pStyle w:val="Step1"/>
        <w:numPr>
          <w:ilvl w:val="0"/>
          <w:numId w:val="0"/>
        </w:numPr>
        <w:ind w:left="900"/>
        <w:rPr>
          <w:rFonts w:eastAsia="Calibri"/>
        </w:rPr>
      </w:pPr>
      <w:r w:rsidRPr="00C3025A">
        <w:rPr>
          <w:rFonts w:eastAsia="Calibri"/>
        </w:rPr>
        <w:t>“F:\Data\IBM\WebSphere\AppServer\profiles\cell01_dmgr\config\cells\dmgrCell01\applications\SRVLPSPORTAL.ear\deployments\SRVLPSPORTAL\SRVLPSPORTAL.war\WEB-INF” directory and OVERWRITE any files that exist</w:t>
      </w:r>
    </w:p>
    <w:p w14:paraId="44C88B3F" w14:textId="77777777" w:rsidR="003674EF" w:rsidRPr="00C3025A" w:rsidRDefault="003674EF" w:rsidP="00C3025A">
      <w:pPr>
        <w:pStyle w:val="Step1"/>
        <w:rPr>
          <w:rFonts w:eastAsia="Calibri"/>
        </w:rPr>
      </w:pPr>
      <w:r w:rsidRPr="00C3025A">
        <w:rPr>
          <w:rFonts w:eastAsia="Calibri"/>
        </w:rPr>
        <w:t>Copy the files from “F:\Installs\WAS\Magic 5 files (.xml and .wsdd)\PORTAL\Node 01 config-cells”</w:t>
      </w:r>
      <w:r w:rsidR="00982F89" w:rsidRPr="00C3025A">
        <w:rPr>
          <w:rFonts w:eastAsia="Calibri"/>
        </w:rPr>
        <w:t xml:space="preserve"> </w:t>
      </w:r>
      <w:r w:rsidRPr="00C3025A">
        <w:rPr>
          <w:rFonts w:eastAsia="Calibri"/>
        </w:rPr>
        <w:t>directory To:</w:t>
      </w:r>
    </w:p>
    <w:p w14:paraId="44C88B40" w14:textId="77777777" w:rsidR="003674EF" w:rsidRPr="00C3025A" w:rsidRDefault="003674EF" w:rsidP="00C3025A">
      <w:pPr>
        <w:pStyle w:val="Step1"/>
        <w:numPr>
          <w:ilvl w:val="0"/>
          <w:numId w:val="0"/>
        </w:numPr>
        <w:ind w:left="900"/>
        <w:rPr>
          <w:rFonts w:eastAsia="Calibri"/>
        </w:rPr>
      </w:pPr>
      <w:r w:rsidRPr="00C3025A">
        <w:rPr>
          <w:rFonts w:eastAsia="Calibri"/>
        </w:rPr>
        <w:t>“F:\Data\IBM\WebSphere\AppServer\profiles\SRVLPSPORTALNode01\config\cells\dmgrCell01\applications\SRVLPSPORTAL.ear\deployments\SRVLPSPORTAL\SRVLPSPORTAL.war\WEB-INF” directory and OVERWRITE any files that exist</w:t>
      </w:r>
    </w:p>
    <w:p w14:paraId="44C88B41" w14:textId="77777777" w:rsidR="003674EF" w:rsidRPr="00C3025A" w:rsidRDefault="003674EF" w:rsidP="00C3025A">
      <w:pPr>
        <w:pStyle w:val="Step1"/>
        <w:rPr>
          <w:rFonts w:eastAsia="Calibri"/>
        </w:rPr>
      </w:pPr>
      <w:r w:rsidRPr="00C3025A">
        <w:rPr>
          <w:rFonts w:eastAsia="Calibri"/>
        </w:rPr>
        <w:t>Copy the files from “F:\Installs\WAS\Magic 5 files (.xml and .wsdd)\PORTAL\Node 01 installed apps”</w:t>
      </w:r>
      <w:r w:rsidR="00982F89" w:rsidRPr="00C3025A">
        <w:rPr>
          <w:rFonts w:eastAsia="Calibri"/>
        </w:rPr>
        <w:t xml:space="preserve"> </w:t>
      </w:r>
      <w:r w:rsidRPr="00C3025A">
        <w:rPr>
          <w:rFonts w:eastAsia="Calibri"/>
        </w:rPr>
        <w:t>directory To:</w:t>
      </w:r>
    </w:p>
    <w:p w14:paraId="44C88B42" w14:textId="77777777" w:rsidR="003674EF" w:rsidRPr="00C3025A" w:rsidRDefault="003674EF" w:rsidP="00C3025A">
      <w:pPr>
        <w:pStyle w:val="Step1"/>
        <w:numPr>
          <w:ilvl w:val="0"/>
          <w:numId w:val="0"/>
        </w:numPr>
        <w:ind w:left="900"/>
        <w:rPr>
          <w:rFonts w:eastAsia="Calibri"/>
        </w:rPr>
      </w:pPr>
      <w:r w:rsidRPr="00C3025A">
        <w:rPr>
          <w:rFonts w:eastAsia="Calibri"/>
        </w:rPr>
        <w:t>“F:\Data\IBM\WebSphere\AppServer\profiles\SRVLPSPORTALNode01\installedApps\dmgrCell01\SRVLPSPORTAL.ear\SRVLPSPORTAL.war\WEB-INF” directory and OVERWRITE any files that exist</w:t>
      </w:r>
    </w:p>
    <w:p w14:paraId="44C88B43" w14:textId="77777777" w:rsidR="003674EF" w:rsidRPr="006468BB" w:rsidRDefault="003674EF" w:rsidP="003674EF">
      <w:pPr>
        <w:pStyle w:val="Heading3"/>
      </w:pPr>
      <w:bookmarkStart w:id="157" w:name="_Toc400291145"/>
      <w:r w:rsidRPr="006468BB">
        <w:t>Copy “Magic” 5 files – WAS6 Server</w:t>
      </w:r>
      <w:bookmarkEnd w:id="157"/>
      <w:r w:rsidRPr="006468BB">
        <w:t xml:space="preserve"> </w:t>
      </w:r>
    </w:p>
    <w:p w14:paraId="44C88B44" w14:textId="77777777" w:rsidR="003674EF" w:rsidRPr="00C3025A" w:rsidRDefault="003674EF" w:rsidP="00986570">
      <w:pPr>
        <w:pStyle w:val="Step1"/>
        <w:numPr>
          <w:ilvl w:val="0"/>
          <w:numId w:val="123"/>
        </w:numPr>
        <w:ind w:left="900" w:hanging="540"/>
        <w:rPr>
          <w:rFonts w:eastAsia="Calibri"/>
        </w:rPr>
      </w:pPr>
      <w:r w:rsidRPr="00C3025A">
        <w:rPr>
          <w:rFonts w:eastAsia="Calibri"/>
        </w:rPr>
        <w:t>Copy the files from “F:\Installs\WAS\Magic 5 files (.xml and .wsdd)\PORTAL\Node 02 config-cells”</w:t>
      </w:r>
      <w:r w:rsidR="00982F89" w:rsidRPr="00C3025A">
        <w:rPr>
          <w:rFonts w:eastAsia="Calibri"/>
        </w:rPr>
        <w:t xml:space="preserve"> </w:t>
      </w:r>
      <w:r w:rsidRPr="00C3025A">
        <w:rPr>
          <w:rFonts w:eastAsia="Calibri"/>
        </w:rPr>
        <w:t>directory To:</w:t>
      </w:r>
    </w:p>
    <w:p w14:paraId="44C88B45" w14:textId="77777777" w:rsidR="003674EF" w:rsidRPr="00C3025A" w:rsidRDefault="003674EF" w:rsidP="00C3025A">
      <w:pPr>
        <w:pStyle w:val="Step1"/>
        <w:numPr>
          <w:ilvl w:val="0"/>
          <w:numId w:val="0"/>
        </w:numPr>
        <w:ind w:left="900"/>
        <w:rPr>
          <w:rFonts w:eastAsia="Calibri"/>
        </w:rPr>
      </w:pPr>
      <w:r w:rsidRPr="00C3025A">
        <w:rPr>
          <w:rFonts w:eastAsia="Calibri"/>
        </w:rPr>
        <w:t>“F:\Data\IBM\WebSphere\AppServer\profiles\SRVLPSPORTALNode02\config\cells\dmgrCell01\applications\SRVLPSPORTAL.ear\deployments\SRVLPSPORTAL\SRVLPSPORTAL.war\WEB-INF” directory and OVERWRITE any files that exist</w:t>
      </w:r>
    </w:p>
    <w:p w14:paraId="44C88B46" w14:textId="77777777" w:rsidR="003674EF" w:rsidRPr="00C3025A" w:rsidRDefault="003674EF" w:rsidP="00C3025A">
      <w:pPr>
        <w:pStyle w:val="Step1"/>
        <w:rPr>
          <w:rFonts w:eastAsia="Calibri"/>
        </w:rPr>
      </w:pPr>
      <w:r w:rsidRPr="00C3025A">
        <w:rPr>
          <w:rFonts w:eastAsia="Calibri"/>
        </w:rPr>
        <w:t>Copy the files from “F:\Installs\WAS\Magic 5 files (.xml and .wsdd)\PORTAL\Node 02 installed apps”</w:t>
      </w:r>
      <w:r w:rsidR="00982F89" w:rsidRPr="00C3025A">
        <w:rPr>
          <w:rFonts w:eastAsia="Calibri"/>
        </w:rPr>
        <w:t xml:space="preserve"> </w:t>
      </w:r>
      <w:r w:rsidRPr="00C3025A">
        <w:rPr>
          <w:rFonts w:eastAsia="Calibri"/>
        </w:rPr>
        <w:t>directory To:</w:t>
      </w:r>
    </w:p>
    <w:p w14:paraId="44C88B47" w14:textId="77777777" w:rsidR="003674EF" w:rsidRPr="00C3025A" w:rsidRDefault="003674EF" w:rsidP="00C3025A">
      <w:pPr>
        <w:pStyle w:val="Step1"/>
        <w:numPr>
          <w:ilvl w:val="0"/>
          <w:numId w:val="0"/>
        </w:numPr>
        <w:ind w:left="900"/>
        <w:rPr>
          <w:rFonts w:eastAsia="Calibri"/>
        </w:rPr>
      </w:pPr>
      <w:r w:rsidRPr="00C3025A">
        <w:rPr>
          <w:rFonts w:eastAsia="Calibri"/>
        </w:rPr>
        <w:t>“F:\Data\IBM\WebSphere\AppServer\profiles\SRVLPSPORTALNode02\installedApps\dmgrCell01\SRVLPSPORTAL.ear\SRVLPSPORTAL.war\WEB-INF” directory and OVERWRITE any files that exist</w:t>
      </w:r>
    </w:p>
    <w:p w14:paraId="19768120" w14:textId="18A9262C" w:rsidR="006865B9" w:rsidRPr="008F7129" w:rsidRDefault="006865B9" w:rsidP="006865B9">
      <w:pPr>
        <w:pStyle w:val="Heading3"/>
      </w:pPr>
      <w:bookmarkStart w:id="158" w:name="_Toc400291146"/>
      <w:r w:rsidRPr="008F7129">
        <w:t>WebSphere Web Server Creation:</w:t>
      </w:r>
      <w:r>
        <w:t xml:space="preserve"> WAS5 </w:t>
      </w:r>
      <w:r w:rsidRPr="008F7129">
        <w:t>Server</w:t>
      </w:r>
    </w:p>
    <w:p w14:paraId="72447666" w14:textId="77777777" w:rsidR="006865B9" w:rsidRPr="006865B9" w:rsidRDefault="006865B9" w:rsidP="00045270">
      <w:pPr>
        <w:pStyle w:val="Step1"/>
        <w:numPr>
          <w:ilvl w:val="0"/>
          <w:numId w:val="222"/>
        </w:numPr>
        <w:rPr>
          <w:rFonts w:eastAsia="Calibri"/>
        </w:rPr>
      </w:pPr>
      <w:r w:rsidRPr="006865B9">
        <w:rPr>
          <w:rFonts w:eastAsia="Calibri"/>
        </w:rPr>
        <w:t xml:space="preserve">From the Admin console for each deployment manager, go to the Servers </w:t>
      </w:r>
      <w:r w:rsidRPr="00A607D6">
        <w:rPr>
          <w:rFonts w:eastAsia="Calibri"/>
        </w:rPr>
        <w:sym w:font="Wingdings" w:char="F0E0"/>
      </w:r>
      <w:r w:rsidRPr="006865B9">
        <w:rPr>
          <w:rFonts w:eastAsia="Calibri"/>
        </w:rPr>
        <w:t xml:space="preserve"> Server Types </w:t>
      </w:r>
      <w:r w:rsidRPr="00A607D6">
        <w:rPr>
          <w:rFonts w:eastAsia="Calibri"/>
        </w:rPr>
        <w:sym w:font="Wingdings" w:char="F0E0"/>
      </w:r>
      <w:r w:rsidRPr="006865B9">
        <w:rPr>
          <w:rFonts w:eastAsia="Calibri"/>
        </w:rPr>
        <w:t xml:space="preserve"> Web Servers link Click the New button.</w:t>
      </w:r>
    </w:p>
    <w:p w14:paraId="477F15B9" w14:textId="51374B75" w:rsidR="006865B9" w:rsidRPr="00B00E0C" w:rsidRDefault="006865B9" w:rsidP="006865B9">
      <w:pPr>
        <w:pStyle w:val="Step1"/>
        <w:numPr>
          <w:ilvl w:val="0"/>
          <w:numId w:val="105"/>
        </w:numPr>
        <w:ind w:left="900" w:hanging="540"/>
        <w:rPr>
          <w:rFonts w:eastAsia="Calibri"/>
        </w:rPr>
      </w:pPr>
      <w:r w:rsidRPr="00A607D6">
        <w:rPr>
          <w:rFonts w:eastAsia="Calibri"/>
        </w:rPr>
        <w:t>In Step 1: Select the first Node and provide th</w:t>
      </w:r>
      <w:r>
        <w:rPr>
          <w:rFonts w:eastAsia="Calibri"/>
        </w:rPr>
        <w:t>e web server name WEBSRVCLUSTER3</w:t>
      </w:r>
      <w:r w:rsidRPr="00A607D6">
        <w:rPr>
          <w:rFonts w:eastAsia="Calibri"/>
        </w:rPr>
        <w:t xml:space="preserve">. Select the Type as IBM </w:t>
      </w:r>
      <w:r w:rsidRPr="00B00E0C">
        <w:rPr>
          <w:rFonts w:eastAsia="Calibri"/>
        </w:rPr>
        <w:t>HTTP Server and click the Next button.</w:t>
      </w:r>
    </w:p>
    <w:p w14:paraId="71713EFC" w14:textId="77777777" w:rsidR="006865B9" w:rsidRPr="00B00E0C" w:rsidRDefault="006865B9" w:rsidP="006865B9">
      <w:pPr>
        <w:pStyle w:val="Step1"/>
        <w:numPr>
          <w:ilvl w:val="0"/>
          <w:numId w:val="105"/>
        </w:numPr>
        <w:ind w:left="900" w:hanging="540"/>
        <w:rPr>
          <w:rFonts w:eastAsia="Calibri"/>
        </w:rPr>
      </w:pPr>
      <w:r w:rsidRPr="00B00E0C">
        <w:rPr>
          <w:rFonts w:eastAsia="Calibri"/>
        </w:rPr>
        <w:t>In Step 2: Click Next button on the screen.</w:t>
      </w:r>
    </w:p>
    <w:p w14:paraId="208A2F27" w14:textId="77777777" w:rsidR="006865B9" w:rsidRPr="00B00E0C" w:rsidRDefault="006865B9" w:rsidP="006865B9">
      <w:pPr>
        <w:pStyle w:val="Step1"/>
        <w:numPr>
          <w:ilvl w:val="0"/>
          <w:numId w:val="105"/>
        </w:numPr>
        <w:ind w:left="900" w:hanging="540"/>
        <w:rPr>
          <w:rFonts w:eastAsia="Calibri"/>
        </w:rPr>
      </w:pPr>
      <w:r w:rsidRPr="00B00E0C">
        <w:rPr>
          <w:rFonts w:eastAsia="Calibri"/>
        </w:rPr>
        <w:t>In Step 3: leave the port as 80. Change the web server installation location F:\Data\IBM\HTTPServer , leave the Service name as the default, and change the Plug-in installation location to F:\Data\IBM\HTTPServer\Plugins</w:t>
      </w:r>
    </w:p>
    <w:p w14:paraId="703FAA54" w14:textId="77777777" w:rsidR="006865B9" w:rsidRPr="00B00E0C" w:rsidRDefault="006865B9" w:rsidP="006865B9">
      <w:pPr>
        <w:pStyle w:val="Step1"/>
        <w:numPr>
          <w:ilvl w:val="0"/>
          <w:numId w:val="105"/>
        </w:numPr>
        <w:ind w:left="900" w:hanging="540"/>
        <w:rPr>
          <w:rFonts w:eastAsia="Calibri"/>
        </w:rPr>
      </w:pPr>
      <w:r w:rsidRPr="00B00E0C">
        <w:rPr>
          <w:rFonts w:eastAsia="Calibri"/>
        </w:rPr>
        <w:t>In Step 4: confirmation screen click the Finish button. Click Save link in the next screen to save changes to master configuration.</w:t>
      </w:r>
    </w:p>
    <w:p w14:paraId="0C9827E0" w14:textId="0FE852B6" w:rsidR="006865B9" w:rsidRPr="00B00E0C" w:rsidRDefault="006865B9" w:rsidP="006865B9">
      <w:pPr>
        <w:pStyle w:val="Heading3"/>
      </w:pPr>
      <w:r w:rsidRPr="00B00E0C">
        <w:t xml:space="preserve">WebSphere Web Server Plug-in Generation  </w:t>
      </w:r>
      <w:r>
        <w:t>WAS5</w:t>
      </w:r>
      <w:r w:rsidRPr="00B00E0C">
        <w:t xml:space="preserve"> Server</w:t>
      </w:r>
    </w:p>
    <w:p w14:paraId="443E65F6" w14:textId="77777777" w:rsidR="006865B9" w:rsidRPr="00B00E0C" w:rsidRDefault="006865B9" w:rsidP="006865B9">
      <w:r w:rsidRPr="00B00E0C">
        <w:t>After all application templates are installed within each cell</w:t>
      </w:r>
    </w:p>
    <w:p w14:paraId="28DA60F1" w14:textId="77777777" w:rsidR="006865B9" w:rsidRPr="00B00E0C" w:rsidRDefault="006865B9" w:rsidP="006865B9">
      <w:pPr>
        <w:pStyle w:val="NoteorTip"/>
      </w:pPr>
      <w:r w:rsidRPr="00B00E0C">
        <w:t>Note: Make a backup of the original plugin if one exists. Located:</w:t>
      </w:r>
    </w:p>
    <w:p w14:paraId="5CC5B778" w14:textId="40956F29" w:rsidR="006865B9" w:rsidRPr="00B00E0C" w:rsidRDefault="006865B9" w:rsidP="006865B9">
      <w:pPr>
        <w:pStyle w:val="NoteorTip"/>
      </w:pPr>
      <w:r w:rsidRPr="00B00E0C">
        <w:t>F:\Data\IBM\HTTPServ</w:t>
      </w:r>
      <w:r>
        <w:t>er\Plugins\config\WEBSRVCLUSTER3</w:t>
      </w:r>
      <w:r w:rsidRPr="00B00E0C">
        <w:t>\plugin-cfg.xml</w:t>
      </w:r>
    </w:p>
    <w:p w14:paraId="281C6018" w14:textId="18F3EE89" w:rsidR="006865B9" w:rsidRPr="00B00E0C" w:rsidRDefault="006865B9" w:rsidP="006865B9">
      <w:r w:rsidRPr="00B00E0C">
        <w:t>From the ce</w:t>
      </w:r>
      <w:r>
        <w:t>ll-manager Admin console on WAS5</w:t>
      </w:r>
      <w:r w:rsidRPr="00B00E0C">
        <w:t xml:space="preserve"> Server:</w:t>
      </w:r>
    </w:p>
    <w:p w14:paraId="639F48F7" w14:textId="77777777" w:rsidR="006865B9" w:rsidRPr="00B00E0C" w:rsidRDefault="006865B9" w:rsidP="006865B9">
      <w:r w:rsidRPr="00B00E0C">
        <w:t xml:space="preserve">Servers </w:t>
      </w:r>
      <w:r w:rsidRPr="00B00E0C">
        <w:sym w:font="Wingdings" w:char="F0E0"/>
      </w:r>
      <w:r w:rsidRPr="00B00E0C">
        <w:t xml:space="preserve"> Servertypes</w:t>
      </w:r>
      <w:r w:rsidRPr="00B00E0C">
        <w:sym w:font="Wingdings" w:char="F0E0"/>
      </w:r>
      <w:r w:rsidRPr="00B00E0C">
        <w:t xml:space="preserve"> Web Servers, Select the Web server check block and click generate plug-in </w:t>
      </w:r>
      <w:r w:rsidRPr="00B00E0C">
        <w:tab/>
      </w:r>
    </w:p>
    <w:p w14:paraId="70BF1A2C" w14:textId="00E9E902" w:rsidR="006865B9" w:rsidRDefault="006865B9" w:rsidP="006865B9">
      <w:pPr>
        <w:pStyle w:val="NoteorTip"/>
      </w:pPr>
      <w:r w:rsidRPr="00B00E0C">
        <w:t xml:space="preserve">Note the plug-in config file location (the path will be used during cell </w:t>
      </w:r>
      <w:r w:rsidR="00B9198B">
        <w:t>3</w:t>
      </w:r>
      <w:r w:rsidRPr="00B00E0C">
        <w:t xml:space="preserve"> configuration to over write) and copy that file location and paste it in</w:t>
      </w:r>
      <w:r w:rsidR="00EB3578">
        <w:t>to notepad for propagation step:</w:t>
      </w:r>
    </w:p>
    <w:p w14:paraId="289CB2C4" w14:textId="77777777" w:rsidR="00EB3578" w:rsidRPr="00F70C95" w:rsidRDefault="00EB3578" w:rsidP="00EB3578">
      <w:pPr>
        <w:autoSpaceDE w:val="0"/>
        <w:autoSpaceDN w:val="0"/>
        <w:adjustRightInd w:val="0"/>
        <w:spacing w:before="100" w:after="100"/>
        <w:rPr>
          <w:rFonts w:asciiTheme="minorHAnsi" w:hAnsiTheme="minorHAnsi" w:cstheme="minorHAnsi"/>
          <w:color w:val="FF0000"/>
          <w:szCs w:val="18"/>
        </w:rPr>
      </w:pPr>
      <w:r w:rsidRPr="00F70C95">
        <w:rPr>
          <w:rFonts w:asciiTheme="minorHAnsi" w:hAnsiTheme="minorHAnsi" w:cstheme="minorHAnsi"/>
          <w:color w:val="FF0000"/>
          <w:szCs w:val="18"/>
        </w:rPr>
        <w:t>F:\data\IBM\WebSphere\AppServer\profiles\cell01_dmgr\config\cells\dmgrCell01\nodes\SRVLPS</w:t>
      </w:r>
      <w:r w:rsidRPr="00EB3578">
        <w:rPr>
          <w:rFonts w:asciiTheme="minorHAnsi" w:hAnsiTheme="minorHAnsi" w:cstheme="minorHAnsi"/>
          <w:color w:val="FF0000"/>
          <w:szCs w:val="18"/>
        </w:rPr>
        <w:t>&lt;APP&gt;Node01\servers\WEBSRVCLUSTERx</w:t>
      </w:r>
    </w:p>
    <w:p w14:paraId="1A13B3EA" w14:textId="77777777" w:rsidR="00EB3578" w:rsidRPr="00EB3578" w:rsidRDefault="00EB3578" w:rsidP="00EB3578"/>
    <w:p w14:paraId="7DE9B170" w14:textId="5581B96F" w:rsidR="00F27847" w:rsidRPr="00B00E0C" w:rsidRDefault="00F27847" w:rsidP="00F27847">
      <w:pPr>
        <w:pStyle w:val="Heading3"/>
      </w:pPr>
      <w:bookmarkStart w:id="159" w:name="_Toc400291150"/>
      <w:bookmarkEnd w:id="158"/>
      <w:r w:rsidRPr="00B00E0C">
        <w:t xml:space="preserve">Disabling Automatic Webserver Plugin Generation: </w:t>
      </w:r>
      <w:r>
        <w:t>WAS5</w:t>
      </w:r>
      <w:r w:rsidRPr="00B00E0C">
        <w:t xml:space="preserve"> Server</w:t>
      </w:r>
    </w:p>
    <w:p w14:paraId="094904A9" w14:textId="77777777" w:rsidR="00F27847" w:rsidRPr="00B00E0C" w:rsidRDefault="00F27847" w:rsidP="00986570">
      <w:pPr>
        <w:pStyle w:val="Step1"/>
        <w:numPr>
          <w:ilvl w:val="0"/>
          <w:numId w:val="106"/>
        </w:numPr>
        <w:ind w:left="900" w:hanging="540"/>
        <w:rPr>
          <w:rFonts w:eastAsia="Calibri"/>
        </w:rPr>
      </w:pPr>
      <w:r w:rsidRPr="00B00E0C">
        <w:rPr>
          <w:rFonts w:eastAsia="Calibri"/>
        </w:rPr>
        <w:t>Select the webserver (click the name) and from the Additional Properties section, click Plug –in properties.</w:t>
      </w:r>
    </w:p>
    <w:p w14:paraId="51447B52" w14:textId="77777777" w:rsidR="00F27847" w:rsidRPr="00B00E0C" w:rsidRDefault="00F27847" w:rsidP="00F27847">
      <w:pPr>
        <w:pStyle w:val="Step1"/>
        <w:rPr>
          <w:rFonts w:eastAsia="Calibri"/>
        </w:rPr>
      </w:pPr>
      <w:r w:rsidRPr="00B00E0C">
        <w:rPr>
          <w:rFonts w:eastAsia="Calibri"/>
        </w:rPr>
        <w:t>Deselect Automatically generate the plug-in configuration file and Automatically propagate plug-in configuration file</w:t>
      </w:r>
      <w:r w:rsidRPr="00B00E0C">
        <w:t>.</w:t>
      </w:r>
    </w:p>
    <w:p w14:paraId="4B3BCDE8" w14:textId="77777777" w:rsidR="00F27847" w:rsidRPr="00B00E0C" w:rsidRDefault="00F27847" w:rsidP="00F27847">
      <w:pPr>
        <w:pStyle w:val="Step1"/>
        <w:rPr>
          <w:rFonts w:eastAsia="Calibri"/>
        </w:rPr>
      </w:pPr>
      <w:r w:rsidRPr="00B00E0C">
        <w:rPr>
          <w:rFonts w:eastAsia="Calibri"/>
        </w:rPr>
        <w:t>Click Apply and save to the master configuration</w:t>
      </w:r>
      <w:r w:rsidRPr="00B00E0C">
        <w:t>.</w:t>
      </w:r>
    </w:p>
    <w:p w14:paraId="5057244F" w14:textId="52A0AB28" w:rsidR="00F27847" w:rsidRPr="00B00E0C" w:rsidRDefault="00F27847" w:rsidP="00F27847">
      <w:pPr>
        <w:pStyle w:val="NoteorTip"/>
      </w:pPr>
      <w:r w:rsidRPr="00B00E0C">
        <w:t>If encountering an error in Ce</w:t>
      </w:r>
      <w:r w:rsidR="00D73715">
        <w:t>ll 3</w:t>
      </w:r>
      <w:r w:rsidRPr="00B00E0C">
        <w:t>, copy the plugin-key.kdb and plugin.key.sth from F:\Installs\Temp plugin to the path specified when originally generating the plugin-cfg. Once copied perfom the steps to disable the auto generation and propagation. Delete the temporary plugin files.</w:t>
      </w:r>
    </w:p>
    <w:p w14:paraId="3A18BB2C" w14:textId="1FD3E442" w:rsidR="00F27847" w:rsidRPr="008C5908" w:rsidRDefault="00F27847" w:rsidP="00F27847">
      <w:pPr>
        <w:pStyle w:val="Heading3"/>
      </w:pPr>
      <w:r w:rsidRPr="008C5908">
        <w:t>WebSphere Web Server Plug-in Propagation</w:t>
      </w:r>
      <w:r>
        <w:t>: WAS5 Server</w:t>
      </w:r>
    </w:p>
    <w:p w14:paraId="61D163F8" w14:textId="77777777" w:rsidR="00F27847" w:rsidRPr="00B00E0C" w:rsidRDefault="00F27847" w:rsidP="00986570">
      <w:pPr>
        <w:pStyle w:val="Step1"/>
        <w:numPr>
          <w:ilvl w:val="0"/>
          <w:numId w:val="107"/>
        </w:numPr>
        <w:ind w:left="900" w:hanging="540"/>
        <w:rPr>
          <w:rFonts w:eastAsia="Calibri"/>
        </w:rPr>
      </w:pPr>
      <w:r w:rsidRPr="00B00E0C">
        <w:rPr>
          <w:rFonts w:eastAsia="Calibri"/>
        </w:rPr>
        <w:t xml:space="preserve">From the console main column tree – select Environment </w:t>
      </w:r>
      <w:r w:rsidRPr="00B00E0C">
        <w:rPr>
          <w:rFonts w:eastAsia="Calibri"/>
        </w:rPr>
        <w:sym w:font="Wingdings" w:char="F0E0"/>
      </w:r>
      <w:r w:rsidRPr="00B00E0C">
        <w:rPr>
          <w:rFonts w:eastAsia="Calibri"/>
        </w:rPr>
        <w:t xml:space="preserve"> Select “Update global Web server plug-in configuration. </w:t>
      </w:r>
    </w:p>
    <w:p w14:paraId="38F50AE5" w14:textId="77777777" w:rsidR="00F27847" w:rsidRPr="00B00E0C" w:rsidRDefault="00F27847" w:rsidP="00F27847">
      <w:pPr>
        <w:pStyle w:val="Step1"/>
        <w:numPr>
          <w:ilvl w:val="0"/>
          <w:numId w:val="0"/>
        </w:numPr>
        <w:ind w:left="900"/>
        <w:rPr>
          <w:rFonts w:eastAsia="Calibri"/>
        </w:rPr>
      </w:pPr>
      <w:r w:rsidRPr="00B00E0C">
        <w:rPr>
          <w:rFonts w:eastAsia="Calibri"/>
        </w:rPr>
        <w:t>The plugin is generated :</w:t>
      </w:r>
    </w:p>
    <w:p w14:paraId="2BAFB8F4" w14:textId="77777777" w:rsidR="00F27847" w:rsidRPr="00B00E0C" w:rsidRDefault="00F27847" w:rsidP="00F27847">
      <w:pPr>
        <w:pStyle w:val="Step1"/>
        <w:numPr>
          <w:ilvl w:val="0"/>
          <w:numId w:val="0"/>
        </w:numPr>
        <w:ind w:left="900"/>
        <w:rPr>
          <w:rFonts w:eastAsia="Calibri"/>
        </w:rPr>
      </w:pPr>
      <w:r w:rsidRPr="00B00E0C">
        <w:rPr>
          <w:rFonts w:eastAsia="Calibri"/>
        </w:rPr>
        <w:t>F:\Data\IBM\WebSphere\AppServer\profiles\cell01_dmgr\config\cells\plugin-cfg.xml</w:t>
      </w:r>
    </w:p>
    <w:p w14:paraId="0F57203E" w14:textId="77777777" w:rsidR="00F27847" w:rsidRDefault="00F27847" w:rsidP="00F27847">
      <w:pPr>
        <w:pStyle w:val="Step1"/>
        <w:rPr>
          <w:rFonts w:eastAsia="Calibri"/>
        </w:rPr>
      </w:pPr>
      <w:r w:rsidRPr="00B00E0C">
        <w:rPr>
          <w:rFonts w:eastAsia="Calibri"/>
        </w:rPr>
        <w:t>Copy that file into the location you recorded from previous step:</w:t>
      </w:r>
    </w:p>
    <w:p w14:paraId="72D70676" w14:textId="77777777" w:rsidR="00EB3578" w:rsidRPr="00F70C95" w:rsidRDefault="00EB3578" w:rsidP="00EB3578">
      <w:pPr>
        <w:pStyle w:val="Step1"/>
        <w:numPr>
          <w:ilvl w:val="0"/>
          <w:numId w:val="0"/>
        </w:numPr>
        <w:ind w:left="720"/>
      </w:pPr>
      <w:r w:rsidRPr="00F70C95">
        <w:t>F:\data\IBM\WebSphere\AppServer\profiles\cell01_dmgr\config\cells\dmgrCell01\nodes\SRVLPS</w:t>
      </w:r>
      <w:r w:rsidRPr="009B610B">
        <w:t>&lt;APP&gt;Node01\servers\WEBSRVCLUSTERx</w:t>
      </w:r>
    </w:p>
    <w:p w14:paraId="1C7C9576" w14:textId="77777777" w:rsidR="00F27847" w:rsidRPr="00B00E0C" w:rsidRDefault="00F27847" w:rsidP="00F27847">
      <w:pPr>
        <w:pStyle w:val="Step1"/>
        <w:rPr>
          <w:rFonts w:eastAsia="Calibri"/>
        </w:rPr>
      </w:pPr>
      <w:r w:rsidRPr="00B00E0C">
        <w:rPr>
          <w:rFonts w:eastAsia="Calibri"/>
        </w:rPr>
        <w:t>Return to Web servers, select the web server and propagate plug-in</w:t>
      </w:r>
    </w:p>
    <w:p w14:paraId="44C88B5A" w14:textId="77777777" w:rsidR="003674EF" w:rsidRPr="00FF5028" w:rsidRDefault="003674EF" w:rsidP="003674EF">
      <w:pPr>
        <w:pStyle w:val="Heading3"/>
        <w:rPr>
          <w:rFonts w:eastAsia="Calibri"/>
        </w:rPr>
      </w:pPr>
      <w:r w:rsidRPr="00FF5028">
        <w:rPr>
          <w:rFonts w:eastAsia="Calibri"/>
        </w:rPr>
        <w:t>HTTP-Plugin BIN folder copy for WAS5</w:t>
      </w:r>
      <w:bookmarkEnd w:id="159"/>
    </w:p>
    <w:p w14:paraId="44C88B5B" w14:textId="521222F5" w:rsidR="003674EF" w:rsidRPr="00E00DDC" w:rsidRDefault="003674EF" w:rsidP="00E00DDC">
      <w:r w:rsidRPr="00E00DDC">
        <w:t xml:space="preserve">Copy F:\Installs\WAS\Bin folder for HTTP server plugins\bin directory to F:\Data\IBM\HTTPServer\Plugins on </w:t>
      </w:r>
      <w:r w:rsidR="00332CD4">
        <w:t>WAS Server 5.</w:t>
      </w:r>
    </w:p>
    <w:p w14:paraId="44C88B5C" w14:textId="77777777" w:rsidR="003674EF" w:rsidRPr="00FF5028" w:rsidRDefault="003674EF" w:rsidP="003674EF">
      <w:pPr>
        <w:pStyle w:val="Heading3"/>
        <w:rPr>
          <w:rFonts w:eastAsia="Calibri"/>
        </w:rPr>
      </w:pPr>
      <w:bookmarkStart w:id="160" w:name="_Toc400291151"/>
      <w:r w:rsidRPr="00FF5028">
        <w:rPr>
          <w:rFonts w:eastAsia="Calibri"/>
        </w:rPr>
        <w:t>HTTP-Plugin BIN folder copy for WAS6</w:t>
      </w:r>
      <w:bookmarkEnd w:id="160"/>
    </w:p>
    <w:p w14:paraId="44C88B5D" w14:textId="231C6ACF" w:rsidR="003674EF" w:rsidRPr="00E00DDC" w:rsidRDefault="003674EF" w:rsidP="00E00DDC">
      <w:r w:rsidRPr="00E00DDC">
        <w:t xml:space="preserve">Copy F:\DATA\IBM\HTTPServer\Plugins directory from </w:t>
      </w:r>
      <w:r w:rsidR="00D73715">
        <w:t xml:space="preserve">WAS Server 5 </w:t>
      </w:r>
      <w:r w:rsidRPr="00E00DDC">
        <w:t xml:space="preserve">to F:\DATA\IBM\HTTPServer on the </w:t>
      </w:r>
      <w:r w:rsidR="00332CD4">
        <w:t>WAS Server 6</w:t>
      </w:r>
    </w:p>
    <w:p w14:paraId="44C88B5E" w14:textId="77777777" w:rsidR="003674EF" w:rsidRPr="00B4143B" w:rsidRDefault="003674EF" w:rsidP="003674EF">
      <w:pPr>
        <w:pStyle w:val="Heading3"/>
      </w:pPr>
      <w:bookmarkStart w:id="161" w:name="_Toc400291152"/>
      <w:r w:rsidRPr="00B4143B">
        <w:t>HTTP server final configuration:</w:t>
      </w:r>
      <w:r w:rsidR="00982F89">
        <w:t xml:space="preserve"> </w:t>
      </w:r>
      <w:r w:rsidRPr="00B4143B">
        <w:t>WAS5 and WAS6</w:t>
      </w:r>
      <w:bookmarkEnd w:id="161"/>
    </w:p>
    <w:p w14:paraId="44C88B5F" w14:textId="77777777" w:rsidR="003674EF" w:rsidRPr="00E7097D" w:rsidRDefault="003674EF" w:rsidP="00986570">
      <w:pPr>
        <w:pStyle w:val="Step1"/>
        <w:numPr>
          <w:ilvl w:val="0"/>
          <w:numId w:val="124"/>
        </w:numPr>
        <w:ind w:left="900" w:hanging="540"/>
        <w:rPr>
          <w:rFonts w:eastAsia="Calibri"/>
        </w:rPr>
      </w:pPr>
      <w:r w:rsidRPr="00E7097D">
        <w:rPr>
          <w:rFonts w:eastAsia="Calibri"/>
        </w:rPr>
        <w:t>Copy the httpd.conf file from</w:t>
      </w:r>
    </w:p>
    <w:p w14:paraId="44C88B60" w14:textId="30F31869" w:rsidR="003674EF" w:rsidRPr="00E7097D" w:rsidRDefault="003674EF" w:rsidP="00BB6154">
      <w:pPr>
        <w:pStyle w:val="Step1"/>
      </w:pPr>
      <w:r w:rsidRPr="00E7097D">
        <w:t>“F:\Ins</w:t>
      </w:r>
      <w:r w:rsidR="00D73715">
        <w:t>talls\WAS\HTTP Conf files\Cell 03</w:t>
      </w:r>
      <w:r w:rsidRPr="00E7097D">
        <w:t>” to</w:t>
      </w:r>
      <w:r w:rsidR="00982F89" w:rsidRPr="00E7097D">
        <w:t xml:space="preserve"> </w:t>
      </w:r>
      <w:r w:rsidRPr="00E7097D">
        <w:t xml:space="preserve">F:\DATA\IBM\HTTPServer\conf </w:t>
      </w:r>
    </w:p>
    <w:p w14:paraId="44C88B61" w14:textId="77777777" w:rsidR="003674EF" w:rsidRPr="00E7097D" w:rsidRDefault="003674EF" w:rsidP="00DA7589">
      <w:pPr>
        <w:pStyle w:val="Step1"/>
        <w:rPr>
          <w:rFonts w:eastAsia="Calibri"/>
        </w:rPr>
      </w:pPr>
      <w:r w:rsidRPr="00E7097D">
        <w:rPr>
          <w:rFonts w:eastAsia="Calibri"/>
        </w:rPr>
        <w:t>Edit the following areas in</w:t>
      </w:r>
      <w:r w:rsidR="00982F89" w:rsidRPr="00E7097D">
        <w:rPr>
          <w:rFonts w:eastAsia="Calibri"/>
        </w:rPr>
        <w:t xml:space="preserve"> </w:t>
      </w:r>
      <w:r w:rsidRPr="00E7097D">
        <w:rPr>
          <w:rFonts w:eastAsia="Calibri"/>
        </w:rPr>
        <w:t>each HTTPD.conf</w:t>
      </w:r>
    </w:p>
    <w:p w14:paraId="44C88B62" w14:textId="77777777" w:rsidR="003674EF" w:rsidRPr="00E7097D" w:rsidRDefault="003674EF" w:rsidP="00BB6154">
      <w:pPr>
        <w:pStyle w:val="Step1"/>
      </w:pPr>
      <w:r w:rsidRPr="00E7097D">
        <w:t>Listen and ServerName attributes</w:t>
      </w:r>
    </w:p>
    <w:p w14:paraId="6DB34319" w14:textId="77777777" w:rsidR="00813468" w:rsidRDefault="003674EF" w:rsidP="00615332">
      <w:pPr>
        <w:pStyle w:val="Bullet3"/>
        <w:rPr>
          <w:rFonts w:eastAsia="Calibri"/>
        </w:rPr>
      </w:pPr>
      <w:r w:rsidRPr="00813468">
        <w:rPr>
          <w:rFonts w:eastAsia="Calibri"/>
        </w:rPr>
        <w:t>IPv4 support, modify:</w:t>
      </w:r>
      <w:r w:rsidR="00DA7589" w:rsidRPr="00813468">
        <w:rPr>
          <w:rFonts w:eastAsia="Calibri"/>
        </w:rPr>
        <w:t xml:space="preserve"> </w:t>
      </w:r>
      <w:r w:rsidRPr="00813468">
        <w:rPr>
          <w:rFonts w:eastAsia="Calibri"/>
        </w:rPr>
        <w:t>Listen 0.0.0.0:80 – change 0.0.0.0 to the server</w:t>
      </w:r>
      <w:r w:rsidR="00813468" w:rsidRPr="00813468">
        <w:rPr>
          <w:rFonts w:eastAsia="Calibri"/>
        </w:rPr>
        <w:t>name</w:t>
      </w:r>
    </w:p>
    <w:p w14:paraId="44C88B64" w14:textId="1121FC4A" w:rsidR="003674EF" w:rsidRPr="00813468" w:rsidRDefault="003674EF" w:rsidP="00813468">
      <w:pPr>
        <w:pStyle w:val="Bullet3"/>
        <w:numPr>
          <w:ilvl w:val="0"/>
          <w:numId w:val="0"/>
        </w:numPr>
        <w:ind w:left="1080"/>
        <w:rPr>
          <w:rFonts w:eastAsia="Calibri"/>
        </w:rPr>
      </w:pPr>
      <w:r w:rsidRPr="00813468">
        <w:rPr>
          <w:rFonts w:eastAsia="Calibri"/>
        </w:rPr>
        <w:t>Modify the Servername directive:</w:t>
      </w:r>
    </w:p>
    <w:p w14:paraId="44C88B65" w14:textId="77777777" w:rsidR="003674EF" w:rsidRPr="00E7097D" w:rsidRDefault="003674EF" w:rsidP="00BB6154">
      <w:pPr>
        <w:pStyle w:val="Step1"/>
      </w:pPr>
      <w:r w:rsidRPr="00E7097D">
        <w:t>ServerName servername:80 – enter Servers FQDN</w:t>
      </w:r>
      <w:r w:rsidR="00982F89" w:rsidRPr="00E7097D">
        <w:t xml:space="preserve"> </w:t>
      </w:r>
      <w:r w:rsidRPr="00E7097D">
        <w:t>ex. myserver.domain.com</w:t>
      </w:r>
    </w:p>
    <w:p w14:paraId="44C88B66" w14:textId="77777777" w:rsidR="003674EF" w:rsidRPr="00E7097D" w:rsidRDefault="003674EF" w:rsidP="00BB6154">
      <w:pPr>
        <w:pStyle w:val="Step1"/>
      </w:pPr>
      <w:r w:rsidRPr="00E7097D">
        <w:t>Alias section</w:t>
      </w:r>
    </w:p>
    <w:p w14:paraId="7A35880F" w14:textId="77777777" w:rsidR="00C74ED8" w:rsidRDefault="00C74ED8" w:rsidP="00BB6154">
      <w:pPr>
        <w:pStyle w:val="Step1"/>
      </w:pPr>
      <w:r w:rsidRPr="007C5ECA">
        <w:t>Any locatio</w:t>
      </w:r>
      <w:r>
        <w:t>n referring to &lt;StorageServerFQDN</w:t>
      </w:r>
      <w:r w:rsidRPr="007C5ECA">
        <w:t xml:space="preserve">&gt; - change to the storage server </w:t>
      </w:r>
      <w:r>
        <w:t>fully qualified domain name (no ip addresses)</w:t>
      </w:r>
      <w:r w:rsidRPr="007C5ECA">
        <w:t>. Not all servers contain this alias.</w:t>
      </w:r>
    </w:p>
    <w:p w14:paraId="17240991" w14:textId="77777777" w:rsidR="00BA47C8" w:rsidRPr="002547DA" w:rsidRDefault="00BA47C8" w:rsidP="00045270">
      <w:pPr>
        <w:pStyle w:val="Bullet3"/>
        <w:numPr>
          <w:ilvl w:val="0"/>
          <w:numId w:val="236"/>
        </w:numPr>
      </w:pPr>
      <w:r>
        <w:t>ServerSignature</w:t>
      </w:r>
    </w:p>
    <w:p w14:paraId="5C8FBADE" w14:textId="77777777" w:rsidR="00BA47C8" w:rsidRDefault="00BA47C8" w:rsidP="00BA47C8">
      <w:pPr>
        <w:pStyle w:val="Bullet3"/>
        <w:rPr>
          <w:rFonts w:eastAsia="Calibri"/>
        </w:rPr>
      </w:pPr>
      <w:r>
        <w:rPr>
          <w:rFonts w:eastAsia="Calibri"/>
        </w:rPr>
        <w:t>Ensure ServerSignature is set to off</w:t>
      </w:r>
    </w:p>
    <w:p w14:paraId="44C88B68" w14:textId="77777777" w:rsidR="003674EF" w:rsidRPr="00E7097D" w:rsidRDefault="003674EF" w:rsidP="00BB6154">
      <w:pPr>
        <w:pStyle w:val="Step1"/>
      </w:pPr>
      <w:r w:rsidRPr="00E7097D">
        <w:t>WebSpherePlugConfig section</w:t>
      </w:r>
    </w:p>
    <w:p w14:paraId="44C88B69" w14:textId="77777777" w:rsidR="003674EF" w:rsidRPr="00E7097D" w:rsidRDefault="003674EF" w:rsidP="00DA7589">
      <w:pPr>
        <w:pStyle w:val="Bullet3"/>
        <w:rPr>
          <w:rFonts w:eastAsia="Calibri"/>
        </w:rPr>
      </w:pPr>
      <w:r w:rsidRPr="00E7097D">
        <w:rPr>
          <w:rFonts w:eastAsia="Calibri"/>
        </w:rPr>
        <w:t>Look for the line:</w:t>
      </w:r>
      <w:r w:rsidR="00E7097D" w:rsidRPr="00E7097D">
        <w:rPr>
          <w:rFonts w:eastAsia="Calibri"/>
        </w:rPr>
        <w:br/>
      </w:r>
      <w:r w:rsidRPr="00E7097D">
        <w:rPr>
          <w:rFonts w:eastAsia="Calibri"/>
        </w:rPr>
        <w:t>WebSpherePluginConfig "F:\Data\IBM\HTTPServer\Plugins\config\</w:t>
      </w:r>
      <w:r w:rsidRPr="00E7097D">
        <w:rPr>
          <w:rFonts w:eastAsiaTheme="minorHAnsi"/>
        </w:rPr>
        <w:t xml:space="preserve"> </w:t>
      </w:r>
      <w:r w:rsidRPr="00E7097D">
        <w:rPr>
          <w:rFonts w:eastAsia="Calibri"/>
        </w:rPr>
        <w:t>WEBSRVCLUSTER3\plugin-cfg.xml – ensure the correct WEBSRVCLUSTER for the cell being configured</w:t>
      </w:r>
    </w:p>
    <w:p w14:paraId="44C88B6A" w14:textId="77777777" w:rsidR="003674EF" w:rsidRPr="00E7097D" w:rsidRDefault="003674EF" w:rsidP="00DA7589">
      <w:pPr>
        <w:pStyle w:val="Step1"/>
      </w:pPr>
      <w:r w:rsidRPr="00E7097D">
        <w:t>Restart HTTP services</w:t>
      </w:r>
    </w:p>
    <w:p w14:paraId="69359855" w14:textId="3B54DBA5" w:rsidR="003D2F55" w:rsidRDefault="003D2F55" w:rsidP="003D2F55">
      <w:pPr>
        <w:pStyle w:val="Heading3"/>
        <w:rPr>
          <w:rFonts w:eastAsia="Calibri"/>
        </w:rPr>
      </w:pPr>
      <w:bookmarkStart w:id="162" w:name="_Toc400291153"/>
      <w:bookmarkStart w:id="163" w:name="_Toc377034471"/>
      <w:bookmarkEnd w:id="45"/>
      <w:bookmarkEnd w:id="154"/>
      <w:bookmarkEnd w:id="155"/>
      <w:bookmarkEnd w:id="156"/>
      <w:r>
        <w:rPr>
          <w:rFonts w:eastAsia="Calibri"/>
        </w:rPr>
        <w:t>WebSphere Secure Cookies – WAS5 and WAS6 Servers</w:t>
      </w:r>
    </w:p>
    <w:p w14:paraId="4821DBC1" w14:textId="77777777" w:rsidR="003D2F55" w:rsidRPr="003D2F55" w:rsidRDefault="003D2F55" w:rsidP="003D2F55">
      <w:pPr>
        <w:spacing w:before="100" w:beforeAutospacing="1" w:after="0"/>
        <w:ind w:left="180"/>
        <w:rPr>
          <w:rFonts w:asciiTheme="minorHAnsi" w:hAnsiTheme="minorHAnsi" w:cstheme="minorHAnsi"/>
          <w:color w:val="333333"/>
          <w:szCs w:val="18"/>
        </w:rPr>
      </w:pPr>
      <w:r w:rsidRPr="003D2F55">
        <w:rPr>
          <w:rFonts w:asciiTheme="minorHAnsi" w:hAnsiTheme="minorHAnsi" w:cstheme="minorHAnsi"/>
          <w:b/>
          <w:bCs/>
          <w:color w:val="333333"/>
          <w:szCs w:val="18"/>
        </w:rPr>
        <w:t>Set HTTP Only on cookes in WAS 7.0 (not Cache Servers)</w:t>
      </w:r>
    </w:p>
    <w:p w14:paraId="55F86403"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1.       Open the WebSphere Administration Console.</w:t>
      </w:r>
    </w:p>
    <w:p w14:paraId="3521AC52"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2.       Select Servers, Server Types, WebSphere application Servers</w:t>
      </w:r>
    </w:p>
    <w:p w14:paraId="67DC8879"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3.       Select "your server". </w:t>
      </w:r>
    </w:p>
    <w:p w14:paraId="126C7D20" w14:textId="77777777" w:rsidR="003D2F55" w:rsidRPr="003D2F55" w:rsidRDefault="003D2F55" w:rsidP="003D2F55">
      <w:pPr>
        <w:spacing w:after="0"/>
        <w:ind w:left="720" w:hanging="360"/>
        <w:textAlignment w:val="center"/>
        <w:rPr>
          <w:rFonts w:asciiTheme="minorHAnsi" w:hAnsiTheme="minorHAnsi" w:cstheme="minorHAnsi"/>
          <w:b/>
          <w:bCs/>
          <w:color w:val="333333"/>
          <w:szCs w:val="18"/>
        </w:rPr>
      </w:pPr>
      <w:r w:rsidRPr="003D2F55">
        <w:rPr>
          <w:rFonts w:asciiTheme="minorHAnsi" w:hAnsiTheme="minorHAnsi" w:cstheme="minorHAnsi"/>
          <w:b/>
          <w:bCs/>
          <w:color w:val="333333"/>
          <w:szCs w:val="18"/>
        </w:rPr>
        <w:t>4.       Select "Web Container Settings" -&gt; “Web container “</w:t>
      </w:r>
    </w:p>
    <w:p w14:paraId="6708EF11"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5.       Select "Custom properties" </w:t>
      </w:r>
    </w:p>
    <w:p w14:paraId="5CC85317"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6.       Press the "new" button. </w:t>
      </w:r>
    </w:p>
    <w:p w14:paraId="0C287320" w14:textId="77777777" w:rsidR="003D2F55" w:rsidRPr="003D2F55" w:rsidRDefault="003D2F55" w:rsidP="003D2F55">
      <w:pPr>
        <w:spacing w:after="0"/>
        <w:ind w:left="720" w:hanging="360"/>
        <w:textAlignment w:val="center"/>
        <w:rPr>
          <w:rFonts w:asciiTheme="minorHAnsi" w:hAnsiTheme="minorHAnsi" w:cstheme="minorHAnsi"/>
          <w:b/>
          <w:bCs/>
          <w:color w:val="333333"/>
          <w:szCs w:val="18"/>
        </w:rPr>
      </w:pPr>
      <w:r w:rsidRPr="003D2F55">
        <w:rPr>
          <w:rFonts w:asciiTheme="minorHAnsi" w:hAnsiTheme="minorHAnsi" w:cstheme="minorHAnsi"/>
          <w:b/>
          <w:bCs/>
          <w:color w:val="333333"/>
          <w:szCs w:val="18"/>
        </w:rPr>
        <w:t xml:space="preserve">7.       Enter </w:t>
      </w:r>
      <w:r w:rsidRPr="003D2F55">
        <w:rPr>
          <w:rFonts w:asciiTheme="minorHAnsi" w:hAnsiTheme="minorHAnsi" w:cstheme="minorHAnsi"/>
          <w:b/>
          <w:bCs/>
          <w:color w:val="333333"/>
          <w:szCs w:val="18"/>
          <w:shd w:val="clear" w:color="auto" w:fill="DADADA"/>
        </w:rPr>
        <w:t xml:space="preserve">com.ibm.ws.webcontainer.httpOnlyCookies </w:t>
      </w:r>
      <w:r w:rsidRPr="003D2F55">
        <w:rPr>
          <w:rFonts w:asciiTheme="minorHAnsi" w:hAnsiTheme="minorHAnsi" w:cstheme="minorHAnsi"/>
          <w:b/>
          <w:bCs/>
          <w:color w:val="333333"/>
          <w:szCs w:val="18"/>
        </w:rPr>
        <w:t xml:space="preserve">in the "Name" field. </w:t>
      </w:r>
    </w:p>
    <w:p w14:paraId="06D536F8"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8.       Enter * in the Value field. </w:t>
      </w:r>
    </w:p>
    <w:p w14:paraId="3CAA7F3E"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9.       Enter "Secure Cookies" in the "Description" field. </w:t>
      </w:r>
    </w:p>
    <w:p w14:paraId="73E03B5F"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10.   Press the "Apply" button. </w:t>
      </w:r>
    </w:p>
    <w:p w14:paraId="7C52A125"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11.   Press the "OK button. </w:t>
      </w:r>
    </w:p>
    <w:p w14:paraId="08FD0F8A" w14:textId="77777777" w:rsidR="003D2F55" w:rsidRPr="003D2F55" w:rsidRDefault="003D2F55" w:rsidP="003D2F55">
      <w:pPr>
        <w:spacing w:after="0"/>
        <w:ind w:left="720" w:hanging="36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12.   You will be navigated back to the custom properties field. </w:t>
      </w:r>
    </w:p>
    <w:p w14:paraId="6F49E7CA" w14:textId="77777777" w:rsidR="003D2F55" w:rsidRPr="003D2F55" w:rsidRDefault="003D2F55" w:rsidP="003D2F55">
      <w:pPr>
        <w:spacing w:before="100" w:beforeAutospacing="1" w:after="100" w:afterAutospacing="1"/>
        <w:ind w:left="180"/>
        <w:rPr>
          <w:rFonts w:asciiTheme="minorHAnsi" w:hAnsiTheme="minorHAnsi" w:cstheme="minorHAnsi"/>
          <w:b/>
          <w:bCs/>
          <w:color w:val="333333"/>
          <w:szCs w:val="18"/>
        </w:rPr>
      </w:pPr>
      <w:r w:rsidRPr="003D2F55">
        <w:rPr>
          <w:rFonts w:asciiTheme="minorHAnsi" w:hAnsiTheme="minorHAnsi" w:cstheme="minorHAnsi"/>
          <w:b/>
          <w:bCs/>
          <w:color w:val="333333"/>
          <w:szCs w:val="18"/>
        </w:rPr>
        <w:t>Set the Secure Flag on JSESSIONID Cookie.</w:t>
      </w:r>
    </w:p>
    <w:p w14:paraId="014E153E" w14:textId="77777777" w:rsidR="003D2F55" w:rsidRPr="003D2F55" w:rsidRDefault="003D2F55" w:rsidP="00045270">
      <w:pPr>
        <w:numPr>
          <w:ilvl w:val="0"/>
          <w:numId w:val="193"/>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Select Web Container </w:t>
      </w:r>
    </w:p>
    <w:p w14:paraId="2B918B85" w14:textId="77777777" w:rsidR="003D2F55" w:rsidRPr="003D2F55" w:rsidRDefault="003D2F55" w:rsidP="00045270">
      <w:pPr>
        <w:numPr>
          <w:ilvl w:val="0"/>
          <w:numId w:val="193"/>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Check "Enable Cookies" checkbox in the "General Properties" section.</w:t>
      </w:r>
    </w:p>
    <w:p w14:paraId="09A2364D" w14:textId="77777777" w:rsidR="003D2F55" w:rsidRPr="003D2F55" w:rsidRDefault="003D2F55" w:rsidP="00045270">
      <w:pPr>
        <w:numPr>
          <w:ilvl w:val="0"/>
          <w:numId w:val="194"/>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The text "Enable Cookies" is a hyperlink. Click on it. </w:t>
      </w:r>
    </w:p>
    <w:p w14:paraId="2F09E3CE" w14:textId="77777777" w:rsidR="003D2F55" w:rsidRPr="003D2F55" w:rsidRDefault="003D2F55" w:rsidP="00045270">
      <w:pPr>
        <w:numPr>
          <w:ilvl w:val="0"/>
          <w:numId w:val="194"/>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Under general properties, check that JSESSIONID is entered in the "Cookie name" field.</w:t>
      </w:r>
    </w:p>
    <w:p w14:paraId="29751E08" w14:textId="77777777" w:rsidR="003D2F55" w:rsidRPr="003D2F55" w:rsidRDefault="003D2F55" w:rsidP="00045270">
      <w:pPr>
        <w:numPr>
          <w:ilvl w:val="0"/>
          <w:numId w:val="195"/>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Check the check-box named "Restrict cookies to HTTPS sessions"</w:t>
      </w:r>
    </w:p>
    <w:p w14:paraId="0D0DDFFB" w14:textId="77777777" w:rsidR="003D2F55" w:rsidRPr="003D2F55" w:rsidRDefault="003D2F55" w:rsidP="00045270">
      <w:pPr>
        <w:numPr>
          <w:ilvl w:val="0"/>
          <w:numId w:val="196"/>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 xml:space="preserve">Press the "Apply" button. </w:t>
      </w:r>
    </w:p>
    <w:p w14:paraId="68564B74" w14:textId="77777777" w:rsidR="003D2F55" w:rsidRPr="003D2F55" w:rsidRDefault="003D2F55" w:rsidP="00045270">
      <w:pPr>
        <w:numPr>
          <w:ilvl w:val="0"/>
          <w:numId w:val="196"/>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Press the "OK" button.</w:t>
      </w:r>
    </w:p>
    <w:p w14:paraId="51998A3A" w14:textId="77777777" w:rsidR="003D2F55" w:rsidRPr="003D2F55" w:rsidRDefault="003D2F55" w:rsidP="00045270">
      <w:pPr>
        <w:numPr>
          <w:ilvl w:val="0"/>
          <w:numId w:val="197"/>
        </w:numPr>
        <w:tabs>
          <w:tab w:val="clear" w:pos="720"/>
          <w:tab w:val="num" w:pos="900"/>
        </w:tabs>
        <w:spacing w:after="0"/>
        <w:textAlignment w:val="center"/>
        <w:rPr>
          <w:rFonts w:asciiTheme="minorHAnsi" w:hAnsiTheme="minorHAnsi" w:cstheme="minorHAnsi"/>
          <w:color w:val="333333"/>
          <w:szCs w:val="18"/>
        </w:rPr>
      </w:pPr>
      <w:r w:rsidRPr="003D2F55">
        <w:rPr>
          <w:rFonts w:asciiTheme="minorHAnsi" w:hAnsiTheme="minorHAnsi" w:cstheme="minorHAnsi"/>
          <w:color w:val="333333"/>
          <w:szCs w:val="18"/>
        </w:rPr>
        <w:t>Restart the previously selected "server name".</w:t>
      </w:r>
    </w:p>
    <w:p w14:paraId="1F8C6CC6" w14:textId="77777777" w:rsidR="003D2F55" w:rsidRDefault="003D2F55" w:rsidP="003D2F55"/>
    <w:p w14:paraId="44C88B6B" w14:textId="77777777" w:rsidR="003674EF" w:rsidRPr="00645F91" w:rsidRDefault="003674EF" w:rsidP="003674EF">
      <w:pPr>
        <w:pStyle w:val="Heading3"/>
        <w:rPr>
          <w:rFonts w:eastAsia="Calibri"/>
        </w:rPr>
      </w:pPr>
      <w:r w:rsidRPr="00645F91">
        <w:rPr>
          <w:rFonts w:eastAsia="Calibri"/>
        </w:rPr>
        <w:t>WebSphere Windows Services Creation:</w:t>
      </w:r>
      <w:r w:rsidR="00982F89">
        <w:rPr>
          <w:rFonts w:eastAsia="Calibri"/>
        </w:rPr>
        <w:t xml:space="preserve"> </w:t>
      </w:r>
      <w:r w:rsidRPr="00645F91">
        <w:rPr>
          <w:rFonts w:eastAsia="Calibri"/>
        </w:rPr>
        <w:t xml:space="preserve"> WAS5 Server</w:t>
      </w:r>
      <w:bookmarkEnd w:id="162"/>
    </w:p>
    <w:p w14:paraId="44C88B6C" w14:textId="77777777" w:rsidR="003674EF" w:rsidRPr="00A26D8B" w:rsidRDefault="003674EF" w:rsidP="00986570">
      <w:pPr>
        <w:pStyle w:val="Step1"/>
        <w:numPr>
          <w:ilvl w:val="0"/>
          <w:numId w:val="125"/>
        </w:numPr>
        <w:ind w:left="900" w:hanging="540"/>
        <w:rPr>
          <w:rFonts w:eastAsia="Calibri"/>
        </w:rPr>
      </w:pPr>
      <w:r w:rsidRPr="00A26D8B">
        <w:rPr>
          <w:rFonts w:eastAsia="Calibri"/>
        </w:rPr>
        <w:t>Open an administrative command prompt and navigate to</w:t>
      </w:r>
      <w:r w:rsidR="00982F89" w:rsidRPr="00A26D8B">
        <w:rPr>
          <w:rFonts w:eastAsia="Calibri"/>
        </w:rPr>
        <w:t xml:space="preserve"> </w:t>
      </w:r>
      <w:r w:rsidRPr="00A26D8B">
        <w:rPr>
          <w:rFonts w:eastAsia="Calibri"/>
        </w:rPr>
        <w:t>F:\Data\IBM\Websphere\AppServer\bin</w:t>
      </w:r>
    </w:p>
    <w:p w14:paraId="44C88B6D" w14:textId="77777777" w:rsidR="003674EF" w:rsidRPr="00A26D8B" w:rsidRDefault="003674EF" w:rsidP="00A26D8B">
      <w:pPr>
        <w:pStyle w:val="Step1"/>
        <w:rPr>
          <w:rFonts w:eastAsia="Calibri"/>
        </w:rPr>
      </w:pPr>
      <w:r w:rsidRPr="00A26D8B">
        <w:rPr>
          <w:rFonts w:eastAsia="Calibri"/>
        </w:rPr>
        <w:t>Run the following commands:</w:t>
      </w:r>
    </w:p>
    <w:p w14:paraId="4B9484CB" w14:textId="77777777" w:rsidR="00B560F5" w:rsidRDefault="00B560F5" w:rsidP="00B560F5">
      <w:pPr>
        <w:pStyle w:val="TableBullet2"/>
        <w:rPr>
          <w:rFonts w:eastAsia="Calibri"/>
        </w:rPr>
      </w:pPr>
      <w:r w:rsidRPr="00B560F5">
        <w:rPr>
          <w:rFonts w:eastAsia="Calibri"/>
        </w:rPr>
        <w:t>"F:\Data\IBM\WebSphere\AppServer\bin\WASService -add CellManager01 -serverName dmgr -profilePath F:\Data\IBM\WebSphere\AppServer\profiles\cell01_dmgr -wasHome F:\Data\IBM\WebSphere\AppServer\ -logRoot F:\Data\IBM\WebSphere\AppServer\profiles\cell01_dmgr\logs\dmgr -logFile MS_Windows_service_ISC.log"</w:t>
      </w:r>
    </w:p>
    <w:p w14:paraId="44C88B6F" w14:textId="1BB73265" w:rsidR="003674EF" w:rsidRPr="00A26D8B" w:rsidRDefault="003674EF" w:rsidP="00B560F5">
      <w:pPr>
        <w:pStyle w:val="TableBullet2"/>
        <w:rPr>
          <w:rFonts w:eastAsia="Calibri"/>
        </w:rPr>
      </w:pPr>
      <w:r w:rsidRPr="00A26D8B">
        <w:rPr>
          <w:rFonts w:eastAsia="Calibri"/>
        </w:rPr>
        <w:t>"WASService -add SRVLPSPORTALNode01_nodeagent -serverName nodeagent -profilePath F:\Data\IBM\WebSphere\AppServer\profiles\SRVLPSPORTALNode01 -wasHome F:\Data\IBM\WebSphere\AppServer -logRoot F:\Data\IBM\WebSphere\AppServer\profiles\SRVLPSPORTALNode01\logs\nodeagent -logFile F:\Data\IBM\WebSphere\AppServer\profiles\SRVLPSPORTALNode01\logs\nodeagent\startServer.log"</w:t>
      </w:r>
    </w:p>
    <w:p w14:paraId="44C88B70" w14:textId="7D060047" w:rsidR="003674EF" w:rsidRPr="00A26D8B" w:rsidRDefault="003674EF" w:rsidP="00A26D8B">
      <w:pPr>
        <w:pStyle w:val="Step1"/>
        <w:rPr>
          <w:rFonts w:eastAsia="Calibri"/>
        </w:rPr>
      </w:pPr>
      <w:r w:rsidRPr="00A26D8B">
        <w:rPr>
          <w:rFonts w:eastAsia="Calibri"/>
        </w:rPr>
        <w:t>Open services from Administrative Tools, manually change the startup mode for the</w:t>
      </w:r>
      <w:r w:rsidR="00452C82">
        <w:rPr>
          <w:rFonts w:eastAsia="Calibri"/>
        </w:rPr>
        <w:t xml:space="preserve"> newly created service</w:t>
      </w:r>
      <w:r w:rsidRPr="00A26D8B">
        <w:rPr>
          <w:rFonts w:eastAsia="Calibri"/>
        </w:rPr>
        <w:t xml:space="preserve"> from manual to automatic.</w:t>
      </w:r>
      <w:r w:rsidR="00982F89" w:rsidRPr="00A26D8B">
        <w:rPr>
          <w:rFonts w:eastAsia="Calibri"/>
        </w:rPr>
        <w:t xml:space="preserve"> </w:t>
      </w:r>
    </w:p>
    <w:p w14:paraId="44C88B71" w14:textId="77777777" w:rsidR="003674EF" w:rsidRPr="00A26D8B" w:rsidRDefault="003674EF" w:rsidP="00A26D8B">
      <w:pPr>
        <w:pStyle w:val="Step1"/>
        <w:rPr>
          <w:rFonts w:eastAsia="Calibri"/>
        </w:rPr>
      </w:pPr>
      <w:r w:rsidRPr="00A26D8B">
        <w:rPr>
          <w:rFonts w:eastAsia="Calibri"/>
        </w:rPr>
        <w:t xml:space="preserve">Change the services credentials to the environment service account for the websphere services as well as the IBM HTTP Server 7.0 service. </w:t>
      </w:r>
    </w:p>
    <w:p w14:paraId="44C88B72" w14:textId="77777777" w:rsidR="003674EF" w:rsidRPr="00645F91" w:rsidRDefault="003674EF" w:rsidP="003674EF">
      <w:pPr>
        <w:pStyle w:val="Heading3"/>
        <w:rPr>
          <w:rFonts w:eastAsia="Calibri"/>
        </w:rPr>
      </w:pPr>
      <w:bookmarkStart w:id="164" w:name="_Toc400291154"/>
      <w:r w:rsidRPr="00645F91">
        <w:rPr>
          <w:rFonts w:eastAsia="Calibri"/>
        </w:rPr>
        <w:t>WebSphere Windows Services Creation:</w:t>
      </w:r>
      <w:r w:rsidR="00982F89">
        <w:rPr>
          <w:rFonts w:eastAsia="Calibri"/>
        </w:rPr>
        <w:t xml:space="preserve"> </w:t>
      </w:r>
      <w:r w:rsidRPr="00645F91">
        <w:rPr>
          <w:rFonts w:eastAsia="Calibri"/>
        </w:rPr>
        <w:t xml:space="preserve"> WAS6 Server</w:t>
      </w:r>
      <w:bookmarkEnd w:id="164"/>
    </w:p>
    <w:p w14:paraId="44C88B73" w14:textId="77777777" w:rsidR="003674EF" w:rsidRPr="00CF6B2B" w:rsidRDefault="003674EF" w:rsidP="00986570">
      <w:pPr>
        <w:pStyle w:val="Step1"/>
        <w:numPr>
          <w:ilvl w:val="0"/>
          <w:numId w:val="126"/>
        </w:numPr>
        <w:ind w:left="900" w:hanging="540"/>
        <w:rPr>
          <w:rFonts w:eastAsia="Calibri"/>
        </w:rPr>
      </w:pPr>
      <w:r w:rsidRPr="00CF6B2B">
        <w:rPr>
          <w:rFonts w:eastAsia="Calibri"/>
        </w:rPr>
        <w:t>Open an administrative command prompt and navigate to</w:t>
      </w:r>
      <w:r w:rsidR="00982F89" w:rsidRPr="00CF6B2B">
        <w:rPr>
          <w:rFonts w:eastAsia="Calibri"/>
        </w:rPr>
        <w:t xml:space="preserve"> </w:t>
      </w:r>
      <w:r w:rsidRPr="00CF6B2B">
        <w:rPr>
          <w:rFonts w:eastAsia="Calibri"/>
        </w:rPr>
        <w:t>F:\Data\IBM\Websphere\AppServer\bin</w:t>
      </w:r>
    </w:p>
    <w:p w14:paraId="44C88B74" w14:textId="77777777" w:rsidR="003674EF" w:rsidRPr="00CF6B2B" w:rsidRDefault="003674EF" w:rsidP="00CF6B2B">
      <w:pPr>
        <w:pStyle w:val="Step1"/>
        <w:rPr>
          <w:rFonts w:eastAsia="Calibri"/>
        </w:rPr>
      </w:pPr>
      <w:r w:rsidRPr="00CF6B2B">
        <w:rPr>
          <w:rFonts w:eastAsia="Calibri"/>
        </w:rPr>
        <w:t>Run the following command:</w:t>
      </w:r>
    </w:p>
    <w:p w14:paraId="44C88B75" w14:textId="77777777" w:rsidR="003674EF" w:rsidRPr="00CF6B2B" w:rsidRDefault="003674EF" w:rsidP="00BB6154">
      <w:pPr>
        <w:pStyle w:val="Step1"/>
      </w:pPr>
      <w:r w:rsidRPr="00CF6B2B">
        <w:t>"WASService -add SRVLPSPORTALNode02_nodeagent -serverName nodeagent -profilePath F:\Data\IBM\WebSphere\AppServer\profiles\SRVLPSPORTALNode02 -wasHome F:\Data\IBM\WebSphere\AppServer -logRoot F:\Data\IBM\WebSphere\AppServer\profiles\SRVLPSPORTALNode02\logs\nodeagent -logFile F:\Data\IBM\WebSphere\AppServer\profiles\SRVLPSPORTALNode02\logs\nodeagent\startServer.log"</w:t>
      </w:r>
    </w:p>
    <w:p w14:paraId="44C88B76" w14:textId="40151780" w:rsidR="003674EF" w:rsidRPr="00CF6B2B" w:rsidRDefault="003674EF" w:rsidP="00CF6B2B">
      <w:pPr>
        <w:pStyle w:val="Step1"/>
        <w:rPr>
          <w:rFonts w:eastAsia="Calibri"/>
        </w:rPr>
      </w:pPr>
      <w:r w:rsidRPr="00CF6B2B">
        <w:rPr>
          <w:rFonts w:eastAsia="Calibri"/>
        </w:rPr>
        <w:t>Open services from Administrative Tools, manually change the startup mode for the</w:t>
      </w:r>
      <w:r w:rsidR="00452C82">
        <w:rPr>
          <w:rFonts w:eastAsia="Calibri"/>
        </w:rPr>
        <w:t xml:space="preserve"> newly created </w:t>
      </w:r>
      <w:r w:rsidRPr="00CF6B2B">
        <w:rPr>
          <w:rFonts w:eastAsia="Calibri"/>
        </w:rPr>
        <w:t>service from manual to automatic.</w:t>
      </w:r>
      <w:r w:rsidR="00982F89" w:rsidRPr="00CF6B2B">
        <w:rPr>
          <w:rFonts w:eastAsia="Calibri"/>
        </w:rPr>
        <w:t xml:space="preserve"> </w:t>
      </w:r>
    </w:p>
    <w:p w14:paraId="44C88B77" w14:textId="77777777" w:rsidR="003674EF" w:rsidRPr="00CF6B2B" w:rsidRDefault="003674EF" w:rsidP="00CF6B2B">
      <w:pPr>
        <w:pStyle w:val="Step1"/>
        <w:rPr>
          <w:rFonts w:eastAsia="Calibri"/>
        </w:rPr>
      </w:pPr>
      <w:r w:rsidRPr="00CF6B2B">
        <w:rPr>
          <w:rFonts w:eastAsia="Calibri"/>
        </w:rPr>
        <w:t xml:space="preserve">Change the services credentials to the environment service account for the websphere services as well as the IBM HTTP Server 7.0 service. </w:t>
      </w:r>
    </w:p>
    <w:p w14:paraId="3B36A1F6" w14:textId="77777777" w:rsidR="004F33B5" w:rsidRDefault="004F33B5">
      <w:pPr>
        <w:spacing w:after="0"/>
      </w:pPr>
      <w:bookmarkStart w:id="165" w:name="_Toc400291155"/>
      <w:bookmarkEnd w:id="163"/>
    </w:p>
    <w:p w14:paraId="20342276" w14:textId="1E7598EE" w:rsidR="009E5ADE" w:rsidRDefault="009E5ADE" w:rsidP="009E5ADE">
      <w:pPr>
        <w:pStyle w:val="Heading2"/>
      </w:pPr>
      <w:bookmarkStart w:id="166" w:name="_Toc443378861"/>
      <w:r>
        <w:t>K</w:t>
      </w:r>
      <w:r w:rsidR="00BB441A">
        <w:t>eystore Copy</w:t>
      </w:r>
      <w:bookmarkEnd w:id="166"/>
    </w:p>
    <w:p w14:paraId="0B1ADD88" w14:textId="3FBB7FDD" w:rsidR="009E5ADE" w:rsidRPr="00736F76" w:rsidRDefault="009E5ADE" w:rsidP="009E5ADE">
      <w:pPr>
        <w:spacing w:after="120"/>
        <w:rPr>
          <w:color w:val="595959" w:themeColor="text1" w:themeTint="A6"/>
        </w:rPr>
      </w:pPr>
      <w:r>
        <w:rPr>
          <w:i/>
          <w:color w:val="595959" w:themeColor="text1" w:themeTint="A6"/>
        </w:rPr>
        <w:t>Copy the keystore file from the F:</w:t>
      </w:r>
      <w:r w:rsidRPr="009E5ADE">
        <w:rPr>
          <w:color w:val="595959" w:themeColor="text1" w:themeTint="A6"/>
        </w:rPr>
        <w:t xml:space="preserve"> </w:t>
      </w:r>
      <w:r w:rsidRPr="00736F76">
        <w:rPr>
          <w:color w:val="595959" w:themeColor="text1" w:themeTint="A6"/>
        </w:rPr>
        <w:t>WEBSPHERE_SHARED_LIBRARIES</w:t>
      </w:r>
      <w:r>
        <w:rPr>
          <w:color w:val="595959" w:themeColor="text1" w:themeTint="A6"/>
        </w:rPr>
        <w:t xml:space="preserve"> directory on WebSphere Server 1 to the </w:t>
      </w:r>
      <w:r>
        <w:rPr>
          <w:i/>
          <w:color w:val="595959" w:themeColor="text1" w:themeTint="A6"/>
        </w:rPr>
        <w:t>F:</w:t>
      </w:r>
      <w:r w:rsidRPr="009E5ADE">
        <w:rPr>
          <w:color w:val="595959" w:themeColor="text1" w:themeTint="A6"/>
        </w:rPr>
        <w:t xml:space="preserve"> </w:t>
      </w:r>
      <w:r w:rsidRPr="00736F76">
        <w:rPr>
          <w:color w:val="595959" w:themeColor="text1" w:themeTint="A6"/>
        </w:rPr>
        <w:t>WEBSPHERE_SHARED_LIBRARIES</w:t>
      </w:r>
      <w:r>
        <w:rPr>
          <w:color w:val="595959" w:themeColor="text1" w:themeTint="A6"/>
        </w:rPr>
        <w:t xml:space="preserve"> directory on WebSphere Servers 5 and 6.</w:t>
      </w:r>
    </w:p>
    <w:p w14:paraId="44C88B79" w14:textId="77777777" w:rsidR="003674EF" w:rsidRPr="00942D2A" w:rsidRDefault="003674EF" w:rsidP="00942D2A">
      <w:pPr>
        <w:pStyle w:val="Heading2"/>
      </w:pPr>
      <w:bookmarkStart w:id="167" w:name="_Toc443378862"/>
      <w:r w:rsidRPr="00942D2A">
        <w:t>Work Engines</w:t>
      </w:r>
      <w:bookmarkEnd w:id="165"/>
      <w:bookmarkEnd w:id="167"/>
    </w:p>
    <w:p w14:paraId="44C88B7A" w14:textId="77777777" w:rsidR="003674EF" w:rsidRPr="00424885" w:rsidRDefault="003674EF" w:rsidP="003674EF">
      <w:bookmarkStart w:id="168" w:name="_Toc377034417"/>
      <w:bookmarkStart w:id="169" w:name="_Toc381347180"/>
      <w:r w:rsidRPr="00424885">
        <w:t>Prerequisite Information</w:t>
      </w:r>
      <w:bookmarkEnd w:id="168"/>
      <w:bookmarkEnd w:id="169"/>
    </w:p>
    <w:p w14:paraId="44C88B7B" w14:textId="77777777" w:rsidR="003674EF" w:rsidRPr="00933D24" w:rsidRDefault="003674EF" w:rsidP="003674EF">
      <w:pPr>
        <w:numPr>
          <w:ilvl w:val="0"/>
          <w:numId w:val="20"/>
        </w:numPr>
        <w:spacing w:after="200" w:line="276" w:lineRule="auto"/>
        <w:rPr>
          <w:rFonts w:ascii="Calibri" w:eastAsia="Calibri" w:hAnsi="Calibri"/>
          <w:sz w:val="24"/>
        </w:rPr>
      </w:pPr>
      <w:r w:rsidRPr="00933D24">
        <w:rPr>
          <w:rFonts w:ascii="Calibri" w:eastAsia="Calibri" w:hAnsi="Calibri"/>
          <w:sz w:val="24"/>
        </w:rPr>
        <w:t xml:space="preserve">Log in to the servers as the service account </w:t>
      </w:r>
    </w:p>
    <w:p w14:paraId="44C88B7D" w14:textId="77777777" w:rsidR="003674EF" w:rsidRPr="00424885" w:rsidRDefault="003674EF" w:rsidP="003674EF">
      <w:pPr>
        <w:rPr>
          <w:rFonts w:eastAsia="Calibri"/>
        </w:rPr>
      </w:pPr>
      <w:bookmarkStart w:id="170" w:name="_Toc379202551"/>
      <w:bookmarkStart w:id="171" w:name="_Toc381347182"/>
      <w:bookmarkStart w:id="172" w:name="_Toc366645806"/>
      <w:bookmarkStart w:id="173" w:name="_Toc377034424"/>
    </w:p>
    <w:p w14:paraId="44C88B7E" w14:textId="77777777" w:rsidR="003674EF" w:rsidRDefault="003674EF" w:rsidP="003674EF">
      <w:pPr>
        <w:pStyle w:val="Heading3"/>
      </w:pPr>
      <w:bookmarkStart w:id="174" w:name="_Toc400291156"/>
      <w:bookmarkEnd w:id="170"/>
      <w:bookmarkEnd w:id="171"/>
      <w:bookmarkEnd w:id="172"/>
      <w:bookmarkEnd w:id="173"/>
      <w:r w:rsidRPr="00B130B6">
        <w:rPr>
          <w:rFonts w:eastAsia="Calibri"/>
        </w:rPr>
        <w:t>IBM HTTP</w:t>
      </w:r>
      <w:r w:rsidR="00982F89">
        <w:rPr>
          <w:rFonts w:eastAsia="Calibri"/>
        </w:rPr>
        <w:t xml:space="preserve"> </w:t>
      </w:r>
      <w:r w:rsidRPr="00B130B6">
        <w:rPr>
          <w:rFonts w:eastAsia="Calibri"/>
        </w:rPr>
        <w:t>(IHS) Installation</w:t>
      </w:r>
      <w:r>
        <w:t>:</w:t>
      </w:r>
      <w:r w:rsidR="00982F89">
        <w:t xml:space="preserve"> </w:t>
      </w:r>
      <w:r>
        <w:t xml:space="preserve"> Work Engine 1 and Work Engine 2</w:t>
      </w:r>
      <w:bookmarkEnd w:id="174"/>
    </w:p>
    <w:p w14:paraId="44C88B7F" w14:textId="0B394928" w:rsidR="003674EF" w:rsidRPr="00CE45A5" w:rsidRDefault="003674EF" w:rsidP="00986570">
      <w:pPr>
        <w:pStyle w:val="Step1"/>
        <w:numPr>
          <w:ilvl w:val="0"/>
          <w:numId w:val="127"/>
        </w:numPr>
        <w:ind w:left="900" w:hanging="540"/>
      </w:pPr>
      <w:r w:rsidRPr="003F5F87">
        <w:rPr>
          <w:rFonts w:eastAsia="Calibri"/>
        </w:rPr>
        <w:t xml:space="preserve">Execute Install.exe from </w:t>
      </w:r>
      <w:r w:rsidR="006949C3">
        <w:t>F:\Installs\Workengine</w:t>
      </w:r>
      <w:r w:rsidRPr="00CE45A5">
        <w:t>\WAS7.0-win64\IHS\IHS</w:t>
      </w:r>
    </w:p>
    <w:p w14:paraId="44C88B80" w14:textId="77777777" w:rsidR="003674EF" w:rsidRPr="00CE45A5" w:rsidRDefault="003674EF" w:rsidP="00CE45A5">
      <w:pPr>
        <w:pStyle w:val="Step1"/>
        <w:rPr>
          <w:rFonts w:eastAsia="Calibri"/>
        </w:rPr>
      </w:pPr>
      <w:r w:rsidRPr="00CE45A5">
        <w:rPr>
          <w:rFonts w:eastAsia="Calibri"/>
        </w:rPr>
        <w:t>Select</w:t>
      </w:r>
      <w:r w:rsidR="00982F89" w:rsidRPr="00CE45A5">
        <w:rPr>
          <w:rFonts w:eastAsia="Calibri"/>
        </w:rPr>
        <w:t xml:space="preserve"> </w:t>
      </w:r>
      <w:r w:rsidRPr="00CE45A5">
        <w:rPr>
          <w:rFonts w:eastAsia="Calibri"/>
        </w:rPr>
        <w:t>Next to begin the installation</w:t>
      </w:r>
    </w:p>
    <w:p w14:paraId="44C88B81" w14:textId="77777777" w:rsidR="003674EF" w:rsidRPr="00CE45A5" w:rsidRDefault="003674EF" w:rsidP="00CE45A5">
      <w:pPr>
        <w:pStyle w:val="Step1"/>
        <w:rPr>
          <w:rFonts w:eastAsia="Calibri"/>
        </w:rPr>
      </w:pPr>
      <w:r w:rsidRPr="00CE45A5">
        <w:rPr>
          <w:rFonts w:eastAsia="Calibri"/>
        </w:rPr>
        <w:t xml:space="preserve">Accept License agreement and </w:t>
      </w:r>
      <w:r w:rsidR="00810118" w:rsidRPr="00CE45A5">
        <w:rPr>
          <w:rFonts w:eastAsia="Calibri"/>
        </w:rPr>
        <w:t>Click</w:t>
      </w:r>
      <w:r w:rsidRPr="00CE45A5">
        <w:rPr>
          <w:rFonts w:eastAsia="Calibri"/>
        </w:rPr>
        <w:t xml:space="preserve"> Next</w:t>
      </w:r>
    </w:p>
    <w:p w14:paraId="44C88B82" w14:textId="77777777" w:rsidR="003674EF" w:rsidRPr="00CE45A5" w:rsidRDefault="00810118" w:rsidP="00CE45A5">
      <w:pPr>
        <w:pStyle w:val="Step1"/>
        <w:rPr>
          <w:rFonts w:eastAsia="Calibri"/>
        </w:rPr>
      </w:pPr>
      <w:r w:rsidRPr="00CE45A5">
        <w:rPr>
          <w:rFonts w:eastAsia="Calibri"/>
        </w:rPr>
        <w:t>Click</w:t>
      </w:r>
      <w:r w:rsidR="003674EF" w:rsidRPr="00CE45A5">
        <w:rPr>
          <w:rFonts w:eastAsia="Calibri"/>
        </w:rPr>
        <w:t xml:space="preserve"> Next from the System Prerequisites Check</w:t>
      </w:r>
    </w:p>
    <w:p w14:paraId="44C88B83" w14:textId="77777777" w:rsidR="003674EF" w:rsidRPr="00CE45A5" w:rsidRDefault="003674EF" w:rsidP="00BB6154">
      <w:pPr>
        <w:pStyle w:val="Step1"/>
      </w:pPr>
      <w:r w:rsidRPr="00CE45A5">
        <w:t>If System Prerequisites Check produces a warning, still continue by selecting Next **</w:t>
      </w:r>
    </w:p>
    <w:p w14:paraId="44C88B84" w14:textId="77777777" w:rsidR="003674EF" w:rsidRPr="00CE45A5" w:rsidRDefault="003674EF" w:rsidP="00CE45A5">
      <w:pPr>
        <w:pStyle w:val="Step1"/>
        <w:rPr>
          <w:rFonts w:eastAsia="Calibri"/>
        </w:rPr>
      </w:pPr>
      <w:r w:rsidRPr="00CE45A5">
        <w:rPr>
          <w:rFonts w:eastAsia="Calibri"/>
        </w:rPr>
        <w:t xml:space="preserve">Select installation Directory as “F:\Data\IBM\HTTPServer” and Next </w:t>
      </w:r>
    </w:p>
    <w:p w14:paraId="44C88B85" w14:textId="77777777" w:rsidR="003674EF" w:rsidRPr="00CE45A5" w:rsidRDefault="003674EF" w:rsidP="00BB6154">
      <w:pPr>
        <w:pStyle w:val="Step1"/>
      </w:pPr>
      <w:r w:rsidRPr="00CE45A5">
        <w:t>If you receive the a pop-up warning about symbolic links, select OK to continue</w:t>
      </w:r>
    </w:p>
    <w:p w14:paraId="44C88B86" w14:textId="77777777" w:rsidR="003674EF" w:rsidRPr="00CE45A5" w:rsidRDefault="003674EF" w:rsidP="00CE45A5">
      <w:pPr>
        <w:pStyle w:val="Step1"/>
        <w:rPr>
          <w:rFonts w:eastAsia="Calibri"/>
        </w:rPr>
      </w:pPr>
      <w:r w:rsidRPr="00CE45A5">
        <w:rPr>
          <w:rFonts w:eastAsia="Calibri"/>
        </w:rPr>
        <w:t>Use the default ports (80 for HTTP, 8080 for Admin)</w:t>
      </w:r>
      <w:r w:rsidR="00982F89" w:rsidRPr="00CE45A5">
        <w:rPr>
          <w:rFonts w:eastAsia="Calibri"/>
        </w:rPr>
        <w:t xml:space="preserve"> </w:t>
      </w:r>
      <w:r w:rsidRPr="00CE45A5">
        <w:rPr>
          <w:rFonts w:eastAsia="Calibri"/>
        </w:rPr>
        <w:t xml:space="preserve">and select Next </w:t>
      </w:r>
    </w:p>
    <w:p w14:paraId="44C88B87" w14:textId="77777777" w:rsidR="003674EF" w:rsidRPr="00CE45A5" w:rsidRDefault="003674EF" w:rsidP="00CE45A5">
      <w:pPr>
        <w:pStyle w:val="Step1"/>
        <w:rPr>
          <w:rFonts w:eastAsia="Calibri"/>
        </w:rPr>
      </w:pPr>
      <w:r w:rsidRPr="00CE45A5">
        <w:rPr>
          <w:rFonts w:eastAsia="Calibri"/>
        </w:rPr>
        <w:t>Select both to run as Windows Services and local system account (will change later in the documentation), and click next.</w:t>
      </w:r>
    </w:p>
    <w:p w14:paraId="44C88B88" w14:textId="77777777" w:rsidR="003674EF" w:rsidRPr="00CE45A5" w:rsidRDefault="003674EF" w:rsidP="00CE45A5">
      <w:pPr>
        <w:pStyle w:val="Step1"/>
        <w:rPr>
          <w:rFonts w:eastAsia="Calibri"/>
        </w:rPr>
      </w:pPr>
      <w:r w:rsidRPr="00CE45A5">
        <w:rPr>
          <w:rFonts w:eastAsia="Calibri"/>
        </w:rPr>
        <w:t>Provide Authentication information for accessing the IBM HTTP admin server, Enter admin as user name and password.</w:t>
      </w:r>
    </w:p>
    <w:p w14:paraId="44C88B89" w14:textId="77777777" w:rsidR="003674EF" w:rsidRPr="00CE45A5" w:rsidRDefault="00CE45A5" w:rsidP="00BB6154">
      <w:pPr>
        <w:pStyle w:val="Step1"/>
      </w:pPr>
      <w:r>
        <w:t>UserID</w:t>
      </w:r>
      <w:r w:rsidR="003674EF" w:rsidRPr="00CE45A5">
        <w:t>: admin</w:t>
      </w:r>
    </w:p>
    <w:p w14:paraId="44C88B8A" w14:textId="77777777" w:rsidR="003674EF" w:rsidRDefault="003674EF" w:rsidP="00BB6154">
      <w:pPr>
        <w:pStyle w:val="Step1"/>
      </w:pPr>
      <w:r w:rsidRPr="00CE45A5">
        <w:t>Password: admin</w:t>
      </w:r>
    </w:p>
    <w:p w14:paraId="44C88B8B" w14:textId="77777777" w:rsidR="00CE45A5" w:rsidRPr="00CE45A5" w:rsidRDefault="00CE45A5" w:rsidP="00CE45A5">
      <w:pPr>
        <w:pStyle w:val="NoteorTip"/>
      </w:pPr>
      <w:r>
        <w:rPr>
          <w:rFonts w:eastAsia="Calibri"/>
        </w:rPr>
        <w:t>E</w:t>
      </w:r>
      <w:r w:rsidRPr="00CE45A5">
        <w:t>xamples only, make sure you document the valu</w:t>
      </w:r>
      <w:r>
        <w:rPr>
          <w:rFonts w:eastAsia="Calibri"/>
        </w:rPr>
        <w:t>es you use for your environment</w:t>
      </w:r>
    </w:p>
    <w:p w14:paraId="44C88B8C" w14:textId="77777777" w:rsidR="003674EF" w:rsidRPr="00CE45A5" w:rsidRDefault="003674EF" w:rsidP="00CE45A5">
      <w:pPr>
        <w:pStyle w:val="Step1"/>
        <w:rPr>
          <w:rFonts w:eastAsia="Calibri"/>
        </w:rPr>
      </w:pPr>
      <w:r w:rsidRPr="00CE45A5">
        <w:rPr>
          <w:rFonts w:eastAsia="Calibri"/>
        </w:rPr>
        <w:t>Select Next to continue</w:t>
      </w:r>
    </w:p>
    <w:p w14:paraId="44C88B8D" w14:textId="77777777" w:rsidR="003674EF" w:rsidRPr="00CE45A5" w:rsidRDefault="003674EF" w:rsidP="00CE45A5">
      <w:pPr>
        <w:pStyle w:val="Step1"/>
        <w:rPr>
          <w:rFonts w:eastAsia="Calibri"/>
        </w:rPr>
      </w:pPr>
      <w:r w:rsidRPr="00CE45A5">
        <w:rPr>
          <w:rFonts w:eastAsia="Calibri"/>
        </w:rPr>
        <w:t>Deselect Installation of the HTTP Server plugin for WAS, and click Next</w:t>
      </w:r>
    </w:p>
    <w:p w14:paraId="44C88B8E" w14:textId="77777777" w:rsidR="003674EF" w:rsidRPr="00CE45A5" w:rsidRDefault="003674EF" w:rsidP="00CE45A5">
      <w:pPr>
        <w:pStyle w:val="Step1"/>
        <w:rPr>
          <w:rFonts w:eastAsia="Calibri"/>
        </w:rPr>
      </w:pPr>
      <w:r w:rsidRPr="00CE45A5">
        <w:rPr>
          <w:rFonts w:eastAsia="Calibri"/>
        </w:rPr>
        <w:t>Select Next from the Installation Summary window</w:t>
      </w:r>
    </w:p>
    <w:p w14:paraId="44C88B8F" w14:textId="77777777" w:rsidR="003674EF" w:rsidRPr="00CE45A5" w:rsidRDefault="00810118" w:rsidP="00CE45A5">
      <w:pPr>
        <w:pStyle w:val="Step1"/>
        <w:rPr>
          <w:rFonts w:eastAsia="Calibri"/>
        </w:rPr>
      </w:pPr>
      <w:r w:rsidRPr="00CE45A5">
        <w:rPr>
          <w:rFonts w:eastAsia="Calibri"/>
        </w:rPr>
        <w:t>Click</w:t>
      </w:r>
      <w:r w:rsidR="003674EF" w:rsidRPr="00CE45A5">
        <w:rPr>
          <w:rFonts w:eastAsia="Calibri"/>
        </w:rPr>
        <w:t xml:space="preserve"> Finish button to exit the wizard.</w:t>
      </w:r>
    </w:p>
    <w:p w14:paraId="44C88B90" w14:textId="77777777" w:rsidR="003674EF" w:rsidRDefault="003674EF" w:rsidP="003674EF">
      <w:pPr>
        <w:pStyle w:val="Heading3"/>
      </w:pPr>
      <w:bookmarkStart w:id="175" w:name="_Toc400291157"/>
      <w:r w:rsidRPr="00B130B6">
        <w:rPr>
          <w:rFonts w:eastAsia="Calibri"/>
        </w:rPr>
        <w:t xml:space="preserve">IBM </w:t>
      </w:r>
      <w:r>
        <w:rPr>
          <w:rFonts w:eastAsia="Calibri"/>
        </w:rPr>
        <w:t>“</w:t>
      </w:r>
      <w:r w:rsidRPr="00B130B6">
        <w:rPr>
          <w:rFonts w:eastAsia="Calibri"/>
        </w:rPr>
        <w:t>Update</w:t>
      </w:r>
      <w:r>
        <w:rPr>
          <w:rFonts w:eastAsia="Calibri"/>
        </w:rPr>
        <w:t xml:space="preserve"> </w:t>
      </w:r>
      <w:r w:rsidRPr="00B130B6">
        <w:rPr>
          <w:rFonts w:eastAsia="Calibri"/>
        </w:rPr>
        <w:t>Installer</w:t>
      </w:r>
      <w:r>
        <w:rPr>
          <w:rFonts w:eastAsia="Calibri"/>
        </w:rPr>
        <w:t>”</w:t>
      </w:r>
      <w:r w:rsidR="00982F89">
        <w:rPr>
          <w:rFonts w:eastAsia="Calibri"/>
        </w:rPr>
        <w:t xml:space="preserve"> </w:t>
      </w:r>
      <w:r w:rsidRPr="00B130B6">
        <w:rPr>
          <w:rFonts w:eastAsia="Calibri"/>
        </w:rPr>
        <w:t>Installation</w:t>
      </w:r>
      <w:r>
        <w:t>:</w:t>
      </w:r>
      <w:r w:rsidR="00982F89">
        <w:t xml:space="preserve"> </w:t>
      </w:r>
      <w:r>
        <w:t xml:space="preserve"> Work Engine 1 and Work Engine 2</w:t>
      </w:r>
      <w:bookmarkEnd w:id="175"/>
    </w:p>
    <w:p w14:paraId="44C88B91" w14:textId="499AE662" w:rsidR="003674EF" w:rsidRPr="00DA2595" w:rsidRDefault="003674EF" w:rsidP="00986570">
      <w:pPr>
        <w:pStyle w:val="Step1"/>
        <w:numPr>
          <w:ilvl w:val="0"/>
          <w:numId w:val="128"/>
        </w:numPr>
        <w:ind w:left="900" w:hanging="540"/>
      </w:pPr>
      <w:r w:rsidRPr="00DA2595">
        <w:rPr>
          <w:rFonts w:eastAsia="Calibri"/>
        </w:rPr>
        <w:t xml:space="preserve">Execute Install.exe from </w:t>
      </w:r>
      <w:r w:rsidR="004F63BF">
        <w:t>F:\Installs\Workengine</w:t>
      </w:r>
      <w:r w:rsidRPr="00DA2595">
        <w:t>\WAS7.0-win64\WAS7.0\UpdateInstaller</w:t>
      </w:r>
    </w:p>
    <w:p w14:paraId="44C88B92" w14:textId="77777777" w:rsidR="003674EF" w:rsidRPr="00DA2595" w:rsidRDefault="003674EF" w:rsidP="00DA2595">
      <w:pPr>
        <w:pStyle w:val="Step1"/>
      </w:pPr>
      <w:r w:rsidRPr="00DA2595">
        <w:rPr>
          <w:rFonts w:eastAsia="Calibri"/>
        </w:rPr>
        <w:t>Select Next to begin the installation</w:t>
      </w:r>
    </w:p>
    <w:p w14:paraId="44C88B93" w14:textId="77777777" w:rsidR="003674EF" w:rsidRPr="00DA2595" w:rsidRDefault="003674EF" w:rsidP="00DA2595">
      <w:pPr>
        <w:pStyle w:val="Step1"/>
        <w:rPr>
          <w:rFonts w:eastAsia="Calibri"/>
        </w:rPr>
      </w:pPr>
      <w:r w:rsidRPr="00DA2595">
        <w:rPr>
          <w:rFonts w:eastAsia="Calibri"/>
        </w:rPr>
        <w:t>Accept the terms and conditions agreement and click next</w:t>
      </w:r>
    </w:p>
    <w:p w14:paraId="44C88B94" w14:textId="77777777" w:rsidR="003674EF" w:rsidRPr="00DA2595" w:rsidRDefault="003674EF" w:rsidP="00DA2595">
      <w:pPr>
        <w:pStyle w:val="Step1"/>
        <w:rPr>
          <w:rFonts w:eastAsia="Calibri"/>
        </w:rPr>
      </w:pPr>
      <w:r w:rsidRPr="00DA2595">
        <w:rPr>
          <w:rFonts w:eastAsia="Calibri"/>
        </w:rPr>
        <w:t xml:space="preserve">In the following step fix pack checks the compatibility and requirements of the system. If the test is passed click next </w:t>
      </w:r>
    </w:p>
    <w:p w14:paraId="44C88B95" w14:textId="77777777" w:rsidR="003674EF" w:rsidRPr="00DA2595" w:rsidRDefault="003674EF" w:rsidP="00BB6154">
      <w:pPr>
        <w:pStyle w:val="Step1"/>
      </w:pPr>
      <w:r w:rsidRPr="00DA2595">
        <w:t>If System Prerequisites Check produces a warning, sti</w:t>
      </w:r>
      <w:r w:rsidR="00DA2595">
        <w:t>ll continue by selecting Next</w:t>
      </w:r>
    </w:p>
    <w:p w14:paraId="44C88B96" w14:textId="77777777" w:rsidR="003674EF" w:rsidRPr="00DA2595" w:rsidRDefault="003674EF" w:rsidP="00DA2595">
      <w:pPr>
        <w:pStyle w:val="Step1"/>
        <w:rPr>
          <w:rFonts w:eastAsia="Calibri"/>
        </w:rPr>
      </w:pPr>
      <w:r w:rsidRPr="00DA2595">
        <w:rPr>
          <w:rFonts w:eastAsia="Calibri"/>
        </w:rPr>
        <w:t>Select installation Directory as “F:\Data\I</w:t>
      </w:r>
      <w:r w:rsidRPr="00DA2595">
        <w:t>BM\WebSphere\UpdateInstaller</w:t>
      </w:r>
      <w:r w:rsidRPr="00DA2595">
        <w:rPr>
          <w:rFonts w:eastAsia="Calibri"/>
        </w:rPr>
        <w:t>” and Next</w:t>
      </w:r>
    </w:p>
    <w:p w14:paraId="44C88B97" w14:textId="77777777" w:rsidR="003674EF" w:rsidRPr="00DA2595" w:rsidRDefault="003674EF" w:rsidP="00DA2595">
      <w:pPr>
        <w:pStyle w:val="Step1"/>
        <w:rPr>
          <w:rFonts w:eastAsia="Calibri"/>
        </w:rPr>
      </w:pPr>
      <w:r w:rsidRPr="00DA2595">
        <w:rPr>
          <w:rFonts w:eastAsia="Calibri"/>
        </w:rPr>
        <w:t>Select OK if a warning is received about symbolic links</w:t>
      </w:r>
    </w:p>
    <w:p w14:paraId="44C88B98" w14:textId="77777777" w:rsidR="003674EF" w:rsidRPr="00DA2595" w:rsidRDefault="003674EF" w:rsidP="00DA2595">
      <w:pPr>
        <w:pStyle w:val="Step1"/>
        <w:rPr>
          <w:rFonts w:eastAsia="Calibri"/>
        </w:rPr>
      </w:pPr>
      <w:r w:rsidRPr="00DA2595">
        <w:rPr>
          <w:rFonts w:eastAsia="Calibri"/>
        </w:rPr>
        <w:t>Click Next at the Installation Summary window</w:t>
      </w:r>
    </w:p>
    <w:p w14:paraId="44C88B99" w14:textId="77777777" w:rsidR="003674EF" w:rsidRDefault="003674EF" w:rsidP="00DA2595">
      <w:pPr>
        <w:pStyle w:val="Step1"/>
        <w:rPr>
          <w:rFonts w:eastAsia="Calibri"/>
        </w:rPr>
      </w:pPr>
      <w:r w:rsidRPr="00DA2595">
        <w:rPr>
          <w:rFonts w:eastAsia="Calibri"/>
        </w:rPr>
        <w:t>Deselect</w:t>
      </w:r>
      <w:r w:rsidR="00982F89" w:rsidRPr="00DA2595">
        <w:rPr>
          <w:rFonts w:eastAsia="Calibri"/>
        </w:rPr>
        <w:t xml:space="preserve"> </w:t>
      </w:r>
      <w:r w:rsidRPr="00DA2595">
        <w:rPr>
          <w:rFonts w:eastAsia="Calibri"/>
        </w:rPr>
        <w:t xml:space="preserve">Launch IBM check box and </w:t>
      </w:r>
      <w:r w:rsidR="00810118" w:rsidRPr="00DA2595">
        <w:rPr>
          <w:rFonts w:eastAsia="Calibri"/>
        </w:rPr>
        <w:t>click</w:t>
      </w:r>
      <w:r w:rsidRPr="00DA2595">
        <w:rPr>
          <w:rFonts w:eastAsia="Calibri"/>
        </w:rPr>
        <w:t xml:space="preserve"> Finish</w:t>
      </w:r>
    </w:p>
    <w:p w14:paraId="3E5CD04A" w14:textId="0E57D7FC" w:rsidR="006D5F8C" w:rsidRPr="00DA2595" w:rsidRDefault="006D5F8C" w:rsidP="00DA2595">
      <w:pPr>
        <w:pStyle w:val="Step1"/>
        <w:rPr>
          <w:rFonts w:eastAsia="Calibri"/>
        </w:rPr>
      </w:pPr>
      <w:r>
        <w:rPr>
          <w:rFonts w:eastAsia="Calibri"/>
        </w:rPr>
        <w:t>Open services and change the IBM HTTP Server 7.0 service to run as the service account</w:t>
      </w:r>
    </w:p>
    <w:p w14:paraId="44C88B9A" w14:textId="77777777" w:rsidR="003674EF" w:rsidRDefault="003674EF" w:rsidP="003674EF">
      <w:pPr>
        <w:pStyle w:val="Heading3"/>
      </w:pPr>
      <w:bookmarkStart w:id="176" w:name="_Toc400291158"/>
      <w:r>
        <w:t>Fix Pack Installation For IHS:</w:t>
      </w:r>
      <w:r w:rsidR="00982F89">
        <w:t xml:space="preserve"> </w:t>
      </w:r>
      <w:r>
        <w:t xml:space="preserve"> Work Engine 1 and Work Engine 2</w:t>
      </w:r>
      <w:bookmarkEnd w:id="176"/>
    </w:p>
    <w:p w14:paraId="44C88B9B" w14:textId="77777777" w:rsidR="003674EF" w:rsidRPr="00DA2595" w:rsidRDefault="003674EF" w:rsidP="00986570">
      <w:pPr>
        <w:pStyle w:val="Step1"/>
        <w:numPr>
          <w:ilvl w:val="0"/>
          <w:numId w:val="129"/>
        </w:numPr>
        <w:ind w:left="900" w:hanging="540"/>
      </w:pPr>
      <w:r w:rsidRPr="00DA2595">
        <w:rPr>
          <w:rFonts w:eastAsia="Calibri"/>
        </w:rPr>
        <w:t>Copy the fix packs from</w:t>
      </w:r>
      <w:r w:rsidR="00982F89" w:rsidRPr="00DA2595">
        <w:rPr>
          <w:rFonts w:eastAsia="Calibri"/>
        </w:rPr>
        <w:t xml:space="preserve"> </w:t>
      </w:r>
      <w:r w:rsidRPr="00DA2595">
        <w:rPr>
          <w:rFonts w:eastAsia="Calibri"/>
        </w:rPr>
        <w:t xml:space="preserve">F:\Installs\Workengine\FIX PACKS and paste to </w:t>
      </w:r>
      <w:r w:rsidRPr="00DA2595">
        <w:t>F:\DATA\IBM\WebSphere\UpdateInstaller\Maintenance</w:t>
      </w:r>
    </w:p>
    <w:p w14:paraId="44C88B9C" w14:textId="77777777" w:rsidR="003674EF" w:rsidRPr="00DA2595" w:rsidRDefault="003674EF" w:rsidP="00DA2595">
      <w:pPr>
        <w:pStyle w:val="Step1"/>
        <w:rPr>
          <w:rFonts w:eastAsia="Calibri"/>
        </w:rPr>
      </w:pPr>
      <w:r w:rsidRPr="00DA2595">
        <w:rPr>
          <w:rFonts w:eastAsia="Calibri"/>
        </w:rPr>
        <w:t>Open the Updater from the Windows Start menu</w:t>
      </w:r>
    </w:p>
    <w:p w14:paraId="44C88B9D" w14:textId="77777777" w:rsidR="003674EF" w:rsidRPr="00DA2595" w:rsidRDefault="003674EF" w:rsidP="00DA2595">
      <w:pPr>
        <w:pStyle w:val="Step1"/>
        <w:rPr>
          <w:rFonts w:eastAsia="Calibri"/>
        </w:rPr>
      </w:pPr>
      <w:r w:rsidRPr="00DA2595">
        <w:rPr>
          <w:rFonts w:eastAsia="Calibri"/>
        </w:rPr>
        <w:t>Select Next from the IBMUpdate Installer Window</w:t>
      </w:r>
    </w:p>
    <w:p w14:paraId="44C88B9E" w14:textId="5B9E4F1A" w:rsidR="003674EF" w:rsidRPr="00DA2595" w:rsidRDefault="003674EF" w:rsidP="00443056">
      <w:pPr>
        <w:pStyle w:val="Step1"/>
      </w:pPr>
      <w:r w:rsidRPr="00DA2595">
        <w:rPr>
          <w:rFonts w:eastAsia="Calibri"/>
        </w:rPr>
        <w:t>Verify the directory path is</w:t>
      </w:r>
      <w:r w:rsidR="00982F89" w:rsidRPr="00DA2595">
        <w:rPr>
          <w:rFonts w:eastAsia="Calibri"/>
        </w:rPr>
        <w:t xml:space="preserve"> </w:t>
      </w:r>
      <w:r w:rsidRPr="00DA2595">
        <w:rPr>
          <w:rFonts w:eastAsia="Calibri"/>
        </w:rPr>
        <w:t>“</w:t>
      </w:r>
      <w:r w:rsidR="00443056" w:rsidRPr="00443056">
        <w:t>F:\Data\IBM\HTTPServer</w:t>
      </w:r>
      <w:r w:rsidRPr="00DA2595">
        <w:t>” and select Next</w:t>
      </w:r>
    </w:p>
    <w:p w14:paraId="44C88B9F" w14:textId="77777777" w:rsidR="003674EF" w:rsidRPr="00DA2595" w:rsidRDefault="003674EF" w:rsidP="00DA2595">
      <w:pPr>
        <w:pStyle w:val="Step1"/>
        <w:rPr>
          <w:rFonts w:eastAsia="Calibri"/>
        </w:rPr>
      </w:pPr>
      <w:r w:rsidRPr="00DA2595">
        <w:rPr>
          <w:rFonts w:eastAsia="Calibri"/>
        </w:rPr>
        <w:t>Select install maintenance package and click next.</w:t>
      </w:r>
    </w:p>
    <w:p w14:paraId="44C88BA0" w14:textId="77777777" w:rsidR="003674EF" w:rsidRPr="00DA2595" w:rsidRDefault="003674EF" w:rsidP="00DA2595">
      <w:pPr>
        <w:pStyle w:val="Step1"/>
      </w:pPr>
      <w:r w:rsidRPr="00DA2595">
        <w:rPr>
          <w:rFonts w:eastAsia="Calibri"/>
        </w:rPr>
        <w:t xml:space="preserve">Ensure the directory path is </w:t>
      </w:r>
      <w:r w:rsidRPr="00DA2595">
        <w:t>F:\DATA\IBM\WebSphere\UpdateInstaller\maintenance, select Next</w:t>
      </w:r>
    </w:p>
    <w:p w14:paraId="44C88BA1" w14:textId="77777777" w:rsidR="003674EF" w:rsidRDefault="003674EF" w:rsidP="00DA2595">
      <w:pPr>
        <w:pStyle w:val="Step1"/>
        <w:rPr>
          <w:rFonts w:eastAsia="Calibri"/>
        </w:rPr>
      </w:pPr>
      <w:r w:rsidRPr="00DA2595">
        <w:rPr>
          <w:rFonts w:eastAsia="Calibri"/>
        </w:rPr>
        <w:t>Click next from the Installation Summary window</w:t>
      </w:r>
    </w:p>
    <w:p w14:paraId="55376A02" w14:textId="49EAC317" w:rsidR="00F928D6" w:rsidRPr="00DA2595" w:rsidRDefault="00F928D6" w:rsidP="00DA2595">
      <w:pPr>
        <w:pStyle w:val="Step1"/>
        <w:rPr>
          <w:rFonts w:eastAsia="Calibri"/>
        </w:rPr>
      </w:pPr>
      <w:r>
        <w:rPr>
          <w:rFonts w:eastAsia="Calibri"/>
        </w:rPr>
        <w:t>Finish to complete installation</w:t>
      </w:r>
    </w:p>
    <w:p w14:paraId="44C88BA2" w14:textId="77777777" w:rsidR="003674EF" w:rsidRDefault="003674EF" w:rsidP="003674EF">
      <w:pPr>
        <w:pStyle w:val="Heading3"/>
      </w:pPr>
      <w:bookmarkStart w:id="177" w:name="_Toc400291159"/>
      <w:r w:rsidRPr="00424885">
        <w:rPr>
          <w:rFonts w:eastAsia="Calibri"/>
          <w:noProof/>
        </w:rPr>
        <w:t>Modify HTTPD.conf:</w:t>
      </w:r>
      <w:r w:rsidR="00982F89">
        <w:rPr>
          <w:rFonts w:eastAsia="Calibri"/>
          <w:noProof/>
        </w:rPr>
        <w:t xml:space="preserve"> </w:t>
      </w:r>
      <w:r>
        <w:t>Work Engine 1 and Work Engine 2</w:t>
      </w:r>
      <w:bookmarkEnd w:id="177"/>
    </w:p>
    <w:p w14:paraId="44C88BA3" w14:textId="77777777" w:rsidR="003674EF" w:rsidRPr="000003DE" w:rsidRDefault="003674EF" w:rsidP="00986570">
      <w:pPr>
        <w:pStyle w:val="Step1"/>
        <w:numPr>
          <w:ilvl w:val="0"/>
          <w:numId w:val="130"/>
        </w:numPr>
        <w:ind w:left="900" w:hanging="540"/>
        <w:rPr>
          <w:rFonts w:eastAsia="Calibri"/>
        </w:rPr>
      </w:pPr>
      <w:r w:rsidRPr="000003DE">
        <w:rPr>
          <w:rFonts w:eastAsia="Calibri"/>
        </w:rPr>
        <w:t>Copy F:\Installs\WorkEngine\HTTP Conf files\Work Engine\httpd.conf to</w:t>
      </w:r>
      <w:r w:rsidR="00982F89" w:rsidRPr="000003DE">
        <w:rPr>
          <w:rFonts w:eastAsia="Calibri"/>
        </w:rPr>
        <w:t xml:space="preserve"> </w:t>
      </w:r>
      <w:r w:rsidRPr="000003DE">
        <w:rPr>
          <w:rFonts w:eastAsia="Calibri"/>
        </w:rPr>
        <w:t xml:space="preserve">F:\Data\IBM\HTTPServer\conf\httpd.conf </w:t>
      </w:r>
    </w:p>
    <w:p w14:paraId="44C88BA4" w14:textId="77777777" w:rsidR="003674EF" w:rsidRDefault="003674EF" w:rsidP="000003DE">
      <w:pPr>
        <w:pStyle w:val="Step1"/>
        <w:rPr>
          <w:rFonts w:eastAsia="Calibri"/>
        </w:rPr>
      </w:pPr>
      <w:r w:rsidRPr="000003DE">
        <w:rPr>
          <w:rFonts w:eastAsia="Calibri"/>
        </w:rPr>
        <w:t>Over write the existing file and edit the following locations.</w:t>
      </w:r>
    </w:p>
    <w:p w14:paraId="34136104" w14:textId="667DB636" w:rsidR="00F928D6" w:rsidRPr="000003DE" w:rsidRDefault="00F928D6" w:rsidP="000003DE">
      <w:pPr>
        <w:pStyle w:val="Step1"/>
        <w:rPr>
          <w:rFonts w:eastAsia="Calibri"/>
        </w:rPr>
      </w:pPr>
      <w:r>
        <w:rPr>
          <w:rFonts w:eastAsia="Calibri"/>
        </w:rPr>
        <w:t>Edit httpd.conf</w:t>
      </w:r>
    </w:p>
    <w:p w14:paraId="44C88BA5" w14:textId="2208D6D4" w:rsidR="003674EF" w:rsidRPr="000003DE" w:rsidRDefault="003674EF" w:rsidP="000003DE">
      <w:pPr>
        <w:pStyle w:val="Step1"/>
        <w:rPr>
          <w:rFonts w:eastAsia="Calibri"/>
        </w:rPr>
      </w:pPr>
      <w:r w:rsidRPr="000003DE">
        <w:rPr>
          <w:rFonts w:eastAsia="Calibri"/>
        </w:rPr>
        <w:t>IPv4 support:</w:t>
      </w:r>
      <w:r w:rsidR="00982F89" w:rsidRPr="000003DE">
        <w:rPr>
          <w:rFonts w:eastAsia="Calibri"/>
        </w:rPr>
        <w:t xml:space="preserve"> </w:t>
      </w:r>
      <w:r w:rsidRPr="000003DE">
        <w:rPr>
          <w:rFonts w:eastAsia="Calibri"/>
        </w:rPr>
        <w:t>change to the local server</w:t>
      </w:r>
      <w:r w:rsidR="00813468">
        <w:rPr>
          <w:rFonts w:eastAsia="Calibri"/>
        </w:rPr>
        <w:t>name</w:t>
      </w:r>
    </w:p>
    <w:p w14:paraId="44C88BA6" w14:textId="12CD94CC" w:rsidR="003674EF" w:rsidRPr="000003DE" w:rsidRDefault="00813468" w:rsidP="00BB6154">
      <w:pPr>
        <w:pStyle w:val="Step1"/>
      </w:pPr>
      <w:r>
        <w:t xml:space="preserve">Listen </w:t>
      </w:r>
      <w:r w:rsidRPr="00813468">
        <w:rPr>
          <w:i/>
        </w:rPr>
        <w:t>se</w:t>
      </w:r>
      <w:r>
        <w:rPr>
          <w:i/>
        </w:rPr>
        <w:t>r</w:t>
      </w:r>
      <w:r w:rsidRPr="00813468">
        <w:rPr>
          <w:i/>
        </w:rPr>
        <w:t>vername</w:t>
      </w:r>
      <w:r w:rsidR="003674EF" w:rsidRPr="000003DE">
        <w:t>:80</w:t>
      </w:r>
    </w:p>
    <w:p w14:paraId="44C88BA7" w14:textId="77777777" w:rsidR="003674EF" w:rsidRPr="000003DE" w:rsidRDefault="003674EF" w:rsidP="000003DE">
      <w:pPr>
        <w:pStyle w:val="Step1"/>
        <w:rPr>
          <w:rFonts w:eastAsia="Calibri"/>
        </w:rPr>
      </w:pPr>
      <w:r w:rsidRPr="000003DE">
        <w:rPr>
          <w:rFonts w:eastAsia="Calibri"/>
        </w:rPr>
        <w:t>ServerName: set server FQDN</w:t>
      </w:r>
    </w:p>
    <w:p w14:paraId="44C88BA8" w14:textId="77777777" w:rsidR="003674EF" w:rsidRPr="000003DE" w:rsidRDefault="003674EF" w:rsidP="00BB6154">
      <w:pPr>
        <w:pStyle w:val="Step1"/>
      </w:pPr>
      <w:r w:rsidRPr="000003DE">
        <w:t>ServerName LPSLPS.internaldomain.com:80</w:t>
      </w:r>
    </w:p>
    <w:p w14:paraId="44C88BA9" w14:textId="7237BAA6" w:rsidR="003674EF" w:rsidRPr="000003DE" w:rsidRDefault="003674EF" w:rsidP="000003DE">
      <w:pPr>
        <w:pStyle w:val="Step1"/>
        <w:rPr>
          <w:rFonts w:eastAsia="Calibri"/>
        </w:rPr>
      </w:pPr>
      <w:r w:rsidRPr="000003DE">
        <w:rPr>
          <w:rFonts w:eastAsia="Calibri"/>
        </w:rPr>
        <w:t>Modify</w:t>
      </w:r>
      <w:r w:rsidR="00982F89" w:rsidRPr="000003DE">
        <w:rPr>
          <w:rFonts w:eastAsia="Calibri"/>
        </w:rPr>
        <w:t xml:space="preserve"> </w:t>
      </w:r>
      <w:r w:rsidRPr="000003DE">
        <w:rPr>
          <w:rFonts w:eastAsia="Calibri"/>
        </w:rPr>
        <w:t xml:space="preserve">the following to the httpd.conf and change to the </w:t>
      </w:r>
      <w:r w:rsidR="00C74ED8">
        <w:rPr>
          <w:rFonts w:eastAsia="Calibri"/>
        </w:rPr>
        <w:t xml:space="preserve">FQDN of the </w:t>
      </w:r>
      <w:r w:rsidRPr="000003DE">
        <w:rPr>
          <w:rFonts w:eastAsia="Calibri"/>
        </w:rPr>
        <w:t xml:space="preserve"> the storage server</w:t>
      </w:r>
      <w:r w:rsidR="000003DE">
        <w:rPr>
          <w:rFonts w:eastAsia="Calibri"/>
        </w:rPr>
        <w:t xml:space="preserve"> (for </w:t>
      </w:r>
      <w:r w:rsidR="000003DE" w:rsidRPr="000003DE">
        <w:rPr>
          <w:rFonts w:eastAsia="Calibri"/>
        </w:rPr>
        <w:t xml:space="preserve">example Alias /TempViewLX/ </w:t>
      </w:r>
      <w:hyperlink r:id="rId60" w:history="1">
        <w:r w:rsidR="00813468" w:rsidRPr="00627563">
          <w:rPr>
            <w:rStyle w:val="Hyperlink"/>
            <w:rFonts w:eastAsia="Calibri"/>
          </w:rPr>
          <w:t>\\\\</w:t>
        </w:r>
        <w:r w:rsidR="00813468" w:rsidRPr="00627563">
          <w:rPr>
            <w:rStyle w:val="Hyperlink"/>
            <w:rFonts w:eastAsia="Calibri"/>
            <w:i/>
          </w:rPr>
          <w:t>Servername\\LSFiles\\SRVLPSLX\\JSP\\</w:t>
        </w:r>
      </w:hyperlink>
      <w:r w:rsidR="000003DE">
        <w:rPr>
          <w:rFonts w:eastAsia="Calibri"/>
        </w:rPr>
        <w:t>)</w:t>
      </w:r>
    </w:p>
    <w:p w14:paraId="44C88BAA" w14:textId="77777777" w:rsidR="003674EF" w:rsidRPr="000003DE" w:rsidRDefault="003674EF" w:rsidP="00BB6154">
      <w:pPr>
        <w:pStyle w:val="Step1"/>
      </w:pPr>
      <w:r w:rsidRPr="000003DE">
        <w:t>Alias /icons/ "F:/Data/IBM/HTTPServer/icons/"</w:t>
      </w:r>
    </w:p>
    <w:p w14:paraId="44C88BAB" w14:textId="3D12ADE2" w:rsidR="003674EF" w:rsidRPr="000003DE" w:rsidRDefault="003674EF" w:rsidP="00BB6154">
      <w:pPr>
        <w:pStyle w:val="Step1"/>
      </w:pPr>
      <w:r w:rsidRPr="000003DE">
        <w:t>Alias /LOSTempView/ "</w:t>
      </w:r>
      <w:hyperlink r:id="rId61" w:history="1">
        <w:r w:rsidR="004009D7" w:rsidRPr="00F70B0B">
          <w:rPr>
            <w:rStyle w:val="Hyperlink"/>
          </w:rPr>
          <w:t>\\\\Servername\\LSFiles\\SRVLPSLOS\\properties\\TempView\\</w:t>
        </w:r>
      </w:hyperlink>
      <w:r w:rsidRPr="000003DE">
        <w:t>"</w:t>
      </w:r>
    </w:p>
    <w:p w14:paraId="44C88BAC" w14:textId="025B36DD" w:rsidR="003674EF" w:rsidRPr="000003DE" w:rsidRDefault="003674EF" w:rsidP="00BB6154">
      <w:pPr>
        <w:pStyle w:val="Step1"/>
      </w:pPr>
      <w:r w:rsidRPr="000003DE">
        <w:t>Alias /LMS/LeadMgmtTemp/ "</w:t>
      </w:r>
      <w:hyperlink r:id="rId62" w:history="1">
        <w:r w:rsidR="004009D7" w:rsidRPr="00F70B0B">
          <w:rPr>
            <w:rStyle w:val="Hyperlink"/>
          </w:rPr>
          <w:t>\\\\Servername\\LSFiles\\SRVLPSLM\\properties\\TempView\\</w:t>
        </w:r>
      </w:hyperlink>
      <w:r w:rsidRPr="000003DE">
        <w:t>"</w:t>
      </w:r>
    </w:p>
    <w:p w14:paraId="44C88BAD" w14:textId="3CBB7031" w:rsidR="003674EF" w:rsidRPr="000003DE" w:rsidRDefault="003674EF" w:rsidP="00BB6154">
      <w:pPr>
        <w:pStyle w:val="Step1"/>
      </w:pPr>
      <w:r w:rsidRPr="000003DE">
        <w:t>Alias /PORTAL/TempView/ "</w:t>
      </w:r>
      <w:r w:rsidR="004009D7">
        <w:rPr>
          <w:bCs/>
        </w:rPr>
        <w:t>\\\\Servername</w:t>
      </w:r>
      <w:r w:rsidR="004009D7" w:rsidRPr="004009D7">
        <w:rPr>
          <w:bCs/>
        </w:rPr>
        <w:t>\\LSFiles\\</w:t>
      </w:r>
      <w:r w:rsidR="004009D7">
        <w:rPr>
          <w:bCs/>
        </w:rPr>
        <w:t>SRVLPSPORTAL\\</w:t>
      </w:r>
      <w:r w:rsidR="004009D7" w:rsidRPr="004009D7">
        <w:rPr>
          <w:bCs/>
        </w:rPr>
        <w:t>properties\\</w:t>
      </w:r>
      <w:r w:rsidR="004009D7">
        <w:rPr>
          <w:bCs/>
        </w:rPr>
        <w:t>TempView</w:t>
      </w:r>
      <w:r w:rsidR="004009D7">
        <w:t>\\</w:t>
      </w:r>
      <w:r w:rsidRPr="000003DE">
        <w:t>"</w:t>
      </w:r>
    </w:p>
    <w:p w14:paraId="44C88BAE" w14:textId="61C8B79A" w:rsidR="003674EF" w:rsidRPr="000003DE" w:rsidRDefault="003674EF" w:rsidP="00BB6154">
      <w:pPr>
        <w:pStyle w:val="Step1"/>
      </w:pPr>
      <w:r w:rsidRPr="000003DE">
        <w:t>Alias /TempViewLX/ "</w:t>
      </w:r>
      <w:hyperlink r:id="rId63" w:history="1">
        <w:r w:rsidR="004009D7" w:rsidRPr="00F70B0B">
          <w:rPr>
            <w:rStyle w:val="Hyperlink"/>
          </w:rPr>
          <w:t>\\\\Servername\\LSFiles\\SRVLPSLX\\JSP\\</w:t>
        </w:r>
      </w:hyperlink>
      <w:r w:rsidRPr="000003DE">
        <w:t>"</w:t>
      </w:r>
    </w:p>
    <w:p w14:paraId="44C88BAF" w14:textId="77777777" w:rsidR="003674EF" w:rsidRPr="00424885" w:rsidRDefault="003674EF" w:rsidP="003674EF">
      <w:pPr>
        <w:pStyle w:val="Heading3"/>
      </w:pPr>
      <w:bookmarkStart w:id="178" w:name="_Toc377034438"/>
      <w:bookmarkStart w:id="179" w:name="_Toc381347185"/>
      <w:bookmarkStart w:id="180" w:name="_Toc400291160"/>
      <w:bookmarkStart w:id="181" w:name="_Toc366645818"/>
      <w:r w:rsidRPr="00424885">
        <w:t>AdobeReader v.11</w:t>
      </w:r>
      <w:bookmarkEnd w:id="178"/>
      <w:bookmarkEnd w:id="179"/>
      <w:r w:rsidRPr="00424885">
        <w:rPr>
          <w:rFonts w:eastAsia="Calibri"/>
          <w:noProof/>
        </w:rPr>
        <w:t>:</w:t>
      </w:r>
      <w:r w:rsidR="00982F89">
        <w:rPr>
          <w:rFonts w:eastAsia="Calibri"/>
          <w:noProof/>
        </w:rPr>
        <w:t xml:space="preserve"> </w:t>
      </w:r>
      <w:r>
        <w:t>Work Engine 1 and Work Engine 2</w:t>
      </w:r>
      <w:bookmarkEnd w:id="180"/>
      <w:r w:rsidRPr="00424885">
        <w:t xml:space="preserve"> </w:t>
      </w:r>
      <w:bookmarkEnd w:id="181"/>
    </w:p>
    <w:p w14:paraId="44C88BB0" w14:textId="1020AF1A" w:rsidR="003674EF" w:rsidRPr="00D01530" w:rsidRDefault="003674EF" w:rsidP="00986570">
      <w:pPr>
        <w:pStyle w:val="Step1"/>
        <w:numPr>
          <w:ilvl w:val="0"/>
          <w:numId w:val="131"/>
        </w:numPr>
        <w:ind w:left="900" w:hanging="540"/>
        <w:rPr>
          <w:rFonts w:eastAsia="Calibri"/>
        </w:rPr>
      </w:pPr>
      <w:r w:rsidRPr="00D01530">
        <w:rPr>
          <w:rFonts w:eastAsia="Calibri"/>
        </w:rPr>
        <w:t>Execute F:\Installs\Wor</w:t>
      </w:r>
      <w:r w:rsidR="00FC5393">
        <w:rPr>
          <w:rFonts w:eastAsia="Calibri"/>
        </w:rPr>
        <w:t>kEngine\AdobeReader v11\AdbeRdr11009_en_US</w:t>
      </w:r>
      <w:r w:rsidRPr="00D01530">
        <w:rPr>
          <w:rFonts w:eastAsia="Calibri"/>
        </w:rPr>
        <w:t>.exe</w:t>
      </w:r>
    </w:p>
    <w:p w14:paraId="44C88BB2" w14:textId="3E18AF8F" w:rsidR="003674EF" w:rsidRDefault="00DA7D14" w:rsidP="00D01530">
      <w:pPr>
        <w:pStyle w:val="Step1"/>
        <w:rPr>
          <w:rFonts w:eastAsia="Calibri"/>
        </w:rPr>
      </w:pPr>
      <w:r>
        <w:rPr>
          <w:rFonts w:eastAsia="Calibri"/>
        </w:rPr>
        <w:t>Change installation destination to F:\apps\adobe\reader 11.0\</w:t>
      </w:r>
    </w:p>
    <w:p w14:paraId="0C843EBD" w14:textId="48678192" w:rsidR="00CB3063" w:rsidRPr="00D01530" w:rsidRDefault="00CB3063" w:rsidP="00D01530">
      <w:pPr>
        <w:pStyle w:val="Step1"/>
        <w:rPr>
          <w:rFonts w:eastAsia="Calibri"/>
        </w:rPr>
      </w:pPr>
      <w:r>
        <w:rPr>
          <w:rFonts w:eastAsia="Calibri"/>
        </w:rPr>
        <w:t>Select Manually check for and install updates</w:t>
      </w:r>
    </w:p>
    <w:p w14:paraId="44C88BB3" w14:textId="77777777" w:rsidR="003674EF" w:rsidRPr="00D01530" w:rsidRDefault="003674EF" w:rsidP="00D01530">
      <w:pPr>
        <w:pStyle w:val="Step1"/>
        <w:rPr>
          <w:rFonts w:eastAsia="Calibri"/>
        </w:rPr>
      </w:pPr>
      <w:r w:rsidRPr="00D01530">
        <w:rPr>
          <w:rFonts w:eastAsia="Calibri"/>
        </w:rPr>
        <w:t>Select Finish to complete installation</w:t>
      </w:r>
    </w:p>
    <w:p w14:paraId="44C88BB4" w14:textId="424E6A38" w:rsidR="00D01530" w:rsidRDefault="00D01530">
      <w:pPr>
        <w:spacing w:after="0"/>
        <w:rPr>
          <w:rFonts w:ascii="Georgia" w:eastAsiaTheme="majorEastAsia" w:hAnsi="Georgia" w:cstheme="majorBidi"/>
          <w:bCs/>
          <w:color w:val="008198"/>
          <w:sz w:val="22"/>
          <w14:textFill>
            <w14:solidFill>
              <w14:srgbClr w14:val="008198">
                <w14:alpha w14:val="19000"/>
              </w14:srgbClr>
            </w14:solidFill>
          </w14:textFill>
        </w:rPr>
      </w:pPr>
      <w:bookmarkStart w:id="182" w:name="_Toc366645820"/>
      <w:bookmarkStart w:id="183" w:name="_Toc377034440"/>
      <w:bookmarkStart w:id="184" w:name="_Toc381347190"/>
      <w:bookmarkStart w:id="185" w:name="_Toc400291161"/>
    </w:p>
    <w:p w14:paraId="44C88BC5" w14:textId="77777777" w:rsidR="003674EF" w:rsidRDefault="003674EF" w:rsidP="003674EF">
      <w:pPr>
        <w:pStyle w:val="Heading3"/>
      </w:pPr>
      <w:bookmarkStart w:id="186" w:name="_Toc377034453"/>
      <w:bookmarkStart w:id="187" w:name="_Toc381347198"/>
      <w:bookmarkStart w:id="188" w:name="_Toc400291163"/>
      <w:bookmarkEnd w:id="182"/>
      <w:bookmarkEnd w:id="183"/>
      <w:bookmarkEnd w:id="184"/>
      <w:bookmarkEnd w:id="185"/>
      <w:r w:rsidRPr="00424885">
        <w:t>Monitor Setups</w:t>
      </w:r>
      <w:bookmarkEnd w:id="186"/>
      <w:bookmarkEnd w:id="187"/>
      <w:r w:rsidRPr="00424885">
        <w:t xml:space="preserve"> </w:t>
      </w:r>
      <w:r>
        <w:t>and Configuration</w:t>
      </w:r>
      <w:r w:rsidRPr="00424885">
        <w:rPr>
          <w:rFonts w:eastAsia="Calibri"/>
          <w:noProof/>
        </w:rPr>
        <w:t>:</w:t>
      </w:r>
      <w:r w:rsidR="00982F89">
        <w:rPr>
          <w:rFonts w:eastAsia="Calibri"/>
          <w:noProof/>
        </w:rPr>
        <w:t xml:space="preserve"> </w:t>
      </w:r>
      <w:r>
        <w:t>Work Engine 1 and Work Engine 2</w:t>
      </w:r>
      <w:bookmarkEnd w:id="188"/>
    </w:p>
    <w:p w14:paraId="1AC2C971" w14:textId="797F23B1" w:rsidR="000646CA" w:rsidRPr="000646CA" w:rsidRDefault="000646CA" w:rsidP="000646CA">
      <w:pPr>
        <w:pStyle w:val="Step1"/>
        <w:numPr>
          <w:ilvl w:val="0"/>
          <w:numId w:val="134"/>
        </w:numPr>
        <w:spacing w:after="200" w:line="276" w:lineRule="auto"/>
        <w:rPr>
          <w:rFonts w:asciiTheme="minorHAnsi" w:eastAsia="Calibri" w:hAnsiTheme="minorHAnsi" w:cstheme="minorHAnsi"/>
        </w:rPr>
      </w:pPr>
      <w:r w:rsidRPr="000646CA">
        <w:rPr>
          <w:rFonts w:asciiTheme="minorHAnsi" w:eastAsia="Calibri" w:hAnsiTheme="minorHAnsi" w:cstheme="minorHAnsi"/>
        </w:rPr>
        <w:t>Copy</w:t>
      </w:r>
      <w:r w:rsidR="00650F21">
        <w:rPr>
          <w:rFonts w:asciiTheme="minorHAnsi" w:eastAsia="Calibri" w:hAnsiTheme="minorHAnsi" w:cstheme="minorHAnsi"/>
        </w:rPr>
        <w:t xml:space="preserve"> </w:t>
      </w:r>
      <w:r w:rsidR="0052243A">
        <w:rPr>
          <w:rFonts w:asciiTheme="minorHAnsi" w:eastAsia="Calibri" w:hAnsiTheme="minorHAnsi" w:cstheme="minorHAnsi"/>
        </w:rPr>
        <w:t>F:\Installs\</w:t>
      </w:r>
      <w:r w:rsidR="0052243A" w:rsidRPr="00D01530">
        <w:rPr>
          <w:rFonts w:eastAsia="Calibri"/>
        </w:rPr>
        <w:t>WorkEngine</w:t>
      </w:r>
      <w:r w:rsidR="0052243A">
        <w:rPr>
          <w:rFonts w:eastAsia="Calibri"/>
        </w:rPr>
        <w:t>\</w:t>
      </w:r>
      <w:r w:rsidRPr="000646CA">
        <w:rPr>
          <w:rFonts w:asciiTheme="minorHAnsi" w:eastAsia="Calibri" w:hAnsiTheme="minorHAnsi" w:cstheme="minorHAnsi"/>
        </w:rPr>
        <w:t>WRKENG_SHARED_LIBRARIES to Work Engines: F:\WRKENG_SHARED_LIBRARIES</w:t>
      </w:r>
    </w:p>
    <w:p w14:paraId="44C88BC6" w14:textId="5FA996FD" w:rsidR="003674EF" w:rsidRPr="00D34CCC" w:rsidRDefault="003674EF" w:rsidP="00D34CCC">
      <w:pPr>
        <w:pStyle w:val="Step1"/>
        <w:numPr>
          <w:ilvl w:val="0"/>
          <w:numId w:val="134"/>
        </w:numPr>
        <w:rPr>
          <w:rFonts w:eastAsia="Calibri"/>
        </w:rPr>
      </w:pPr>
      <w:r w:rsidRPr="00D34CCC">
        <w:rPr>
          <w:rFonts w:eastAsia="Calibri"/>
        </w:rPr>
        <w:t>Run the F:\Installs\WorkEngine\Workengine Monitor Scripts\</w:t>
      </w:r>
      <w:r w:rsidR="00D631A0">
        <w:rPr>
          <w:rFonts w:eastAsia="Calibri"/>
        </w:rPr>
        <w:t>WRKENG_Install</w:t>
      </w:r>
      <w:r w:rsidRPr="00D34CCC">
        <w:rPr>
          <w:rFonts w:eastAsia="Calibri"/>
        </w:rPr>
        <w:t>.bat</w:t>
      </w:r>
    </w:p>
    <w:p w14:paraId="44C88BC7" w14:textId="13E49BA2" w:rsidR="003674EF" w:rsidRPr="004851C5" w:rsidRDefault="003674EF" w:rsidP="00BB6154">
      <w:pPr>
        <w:pStyle w:val="Step1"/>
      </w:pPr>
      <w:r w:rsidRPr="004851C5">
        <w:t>Enter the username</w:t>
      </w:r>
      <w:r w:rsidR="000646CA">
        <w:t>@domain</w:t>
      </w:r>
      <w:r w:rsidRPr="004851C5">
        <w:t xml:space="preserve"> and password when prompted of the service accout</w:t>
      </w:r>
    </w:p>
    <w:p w14:paraId="44C88BCE" w14:textId="77777777" w:rsidR="003674EF" w:rsidRDefault="003674EF" w:rsidP="004851C5">
      <w:pPr>
        <w:pStyle w:val="Step1"/>
        <w:rPr>
          <w:rFonts w:eastAsia="Calibri"/>
        </w:rPr>
      </w:pPr>
      <w:r w:rsidRPr="004851C5">
        <w:rPr>
          <w:rFonts w:eastAsia="Calibri"/>
        </w:rPr>
        <w:t>Repeat all Steps WorkEngine all work engines</w:t>
      </w:r>
    </w:p>
    <w:p w14:paraId="44C88C36" w14:textId="77777777" w:rsidR="003674EF" w:rsidRPr="00424885" w:rsidRDefault="003674EF" w:rsidP="00602D95">
      <w:pPr>
        <w:pStyle w:val="Heading3"/>
      </w:pPr>
      <w:bookmarkStart w:id="189" w:name="_Toc381347199"/>
      <w:r>
        <w:t xml:space="preserve">Application </w:t>
      </w:r>
      <w:r w:rsidRPr="00424885">
        <w:t>Restart Scripts - Setup</w:t>
      </w:r>
      <w:bookmarkEnd w:id="189"/>
    </w:p>
    <w:p w14:paraId="44C88C37" w14:textId="77777777" w:rsidR="003674EF" w:rsidRPr="005123E3" w:rsidRDefault="003674EF" w:rsidP="005123E3">
      <w:r w:rsidRPr="005123E3">
        <w:t>Several pieces of information should be identified before continuing:</w:t>
      </w:r>
    </w:p>
    <w:p w14:paraId="44C88C38" w14:textId="77777777" w:rsidR="003674EF" w:rsidRPr="005123E3" w:rsidRDefault="003674EF" w:rsidP="005123E3">
      <w:pPr>
        <w:pStyle w:val="Bullet1"/>
      </w:pPr>
      <w:r w:rsidRPr="005123E3">
        <w:t>The Environment – like DEV1, QA2, etc</w:t>
      </w:r>
    </w:p>
    <w:p w14:paraId="44C88C39" w14:textId="77777777" w:rsidR="003674EF" w:rsidRPr="005123E3" w:rsidRDefault="003674EF" w:rsidP="005123E3">
      <w:pPr>
        <w:pStyle w:val="Bullet1"/>
      </w:pPr>
      <w:r w:rsidRPr="005123E3">
        <w:t>The ‘host’ machine – this is the server that will execute the task. Normal practice has been to use Work Engine 1 with Work Engine 2 also configured but disabled and available as stand-by.</w:t>
      </w:r>
    </w:p>
    <w:p w14:paraId="44C88C3A" w14:textId="77777777" w:rsidR="003674EF" w:rsidRPr="005123E3" w:rsidRDefault="003674EF" w:rsidP="005123E3">
      <w:pPr>
        <w:pStyle w:val="Bullet1"/>
      </w:pPr>
      <w:r w:rsidRPr="005123E3">
        <w:t>Confirm that all servers affected (Cache, WAS, Work Engine) have PowerShell 3.0 installed. To verify, run the following command in a PowerShell prompt:</w:t>
      </w:r>
      <w:r w:rsidRPr="005123E3">
        <w:br/>
        <w:t>$PSVersionTable</w:t>
      </w:r>
      <w:r w:rsidRPr="005123E3">
        <w:br/>
        <w:t>The value for the PSVersion attribute should be “3.0” or higher.</w:t>
      </w:r>
    </w:p>
    <w:p w14:paraId="44C88C3B" w14:textId="77777777" w:rsidR="003674EF" w:rsidRPr="00424885" w:rsidRDefault="003674EF" w:rsidP="003674EF">
      <w:pPr>
        <w:pStyle w:val="Heading5"/>
      </w:pPr>
      <w:r w:rsidRPr="00424885">
        <w:t>Configuring/Installing the Restart Task</w:t>
      </w:r>
    </w:p>
    <w:p w14:paraId="44C88C3C" w14:textId="77777777" w:rsidR="003674EF" w:rsidRPr="009B6C88" w:rsidRDefault="003674EF" w:rsidP="009B6C88">
      <w:r w:rsidRPr="009B6C88">
        <w:t>The following sections describe the steps necessary to create new instance of the restart task.</w:t>
      </w:r>
    </w:p>
    <w:p w14:paraId="44C88C3D" w14:textId="77777777" w:rsidR="003674EF" w:rsidRPr="00424885" w:rsidRDefault="003674EF" w:rsidP="003674EF">
      <w:pPr>
        <w:pStyle w:val="Heading5"/>
      </w:pPr>
      <w:bookmarkStart w:id="190" w:name="_Editing_the_Configuration"/>
      <w:bookmarkEnd w:id="190"/>
      <w:r w:rsidRPr="00424885">
        <w:t>Editing the Configuration XML file for the new application or environment</w:t>
      </w:r>
    </w:p>
    <w:p w14:paraId="44C88C3E" w14:textId="77777777" w:rsidR="003674EF" w:rsidRPr="009B6C88" w:rsidRDefault="003674EF" w:rsidP="00986570">
      <w:pPr>
        <w:pStyle w:val="Step1"/>
        <w:numPr>
          <w:ilvl w:val="0"/>
          <w:numId w:val="135"/>
        </w:numPr>
        <w:ind w:hanging="450"/>
      </w:pPr>
      <w:r w:rsidRPr="009B6C88">
        <w:t xml:space="preserve">Edit F:\Installs\WorkEngine\ApplicationRestart Scripts\LendingSpace_RestartConfiguration.xml to include the environment and servernames. </w:t>
      </w:r>
    </w:p>
    <w:p w14:paraId="44C88C3F" w14:textId="77777777" w:rsidR="003674EF" w:rsidRPr="009B6C88" w:rsidRDefault="003674EF" w:rsidP="009B6C88">
      <w:pPr>
        <w:pStyle w:val="Step1"/>
      </w:pPr>
      <w:r w:rsidRPr="009B6C88">
        <w:t>Search and replace proper values for your environment:</w:t>
      </w:r>
      <w:r w:rsidR="00982F89" w:rsidRPr="009B6C88">
        <w:t xml:space="preserve"> </w:t>
      </w:r>
    </w:p>
    <w:p w14:paraId="44C88C40" w14:textId="77777777" w:rsidR="003674EF" w:rsidRPr="009B6C88" w:rsidRDefault="003674EF" w:rsidP="00BB6154">
      <w:pPr>
        <w:pStyle w:val="Step1"/>
      </w:pPr>
      <w:r w:rsidRPr="009B6C88">
        <w:t>&lt;ENV&gt;</w:t>
      </w:r>
    </w:p>
    <w:p w14:paraId="44C88C41" w14:textId="77777777" w:rsidR="003674EF" w:rsidRPr="009B6C88" w:rsidRDefault="003674EF" w:rsidP="00BB6154">
      <w:pPr>
        <w:pStyle w:val="Step1"/>
      </w:pPr>
      <w:r w:rsidRPr="009B6C88">
        <w:t>“smtpServer” (value)</w:t>
      </w:r>
    </w:p>
    <w:p w14:paraId="44C88C42" w14:textId="77777777" w:rsidR="003674EF" w:rsidRPr="009B6C88" w:rsidRDefault="003674EF" w:rsidP="00BB6154">
      <w:pPr>
        <w:pStyle w:val="Step1"/>
      </w:pPr>
      <w:r w:rsidRPr="009B6C88">
        <w:t>"taskFailureEmailRecipient"</w:t>
      </w:r>
      <w:r w:rsidR="00982F89" w:rsidRPr="009B6C88">
        <w:t xml:space="preserve"> </w:t>
      </w:r>
      <w:r w:rsidRPr="009B6C88">
        <w:t>(email recipients for the restart notifications)</w:t>
      </w:r>
    </w:p>
    <w:p w14:paraId="44C88C43" w14:textId="77777777" w:rsidR="003674EF" w:rsidRPr="009B6C88" w:rsidRDefault="003674EF" w:rsidP="00BB6154">
      <w:pPr>
        <w:pStyle w:val="Step1"/>
      </w:pPr>
      <w:r w:rsidRPr="009B6C88">
        <w:t>"emailSender"</w:t>
      </w:r>
      <w:r w:rsidR="00982F89" w:rsidRPr="009B6C88">
        <w:t xml:space="preserve"> </w:t>
      </w:r>
      <w:r w:rsidRPr="009B6C88">
        <w:t>(the sender shown in the restart email notifications)</w:t>
      </w:r>
    </w:p>
    <w:p w14:paraId="44C88C44" w14:textId="77777777" w:rsidR="003674EF" w:rsidRPr="009B6C88" w:rsidRDefault="003674EF" w:rsidP="00BB6154">
      <w:pPr>
        <w:pStyle w:val="Step1"/>
      </w:pPr>
      <w:r w:rsidRPr="009B6C88">
        <w:t>If you are in an HA environment, copy the</w:t>
      </w:r>
      <w:r w:rsidR="00982F89" w:rsidRPr="009B6C88">
        <w:t xml:space="preserve"> </w:t>
      </w:r>
      <w:r w:rsidRPr="009B6C88">
        <w:t>&lt;server name section for “RC” and add the second server</w:t>
      </w:r>
    </w:p>
    <w:p w14:paraId="44C88C45" w14:textId="77777777" w:rsidR="003674EF" w:rsidRPr="009B6C88" w:rsidRDefault="003674EF" w:rsidP="009B6C88">
      <w:pPr>
        <w:pStyle w:val="Step1"/>
      </w:pPr>
      <w:r w:rsidRPr="009B6C88">
        <w:t>Copy the edited</w:t>
      </w:r>
    </w:p>
    <w:p w14:paraId="44C88C46" w14:textId="77777777" w:rsidR="003674EF" w:rsidRPr="009B6C88" w:rsidRDefault="003674EF" w:rsidP="009B6C88">
      <w:pPr>
        <w:pStyle w:val="Step1"/>
        <w:numPr>
          <w:ilvl w:val="0"/>
          <w:numId w:val="0"/>
        </w:numPr>
        <w:ind w:left="900"/>
      </w:pPr>
      <w:r w:rsidRPr="009B6C88">
        <w:t>F:\Installs\WorkEngine\ApplicationRestart Scripts\LendingSpace_RestartConfiguration.xml file into the F:\Data\Scripts\ApplicationRestart directory.</w:t>
      </w:r>
    </w:p>
    <w:p w14:paraId="44C88C47" w14:textId="77777777" w:rsidR="003674EF" w:rsidRPr="009B6C88" w:rsidRDefault="003674EF" w:rsidP="009B6C88">
      <w:pPr>
        <w:pStyle w:val="NoteorTip"/>
      </w:pPr>
      <w:r w:rsidRPr="009B6C88">
        <w:t>Note that the order of the applicationGroup elements in the configuration file determines the order in which the script perform startups.</w:t>
      </w:r>
    </w:p>
    <w:p w14:paraId="44C88C48" w14:textId="77777777" w:rsidR="003674EF" w:rsidRPr="00424885" w:rsidRDefault="003674EF" w:rsidP="003674EF">
      <w:pPr>
        <w:pStyle w:val="Heading5"/>
      </w:pPr>
      <w:bookmarkStart w:id="191" w:name="_PowerShell_execution_and"/>
      <w:bookmarkEnd w:id="191"/>
      <w:r w:rsidRPr="00424885">
        <w:t>PowerShell execution and Remote Administration</w:t>
      </w:r>
    </w:p>
    <w:p w14:paraId="44C88C49" w14:textId="77777777" w:rsidR="003674EF" w:rsidRPr="005302DF" w:rsidRDefault="003674EF" w:rsidP="00986570">
      <w:pPr>
        <w:pStyle w:val="Step1"/>
        <w:numPr>
          <w:ilvl w:val="0"/>
          <w:numId w:val="136"/>
        </w:numPr>
        <w:ind w:hanging="450"/>
        <w:rPr>
          <w:rFonts w:eastAsia="Calibri"/>
        </w:rPr>
      </w:pPr>
      <w:r w:rsidRPr="005302DF">
        <w:rPr>
          <w:rFonts w:eastAsia="Calibri"/>
        </w:rPr>
        <w:t>Test the PowerShell remoting capabilities</w:t>
      </w:r>
    </w:p>
    <w:p w14:paraId="44C88C4A" w14:textId="6BAF12C2" w:rsidR="003674EF" w:rsidRPr="005302DF" w:rsidRDefault="003674EF" w:rsidP="005302DF">
      <w:pPr>
        <w:pStyle w:val="Stepa"/>
        <w:rPr>
          <w:rFonts w:eastAsia="Calibri"/>
        </w:rPr>
      </w:pPr>
      <w:r w:rsidRPr="005302DF">
        <w:rPr>
          <w:rFonts w:eastAsia="Calibri"/>
        </w:rPr>
        <w:t>On the host server, run the following command in PowerShell (</w:t>
      </w:r>
      <w:r w:rsidR="00F50519">
        <w:rPr>
          <w:rFonts w:eastAsia="Calibri"/>
        </w:rPr>
        <w:t>in some environments this should be run from and administrative session</w:t>
      </w:r>
      <w:r w:rsidRPr="005302DF">
        <w:rPr>
          <w:rFonts w:eastAsia="Calibri"/>
        </w:rPr>
        <w:t>), once for each server other than the host:</w:t>
      </w:r>
      <w:r w:rsidRPr="005302DF">
        <w:rPr>
          <w:rFonts w:eastAsia="Calibri"/>
        </w:rPr>
        <w:br/>
        <w:t>Test-WSMan RemoteComputerName</w:t>
      </w:r>
    </w:p>
    <w:p w14:paraId="44C88C4B" w14:textId="7443BAD7" w:rsidR="003674EF" w:rsidRPr="005302DF" w:rsidRDefault="003674EF" w:rsidP="005302DF">
      <w:pPr>
        <w:pStyle w:val="Stepa"/>
        <w:rPr>
          <w:rFonts w:eastAsia="Calibri"/>
        </w:rPr>
      </w:pPr>
      <w:r w:rsidRPr="005302DF">
        <w:rPr>
          <w:rFonts w:eastAsia="Calibri"/>
        </w:rPr>
        <w:t>Output should look something like this:</w:t>
      </w:r>
      <w:r w:rsidRPr="005302DF">
        <w:rPr>
          <w:rFonts w:eastAsia="Calibri"/>
        </w:rPr>
        <w:br/>
      </w:r>
      <w:r w:rsidR="0080003E">
        <w:rPr>
          <w:noProof/>
        </w:rPr>
        <w:drawing>
          <wp:inline distT="0" distB="0" distL="0" distR="0" wp14:anchorId="6563D240" wp14:editId="4185BCBD">
            <wp:extent cx="5943600" cy="739775"/>
            <wp:effectExtent l="0" t="0" r="0" b="317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739775"/>
                    </a:xfrm>
                    <a:prstGeom prst="rect">
                      <a:avLst/>
                    </a:prstGeom>
                  </pic:spPr>
                </pic:pic>
              </a:graphicData>
            </a:graphic>
          </wp:inline>
        </w:drawing>
      </w:r>
    </w:p>
    <w:p w14:paraId="44C88C4C" w14:textId="77777777" w:rsidR="003674EF" w:rsidRDefault="003674EF" w:rsidP="005302DF">
      <w:pPr>
        <w:pStyle w:val="Stepa"/>
        <w:rPr>
          <w:rFonts w:eastAsia="Calibri"/>
        </w:rPr>
      </w:pPr>
      <w:r w:rsidRPr="005302DF">
        <w:rPr>
          <w:rFonts w:eastAsia="Calibri"/>
        </w:rPr>
        <w:t>If an error message appears, the prerequisite PS configuration steps need to be revisited from the server build checklist.</w:t>
      </w:r>
    </w:p>
    <w:p w14:paraId="492B439E" w14:textId="366F7B69" w:rsidR="00602D95" w:rsidRDefault="00602D95" w:rsidP="00602D95">
      <w:pPr>
        <w:pStyle w:val="Stepa"/>
        <w:numPr>
          <w:ilvl w:val="0"/>
          <w:numId w:val="0"/>
        </w:numPr>
        <w:ind w:left="1620" w:hanging="540"/>
        <w:rPr>
          <w:rFonts w:eastAsia="Calibri"/>
        </w:rPr>
      </w:pPr>
      <w:r>
        <w:rPr>
          <w:rFonts w:eastAsia="Calibri"/>
        </w:rPr>
        <w:t>*If you are in an environment that prohibits running unsigned powershell scripts, you must run the powershell scripts from a</w:t>
      </w:r>
      <w:r w:rsidR="00F50519">
        <w:rPr>
          <w:rFonts w:eastAsia="Calibri"/>
        </w:rPr>
        <w:t>n administrative</w:t>
      </w:r>
      <w:r>
        <w:rPr>
          <w:rFonts w:eastAsia="Calibri"/>
        </w:rPr>
        <w:t xml:space="preserve"> command prompt like this:</w:t>
      </w:r>
    </w:p>
    <w:p w14:paraId="5744A35D" w14:textId="632B18F4" w:rsidR="00602D95" w:rsidRDefault="00602D95" w:rsidP="00602D95">
      <w:pPr>
        <w:pStyle w:val="Stepa"/>
        <w:numPr>
          <w:ilvl w:val="0"/>
          <w:numId w:val="0"/>
        </w:numPr>
        <w:ind w:left="1620" w:hanging="540"/>
        <w:rPr>
          <w:rFonts w:eastAsia="Calibri"/>
        </w:rPr>
      </w:pPr>
      <w:r>
        <w:rPr>
          <w:rFonts w:eastAsia="Calibri"/>
        </w:rPr>
        <w:tab/>
      </w:r>
      <w:r>
        <w:rPr>
          <w:rFonts w:eastAsia="Calibri"/>
        </w:rPr>
        <w:tab/>
      </w:r>
      <w:r w:rsidRPr="00602D95">
        <w:rPr>
          <w:rFonts w:eastAsia="Calibri"/>
        </w:rPr>
        <w:t>powershell.exe -executionpolicy bypass -file Port_Test_Main.ps1</w:t>
      </w:r>
    </w:p>
    <w:p w14:paraId="07692555" w14:textId="0416DC21" w:rsidR="00602D95" w:rsidRDefault="00602D95" w:rsidP="00602D95">
      <w:pPr>
        <w:pStyle w:val="Stepa"/>
        <w:numPr>
          <w:ilvl w:val="0"/>
          <w:numId w:val="0"/>
        </w:numPr>
        <w:ind w:left="1620" w:hanging="540"/>
        <w:rPr>
          <w:rFonts w:eastAsia="Calibri"/>
        </w:rPr>
      </w:pPr>
      <w:r>
        <w:rPr>
          <w:rFonts w:eastAsia="Calibri"/>
        </w:rPr>
        <w:t xml:space="preserve">*Alternately, you can create a batch file that contains this line, and run the batch file from a command prompt. </w:t>
      </w:r>
    </w:p>
    <w:p w14:paraId="1BCDF325" w14:textId="77777777" w:rsidR="00602D95" w:rsidRPr="005302DF" w:rsidRDefault="00602D95" w:rsidP="00602D95">
      <w:pPr>
        <w:pStyle w:val="Stepa"/>
        <w:numPr>
          <w:ilvl w:val="0"/>
          <w:numId w:val="0"/>
        </w:numPr>
        <w:ind w:left="1620" w:hanging="540"/>
        <w:rPr>
          <w:rFonts w:eastAsia="Calibri"/>
        </w:rPr>
      </w:pPr>
    </w:p>
    <w:p w14:paraId="44C88C50" w14:textId="77777777" w:rsidR="003674EF" w:rsidRPr="00424885" w:rsidRDefault="003674EF" w:rsidP="003674EF">
      <w:pPr>
        <w:pStyle w:val="Heading5"/>
      </w:pPr>
      <w:bookmarkStart w:id="192" w:name="_Directory_Structure"/>
      <w:bookmarkStart w:id="193" w:name="_Create_the_Windows"/>
      <w:bookmarkEnd w:id="192"/>
      <w:bookmarkEnd w:id="193"/>
      <w:r w:rsidRPr="00424885">
        <w:t>Create the Windows Scheduled Task</w:t>
      </w:r>
    </w:p>
    <w:p w14:paraId="44C88C51" w14:textId="77777777" w:rsidR="003674EF" w:rsidRPr="001A2112" w:rsidRDefault="003674EF" w:rsidP="001A2112">
      <w:r w:rsidRPr="001A2112">
        <w:t>The following steps would normally be done on the host server (Work Engine 1) and the backup server to run the task (Work Engine 2)</w:t>
      </w:r>
    </w:p>
    <w:p w14:paraId="44C88C52" w14:textId="77777777" w:rsidR="003674EF" w:rsidRPr="001A2112" w:rsidRDefault="003674EF" w:rsidP="00986570">
      <w:pPr>
        <w:pStyle w:val="Step1"/>
        <w:numPr>
          <w:ilvl w:val="0"/>
          <w:numId w:val="138"/>
        </w:numPr>
        <w:ind w:hanging="450"/>
        <w:rPr>
          <w:rFonts w:eastAsia="Calibri"/>
        </w:rPr>
      </w:pPr>
      <w:r w:rsidRPr="001A2112">
        <w:rPr>
          <w:rFonts w:eastAsia="Calibri"/>
        </w:rPr>
        <w:t xml:space="preserve">Import the LendingSpace Restart Task from the </w:t>
      </w:r>
      <w:r w:rsidRPr="001A2112">
        <w:t>F:\Data\Scripts\ApplicationRestart directory.</w:t>
      </w:r>
    </w:p>
    <w:p w14:paraId="44C88C53" w14:textId="77777777" w:rsidR="003674EF" w:rsidRPr="001A2112" w:rsidRDefault="003674EF" w:rsidP="00BB6154">
      <w:pPr>
        <w:pStyle w:val="Step1"/>
      </w:pPr>
      <w:r w:rsidRPr="001A2112">
        <w:t>General tab</w:t>
      </w:r>
    </w:p>
    <w:p w14:paraId="44C88C54" w14:textId="77777777" w:rsidR="003674EF" w:rsidRPr="001A2112" w:rsidRDefault="003674EF" w:rsidP="001A2112">
      <w:pPr>
        <w:pStyle w:val="Bullet3"/>
        <w:rPr>
          <w:rFonts w:eastAsia="Calibri"/>
        </w:rPr>
      </w:pPr>
      <w:r w:rsidRPr="001A2112">
        <w:rPr>
          <w:rFonts w:eastAsia="Calibri"/>
        </w:rPr>
        <w:t>Security options – Choose the option “Run whether user is logged on or not”</w:t>
      </w:r>
    </w:p>
    <w:p w14:paraId="44C88C55" w14:textId="77777777" w:rsidR="003674EF" w:rsidRPr="001A2112" w:rsidRDefault="003674EF" w:rsidP="001A2112">
      <w:pPr>
        <w:pStyle w:val="Bullet3"/>
        <w:rPr>
          <w:rFonts w:eastAsia="Calibri"/>
        </w:rPr>
      </w:pPr>
      <w:r w:rsidRPr="001A2112">
        <w:rPr>
          <w:rFonts w:eastAsia="Calibri"/>
        </w:rPr>
        <w:t>Change the task to run as the service account associated with the application</w:t>
      </w:r>
    </w:p>
    <w:p w14:paraId="44C88C56" w14:textId="77777777" w:rsidR="003674EF" w:rsidRPr="001A2112" w:rsidRDefault="003674EF" w:rsidP="00BB6154">
      <w:pPr>
        <w:pStyle w:val="Step1"/>
      </w:pPr>
      <w:r w:rsidRPr="001A2112">
        <w:t>Triggers tab</w:t>
      </w:r>
    </w:p>
    <w:p w14:paraId="44C88C57" w14:textId="77777777" w:rsidR="003674EF" w:rsidRPr="001A2112" w:rsidRDefault="003674EF" w:rsidP="001A2112">
      <w:pPr>
        <w:pStyle w:val="Bullet3"/>
        <w:rPr>
          <w:rFonts w:eastAsia="Calibri"/>
        </w:rPr>
      </w:pPr>
      <w:r w:rsidRPr="001A2112">
        <w:rPr>
          <w:rFonts w:eastAsia="Calibri"/>
        </w:rPr>
        <w:t>Set the time schedule as desired.</w:t>
      </w:r>
    </w:p>
    <w:p w14:paraId="44C88C58" w14:textId="77777777" w:rsidR="003674EF" w:rsidRPr="001A2112" w:rsidRDefault="003674EF" w:rsidP="001A2112">
      <w:pPr>
        <w:pStyle w:val="Bullet3"/>
        <w:rPr>
          <w:rFonts w:eastAsia="Calibri"/>
        </w:rPr>
      </w:pPr>
      <w:r w:rsidRPr="001A2112">
        <w:rPr>
          <w:rFonts w:eastAsia="Calibri"/>
        </w:rPr>
        <w:t>In the Advanced Settings, select the checkbox “Stop task if it runs longer than:” and enter 4 hours.</w:t>
      </w:r>
    </w:p>
    <w:p w14:paraId="44C88C59" w14:textId="77777777" w:rsidR="003674EF" w:rsidRPr="001A2112" w:rsidRDefault="003674EF" w:rsidP="00BB6154">
      <w:pPr>
        <w:pStyle w:val="Step1"/>
      </w:pPr>
      <w:r w:rsidRPr="001A2112">
        <w:t>Actions tab</w:t>
      </w:r>
    </w:p>
    <w:p w14:paraId="44C88C5A" w14:textId="77777777" w:rsidR="003674EF" w:rsidRPr="001A2112" w:rsidRDefault="003674EF" w:rsidP="001A2112">
      <w:pPr>
        <w:pStyle w:val="Bullet3"/>
        <w:rPr>
          <w:rFonts w:eastAsia="Calibri"/>
        </w:rPr>
      </w:pPr>
      <w:r w:rsidRPr="001A2112">
        <w:rPr>
          <w:rFonts w:eastAsia="Calibri"/>
        </w:rPr>
        <w:t>Edit Action, and choose “Start a program”</w:t>
      </w:r>
    </w:p>
    <w:p w14:paraId="44C88C5B" w14:textId="77777777" w:rsidR="003674EF" w:rsidRPr="001A2112" w:rsidRDefault="003674EF" w:rsidP="001A2112">
      <w:pPr>
        <w:pStyle w:val="Bullet3"/>
        <w:rPr>
          <w:rFonts w:eastAsia="Calibri"/>
        </w:rPr>
      </w:pPr>
      <w:r w:rsidRPr="001A2112">
        <w:rPr>
          <w:rFonts w:eastAsia="Calibri"/>
        </w:rPr>
        <w:t>Add arguments field, edit your environment variable into the command line Enter values like the following example for LendingSpace INT1:</w:t>
      </w:r>
      <w:r w:rsidRPr="001A2112">
        <w:rPr>
          <w:rFonts w:eastAsia="Calibri"/>
        </w:rPr>
        <w:br/>
        <w:t>-file F:\Data\Scripts\ApplicationRestart\ApplicationRestartMain.ps1 INT1 F:\Data\Scripts\ApplicationRestart\LendingSpace_RestartLog.txt LendingSpace_RestartConfiguration.xml</w:t>
      </w:r>
    </w:p>
    <w:p w14:paraId="44C88C5C" w14:textId="77777777" w:rsidR="003674EF" w:rsidRPr="001A2112" w:rsidRDefault="003674EF" w:rsidP="00BB6154">
      <w:pPr>
        <w:pStyle w:val="Step1"/>
      </w:pPr>
      <w:r w:rsidRPr="001A2112">
        <w:t>Click OK, OK, enter the password and ok, ok.</w:t>
      </w:r>
    </w:p>
    <w:p w14:paraId="44C88C5D" w14:textId="77777777" w:rsidR="003674EF" w:rsidRPr="001A2112" w:rsidRDefault="003674EF" w:rsidP="001A2112">
      <w:pPr>
        <w:pStyle w:val="Step1"/>
        <w:rPr>
          <w:rFonts w:eastAsia="Calibri"/>
        </w:rPr>
      </w:pPr>
      <w:r w:rsidRPr="001A2112">
        <w:rPr>
          <w:rFonts w:eastAsia="Calibri"/>
        </w:rPr>
        <w:t>Create the task on Work Engine 2, but set it to Disabled, so it’s available for use if Work Engine 1 is not functioning properly.</w:t>
      </w:r>
    </w:p>
    <w:p w14:paraId="44C88C5E" w14:textId="3C43EC88" w:rsidR="003674EF" w:rsidRPr="007F67DD" w:rsidRDefault="001655C8" w:rsidP="001655C8">
      <w:pPr>
        <w:pStyle w:val="Heading3"/>
      </w:pPr>
      <w:bookmarkStart w:id="194" w:name="_Appendix_A_–"/>
      <w:bookmarkEnd w:id="194"/>
      <w:r>
        <w:t>Temporary File Cleanup Utility - Setup</w:t>
      </w:r>
    </w:p>
    <w:p w14:paraId="44C88C5F" w14:textId="77777777" w:rsidR="003674EF" w:rsidRPr="009D25D3" w:rsidRDefault="003674EF" w:rsidP="009D25D3">
      <w:r w:rsidRPr="009D25D3">
        <w:t>Setup Folder:</w:t>
      </w:r>
    </w:p>
    <w:p w14:paraId="44C88C60" w14:textId="77777777" w:rsidR="003674EF" w:rsidRPr="009D25D3" w:rsidRDefault="003674EF" w:rsidP="009D25D3">
      <w:pPr>
        <w:pStyle w:val="Bullet1"/>
      </w:pPr>
      <w:r w:rsidRPr="009D25D3">
        <w:t>The default path is F:\Data\Scripts\FileCleanup</w:t>
      </w:r>
    </w:p>
    <w:p w14:paraId="44C88C61" w14:textId="77777777" w:rsidR="003674EF" w:rsidRPr="009D25D3" w:rsidRDefault="003674EF" w:rsidP="009D25D3">
      <w:pPr>
        <w:pStyle w:val="NoteorTip"/>
      </w:pPr>
      <w:r w:rsidRPr="009D25D3">
        <w:t>Note: If you choose a different path, then you will need to make changes in both of the XML files to reflect the new path.</w:t>
      </w:r>
    </w:p>
    <w:p w14:paraId="44C88C62" w14:textId="77777777" w:rsidR="003674EF" w:rsidRDefault="003674EF" w:rsidP="009D25D3">
      <w:pPr>
        <w:pStyle w:val="Bullet1"/>
      </w:pPr>
      <w:r w:rsidRPr="009D25D3">
        <w:t>Review all the values in the &lt;appSettings&gt; section of the FileCleanup.xml configuration file, and modify as appropriate for the target environment.</w:t>
      </w:r>
    </w:p>
    <w:p w14:paraId="44C88C63" w14:textId="77777777" w:rsidR="003674EF" w:rsidRPr="009D25D3" w:rsidRDefault="003674EF" w:rsidP="009D25D3">
      <w:pPr>
        <w:pStyle w:val="Heading5"/>
      </w:pPr>
      <w:r w:rsidRPr="009D25D3">
        <w:t>Create Scheduled Task:</w:t>
      </w:r>
    </w:p>
    <w:p w14:paraId="44C88C64" w14:textId="77777777" w:rsidR="003674EF" w:rsidRPr="009D25D3" w:rsidRDefault="003674EF" w:rsidP="00986570">
      <w:pPr>
        <w:pStyle w:val="Step1"/>
        <w:numPr>
          <w:ilvl w:val="0"/>
          <w:numId w:val="139"/>
        </w:numPr>
        <w:ind w:hanging="450"/>
        <w:rPr>
          <w:rFonts w:eastAsiaTheme="minorHAnsi"/>
        </w:rPr>
      </w:pPr>
      <w:r w:rsidRPr="009D25D3">
        <w:rPr>
          <w:rFonts w:eastAsiaTheme="minorHAnsi"/>
        </w:rPr>
        <w:t>Import the File Cleanup Task.xml into the Task Scheduler.</w:t>
      </w:r>
    </w:p>
    <w:p w14:paraId="44C88C65" w14:textId="77777777" w:rsidR="003674EF" w:rsidRPr="009D25D3" w:rsidRDefault="003674EF" w:rsidP="00BB6154">
      <w:pPr>
        <w:pStyle w:val="Step1"/>
      </w:pPr>
      <w:r w:rsidRPr="009D25D3">
        <w:t>General tab</w:t>
      </w:r>
    </w:p>
    <w:p w14:paraId="44C88C66" w14:textId="77777777" w:rsidR="003674EF" w:rsidRPr="009D25D3" w:rsidRDefault="003674EF" w:rsidP="009D25D3">
      <w:pPr>
        <w:pStyle w:val="Bullet3"/>
        <w:rPr>
          <w:rFonts w:eastAsia="Calibri"/>
        </w:rPr>
      </w:pPr>
      <w:r w:rsidRPr="009D25D3">
        <w:rPr>
          <w:rFonts w:eastAsia="Calibri"/>
        </w:rPr>
        <w:t>Security options – Choose the option “Run whether user is logged on or not”</w:t>
      </w:r>
    </w:p>
    <w:p w14:paraId="44C88C67" w14:textId="77777777" w:rsidR="003674EF" w:rsidRPr="009D25D3" w:rsidRDefault="003674EF" w:rsidP="009D25D3">
      <w:pPr>
        <w:pStyle w:val="Bullet3"/>
        <w:rPr>
          <w:rFonts w:eastAsia="Calibri"/>
        </w:rPr>
      </w:pPr>
      <w:r w:rsidRPr="009D25D3">
        <w:rPr>
          <w:rFonts w:eastAsia="Calibri"/>
        </w:rPr>
        <w:t>Change the task to run as the service account associated with the application</w:t>
      </w:r>
    </w:p>
    <w:p w14:paraId="44C88C68" w14:textId="77777777" w:rsidR="003674EF" w:rsidRPr="009D25D3" w:rsidRDefault="003674EF" w:rsidP="00BB6154">
      <w:pPr>
        <w:pStyle w:val="Step1"/>
      </w:pPr>
      <w:r w:rsidRPr="009D25D3">
        <w:t>Triggers tab</w:t>
      </w:r>
    </w:p>
    <w:p w14:paraId="44C88C69" w14:textId="77777777" w:rsidR="003674EF" w:rsidRPr="009D25D3" w:rsidRDefault="003674EF" w:rsidP="009D25D3">
      <w:pPr>
        <w:pStyle w:val="Bullet3"/>
        <w:rPr>
          <w:rFonts w:eastAsia="Calibri"/>
        </w:rPr>
      </w:pPr>
      <w:r w:rsidRPr="009D25D3">
        <w:rPr>
          <w:rFonts w:eastAsia="Calibri"/>
        </w:rPr>
        <w:t>Set the time schedule as desired.</w:t>
      </w:r>
    </w:p>
    <w:p w14:paraId="44C88C6A" w14:textId="77777777" w:rsidR="003674EF" w:rsidRPr="009D25D3" w:rsidRDefault="003674EF" w:rsidP="009D25D3">
      <w:pPr>
        <w:pStyle w:val="Bullet3"/>
        <w:rPr>
          <w:rFonts w:eastAsia="Calibri"/>
        </w:rPr>
      </w:pPr>
      <w:r w:rsidRPr="009D25D3">
        <w:rPr>
          <w:rFonts w:eastAsia="Calibri"/>
        </w:rPr>
        <w:t>In the Advanced Settings, select the checkbox “Stop task if it runs longer than:” and enter 4 hours.</w:t>
      </w:r>
    </w:p>
    <w:p w14:paraId="44C88C6B" w14:textId="77777777" w:rsidR="003674EF" w:rsidRPr="009D25D3" w:rsidRDefault="003674EF" w:rsidP="00BB6154">
      <w:pPr>
        <w:pStyle w:val="Step1"/>
      </w:pPr>
      <w:r w:rsidRPr="009D25D3">
        <w:t>Actions tab</w:t>
      </w:r>
    </w:p>
    <w:p w14:paraId="44C88C6C" w14:textId="77777777" w:rsidR="003674EF" w:rsidRPr="009D25D3" w:rsidRDefault="003674EF" w:rsidP="009D25D3">
      <w:pPr>
        <w:pStyle w:val="Bullet3"/>
        <w:rPr>
          <w:rFonts w:eastAsia="Calibri"/>
        </w:rPr>
      </w:pPr>
      <w:r w:rsidRPr="009D25D3">
        <w:rPr>
          <w:rFonts w:eastAsia="Calibri"/>
        </w:rPr>
        <w:t>Edit Action, and choose “Start a program”</w:t>
      </w:r>
    </w:p>
    <w:p w14:paraId="44C88C6D" w14:textId="77777777" w:rsidR="003674EF" w:rsidRPr="009D25D3" w:rsidRDefault="003674EF" w:rsidP="009D25D3">
      <w:pPr>
        <w:pStyle w:val="Bullet3"/>
        <w:rPr>
          <w:rFonts w:eastAsia="Calibri"/>
        </w:rPr>
      </w:pPr>
      <w:r w:rsidRPr="009D25D3">
        <w:rPr>
          <w:rFonts w:eastAsia="Calibri"/>
        </w:rPr>
        <w:t>Add arguments field, edit your environment variable into the command line Enter values like the following example for LendingSpace INT1:</w:t>
      </w:r>
      <w:r w:rsidRPr="009D25D3">
        <w:rPr>
          <w:rFonts w:eastAsia="Calibri"/>
        </w:rPr>
        <w:br/>
        <w:t>-file F:\Data\Scripts\ApplicationRestart\ApplicationRestartMain.ps1 INT1 F:\Data\Scripts\ApplicationRestart\LendingSpace_RestartLog.txt LendingSpace_RestartConfiguration.xml</w:t>
      </w:r>
    </w:p>
    <w:p w14:paraId="44C88C6E" w14:textId="77777777" w:rsidR="003674EF" w:rsidRPr="000E591E" w:rsidRDefault="003674EF" w:rsidP="009D25D3">
      <w:pPr>
        <w:pStyle w:val="Step1"/>
        <w:rPr>
          <w:rFonts w:eastAsiaTheme="minorHAnsi"/>
        </w:rPr>
      </w:pPr>
      <w:r w:rsidRPr="009D25D3">
        <w:rPr>
          <w:rFonts w:eastAsia="Calibri"/>
        </w:rPr>
        <w:t>Click OK, OK, enter the password and ok, ok.</w:t>
      </w:r>
    </w:p>
    <w:p w14:paraId="1FE88C74" w14:textId="77777777" w:rsidR="001655C8" w:rsidRDefault="001655C8" w:rsidP="000E591E">
      <w:pPr>
        <w:pStyle w:val="Heading4"/>
      </w:pPr>
    </w:p>
    <w:p w14:paraId="37611283" w14:textId="23EBE999" w:rsidR="001655C8" w:rsidRPr="007F67DD" w:rsidRDefault="001655C8" w:rsidP="001655C8">
      <w:pPr>
        <w:pStyle w:val="Heading3"/>
      </w:pPr>
      <w:r>
        <w:t>Temporary File Cleanup Utility – Add\Remove Clients</w:t>
      </w:r>
    </w:p>
    <w:p w14:paraId="1B2E2645" w14:textId="1F456B79" w:rsidR="000E591E" w:rsidRDefault="000E591E" w:rsidP="00045270">
      <w:pPr>
        <w:pStyle w:val="ListParagraph"/>
        <w:numPr>
          <w:ilvl w:val="0"/>
          <w:numId w:val="258"/>
        </w:numPr>
      </w:pPr>
      <w:r>
        <w:t>Edit the FileCleanup.ps1 to add or remove clients.  Clients are located in the app, work engine and ftp sections.</w:t>
      </w:r>
    </w:p>
    <w:p w14:paraId="48BD9881" w14:textId="7191644C" w:rsidR="000E591E" w:rsidRDefault="00313E7E" w:rsidP="00045270">
      <w:pPr>
        <w:pStyle w:val="ListParagraph"/>
        <w:numPr>
          <w:ilvl w:val="0"/>
          <w:numId w:val="258"/>
        </w:numPr>
      </w:pPr>
      <w:r>
        <w:t>To remove clients delete any lines containing the their org code such as LPSC.</w:t>
      </w:r>
    </w:p>
    <w:p w14:paraId="1EBD6C96" w14:textId="5FE95DAD" w:rsidR="000E591E" w:rsidRDefault="000E591E" w:rsidP="00045270">
      <w:pPr>
        <w:pStyle w:val="ListParagraph"/>
        <w:numPr>
          <w:ilvl w:val="0"/>
          <w:numId w:val="258"/>
        </w:numPr>
      </w:pPr>
      <w:r>
        <w:t>To add a new client copy an existing client and change the org id:</w:t>
      </w:r>
    </w:p>
    <w:p w14:paraId="43C04B5B" w14:textId="292619FB" w:rsidR="000E591E" w:rsidRPr="001655C8" w:rsidRDefault="000E591E" w:rsidP="00045270">
      <w:pPr>
        <w:pStyle w:val="ListParagraph"/>
        <w:numPr>
          <w:ilvl w:val="1"/>
          <w:numId w:val="258"/>
        </w:numPr>
        <w:rPr>
          <w:sz w:val="16"/>
          <w:szCs w:val="16"/>
        </w:rPr>
      </w:pPr>
      <w:r w:rsidRPr="001655C8">
        <w:rPr>
          <w:sz w:val="16"/>
          <w:szCs w:val="16"/>
        </w:rPr>
        <w:t>&lt;file path="F$\DATA\LSFiles\SRVLPSLOS\properties\TempView\LPSC\" mask="*.xml" age="14"/&gt;</w:t>
      </w:r>
    </w:p>
    <w:p w14:paraId="01D06E46" w14:textId="31D2B5F5" w:rsidR="000E591E" w:rsidRDefault="000E591E" w:rsidP="00045270">
      <w:pPr>
        <w:pStyle w:val="ListParagraph"/>
        <w:numPr>
          <w:ilvl w:val="0"/>
          <w:numId w:val="258"/>
        </w:numPr>
      </w:pPr>
      <w:r>
        <w:t>In this example change LPSC to the new client</w:t>
      </w:r>
    </w:p>
    <w:p w14:paraId="5680F024" w14:textId="51E70540" w:rsidR="000E591E" w:rsidRPr="000E591E" w:rsidRDefault="000E591E" w:rsidP="000E591E">
      <w:r>
        <w:tab/>
      </w:r>
    </w:p>
    <w:p w14:paraId="2325A4B6" w14:textId="59D8D2E2" w:rsidR="006C38D5" w:rsidRPr="007F67DD" w:rsidRDefault="006C38D5" w:rsidP="006C38D5">
      <w:pPr>
        <w:pStyle w:val="Heading3"/>
      </w:pPr>
      <w:r>
        <w:t>Suspend Review TaskJob</w:t>
      </w:r>
    </w:p>
    <w:p w14:paraId="6C2F77C7" w14:textId="7324BC1C" w:rsidR="0018544E" w:rsidRPr="002F7861" w:rsidRDefault="0018544E" w:rsidP="00045270">
      <w:pPr>
        <w:pStyle w:val="Step1"/>
        <w:numPr>
          <w:ilvl w:val="0"/>
          <w:numId w:val="239"/>
        </w:numPr>
        <w:rPr>
          <w:rFonts w:asciiTheme="minorHAnsi" w:eastAsiaTheme="minorHAnsi" w:hAnsiTheme="minorHAnsi" w:cstheme="minorHAnsi"/>
        </w:rPr>
      </w:pPr>
      <w:r w:rsidRPr="002F7861">
        <w:rPr>
          <w:rFonts w:asciiTheme="minorHAnsi" w:hAnsiTheme="minorHAnsi" w:cstheme="minorHAnsi"/>
        </w:rPr>
        <w:tab/>
      </w:r>
      <w:r w:rsidRPr="002F7861">
        <w:rPr>
          <w:rFonts w:asciiTheme="minorHAnsi" w:eastAsiaTheme="minorHAnsi" w:hAnsiTheme="minorHAnsi" w:cstheme="minorHAnsi"/>
        </w:rPr>
        <w:t>Import the SuspenseReviewTaskJob.xml into the Task Schedule from F:\Data\Scripts.</w:t>
      </w:r>
    </w:p>
    <w:p w14:paraId="3F3BEF6E" w14:textId="1764ACCE" w:rsidR="0018544E" w:rsidRPr="002F7861" w:rsidRDefault="0018544E" w:rsidP="00BB6154">
      <w:pPr>
        <w:pStyle w:val="Step1"/>
        <w:rPr>
          <w:rFonts w:asciiTheme="minorHAnsi" w:hAnsiTheme="minorHAnsi" w:cstheme="minorHAnsi"/>
        </w:rPr>
      </w:pPr>
      <w:r w:rsidRPr="002F7861">
        <w:rPr>
          <w:rFonts w:asciiTheme="minorHAnsi" w:hAnsiTheme="minorHAnsi" w:cstheme="minorHAnsi"/>
        </w:rPr>
        <w:t>General tab</w:t>
      </w:r>
    </w:p>
    <w:p w14:paraId="795D153E" w14:textId="07CB7C24" w:rsidR="0018544E" w:rsidRPr="002F7861" w:rsidRDefault="0018544E" w:rsidP="0018544E">
      <w:pPr>
        <w:pStyle w:val="Bullet3"/>
        <w:rPr>
          <w:rFonts w:asciiTheme="minorHAnsi" w:eastAsia="Calibri" w:hAnsiTheme="minorHAnsi" w:cstheme="minorHAnsi"/>
          <w:szCs w:val="18"/>
        </w:rPr>
      </w:pPr>
      <w:r w:rsidRPr="002F7861">
        <w:rPr>
          <w:rFonts w:asciiTheme="minorHAnsi" w:eastAsia="Calibri" w:hAnsiTheme="minorHAnsi" w:cstheme="minorHAnsi"/>
          <w:szCs w:val="18"/>
        </w:rPr>
        <w:t xml:space="preserve">Security options – Choose the option “Run </w:t>
      </w:r>
      <w:r w:rsidR="00BC6A86" w:rsidRPr="002F7861">
        <w:rPr>
          <w:rFonts w:asciiTheme="minorHAnsi" w:eastAsia="Calibri" w:hAnsiTheme="minorHAnsi" w:cstheme="minorHAnsi"/>
          <w:szCs w:val="18"/>
        </w:rPr>
        <w:t>only when user is logged on</w:t>
      </w:r>
      <w:r w:rsidRPr="002F7861">
        <w:rPr>
          <w:rFonts w:asciiTheme="minorHAnsi" w:eastAsia="Calibri" w:hAnsiTheme="minorHAnsi" w:cstheme="minorHAnsi"/>
          <w:szCs w:val="18"/>
        </w:rPr>
        <w:t>”</w:t>
      </w:r>
    </w:p>
    <w:p w14:paraId="0304D3E7" w14:textId="77777777" w:rsidR="0018544E" w:rsidRPr="002F7861" w:rsidRDefault="0018544E" w:rsidP="0018544E">
      <w:pPr>
        <w:pStyle w:val="Bullet3"/>
        <w:rPr>
          <w:rFonts w:asciiTheme="minorHAnsi" w:eastAsia="Calibri" w:hAnsiTheme="minorHAnsi" w:cstheme="minorHAnsi"/>
          <w:szCs w:val="18"/>
        </w:rPr>
      </w:pPr>
      <w:r w:rsidRPr="002F7861">
        <w:rPr>
          <w:rFonts w:asciiTheme="minorHAnsi" w:eastAsia="Calibri" w:hAnsiTheme="minorHAnsi" w:cstheme="minorHAnsi"/>
          <w:szCs w:val="18"/>
        </w:rPr>
        <w:t>Change the task to run as the service account associated with the application</w:t>
      </w:r>
    </w:p>
    <w:p w14:paraId="6B41F971" w14:textId="77777777" w:rsidR="0018544E" w:rsidRPr="002F7861" w:rsidRDefault="0018544E" w:rsidP="00BB6154">
      <w:pPr>
        <w:pStyle w:val="Step1"/>
        <w:rPr>
          <w:rFonts w:asciiTheme="minorHAnsi" w:hAnsiTheme="minorHAnsi" w:cstheme="minorHAnsi"/>
        </w:rPr>
      </w:pPr>
      <w:r w:rsidRPr="002F7861">
        <w:rPr>
          <w:rFonts w:asciiTheme="minorHAnsi" w:hAnsiTheme="minorHAnsi" w:cstheme="minorHAnsi"/>
        </w:rPr>
        <w:t>Triggers tab</w:t>
      </w:r>
    </w:p>
    <w:p w14:paraId="5D0B4A8E" w14:textId="763E2921" w:rsidR="0018544E" w:rsidRPr="002F7861" w:rsidRDefault="0018544E" w:rsidP="0018544E">
      <w:pPr>
        <w:pStyle w:val="Bullet3"/>
        <w:rPr>
          <w:rFonts w:asciiTheme="minorHAnsi" w:eastAsia="Calibri" w:hAnsiTheme="minorHAnsi" w:cstheme="minorHAnsi"/>
          <w:szCs w:val="18"/>
        </w:rPr>
      </w:pPr>
      <w:r w:rsidRPr="002F7861">
        <w:rPr>
          <w:rFonts w:asciiTheme="minorHAnsi" w:eastAsia="Calibri" w:hAnsiTheme="minorHAnsi" w:cstheme="minorHAnsi"/>
          <w:szCs w:val="18"/>
        </w:rPr>
        <w:t>Set the time 3:00 AM every day</w:t>
      </w:r>
    </w:p>
    <w:p w14:paraId="7C34F9EB" w14:textId="77777777" w:rsidR="0018544E" w:rsidRPr="002F7861" w:rsidRDefault="0018544E" w:rsidP="0018544E">
      <w:pPr>
        <w:pStyle w:val="Step1"/>
        <w:rPr>
          <w:rFonts w:asciiTheme="minorHAnsi" w:eastAsiaTheme="minorHAnsi" w:hAnsiTheme="minorHAnsi" w:cstheme="minorHAnsi"/>
        </w:rPr>
      </w:pPr>
      <w:r w:rsidRPr="002F7861">
        <w:rPr>
          <w:rFonts w:asciiTheme="minorHAnsi" w:eastAsia="Calibri" w:hAnsiTheme="minorHAnsi" w:cstheme="minorHAnsi"/>
        </w:rPr>
        <w:t>Click OK, OK, enter the password and ok, ok.</w:t>
      </w:r>
    </w:p>
    <w:p w14:paraId="1607C1B4" w14:textId="77777777" w:rsidR="006C38D5" w:rsidRPr="002F7861" w:rsidRDefault="006C38D5" w:rsidP="006C38D5">
      <w:pPr>
        <w:pStyle w:val="Step1"/>
        <w:numPr>
          <w:ilvl w:val="0"/>
          <w:numId w:val="0"/>
        </w:numPr>
        <w:rPr>
          <w:rFonts w:asciiTheme="minorHAnsi" w:eastAsia="Calibri" w:hAnsiTheme="minorHAnsi" w:cstheme="minorHAnsi"/>
        </w:rPr>
      </w:pPr>
    </w:p>
    <w:p w14:paraId="44C88C70" w14:textId="77777777" w:rsidR="003674EF" w:rsidRDefault="003674EF" w:rsidP="003674EF">
      <w:pPr>
        <w:pStyle w:val="Heading2"/>
      </w:pPr>
      <w:bookmarkStart w:id="195" w:name="_Toc400291164"/>
      <w:bookmarkStart w:id="196" w:name="_Toc443378863"/>
      <w:r w:rsidRPr="00CD1E06">
        <w:t>SSRS/SQLXML</w:t>
      </w:r>
      <w:bookmarkEnd w:id="195"/>
      <w:bookmarkEnd w:id="196"/>
    </w:p>
    <w:p w14:paraId="44C88C71" w14:textId="77777777" w:rsidR="003674EF" w:rsidRPr="00C34D3C" w:rsidRDefault="003674EF" w:rsidP="00C34D3C">
      <w:r w:rsidRPr="00C34D3C">
        <w:t>Pre</w:t>
      </w:r>
      <w:r w:rsidR="00F50EF7" w:rsidRPr="00C34D3C">
        <w:t>r</w:t>
      </w:r>
      <w:r w:rsidRPr="00C34D3C">
        <w:t>equisites</w:t>
      </w:r>
      <w:r w:rsidR="00C34D3C" w:rsidRPr="00C34D3C">
        <w:t>:</w:t>
      </w:r>
    </w:p>
    <w:p w14:paraId="44C88C72" w14:textId="77777777" w:rsidR="003674EF" w:rsidRPr="00C34D3C" w:rsidRDefault="003674EF" w:rsidP="00C34D3C">
      <w:pPr>
        <w:pStyle w:val="Bullet1"/>
      </w:pPr>
      <w:r w:rsidRPr="00C34D3C">
        <w:t>Application databases and application schema files (full build) are required to configure SQLXML and SSRS (you can install, but not configure without)</w:t>
      </w:r>
    </w:p>
    <w:p w14:paraId="44C88C73" w14:textId="77777777" w:rsidR="003674EF" w:rsidRPr="00C34D3C" w:rsidRDefault="003674EF" w:rsidP="00C34D3C">
      <w:pPr>
        <w:pStyle w:val="Bullet1"/>
      </w:pPr>
      <w:r w:rsidRPr="00C34D3C">
        <w:t>Prerequisite Service accounts:</w:t>
      </w:r>
    </w:p>
    <w:p w14:paraId="44C88C74" w14:textId="77777777" w:rsidR="003674EF" w:rsidRPr="00C34D3C" w:rsidRDefault="003674EF" w:rsidP="00BB6154">
      <w:pPr>
        <w:pStyle w:val="Step1"/>
      </w:pPr>
      <w:r w:rsidRPr="00C34D3C">
        <w:t>Domain Based service account with local administrative privileges</w:t>
      </w:r>
      <w:r w:rsidRPr="00C34D3C">
        <w:tab/>
      </w:r>
    </w:p>
    <w:p w14:paraId="44C88C75" w14:textId="4B83243B" w:rsidR="003674EF" w:rsidRPr="00C34D3C" w:rsidRDefault="003674EF" w:rsidP="00BB6154">
      <w:pPr>
        <w:pStyle w:val="Step1"/>
      </w:pPr>
      <w:r w:rsidRPr="00C34D3C">
        <w:t>SQL application account (</w:t>
      </w:r>
      <w:r w:rsidR="003E737C">
        <w:t xml:space="preserve">database client </w:t>
      </w:r>
      <w:r w:rsidRPr="00C34D3C">
        <w:t>lsapp)</w:t>
      </w:r>
    </w:p>
    <w:p w14:paraId="44C88C76" w14:textId="0111D529" w:rsidR="003674EF" w:rsidRPr="00C34D3C" w:rsidRDefault="003674EF" w:rsidP="00BB6154">
      <w:pPr>
        <w:pStyle w:val="Step1"/>
      </w:pPr>
      <w:r w:rsidRPr="00C34D3C">
        <w:t>SQL reporting account (</w:t>
      </w:r>
      <w:r w:rsidR="003E737C">
        <w:t xml:space="preserve">database client </w:t>
      </w:r>
      <w:r w:rsidRPr="00C34D3C">
        <w:t>lsreports)</w:t>
      </w:r>
    </w:p>
    <w:p w14:paraId="44C88C77" w14:textId="77777777" w:rsidR="003674EF" w:rsidRPr="00C34D3C" w:rsidRDefault="003674EF" w:rsidP="00C34D3C">
      <w:pPr>
        <w:pStyle w:val="Bullet1"/>
      </w:pPr>
      <w:r w:rsidRPr="00C34D3C">
        <w:t>ALWAYS be logged in to the servers as the application service account</w:t>
      </w:r>
    </w:p>
    <w:p w14:paraId="44C88C78" w14:textId="77777777" w:rsidR="003674EF" w:rsidRPr="006965B0" w:rsidRDefault="003674EF" w:rsidP="003674EF">
      <w:pPr>
        <w:pStyle w:val="Heading3"/>
      </w:pPr>
      <w:bookmarkStart w:id="197" w:name="_Toc377034428"/>
      <w:bookmarkStart w:id="198" w:name="_Toc379355359"/>
      <w:bookmarkStart w:id="199" w:name="_Toc400291165"/>
      <w:bookmarkStart w:id="200" w:name="_Toc366645810"/>
      <w:r w:rsidRPr="006965B0">
        <w:t>IIS Installation</w:t>
      </w:r>
      <w:bookmarkEnd w:id="197"/>
      <w:bookmarkEnd w:id="198"/>
      <w:bookmarkEnd w:id="199"/>
      <w:r w:rsidRPr="006965B0">
        <w:t xml:space="preserve"> </w:t>
      </w:r>
      <w:bookmarkEnd w:id="200"/>
    </w:p>
    <w:p w14:paraId="44C88C79" w14:textId="77777777" w:rsidR="003674EF" w:rsidRPr="00C34D3C" w:rsidRDefault="003674EF" w:rsidP="00986570">
      <w:pPr>
        <w:pStyle w:val="Step1"/>
        <w:numPr>
          <w:ilvl w:val="0"/>
          <w:numId w:val="140"/>
        </w:numPr>
      </w:pPr>
      <w:r w:rsidRPr="00C34D3C">
        <w:t xml:space="preserve">Open server manager and </w:t>
      </w:r>
      <w:r w:rsidR="00810118" w:rsidRPr="00C34D3C">
        <w:t>click</w:t>
      </w:r>
      <w:r w:rsidRPr="00C34D3C">
        <w:t xml:space="preserve"> Add Roles</w:t>
      </w:r>
    </w:p>
    <w:p w14:paraId="44C88C7A" w14:textId="77777777" w:rsidR="003674EF" w:rsidRPr="00C34D3C" w:rsidRDefault="003674EF" w:rsidP="00C34D3C">
      <w:pPr>
        <w:pStyle w:val="Step1"/>
        <w:numPr>
          <w:ilvl w:val="0"/>
          <w:numId w:val="0"/>
        </w:numPr>
        <w:ind w:left="900"/>
      </w:pPr>
      <w:r w:rsidRPr="00C34D3C">
        <w:rPr>
          <w:noProof/>
        </w:rPr>
        <w:drawing>
          <wp:inline distT="0" distB="0" distL="0" distR="0" wp14:anchorId="44C891BC" wp14:editId="44C891BD">
            <wp:extent cx="5098415" cy="3672205"/>
            <wp:effectExtent l="0" t="0" r="6985" b="444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8415" cy="3672205"/>
                    </a:xfrm>
                    <a:prstGeom prst="rect">
                      <a:avLst/>
                    </a:prstGeom>
                    <a:noFill/>
                    <a:ln>
                      <a:noFill/>
                    </a:ln>
                  </pic:spPr>
                </pic:pic>
              </a:graphicData>
            </a:graphic>
          </wp:inline>
        </w:drawing>
      </w:r>
    </w:p>
    <w:p w14:paraId="44C88C7B" w14:textId="77777777" w:rsidR="003674EF" w:rsidRPr="00C34D3C" w:rsidRDefault="00810118" w:rsidP="00C34D3C">
      <w:pPr>
        <w:pStyle w:val="Step1"/>
      </w:pPr>
      <w:r w:rsidRPr="00C34D3C">
        <w:t>Click</w:t>
      </w:r>
      <w:r w:rsidR="003674EF" w:rsidRPr="00C34D3C">
        <w:t xml:space="preserve"> Next</w:t>
      </w:r>
    </w:p>
    <w:p w14:paraId="44C88C7C" w14:textId="77777777" w:rsidR="003674EF" w:rsidRPr="00C34D3C" w:rsidRDefault="003674EF" w:rsidP="00C34D3C">
      <w:pPr>
        <w:pStyle w:val="Step1"/>
      </w:pPr>
      <w:r w:rsidRPr="00C34D3C">
        <w:t>Check</w:t>
      </w:r>
      <w:r w:rsidR="00982F89" w:rsidRPr="00C34D3C">
        <w:t xml:space="preserve"> </w:t>
      </w:r>
      <w:r w:rsidRPr="00C34D3C">
        <w:t xml:space="preserve">Web Server(IIS) and </w:t>
      </w:r>
      <w:r w:rsidR="00810118" w:rsidRPr="00C34D3C">
        <w:t>click</w:t>
      </w:r>
      <w:r w:rsidRPr="00C34D3C">
        <w:t xml:space="preserve"> Next</w:t>
      </w:r>
    </w:p>
    <w:p w14:paraId="44C88C7D" w14:textId="77777777" w:rsidR="003674EF" w:rsidRPr="00C34D3C" w:rsidRDefault="00810118" w:rsidP="00C34D3C">
      <w:pPr>
        <w:pStyle w:val="Step1"/>
      </w:pPr>
      <w:r w:rsidRPr="00C34D3C">
        <w:t>Click</w:t>
      </w:r>
      <w:r w:rsidR="003674EF" w:rsidRPr="00C34D3C">
        <w:t xml:space="preserve"> Next</w:t>
      </w:r>
    </w:p>
    <w:p w14:paraId="44C88C7E" w14:textId="77777777" w:rsidR="003674EF" w:rsidRPr="00C34D3C" w:rsidRDefault="003674EF" w:rsidP="00C34D3C">
      <w:pPr>
        <w:pStyle w:val="Step1"/>
      </w:pPr>
      <w:r w:rsidRPr="00C34D3C">
        <w:t>Check all Role services</w:t>
      </w:r>
      <w:r w:rsidR="00982F89" w:rsidRPr="00C34D3C">
        <w:t xml:space="preserve"> </w:t>
      </w:r>
      <w:r w:rsidRPr="00C34D3C">
        <w:t>AND</w:t>
      </w:r>
      <w:r w:rsidR="00982F89" w:rsidRPr="00C34D3C">
        <w:t xml:space="preserve"> </w:t>
      </w:r>
      <w:r w:rsidRPr="00C34D3C">
        <w:t>FTP Role services</w:t>
      </w:r>
      <w:r w:rsidR="00982F89" w:rsidRPr="00C34D3C">
        <w:t xml:space="preserve"> </w:t>
      </w:r>
      <w:r w:rsidRPr="00C34D3C">
        <w:t xml:space="preserve">and </w:t>
      </w:r>
      <w:r w:rsidR="00810118" w:rsidRPr="00C34D3C">
        <w:t>click</w:t>
      </w:r>
      <w:r w:rsidRPr="00C34D3C">
        <w:t xml:space="preserve"> Next</w:t>
      </w:r>
    </w:p>
    <w:p w14:paraId="44C88C7F" w14:textId="77777777" w:rsidR="003674EF" w:rsidRPr="00C34D3C" w:rsidRDefault="00810118" w:rsidP="00C34D3C">
      <w:pPr>
        <w:pStyle w:val="Step1"/>
      </w:pPr>
      <w:r w:rsidRPr="00C34D3C">
        <w:t>Click</w:t>
      </w:r>
      <w:r w:rsidR="003674EF" w:rsidRPr="00C34D3C">
        <w:t xml:space="preserve"> Install</w:t>
      </w:r>
    </w:p>
    <w:p w14:paraId="44C88C80" w14:textId="77777777" w:rsidR="003674EF" w:rsidRPr="00C34D3C" w:rsidRDefault="003674EF" w:rsidP="00C34D3C">
      <w:pPr>
        <w:pStyle w:val="Step1"/>
      </w:pPr>
      <w:r w:rsidRPr="00C34D3C">
        <w:t>After</w:t>
      </w:r>
      <w:r w:rsidR="00982F89" w:rsidRPr="00C34D3C">
        <w:t xml:space="preserve"> </w:t>
      </w:r>
      <w:r w:rsidRPr="00C34D3C">
        <w:t xml:space="preserve">“Installation succeeded” </w:t>
      </w:r>
      <w:r w:rsidR="00810118" w:rsidRPr="00C34D3C">
        <w:t>Click</w:t>
      </w:r>
      <w:r w:rsidRPr="00C34D3C">
        <w:t xml:space="preserve"> Close</w:t>
      </w:r>
    </w:p>
    <w:p w14:paraId="44C88C81" w14:textId="5DE9D7EC" w:rsidR="003674EF" w:rsidRPr="00C34D3C" w:rsidRDefault="003674EF" w:rsidP="00C34D3C">
      <w:pPr>
        <w:pStyle w:val="Step1"/>
      </w:pPr>
      <w:r w:rsidRPr="00C34D3C">
        <w:t>From IIS Manager, rename the default web site to “</w:t>
      </w:r>
      <w:r w:rsidR="00804FDB">
        <w:t>&lt;</w:t>
      </w:r>
      <w:r w:rsidRPr="00C34D3C">
        <w:t>environment</w:t>
      </w:r>
      <w:r w:rsidR="00804FDB">
        <w:t>&gt;</w:t>
      </w:r>
      <w:r w:rsidRPr="00C34D3C">
        <w:t>server” (example INT2MQ1, or PRODMQ2, etc..)</w:t>
      </w:r>
    </w:p>
    <w:p w14:paraId="44C88C82" w14:textId="6B22F4E1" w:rsidR="003674EF" w:rsidRPr="00C34D3C" w:rsidRDefault="003674EF" w:rsidP="00C34D3C">
      <w:pPr>
        <w:pStyle w:val="Step1"/>
        <w:numPr>
          <w:ilvl w:val="0"/>
          <w:numId w:val="0"/>
        </w:numPr>
        <w:ind w:left="900"/>
      </w:pPr>
    </w:p>
    <w:p w14:paraId="44C88C83" w14:textId="77777777" w:rsidR="003674EF" w:rsidRPr="006965B0" w:rsidRDefault="003674EF" w:rsidP="003674EF">
      <w:pPr>
        <w:pStyle w:val="Heading3"/>
      </w:pPr>
      <w:bookmarkStart w:id="201" w:name="_Toc366645811"/>
      <w:bookmarkStart w:id="202" w:name="_Toc377034431"/>
      <w:bookmarkStart w:id="203" w:name="_Toc379355360"/>
      <w:bookmarkStart w:id="204" w:name="_Toc400291166"/>
      <w:r w:rsidRPr="006965B0">
        <w:t>SQLXML</w:t>
      </w:r>
      <w:bookmarkEnd w:id="201"/>
      <w:bookmarkEnd w:id="202"/>
      <w:bookmarkEnd w:id="203"/>
      <w:bookmarkEnd w:id="204"/>
    </w:p>
    <w:p w14:paraId="44C88C84" w14:textId="77777777" w:rsidR="003674EF" w:rsidRPr="00C34D3C" w:rsidRDefault="003674EF" w:rsidP="00C34D3C">
      <w:r w:rsidRPr="00C34D3C">
        <w:t>Prerequisites:</w:t>
      </w:r>
      <w:r w:rsidR="00982F89" w:rsidRPr="00C34D3C">
        <w:t xml:space="preserve"> </w:t>
      </w:r>
    </w:p>
    <w:p w14:paraId="44C88C85" w14:textId="2FCB794F" w:rsidR="003674EF" w:rsidRPr="00C34D3C" w:rsidRDefault="003674EF" w:rsidP="00C34D3C">
      <w:pPr>
        <w:pStyle w:val="Bullet1"/>
      </w:pPr>
      <w:r w:rsidRPr="00C34D3C">
        <w:t>SQL user “</w:t>
      </w:r>
      <w:r w:rsidR="00D5019E">
        <w:t xml:space="preserve">database client </w:t>
      </w:r>
      <w:r w:rsidRPr="00C34D3C">
        <w:t>lsapp” must be created, and granted rights to SQL db’s prior to configuration</w:t>
      </w:r>
    </w:p>
    <w:p w14:paraId="44C88C86" w14:textId="77777777" w:rsidR="003674EF" w:rsidRDefault="003674EF" w:rsidP="00C34D3C">
      <w:pPr>
        <w:pStyle w:val="Bullet1"/>
      </w:pPr>
      <w:r w:rsidRPr="00C34D3C">
        <w:t>Schema and Template files (located in F:\Data\Codebase\SQLXML)</w:t>
      </w:r>
    </w:p>
    <w:p w14:paraId="55AC48CB" w14:textId="54C4A711" w:rsidR="00CF0029" w:rsidRPr="00C34D3C" w:rsidRDefault="00CF0029" w:rsidP="00C34D3C">
      <w:pPr>
        <w:pStyle w:val="Bullet1"/>
      </w:pPr>
      <w:r w:rsidRPr="00C34D3C">
        <w:t>ALWAYS be logged in to the servers as the application service account</w:t>
      </w:r>
    </w:p>
    <w:p w14:paraId="44C88C87" w14:textId="77777777" w:rsidR="003674EF" w:rsidRPr="006965B0" w:rsidRDefault="003674EF" w:rsidP="003674EF">
      <w:pPr>
        <w:pStyle w:val="Heading4"/>
      </w:pPr>
      <w:bookmarkStart w:id="205" w:name="_Toc366645812"/>
      <w:bookmarkStart w:id="206" w:name="_Toc377034432"/>
      <w:bookmarkStart w:id="207" w:name="_Toc379355361"/>
      <w:r w:rsidRPr="006965B0">
        <w:t>SQLXML Installation</w:t>
      </w:r>
      <w:bookmarkEnd w:id="205"/>
      <w:bookmarkEnd w:id="206"/>
      <w:bookmarkEnd w:id="207"/>
    </w:p>
    <w:p w14:paraId="44C88C88" w14:textId="77777777" w:rsidR="003674EF" w:rsidRPr="00C34D3C" w:rsidRDefault="003674EF" w:rsidP="00986570">
      <w:pPr>
        <w:pStyle w:val="Step1"/>
        <w:numPr>
          <w:ilvl w:val="0"/>
          <w:numId w:val="141"/>
        </w:numPr>
        <w:ind w:hanging="450"/>
      </w:pPr>
      <w:r w:rsidRPr="00C34D3C">
        <w:t>Execute F:\Installs\SQL-and-RPT\SQLXML\sqlxml.msi</w:t>
      </w:r>
    </w:p>
    <w:p w14:paraId="44C88C89" w14:textId="77777777" w:rsidR="003674EF" w:rsidRPr="00C34D3C" w:rsidRDefault="003674EF" w:rsidP="00C34D3C">
      <w:pPr>
        <w:pStyle w:val="Step1"/>
      </w:pPr>
      <w:r w:rsidRPr="00C34D3C">
        <w:t>Select Next to continue the installation</w:t>
      </w:r>
    </w:p>
    <w:p w14:paraId="44C88C8A" w14:textId="77777777" w:rsidR="003674EF" w:rsidRPr="00C34D3C" w:rsidRDefault="003674EF" w:rsidP="00C34D3C">
      <w:pPr>
        <w:pStyle w:val="Step1"/>
      </w:pPr>
      <w:r w:rsidRPr="00C34D3C">
        <w:t xml:space="preserve">Choose “I accept the terms in the License Agreement” then </w:t>
      </w:r>
      <w:r w:rsidR="00810118" w:rsidRPr="00C34D3C">
        <w:t>click</w:t>
      </w:r>
      <w:r w:rsidRPr="00C34D3C">
        <w:t xml:space="preserve"> Next</w:t>
      </w:r>
    </w:p>
    <w:p w14:paraId="44C88C8B" w14:textId="77777777" w:rsidR="003674EF" w:rsidRPr="00C34D3C" w:rsidRDefault="003674EF" w:rsidP="00C34D3C">
      <w:pPr>
        <w:pStyle w:val="Step1"/>
      </w:pPr>
      <w:r w:rsidRPr="00C34D3C">
        <w:t>Enter User and Organization information and Next to continue</w:t>
      </w:r>
    </w:p>
    <w:p w14:paraId="44C88C8C" w14:textId="77777777" w:rsidR="003674EF" w:rsidRPr="00CF0D16" w:rsidRDefault="003674EF" w:rsidP="00CF0D16">
      <w:pPr>
        <w:pStyle w:val="Step1"/>
      </w:pPr>
      <w:r w:rsidRPr="00CF0D16">
        <w:t>Choose setup type as Install Now</w:t>
      </w:r>
    </w:p>
    <w:p w14:paraId="44C88C8D" w14:textId="77777777" w:rsidR="003674EF" w:rsidRPr="00CF0D16" w:rsidRDefault="003674EF" w:rsidP="00CF0D16">
      <w:pPr>
        <w:pStyle w:val="Step1"/>
        <w:numPr>
          <w:ilvl w:val="0"/>
          <w:numId w:val="0"/>
        </w:numPr>
        <w:ind w:left="900"/>
      </w:pPr>
      <w:r w:rsidRPr="00CF0D16">
        <w:rPr>
          <w:noProof/>
        </w:rPr>
        <w:drawing>
          <wp:inline distT="0" distB="0" distL="0" distR="0" wp14:anchorId="44C891C0" wp14:editId="44C891C1">
            <wp:extent cx="3930169" cy="2772460"/>
            <wp:effectExtent l="0" t="0" r="0" b="889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0366" cy="2772599"/>
                    </a:xfrm>
                    <a:prstGeom prst="rect">
                      <a:avLst/>
                    </a:prstGeom>
                    <a:noFill/>
                    <a:ln>
                      <a:noFill/>
                    </a:ln>
                  </pic:spPr>
                </pic:pic>
              </a:graphicData>
            </a:graphic>
          </wp:inline>
        </w:drawing>
      </w:r>
    </w:p>
    <w:p w14:paraId="44C88C8E" w14:textId="77777777" w:rsidR="003674EF" w:rsidRPr="00CF0D16" w:rsidRDefault="003674EF" w:rsidP="00CF0D16">
      <w:pPr>
        <w:pStyle w:val="Step1"/>
      </w:pPr>
      <w:r w:rsidRPr="00CF0D16">
        <w:t>Finish to complete installation</w:t>
      </w:r>
    </w:p>
    <w:p w14:paraId="44C88C8F" w14:textId="77777777" w:rsidR="00CF0D16" w:rsidRDefault="00CF0D16">
      <w:pPr>
        <w:spacing w:after="0"/>
      </w:pPr>
      <w:r>
        <w:br w:type="page"/>
      </w:r>
    </w:p>
    <w:p w14:paraId="44C88C90" w14:textId="77777777" w:rsidR="003674EF" w:rsidRPr="00CF0D16" w:rsidRDefault="003674EF" w:rsidP="00CF0D16">
      <w:r w:rsidRPr="00CF0D16">
        <w:t>SQLXML Virtual Directory Management</w:t>
      </w:r>
    </w:p>
    <w:p w14:paraId="44C88C91" w14:textId="77777777" w:rsidR="003674EF" w:rsidRPr="00CF0D16" w:rsidRDefault="003674EF" w:rsidP="00CF0D16">
      <w:r w:rsidRPr="00CF0D16">
        <w:rPr>
          <w:noProof/>
        </w:rPr>
        <w:drawing>
          <wp:inline distT="0" distB="0" distL="0" distR="0" wp14:anchorId="44C891C2" wp14:editId="44C891C3">
            <wp:extent cx="5947410" cy="251650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7410" cy="2516505"/>
                    </a:xfrm>
                    <a:prstGeom prst="rect">
                      <a:avLst/>
                    </a:prstGeom>
                    <a:noFill/>
                    <a:ln>
                      <a:noFill/>
                    </a:ln>
                  </pic:spPr>
                </pic:pic>
              </a:graphicData>
            </a:graphic>
          </wp:inline>
        </w:drawing>
      </w:r>
    </w:p>
    <w:p w14:paraId="44C88C92" w14:textId="77777777" w:rsidR="003674EF" w:rsidRPr="006965B0" w:rsidRDefault="003674EF" w:rsidP="003674EF">
      <w:pPr>
        <w:pStyle w:val="Heading4"/>
      </w:pPr>
      <w:bookmarkStart w:id="208" w:name="_Toc366645814"/>
      <w:bookmarkStart w:id="209" w:name="_Toc377034434"/>
      <w:bookmarkStart w:id="210" w:name="_Toc379355363"/>
      <w:r w:rsidRPr="006965B0">
        <w:t>SQLXML Configuration</w:t>
      </w:r>
      <w:bookmarkEnd w:id="208"/>
      <w:bookmarkEnd w:id="209"/>
      <w:bookmarkEnd w:id="210"/>
    </w:p>
    <w:p w14:paraId="44C88C93" w14:textId="77777777" w:rsidR="003674EF" w:rsidRPr="00CF0D16" w:rsidRDefault="003674EF" w:rsidP="00CF0D16">
      <w:r w:rsidRPr="00CF0D16">
        <w:t>The following folders contain the necessary files for JSQLXML:</w:t>
      </w:r>
    </w:p>
    <w:p w14:paraId="44C88C94" w14:textId="77777777" w:rsidR="003674EF" w:rsidRPr="00CF0D16" w:rsidRDefault="003674EF" w:rsidP="00CF0D16">
      <w:pPr>
        <w:pStyle w:val="Bullet1"/>
      </w:pPr>
      <w:r w:rsidRPr="00CF0D16">
        <w:t>LOS: F:\Data\Codebase\SQLXML\CORRLOSSQLXML\Schema &amp; Template\&lt;client&gt;</w:t>
      </w:r>
    </w:p>
    <w:p w14:paraId="44C88C95" w14:textId="77777777" w:rsidR="003674EF" w:rsidRPr="00CF0D16" w:rsidRDefault="003674EF" w:rsidP="00CF0D16">
      <w:pPr>
        <w:pStyle w:val="Bullet1"/>
      </w:pPr>
      <w:r w:rsidRPr="00CF0D16">
        <w:t>Portal: F:\Data\Codebase\SQLXML\CORRCPSQLXML\Schema &amp; Template\&lt;client&gt;</w:t>
      </w:r>
    </w:p>
    <w:p w14:paraId="44C88C96" w14:textId="77777777" w:rsidR="003674EF" w:rsidRPr="00CF0D16" w:rsidRDefault="003674EF" w:rsidP="00CF0D16">
      <w:r w:rsidRPr="00CF0D16">
        <w:t>This table is to assist creating the configurations (open, search and replace &lt;ClientORG&gt; with the client identifier )</w:t>
      </w:r>
      <w:r w:rsidR="00982F89" w:rsidRPr="00CF0D16">
        <w:t xml:space="preserve"> </w:t>
      </w:r>
      <w:r w:rsidRPr="00CF0D16">
        <w:t>(ex…. STRN)</w:t>
      </w:r>
    </w:p>
    <w:bookmarkStart w:id="211" w:name="_MON_1489291526"/>
    <w:bookmarkEnd w:id="211"/>
    <w:p w14:paraId="44C88C97" w14:textId="77777777" w:rsidR="003674EF" w:rsidRPr="00CF0D16" w:rsidRDefault="00314CD7" w:rsidP="00CF0D16">
      <w:r w:rsidRPr="00CF0D16">
        <w:object w:dxaOrig="1531" w:dyaOrig="990" w14:anchorId="44C891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50.25pt" o:ole="">
            <v:imagedata r:id="rId68" o:title=""/>
          </v:shape>
          <o:OLEObject Type="Embed" ProgID="Excel.Sheet.12" ShapeID="_x0000_i1025" DrawAspect="Icon" ObjectID="_1524024417" r:id="rId69"/>
        </w:object>
      </w:r>
    </w:p>
    <w:p w14:paraId="44C88C98" w14:textId="77777777" w:rsidR="00963716" w:rsidRDefault="00963716">
      <w:pPr>
        <w:spacing w:after="0"/>
        <w:rPr>
          <w:rFonts w:eastAsiaTheme="majorEastAsia" w:cstheme="majorBidi"/>
          <w:b/>
        </w:rPr>
      </w:pPr>
      <w:r>
        <w:br w:type="page"/>
      </w:r>
    </w:p>
    <w:p w14:paraId="44C88C99" w14:textId="77777777" w:rsidR="003674EF" w:rsidRPr="006965B0" w:rsidRDefault="003674EF" w:rsidP="005E1309">
      <w:pPr>
        <w:pStyle w:val="Heading5"/>
      </w:pPr>
      <w:r w:rsidRPr="006965B0">
        <w:t>Create SQLXML Virtual Directories</w:t>
      </w:r>
    </w:p>
    <w:p w14:paraId="44C88C9A" w14:textId="77777777" w:rsidR="003674EF" w:rsidRPr="006965B0" w:rsidRDefault="003674EF" w:rsidP="005E1309">
      <w:r w:rsidRPr="006965B0">
        <w:t>Start -&gt; Programs -&gt; SQLXML 3.0 - &gt; Configure IIS Support</w:t>
      </w:r>
    </w:p>
    <w:p w14:paraId="44C88C9B" w14:textId="77777777" w:rsidR="003674EF" w:rsidRPr="006965B0" w:rsidRDefault="003674EF" w:rsidP="005E1309">
      <w:pPr>
        <w:pStyle w:val="Step1"/>
        <w:numPr>
          <w:ilvl w:val="0"/>
          <w:numId w:val="0"/>
        </w:numPr>
        <w:ind w:left="900"/>
      </w:pPr>
      <w:r w:rsidRPr="006965B0">
        <w:rPr>
          <w:noProof/>
        </w:rPr>
        <w:drawing>
          <wp:inline distT="0" distB="0" distL="0" distR="0" wp14:anchorId="44C891C5" wp14:editId="44C891C6">
            <wp:extent cx="2201875" cy="2459513"/>
            <wp:effectExtent l="0" t="0" r="825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2483" cy="2460192"/>
                    </a:xfrm>
                    <a:prstGeom prst="rect">
                      <a:avLst/>
                    </a:prstGeom>
                    <a:noFill/>
                    <a:ln>
                      <a:noFill/>
                    </a:ln>
                  </pic:spPr>
                </pic:pic>
              </a:graphicData>
            </a:graphic>
          </wp:inline>
        </w:drawing>
      </w:r>
    </w:p>
    <w:p w14:paraId="44C88C9C" w14:textId="77777777" w:rsidR="003674EF" w:rsidRPr="006965B0" w:rsidRDefault="003674EF" w:rsidP="005E1309">
      <w:pPr>
        <w:pStyle w:val="Heading5"/>
      </w:pPr>
      <w:bookmarkStart w:id="212" w:name="_Toc366645815"/>
      <w:bookmarkStart w:id="213" w:name="_Toc377034435"/>
      <w:bookmarkStart w:id="214" w:name="_Toc379355364"/>
      <w:r w:rsidRPr="006965B0">
        <w:t xml:space="preserve">Create virtual directory for </w:t>
      </w:r>
      <w:r>
        <w:t>Client Instance Name</w:t>
      </w:r>
      <w:r w:rsidRPr="006965B0">
        <w:t>:</w:t>
      </w:r>
    </w:p>
    <w:p w14:paraId="44C88C9D" w14:textId="77777777" w:rsidR="003674EF" w:rsidRPr="00963716" w:rsidRDefault="003674EF" w:rsidP="00986570">
      <w:pPr>
        <w:pStyle w:val="Step1"/>
        <w:numPr>
          <w:ilvl w:val="0"/>
          <w:numId w:val="142"/>
        </w:numPr>
        <w:ind w:hanging="450"/>
      </w:pPr>
      <w:r w:rsidRPr="00963716">
        <w:t xml:space="preserve">Right </w:t>
      </w:r>
      <w:r w:rsidR="00810118" w:rsidRPr="00963716">
        <w:t>click</w:t>
      </w:r>
      <w:r w:rsidRPr="00963716">
        <w:t xml:space="preserve"> web site and New Virtual Directory(New</w:t>
      </w:r>
      <w:r w:rsidRPr="00963716">
        <w:sym w:font="Wingdings" w:char="F0E0"/>
      </w:r>
      <w:r w:rsidRPr="00963716">
        <w:t>Virtual Directory) for new client:</w:t>
      </w:r>
    </w:p>
    <w:p w14:paraId="44C88C9E" w14:textId="77777777" w:rsidR="003674EF" w:rsidRPr="00963716" w:rsidRDefault="003674EF" w:rsidP="00963716">
      <w:pPr>
        <w:pStyle w:val="Step1"/>
      </w:pPr>
      <w:r w:rsidRPr="00963716">
        <w:t>Give the virtual directory name as &lt;client&gt;LSSCHEMA</w:t>
      </w:r>
    </w:p>
    <w:p w14:paraId="44C88C9F" w14:textId="77777777" w:rsidR="003674EF" w:rsidRPr="00963716" w:rsidRDefault="00810118" w:rsidP="00963716">
      <w:pPr>
        <w:pStyle w:val="Step1"/>
      </w:pPr>
      <w:r w:rsidRPr="00963716">
        <w:t>Click</w:t>
      </w:r>
      <w:r w:rsidR="003674EF" w:rsidRPr="00963716">
        <w:t xml:space="preserve"> Browse button to location the path of the schema &amp; template (F:\Data\Codebase\SQLXML\CORRLOSSQLXML\Schema &amp; Template\&lt;client&gt;\LP &amp; DU)</w:t>
      </w:r>
    </w:p>
    <w:p w14:paraId="44C88CA0" w14:textId="77777777" w:rsidR="003674EF" w:rsidRPr="00963716" w:rsidRDefault="003674EF" w:rsidP="00BB6154">
      <w:pPr>
        <w:pStyle w:val="Step1"/>
      </w:pPr>
      <w:r w:rsidRPr="00963716">
        <w:t>Security Tab:</w:t>
      </w:r>
    </w:p>
    <w:p w14:paraId="44C88CA1" w14:textId="2B101394" w:rsidR="003674EF" w:rsidRPr="00963716" w:rsidRDefault="006F4337" w:rsidP="00963716">
      <w:pPr>
        <w:pStyle w:val="Bullet3"/>
      </w:pPr>
      <w:r>
        <w:t>User Name: username for targeted database</w:t>
      </w:r>
    </w:p>
    <w:p w14:paraId="44C88CA2" w14:textId="7168356A" w:rsidR="003674EF" w:rsidRPr="00963716" w:rsidRDefault="003674EF" w:rsidP="00963716">
      <w:pPr>
        <w:pStyle w:val="Bullet3"/>
      </w:pPr>
      <w:r w:rsidRPr="00963716">
        <w:t xml:space="preserve">Password: password for </w:t>
      </w:r>
      <w:r w:rsidR="006F4337">
        <w:t>the above username</w:t>
      </w:r>
    </w:p>
    <w:p w14:paraId="44C88CA3" w14:textId="77777777" w:rsidR="003674EF" w:rsidRPr="00963716" w:rsidRDefault="003674EF" w:rsidP="00BB6154">
      <w:pPr>
        <w:pStyle w:val="Step1"/>
      </w:pPr>
      <w:r w:rsidRPr="00963716">
        <w:t>Data Source Tab:</w:t>
      </w:r>
    </w:p>
    <w:p w14:paraId="44C88CA4" w14:textId="77777777" w:rsidR="003674EF" w:rsidRPr="00963716" w:rsidRDefault="003674EF" w:rsidP="00963716">
      <w:pPr>
        <w:pStyle w:val="Bullet3"/>
      </w:pPr>
      <w:r w:rsidRPr="00963716">
        <w:t>Select server name – ex: VMLSQA2SQL01\VMLSQA2SQL01</w:t>
      </w:r>
    </w:p>
    <w:p w14:paraId="44C88CA5" w14:textId="77777777" w:rsidR="003674EF" w:rsidRPr="00963716" w:rsidRDefault="003674EF" w:rsidP="00963716">
      <w:pPr>
        <w:pStyle w:val="Bullet3"/>
      </w:pPr>
      <w:r w:rsidRPr="00963716">
        <w:t>Deselect Use default database for current login and from the pull down select &lt;client&gt;_Corrlos</w:t>
      </w:r>
    </w:p>
    <w:p w14:paraId="44C88CA6" w14:textId="77777777" w:rsidR="003674EF" w:rsidRPr="00963716" w:rsidRDefault="003674EF" w:rsidP="00BB6154">
      <w:pPr>
        <w:pStyle w:val="Step1"/>
      </w:pPr>
      <w:r w:rsidRPr="00963716">
        <w:t>Settings Tab:</w:t>
      </w:r>
    </w:p>
    <w:p w14:paraId="44C88CA7" w14:textId="5394A382" w:rsidR="003674EF" w:rsidRPr="00963716" w:rsidRDefault="00E179BC" w:rsidP="00963716">
      <w:pPr>
        <w:pStyle w:val="Step1"/>
        <w:numPr>
          <w:ilvl w:val="0"/>
          <w:numId w:val="0"/>
        </w:numPr>
        <w:ind w:left="900"/>
      </w:pPr>
      <w:r>
        <w:rPr>
          <w:noProof/>
        </w:rPr>
        <mc:AlternateContent>
          <mc:Choice Requires="wps">
            <w:drawing>
              <wp:anchor distT="0" distB="0" distL="114300" distR="114300" simplePos="0" relativeHeight="251653632" behindDoc="0" locked="0" layoutInCell="1" allowOverlap="1" wp14:anchorId="085192D0" wp14:editId="53B813CE">
                <wp:simplePos x="0" y="0"/>
                <wp:positionH relativeFrom="column">
                  <wp:posOffset>572161</wp:posOffset>
                </wp:positionH>
                <wp:positionV relativeFrom="paragraph">
                  <wp:posOffset>13214</wp:posOffset>
                </wp:positionV>
                <wp:extent cx="200851" cy="110996"/>
                <wp:effectExtent l="0" t="0" r="27940" b="22860"/>
                <wp:wrapNone/>
                <wp:docPr id="126" name="Rectangle 126"/>
                <wp:cNvGraphicFramePr/>
                <a:graphic xmlns:a="http://schemas.openxmlformats.org/drawingml/2006/main">
                  <a:graphicData uri="http://schemas.microsoft.com/office/word/2010/wordprocessingShape">
                    <wps:wsp>
                      <wps:cNvSpPr/>
                      <wps:spPr>
                        <a:xfrm>
                          <a:off x="0" y="0"/>
                          <a:ext cx="200851" cy="11099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7E8A18" id="Rectangle 126" o:spid="_x0000_s1026" style="position:absolute;margin-left:45.05pt;margin-top:1.05pt;width:15.8pt;height:8.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" fillcolor="black [3200]" strokecolor="black [1600]" strokeweight="2pt"/>
            </w:pict>
          </mc:Fallback>
        </mc:AlternateContent>
      </w:r>
      <w:r w:rsidR="003674EF" w:rsidRPr="00963716">
        <w:rPr>
          <w:noProof/>
        </w:rPr>
        <w:drawing>
          <wp:inline distT="0" distB="0" distL="0" distR="0" wp14:anchorId="44C891C7" wp14:editId="44C891C8">
            <wp:extent cx="3240634" cy="4091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0539" cy="4090950"/>
                    </a:xfrm>
                    <a:prstGeom prst="rect">
                      <a:avLst/>
                    </a:prstGeom>
                    <a:noFill/>
                    <a:ln>
                      <a:noFill/>
                    </a:ln>
                  </pic:spPr>
                </pic:pic>
              </a:graphicData>
            </a:graphic>
          </wp:inline>
        </w:drawing>
      </w:r>
    </w:p>
    <w:p w14:paraId="44C88CA8" w14:textId="77777777" w:rsidR="003674EF" w:rsidRPr="00963716" w:rsidRDefault="003674EF" w:rsidP="00BB6154">
      <w:pPr>
        <w:pStyle w:val="Step1"/>
      </w:pPr>
      <w:r w:rsidRPr="00963716">
        <w:t>Virtaul Names Tab – Creation of schema:</w:t>
      </w:r>
    </w:p>
    <w:p w14:paraId="44C88CA9" w14:textId="77777777" w:rsidR="003674EF" w:rsidRPr="00963716" w:rsidRDefault="003674EF" w:rsidP="00963716">
      <w:pPr>
        <w:pStyle w:val="Bullet3"/>
      </w:pPr>
      <w:r w:rsidRPr="00963716">
        <w:t>Name given as “schema”</w:t>
      </w:r>
    </w:p>
    <w:p w14:paraId="44C88CAA" w14:textId="77777777" w:rsidR="003674EF" w:rsidRPr="00963716" w:rsidRDefault="003674EF" w:rsidP="00963716">
      <w:pPr>
        <w:pStyle w:val="Bullet3"/>
      </w:pPr>
      <w:r w:rsidRPr="00963716">
        <w:t>Type selected as “schema”</w:t>
      </w:r>
    </w:p>
    <w:p w14:paraId="44C88CAB" w14:textId="77777777" w:rsidR="003674EF" w:rsidRPr="00963716" w:rsidRDefault="003674EF" w:rsidP="00963716">
      <w:pPr>
        <w:pStyle w:val="Bullet3"/>
      </w:pPr>
      <w:r w:rsidRPr="00963716">
        <w:t>Path: F:\Data\codebase\SQLXML\CORRLOSSQLXML\Schema &amp; Template\&lt;client&gt;\LP &amp; DU\Schema</w:t>
      </w:r>
    </w:p>
    <w:p w14:paraId="44C88CAC" w14:textId="77777777" w:rsidR="003674EF" w:rsidRPr="00963716" w:rsidRDefault="00810118" w:rsidP="00963716">
      <w:pPr>
        <w:pStyle w:val="Step1"/>
      </w:pPr>
      <w:r w:rsidRPr="00963716">
        <w:t>Click</w:t>
      </w:r>
      <w:r w:rsidR="003674EF" w:rsidRPr="00963716">
        <w:t xml:space="preserve"> Save</w:t>
      </w:r>
    </w:p>
    <w:p w14:paraId="44C88CAD" w14:textId="77777777" w:rsidR="003674EF" w:rsidRPr="00963716" w:rsidRDefault="003674EF" w:rsidP="00BB6154">
      <w:pPr>
        <w:pStyle w:val="Step1"/>
      </w:pPr>
      <w:r w:rsidRPr="00963716">
        <w:t>Virtaul Names Tab – Creation of template:</w:t>
      </w:r>
    </w:p>
    <w:p w14:paraId="44C88CAE" w14:textId="77777777" w:rsidR="003674EF" w:rsidRPr="00963716" w:rsidRDefault="003674EF" w:rsidP="00963716">
      <w:pPr>
        <w:pStyle w:val="Bullet3"/>
      </w:pPr>
      <w:r w:rsidRPr="00963716">
        <w:t>Name given as “template”</w:t>
      </w:r>
    </w:p>
    <w:p w14:paraId="44C88CAF" w14:textId="77777777" w:rsidR="003674EF" w:rsidRPr="00963716" w:rsidRDefault="003674EF" w:rsidP="00963716">
      <w:pPr>
        <w:pStyle w:val="Bullet3"/>
      </w:pPr>
      <w:r w:rsidRPr="00963716">
        <w:t>Type selected as “template”</w:t>
      </w:r>
    </w:p>
    <w:p w14:paraId="44C88CB0" w14:textId="77777777" w:rsidR="003674EF" w:rsidRPr="00963716" w:rsidRDefault="003674EF" w:rsidP="00963716">
      <w:pPr>
        <w:pStyle w:val="Bullet3"/>
      </w:pPr>
      <w:r w:rsidRPr="00963716">
        <w:t>Path: F:\Data\codebase\SQLXML\CORRLOSSQLXML\Schema &amp; Template\&lt;client&gt;\LP &amp; DU\Template</w:t>
      </w:r>
    </w:p>
    <w:p w14:paraId="44C88CB1" w14:textId="77777777" w:rsidR="003674EF" w:rsidRPr="00963716" w:rsidRDefault="00810118" w:rsidP="00963716">
      <w:pPr>
        <w:pStyle w:val="Step1"/>
      </w:pPr>
      <w:r w:rsidRPr="00963716">
        <w:t>Click</w:t>
      </w:r>
      <w:r w:rsidR="003674EF" w:rsidRPr="00963716">
        <w:t xml:space="preserve"> Save and OK</w:t>
      </w:r>
    </w:p>
    <w:p w14:paraId="44C88CB2" w14:textId="77777777" w:rsidR="003674EF" w:rsidRPr="00963716" w:rsidRDefault="003674EF" w:rsidP="00963716">
      <w:pPr>
        <w:pStyle w:val="Step1"/>
      </w:pPr>
      <w:r w:rsidRPr="00963716">
        <w:t xml:space="preserve">Right </w:t>
      </w:r>
      <w:r w:rsidR="00810118" w:rsidRPr="00963716">
        <w:t>click</w:t>
      </w:r>
      <w:r w:rsidRPr="00963716">
        <w:t xml:space="preserve"> Default web site and New Virtual Directory(New</w:t>
      </w:r>
      <w:r w:rsidRPr="00963716">
        <w:sym w:font="Wingdings" w:char="F0E0"/>
      </w:r>
      <w:r w:rsidRPr="00963716">
        <w:t>Virtual Directory) for new client:</w:t>
      </w:r>
    </w:p>
    <w:p w14:paraId="44C88CB3" w14:textId="77777777" w:rsidR="003674EF" w:rsidRPr="00963716" w:rsidRDefault="003674EF" w:rsidP="00963716">
      <w:pPr>
        <w:pStyle w:val="Step1"/>
      </w:pPr>
      <w:r w:rsidRPr="00963716">
        <w:t>Give the virtual directory name as &lt;client&gt;LSXMLSCHEMA</w:t>
      </w:r>
    </w:p>
    <w:p w14:paraId="44C88CB4" w14:textId="77777777" w:rsidR="003674EF" w:rsidRPr="00963716" w:rsidRDefault="00810118" w:rsidP="00963716">
      <w:pPr>
        <w:pStyle w:val="Step1"/>
      </w:pPr>
      <w:r w:rsidRPr="00963716">
        <w:t>Click</w:t>
      </w:r>
      <w:r w:rsidR="003674EF" w:rsidRPr="00963716">
        <w:t xml:space="preserve"> Browse button to location the path of the schema &amp; template (F:\Data\Codebase\SQLXML\CORRLOSSQLXML\Schema &amp; Template\&lt;client&gt;\LSXMLSchema)</w:t>
      </w:r>
    </w:p>
    <w:p w14:paraId="44C88CB5" w14:textId="77777777" w:rsidR="003674EF" w:rsidRPr="00963716" w:rsidRDefault="003674EF" w:rsidP="00BB6154">
      <w:pPr>
        <w:pStyle w:val="Step1"/>
      </w:pPr>
      <w:r w:rsidRPr="00963716">
        <w:t>Security Tab:</w:t>
      </w:r>
    </w:p>
    <w:p w14:paraId="203F97D1" w14:textId="77777777" w:rsidR="006F4337" w:rsidRPr="00963716" w:rsidRDefault="006F4337" w:rsidP="00045270">
      <w:pPr>
        <w:pStyle w:val="Bullet2"/>
        <w:numPr>
          <w:ilvl w:val="1"/>
          <w:numId w:val="237"/>
        </w:numPr>
      </w:pPr>
      <w:r>
        <w:t>User Name: username for targeted database</w:t>
      </w:r>
    </w:p>
    <w:p w14:paraId="42B00005" w14:textId="3AABF1CE" w:rsidR="006F4337" w:rsidRPr="00963716" w:rsidRDefault="006F4337" w:rsidP="00045270">
      <w:pPr>
        <w:pStyle w:val="Bullet2"/>
        <w:numPr>
          <w:ilvl w:val="1"/>
          <w:numId w:val="237"/>
        </w:numPr>
      </w:pPr>
      <w:r w:rsidRPr="00963716">
        <w:t xml:space="preserve">Password: password for </w:t>
      </w:r>
      <w:r>
        <w:t>the above username</w:t>
      </w:r>
    </w:p>
    <w:p w14:paraId="44C88CB8" w14:textId="77777777" w:rsidR="003674EF" w:rsidRPr="00963716" w:rsidRDefault="003674EF" w:rsidP="00BB6154">
      <w:pPr>
        <w:pStyle w:val="Step1"/>
      </w:pPr>
      <w:r w:rsidRPr="00963716">
        <w:t>Data Source Tab:</w:t>
      </w:r>
    </w:p>
    <w:p w14:paraId="44C88CB9" w14:textId="77777777" w:rsidR="003674EF" w:rsidRPr="00963716" w:rsidRDefault="003674EF" w:rsidP="00963716">
      <w:pPr>
        <w:pStyle w:val="Bullet3"/>
      </w:pPr>
      <w:r w:rsidRPr="00963716">
        <w:t>Select server name – ex: VMLSQA2SQL01\VMLSQA2SQL01</w:t>
      </w:r>
    </w:p>
    <w:p w14:paraId="44C88CBA" w14:textId="77777777" w:rsidR="003674EF" w:rsidRPr="00963716" w:rsidRDefault="003674EF" w:rsidP="00963716">
      <w:pPr>
        <w:pStyle w:val="Bullet3"/>
      </w:pPr>
      <w:r w:rsidRPr="00963716">
        <w:t>Deselect Use default database for current login and from the pull down select &lt;client&gt;_Corrlos</w:t>
      </w:r>
    </w:p>
    <w:p w14:paraId="44C88CBB" w14:textId="77777777" w:rsidR="003674EF" w:rsidRPr="00963716" w:rsidRDefault="003674EF" w:rsidP="00BB6154">
      <w:pPr>
        <w:pStyle w:val="Step1"/>
      </w:pPr>
      <w:r w:rsidRPr="00963716">
        <w:t>Settings Tab:</w:t>
      </w:r>
    </w:p>
    <w:p w14:paraId="44C88CBC" w14:textId="77777777" w:rsidR="003674EF" w:rsidRPr="00963716" w:rsidRDefault="003674EF" w:rsidP="00963716">
      <w:pPr>
        <w:pStyle w:val="Step1"/>
        <w:numPr>
          <w:ilvl w:val="0"/>
          <w:numId w:val="0"/>
        </w:numPr>
        <w:ind w:left="900"/>
      </w:pPr>
      <w:r w:rsidRPr="00963716">
        <w:rPr>
          <w:noProof/>
        </w:rPr>
        <w:drawing>
          <wp:inline distT="0" distB="0" distL="0" distR="0" wp14:anchorId="44C891C9" wp14:editId="44C891CA">
            <wp:extent cx="4125595" cy="520827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25595" cy="5208270"/>
                    </a:xfrm>
                    <a:prstGeom prst="rect">
                      <a:avLst/>
                    </a:prstGeom>
                    <a:noFill/>
                    <a:ln>
                      <a:noFill/>
                    </a:ln>
                  </pic:spPr>
                </pic:pic>
              </a:graphicData>
            </a:graphic>
          </wp:inline>
        </w:drawing>
      </w:r>
    </w:p>
    <w:p w14:paraId="44C88CBD" w14:textId="77777777" w:rsidR="003674EF" w:rsidRPr="00963716" w:rsidRDefault="003674EF" w:rsidP="00BB6154">
      <w:pPr>
        <w:pStyle w:val="Step1"/>
      </w:pPr>
      <w:r w:rsidRPr="00963716">
        <w:t>Virtaul Names Tab – Creation of schema:</w:t>
      </w:r>
    </w:p>
    <w:p w14:paraId="44C88CBE" w14:textId="77777777" w:rsidR="003674EF" w:rsidRPr="00963716" w:rsidRDefault="003674EF" w:rsidP="00963716">
      <w:pPr>
        <w:pStyle w:val="Bullet3"/>
      </w:pPr>
      <w:r w:rsidRPr="00963716">
        <w:t>Name given as “schema”</w:t>
      </w:r>
    </w:p>
    <w:p w14:paraId="44C88CBF" w14:textId="77777777" w:rsidR="003674EF" w:rsidRPr="00963716" w:rsidRDefault="003674EF" w:rsidP="00963716">
      <w:pPr>
        <w:pStyle w:val="Bullet3"/>
      </w:pPr>
      <w:r w:rsidRPr="00963716">
        <w:t>Type selected as “schema”</w:t>
      </w:r>
    </w:p>
    <w:p w14:paraId="44C88CC0" w14:textId="77777777" w:rsidR="003674EF" w:rsidRPr="00963716" w:rsidRDefault="003674EF" w:rsidP="00963716">
      <w:pPr>
        <w:pStyle w:val="Bullet3"/>
      </w:pPr>
      <w:r w:rsidRPr="00963716">
        <w:t>Path: F:\Data\Codebase\SQLXML\CORRLOSSQLXML\Schema &amp; Template\&lt;client&gt;\LSXMLSchema\schema</w:t>
      </w:r>
    </w:p>
    <w:p w14:paraId="44C88CC1" w14:textId="77777777" w:rsidR="003674EF" w:rsidRPr="00963716" w:rsidRDefault="00810118" w:rsidP="00963716">
      <w:pPr>
        <w:pStyle w:val="Step1"/>
      </w:pPr>
      <w:r w:rsidRPr="00963716">
        <w:t>Click</w:t>
      </w:r>
      <w:r w:rsidR="003674EF" w:rsidRPr="00963716">
        <w:t xml:space="preserve"> Save</w:t>
      </w:r>
    </w:p>
    <w:p w14:paraId="44C88CC2" w14:textId="77777777" w:rsidR="003674EF" w:rsidRPr="00963716" w:rsidRDefault="003674EF" w:rsidP="00BB6154">
      <w:pPr>
        <w:pStyle w:val="Step1"/>
      </w:pPr>
      <w:r w:rsidRPr="00963716">
        <w:t>Virtaul Names Tab – Creation of template:</w:t>
      </w:r>
    </w:p>
    <w:p w14:paraId="44C88CC3" w14:textId="77777777" w:rsidR="003674EF" w:rsidRPr="00963716" w:rsidRDefault="003674EF" w:rsidP="00963716">
      <w:pPr>
        <w:pStyle w:val="Bullet3"/>
      </w:pPr>
      <w:r w:rsidRPr="00963716">
        <w:t>Name given as “template”</w:t>
      </w:r>
    </w:p>
    <w:p w14:paraId="44C88CC4" w14:textId="77777777" w:rsidR="003674EF" w:rsidRPr="00963716" w:rsidRDefault="003674EF" w:rsidP="00963716">
      <w:pPr>
        <w:pStyle w:val="Bullet3"/>
      </w:pPr>
      <w:r w:rsidRPr="00963716">
        <w:t>Type selected as “template”</w:t>
      </w:r>
    </w:p>
    <w:p w14:paraId="44C88CC5" w14:textId="77777777" w:rsidR="003674EF" w:rsidRPr="00963716" w:rsidRDefault="003674EF" w:rsidP="00963716">
      <w:pPr>
        <w:pStyle w:val="Bullet3"/>
      </w:pPr>
      <w:r w:rsidRPr="00963716">
        <w:t>Path: F:\Data\Codebase\SQLXML\CORRLOSSQLXML\Schema &amp; Template\&lt;client&gt;\LSXMLSchema\template</w:t>
      </w:r>
    </w:p>
    <w:p w14:paraId="44C88CC6" w14:textId="77777777" w:rsidR="003674EF" w:rsidRPr="00963716" w:rsidRDefault="00810118" w:rsidP="00963716">
      <w:pPr>
        <w:pStyle w:val="Step1"/>
      </w:pPr>
      <w:r w:rsidRPr="00963716">
        <w:t>Click</w:t>
      </w:r>
      <w:r w:rsidR="003674EF" w:rsidRPr="00963716">
        <w:t xml:space="preserve"> Save and OK</w:t>
      </w:r>
    </w:p>
    <w:p w14:paraId="44C88CC7" w14:textId="77777777" w:rsidR="003674EF" w:rsidRPr="00963716" w:rsidRDefault="003674EF" w:rsidP="00963716">
      <w:pPr>
        <w:pStyle w:val="Step1"/>
      </w:pPr>
      <w:r w:rsidRPr="00963716">
        <w:t xml:space="preserve">Right </w:t>
      </w:r>
      <w:r w:rsidR="00810118" w:rsidRPr="00963716">
        <w:t>click</w:t>
      </w:r>
      <w:r w:rsidRPr="00963716">
        <w:t xml:space="preserve"> Default web site and New Virtual Directory(New</w:t>
      </w:r>
      <w:r w:rsidRPr="00963716">
        <w:sym w:font="Wingdings" w:char="F0E0"/>
      </w:r>
      <w:r w:rsidRPr="00963716">
        <w:t>Virtual Directory) for new client:</w:t>
      </w:r>
    </w:p>
    <w:p w14:paraId="44C88CC8" w14:textId="77777777" w:rsidR="003674EF" w:rsidRPr="00963716" w:rsidRDefault="003674EF" w:rsidP="00963716">
      <w:pPr>
        <w:pStyle w:val="Step1"/>
      </w:pPr>
      <w:r w:rsidRPr="00963716">
        <w:t>Give the virtual directory name as &lt;client&gt;CPSCHEMA</w:t>
      </w:r>
    </w:p>
    <w:p w14:paraId="44C88CC9" w14:textId="77777777" w:rsidR="003674EF" w:rsidRPr="00963716" w:rsidRDefault="00810118" w:rsidP="00963716">
      <w:pPr>
        <w:pStyle w:val="Step1"/>
      </w:pPr>
      <w:r w:rsidRPr="00963716">
        <w:t>Click</w:t>
      </w:r>
      <w:r w:rsidR="003674EF" w:rsidRPr="00963716">
        <w:t xml:space="preserve"> Browse button to location the path of the schema &amp; template (F:\data\Codebase\SQLXML\CORRCPSQLXML\Schema&amp;Template\&lt;client&gt;)</w:t>
      </w:r>
    </w:p>
    <w:p w14:paraId="44C88CCA" w14:textId="77777777" w:rsidR="003674EF" w:rsidRPr="00963716" w:rsidRDefault="003674EF" w:rsidP="00BB6154">
      <w:pPr>
        <w:pStyle w:val="Step1"/>
      </w:pPr>
      <w:r w:rsidRPr="00963716">
        <w:t>Security Tab:</w:t>
      </w:r>
    </w:p>
    <w:p w14:paraId="4CD163AD" w14:textId="77777777" w:rsidR="006F4337" w:rsidRPr="00963716" w:rsidRDefault="006F4337" w:rsidP="00045270">
      <w:pPr>
        <w:pStyle w:val="Bullet2"/>
        <w:numPr>
          <w:ilvl w:val="1"/>
          <w:numId w:val="238"/>
        </w:numPr>
      </w:pPr>
      <w:r>
        <w:t>User Name: username for targeted database</w:t>
      </w:r>
    </w:p>
    <w:p w14:paraId="17E9CBED" w14:textId="77777777" w:rsidR="006F4337" w:rsidRPr="00963716" w:rsidRDefault="006F4337" w:rsidP="00045270">
      <w:pPr>
        <w:pStyle w:val="Bullet2"/>
        <w:numPr>
          <w:ilvl w:val="1"/>
          <w:numId w:val="238"/>
        </w:numPr>
      </w:pPr>
      <w:r w:rsidRPr="00963716">
        <w:t xml:space="preserve">Password: password for </w:t>
      </w:r>
      <w:r>
        <w:t>the above username</w:t>
      </w:r>
    </w:p>
    <w:p w14:paraId="44C88CCD" w14:textId="77777777" w:rsidR="003674EF" w:rsidRPr="00963716" w:rsidRDefault="003674EF" w:rsidP="00BB6154">
      <w:pPr>
        <w:pStyle w:val="Step1"/>
      </w:pPr>
      <w:r w:rsidRPr="00963716">
        <w:t>Data Source Tab:</w:t>
      </w:r>
    </w:p>
    <w:p w14:paraId="44C88CCE" w14:textId="77777777" w:rsidR="003674EF" w:rsidRPr="00963716" w:rsidRDefault="003674EF" w:rsidP="00963716">
      <w:pPr>
        <w:pStyle w:val="Bullet3"/>
      </w:pPr>
      <w:r w:rsidRPr="00963716">
        <w:t>Select server name – ex: VMLSQA2SQL01\VMLSQA2SQL01</w:t>
      </w:r>
    </w:p>
    <w:p w14:paraId="44C88CCF" w14:textId="77777777" w:rsidR="003674EF" w:rsidRPr="00963716" w:rsidRDefault="003674EF" w:rsidP="00963716">
      <w:pPr>
        <w:pStyle w:val="Bullet3"/>
      </w:pPr>
      <w:r w:rsidRPr="00963716">
        <w:t>Deselect Use default database for current login and from the pull down select &lt;client&gt;_CORRPortal</w:t>
      </w:r>
    </w:p>
    <w:p w14:paraId="44C88CD0" w14:textId="77777777" w:rsidR="003674EF" w:rsidRPr="00963716" w:rsidRDefault="003674EF" w:rsidP="00BB6154">
      <w:pPr>
        <w:pStyle w:val="Step1"/>
      </w:pPr>
      <w:r w:rsidRPr="00963716">
        <w:t>Settings Tab:</w:t>
      </w:r>
    </w:p>
    <w:p w14:paraId="44C88CD1" w14:textId="77777777" w:rsidR="003674EF" w:rsidRPr="00963716" w:rsidRDefault="003674EF" w:rsidP="00963716">
      <w:pPr>
        <w:pStyle w:val="Step1"/>
        <w:numPr>
          <w:ilvl w:val="0"/>
          <w:numId w:val="0"/>
        </w:numPr>
        <w:ind w:left="900"/>
      </w:pPr>
      <w:r w:rsidRPr="00963716">
        <w:rPr>
          <w:noProof/>
        </w:rPr>
        <w:drawing>
          <wp:inline distT="0" distB="0" distL="0" distR="0" wp14:anchorId="44C891CB" wp14:editId="44C891CC">
            <wp:extent cx="4125595" cy="520827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25595" cy="5208270"/>
                    </a:xfrm>
                    <a:prstGeom prst="rect">
                      <a:avLst/>
                    </a:prstGeom>
                    <a:noFill/>
                    <a:ln>
                      <a:noFill/>
                    </a:ln>
                  </pic:spPr>
                </pic:pic>
              </a:graphicData>
            </a:graphic>
          </wp:inline>
        </w:drawing>
      </w:r>
    </w:p>
    <w:p w14:paraId="44C88CD2" w14:textId="77777777" w:rsidR="003674EF" w:rsidRPr="00963716" w:rsidRDefault="003674EF" w:rsidP="00BB6154">
      <w:pPr>
        <w:pStyle w:val="Step1"/>
      </w:pPr>
      <w:r w:rsidRPr="00963716">
        <w:t>Virtaul Names Tab – Creation of schema:</w:t>
      </w:r>
    </w:p>
    <w:p w14:paraId="44C88CD3" w14:textId="77777777" w:rsidR="003674EF" w:rsidRPr="00963716" w:rsidRDefault="003674EF" w:rsidP="00963716">
      <w:pPr>
        <w:pStyle w:val="Bullet3"/>
      </w:pPr>
      <w:r w:rsidRPr="00963716">
        <w:t>Name given as “schema”</w:t>
      </w:r>
    </w:p>
    <w:p w14:paraId="44C88CD4" w14:textId="77777777" w:rsidR="003674EF" w:rsidRPr="00963716" w:rsidRDefault="003674EF" w:rsidP="00963716">
      <w:pPr>
        <w:pStyle w:val="Bullet3"/>
      </w:pPr>
      <w:r w:rsidRPr="00963716">
        <w:t>Type selected as “schema”</w:t>
      </w:r>
    </w:p>
    <w:p w14:paraId="44C88CD5" w14:textId="77777777" w:rsidR="003674EF" w:rsidRPr="00963716" w:rsidRDefault="003674EF" w:rsidP="00963716">
      <w:pPr>
        <w:pStyle w:val="Bullet3"/>
      </w:pPr>
      <w:r w:rsidRPr="00963716">
        <w:t>Path: F:\data\Codebase\SQLXML\CORRCPSQLXML\Schema&amp;Template\&lt;client&gt;\schema</w:t>
      </w:r>
    </w:p>
    <w:p w14:paraId="44C88CD6" w14:textId="77777777" w:rsidR="003674EF" w:rsidRPr="00963716" w:rsidRDefault="00810118" w:rsidP="00963716">
      <w:pPr>
        <w:pStyle w:val="Step1"/>
      </w:pPr>
      <w:r w:rsidRPr="00963716">
        <w:t>Click</w:t>
      </w:r>
      <w:r w:rsidR="003674EF" w:rsidRPr="00963716">
        <w:t xml:space="preserve"> Save</w:t>
      </w:r>
    </w:p>
    <w:p w14:paraId="44C88CD7" w14:textId="77777777" w:rsidR="003674EF" w:rsidRPr="00963716" w:rsidRDefault="003674EF" w:rsidP="00BB6154">
      <w:pPr>
        <w:pStyle w:val="Step1"/>
      </w:pPr>
      <w:r w:rsidRPr="00963716">
        <w:t>Virtaul Names Tab – Creation of template:</w:t>
      </w:r>
    </w:p>
    <w:p w14:paraId="44C88CD8" w14:textId="77777777" w:rsidR="003674EF" w:rsidRPr="00963716" w:rsidRDefault="003674EF" w:rsidP="00963716">
      <w:pPr>
        <w:pStyle w:val="Bullet3"/>
      </w:pPr>
      <w:r w:rsidRPr="00963716">
        <w:t>Name given as “template”</w:t>
      </w:r>
    </w:p>
    <w:p w14:paraId="44C88CD9" w14:textId="77777777" w:rsidR="003674EF" w:rsidRPr="00963716" w:rsidRDefault="003674EF" w:rsidP="00963716">
      <w:pPr>
        <w:pStyle w:val="Bullet3"/>
      </w:pPr>
      <w:r w:rsidRPr="00963716">
        <w:t>Type selected as “template”</w:t>
      </w:r>
    </w:p>
    <w:p w14:paraId="44C88CDA" w14:textId="77777777" w:rsidR="003674EF" w:rsidRPr="00963716" w:rsidRDefault="003674EF" w:rsidP="00963716">
      <w:pPr>
        <w:pStyle w:val="Bullet3"/>
      </w:pPr>
      <w:r w:rsidRPr="00963716">
        <w:t xml:space="preserve">Path: </w:t>
      </w:r>
    </w:p>
    <w:p w14:paraId="44C88CDB" w14:textId="77777777" w:rsidR="003674EF" w:rsidRPr="00963716" w:rsidRDefault="00810118" w:rsidP="00963716">
      <w:pPr>
        <w:pStyle w:val="Step1"/>
      </w:pPr>
      <w:r w:rsidRPr="00963716">
        <w:t>Click</w:t>
      </w:r>
      <w:r w:rsidR="003674EF" w:rsidRPr="00963716">
        <w:t xml:space="preserve"> Save and OK</w:t>
      </w:r>
    </w:p>
    <w:p w14:paraId="44C88CDC" w14:textId="77777777" w:rsidR="003674EF" w:rsidRPr="00963716" w:rsidRDefault="003674EF" w:rsidP="00835FD9">
      <w:pPr>
        <w:pStyle w:val="Heading5"/>
      </w:pPr>
      <w:r w:rsidRPr="00963716">
        <w:t>IIS Configuration Settings for SQLXML:</w:t>
      </w:r>
      <w:bookmarkEnd w:id="212"/>
      <w:bookmarkEnd w:id="213"/>
      <w:bookmarkEnd w:id="214"/>
      <w:r w:rsidRPr="00963716">
        <w:t xml:space="preserve"> </w:t>
      </w:r>
    </w:p>
    <w:p w14:paraId="44C88CDD" w14:textId="77777777" w:rsidR="003674EF" w:rsidRPr="00963716" w:rsidRDefault="003674EF" w:rsidP="00986570">
      <w:pPr>
        <w:pStyle w:val="Step1"/>
        <w:numPr>
          <w:ilvl w:val="0"/>
          <w:numId w:val="143"/>
        </w:numPr>
        <w:ind w:left="900" w:hanging="540"/>
      </w:pPr>
      <w:r w:rsidRPr="00963716">
        <w:t>Open IIS Administrator</w:t>
      </w:r>
    </w:p>
    <w:p w14:paraId="44C88CDE" w14:textId="77777777" w:rsidR="003674EF" w:rsidRPr="00963716" w:rsidRDefault="003674EF" w:rsidP="00963716">
      <w:pPr>
        <w:pStyle w:val="Step1"/>
      </w:pPr>
      <w:r w:rsidRPr="00963716">
        <w:t>Select the default web site,</w:t>
      </w:r>
      <w:r w:rsidR="00982F89" w:rsidRPr="00963716">
        <w:t xml:space="preserve"> </w:t>
      </w:r>
      <w:r w:rsidRPr="00963716">
        <w:t>Bindings in the Right panel</w:t>
      </w:r>
    </w:p>
    <w:p w14:paraId="44C88CDF" w14:textId="77777777" w:rsidR="003674EF" w:rsidRPr="00963716" w:rsidRDefault="003674EF" w:rsidP="001C5262">
      <w:pPr>
        <w:pStyle w:val="Step1"/>
        <w:numPr>
          <w:ilvl w:val="0"/>
          <w:numId w:val="0"/>
        </w:numPr>
        <w:ind w:left="900"/>
      </w:pPr>
      <w:r w:rsidRPr="00963716">
        <w:rPr>
          <w:noProof/>
        </w:rPr>
        <w:drawing>
          <wp:inline distT="0" distB="0" distL="0" distR="0" wp14:anchorId="44C891CD" wp14:editId="44C891CE">
            <wp:extent cx="4065424" cy="972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74737" cy="975151"/>
                    </a:xfrm>
                    <a:prstGeom prst="rect">
                      <a:avLst/>
                    </a:prstGeom>
                  </pic:spPr>
                </pic:pic>
              </a:graphicData>
            </a:graphic>
          </wp:inline>
        </w:drawing>
      </w:r>
    </w:p>
    <w:p w14:paraId="44C88CE0" w14:textId="77777777" w:rsidR="003674EF" w:rsidRPr="00963716" w:rsidRDefault="003674EF" w:rsidP="00963716">
      <w:pPr>
        <w:pStyle w:val="Step1"/>
      </w:pPr>
      <w:r w:rsidRPr="00963716">
        <w:t>Hightlight the binding and select Edit.</w:t>
      </w:r>
    </w:p>
    <w:p w14:paraId="44C88CE1" w14:textId="77777777" w:rsidR="003674EF" w:rsidRPr="00963716" w:rsidRDefault="003674EF" w:rsidP="001C5262">
      <w:pPr>
        <w:pStyle w:val="Step1"/>
        <w:numPr>
          <w:ilvl w:val="0"/>
          <w:numId w:val="0"/>
        </w:numPr>
        <w:ind w:left="900"/>
      </w:pPr>
      <w:r w:rsidRPr="00963716">
        <w:rPr>
          <w:noProof/>
        </w:rPr>
        <w:drawing>
          <wp:inline distT="0" distB="0" distL="0" distR="0" wp14:anchorId="44C891CF" wp14:editId="44C891D0">
            <wp:extent cx="4718050" cy="2780030"/>
            <wp:effectExtent l="0" t="0" r="6350" b="127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8050" cy="2780030"/>
                    </a:xfrm>
                    <a:prstGeom prst="rect">
                      <a:avLst/>
                    </a:prstGeom>
                    <a:noFill/>
                    <a:ln>
                      <a:noFill/>
                    </a:ln>
                  </pic:spPr>
                </pic:pic>
              </a:graphicData>
            </a:graphic>
          </wp:inline>
        </w:drawing>
      </w:r>
    </w:p>
    <w:p w14:paraId="44C88CE2" w14:textId="77777777" w:rsidR="003674EF" w:rsidRPr="00963716" w:rsidRDefault="003674EF" w:rsidP="00963716">
      <w:pPr>
        <w:pStyle w:val="Step1"/>
      </w:pPr>
      <w:r w:rsidRPr="00963716">
        <w:t>Add Ip address of the local server and Port 80 , select OK and Close</w:t>
      </w:r>
    </w:p>
    <w:p w14:paraId="44C88CE3" w14:textId="77777777" w:rsidR="003674EF" w:rsidRPr="00963716" w:rsidRDefault="003674EF" w:rsidP="00963716">
      <w:pPr>
        <w:pStyle w:val="Step1"/>
      </w:pPr>
      <w:r w:rsidRPr="00963716">
        <w:br w:type="page"/>
      </w:r>
    </w:p>
    <w:p w14:paraId="44C88CE4" w14:textId="77777777" w:rsidR="003674EF" w:rsidRPr="00963716" w:rsidRDefault="00810118" w:rsidP="00963716">
      <w:pPr>
        <w:pStyle w:val="Step1"/>
      </w:pPr>
      <w:r w:rsidRPr="00963716">
        <w:t>Click</w:t>
      </w:r>
      <w:r w:rsidR="003674EF" w:rsidRPr="00963716">
        <w:t xml:space="preserve"> Basic Settings</w:t>
      </w:r>
    </w:p>
    <w:p w14:paraId="44C88CE5" w14:textId="77777777" w:rsidR="003674EF" w:rsidRPr="00963716" w:rsidRDefault="003674EF" w:rsidP="001C5262">
      <w:pPr>
        <w:pStyle w:val="Step1"/>
        <w:numPr>
          <w:ilvl w:val="0"/>
          <w:numId w:val="0"/>
        </w:numPr>
        <w:ind w:left="900"/>
      </w:pPr>
      <w:r w:rsidRPr="00963716">
        <w:rPr>
          <w:noProof/>
        </w:rPr>
        <w:drawing>
          <wp:inline distT="0" distB="0" distL="0" distR="0" wp14:anchorId="44C891D1" wp14:editId="44C891D2">
            <wp:extent cx="5398770" cy="3138170"/>
            <wp:effectExtent l="0" t="0" r="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8770" cy="3138170"/>
                    </a:xfrm>
                    <a:prstGeom prst="rect">
                      <a:avLst/>
                    </a:prstGeom>
                    <a:noFill/>
                    <a:ln>
                      <a:noFill/>
                    </a:ln>
                  </pic:spPr>
                </pic:pic>
              </a:graphicData>
            </a:graphic>
          </wp:inline>
        </w:drawing>
      </w:r>
    </w:p>
    <w:p w14:paraId="44C88CE6" w14:textId="77777777" w:rsidR="003674EF" w:rsidRPr="00963716" w:rsidRDefault="00810118" w:rsidP="00963716">
      <w:pPr>
        <w:pStyle w:val="Step1"/>
      </w:pPr>
      <w:r w:rsidRPr="00963716">
        <w:t>Click</w:t>
      </w:r>
      <w:r w:rsidR="003674EF" w:rsidRPr="00963716">
        <w:t xml:space="preserve"> Connect as</w:t>
      </w:r>
    </w:p>
    <w:p w14:paraId="44C88CE7" w14:textId="77777777" w:rsidR="003674EF" w:rsidRPr="00963716" w:rsidRDefault="003674EF" w:rsidP="00963716">
      <w:pPr>
        <w:pStyle w:val="Step1"/>
      </w:pPr>
      <w:r w:rsidRPr="00963716">
        <w:rPr>
          <w:noProof/>
        </w:rPr>
        <w:drawing>
          <wp:inline distT="0" distB="0" distL="0" distR="0" wp14:anchorId="44C891D3" wp14:editId="44C891D4">
            <wp:extent cx="5947410" cy="3489325"/>
            <wp:effectExtent l="0" t="0" r="0" b="0"/>
            <wp:docPr id="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3489325"/>
                    </a:xfrm>
                    <a:prstGeom prst="rect">
                      <a:avLst/>
                    </a:prstGeom>
                    <a:noFill/>
                    <a:ln>
                      <a:noFill/>
                    </a:ln>
                  </pic:spPr>
                </pic:pic>
              </a:graphicData>
            </a:graphic>
          </wp:inline>
        </w:drawing>
      </w:r>
    </w:p>
    <w:p w14:paraId="44C88CE8" w14:textId="77777777" w:rsidR="003674EF" w:rsidRPr="00963716" w:rsidRDefault="003674EF" w:rsidP="00963716">
      <w:pPr>
        <w:pStyle w:val="Step1"/>
      </w:pPr>
      <w:r w:rsidRPr="00963716">
        <w:br w:type="page"/>
      </w:r>
    </w:p>
    <w:p w14:paraId="44C88CE9" w14:textId="77777777" w:rsidR="003674EF" w:rsidRPr="00963716" w:rsidRDefault="003674EF" w:rsidP="00963716">
      <w:pPr>
        <w:pStyle w:val="Step1"/>
      </w:pPr>
      <w:r w:rsidRPr="00963716">
        <w:t>Select Specific User and Set</w:t>
      </w:r>
    </w:p>
    <w:p w14:paraId="44C88CEA" w14:textId="77777777" w:rsidR="003674EF" w:rsidRPr="00963716" w:rsidRDefault="003674EF" w:rsidP="001C5262">
      <w:pPr>
        <w:pStyle w:val="Step1"/>
        <w:numPr>
          <w:ilvl w:val="0"/>
          <w:numId w:val="0"/>
        </w:numPr>
        <w:ind w:left="900"/>
      </w:pPr>
      <w:r w:rsidRPr="00963716">
        <w:rPr>
          <w:noProof/>
        </w:rPr>
        <w:drawing>
          <wp:inline distT="0" distB="0" distL="0" distR="0" wp14:anchorId="44C891D5" wp14:editId="44C891D6">
            <wp:extent cx="5742305" cy="3306445"/>
            <wp:effectExtent l="0" t="0" r="0" b="8255"/>
            <wp:docPr id="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2305" cy="3306445"/>
                    </a:xfrm>
                    <a:prstGeom prst="rect">
                      <a:avLst/>
                    </a:prstGeom>
                    <a:noFill/>
                    <a:ln>
                      <a:noFill/>
                    </a:ln>
                  </pic:spPr>
                </pic:pic>
              </a:graphicData>
            </a:graphic>
          </wp:inline>
        </w:drawing>
      </w:r>
    </w:p>
    <w:p w14:paraId="44C88CEB" w14:textId="77777777" w:rsidR="003674EF" w:rsidRPr="00963716" w:rsidRDefault="001C5262" w:rsidP="001C5262">
      <w:pPr>
        <w:pStyle w:val="Step1"/>
        <w:numPr>
          <w:ilvl w:val="0"/>
          <w:numId w:val="0"/>
        </w:numPr>
        <w:ind w:left="900"/>
      </w:pPr>
      <w:r>
        <w:t>U</w:t>
      </w:r>
      <w:r w:rsidR="003674EF" w:rsidRPr="00963716">
        <w:t>se domain\serv</w:t>
      </w:r>
      <w:r>
        <w:t>ice account for the environment</w:t>
      </w:r>
    </w:p>
    <w:p w14:paraId="44C88CEC" w14:textId="77777777" w:rsidR="003674EF" w:rsidRPr="00963716" w:rsidRDefault="003674EF" w:rsidP="00963716">
      <w:pPr>
        <w:pStyle w:val="Step1"/>
      </w:pPr>
      <w:r w:rsidRPr="00963716">
        <w:t>Provide the</w:t>
      </w:r>
      <w:r w:rsidR="00982F89" w:rsidRPr="00963716">
        <w:t xml:space="preserve"> </w:t>
      </w:r>
      <w:r w:rsidRPr="00963716">
        <w:t xml:space="preserve">Username and password (username is service account, ex. Lssetup, lsint1setup) then </w:t>
      </w:r>
      <w:r w:rsidR="00810118" w:rsidRPr="00963716">
        <w:t>click</w:t>
      </w:r>
      <w:r w:rsidRPr="00963716">
        <w:t xml:space="preserve"> Ok</w:t>
      </w:r>
    </w:p>
    <w:p w14:paraId="44C88CED" w14:textId="77777777" w:rsidR="003674EF" w:rsidRPr="00963716" w:rsidRDefault="003674EF" w:rsidP="001C5262">
      <w:pPr>
        <w:pStyle w:val="Step1"/>
        <w:numPr>
          <w:ilvl w:val="0"/>
          <w:numId w:val="0"/>
        </w:numPr>
        <w:ind w:left="900"/>
      </w:pPr>
      <w:r w:rsidRPr="00963716">
        <w:rPr>
          <w:noProof/>
        </w:rPr>
        <w:drawing>
          <wp:inline distT="0" distB="0" distL="0" distR="0" wp14:anchorId="44C891D7" wp14:editId="44C891D8">
            <wp:extent cx="5742305" cy="3387090"/>
            <wp:effectExtent l="0" t="0" r="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2305" cy="3387090"/>
                    </a:xfrm>
                    <a:prstGeom prst="rect">
                      <a:avLst/>
                    </a:prstGeom>
                    <a:noFill/>
                    <a:ln>
                      <a:noFill/>
                    </a:ln>
                  </pic:spPr>
                </pic:pic>
              </a:graphicData>
            </a:graphic>
          </wp:inline>
        </w:drawing>
      </w:r>
    </w:p>
    <w:p w14:paraId="44C88CEE" w14:textId="77777777" w:rsidR="003674EF" w:rsidRPr="00963716" w:rsidRDefault="003674EF" w:rsidP="00963716">
      <w:pPr>
        <w:pStyle w:val="Step1"/>
      </w:pPr>
      <w:r w:rsidRPr="00963716">
        <w:t xml:space="preserve">Now </w:t>
      </w:r>
      <w:r w:rsidR="00810118" w:rsidRPr="00963716">
        <w:t>Click</w:t>
      </w:r>
      <w:r w:rsidRPr="00963716">
        <w:t xml:space="preserve"> Test Settings</w:t>
      </w:r>
    </w:p>
    <w:p w14:paraId="44C88CEF" w14:textId="77777777" w:rsidR="003674EF" w:rsidRPr="00963716" w:rsidRDefault="003674EF" w:rsidP="001C5262">
      <w:pPr>
        <w:pStyle w:val="Step1"/>
        <w:numPr>
          <w:ilvl w:val="0"/>
          <w:numId w:val="0"/>
        </w:numPr>
        <w:ind w:left="900"/>
      </w:pPr>
      <w:r w:rsidRPr="00963716">
        <w:rPr>
          <w:noProof/>
        </w:rPr>
        <w:drawing>
          <wp:inline distT="0" distB="0" distL="0" distR="0" wp14:anchorId="44C891D9" wp14:editId="44C891DA">
            <wp:extent cx="5281295" cy="3123565"/>
            <wp:effectExtent l="0" t="0" r="0" b="635"/>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81295" cy="3123565"/>
                    </a:xfrm>
                    <a:prstGeom prst="rect">
                      <a:avLst/>
                    </a:prstGeom>
                    <a:noFill/>
                    <a:ln>
                      <a:noFill/>
                    </a:ln>
                  </pic:spPr>
                </pic:pic>
              </a:graphicData>
            </a:graphic>
          </wp:inline>
        </w:drawing>
      </w:r>
    </w:p>
    <w:p w14:paraId="44C88CF0" w14:textId="77777777" w:rsidR="003674EF" w:rsidRPr="00963716" w:rsidRDefault="003674EF" w:rsidP="00963716">
      <w:pPr>
        <w:pStyle w:val="Step1"/>
      </w:pPr>
      <w:r w:rsidRPr="00963716">
        <w:t>After successful test select Close and OK</w:t>
      </w:r>
    </w:p>
    <w:p w14:paraId="44C88CF1" w14:textId="77777777" w:rsidR="003674EF" w:rsidRPr="00963716" w:rsidRDefault="003674EF" w:rsidP="00963716">
      <w:pPr>
        <w:pStyle w:val="Step1"/>
      </w:pPr>
      <w:r w:rsidRPr="00963716">
        <w:t xml:space="preserve">Double </w:t>
      </w:r>
      <w:r w:rsidR="00810118" w:rsidRPr="00963716">
        <w:t>click</w:t>
      </w:r>
      <w:r w:rsidRPr="00963716">
        <w:t xml:space="preserve"> “Directory Browsing”</w:t>
      </w:r>
    </w:p>
    <w:p w14:paraId="44C88CF2" w14:textId="77777777" w:rsidR="003674EF" w:rsidRPr="00963716" w:rsidRDefault="003674EF" w:rsidP="001C5262">
      <w:pPr>
        <w:pStyle w:val="Step1"/>
        <w:numPr>
          <w:ilvl w:val="0"/>
          <w:numId w:val="0"/>
        </w:numPr>
        <w:ind w:left="900"/>
      </w:pPr>
      <w:r w:rsidRPr="00963716">
        <w:rPr>
          <w:noProof/>
        </w:rPr>
        <w:drawing>
          <wp:inline distT="0" distB="0" distL="0" distR="0" wp14:anchorId="44C891DB" wp14:editId="44C891DC">
            <wp:extent cx="5786120" cy="2948305"/>
            <wp:effectExtent l="0" t="0" r="5080" b="4445"/>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6120" cy="2948305"/>
                    </a:xfrm>
                    <a:prstGeom prst="rect">
                      <a:avLst/>
                    </a:prstGeom>
                    <a:noFill/>
                    <a:ln>
                      <a:noFill/>
                    </a:ln>
                  </pic:spPr>
                </pic:pic>
              </a:graphicData>
            </a:graphic>
          </wp:inline>
        </w:drawing>
      </w:r>
    </w:p>
    <w:p w14:paraId="44C88CF3" w14:textId="77777777" w:rsidR="003674EF" w:rsidRPr="00963716" w:rsidRDefault="00810118" w:rsidP="00963716">
      <w:pPr>
        <w:pStyle w:val="Step1"/>
      </w:pPr>
      <w:r w:rsidRPr="00963716">
        <w:t>Click</w:t>
      </w:r>
      <w:r w:rsidR="003674EF" w:rsidRPr="00963716">
        <w:t xml:space="preserve"> Enable on the right side of the screen under Actions</w:t>
      </w:r>
    </w:p>
    <w:p w14:paraId="44C88CF4" w14:textId="77777777" w:rsidR="003674EF" w:rsidRPr="00963716" w:rsidRDefault="003674EF" w:rsidP="00963716">
      <w:pPr>
        <w:pStyle w:val="Step1"/>
      </w:pPr>
      <w:r w:rsidRPr="00963716">
        <w:br w:type="page"/>
      </w:r>
    </w:p>
    <w:p w14:paraId="44C88CF5" w14:textId="77777777" w:rsidR="003674EF" w:rsidRPr="00963716" w:rsidRDefault="003674EF" w:rsidP="00963716">
      <w:pPr>
        <w:pStyle w:val="Step1"/>
      </w:pPr>
      <w:r w:rsidRPr="00963716">
        <w:t xml:space="preserve">Select DefaultAppool under Application Pools and </w:t>
      </w:r>
      <w:r w:rsidR="00810118" w:rsidRPr="00963716">
        <w:t>click</w:t>
      </w:r>
      <w:r w:rsidRPr="00963716">
        <w:t xml:space="preserve"> Advanced Settings</w:t>
      </w:r>
    </w:p>
    <w:p w14:paraId="44C88CF6" w14:textId="77777777" w:rsidR="003674EF" w:rsidRPr="00963716" w:rsidRDefault="003674EF" w:rsidP="001C5262">
      <w:pPr>
        <w:pStyle w:val="Step1"/>
        <w:numPr>
          <w:ilvl w:val="0"/>
          <w:numId w:val="0"/>
        </w:numPr>
        <w:ind w:left="900"/>
      </w:pPr>
      <w:r w:rsidRPr="00963716">
        <w:rPr>
          <w:noProof/>
        </w:rPr>
        <w:drawing>
          <wp:inline distT="0" distB="0" distL="0" distR="0" wp14:anchorId="44C891DD" wp14:editId="44C891DE">
            <wp:extent cx="5939790" cy="345249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3452495"/>
                    </a:xfrm>
                    <a:prstGeom prst="rect">
                      <a:avLst/>
                    </a:prstGeom>
                    <a:noFill/>
                    <a:ln>
                      <a:noFill/>
                    </a:ln>
                  </pic:spPr>
                </pic:pic>
              </a:graphicData>
            </a:graphic>
          </wp:inline>
        </w:drawing>
      </w:r>
    </w:p>
    <w:p w14:paraId="44C88CF7" w14:textId="77777777" w:rsidR="003674EF" w:rsidRPr="00963716" w:rsidRDefault="003674EF" w:rsidP="00963716">
      <w:pPr>
        <w:pStyle w:val="Step1"/>
      </w:pPr>
      <w:r w:rsidRPr="00963716">
        <w:t>Set “Enable 32-bit Applications” as true</w:t>
      </w:r>
    </w:p>
    <w:p w14:paraId="44C88CF8" w14:textId="77777777" w:rsidR="003674EF" w:rsidRPr="00963716" w:rsidRDefault="00810118" w:rsidP="00963716">
      <w:pPr>
        <w:pStyle w:val="Step1"/>
      </w:pPr>
      <w:r w:rsidRPr="00963716">
        <w:t>Click</w:t>
      </w:r>
      <w:r w:rsidR="003674EF" w:rsidRPr="00963716">
        <w:t xml:space="preserve"> Ok</w:t>
      </w:r>
    </w:p>
    <w:p w14:paraId="44C88CF9" w14:textId="77777777" w:rsidR="003674EF" w:rsidRPr="00963716" w:rsidRDefault="003674EF" w:rsidP="001C5262">
      <w:pPr>
        <w:pStyle w:val="Heading5"/>
      </w:pPr>
      <w:r w:rsidRPr="00963716">
        <w:t>Verification:</w:t>
      </w:r>
    </w:p>
    <w:p w14:paraId="44C88CFA" w14:textId="77777777" w:rsidR="003674EF" w:rsidRPr="00963716" w:rsidRDefault="003674EF" w:rsidP="00986570">
      <w:pPr>
        <w:pStyle w:val="Step1"/>
        <w:numPr>
          <w:ilvl w:val="0"/>
          <w:numId w:val="144"/>
        </w:numPr>
        <w:ind w:hanging="450"/>
      </w:pPr>
      <w:r w:rsidRPr="00963716">
        <w:t xml:space="preserve">Right </w:t>
      </w:r>
      <w:r w:rsidR="00810118" w:rsidRPr="00963716">
        <w:t>click</w:t>
      </w:r>
      <w:r w:rsidRPr="00963716">
        <w:t xml:space="preserve"> test.xml under &lt;client&gt;CPSCHEMA</w:t>
      </w:r>
      <w:r w:rsidRPr="00963716">
        <w:sym w:font="Wingdings" w:char="F0E0"/>
      </w:r>
      <w:r w:rsidRPr="00963716">
        <w:t xml:space="preserve">template then </w:t>
      </w:r>
      <w:r w:rsidR="00810118" w:rsidRPr="00963716">
        <w:t>click</w:t>
      </w:r>
      <w:r w:rsidRPr="00963716">
        <w:t xml:space="preserve"> Browse from Content View</w:t>
      </w:r>
    </w:p>
    <w:p w14:paraId="44C88CFB" w14:textId="77777777" w:rsidR="003674EF" w:rsidRPr="00963716" w:rsidRDefault="003674EF" w:rsidP="001C5262">
      <w:pPr>
        <w:pStyle w:val="Step1"/>
        <w:numPr>
          <w:ilvl w:val="0"/>
          <w:numId w:val="0"/>
        </w:numPr>
        <w:ind w:left="900"/>
      </w:pPr>
      <w:r w:rsidRPr="00963716">
        <w:rPr>
          <w:noProof/>
        </w:rPr>
        <w:drawing>
          <wp:inline distT="0" distB="0" distL="0" distR="0" wp14:anchorId="44C891DF" wp14:editId="44C891E0">
            <wp:extent cx="4937760" cy="2867660"/>
            <wp:effectExtent l="0" t="0" r="0" b="889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37760" cy="2867660"/>
                    </a:xfrm>
                    <a:prstGeom prst="rect">
                      <a:avLst/>
                    </a:prstGeom>
                    <a:noFill/>
                    <a:ln>
                      <a:noFill/>
                    </a:ln>
                  </pic:spPr>
                </pic:pic>
              </a:graphicData>
            </a:graphic>
          </wp:inline>
        </w:drawing>
      </w:r>
    </w:p>
    <w:p w14:paraId="44C88CFC" w14:textId="77777777" w:rsidR="003674EF" w:rsidRPr="00963716" w:rsidRDefault="003674EF" w:rsidP="00963716">
      <w:pPr>
        <w:pStyle w:val="Step1"/>
      </w:pPr>
      <w:r w:rsidRPr="00963716">
        <w:t>Look for the below screen after browsing test.xml</w:t>
      </w:r>
    </w:p>
    <w:p w14:paraId="44C88CFD" w14:textId="77777777" w:rsidR="00963716" w:rsidRPr="00963716" w:rsidRDefault="003674EF" w:rsidP="001C5262">
      <w:pPr>
        <w:pStyle w:val="Step1"/>
        <w:numPr>
          <w:ilvl w:val="0"/>
          <w:numId w:val="0"/>
        </w:numPr>
        <w:ind w:left="900"/>
        <w:rPr>
          <w:rStyle w:val="Heading3Char"/>
          <w:rFonts w:ascii="Arial" w:eastAsia="Times New Roman" w:hAnsi="Arial" w:cs="Times New Roman"/>
          <w:bCs w:val="0"/>
          <w:color w:val="000000"/>
          <w:sz w:val="18"/>
          <w14:textFill>
            <w14:solidFill>
              <w14:srgbClr w14:val="000000">
                <w14:alpha w14:val="19000"/>
              </w14:srgbClr>
            </w14:solidFill>
          </w14:textFill>
        </w:rPr>
      </w:pPr>
      <w:r w:rsidRPr="00963716">
        <w:rPr>
          <w:noProof/>
        </w:rPr>
        <w:drawing>
          <wp:inline distT="0" distB="0" distL="0" distR="0" wp14:anchorId="44C891E1" wp14:editId="44C891E2">
            <wp:extent cx="5939480" cy="3233318"/>
            <wp:effectExtent l="0" t="0" r="4445" b="571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3233487"/>
                    </a:xfrm>
                    <a:prstGeom prst="rect">
                      <a:avLst/>
                    </a:prstGeom>
                    <a:noFill/>
                    <a:ln>
                      <a:noFill/>
                    </a:ln>
                  </pic:spPr>
                </pic:pic>
              </a:graphicData>
            </a:graphic>
          </wp:inline>
        </w:drawing>
      </w:r>
      <w:bookmarkStart w:id="215" w:name="_Toc377034436"/>
      <w:bookmarkStart w:id="216" w:name="_Toc379355365"/>
      <w:bookmarkStart w:id="217" w:name="_Toc364844958"/>
      <w:bookmarkStart w:id="218" w:name="_Toc366645816"/>
      <w:r w:rsidRPr="00963716">
        <w:rPr>
          <w:rFonts w:eastAsiaTheme="majorEastAsia"/>
        </w:rPr>
        <w:t>SQL</w:t>
      </w:r>
    </w:p>
    <w:p w14:paraId="44C88CFE" w14:textId="77777777" w:rsidR="003674EF" w:rsidRDefault="003674EF" w:rsidP="00963716">
      <w:pPr>
        <w:pStyle w:val="Heading3"/>
      </w:pPr>
      <w:r w:rsidRPr="00963716">
        <w:t>SSRS</w:t>
      </w:r>
      <w:bookmarkEnd w:id="215"/>
      <w:bookmarkEnd w:id="216"/>
      <w:r w:rsidRPr="00963716">
        <w:t xml:space="preserve"> </w:t>
      </w:r>
      <w:bookmarkEnd w:id="217"/>
      <w:bookmarkEnd w:id="218"/>
      <w:r w:rsidRPr="00963716">
        <w:t>Installation</w:t>
      </w:r>
    </w:p>
    <w:p w14:paraId="47F08A61" w14:textId="77777777" w:rsidR="00CF0029" w:rsidRPr="00C34D3C" w:rsidRDefault="00CF0029" w:rsidP="00CF0029">
      <w:r w:rsidRPr="00C34D3C">
        <w:t>Prerequisites:</w:t>
      </w:r>
    </w:p>
    <w:p w14:paraId="71F9988E" w14:textId="77777777" w:rsidR="00CF0029" w:rsidRPr="00C34D3C" w:rsidRDefault="00CF0029" w:rsidP="00CF0029">
      <w:pPr>
        <w:pStyle w:val="Bullet1"/>
      </w:pPr>
      <w:r w:rsidRPr="00C34D3C">
        <w:t>Application databases and application schema files (full build) are required to configure SQLXML and SSRS (you can install, but not configure without)</w:t>
      </w:r>
    </w:p>
    <w:p w14:paraId="0F5E8051" w14:textId="77777777" w:rsidR="00CF0029" w:rsidRPr="00C34D3C" w:rsidRDefault="00CF0029" w:rsidP="00CF0029">
      <w:pPr>
        <w:pStyle w:val="Bullet1"/>
      </w:pPr>
      <w:r w:rsidRPr="00C34D3C">
        <w:t>Prerequisite Service accounts:</w:t>
      </w:r>
    </w:p>
    <w:p w14:paraId="376D594D" w14:textId="77777777" w:rsidR="00CF0029" w:rsidRPr="00C34D3C" w:rsidRDefault="00CF0029" w:rsidP="00BB6154">
      <w:pPr>
        <w:pStyle w:val="Step1"/>
      </w:pPr>
      <w:r w:rsidRPr="00C34D3C">
        <w:t>Domain Based service account with local administrative privileges</w:t>
      </w:r>
      <w:r w:rsidRPr="00C34D3C">
        <w:tab/>
      </w:r>
    </w:p>
    <w:p w14:paraId="7907A973" w14:textId="77777777" w:rsidR="00CF0029" w:rsidRPr="00C34D3C" w:rsidRDefault="00CF0029" w:rsidP="00BB6154">
      <w:pPr>
        <w:pStyle w:val="Step1"/>
      </w:pPr>
      <w:r w:rsidRPr="00C34D3C">
        <w:t>SQL application account (lsapp)</w:t>
      </w:r>
    </w:p>
    <w:p w14:paraId="35FC8FBF" w14:textId="77777777" w:rsidR="00CF0029" w:rsidRPr="00C34D3C" w:rsidRDefault="00CF0029" w:rsidP="00BB6154">
      <w:pPr>
        <w:pStyle w:val="Step1"/>
      </w:pPr>
      <w:r w:rsidRPr="00C34D3C">
        <w:t>SQL reporting account (lsreports)</w:t>
      </w:r>
    </w:p>
    <w:p w14:paraId="35236CAD" w14:textId="77777777" w:rsidR="00CF0029" w:rsidRPr="00C34D3C" w:rsidRDefault="00CF0029" w:rsidP="00CF0029">
      <w:pPr>
        <w:pStyle w:val="Bullet1"/>
      </w:pPr>
      <w:r w:rsidRPr="00C34D3C">
        <w:t>ALWAYS be logged in to the servers as the application service account</w:t>
      </w:r>
    </w:p>
    <w:p w14:paraId="78E36D99" w14:textId="77777777" w:rsidR="00CF0029" w:rsidRDefault="00CF0029" w:rsidP="00CF0029"/>
    <w:p w14:paraId="2B0CFDF8" w14:textId="77777777" w:rsidR="00CF0029" w:rsidRDefault="00CF0029" w:rsidP="00CF0029"/>
    <w:p w14:paraId="2C77D3C2" w14:textId="77777777" w:rsidR="00CF0029" w:rsidRDefault="00CF0029" w:rsidP="00CF0029"/>
    <w:p w14:paraId="0C0389F4" w14:textId="77777777" w:rsidR="00CF0029" w:rsidRDefault="00CF0029" w:rsidP="00CF0029"/>
    <w:p w14:paraId="7ED00C43" w14:textId="77777777" w:rsidR="00CF0029" w:rsidRDefault="00CF0029" w:rsidP="00CF0029"/>
    <w:p w14:paraId="0E735024" w14:textId="77777777" w:rsidR="00CF0029" w:rsidRDefault="00CF0029" w:rsidP="00CF0029"/>
    <w:p w14:paraId="78D63AD5" w14:textId="77777777" w:rsidR="00CF0029" w:rsidRPr="00CF0029" w:rsidRDefault="00CF0029" w:rsidP="00CF0029"/>
    <w:p w14:paraId="33002CB7" w14:textId="77777777" w:rsidR="00CF0029" w:rsidRPr="00CF0029" w:rsidRDefault="00CF0029" w:rsidP="00CF0029"/>
    <w:p w14:paraId="44C88CFF" w14:textId="77777777" w:rsidR="003674EF" w:rsidRPr="005C2222" w:rsidRDefault="003674EF" w:rsidP="00986570">
      <w:pPr>
        <w:pStyle w:val="Step1"/>
        <w:numPr>
          <w:ilvl w:val="0"/>
          <w:numId w:val="145"/>
        </w:numPr>
        <w:ind w:left="900" w:hanging="540"/>
      </w:pPr>
      <w:r w:rsidRPr="005C2222">
        <w:t>Have the SQL2008R2 CD/DVD image mounted, and run Setup.exe</w:t>
      </w:r>
    </w:p>
    <w:p w14:paraId="44C88D00" w14:textId="77777777" w:rsidR="003674EF" w:rsidRPr="005C2222" w:rsidRDefault="003674EF" w:rsidP="005C2222">
      <w:pPr>
        <w:pStyle w:val="Step1"/>
        <w:numPr>
          <w:ilvl w:val="0"/>
          <w:numId w:val="0"/>
        </w:numPr>
        <w:ind w:left="900"/>
      </w:pPr>
      <w:r w:rsidRPr="005C2222">
        <w:rPr>
          <w:noProof/>
        </w:rPr>
        <w:drawing>
          <wp:inline distT="0" distB="0" distL="0" distR="0" wp14:anchorId="44C891E3" wp14:editId="44C891E4">
            <wp:extent cx="4696460" cy="3072130"/>
            <wp:effectExtent l="0" t="0" r="8890"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96460" cy="3072130"/>
                    </a:xfrm>
                    <a:prstGeom prst="rect">
                      <a:avLst/>
                    </a:prstGeom>
                    <a:noFill/>
                    <a:ln>
                      <a:noFill/>
                    </a:ln>
                  </pic:spPr>
                </pic:pic>
              </a:graphicData>
            </a:graphic>
          </wp:inline>
        </w:drawing>
      </w:r>
    </w:p>
    <w:p w14:paraId="44C88D01" w14:textId="77777777" w:rsidR="003674EF" w:rsidRPr="005C2222" w:rsidRDefault="003674EF" w:rsidP="005C2222">
      <w:pPr>
        <w:pStyle w:val="Step1"/>
      </w:pPr>
      <w:r w:rsidRPr="005C2222">
        <w:t xml:space="preserve">On the SQL Server Installation Center, </w:t>
      </w:r>
      <w:r w:rsidR="00810118" w:rsidRPr="005C2222">
        <w:t>click</w:t>
      </w:r>
      <w:r w:rsidRPr="005C2222">
        <w:t xml:space="preserve"> Installation on in the left column</w:t>
      </w:r>
    </w:p>
    <w:p w14:paraId="44C88D02" w14:textId="77777777" w:rsidR="003674EF" w:rsidRPr="005C2222" w:rsidRDefault="003674EF" w:rsidP="005C2222">
      <w:pPr>
        <w:pStyle w:val="Step1"/>
      </w:pPr>
      <w:r w:rsidRPr="005C2222">
        <w:t>Select New Installation or add features:</w:t>
      </w:r>
    </w:p>
    <w:p w14:paraId="44C88D03" w14:textId="77777777" w:rsidR="003674EF" w:rsidRPr="005C2222" w:rsidRDefault="003674EF" w:rsidP="005C2222">
      <w:pPr>
        <w:pStyle w:val="Step1"/>
      </w:pPr>
      <w:r w:rsidRPr="005C2222">
        <w:t>After the self-check runs, click OK (assuming no errors)</w:t>
      </w:r>
    </w:p>
    <w:p w14:paraId="44C88D04" w14:textId="77777777" w:rsidR="003674EF" w:rsidRPr="005C2222" w:rsidRDefault="003674EF" w:rsidP="005C2222">
      <w:pPr>
        <w:pStyle w:val="Step1"/>
      </w:pPr>
      <w:r w:rsidRPr="005C2222">
        <w:t>Supply the product key and select Next</w:t>
      </w:r>
    </w:p>
    <w:p w14:paraId="44C88D05" w14:textId="77777777" w:rsidR="003674EF" w:rsidRPr="005C2222" w:rsidRDefault="003674EF" w:rsidP="005C2222">
      <w:pPr>
        <w:pStyle w:val="Step1"/>
      </w:pPr>
      <w:r w:rsidRPr="005C2222">
        <w:t xml:space="preserve">Accept the License Terms and select Next </w:t>
      </w:r>
    </w:p>
    <w:p w14:paraId="44C88D06" w14:textId="77777777" w:rsidR="003674EF" w:rsidRPr="005C2222" w:rsidRDefault="003674EF" w:rsidP="005C2222">
      <w:pPr>
        <w:pStyle w:val="Step1"/>
      </w:pPr>
      <w:r w:rsidRPr="005C2222">
        <w:t>Click Install for the Setup Support Files</w:t>
      </w:r>
    </w:p>
    <w:p w14:paraId="44C88D07" w14:textId="77777777" w:rsidR="003674EF" w:rsidRPr="005C2222" w:rsidRDefault="003674EF" w:rsidP="005C2222">
      <w:pPr>
        <w:pStyle w:val="Step1"/>
      </w:pPr>
      <w:r w:rsidRPr="005C2222">
        <w:t>Click Next on the Setup Support Files (assuming no errors)</w:t>
      </w:r>
    </w:p>
    <w:p w14:paraId="44C88D08" w14:textId="77777777" w:rsidR="003674EF" w:rsidRPr="005C2222" w:rsidRDefault="003674EF" w:rsidP="005C2222">
      <w:pPr>
        <w:pStyle w:val="Step1"/>
      </w:pPr>
      <w:r w:rsidRPr="005C2222">
        <w:t>On the Setup Role, select SQL Server Feature Installation, and click Next</w:t>
      </w:r>
    </w:p>
    <w:p w14:paraId="44C88D09" w14:textId="77777777" w:rsidR="003674EF" w:rsidRPr="005C2222" w:rsidRDefault="003674EF" w:rsidP="005C2222">
      <w:pPr>
        <w:pStyle w:val="Step1"/>
      </w:pPr>
      <w:r w:rsidRPr="005C2222">
        <w:t>On the Feature Selection choose: Reporting Services, Management Tools – Complete,</w:t>
      </w:r>
      <w:r w:rsidR="00982F89" w:rsidRPr="005C2222">
        <w:t xml:space="preserve"> </w:t>
      </w:r>
    </w:p>
    <w:p w14:paraId="44C88D0A" w14:textId="77777777" w:rsidR="003674EF" w:rsidRPr="005C2222" w:rsidRDefault="003674EF" w:rsidP="005C2222">
      <w:pPr>
        <w:pStyle w:val="Step1"/>
      </w:pPr>
      <w:r w:rsidRPr="005C2222">
        <w:t xml:space="preserve">Change the installation paths to: </w:t>
      </w:r>
    </w:p>
    <w:p w14:paraId="44C88D0B" w14:textId="77777777" w:rsidR="003674EF" w:rsidRPr="005C2222" w:rsidRDefault="003674EF" w:rsidP="00BB6154">
      <w:pPr>
        <w:pStyle w:val="Step1"/>
      </w:pPr>
      <w:r w:rsidRPr="005C2222">
        <w:t>F:\Apps\Microsoft SQL Server\</w:t>
      </w:r>
    </w:p>
    <w:p w14:paraId="44C88D0C" w14:textId="77777777" w:rsidR="003674EF" w:rsidRPr="005C2222" w:rsidRDefault="003674EF" w:rsidP="00BB6154">
      <w:pPr>
        <w:pStyle w:val="Step1"/>
      </w:pPr>
      <w:r w:rsidRPr="005C2222">
        <w:t>F:\Apps\Microsoft SQL Server\Shared\</w:t>
      </w:r>
    </w:p>
    <w:p w14:paraId="44C88D0D" w14:textId="77777777" w:rsidR="003674EF" w:rsidRPr="005C2222" w:rsidRDefault="003674EF" w:rsidP="005C2222">
      <w:pPr>
        <w:pStyle w:val="Step1"/>
      </w:pPr>
      <w:r w:rsidRPr="005C2222">
        <w:t>Click Next on the Installation rules (assuming no errors)</w:t>
      </w:r>
    </w:p>
    <w:p w14:paraId="44C88D0E" w14:textId="77777777" w:rsidR="003674EF" w:rsidRPr="005C2222" w:rsidRDefault="003674EF" w:rsidP="005C2222">
      <w:pPr>
        <w:pStyle w:val="Step1"/>
      </w:pPr>
      <w:r w:rsidRPr="005C2222">
        <w:t>On the Instance Configuration, change to the Named Instance.</w:t>
      </w:r>
      <w:r w:rsidR="00982F89" w:rsidRPr="005C2222">
        <w:t xml:space="preserve"> </w:t>
      </w:r>
      <w:r w:rsidRPr="005C2222">
        <w:t xml:space="preserve">For the name, provide the environment abbreviation and SSRS (ex. INT2SSRS). </w:t>
      </w:r>
    </w:p>
    <w:p w14:paraId="44C88D0F" w14:textId="77777777" w:rsidR="003674EF" w:rsidRPr="005C2222" w:rsidRDefault="003674EF" w:rsidP="005C2222">
      <w:pPr>
        <w:pStyle w:val="Step1"/>
      </w:pPr>
      <w:r w:rsidRPr="005C2222">
        <w:t>Change the Instance Root directory to F:\Apps\Microsoft SQL Server\</w:t>
      </w:r>
      <w:r w:rsidR="00982F89" w:rsidRPr="005C2222">
        <w:t xml:space="preserve"> </w:t>
      </w:r>
      <w:r w:rsidRPr="005C2222">
        <w:t>, click Next</w:t>
      </w:r>
    </w:p>
    <w:p w14:paraId="44C88D10" w14:textId="77777777" w:rsidR="003674EF" w:rsidRPr="005C2222" w:rsidRDefault="003674EF" w:rsidP="005C2222">
      <w:pPr>
        <w:pStyle w:val="Step1"/>
        <w:numPr>
          <w:ilvl w:val="0"/>
          <w:numId w:val="0"/>
        </w:numPr>
        <w:ind w:left="900"/>
      </w:pPr>
      <w:r w:rsidRPr="005C2222">
        <w:rPr>
          <w:noProof/>
        </w:rPr>
        <w:drawing>
          <wp:inline distT="0" distB="0" distL="0" distR="0" wp14:anchorId="44C891E5" wp14:editId="44C891E6">
            <wp:extent cx="4048125" cy="3048663"/>
            <wp:effectExtent l="0" t="0" r="0" b="0"/>
            <wp:docPr id="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1996" cy="3051578"/>
                    </a:xfrm>
                    <a:prstGeom prst="rect">
                      <a:avLst/>
                    </a:prstGeom>
                    <a:noFill/>
                    <a:ln>
                      <a:noFill/>
                    </a:ln>
                  </pic:spPr>
                </pic:pic>
              </a:graphicData>
            </a:graphic>
          </wp:inline>
        </w:drawing>
      </w:r>
    </w:p>
    <w:p w14:paraId="44C88D11" w14:textId="77777777" w:rsidR="003674EF" w:rsidRPr="005C2222" w:rsidRDefault="003674EF" w:rsidP="005C2222">
      <w:pPr>
        <w:pStyle w:val="Step1"/>
      </w:pPr>
      <w:r w:rsidRPr="005C2222">
        <w:t xml:space="preserve">Click Next on the Disk Space Requirements </w:t>
      </w:r>
    </w:p>
    <w:p w14:paraId="44C88D12" w14:textId="77777777" w:rsidR="003674EF" w:rsidRPr="005C2222" w:rsidRDefault="003674EF" w:rsidP="005C2222">
      <w:pPr>
        <w:pStyle w:val="Step1"/>
      </w:pPr>
      <w:r w:rsidRPr="005C2222">
        <w:t>On the Server Configuration select the local NT authority\System account for the services to run, and click next</w:t>
      </w:r>
    </w:p>
    <w:p w14:paraId="44C88D13" w14:textId="77777777" w:rsidR="003674EF" w:rsidRPr="005C2222" w:rsidRDefault="003674EF" w:rsidP="005C2222">
      <w:pPr>
        <w:pStyle w:val="Step1"/>
      </w:pPr>
      <w:r w:rsidRPr="005C2222">
        <w:t>On the Reporting Services Configuration, take the default Install, but not configure, and click Next</w:t>
      </w:r>
    </w:p>
    <w:p w14:paraId="44C88D14" w14:textId="77777777" w:rsidR="003674EF" w:rsidRPr="005C2222" w:rsidRDefault="003674EF" w:rsidP="005C2222">
      <w:pPr>
        <w:pStyle w:val="Step1"/>
      </w:pPr>
      <w:r w:rsidRPr="005C2222">
        <w:t>On Error Reporting, do not select the “Send Windows….”</w:t>
      </w:r>
      <w:r w:rsidR="00982F89" w:rsidRPr="005C2222">
        <w:t xml:space="preserve"> </w:t>
      </w:r>
      <w:r w:rsidRPr="005C2222">
        <w:t>box, and click Next</w:t>
      </w:r>
    </w:p>
    <w:p w14:paraId="44C88D15" w14:textId="77777777" w:rsidR="003674EF" w:rsidRPr="005C2222" w:rsidRDefault="003674EF" w:rsidP="005C2222">
      <w:pPr>
        <w:pStyle w:val="Step1"/>
      </w:pPr>
      <w:r w:rsidRPr="005C2222">
        <w:t>Click Next on Installation Configuration rules (assuming no errors)</w:t>
      </w:r>
    </w:p>
    <w:p w14:paraId="44C88D16" w14:textId="77777777" w:rsidR="003674EF" w:rsidRPr="005C2222" w:rsidRDefault="003674EF" w:rsidP="005C2222">
      <w:pPr>
        <w:pStyle w:val="Step1"/>
      </w:pPr>
      <w:r w:rsidRPr="005C2222">
        <w:t xml:space="preserve">Ready to Install , click Install </w:t>
      </w:r>
    </w:p>
    <w:p w14:paraId="44C88D17" w14:textId="77777777" w:rsidR="004A4038" w:rsidRDefault="003674EF" w:rsidP="004A4038">
      <w:pPr>
        <w:pStyle w:val="Step1"/>
      </w:pPr>
      <w:r w:rsidRPr="005C2222">
        <w:t xml:space="preserve">When Complete, </w:t>
      </w:r>
      <w:r w:rsidR="00810118" w:rsidRPr="005C2222">
        <w:t>Click</w:t>
      </w:r>
      <w:r w:rsidRPr="005C2222">
        <w:t xml:space="preserve"> Close</w:t>
      </w:r>
    </w:p>
    <w:p w14:paraId="44C88D18" w14:textId="77777777" w:rsidR="003674EF" w:rsidRPr="004A4038" w:rsidRDefault="004A4038" w:rsidP="004A4038">
      <w:pPr>
        <w:pStyle w:val="Step1"/>
      </w:pPr>
      <w:r>
        <w:t>Apply</w:t>
      </w:r>
      <w:r w:rsidR="003674EF" w:rsidRPr="004A4038">
        <w:t>SQL2008R2 SP2</w:t>
      </w:r>
    </w:p>
    <w:p w14:paraId="44C88D19" w14:textId="77777777" w:rsidR="003674EF" w:rsidRPr="00E52D8A" w:rsidRDefault="003674EF" w:rsidP="00E52D8A">
      <w:pPr>
        <w:pStyle w:val="Heading5"/>
      </w:pPr>
      <w:r w:rsidRPr="00E52D8A">
        <w:t>Revert of Setting up Anonymous Access for Reporting Services in SQL Server 2008 R2</w:t>
      </w:r>
    </w:p>
    <w:p w14:paraId="44C88D1A" w14:textId="77777777" w:rsidR="003674EF" w:rsidRPr="00E52D8A" w:rsidRDefault="003674EF" w:rsidP="00986570">
      <w:pPr>
        <w:pStyle w:val="Step1"/>
        <w:numPr>
          <w:ilvl w:val="0"/>
          <w:numId w:val="146"/>
        </w:numPr>
        <w:ind w:left="900" w:hanging="540"/>
      </w:pPr>
      <w:r w:rsidRPr="00E52D8A">
        <w:t>Find and replace the below tags in rsreportserver.config</w:t>
      </w:r>
      <w:r w:rsidR="00E52D8A">
        <w:t xml:space="preserve"> to located at: </w:t>
      </w:r>
      <w:r w:rsidR="00E52D8A">
        <w:br/>
      </w:r>
      <w:r w:rsidRPr="00E52D8A">
        <w:t>F:\apps\Microsoft SQL Server\MSRS10_50.SB2SSRS\Reporting Services\ReportServer</w:t>
      </w:r>
    </w:p>
    <w:p w14:paraId="44C88D1B" w14:textId="77777777" w:rsidR="003674EF" w:rsidRPr="00E52D8A" w:rsidRDefault="003674EF" w:rsidP="00E52D8A">
      <w:pPr>
        <w:pStyle w:val="NoteorTip"/>
      </w:pPr>
      <w:r w:rsidRPr="00E52D8A">
        <w:t>Note: The above path may vary depends on the installation.</w:t>
      </w:r>
    </w:p>
    <w:p w14:paraId="44C88D1C" w14:textId="77777777" w:rsidR="003674EF" w:rsidRPr="00E52D8A" w:rsidRDefault="00E52D8A" w:rsidP="00E52D8A">
      <w:pPr>
        <w:pStyle w:val="Step1"/>
      </w:pPr>
      <w:r>
        <w:t>Use Find to locate this section:</w:t>
      </w:r>
    </w:p>
    <w:p w14:paraId="44C88D1D" w14:textId="77777777" w:rsidR="003674EF" w:rsidRPr="006965B0" w:rsidRDefault="003674EF" w:rsidP="003674EF">
      <w:pPr>
        <w:pStyle w:val="Body"/>
        <w:rPr>
          <w:b/>
          <w:u w:val="single"/>
        </w:rPr>
      </w:pPr>
      <w:r w:rsidRPr="006965B0">
        <w:rPr>
          <w:noProof/>
        </w:rPr>
        <w:drawing>
          <wp:inline distT="0" distB="0" distL="0" distR="0" wp14:anchorId="44C891E7" wp14:editId="44C891E8">
            <wp:extent cx="3335655" cy="1170305"/>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5655" cy="1170305"/>
                    </a:xfrm>
                    <a:prstGeom prst="rect">
                      <a:avLst/>
                    </a:prstGeom>
                    <a:noFill/>
                    <a:ln>
                      <a:noFill/>
                    </a:ln>
                  </pic:spPr>
                </pic:pic>
              </a:graphicData>
            </a:graphic>
          </wp:inline>
        </w:drawing>
      </w:r>
      <w:r w:rsidRPr="006965B0">
        <w:tab/>
      </w:r>
    </w:p>
    <w:p w14:paraId="44C88D1E" w14:textId="77777777" w:rsidR="003674EF" w:rsidRDefault="00E52D8A" w:rsidP="00541074">
      <w:pPr>
        <w:pStyle w:val="Step1"/>
      </w:pPr>
      <w:r>
        <w:t xml:space="preserve">Replace the </w:t>
      </w:r>
      <w:r w:rsidR="00F15D3A">
        <w:t xml:space="preserve">AuthenticationTypes </w:t>
      </w:r>
      <w:r>
        <w:t>section with the text below</w:t>
      </w:r>
      <w:r w:rsidR="003674EF">
        <w:t>:</w:t>
      </w:r>
      <w:r w:rsidR="003674EF" w:rsidRPr="006965B0">
        <w:tab/>
      </w:r>
    </w:p>
    <w:p w14:paraId="44C88D1F" w14:textId="77777777" w:rsidR="00541074" w:rsidRDefault="003674EF" w:rsidP="00541074">
      <w:pPr>
        <w:ind w:left="900"/>
      </w:pPr>
      <w:r w:rsidRPr="00541074">
        <w:t>&lt;AuthenticationTypes&gt;</w:t>
      </w:r>
    </w:p>
    <w:p w14:paraId="44C88D20" w14:textId="77777777" w:rsidR="00541074" w:rsidRDefault="003674EF" w:rsidP="00541074">
      <w:pPr>
        <w:ind w:left="1440"/>
      </w:pPr>
      <w:r w:rsidRPr="00541074">
        <w:t>&lt;RSWindowsBasic/&gt;</w:t>
      </w:r>
    </w:p>
    <w:p w14:paraId="44C88D21" w14:textId="77777777" w:rsidR="00541074" w:rsidRDefault="003674EF" w:rsidP="00541074">
      <w:pPr>
        <w:ind w:left="900"/>
      </w:pPr>
      <w:r w:rsidRPr="00541074">
        <w:t>&lt;/AuthenticationTypes&gt;</w:t>
      </w:r>
    </w:p>
    <w:p w14:paraId="44C88D22" w14:textId="77777777" w:rsidR="003674EF" w:rsidRPr="006965B0" w:rsidRDefault="003674EF" w:rsidP="002963B9">
      <w:pPr>
        <w:pStyle w:val="Step1"/>
      </w:pPr>
      <w:r w:rsidRPr="006965B0">
        <w:t xml:space="preserve">Restart the reporting services, Anonymous Access should </w:t>
      </w:r>
      <w:r w:rsidRPr="006965B0">
        <w:rPr>
          <w:b/>
        </w:rPr>
        <w:t>not work.</w:t>
      </w:r>
      <w:r w:rsidRPr="006965B0">
        <w:t xml:space="preserve"> It should ask for authentication when trying to access Reports website.</w:t>
      </w:r>
    </w:p>
    <w:p w14:paraId="44C88D23" w14:textId="0A6C2204" w:rsidR="003674EF" w:rsidRDefault="003674EF" w:rsidP="003674EF">
      <w:pPr>
        <w:pStyle w:val="Heading4"/>
      </w:pPr>
      <w:bookmarkStart w:id="219" w:name="_Toc377034437"/>
      <w:bookmarkStart w:id="220" w:name="_Toc379355366"/>
      <w:r w:rsidRPr="006965B0">
        <w:t>Configure SSRS</w:t>
      </w:r>
      <w:bookmarkEnd w:id="219"/>
      <w:bookmarkEnd w:id="220"/>
      <w:r w:rsidR="00752DD3">
        <w:t xml:space="preserve"> </w:t>
      </w:r>
      <w:r w:rsidR="00752DD3" w:rsidRPr="00752DD3">
        <w:t>(Refer to Scale-Out-Deployment section below for client facing environments)</w:t>
      </w:r>
    </w:p>
    <w:p w14:paraId="7B92A3EB" w14:textId="77777777" w:rsidR="00752DD3" w:rsidRPr="00752DD3" w:rsidRDefault="00752DD3" w:rsidP="00752DD3"/>
    <w:p w14:paraId="44C88D24" w14:textId="77777777" w:rsidR="003674EF" w:rsidRPr="00EF39DF" w:rsidRDefault="003674EF" w:rsidP="00986570">
      <w:pPr>
        <w:pStyle w:val="Step1"/>
        <w:numPr>
          <w:ilvl w:val="0"/>
          <w:numId w:val="147"/>
        </w:numPr>
        <w:ind w:left="900" w:hanging="540"/>
      </w:pPr>
      <w:r w:rsidRPr="00EF39DF">
        <w:t>Open Reporting Services Configuration Manager ( from configuration tools folder under SQL2008R2) and select the instance just created.</w:t>
      </w:r>
    </w:p>
    <w:p w14:paraId="44C88D25" w14:textId="77777777" w:rsidR="003674EF" w:rsidRPr="00EF39DF" w:rsidRDefault="003674EF" w:rsidP="00EF39DF">
      <w:pPr>
        <w:pStyle w:val="Step1"/>
      </w:pPr>
      <w:r w:rsidRPr="00EF39DF">
        <w:t>From Service account choose Network Service, apply</w:t>
      </w:r>
    </w:p>
    <w:p w14:paraId="44C88D26" w14:textId="77777777" w:rsidR="003674EF" w:rsidRPr="00EF39DF" w:rsidRDefault="003674EF" w:rsidP="00EF39DF">
      <w:pPr>
        <w:pStyle w:val="Step1"/>
        <w:numPr>
          <w:ilvl w:val="0"/>
          <w:numId w:val="0"/>
        </w:numPr>
        <w:ind w:left="900"/>
      </w:pPr>
      <w:r w:rsidRPr="00EF39DF">
        <w:rPr>
          <w:noProof/>
        </w:rPr>
        <w:drawing>
          <wp:inline distT="0" distB="0" distL="0" distR="0" wp14:anchorId="44C891E9" wp14:editId="44C891EA">
            <wp:extent cx="3578034" cy="2735885"/>
            <wp:effectExtent l="0" t="0" r="3810" b="7620"/>
            <wp:docPr id="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78293" cy="2736083"/>
                    </a:xfrm>
                    <a:prstGeom prst="rect">
                      <a:avLst/>
                    </a:prstGeom>
                    <a:noFill/>
                    <a:ln>
                      <a:noFill/>
                    </a:ln>
                  </pic:spPr>
                </pic:pic>
              </a:graphicData>
            </a:graphic>
          </wp:inline>
        </w:drawing>
      </w:r>
    </w:p>
    <w:p w14:paraId="44C88D27" w14:textId="77777777" w:rsidR="00EF39DF" w:rsidRDefault="00EF39DF">
      <w:pPr>
        <w:spacing w:after="0"/>
        <w:rPr>
          <w:rFonts w:eastAsia="Times New Roman" w:cs="Times New Roman"/>
          <w:szCs w:val="18"/>
        </w:rPr>
      </w:pPr>
      <w:r>
        <w:br w:type="page"/>
      </w:r>
    </w:p>
    <w:p w14:paraId="44C88D28" w14:textId="77777777" w:rsidR="003674EF" w:rsidRPr="00EF39DF" w:rsidRDefault="003674EF" w:rsidP="00EF39DF">
      <w:pPr>
        <w:pStyle w:val="Step1"/>
      </w:pPr>
      <w:r w:rsidRPr="00EF39DF">
        <w:t>From Web Service URL and change:</w:t>
      </w:r>
    </w:p>
    <w:p w14:paraId="44C88D29" w14:textId="77777777" w:rsidR="003674EF" w:rsidRPr="00EF39DF" w:rsidRDefault="003674EF" w:rsidP="00BB6154">
      <w:pPr>
        <w:pStyle w:val="Step1"/>
      </w:pPr>
      <w:r w:rsidRPr="00EF39DF">
        <w:t>Virtual directory should be ReportServer</w:t>
      </w:r>
    </w:p>
    <w:p w14:paraId="44C88D2A" w14:textId="6272085B" w:rsidR="003674EF" w:rsidRPr="00EF39DF" w:rsidRDefault="003674EF" w:rsidP="00BB6154">
      <w:pPr>
        <w:pStyle w:val="Step1"/>
      </w:pPr>
      <w:r w:rsidRPr="00EF39DF">
        <w:t>Select the specific IP</w:t>
      </w:r>
      <w:r w:rsidR="00804FDB">
        <w:t xml:space="preserve"> or DNS name</w:t>
      </w:r>
      <w:r w:rsidRPr="00EF39DF">
        <w:t xml:space="preserve"> for the server</w:t>
      </w:r>
    </w:p>
    <w:p w14:paraId="44C88D2B" w14:textId="77777777" w:rsidR="003674EF" w:rsidRPr="00EF39DF" w:rsidRDefault="003674EF" w:rsidP="00BB6154">
      <w:pPr>
        <w:pStyle w:val="Step1"/>
      </w:pPr>
      <w:r w:rsidRPr="00EF39DF">
        <w:t>Port 8080</w:t>
      </w:r>
    </w:p>
    <w:p w14:paraId="44C88D2C" w14:textId="77777777" w:rsidR="003674EF" w:rsidRPr="00EF39DF" w:rsidRDefault="003674EF" w:rsidP="00EF39DF">
      <w:pPr>
        <w:pStyle w:val="Step1"/>
      </w:pPr>
      <w:r w:rsidRPr="00EF39DF">
        <w:t>Click apply</w:t>
      </w:r>
    </w:p>
    <w:p w14:paraId="44C88D2D" w14:textId="77777777" w:rsidR="003674EF" w:rsidRPr="00EF39DF" w:rsidRDefault="003674EF" w:rsidP="00EF39DF">
      <w:pPr>
        <w:pStyle w:val="Step1"/>
      </w:pPr>
      <w:r w:rsidRPr="00EF39DF">
        <w:t>From Database select Change Database</w:t>
      </w:r>
    </w:p>
    <w:p w14:paraId="44C88D2E" w14:textId="77777777" w:rsidR="003674EF" w:rsidRPr="00EF39DF" w:rsidRDefault="003674EF" w:rsidP="00EF39DF">
      <w:pPr>
        <w:pStyle w:val="Step1"/>
        <w:numPr>
          <w:ilvl w:val="0"/>
          <w:numId w:val="0"/>
        </w:numPr>
        <w:ind w:left="900"/>
      </w:pPr>
      <w:r w:rsidRPr="00EF39DF">
        <w:rPr>
          <w:noProof/>
        </w:rPr>
        <w:drawing>
          <wp:inline distT="0" distB="0" distL="0" distR="0" wp14:anchorId="44C891EB" wp14:editId="44C891EC">
            <wp:extent cx="5398770" cy="1426210"/>
            <wp:effectExtent l="0" t="0" r="0" b="2540"/>
            <wp:docPr id="3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8770" cy="1426210"/>
                    </a:xfrm>
                    <a:prstGeom prst="rect">
                      <a:avLst/>
                    </a:prstGeom>
                    <a:noFill/>
                    <a:ln>
                      <a:noFill/>
                    </a:ln>
                  </pic:spPr>
                </pic:pic>
              </a:graphicData>
            </a:graphic>
          </wp:inline>
        </w:drawing>
      </w:r>
    </w:p>
    <w:p w14:paraId="44C88D2F" w14:textId="77777777" w:rsidR="003674EF" w:rsidRPr="00EF39DF" w:rsidRDefault="003674EF" w:rsidP="00EF39DF">
      <w:pPr>
        <w:pStyle w:val="Step1"/>
      </w:pPr>
      <w:r w:rsidRPr="00EF39DF">
        <w:t>Select Choose an existing report server database</w:t>
      </w:r>
    </w:p>
    <w:p w14:paraId="44C88D30" w14:textId="77777777" w:rsidR="003674EF" w:rsidRPr="00EF39DF" w:rsidRDefault="003674EF" w:rsidP="00EF39DF">
      <w:pPr>
        <w:pStyle w:val="Step1"/>
      </w:pPr>
      <w:r w:rsidRPr="00EF39DF">
        <w:t>Select the instance containing the report server databases (may have to manually enter information) and authentication type should be Current User-Integrated Security.</w:t>
      </w:r>
      <w:r w:rsidR="00982F89" w:rsidRPr="00EF39DF">
        <w:t xml:space="preserve"> </w:t>
      </w:r>
      <w:r w:rsidRPr="00EF39DF">
        <w:t>Test Connection, Next</w:t>
      </w:r>
    </w:p>
    <w:p w14:paraId="44C88D31" w14:textId="77777777" w:rsidR="003674EF" w:rsidRPr="00EF39DF" w:rsidRDefault="003674EF" w:rsidP="00EF39DF">
      <w:pPr>
        <w:pStyle w:val="Step1"/>
      </w:pPr>
      <w:r w:rsidRPr="00EF39DF">
        <w:t>Select the ReportServer database, Next</w:t>
      </w:r>
    </w:p>
    <w:p w14:paraId="44C88D32" w14:textId="77777777" w:rsidR="003674EF" w:rsidRPr="00EF39DF" w:rsidRDefault="003674EF" w:rsidP="00EF39DF">
      <w:pPr>
        <w:pStyle w:val="Step1"/>
        <w:numPr>
          <w:ilvl w:val="0"/>
          <w:numId w:val="0"/>
        </w:numPr>
        <w:ind w:left="900"/>
      </w:pPr>
      <w:r w:rsidRPr="00EF39DF">
        <w:rPr>
          <w:noProof/>
        </w:rPr>
        <w:drawing>
          <wp:inline distT="0" distB="0" distL="0" distR="0" wp14:anchorId="44C891ED" wp14:editId="44C891EE">
            <wp:extent cx="2853055" cy="2304415"/>
            <wp:effectExtent l="0" t="0" r="4445" b="635"/>
            <wp:docPr id="3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3055" cy="2304415"/>
                    </a:xfrm>
                    <a:prstGeom prst="rect">
                      <a:avLst/>
                    </a:prstGeom>
                    <a:noFill/>
                    <a:ln>
                      <a:noFill/>
                    </a:ln>
                  </pic:spPr>
                </pic:pic>
              </a:graphicData>
            </a:graphic>
          </wp:inline>
        </w:drawing>
      </w:r>
    </w:p>
    <w:p w14:paraId="44C88D33" w14:textId="77777777" w:rsidR="003674EF" w:rsidRPr="00EF39DF" w:rsidRDefault="003674EF" w:rsidP="00EF39DF">
      <w:pPr>
        <w:pStyle w:val="Step1"/>
      </w:pPr>
      <w:r w:rsidRPr="00EF39DF">
        <w:t>Select SQL Server Account and use the lsreports credentials, Next and Finish</w:t>
      </w:r>
    </w:p>
    <w:p w14:paraId="44C88D34" w14:textId="77777777" w:rsidR="003674EF" w:rsidRPr="00EF39DF" w:rsidRDefault="003674EF" w:rsidP="00EF39DF">
      <w:pPr>
        <w:pStyle w:val="Step1"/>
      </w:pPr>
      <w:r w:rsidRPr="00EF39DF">
        <w:t>Report Manager URL, change the virtual directory to Reports and click</w:t>
      </w:r>
      <w:r w:rsidR="00982F89" w:rsidRPr="00EF39DF">
        <w:t xml:space="preserve"> </w:t>
      </w:r>
      <w:r w:rsidRPr="00EF39DF">
        <w:t>apply</w:t>
      </w:r>
    </w:p>
    <w:p w14:paraId="44C88D35" w14:textId="77777777" w:rsidR="003674EF" w:rsidRPr="007F5A82" w:rsidRDefault="003674EF" w:rsidP="003674EF">
      <w:pPr>
        <w:pStyle w:val="Heading4"/>
      </w:pPr>
      <w:bookmarkStart w:id="221" w:name="_Toc400291167"/>
      <w:r w:rsidRPr="007F5A82">
        <w:rPr>
          <w:rStyle w:val="Heading3Char"/>
          <w:b w:val="0"/>
          <w:sz w:val="24"/>
        </w:rPr>
        <w:t>Setup</w:t>
      </w:r>
      <w:r w:rsidR="00982F89">
        <w:rPr>
          <w:rStyle w:val="Heading3Char"/>
          <w:b w:val="0"/>
          <w:sz w:val="24"/>
        </w:rPr>
        <w:t xml:space="preserve"> </w:t>
      </w:r>
      <w:r>
        <w:rPr>
          <w:rStyle w:val="Heading3Char"/>
          <w:b w:val="0"/>
          <w:sz w:val="24"/>
        </w:rPr>
        <w:t>SSRS</w:t>
      </w:r>
      <w:r w:rsidR="00982F89">
        <w:rPr>
          <w:rStyle w:val="Heading3Char"/>
          <w:b w:val="0"/>
          <w:sz w:val="24"/>
        </w:rPr>
        <w:t xml:space="preserve"> </w:t>
      </w:r>
      <w:r w:rsidRPr="007F5A82">
        <w:rPr>
          <w:rStyle w:val="Heading3Char"/>
          <w:b w:val="0"/>
          <w:sz w:val="24"/>
        </w:rPr>
        <w:t>DataSources</w:t>
      </w:r>
      <w:bookmarkEnd w:id="221"/>
      <w:r w:rsidRPr="007F5A82">
        <w:t xml:space="preserve"> </w:t>
      </w:r>
    </w:p>
    <w:p w14:paraId="44C88D36" w14:textId="77777777" w:rsidR="003674EF" w:rsidRPr="00061587" w:rsidRDefault="00EF39DF" w:rsidP="00986570">
      <w:pPr>
        <w:pStyle w:val="Step1"/>
        <w:numPr>
          <w:ilvl w:val="0"/>
          <w:numId w:val="148"/>
        </w:numPr>
        <w:ind w:left="900" w:hanging="540"/>
      </w:pPr>
      <w:r w:rsidRPr="00061587">
        <w:t xml:space="preserve">Select the </w:t>
      </w:r>
      <w:r w:rsidR="003674EF" w:rsidRPr="00061587">
        <w:t xml:space="preserve">Report Manager URL and double </w:t>
      </w:r>
      <w:r w:rsidR="00810118" w:rsidRPr="00061587">
        <w:t>click</w:t>
      </w:r>
      <w:r w:rsidR="003674EF" w:rsidRPr="00061587">
        <w:t xml:space="preserve"> the url</w:t>
      </w:r>
      <w:r w:rsidR="00982F89" w:rsidRPr="00061587">
        <w:t xml:space="preserve"> </w:t>
      </w:r>
    </w:p>
    <w:p w14:paraId="44C88D37" w14:textId="77777777" w:rsidR="003674EF" w:rsidRPr="00061587" w:rsidRDefault="003674EF" w:rsidP="00061587">
      <w:pPr>
        <w:pStyle w:val="Step1"/>
        <w:numPr>
          <w:ilvl w:val="0"/>
          <w:numId w:val="0"/>
        </w:numPr>
        <w:ind w:left="900"/>
      </w:pPr>
      <w:r w:rsidRPr="00061587">
        <w:t>If you receive an encryption error after restoring</w:t>
      </w:r>
      <w:r w:rsidR="00982F89" w:rsidRPr="00061587">
        <w:t xml:space="preserve"> </w:t>
      </w:r>
      <w:r w:rsidRPr="00061587">
        <w:t>databases from a previous environment, the encryption needs to be reset.</w:t>
      </w:r>
    </w:p>
    <w:p w14:paraId="44C88D38" w14:textId="77777777" w:rsidR="003674EF" w:rsidRPr="00061587" w:rsidRDefault="003674EF" w:rsidP="00061587">
      <w:pPr>
        <w:pStyle w:val="Step1"/>
      </w:pPr>
      <w:r w:rsidRPr="00061587">
        <w:t>From Encryption Keys select delete and choose Yes</w:t>
      </w:r>
    </w:p>
    <w:p w14:paraId="44C88D39" w14:textId="77777777" w:rsidR="003674EF" w:rsidRPr="00061587" w:rsidRDefault="003674EF" w:rsidP="00061587">
      <w:pPr>
        <w:pStyle w:val="Step1"/>
        <w:numPr>
          <w:ilvl w:val="0"/>
          <w:numId w:val="0"/>
        </w:numPr>
        <w:ind w:left="900"/>
      </w:pPr>
      <w:r w:rsidRPr="00061587">
        <w:rPr>
          <w:noProof/>
        </w:rPr>
        <w:drawing>
          <wp:inline distT="0" distB="0" distL="0" distR="0" wp14:anchorId="44C891EF" wp14:editId="44C891F0">
            <wp:extent cx="4078336" cy="1408681"/>
            <wp:effectExtent l="0" t="0" r="0" b="127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78336" cy="1408681"/>
                    </a:xfrm>
                    <a:prstGeom prst="rect">
                      <a:avLst/>
                    </a:prstGeom>
                  </pic:spPr>
                </pic:pic>
              </a:graphicData>
            </a:graphic>
          </wp:inline>
        </w:drawing>
      </w:r>
    </w:p>
    <w:p w14:paraId="44C88D3A" w14:textId="77777777" w:rsidR="003674EF" w:rsidRPr="00061587" w:rsidRDefault="003674EF" w:rsidP="00061587">
      <w:pPr>
        <w:pStyle w:val="Step1"/>
        <w:numPr>
          <w:ilvl w:val="0"/>
          <w:numId w:val="0"/>
        </w:numPr>
        <w:ind w:left="900"/>
      </w:pPr>
      <w:r w:rsidRPr="00061587">
        <w:rPr>
          <w:noProof/>
        </w:rPr>
        <w:drawing>
          <wp:inline distT="0" distB="0" distL="0" distR="0" wp14:anchorId="44C891F1" wp14:editId="44C891F2">
            <wp:extent cx="2552700" cy="1529080"/>
            <wp:effectExtent l="0" t="0" r="0" b="0"/>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700" cy="1529080"/>
                    </a:xfrm>
                    <a:prstGeom prst="rect">
                      <a:avLst/>
                    </a:prstGeom>
                    <a:noFill/>
                    <a:ln>
                      <a:noFill/>
                    </a:ln>
                  </pic:spPr>
                </pic:pic>
              </a:graphicData>
            </a:graphic>
          </wp:inline>
        </w:drawing>
      </w:r>
    </w:p>
    <w:p w14:paraId="44C88D3B" w14:textId="77777777" w:rsidR="003674EF" w:rsidRPr="00061587" w:rsidRDefault="003674EF" w:rsidP="00061587">
      <w:pPr>
        <w:pStyle w:val="Step1"/>
      </w:pPr>
      <w:r w:rsidRPr="00061587">
        <w:t>Select another option within SSRS – ex E-mail Settings and then back to Encryption Keys (forces configuration to be re-read)</w:t>
      </w:r>
    </w:p>
    <w:p w14:paraId="44C88D3C" w14:textId="77777777" w:rsidR="003674EF" w:rsidRPr="00061587" w:rsidRDefault="003674EF" w:rsidP="00061587">
      <w:pPr>
        <w:pStyle w:val="Step1"/>
      </w:pPr>
      <w:r w:rsidRPr="00061587">
        <w:t>Choose Backup and file location – ex: Selected the file location F:\Apps\Microsoft SQL Server\MSRS10_50.&lt;env&gt;SSRS\Reporting Services\&lt;your env&gt;ssrs.snk</w:t>
      </w:r>
    </w:p>
    <w:p w14:paraId="44C88D3D" w14:textId="77777777" w:rsidR="003674EF" w:rsidRPr="00061587" w:rsidRDefault="003674EF" w:rsidP="00061587">
      <w:pPr>
        <w:pStyle w:val="Step1"/>
      </w:pPr>
      <w:r w:rsidRPr="00061587">
        <w:t>Password – same as lsreports sql account</w:t>
      </w:r>
      <w:r w:rsidRPr="00061587">
        <w:rPr>
          <w:noProof/>
        </w:rPr>
        <w:drawing>
          <wp:inline distT="0" distB="0" distL="0" distR="0" wp14:anchorId="44C891F3" wp14:editId="44C891F4">
            <wp:extent cx="4945380" cy="716915"/>
            <wp:effectExtent l="0" t="0" r="7620" b="6985"/>
            <wp:docPr id="3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45380" cy="716915"/>
                    </a:xfrm>
                    <a:prstGeom prst="rect">
                      <a:avLst/>
                    </a:prstGeom>
                    <a:noFill/>
                    <a:ln>
                      <a:noFill/>
                    </a:ln>
                  </pic:spPr>
                </pic:pic>
              </a:graphicData>
            </a:graphic>
          </wp:inline>
        </w:drawing>
      </w:r>
    </w:p>
    <w:p w14:paraId="44C88D3E" w14:textId="77777777" w:rsidR="003674EF" w:rsidRPr="00061587" w:rsidRDefault="003674EF" w:rsidP="00061587">
      <w:pPr>
        <w:pStyle w:val="Step1"/>
        <w:numPr>
          <w:ilvl w:val="0"/>
          <w:numId w:val="0"/>
        </w:numPr>
        <w:ind w:left="900"/>
      </w:pPr>
      <w:r w:rsidRPr="00061587">
        <w:t>Attempt to hit the URL again</w:t>
      </w:r>
    </w:p>
    <w:p w14:paraId="44C88D3F" w14:textId="77777777" w:rsidR="003674EF" w:rsidRPr="00061587" w:rsidRDefault="003674EF" w:rsidP="00061587">
      <w:pPr>
        <w:pStyle w:val="Step1"/>
      </w:pPr>
      <w:r w:rsidRPr="00061587">
        <w:t>Enter your service account and password at the Windows Security prompt (pass thru credentials)</w:t>
      </w:r>
    </w:p>
    <w:p w14:paraId="44C88D40" w14:textId="77777777" w:rsidR="003674EF" w:rsidRPr="00061587" w:rsidRDefault="003674EF" w:rsidP="00061587">
      <w:pPr>
        <w:pStyle w:val="Step1"/>
        <w:numPr>
          <w:ilvl w:val="0"/>
          <w:numId w:val="0"/>
        </w:numPr>
        <w:ind w:left="900"/>
      </w:pPr>
      <w:r w:rsidRPr="00061587">
        <w:rPr>
          <w:noProof/>
        </w:rPr>
        <w:drawing>
          <wp:inline distT="0" distB="0" distL="0" distR="0" wp14:anchorId="44C891F5" wp14:editId="44C891F6">
            <wp:extent cx="5947410" cy="1338580"/>
            <wp:effectExtent l="0" t="0" r="0" b="0"/>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7410" cy="1338580"/>
                    </a:xfrm>
                    <a:prstGeom prst="rect">
                      <a:avLst/>
                    </a:prstGeom>
                    <a:noFill/>
                    <a:ln>
                      <a:noFill/>
                    </a:ln>
                  </pic:spPr>
                </pic:pic>
              </a:graphicData>
            </a:graphic>
          </wp:inline>
        </w:drawing>
      </w:r>
    </w:p>
    <w:p w14:paraId="44C88D41" w14:textId="77777777" w:rsidR="003674EF" w:rsidRPr="00061587" w:rsidRDefault="003674EF" w:rsidP="00061587">
      <w:pPr>
        <w:pStyle w:val="Step1"/>
      </w:pPr>
      <w:r w:rsidRPr="00061587">
        <w:t>Select the Data Source folder</w:t>
      </w:r>
    </w:p>
    <w:p w14:paraId="44C88D42" w14:textId="77777777" w:rsidR="003674EF" w:rsidRPr="00061587" w:rsidRDefault="003674EF" w:rsidP="00061587">
      <w:pPr>
        <w:pStyle w:val="Step1"/>
      </w:pPr>
      <w:r w:rsidRPr="00061587">
        <w:t>New Data Source</w:t>
      </w:r>
    </w:p>
    <w:p w14:paraId="44C88D43" w14:textId="77777777" w:rsidR="003674EF" w:rsidRPr="00061587" w:rsidRDefault="003674EF" w:rsidP="00BB6154">
      <w:pPr>
        <w:pStyle w:val="Step1"/>
      </w:pPr>
      <w:r w:rsidRPr="00061587">
        <w:t>Name = Share_&lt;client&gt;_Reports</w:t>
      </w:r>
    </w:p>
    <w:p w14:paraId="44C88D44" w14:textId="77777777" w:rsidR="003674EF" w:rsidRPr="00061587" w:rsidRDefault="003674EF" w:rsidP="00BB6154">
      <w:pPr>
        <w:pStyle w:val="Step1"/>
      </w:pPr>
      <w:r w:rsidRPr="00061587">
        <w:t>Description = Data Source=ip of sql server,port:Initial</w:t>
      </w:r>
    </w:p>
    <w:p w14:paraId="44C88D45" w14:textId="77777777" w:rsidR="003674EF" w:rsidRPr="00061587" w:rsidRDefault="003674EF" w:rsidP="00BB6154">
      <w:pPr>
        <w:pStyle w:val="Step1"/>
      </w:pPr>
      <w:r w:rsidRPr="00061587">
        <w:t>Catalog=&lt;client&gt;_CorrLoss_Reports</w:t>
      </w:r>
    </w:p>
    <w:p w14:paraId="44C88D46" w14:textId="77777777" w:rsidR="003674EF" w:rsidRPr="00061587" w:rsidRDefault="003674EF" w:rsidP="00061587">
      <w:pPr>
        <w:pStyle w:val="Step1"/>
      </w:pPr>
      <w:r w:rsidRPr="00061587">
        <w:t>Copy the description from the step above to Connecting String</w:t>
      </w:r>
    </w:p>
    <w:p w14:paraId="44C88D47" w14:textId="77777777" w:rsidR="003674EF" w:rsidRPr="00061587" w:rsidRDefault="003674EF" w:rsidP="00061587">
      <w:pPr>
        <w:pStyle w:val="Step1"/>
      </w:pPr>
      <w:r w:rsidRPr="00061587">
        <w:t>Select Credentials stored securely in the report server</w:t>
      </w:r>
    </w:p>
    <w:p w14:paraId="44C88D48" w14:textId="77777777" w:rsidR="003674EF" w:rsidRPr="00061587" w:rsidRDefault="003674EF" w:rsidP="00BB6154">
      <w:pPr>
        <w:pStyle w:val="Step1"/>
      </w:pPr>
      <w:r w:rsidRPr="00061587">
        <w:t>Username - lsreports</w:t>
      </w:r>
    </w:p>
    <w:p w14:paraId="44C88D49" w14:textId="77777777" w:rsidR="003674EF" w:rsidRPr="00061587" w:rsidRDefault="003674EF" w:rsidP="00BB6154">
      <w:pPr>
        <w:pStyle w:val="Step1"/>
      </w:pPr>
      <w:r w:rsidRPr="00061587">
        <w:t>Password – password for lsreports</w:t>
      </w:r>
    </w:p>
    <w:p w14:paraId="44C88D4A" w14:textId="77777777" w:rsidR="003674EF" w:rsidRPr="00061587" w:rsidRDefault="003674EF" w:rsidP="00061587">
      <w:pPr>
        <w:pStyle w:val="Step1"/>
      </w:pPr>
      <w:r w:rsidRPr="00061587">
        <w:t>Test connection – if works select apply</w:t>
      </w:r>
    </w:p>
    <w:p w14:paraId="44C88D4B" w14:textId="71AE9539" w:rsidR="003674EF" w:rsidRPr="00061587" w:rsidRDefault="00C37A56" w:rsidP="00061587">
      <w:pPr>
        <w:pStyle w:val="Step1"/>
        <w:numPr>
          <w:ilvl w:val="0"/>
          <w:numId w:val="0"/>
        </w:numPr>
        <w:ind w:left="900"/>
      </w:pPr>
      <w:r>
        <w:rPr>
          <w:noProof/>
        </w:rPr>
        <mc:AlternateContent>
          <mc:Choice Requires="wps">
            <w:drawing>
              <wp:anchor distT="0" distB="0" distL="114300" distR="114300" simplePos="0" relativeHeight="251654656" behindDoc="0" locked="0" layoutInCell="1" allowOverlap="1" wp14:anchorId="519F9116" wp14:editId="369AE8BD">
                <wp:simplePos x="0" y="0"/>
                <wp:positionH relativeFrom="column">
                  <wp:posOffset>1376363</wp:posOffset>
                </wp:positionH>
                <wp:positionV relativeFrom="paragraph">
                  <wp:posOffset>2042479</wp:posOffset>
                </wp:positionV>
                <wp:extent cx="252412" cy="45719"/>
                <wp:effectExtent l="0" t="0" r="14605" b="12065"/>
                <wp:wrapNone/>
                <wp:docPr id="145" name="Rectangle 145"/>
                <wp:cNvGraphicFramePr/>
                <a:graphic xmlns:a="http://schemas.openxmlformats.org/drawingml/2006/main">
                  <a:graphicData uri="http://schemas.microsoft.com/office/word/2010/wordprocessingShape">
                    <wps:wsp>
                      <wps:cNvSpPr/>
                      <wps:spPr>
                        <a:xfrm>
                          <a:off x="0" y="0"/>
                          <a:ext cx="252412" cy="45719"/>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4A46C9" id="Rectangle 145" o:spid="_x0000_s1026" style="position:absolute;margin-left:108.4pt;margin-top:160.85pt;width:19.85pt;height:3.6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" fillcolor="windowText" strokeweight="2pt"/>
            </w:pict>
          </mc:Fallback>
        </mc:AlternateContent>
      </w:r>
      <w:r>
        <w:rPr>
          <w:noProof/>
        </w:rPr>
        <mc:AlternateContent>
          <mc:Choice Requires="wps">
            <w:drawing>
              <wp:anchor distT="0" distB="0" distL="114300" distR="114300" simplePos="0" relativeHeight="251646464" behindDoc="0" locked="0" layoutInCell="1" allowOverlap="1" wp14:anchorId="79831B3B" wp14:editId="68591DB2">
                <wp:simplePos x="0" y="0"/>
                <wp:positionH relativeFrom="column">
                  <wp:posOffset>1714500</wp:posOffset>
                </wp:positionH>
                <wp:positionV relativeFrom="paragraph">
                  <wp:posOffset>976314</wp:posOffset>
                </wp:positionV>
                <wp:extent cx="552450" cy="54610"/>
                <wp:effectExtent l="0" t="0" r="19050" b="21590"/>
                <wp:wrapNone/>
                <wp:docPr id="134" name="Rectangle 134"/>
                <wp:cNvGraphicFramePr/>
                <a:graphic xmlns:a="http://schemas.openxmlformats.org/drawingml/2006/main">
                  <a:graphicData uri="http://schemas.microsoft.com/office/word/2010/wordprocessingShape">
                    <wps:wsp>
                      <wps:cNvSpPr/>
                      <wps:spPr>
                        <a:xfrm>
                          <a:off x="0" y="0"/>
                          <a:ext cx="552450" cy="5461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68B00" id="Rectangle 134" o:spid="_x0000_s1026" style="position:absolute;margin-left:135pt;margin-top:76.9pt;width:43.5pt;height:4.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" fillcolor="windowText" strokeweight="2pt"/>
            </w:pict>
          </mc:Fallback>
        </mc:AlternateContent>
      </w:r>
      <w:r>
        <w:rPr>
          <w:noProof/>
        </w:rPr>
        <mc:AlternateContent>
          <mc:Choice Requires="wps">
            <w:drawing>
              <wp:anchor distT="0" distB="0" distL="114300" distR="114300" simplePos="0" relativeHeight="251645440" behindDoc="0" locked="0" layoutInCell="1" allowOverlap="1" wp14:anchorId="051B5099" wp14:editId="5A7B1E70">
                <wp:simplePos x="0" y="0"/>
                <wp:positionH relativeFrom="column">
                  <wp:posOffset>1533525</wp:posOffset>
                </wp:positionH>
                <wp:positionV relativeFrom="paragraph">
                  <wp:posOffset>171450</wp:posOffset>
                </wp:positionV>
                <wp:extent cx="123825" cy="45719"/>
                <wp:effectExtent l="0" t="0" r="28575" b="12065"/>
                <wp:wrapNone/>
                <wp:docPr id="133" name="Rectangle 133"/>
                <wp:cNvGraphicFramePr/>
                <a:graphic xmlns:a="http://schemas.openxmlformats.org/drawingml/2006/main">
                  <a:graphicData uri="http://schemas.microsoft.com/office/word/2010/wordprocessingShape">
                    <wps:wsp>
                      <wps:cNvSpPr/>
                      <wps:spPr>
                        <a:xfrm>
                          <a:off x="0" y="0"/>
                          <a:ext cx="123825"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536F6" id="Rectangle 133" o:spid="_x0000_s1026" style="position:absolute;margin-left:120.75pt;margin-top:13.5pt;width:9.75pt;height:3.6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" fillcolor="black [3200]" strokecolor="black [1600]" strokeweight="2pt"/>
            </w:pict>
          </mc:Fallback>
        </mc:AlternateContent>
      </w:r>
      <w:r w:rsidR="003674EF" w:rsidRPr="00061587">
        <w:rPr>
          <w:noProof/>
        </w:rPr>
        <w:drawing>
          <wp:inline distT="0" distB="0" distL="0" distR="0" wp14:anchorId="44C891F7" wp14:editId="44C891F8">
            <wp:extent cx="3123565" cy="3065145"/>
            <wp:effectExtent l="0" t="0" r="635" b="1905"/>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23565" cy="3065145"/>
                    </a:xfrm>
                    <a:prstGeom prst="rect">
                      <a:avLst/>
                    </a:prstGeom>
                    <a:noFill/>
                    <a:ln>
                      <a:noFill/>
                    </a:ln>
                  </pic:spPr>
                </pic:pic>
              </a:graphicData>
            </a:graphic>
          </wp:inline>
        </w:drawing>
      </w:r>
    </w:p>
    <w:p w14:paraId="44C88D4C" w14:textId="77777777" w:rsidR="003674EF" w:rsidRPr="00061587" w:rsidRDefault="003674EF" w:rsidP="00061587">
      <w:pPr>
        <w:pStyle w:val="Step1"/>
      </w:pPr>
      <w:r w:rsidRPr="00061587">
        <w:t>Test reports via the application</w:t>
      </w:r>
    </w:p>
    <w:p w14:paraId="44C88D4D" w14:textId="77777777" w:rsidR="003674EF" w:rsidRDefault="003674EF" w:rsidP="00061587">
      <w:pPr>
        <w:pStyle w:val="Step1"/>
      </w:pPr>
      <w:r w:rsidRPr="00061587">
        <w:t>Once successful, select Apply to save settings</w:t>
      </w:r>
    </w:p>
    <w:p w14:paraId="77E2DBE9" w14:textId="77777777" w:rsidR="00752DD3" w:rsidRDefault="00752DD3" w:rsidP="00752DD3">
      <w:pPr>
        <w:pStyle w:val="Heading4"/>
        <w:rPr>
          <w:rStyle w:val="Heading3Char"/>
          <w:b w:val="0"/>
          <w:sz w:val="24"/>
        </w:rPr>
      </w:pPr>
    </w:p>
    <w:p w14:paraId="3FDF62EC" w14:textId="47CD3811" w:rsidR="00752DD3" w:rsidRPr="00752DD3" w:rsidRDefault="00752DD3" w:rsidP="00752DD3">
      <w:pPr>
        <w:pStyle w:val="Heading4"/>
        <w:rPr>
          <w:sz w:val="28"/>
          <w:szCs w:val="28"/>
        </w:rPr>
      </w:pPr>
      <w:r w:rsidRPr="00752DD3">
        <w:rPr>
          <w:rStyle w:val="Heading3Char"/>
          <w:b w:val="0"/>
          <w:sz w:val="28"/>
          <w:szCs w:val="28"/>
        </w:rPr>
        <w:t>Scale-out-Deployments</w:t>
      </w:r>
      <w:r w:rsidR="002D1653">
        <w:rPr>
          <w:rStyle w:val="Heading3Char"/>
          <w:b w:val="0"/>
          <w:sz w:val="28"/>
          <w:szCs w:val="28"/>
        </w:rPr>
        <w:t xml:space="preserve"> (Draft)</w:t>
      </w:r>
    </w:p>
    <w:p w14:paraId="35C0C8AD" w14:textId="642F0B2C" w:rsidR="00752DD3" w:rsidRDefault="00752DD3" w:rsidP="00045270">
      <w:pPr>
        <w:pStyle w:val="Step1"/>
        <w:numPr>
          <w:ilvl w:val="1"/>
          <w:numId w:val="197"/>
        </w:numPr>
      </w:pPr>
      <w:r>
        <w:t>Configure the Service Account, Web Service URL, Database and  Report Server Manager URL on the 1</w:t>
      </w:r>
      <w:r w:rsidRPr="00752DD3">
        <w:rPr>
          <w:vertAlign w:val="superscript"/>
        </w:rPr>
        <w:t>st</w:t>
      </w:r>
      <w:r>
        <w:t xml:space="preserve"> SSRS as directed above.  Do not configure the Data  Sources or  configure the 2</w:t>
      </w:r>
      <w:r w:rsidRPr="00752DD3">
        <w:rPr>
          <w:vertAlign w:val="superscript"/>
        </w:rPr>
        <w:t>nd</w:t>
      </w:r>
      <w:r>
        <w:t xml:space="preserve"> server.</w:t>
      </w:r>
    </w:p>
    <w:p w14:paraId="74830678" w14:textId="7BCC899F" w:rsidR="00752DD3" w:rsidRDefault="00752DD3" w:rsidP="00045270">
      <w:pPr>
        <w:pStyle w:val="Step1"/>
        <w:numPr>
          <w:ilvl w:val="1"/>
          <w:numId w:val="197"/>
        </w:numPr>
      </w:pPr>
      <w:r>
        <w:t>Close the SSRS configuration tool and reopen.</w:t>
      </w:r>
    </w:p>
    <w:p w14:paraId="1EE7DAC9" w14:textId="77777777" w:rsidR="00C75A1C" w:rsidRDefault="00C75A1C" w:rsidP="00045270">
      <w:pPr>
        <w:pStyle w:val="Step1"/>
        <w:numPr>
          <w:ilvl w:val="1"/>
          <w:numId w:val="197"/>
        </w:numPr>
      </w:pPr>
      <w:r>
        <w:t>Click Scale-out-Deployment , you should see two entries.  One will be lised as Joined while the other listes as Waiting to join.</w:t>
      </w:r>
    </w:p>
    <w:p w14:paraId="3FC110DC" w14:textId="1E47228B" w:rsidR="00C75A1C" w:rsidRDefault="00C75A1C" w:rsidP="00C75A1C">
      <w:pPr>
        <w:pStyle w:val="Step1"/>
        <w:numPr>
          <w:ilvl w:val="0"/>
          <w:numId w:val="0"/>
        </w:numPr>
        <w:ind w:left="2160"/>
      </w:pPr>
      <w:r>
        <w:rPr>
          <w:noProof/>
        </w:rPr>
        <w:drawing>
          <wp:inline distT="0" distB="0" distL="0" distR="0" wp14:anchorId="2A04DFE0" wp14:editId="180D62C1">
            <wp:extent cx="3152775" cy="628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52775" cy="628650"/>
                    </a:xfrm>
                    <a:prstGeom prst="rect">
                      <a:avLst/>
                    </a:prstGeom>
                  </pic:spPr>
                </pic:pic>
              </a:graphicData>
            </a:graphic>
          </wp:inline>
        </w:drawing>
      </w:r>
    </w:p>
    <w:p w14:paraId="54923970" w14:textId="318D65EC" w:rsidR="00C75A1C" w:rsidRPr="00C75A1C" w:rsidRDefault="00C75A1C" w:rsidP="00045270">
      <w:pPr>
        <w:pStyle w:val="Step1"/>
        <w:numPr>
          <w:ilvl w:val="1"/>
          <w:numId w:val="197"/>
        </w:numPr>
        <w:rPr>
          <w:rStyle w:val="label"/>
        </w:rPr>
      </w:pPr>
      <w:r>
        <w:rPr>
          <w:lang w:val="en"/>
        </w:rPr>
        <w:t xml:space="preserve">On the Scale-out Deployment page, select the report server instance that is waiting to join the deployment, and click </w:t>
      </w:r>
      <w:r>
        <w:rPr>
          <w:rStyle w:val="label"/>
          <w:lang w:val="en"/>
        </w:rPr>
        <w:t>Add Server.</w:t>
      </w:r>
    </w:p>
    <w:p w14:paraId="2EDEB9DF" w14:textId="6917904D" w:rsidR="00C75A1C" w:rsidRPr="00C75A1C" w:rsidRDefault="00C75A1C" w:rsidP="00045270">
      <w:pPr>
        <w:pStyle w:val="Step1"/>
        <w:numPr>
          <w:ilvl w:val="1"/>
          <w:numId w:val="197"/>
        </w:numPr>
        <w:rPr>
          <w:rStyle w:val="label"/>
        </w:rPr>
      </w:pPr>
      <w:r>
        <w:rPr>
          <w:rStyle w:val="label"/>
          <w:lang w:val="en"/>
        </w:rPr>
        <w:t>Configure the Data Sources on SSRS server 1.</w:t>
      </w:r>
    </w:p>
    <w:p w14:paraId="6BDBC4BE" w14:textId="7D768B5C" w:rsidR="00C75A1C" w:rsidRPr="00C75A1C" w:rsidRDefault="00C75A1C" w:rsidP="00045270">
      <w:pPr>
        <w:pStyle w:val="Step1"/>
        <w:numPr>
          <w:ilvl w:val="1"/>
          <w:numId w:val="197"/>
        </w:numPr>
        <w:rPr>
          <w:rStyle w:val="label"/>
        </w:rPr>
      </w:pPr>
      <w:r>
        <w:rPr>
          <w:rStyle w:val="label"/>
          <w:lang w:val="en"/>
        </w:rPr>
        <w:t>From the 2</w:t>
      </w:r>
      <w:r w:rsidRPr="00C75A1C">
        <w:rPr>
          <w:rStyle w:val="label"/>
          <w:vertAlign w:val="superscript"/>
          <w:lang w:val="en"/>
        </w:rPr>
        <w:t>nd</w:t>
      </w:r>
      <w:r>
        <w:rPr>
          <w:rStyle w:val="label"/>
          <w:lang w:val="en"/>
        </w:rPr>
        <w:t xml:space="preserve"> SSRS server configure the </w:t>
      </w:r>
      <w:r w:rsidR="002D1653">
        <w:rPr>
          <w:rStyle w:val="label"/>
          <w:lang w:val="en"/>
        </w:rPr>
        <w:t xml:space="preserve">Service account and </w:t>
      </w:r>
      <w:r>
        <w:rPr>
          <w:rStyle w:val="label"/>
          <w:lang w:val="en"/>
        </w:rPr>
        <w:t xml:space="preserve">Database </w:t>
      </w:r>
      <w:r w:rsidR="002D1653">
        <w:rPr>
          <w:rStyle w:val="label"/>
          <w:lang w:val="en"/>
        </w:rPr>
        <w:t>settings</w:t>
      </w:r>
      <w:r>
        <w:rPr>
          <w:rStyle w:val="label"/>
          <w:lang w:val="en"/>
        </w:rPr>
        <w:t xml:space="preserve"> to use a separate service account than the 1</w:t>
      </w:r>
      <w:r w:rsidRPr="00C75A1C">
        <w:rPr>
          <w:rStyle w:val="label"/>
          <w:vertAlign w:val="superscript"/>
          <w:lang w:val="en"/>
        </w:rPr>
        <w:t>st</w:t>
      </w:r>
      <w:r>
        <w:rPr>
          <w:rStyle w:val="label"/>
          <w:lang w:val="en"/>
        </w:rPr>
        <w:t xml:space="preserve"> server.</w:t>
      </w:r>
    </w:p>
    <w:p w14:paraId="7F149D33" w14:textId="0572DE31" w:rsidR="00C75A1C" w:rsidRPr="00061587" w:rsidRDefault="00C75A1C" w:rsidP="00045270">
      <w:pPr>
        <w:pStyle w:val="Step1"/>
        <w:numPr>
          <w:ilvl w:val="1"/>
          <w:numId w:val="197"/>
        </w:numPr>
      </w:pPr>
      <w:r>
        <w:rPr>
          <w:rStyle w:val="label"/>
          <w:lang w:val="en"/>
        </w:rPr>
        <w:t>Verify the newly created Data Sources exist on the 2</w:t>
      </w:r>
      <w:r w:rsidRPr="00C75A1C">
        <w:rPr>
          <w:rStyle w:val="label"/>
          <w:vertAlign w:val="superscript"/>
          <w:lang w:val="en"/>
        </w:rPr>
        <w:t>nd</w:t>
      </w:r>
      <w:r>
        <w:rPr>
          <w:rStyle w:val="label"/>
          <w:lang w:val="en"/>
        </w:rPr>
        <w:t xml:space="preserve"> SSRS server.</w:t>
      </w:r>
    </w:p>
    <w:p w14:paraId="44C88D4E" w14:textId="158570BF" w:rsidR="003674EF" w:rsidRPr="00775C5B" w:rsidRDefault="003674EF" w:rsidP="003674EF">
      <w:pPr>
        <w:pStyle w:val="Heading2"/>
      </w:pPr>
      <w:bookmarkStart w:id="222" w:name="_Toc400291168"/>
      <w:bookmarkStart w:id="223" w:name="_Toc443378864"/>
      <w:r w:rsidRPr="00775C5B">
        <w:t>Storage Server MQ/FTP</w:t>
      </w:r>
      <w:bookmarkEnd w:id="222"/>
      <w:r w:rsidR="00586E0C">
        <w:t xml:space="preserve"> (Non-Clustered)</w:t>
      </w:r>
      <w:bookmarkEnd w:id="223"/>
    </w:p>
    <w:p w14:paraId="44C88D4F" w14:textId="77777777" w:rsidR="003674EF" w:rsidRPr="00457868" w:rsidRDefault="003674EF" w:rsidP="00457868">
      <w:bookmarkStart w:id="224" w:name="_Toc379455790"/>
      <w:r w:rsidRPr="00457868">
        <w:t>Prerequisite Information and CHECKLIST</w:t>
      </w:r>
      <w:r w:rsidR="00982F89" w:rsidRPr="00457868">
        <w:t xml:space="preserve"> </w:t>
      </w:r>
      <w:r w:rsidRPr="00457868">
        <w:t xml:space="preserve"> -</w:t>
      </w:r>
      <w:bookmarkEnd w:id="224"/>
    </w:p>
    <w:p w14:paraId="44C88D50" w14:textId="77777777" w:rsidR="003674EF" w:rsidRPr="00457868" w:rsidRDefault="003674EF" w:rsidP="00457868">
      <w:pPr>
        <w:pStyle w:val="Bullet1"/>
      </w:pPr>
      <w:r w:rsidRPr="00457868">
        <w:t>ALWAYS be logged in to the servers via the domain-level service account when installing software</w:t>
      </w:r>
    </w:p>
    <w:p w14:paraId="44C88D51" w14:textId="4DB663B8" w:rsidR="003674EF" w:rsidRPr="00457868" w:rsidRDefault="00804FDB" w:rsidP="00457868">
      <w:pPr>
        <w:pStyle w:val="Bullet1"/>
      </w:pPr>
      <w:r>
        <w:t>T</w:t>
      </w:r>
      <w:r w:rsidR="003674EF" w:rsidRPr="00457868">
        <w:t xml:space="preserve">he service account </w:t>
      </w:r>
      <w:r>
        <w:t xml:space="preserve">should belong </w:t>
      </w:r>
      <w:r w:rsidR="003674EF" w:rsidRPr="00457868">
        <w:t>to the local administrators group</w:t>
      </w:r>
    </w:p>
    <w:p w14:paraId="44C88D52" w14:textId="77777777" w:rsidR="003674EF" w:rsidRPr="00775C5B" w:rsidRDefault="003674EF" w:rsidP="003674EF">
      <w:pPr>
        <w:pStyle w:val="Heading3"/>
      </w:pPr>
      <w:bookmarkStart w:id="225" w:name="_Toc379455791"/>
      <w:bookmarkStart w:id="226" w:name="_Toc400291169"/>
      <w:r w:rsidRPr="00775C5B">
        <w:t>IIS Installation</w:t>
      </w:r>
      <w:bookmarkEnd w:id="225"/>
      <w:bookmarkEnd w:id="226"/>
      <w:r w:rsidRPr="00775C5B">
        <w:t xml:space="preserve"> </w:t>
      </w:r>
    </w:p>
    <w:p w14:paraId="44C88D53" w14:textId="77777777" w:rsidR="003674EF" w:rsidRPr="00457868" w:rsidRDefault="003674EF" w:rsidP="00986570">
      <w:pPr>
        <w:pStyle w:val="Step1"/>
        <w:numPr>
          <w:ilvl w:val="0"/>
          <w:numId w:val="149"/>
        </w:numPr>
        <w:ind w:left="900" w:hanging="540"/>
      </w:pPr>
      <w:r w:rsidRPr="00457868">
        <w:t xml:space="preserve">Open Windows Server Manager and </w:t>
      </w:r>
      <w:r w:rsidR="00810118" w:rsidRPr="00457868">
        <w:t>click</w:t>
      </w:r>
      <w:r w:rsidRPr="00457868">
        <w:t xml:space="preserve"> Add Roles</w:t>
      </w:r>
    </w:p>
    <w:p w14:paraId="44C88D54" w14:textId="77777777" w:rsidR="003674EF" w:rsidRPr="00457868" w:rsidRDefault="00810118" w:rsidP="00457868">
      <w:pPr>
        <w:pStyle w:val="Step1"/>
      </w:pPr>
      <w:r w:rsidRPr="00457868">
        <w:t>Click</w:t>
      </w:r>
      <w:r w:rsidR="003674EF" w:rsidRPr="00457868">
        <w:t xml:space="preserve"> Next</w:t>
      </w:r>
    </w:p>
    <w:p w14:paraId="44C88D55" w14:textId="77777777" w:rsidR="003674EF" w:rsidRPr="00457868" w:rsidRDefault="003674EF" w:rsidP="00457868">
      <w:pPr>
        <w:pStyle w:val="Step1"/>
      </w:pPr>
      <w:r w:rsidRPr="00457868">
        <w:t>Check</w:t>
      </w:r>
      <w:r w:rsidR="00982F89" w:rsidRPr="00457868">
        <w:t xml:space="preserve"> </w:t>
      </w:r>
      <w:r w:rsidRPr="00457868">
        <w:t xml:space="preserve">Web Server(IIS) and </w:t>
      </w:r>
      <w:r w:rsidR="00810118" w:rsidRPr="00457868">
        <w:t>click</w:t>
      </w:r>
      <w:r w:rsidRPr="00457868">
        <w:t xml:space="preserve"> Next</w:t>
      </w:r>
    </w:p>
    <w:p w14:paraId="44C88D56" w14:textId="77777777" w:rsidR="003674EF" w:rsidRPr="00457868" w:rsidRDefault="00810118" w:rsidP="00457868">
      <w:pPr>
        <w:pStyle w:val="Step1"/>
      </w:pPr>
      <w:r w:rsidRPr="00457868">
        <w:t>Click</w:t>
      </w:r>
      <w:r w:rsidR="003674EF" w:rsidRPr="00457868">
        <w:t xml:space="preserve"> Next</w:t>
      </w:r>
    </w:p>
    <w:p w14:paraId="44C88D57" w14:textId="77777777" w:rsidR="003674EF" w:rsidRPr="00457868" w:rsidRDefault="003674EF" w:rsidP="00457868">
      <w:pPr>
        <w:pStyle w:val="Step1"/>
      </w:pPr>
      <w:r w:rsidRPr="00457868">
        <w:t xml:space="preserve">Check all Role services and </w:t>
      </w:r>
      <w:r w:rsidR="00810118" w:rsidRPr="00457868">
        <w:t>click</w:t>
      </w:r>
      <w:r w:rsidRPr="00457868">
        <w:t xml:space="preserve"> Next</w:t>
      </w:r>
    </w:p>
    <w:p w14:paraId="44C88D58" w14:textId="77777777" w:rsidR="003674EF" w:rsidRPr="00457868" w:rsidRDefault="00810118" w:rsidP="00457868">
      <w:pPr>
        <w:pStyle w:val="Step1"/>
      </w:pPr>
      <w:r w:rsidRPr="00457868">
        <w:t>Click</w:t>
      </w:r>
      <w:r w:rsidR="003674EF" w:rsidRPr="00457868">
        <w:t xml:space="preserve"> Install</w:t>
      </w:r>
    </w:p>
    <w:p w14:paraId="44C88D59" w14:textId="77777777" w:rsidR="003674EF" w:rsidRPr="00457868" w:rsidRDefault="003674EF" w:rsidP="00457868">
      <w:pPr>
        <w:pStyle w:val="Step1"/>
      </w:pPr>
      <w:r w:rsidRPr="00457868">
        <w:t>Close when Installation succeded is displayed</w:t>
      </w:r>
    </w:p>
    <w:p w14:paraId="44C88D5A" w14:textId="77777777" w:rsidR="003674EF" w:rsidRPr="00457868" w:rsidRDefault="003674EF" w:rsidP="00457868">
      <w:pPr>
        <w:pStyle w:val="Step1"/>
      </w:pPr>
      <w:r w:rsidRPr="00457868">
        <w:t>From IIS Manager, rename the default web site to “environmentserver” (example INT2MQ1, or PRODMQ2, etc.)</w:t>
      </w:r>
    </w:p>
    <w:p w14:paraId="44C88D5B" w14:textId="77777777" w:rsidR="003674EF" w:rsidRPr="00457868" w:rsidRDefault="003674EF" w:rsidP="00457868">
      <w:pPr>
        <w:pStyle w:val="Step1"/>
        <w:numPr>
          <w:ilvl w:val="0"/>
          <w:numId w:val="0"/>
        </w:numPr>
        <w:ind w:left="900"/>
      </w:pPr>
      <w:r w:rsidRPr="00457868">
        <w:rPr>
          <w:noProof/>
        </w:rPr>
        <w:drawing>
          <wp:inline distT="0" distB="0" distL="0" distR="0" wp14:anchorId="44C891F9" wp14:editId="44C891FA">
            <wp:extent cx="3443059" cy="1675181"/>
            <wp:effectExtent l="0" t="0" r="508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443482" cy="1675387"/>
                    </a:xfrm>
                    <a:prstGeom prst="rect">
                      <a:avLst/>
                    </a:prstGeom>
                  </pic:spPr>
                </pic:pic>
              </a:graphicData>
            </a:graphic>
          </wp:inline>
        </w:drawing>
      </w:r>
    </w:p>
    <w:p w14:paraId="44C88D5C" w14:textId="77777777" w:rsidR="003674EF" w:rsidRDefault="003674EF" w:rsidP="003674EF">
      <w:pPr>
        <w:pStyle w:val="Heading4"/>
        <w:rPr>
          <w:noProof/>
        </w:rPr>
      </w:pPr>
      <w:bookmarkStart w:id="227" w:name="_Toc377034429"/>
      <w:bookmarkStart w:id="228" w:name="_Toc379455792"/>
      <w:r w:rsidRPr="00142F36">
        <w:rPr>
          <w:noProof/>
        </w:rPr>
        <w:t xml:space="preserve">Create FTP </w:t>
      </w:r>
      <w:bookmarkEnd w:id="227"/>
      <w:bookmarkEnd w:id="228"/>
      <w:r>
        <w:rPr>
          <w:noProof/>
        </w:rPr>
        <w:t>User and Site</w:t>
      </w:r>
    </w:p>
    <w:p w14:paraId="44C88D5D" w14:textId="77777777" w:rsidR="003674EF" w:rsidRPr="00263C50" w:rsidRDefault="003674EF" w:rsidP="00263C50">
      <w:r w:rsidRPr="00263C50">
        <w:t>Create a local user on that machine</w:t>
      </w:r>
      <w:r w:rsidR="00263C50">
        <w:t>:</w:t>
      </w:r>
    </w:p>
    <w:p w14:paraId="44C88D5E" w14:textId="77777777" w:rsidR="003674EF" w:rsidRPr="00263C50" w:rsidRDefault="003674EF" w:rsidP="00986570">
      <w:pPr>
        <w:pStyle w:val="Step1"/>
        <w:numPr>
          <w:ilvl w:val="0"/>
          <w:numId w:val="150"/>
        </w:numPr>
        <w:ind w:left="900" w:hanging="540"/>
      </w:pPr>
      <w:r w:rsidRPr="00263C50">
        <w:t>From Server Manager, Expand Configuration, Local Users and Groups, Users</w:t>
      </w:r>
    </w:p>
    <w:p w14:paraId="44C88D5F" w14:textId="77777777" w:rsidR="003674EF" w:rsidRPr="00263C50" w:rsidRDefault="003674EF" w:rsidP="00263C50">
      <w:pPr>
        <w:pStyle w:val="Step1"/>
        <w:numPr>
          <w:ilvl w:val="0"/>
          <w:numId w:val="0"/>
        </w:numPr>
        <w:ind w:left="900"/>
      </w:pPr>
      <w:r w:rsidRPr="00263C50">
        <w:rPr>
          <w:noProof/>
        </w:rPr>
        <w:drawing>
          <wp:inline distT="0" distB="0" distL="0" distR="0" wp14:anchorId="44C891FB" wp14:editId="44C891FC">
            <wp:extent cx="5948680" cy="18288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8680" cy="1828800"/>
                    </a:xfrm>
                    <a:prstGeom prst="rect">
                      <a:avLst/>
                    </a:prstGeom>
                    <a:noFill/>
                    <a:ln>
                      <a:noFill/>
                    </a:ln>
                  </pic:spPr>
                </pic:pic>
              </a:graphicData>
            </a:graphic>
          </wp:inline>
        </w:drawing>
      </w:r>
    </w:p>
    <w:p w14:paraId="44C88D60" w14:textId="77777777" w:rsidR="003674EF" w:rsidRPr="00263C50" w:rsidRDefault="003674EF" w:rsidP="00263C50">
      <w:pPr>
        <w:pStyle w:val="Step1"/>
      </w:pPr>
      <w:r w:rsidRPr="00263C50">
        <w:t xml:space="preserve">Right </w:t>
      </w:r>
      <w:r w:rsidR="00810118" w:rsidRPr="00263C50">
        <w:t>Click</w:t>
      </w:r>
      <w:r w:rsidRPr="00263C50">
        <w:t xml:space="preserve"> Users -&gt; New User</w:t>
      </w:r>
    </w:p>
    <w:p w14:paraId="44C88D61" w14:textId="77777777" w:rsidR="003674EF" w:rsidRPr="00263C50" w:rsidRDefault="003674EF" w:rsidP="00263C50">
      <w:pPr>
        <w:pStyle w:val="Step1"/>
        <w:numPr>
          <w:ilvl w:val="0"/>
          <w:numId w:val="0"/>
        </w:numPr>
        <w:ind w:left="900"/>
      </w:pPr>
      <w:r w:rsidRPr="00263C50">
        <w:rPr>
          <w:noProof/>
        </w:rPr>
        <w:drawing>
          <wp:inline distT="0" distB="0" distL="0" distR="0" wp14:anchorId="44C891FD" wp14:editId="44C891FE">
            <wp:extent cx="5948680" cy="2833370"/>
            <wp:effectExtent l="0" t="0" r="0" b="508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8680" cy="2833370"/>
                    </a:xfrm>
                    <a:prstGeom prst="rect">
                      <a:avLst/>
                    </a:prstGeom>
                    <a:noFill/>
                    <a:ln>
                      <a:noFill/>
                    </a:ln>
                  </pic:spPr>
                </pic:pic>
              </a:graphicData>
            </a:graphic>
          </wp:inline>
        </w:drawing>
      </w:r>
    </w:p>
    <w:p w14:paraId="44C88D62" w14:textId="77777777" w:rsidR="00263C50" w:rsidRPr="00263C50" w:rsidRDefault="003674EF" w:rsidP="00263C50">
      <w:pPr>
        <w:pStyle w:val="Step1"/>
      </w:pPr>
      <w:r w:rsidRPr="00263C50">
        <w:t>Enter the below information to create the user whi</w:t>
      </w:r>
      <w:r w:rsidR="00263C50">
        <w:t xml:space="preserve">ch is required for our FTP site </w:t>
      </w:r>
      <w:r w:rsidR="00263C50" w:rsidRPr="00263C50">
        <w:t>(</w:t>
      </w:r>
      <w:r w:rsidR="00263C50">
        <w:t xml:space="preserve">the following are </w:t>
      </w:r>
      <w:r w:rsidR="00263C50" w:rsidRPr="00263C50">
        <w:t>examples only, make sure you document the values you use for your environment)</w:t>
      </w:r>
      <w:r w:rsidR="00263C50">
        <w:t>:</w:t>
      </w:r>
    </w:p>
    <w:p w14:paraId="44C88D63" w14:textId="3EA59FDD" w:rsidR="003674EF" w:rsidRPr="00263C50" w:rsidRDefault="003674EF" w:rsidP="00BB6154">
      <w:pPr>
        <w:pStyle w:val="Step1"/>
      </w:pPr>
      <w:r w:rsidRPr="00263C50">
        <w:t>User Name:</w:t>
      </w:r>
      <w:r w:rsidRPr="00263C50">
        <w:tab/>
      </w:r>
      <w:r w:rsidRPr="00263C50">
        <w:tab/>
        <w:t>lsftp</w:t>
      </w:r>
      <w:r w:rsidR="00DC4916">
        <w:t xml:space="preserve"> </w:t>
      </w:r>
    </w:p>
    <w:p w14:paraId="44C88D64" w14:textId="77777777" w:rsidR="003674EF" w:rsidRPr="00263C50" w:rsidRDefault="003674EF" w:rsidP="00BB6154">
      <w:pPr>
        <w:pStyle w:val="Step1"/>
      </w:pPr>
      <w:r w:rsidRPr="00263C50">
        <w:t>Full Name:</w:t>
      </w:r>
      <w:r w:rsidRPr="00263C50">
        <w:tab/>
      </w:r>
      <w:r w:rsidRPr="00263C50">
        <w:tab/>
        <w:t>lsftp</w:t>
      </w:r>
    </w:p>
    <w:p w14:paraId="44C88D65" w14:textId="77777777" w:rsidR="003674EF" w:rsidRPr="00263C50" w:rsidRDefault="003674EF" w:rsidP="00BB6154">
      <w:pPr>
        <w:pStyle w:val="Step1"/>
      </w:pPr>
      <w:r w:rsidRPr="00263C50">
        <w:t>Description:</w:t>
      </w:r>
      <w:r w:rsidRPr="00263C50">
        <w:tab/>
      </w:r>
      <w:r w:rsidRPr="00263C50">
        <w:tab/>
        <w:t>lsftp</w:t>
      </w:r>
    </w:p>
    <w:p w14:paraId="44C88D66" w14:textId="50CA4BD2" w:rsidR="003674EF" w:rsidRPr="00263C50" w:rsidRDefault="003674EF" w:rsidP="00BB6154">
      <w:pPr>
        <w:pStyle w:val="Step1"/>
      </w:pPr>
      <w:r w:rsidRPr="00263C50">
        <w:t>Password:</w:t>
      </w:r>
      <w:r w:rsidRPr="00263C50">
        <w:tab/>
      </w:r>
      <w:r w:rsidR="00F72CAC">
        <w:t>create a password and record for use later</w:t>
      </w:r>
      <w:r w:rsidR="00F72CAC" w:rsidRPr="00263C50">
        <w:t xml:space="preserve">  </w:t>
      </w:r>
      <w:r w:rsidR="00982F89" w:rsidRPr="00263C50">
        <w:t xml:space="preserve"> </w:t>
      </w:r>
      <w:r w:rsidRPr="00263C50">
        <w:t xml:space="preserve"> </w:t>
      </w:r>
    </w:p>
    <w:p w14:paraId="6B1D8B1E" w14:textId="77777777" w:rsidR="00386546" w:rsidRDefault="003674EF" w:rsidP="00BB6154">
      <w:pPr>
        <w:pStyle w:val="Step1"/>
      </w:pPr>
      <w:r w:rsidRPr="00263C50">
        <w:t>Confirm Password:</w:t>
      </w:r>
      <w:r w:rsidRPr="00263C50">
        <w:tab/>
      </w:r>
      <w:r w:rsidR="00F72CAC">
        <w:t>create a password and record for use later</w:t>
      </w:r>
      <w:r w:rsidR="00F72CAC" w:rsidRPr="00263C50">
        <w:t xml:space="preserve"> </w:t>
      </w:r>
    </w:p>
    <w:p w14:paraId="44C88D67" w14:textId="4A5303D1" w:rsidR="003674EF" w:rsidRPr="00263C50" w:rsidRDefault="00386546" w:rsidP="00386546">
      <w:pPr>
        <w:pStyle w:val="Bullet2"/>
        <w:numPr>
          <w:ilvl w:val="0"/>
          <w:numId w:val="0"/>
        </w:numPr>
        <w:ind w:left="1080"/>
      </w:pPr>
      <w:r>
        <w:t xml:space="preserve">PASSWORD RESTRICTIONS for FTP USER- You </w:t>
      </w:r>
      <w:r w:rsidRPr="00386546">
        <w:rPr>
          <w:highlight w:val="yellow"/>
        </w:rPr>
        <w:t>cannot</w:t>
      </w:r>
      <w:r>
        <w:t xml:space="preserve"> have a password with the following special characters:</w:t>
      </w:r>
      <w:r w:rsidR="00F72CAC" w:rsidRPr="00263C50">
        <w:t xml:space="preserve"> </w:t>
      </w:r>
      <w:r w:rsidRPr="00386546">
        <w:rPr>
          <w:rFonts w:ascii="Calibri" w:hAnsi="Calibri" w:cs="Calibri"/>
          <w:color w:val="000000"/>
          <w:sz w:val="22"/>
          <w:szCs w:val="22"/>
          <w:highlight w:val="yellow"/>
        </w:rPr>
        <w:t>“;” OR  “/” OR “?”  OR “:” OR “@” OR “&amp;” OR “=” OR “+” OR “$” OR “,”</w:t>
      </w:r>
    </w:p>
    <w:p w14:paraId="44C88D68" w14:textId="77777777" w:rsidR="003674EF" w:rsidRPr="00263C50" w:rsidRDefault="003674EF" w:rsidP="00263C50">
      <w:pPr>
        <w:pStyle w:val="Step1"/>
      </w:pPr>
      <w:r w:rsidRPr="00263C50">
        <w:t>UnCheck “User must change password at next login”</w:t>
      </w:r>
    </w:p>
    <w:p w14:paraId="44C88D69" w14:textId="77777777" w:rsidR="003674EF" w:rsidRPr="00263C50" w:rsidRDefault="003674EF" w:rsidP="00263C50">
      <w:pPr>
        <w:pStyle w:val="Step1"/>
      </w:pPr>
      <w:r w:rsidRPr="00263C50">
        <w:t>Check “User cannot change password”</w:t>
      </w:r>
    </w:p>
    <w:p w14:paraId="44C88D6A" w14:textId="77777777" w:rsidR="003674EF" w:rsidRPr="00263C50" w:rsidRDefault="00263C50" w:rsidP="00263C50">
      <w:pPr>
        <w:pStyle w:val="Step1"/>
      </w:pPr>
      <w:r>
        <w:t>C</w:t>
      </w:r>
      <w:r w:rsidR="003674EF" w:rsidRPr="00263C50">
        <w:t>heck “Password never expires”</w:t>
      </w:r>
    </w:p>
    <w:p w14:paraId="44C88D6B" w14:textId="77777777" w:rsidR="003674EF" w:rsidRPr="00263C50" w:rsidRDefault="003674EF" w:rsidP="00263C50">
      <w:pPr>
        <w:pStyle w:val="Step1"/>
      </w:pPr>
      <w:r w:rsidRPr="00263C50">
        <w:t>UnCheck “Account is disabled”</w:t>
      </w:r>
    </w:p>
    <w:p w14:paraId="44C88D6C" w14:textId="77777777" w:rsidR="003674EF" w:rsidRPr="00263C50" w:rsidRDefault="003674EF" w:rsidP="00263C50">
      <w:pPr>
        <w:pStyle w:val="Step1"/>
        <w:numPr>
          <w:ilvl w:val="0"/>
          <w:numId w:val="0"/>
        </w:numPr>
        <w:ind w:left="900"/>
      </w:pPr>
      <w:r w:rsidRPr="00263C50">
        <w:rPr>
          <w:noProof/>
        </w:rPr>
        <w:drawing>
          <wp:inline distT="0" distB="0" distL="0" distR="0" wp14:anchorId="44C891FF" wp14:editId="44C89200">
            <wp:extent cx="2200275" cy="2200275"/>
            <wp:effectExtent l="0" t="0" r="9525" b="952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14:paraId="44C88D6D" w14:textId="77777777" w:rsidR="003674EF" w:rsidRPr="00263C50" w:rsidRDefault="003674EF" w:rsidP="00263C50">
      <w:pPr>
        <w:pStyle w:val="Step1"/>
      </w:pPr>
      <w:r w:rsidRPr="00263C50">
        <w:t>Click Create, and close</w:t>
      </w:r>
    </w:p>
    <w:p w14:paraId="44C88D6E" w14:textId="77777777" w:rsidR="003674EF" w:rsidRPr="00263C50" w:rsidRDefault="003674EF" w:rsidP="00263C50">
      <w:r w:rsidRPr="00263C50">
        <w:t>Add the ftp user to the local Administrators Group on the server</w:t>
      </w:r>
      <w:r w:rsidR="00263C50">
        <w:t>:</w:t>
      </w:r>
    </w:p>
    <w:p w14:paraId="44C88D6F" w14:textId="77777777" w:rsidR="003674EF" w:rsidRPr="00263C50" w:rsidRDefault="003674EF" w:rsidP="00986570">
      <w:pPr>
        <w:pStyle w:val="Step1"/>
        <w:numPr>
          <w:ilvl w:val="0"/>
          <w:numId w:val="151"/>
        </w:numPr>
        <w:ind w:left="900" w:hanging="540"/>
      </w:pPr>
      <w:r w:rsidRPr="00263C50">
        <w:t>Double click the new user, and click Member Of tab</w:t>
      </w:r>
    </w:p>
    <w:p w14:paraId="44C88D70" w14:textId="77777777" w:rsidR="003674EF" w:rsidRPr="00263C50" w:rsidRDefault="003674EF" w:rsidP="00263C50">
      <w:pPr>
        <w:pStyle w:val="Step1"/>
      </w:pPr>
      <w:r w:rsidRPr="00263C50">
        <w:t>Click Add, change Locations to the local Machine you are on, and type in administrators. Click Check names, and OK, and OK</w:t>
      </w:r>
    </w:p>
    <w:p w14:paraId="44C88D71" w14:textId="77777777" w:rsidR="003674EF" w:rsidRPr="00263C50" w:rsidRDefault="003674EF" w:rsidP="00263C50">
      <w:r w:rsidRPr="00263C50">
        <w:rPr>
          <w:noProof/>
        </w:rPr>
        <w:drawing>
          <wp:inline distT="0" distB="0" distL="0" distR="0" wp14:anchorId="44C89201" wp14:editId="44C89202">
            <wp:extent cx="3034665" cy="1537335"/>
            <wp:effectExtent l="0" t="0" r="0" b="571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4665" cy="1537335"/>
                    </a:xfrm>
                    <a:prstGeom prst="rect">
                      <a:avLst/>
                    </a:prstGeom>
                    <a:noFill/>
                    <a:ln>
                      <a:noFill/>
                    </a:ln>
                  </pic:spPr>
                </pic:pic>
              </a:graphicData>
            </a:graphic>
          </wp:inline>
        </w:drawing>
      </w:r>
    </w:p>
    <w:p w14:paraId="44C88D72" w14:textId="77777777" w:rsidR="00263C50" w:rsidRDefault="00263C50">
      <w:pPr>
        <w:spacing w:after="0"/>
        <w:rPr>
          <w:rFonts w:ascii="Calibri" w:eastAsia="Calibri" w:hAnsi="Calibri" w:cs="Calibri"/>
          <w:b/>
          <w:sz w:val="24"/>
        </w:rPr>
      </w:pPr>
      <w:r>
        <w:rPr>
          <w:rFonts w:cs="Calibri"/>
          <w:b/>
          <w:sz w:val="24"/>
        </w:rPr>
        <w:br w:type="page"/>
      </w:r>
    </w:p>
    <w:p w14:paraId="44C88D73" w14:textId="77777777" w:rsidR="003674EF" w:rsidRPr="003273D5" w:rsidRDefault="003674EF" w:rsidP="00263C50">
      <w:pPr>
        <w:pStyle w:val="Heading4"/>
      </w:pPr>
      <w:r w:rsidRPr="003273D5">
        <w:t>Create FTP site</w:t>
      </w:r>
    </w:p>
    <w:p w14:paraId="44C88D74" w14:textId="0DBFB2C3" w:rsidR="003674EF" w:rsidRPr="00263C50" w:rsidRDefault="00B9627A" w:rsidP="00B9627A">
      <w:pPr>
        <w:pStyle w:val="Step1"/>
        <w:numPr>
          <w:ilvl w:val="0"/>
          <w:numId w:val="0"/>
        </w:numPr>
        <w:ind w:left="720" w:hanging="360"/>
      </w:pPr>
      <w:r>
        <w:t xml:space="preserve">1. </w:t>
      </w:r>
      <w:r w:rsidR="003674EF" w:rsidRPr="00263C50">
        <w:t>Open IIS Manager</w:t>
      </w:r>
    </w:p>
    <w:p w14:paraId="44C88D75" w14:textId="0E39A81C" w:rsidR="003674EF" w:rsidRPr="00263C50" w:rsidRDefault="00B9627A" w:rsidP="00B9627A">
      <w:pPr>
        <w:pStyle w:val="Step1"/>
        <w:numPr>
          <w:ilvl w:val="0"/>
          <w:numId w:val="0"/>
        </w:numPr>
        <w:ind w:left="360"/>
      </w:pPr>
      <w:r>
        <w:t xml:space="preserve">2. </w:t>
      </w:r>
      <w:r w:rsidR="003674EF" w:rsidRPr="00263C50">
        <w:t xml:space="preserve">Right </w:t>
      </w:r>
      <w:r w:rsidR="00810118" w:rsidRPr="00263C50">
        <w:t>Click</w:t>
      </w:r>
      <w:r w:rsidR="003674EF" w:rsidRPr="00263C50">
        <w:t xml:space="preserve"> the Servername, select</w:t>
      </w:r>
      <w:r w:rsidR="00982F89" w:rsidRPr="00263C50">
        <w:t xml:space="preserve"> </w:t>
      </w:r>
      <w:r w:rsidR="003674EF" w:rsidRPr="00263C50">
        <w:t>Add FTP Site</w:t>
      </w:r>
    </w:p>
    <w:p w14:paraId="44C88D76" w14:textId="77777777" w:rsidR="003674EF" w:rsidRPr="00263C50" w:rsidRDefault="003674EF" w:rsidP="00B9627A">
      <w:pPr>
        <w:pStyle w:val="Step1"/>
        <w:numPr>
          <w:ilvl w:val="0"/>
          <w:numId w:val="0"/>
        </w:numPr>
        <w:ind w:left="1440"/>
      </w:pPr>
      <w:r w:rsidRPr="00263C50">
        <w:rPr>
          <w:noProof/>
        </w:rPr>
        <w:drawing>
          <wp:inline distT="0" distB="0" distL="0" distR="0" wp14:anchorId="44C89203" wp14:editId="44C89204">
            <wp:extent cx="5948680" cy="1557655"/>
            <wp:effectExtent l="0" t="0" r="0" b="444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8680" cy="1557655"/>
                    </a:xfrm>
                    <a:prstGeom prst="rect">
                      <a:avLst/>
                    </a:prstGeom>
                    <a:noFill/>
                    <a:ln>
                      <a:noFill/>
                    </a:ln>
                  </pic:spPr>
                </pic:pic>
              </a:graphicData>
            </a:graphic>
          </wp:inline>
        </w:drawing>
      </w:r>
    </w:p>
    <w:p w14:paraId="44C88D77" w14:textId="54F2F665" w:rsidR="003674EF" w:rsidRPr="00263C50" w:rsidRDefault="00B9627A" w:rsidP="00B9627A">
      <w:pPr>
        <w:pStyle w:val="Step1"/>
        <w:numPr>
          <w:ilvl w:val="0"/>
          <w:numId w:val="0"/>
        </w:numPr>
        <w:ind w:left="360"/>
      </w:pPr>
      <w:r>
        <w:t xml:space="preserve">3. </w:t>
      </w:r>
      <w:r w:rsidR="003674EF" w:rsidRPr="00263C50">
        <w:t>Enter a Site name, (example LSINT2FTP), and select the Content directory of F:\Data\Inetpub\FTPRoot and click next</w:t>
      </w:r>
    </w:p>
    <w:p w14:paraId="44C88D78" w14:textId="07E363E2" w:rsidR="003674EF" w:rsidRPr="00263C50" w:rsidRDefault="00B9627A" w:rsidP="00B9627A">
      <w:pPr>
        <w:pStyle w:val="Step1"/>
        <w:numPr>
          <w:ilvl w:val="0"/>
          <w:numId w:val="0"/>
        </w:numPr>
        <w:ind w:left="360"/>
      </w:pPr>
      <w:r>
        <w:t xml:space="preserve">4. </w:t>
      </w:r>
      <w:r w:rsidR="003674EF" w:rsidRPr="00263C50">
        <w:t>Change the SSL Settings to No, and click next</w:t>
      </w:r>
    </w:p>
    <w:p w14:paraId="44C88D79" w14:textId="397B7CF7" w:rsidR="003674EF" w:rsidRPr="00263C50" w:rsidRDefault="00B9627A" w:rsidP="00B9627A">
      <w:pPr>
        <w:pStyle w:val="Step1"/>
        <w:numPr>
          <w:ilvl w:val="0"/>
          <w:numId w:val="0"/>
        </w:numPr>
        <w:ind w:left="360"/>
      </w:pPr>
      <w:r>
        <w:t xml:space="preserve">5. </w:t>
      </w:r>
      <w:r w:rsidR="003674EF" w:rsidRPr="00263C50">
        <w:t>Change the authentication to Basic, select to allow access to Specfied users, put lsftp in the field, and choose Read and Write, click Finish</w:t>
      </w:r>
    </w:p>
    <w:p w14:paraId="44C88D7A" w14:textId="5175DB7B" w:rsidR="003674EF" w:rsidRPr="00263C50" w:rsidRDefault="00B9627A" w:rsidP="00B9627A">
      <w:pPr>
        <w:pStyle w:val="Step1"/>
        <w:numPr>
          <w:ilvl w:val="0"/>
          <w:numId w:val="0"/>
        </w:numPr>
        <w:ind w:left="720" w:hanging="360"/>
      </w:pPr>
      <w:r>
        <w:t xml:space="preserve">6. </w:t>
      </w:r>
      <w:r w:rsidR="003674EF" w:rsidRPr="00263C50">
        <w:t>Highlight the new FTP site, and on the Actions column, select Basic Settings:</w:t>
      </w:r>
    </w:p>
    <w:p w14:paraId="44C88D7B" w14:textId="77777777" w:rsidR="003674EF" w:rsidRPr="00263C50" w:rsidRDefault="003674EF" w:rsidP="00B9627A">
      <w:pPr>
        <w:pStyle w:val="Step1"/>
        <w:numPr>
          <w:ilvl w:val="0"/>
          <w:numId w:val="0"/>
        </w:numPr>
        <w:ind w:left="1440"/>
      </w:pPr>
      <w:r w:rsidRPr="00263C50">
        <w:rPr>
          <w:noProof/>
        </w:rPr>
        <w:drawing>
          <wp:inline distT="0" distB="0" distL="0" distR="0" wp14:anchorId="44C89205" wp14:editId="44C89206">
            <wp:extent cx="4233725" cy="2391421"/>
            <wp:effectExtent l="0" t="0" r="0" b="889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35998" cy="2392705"/>
                    </a:xfrm>
                    <a:prstGeom prst="rect">
                      <a:avLst/>
                    </a:prstGeom>
                  </pic:spPr>
                </pic:pic>
              </a:graphicData>
            </a:graphic>
          </wp:inline>
        </w:drawing>
      </w:r>
    </w:p>
    <w:p w14:paraId="44C88D7C" w14:textId="3171F006" w:rsidR="003674EF" w:rsidRPr="00263C50" w:rsidRDefault="00B9627A" w:rsidP="00B9627A">
      <w:pPr>
        <w:pStyle w:val="Step1"/>
        <w:numPr>
          <w:ilvl w:val="0"/>
          <w:numId w:val="0"/>
        </w:numPr>
        <w:ind w:left="450"/>
      </w:pPr>
      <w:r>
        <w:t xml:space="preserve">7. </w:t>
      </w:r>
      <w:r w:rsidR="00810118" w:rsidRPr="00263C50">
        <w:t>Click</w:t>
      </w:r>
      <w:r w:rsidR="003674EF" w:rsidRPr="00263C50">
        <w:t xml:space="preserve"> Connect as….</w:t>
      </w:r>
    </w:p>
    <w:p w14:paraId="44C88D7D" w14:textId="7B11F70F" w:rsidR="003674EF" w:rsidRPr="00263C50" w:rsidRDefault="00B9627A" w:rsidP="00B9627A">
      <w:pPr>
        <w:pStyle w:val="Step1"/>
        <w:numPr>
          <w:ilvl w:val="0"/>
          <w:numId w:val="0"/>
        </w:numPr>
        <w:ind w:left="450"/>
      </w:pPr>
      <w:r>
        <w:t xml:space="preserve">8. </w:t>
      </w:r>
      <w:r w:rsidR="003674EF" w:rsidRPr="00263C50">
        <w:t>Change Path Credentials to Specific user, click Set, and enter the credential info:</w:t>
      </w:r>
    </w:p>
    <w:p w14:paraId="44C88D7E" w14:textId="7B3FF554" w:rsidR="003674EF" w:rsidRPr="00263C50" w:rsidRDefault="00B9627A" w:rsidP="00B9627A">
      <w:pPr>
        <w:pStyle w:val="Step1"/>
        <w:numPr>
          <w:ilvl w:val="0"/>
          <w:numId w:val="0"/>
        </w:numPr>
        <w:ind w:left="450"/>
      </w:pPr>
      <w:r>
        <w:t xml:space="preserve">9. </w:t>
      </w:r>
      <w:r w:rsidR="003674EF" w:rsidRPr="00263C50">
        <w:t>Click Ok, then Ok, and Test Settings</w:t>
      </w:r>
    </w:p>
    <w:p w14:paraId="44C88D7F" w14:textId="77777777" w:rsidR="003674EF" w:rsidRPr="00263C50" w:rsidRDefault="003674EF" w:rsidP="00B9627A">
      <w:pPr>
        <w:pStyle w:val="Step1"/>
        <w:numPr>
          <w:ilvl w:val="0"/>
          <w:numId w:val="0"/>
        </w:numPr>
        <w:ind w:left="1440"/>
      </w:pPr>
      <w:r w:rsidRPr="00263C50">
        <w:rPr>
          <w:noProof/>
        </w:rPr>
        <w:drawing>
          <wp:inline distT="0" distB="0" distL="0" distR="0" wp14:anchorId="44C89207" wp14:editId="44C89208">
            <wp:extent cx="2954020" cy="1607820"/>
            <wp:effectExtent l="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54020" cy="1607820"/>
                    </a:xfrm>
                    <a:prstGeom prst="rect">
                      <a:avLst/>
                    </a:prstGeom>
                    <a:noFill/>
                    <a:ln>
                      <a:noFill/>
                    </a:ln>
                  </pic:spPr>
                </pic:pic>
              </a:graphicData>
            </a:graphic>
          </wp:inline>
        </w:drawing>
      </w:r>
    </w:p>
    <w:p w14:paraId="44C88D80" w14:textId="77777777" w:rsidR="003674EF" w:rsidRPr="00263C50" w:rsidRDefault="003674EF" w:rsidP="00B9627A">
      <w:pPr>
        <w:pStyle w:val="Step1"/>
        <w:numPr>
          <w:ilvl w:val="0"/>
          <w:numId w:val="0"/>
        </w:numPr>
        <w:ind w:left="1440"/>
      </w:pPr>
      <w:r w:rsidRPr="00263C50">
        <w:t>You should see valid results</w:t>
      </w:r>
    </w:p>
    <w:p w14:paraId="44C88D81" w14:textId="5FB39385" w:rsidR="003674EF" w:rsidRPr="00263C50" w:rsidRDefault="00B9627A" w:rsidP="00B9627A">
      <w:pPr>
        <w:pStyle w:val="Step1"/>
        <w:numPr>
          <w:ilvl w:val="0"/>
          <w:numId w:val="0"/>
        </w:numPr>
        <w:ind w:left="450"/>
      </w:pPr>
      <w:r>
        <w:t xml:space="preserve">10. </w:t>
      </w:r>
      <w:r w:rsidR="003674EF" w:rsidRPr="00263C50">
        <w:t>Click Close, and OK.</w:t>
      </w:r>
    </w:p>
    <w:p w14:paraId="44C88D82" w14:textId="77777777" w:rsidR="003674EF" w:rsidRDefault="003674EF" w:rsidP="00263C50">
      <w:pPr>
        <w:pStyle w:val="Heading4"/>
      </w:pPr>
      <w:r>
        <w:t>Verify sub folders for docs and files</w:t>
      </w:r>
    </w:p>
    <w:p w14:paraId="44C88D83" w14:textId="77777777" w:rsidR="003674EF" w:rsidRPr="00263C50" w:rsidRDefault="003674EF" w:rsidP="00263C50">
      <w:r w:rsidRPr="00263C50">
        <w:t>Once we are done with the creation of FTP site, verify folders inside the ROOT folder of FTP site.</w:t>
      </w:r>
    </w:p>
    <w:p w14:paraId="44C88D84" w14:textId="77777777" w:rsidR="003674EF" w:rsidRPr="00263C50" w:rsidRDefault="003674EF" w:rsidP="00263C50">
      <w:r w:rsidRPr="00263C50">
        <w:t>The root folder is F:\Data\Inetpub\FTPRoot.</w:t>
      </w:r>
    </w:p>
    <w:p w14:paraId="44C88D85" w14:textId="77777777" w:rsidR="003674EF" w:rsidRPr="00263C50" w:rsidRDefault="003674EF" w:rsidP="00263C50">
      <w:r w:rsidRPr="00263C50">
        <w:t>The following folders at the root of FTPRoot:</w:t>
      </w:r>
    </w:p>
    <w:p w14:paraId="44C88D86" w14:textId="7A44145D" w:rsidR="003674EF" w:rsidRDefault="006035E8" w:rsidP="00263C50">
      <w:r>
        <w:rPr>
          <w:noProof/>
        </w:rPr>
        <w:drawing>
          <wp:inline distT="0" distB="0" distL="0" distR="0" wp14:anchorId="20CE2873" wp14:editId="1FF29693">
            <wp:extent cx="2647950" cy="762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47950" cy="762000"/>
                    </a:xfrm>
                    <a:prstGeom prst="rect">
                      <a:avLst/>
                    </a:prstGeom>
                  </pic:spPr>
                </pic:pic>
              </a:graphicData>
            </a:graphic>
          </wp:inline>
        </w:drawing>
      </w:r>
    </w:p>
    <w:p w14:paraId="3887543A" w14:textId="1C424CA1" w:rsidR="006035E8" w:rsidRPr="00263C50" w:rsidRDefault="006035E8" w:rsidP="00263C50">
      <w:r>
        <w:tab/>
        <w:t xml:space="preserve">** FTPROOT also includes any </w:t>
      </w:r>
      <w:r w:rsidRPr="006035E8">
        <w:rPr>
          <w:i/>
        </w:rPr>
        <w:t>client folders</w:t>
      </w:r>
    </w:p>
    <w:p w14:paraId="44C88D87" w14:textId="468F5713" w:rsidR="003674EF" w:rsidRPr="00263C50" w:rsidRDefault="003674EF" w:rsidP="00263C50">
      <w:r w:rsidRPr="00263C50">
        <w:t>F:\Data\inetpub\ftproot\</w:t>
      </w:r>
      <w:r w:rsidR="006035E8" w:rsidRPr="006035E8">
        <w:rPr>
          <w:i/>
        </w:rPr>
        <w:t>client folders</w:t>
      </w:r>
      <w:r w:rsidRPr="00263C50">
        <w:t xml:space="preserve"> and the following subfolders</w:t>
      </w:r>
    </w:p>
    <w:p w14:paraId="44C88D88" w14:textId="35813775" w:rsidR="003674EF" w:rsidRPr="00263C50" w:rsidRDefault="00B8366E" w:rsidP="00263C50">
      <w:r>
        <w:rPr>
          <w:noProof/>
        </w:rPr>
        <w:drawing>
          <wp:inline distT="0" distB="0" distL="0" distR="0" wp14:anchorId="3939588C" wp14:editId="6806D2EA">
            <wp:extent cx="2638425" cy="14573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638425" cy="1457325"/>
                    </a:xfrm>
                    <a:prstGeom prst="rect">
                      <a:avLst/>
                    </a:prstGeom>
                  </pic:spPr>
                </pic:pic>
              </a:graphicData>
            </a:graphic>
          </wp:inline>
        </w:drawing>
      </w:r>
    </w:p>
    <w:p w14:paraId="44C88D8D" w14:textId="77777777" w:rsidR="003674EF" w:rsidRDefault="003674EF" w:rsidP="003674EF">
      <w:pPr>
        <w:pStyle w:val="Heading4"/>
        <w:rPr>
          <w:noProof/>
        </w:rPr>
      </w:pPr>
      <w:r>
        <w:rPr>
          <w:noProof/>
        </w:rPr>
        <w:t xml:space="preserve">LSFILES permissions </w:t>
      </w:r>
    </w:p>
    <w:p w14:paraId="44C88D8E" w14:textId="77777777" w:rsidR="003674EF" w:rsidRPr="004A2785" w:rsidRDefault="003674EF" w:rsidP="004A2785">
      <w:r w:rsidRPr="004A2785">
        <w:t>F:\Data\LSFiles folder structure as follows:</w:t>
      </w:r>
    </w:p>
    <w:p w14:paraId="44C88D8F" w14:textId="3ED26B36" w:rsidR="003674EF" w:rsidRPr="004A2785" w:rsidRDefault="00856C17" w:rsidP="004A2785">
      <w:r>
        <w:rPr>
          <w:noProof/>
        </w:rPr>
        <w:drawing>
          <wp:inline distT="0" distB="0" distL="0" distR="0" wp14:anchorId="2967BBC7" wp14:editId="0B9B8DE0">
            <wp:extent cx="2686050" cy="1181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686050" cy="1181100"/>
                    </a:xfrm>
                    <a:prstGeom prst="rect">
                      <a:avLst/>
                    </a:prstGeom>
                  </pic:spPr>
                </pic:pic>
              </a:graphicData>
            </a:graphic>
          </wp:inline>
        </w:drawing>
      </w:r>
    </w:p>
    <w:p w14:paraId="44C88D90" w14:textId="77777777" w:rsidR="003674EF" w:rsidRPr="004A2785" w:rsidRDefault="003674EF" w:rsidP="00986570">
      <w:pPr>
        <w:pStyle w:val="Step1"/>
        <w:numPr>
          <w:ilvl w:val="0"/>
          <w:numId w:val="153"/>
        </w:numPr>
        <w:ind w:left="900" w:hanging="540"/>
      </w:pPr>
      <w:r w:rsidRPr="004A2785">
        <w:t>Share the folder to everyone with read/write permissions</w:t>
      </w:r>
    </w:p>
    <w:p w14:paraId="44C88D91" w14:textId="77777777" w:rsidR="003674EF" w:rsidRPr="004A2785" w:rsidRDefault="003674EF" w:rsidP="004A2785">
      <w:pPr>
        <w:pStyle w:val="Step1"/>
        <w:numPr>
          <w:ilvl w:val="0"/>
          <w:numId w:val="0"/>
        </w:numPr>
        <w:ind w:left="900"/>
      </w:pPr>
      <w:r w:rsidRPr="004A2785">
        <w:rPr>
          <w:noProof/>
        </w:rPr>
        <w:drawing>
          <wp:inline distT="0" distB="0" distL="0" distR="0" wp14:anchorId="44C89211" wp14:editId="44C89212">
            <wp:extent cx="2562225" cy="1788795"/>
            <wp:effectExtent l="0" t="0" r="9525" b="1905"/>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88795"/>
                    </a:xfrm>
                    <a:prstGeom prst="rect">
                      <a:avLst/>
                    </a:prstGeom>
                    <a:noFill/>
                    <a:ln>
                      <a:noFill/>
                    </a:ln>
                  </pic:spPr>
                </pic:pic>
              </a:graphicData>
            </a:graphic>
          </wp:inline>
        </w:drawing>
      </w:r>
    </w:p>
    <w:p w14:paraId="44C88D92" w14:textId="77777777" w:rsidR="003674EF" w:rsidRPr="004A2785" w:rsidRDefault="003674EF" w:rsidP="004A2785">
      <w:pPr>
        <w:pStyle w:val="Step1"/>
      </w:pPr>
      <w:r w:rsidRPr="004A2785">
        <w:t>Share and Done</w:t>
      </w:r>
    </w:p>
    <w:p w14:paraId="44C88D93" w14:textId="77777777" w:rsidR="003674EF" w:rsidRPr="004A2785" w:rsidRDefault="003674EF" w:rsidP="004A2785">
      <w:pPr>
        <w:pStyle w:val="Step1"/>
      </w:pPr>
      <w:r w:rsidRPr="004A2785">
        <w:t>Close</w:t>
      </w:r>
    </w:p>
    <w:p w14:paraId="44C88D94" w14:textId="77777777" w:rsidR="004A2785" w:rsidRDefault="004A2785">
      <w:pPr>
        <w:spacing w:after="0"/>
        <w:rPr>
          <w:rFonts w:ascii="Georgia" w:eastAsiaTheme="majorEastAsia" w:hAnsi="Georgia" w:cstheme="majorBidi"/>
          <w:bCs/>
          <w:color w:val="008198"/>
          <w:sz w:val="22"/>
          <w14:textFill>
            <w14:solidFill>
              <w14:srgbClr w14:val="008198">
                <w14:alpha w14:val="19000"/>
              </w14:srgbClr>
            </w14:solidFill>
          </w14:textFill>
        </w:rPr>
      </w:pPr>
      <w:bookmarkStart w:id="229" w:name="_Toc377034444"/>
      <w:bookmarkStart w:id="230" w:name="_Toc379455797"/>
      <w:bookmarkStart w:id="231" w:name="_Toc366645823"/>
      <w:bookmarkStart w:id="232" w:name="_Toc400291170"/>
      <w:r>
        <w:br w:type="page"/>
      </w:r>
    </w:p>
    <w:p w14:paraId="44C88D95" w14:textId="77777777" w:rsidR="003674EF" w:rsidRDefault="003674EF" w:rsidP="004A2785">
      <w:pPr>
        <w:pStyle w:val="Heading3"/>
      </w:pPr>
      <w:r w:rsidRPr="00E16114">
        <w:t xml:space="preserve">IBM WebSphere MQ 7 </w:t>
      </w:r>
      <w:bookmarkEnd w:id="229"/>
      <w:bookmarkEnd w:id="230"/>
      <w:bookmarkEnd w:id="231"/>
      <w:r>
        <w:t>Installation</w:t>
      </w:r>
      <w:bookmarkEnd w:id="232"/>
    </w:p>
    <w:p w14:paraId="44C88D96" w14:textId="77777777" w:rsidR="003674EF" w:rsidRPr="004A2785" w:rsidRDefault="003674EF" w:rsidP="00986570">
      <w:pPr>
        <w:pStyle w:val="Step1"/>
        <w:numPr>
          <w:ilvl w:val="0"/>
          <w:numId w:val="154"/>
        </w:numPr>
        <w:ind w:left="900" w:hanging="540"/>
      </w:pPr>
      <w:r w:rsidRPr="004A2785">
        <w:t>Execute F:\Installs\MQ-FTP\WMQ7\Server\Setup.exe</w:t>
      </w:r>
    </w:p>
    <w:p w14:paraId="44C88D97" w14:textId="77777777" w:rsidR="003674EF" w:rsidRPr="004A2785" w:rsidRDefault="003674EF" w:rsidP="004A2785">
      <w:pPr>
        <w:pStyle w:val="Step1"/>
      </w:pPr>
      <w:r w:rsidRPr="004A2785">
        <w:t xml:space="preserve">Select Software Requirements tab on the left side of the screen. </w:t>
      </w:r>
    </w:p>
    <w:p w14:paraId="44C88D98" w14:textId="77777777" w:rsidR="003674EF" w:rsidRPr="004A2785" w:rsidRDefault="003674EF" w:rsidP="004A2785">
      <w:pPr>
        <w:pStyle w:val="Step1"/>
        <w:numPr>
          <w:ilvl w:val="0"/>
          <w:numId w:val="0"/>
        </w:numPr>
        <w:ind w:left="900"/>
      </w:pPr>
      <w:r w:rsidRPr="004A2785">
        <w:rPr>
          <w:noProof/>
        </w:rPr>
        <w:drawing>
          <wp:inline distT="0" distB="0" distL="0" distR="0" wp14:anchorId="44C89213" wp14:editId="44C89214">
            <wp:extent cx="3684027" cy="2409220"/>
            <wp:effectExtent l="0" t="0" r="0" b="0"/>
            <wp:docPr id="12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88593" cy="2412206"/>
                    </a:xfrm>
                    <a:prstGeom prst="rect">
                      <a:avLst/>
                    </a:prstGeom>
                    <a:noFill/>
                    <a:ln>
                      <a:noFill/>
                    </a:ln>
                  </pic:spPr>
                </pic:pic>
              </a:graphicData>
            </a:graphic>
          </wp:inline>
        </w:drawing>
      </w:r>
    </w:p>
    <w:p w14:paraId="44C88D99" w14:textId="77777777" w:rsidR="003674EF" w:rsidRPr="004A2785" w:rsidRDefault="003674EF" w:rsidP="004A2785">
      <w:pPr>
        <w:pStyle w:val="Step1"/>
        <w:numPr>
          <w:ilvl w:val="0"/>
          <w:numId w:val="0"/>
        </w:numPr>
        <w:ind w:left="900"/>
      </w:pPr>
      <w:r w:rsidRPr="004A2785">
        <w:t xml:space="preserve">The figure above shows WebSphere Eclipse Platform Version 3.3 is not installed. </w:t>
      </w:r>
    </w:p>
    <w:p w14:paraId="44C88D9A" w14:textId="77777777" w:rsidR="003674EF" w:rsidRPr="004A2785" w:rsidRDefault="003674EF" w:rsidP="004A2785">
      <w:pPr>
        <w:pStyle w:val="Step1"/>
      </w:pPr>
      <w:r w:rsidRPr="004A2785">
        <w:t>Click + symbol to expand the options available for us to install the missing software. We will see the below screen when we expand by clicking.</w:t>
      </w:r>
    </w:p>
    <w:p w14:paraId="44C88D9B" w14:textId="77777777" w:rsidR="003674EF" w:rsidRPr="004A2785" w:rsidRDefault="003674EF" w:rsidP="004A2785">
      <w:pPr>
        <w:pStyle w:val="Step1"/>
        <w:numPr>
          <w:ilvl w:val="0"/>
          <w:numId w:val="0"/>
        </w:numPr>
        <w:ind w:left="900"/>
      </w:pPr>
      <w:r w:rsidRPr="004A2785">
        <w:rPr>
          <w:noProof/>
        </w:rPr>
        <w:drawing>
          <wp:inline distT="0" distB="0" distL="0" distR="0" wp14:anchorId="44C89215" wp14:editId="44C89216">
            <wp:extent cx="3507105" cy="2280920"/>
            <wp:effectExtent l="0" t="0" r="0" b="5080"/>
            <wp:docPr id="12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07105" cy="2280920"/>
                    </a:xfrm>
                    <a:prstGeom prst="rect">
                      <a:avLst/>
                    </a:prstGeom>
                    <a:noFill/>
                    <a:ln>
                      <a:noFill/>
                    </a:ln>
                  </pic:spPr>
                </pic:pic>
              </a:graphicData>
            </a:graphic>
          </wp:inline>
        </w:drawing>
      </w:r>
    </w:p>
    <w:p w14:paraId="44C88D9C" w14:textId="77777777" w:rsidR="003674EF" w:rsidRPr="004A2785" w:rsidRDefault="003674EF" w:rsidP="004A2785">
      <w:pPr>
        <w:pStyle w:val="Step1"/>
      </w:pPr>
      <w:r w:rsidRPr="004A2785">
        <w:t>Select NETWORK</w:t>
      </w:r>
      <w:r w:rsidR="00982F89" w:rsidRPr="004A2785">
        <w:t xml:space="preserve"> </w:t>
      </w:r>
      <w:r w:rsidRPr="004A2785">
        <w:t>to locate and install the missing software.</w:t>
      </w:r>
      <w:r w:rsidR="00982F89" w:rsidRPr="004A2785">
        <w:t xml:space="preserve"> </w:t>
      </w:r>
      <w:r w:rsidRPr="004A2785">
        <w:t>From the Server folder navigate to Prereqs and then IES and choose setup.exe</w:t>
      </w:r>
    </w:p>
    <w:p w14:paraId="44C88D9D" w14:textId="77777777" w:rsidR="003674EF" w:rsidRPr="004A2785" w:rsidRDefault="003674EF" w:rsidP="004A2785">
      <w:pPr>
        <w:pStyle w:val="Step1"/>
        <w:numPr>
          <w:ilvl w:val="0"/>
          <w:numId w:val="0"/>
        </w:numPr>
        <w:ind w:left="900"/>
      </w:pPr>
      <w:r w:rsidRPr="004A2785">
        <w:rPr>
          <w:noProof/>
        </w:rPr>
        <w:drawing>
          <wp:inline distT="0" distB="0" distL="0" distR="0" wp14:anchorId="44C89217" wp14:editId="44C89218">
            <wp:extent cx="4622165" cy="2924175"/>
            <wp:effectExtent l="0" t="0" r="6985" b="9525"/>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22165" cy="2924175"/>
                    </a:xfrm>
                    <a:prstGeom prst="rect">
                      <a:avLst/>
                    </a:prstGeom>
                    <a:noFill/>
                    <a:ln>
                      <a:noFill/>
                    </a:ln>
                  </pic:spPr>
                </pic:pic>
              </a:graphicData>
            </a:graphic>
          </wp:inline>
        </w:drawing>
      </w:r>
    </w:p>
    <w:p w14:paraId="44C88D9E" w14:textId="77777777" w:rsidR="003674EF" w:rsidRPr="004A2785" w:rsidRDefault="003674EF" w:rsidP="004A2785">
      <w:pPr>
        <w:pStyle w:val="Step1"/>
      </w:pPr>
      <w:r w:rsidRPr="004A2785">
        <w:t>Choose English from the combo-box shown above and click ok.</w:t>
      </w:r>
    </w:p>
    <w:p w14:paraId="44C88D9F" w14:textId="77777777" w:rsidR="003674EF" w:rsidRPr="004A2785" w:rsidRDefault="003674EF" w:rsidP="004A2785">
      <w:pPr>
        <w:pStyle w:val="Step1"/>
      </w:pPr>
      <w:r w:rsidRPr="004A2785">
        <w:t>Click next</w:t>
      </w:r>
    </w:p>
    <w:p w14:paraId="44C88DA0" w14:textId="77777777" w:rsidR="003674EF" w:rsidRPr="004A2785" w:rsidRDefault="003674EF" w:rsidP="004A2785">
      <w:pPr>
        <w:pStyle w:val="Step1"/>
      </w:pPr>
      <w:r w:rsidRPr="004A2785">
        <w:t xml:space="preserve">Select I accept option and </w:t>
      </w:r>
      <w:r w:rsidR="00810118" w:rsidRPr="004A2785">
        <w:t>click</w:t>
      </w:r>
      <w:r w:rsidRPr="004A2785">
        <w:t xml:space="preserve"> Next button.</w:t>
      </w:r>
    </w:p>
    <w:p w14:paraId="44C88DA1" w14:textId="77777777" w:rsidR="003674EF" w:rsidRPr="004A2785" w:rsidRDefault="003674EF" w:rsidP="004A2785">
      <w:pPr>
        <w:pStyle w:val="Step1"/>
      </w:pPr>
      <w:r w:rsidRPr="004A2785">
        <w:t>Select CHANGE to edit the destination folder path to:</w:t>
      </w:r>
    </w:p>
    <w:p w14:paraId="44C88DA2" w14:textId="77777777" w:rsidR="003674EF" w:rsidRPr="004A2785" w:rsidRDefault="003674EF" w:rsidP="004A2785">
      <w:pPr>
        <w:pStyle w:val="TableBullet2"/>
      </w:pPr>
      <w:r w:rsidRPr="004A2785">
        <w:t>F:\Data\IBM\WebSphere MQ\eclipseSDK33\</w:t>
      </w:r>
    </w:p>
    <w:p w14:paraId="44C88DA3" w14:textId="77777777" w:rsidR="003674EF" w:rsidRPr="004A2785" w:rsidRDefault="003674EF" w:rsidP="004A2785">
      <w:pPr>
        <w:pStyle w:val="Step1"/>
      </w:pPr>
      <w:r w:rsidRPr="004A2785">
        <w:t>Select OK and Next to Continue then Install</w:t>
      </w:r>
    </w:p>
    <w:p w14:paraId="44C88DA4" w14:textId="77777777" w:rsidR="003674EF" w:rsidRPr="004A2785" w:rsidRDefault="00810118" w:rsidP="004A2785">
      <w:pPr>
        <w:pStyle w:val="Step1"/>
      </w:pPr>
      <w:r w:rsidRPr="004A2785">
        <w:t>Click</w:t>
      </w:r>
      <w:r w:rsidR="003674EF" w:rsidRPr="004A2785">
        <w:t xml:space="preserve"> Finish button to exit the wizard</w:t>
      </w:r>
    </w:p>
    <w:p w14:paraId="44C88DA5" w14:textId="77777777" w:rsidR="003674EF" w:rsidRPr="004A2785" w:rsidRDefault="00810118" w:rsidP="004A2785">
      <w:pPr>
        <w:pStyle w:val="Step1"/>
      </w:pPr>
      <w:r w:rsidRPr="004A2785">
        <w:t>Click</w:t>
      </w:r>
      <w:r w:rsidR="003674EF" w:rsidRPr="004A2785">
        <w:t xml:space="preserve"> REFRESH button which is located on the bottom of the wizard.</w:t>
      </w:r>
      <w:r w:rsidR="00982F89" w:rsidRPr="004A2785">
        <w:t xml:space="preserve"> </w:t>
      </w:r>
      <w:r w:rsidR="003674EF" w:rsidRPr="004A2785">
        <w:rPr>
          <w:noProof/>
        </w:rPr>
        <w:drawing>
          <wp:inline distT="0" distB="0" distL="0" distR="0" wp14:anchorId="44C89219" wp14:editId="44C8921A">
            <wp:extent cx="4300855" cy="2843530"/>
            <wp:effectExtent l="0" t="0" r="4445" b="0"/>
            <wp:docPr id="13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00855" cy="2843530"/>
                    </a:xfrm>
                    <a:prstGeom prst="rect">
                      <a:avLst/>
                    </a:prstGeom>
                    <a:noFill/>
                    <a:ln>
                      <a:noFill/>
                    </a:ln>
                  </pic:spPr>
                </pic:pic>
              </a:graphicData>
            </a:graphic>
          </wp:inline>
        </w:drawing>
      </w:r>
    </w:p>
    <w:p w14:paraId="44C88DA6" w14:textId="77777777" w:rsidR="003674EF" w:rsidRPr="004A2785" w:rsidRDefault="00810118" w:rsidP="004A2785">
      <w:pPr>
        <w:pStyle w:val="Step1"/>
      </w:pPr>
      <w:r w:rsidRPr="004A2785">
        <w:t>Click</w:t>
      </w:r>
      <w:r w:rsidR="003674EF" w:rsidRPr="004A2785">
        <w:t xml:space="preserve"> the Network Configuration </w:t>
      </w:r>
    </w:p>
    <w:p w14:paraId="44C88DA7" w14:textId="77777777" w:rsidR="003674EF" w:rsidRPr="004A2785" w:rsidRDefault="003674EF" w:rsidP="004A2785">
      <w:pPr>
        <w:pStyle w:val="Step1"/>
      </w:pPr>
      <w:r w:rsidRPr="004A2785">
        <w:t xml:space="preserve">Choose NO </w:t>
      </w:r>
    </w:p>
    <w:p w14:paraId="44C88DA8" w14:textId="77777777" w:rsidR="003674EF" w:rsidRPr="004A2785" w:rsidRDefault="003674EF" w:rsidP="004A2785">
      <w:pPr>
        <w:pStyle w:val="Step1"/>
      </w:pPr>
      <w:r w:rsidRPr="004A2785">
        <w:t>Select WebSphere MQ installation tab on the left side.</w:t>
      </w:r>
    </w:p>
    <w:p w14:paraId="44C88DA9" w14:textId="77777777" w:rsidR="003674EF" w:rsidRPr="004A2785" w:rsidRDefault="003674EF" w:rsidP="004A2785">
      <w:pPr>
        <w:pStyle w:val="Step1"/>
      </w:pPr>
      <w:r w:rsidRPr="004A2785">
        <w:t>Select English as the installation language and</w:t>
      </w:r>
      <w:r w:rsidR="00982F89" w:rsidRPr="004A2785">
        <w:t xml:space="preserve"> </w:t>
      </w:r>
      <w:r w:rsidRPr="004A2785">
        <w:t xml:space="preserve">Launch IBM WebSphere MQ Installer </w:t>
      </w:r>
    </w:p>
    <w:p w14:paraId="44C88DAA" w14:textId="77777777" w:rsidR="003674EF" w:rsidRPr="004A2785" w:rsidRDefault="003674EF" w:rsidP="004A2785">
      <w:pPr>
        <w:pStyle w:val="Step1"/>
      </w:pPr>
      <w:r w:rsidRPr="004A2785">
        <w:t>Accept the license agreement and</w:t>
      </w:r>
      <w:r w:rsidR="00982F89" w:rsidRPr="004A2785">
        <w:t xml:space="preserve"> </w:t>
      </w:r>
      <w:r w:rsidRPr="004A2785">
        <w:t xml:space="preserve">Next </w:t>
      </w:r>
    </w:p>
    <w:p w14:paraId="44C88DAB" w14:textId="77777777" w:rsidR="003674EF" w:rsidRPr="004A2785" w:rsidRDefault="003674EF" w:rsidP="004A2785">
      <w:pPr>
        <w:pStyle w:val="Step1"/>
      </w:pPr>
      <w:r w:rsidRPr="004A2785">
        <w:t xml:space="preserve">Choose Custom installation </w:t>
      </w:r>
    </w:p>
    <w:p w14:paraId="44C88DAC" w14:textId="77777777" w:rsidR="003674EF" w:rsidRPr="004A2785" w:rsidRDefault="003674EF" w:rsidP="004A2785">
      <w:pPr>
        <w:pStyle w:val="Step1"/>
      </w:pPr>
      <w:r w:rsidRPr="004A2785">
        <w:t>Select</w:t>
      </w:r>
      <w:r w:rsidR="00982F89" w:rsidRPr="004A2785">
        <w:t xml:space="preserve"> </w:t>
      </w:r>
      <w:r w:rsidRPr="004A2785">
        <w:t xml:space="preserve">CHANGE to edit the default destination folder to – </w:t>
      </w:r>
    </w:p>
    <w:p w14:paraId="44C88DAD" w14:textId="77777777" w:rsidR="003674EF" w:rsidRPr="004A2785" w:rsidRDefault="003674EF" w:rsidP="00BB6154">
      <w:pPr>
        <w:pStyle w:val="Step1"/>
      </w:pPr>
      <w:r w:rsidRPr="004A2785">
        <w:t>F:\Data\IBM\WebSphere MQ\</w:t>
      </w:r>
      <w:r w:rsidR="00982F89" w:rsidRPr="004A2785">
        <w:t xml:space="preserve"> </w:t>
      </w:r>
      <w:r w:rsidRPr="004A2785">
        <w:t>and then OK</w:t>
      </w:r>
    </w:p>
    <w:p w14:paraId="44C88DAE" w14:textId="77777777" w:rsidR="003674EF" w:rsidRPr="004A2785" w:rsidRDefault="003674EF" w:rsidP="004A2785">
      <w:pPr>
        <w:pStyle w:val="Step1"/>
      </w:pPr>
      <w:r w:rsidRPr="004A2785">
        <w:t>Next</w:t>
      </w:r>
      <w:r w:rsidR="00982F89" w:rsidRPr="004A2785">
        <w:t xml:space="preserve"> </w:t>
      </w:r>
      <w:r w:rsidRPr="004A2785">
        <w:t>to continue</w:t>
      </w:r>
    </w:p>
    <w:p w14:paraId="44C88DAF" w14:textId="77777777" w:rsidR="003674EF" w:rsidRPr="004A2785" w:rsidRDefault="003674EF" w:rsidP="004A2785">
      <w:pPr>
        <w:pStyle w:val="Step1"/>
        <w:numPr>
          <w:ilvl w:val="0"/>
          <w:numId w:val="0"/>
        </w:numPr>
        <w:ind w:left="900"/>
      </w:pPr>
      <w:r w:rsidRPr="004A2785">
        <w:rPr>
          <w:noProof/>
        </w:rPr>
        <w:drawing>
          <wp:inline distT="0" distB="0" distL="0" distR="0" wp14:anchorId="44C8921B" wp14:editId="44C8921C">
            <wp:extent cx="2964180" cy="2280920"/>
            <wp:effectExtent l="0" t="0" r="7620" b="5080"/>
            <wp:docPr id="2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64180" cy="2280920"/>
                    </a:xfrm>
                    <a:prstGeom prst="rect">
                      <a:avLst/>
                    </a:prstGeom>
                    <a:noFill/>
                    <a:ln>
                      <a:noFill/>
                    </a:ln>
                  </pic:spPr>
                </pic:pic>
              </a:graphicData>
            </a:graphic>
          </wp:inline>
        </w:drawing>
      </w:r>
    </w:p>
    <w:p w14:paraId="44C88DB0" w14:textId="77777777" w:rsidR="003674EF" w:rsidRPr="004A2785" w:rsidRDefault="003674EF" w:rsidP="004A2785">
      <w:pPr>
        <w:pStyle w:val="Step1"/>
      </w:pPr>
      <w:r w:rsidRPr="004A2785">
        <w:t>Click Next.</w:t>
      </w:r>
    </w:p>
    <w:p w14:paraId="44C88DB1" w14:textId="77777777" w:rsidR="003674EF" w:rsidRPr="004A2785" w:rsidRDefault="003674EF" w:rsidP="004A2785">
      <w:pPr>
        <w:pStyle w:val="Step1"/>
      </w:pPr>
      <w:r w:rsidRPr="004A2785">
        <w:t xml:space="preserve">Choose to Install the Java and .Net Messaging and Web Services feature </w:t>
      </w:r>
      <w:r w:rsidRPr="004A2785">
        <w:rPr>
          <w:noProof/>
        </w:rPr>
        <w:drawing>
          <wp:inline distT="0" distB="0" distL="0" distR="0" wp14:anchorId="44C8921D" wp14:editId="44C8921E">
            <wp:extent cx="3014345" cy="2311400"/>
            <wp:effectExtent l="0" t="0" r="0" b="0"/>
            <wp:docPr id="3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4345" cy="2311400"/>
                    </a:xfrm>
                    <a:prstGeom prst="rect">
                      <a:avLst/>
                    </a:prstGeom>
                    <a:noFill/>
                    <a:ln>
                      <a:noFill/>
                    </a:ln>
                  </pic:spPr>
                </pic:pic>
              </a:graphicData>
            </a:graphic>
          </wp:inline>
        </w:drawing>
      </w:r>
    </w:p>
    <w:p w14:paraId="44C88DB2" w14:textId="77777777" w:rsidR="003674EF" w:rsidRPr="004A2785" w:rsidRDefault="003674EF" w:rsidP="004A2785">
      <w:pPr>
        <w:pStyle w:val="Step1"/>
      </w:pPr>
      <w:r w:rsidRPr="004A2785">
        <w:t>Click Next button</w:t>
      </w:r>
    </w:p>
    <w:p w14:paraId="44C88DB3" w14:textId="77777777" w:rsidR="003674EF" w:rsidRPr="004A2785" w:rsidRDefault="003674EF" w:rsidP="004A2785">
      <w:pPr>
        <w:pStyle w:val="Step1"/>
        <w:numPr>
          <w:ilvl w:val="0"/>
          <w:numId w:val="0"/>
        </w:numPr>
        <w:ind w:left="900"/>
      </w:pPr>
      <w:r w:rsidRPr="004A2785">
        <w:rPr>
          <w:noProof/>
        </w:rPr>
        <w:drawing>
          <wp:inline distT="0" distB="0" distL="0" distR="0" wp14:anchorId="44C8921F" wp14:editId="44C89220">
            <wp:extent cx="3024505" cy="2301240"/>
            <wp:effectExtent l="0" t="0" r="4445" b="3810"/>
            <wp:docPr id="31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24505" cy="2301240"/>
                    </a:xfrm>
                    <a:prstGeom prst="rect">
                      <a:avLst/>
                    </a:prstGeom>
                    <a:noFill/>
                    <a:ln>
                      <a:noFill/>
                    </a:ln>
                  </pic:spPr>
                </pic:pic>
              </a:graphicData>
            </a:graphic>
          </wp:inline>
        </w:drawing>
      </w:r>
    </w:p>
    <w:p w14:paraId="44C88DB4" w14:textId="77777777" w:rsidR="003674EF" w:rsidRPr="004A2785" w:rsidRDefault="003674EF" w:rsidP="004A2785">
      <w:pPr>
        <w:pStyle w:val="Step1"/>
      </w:pPr>
      <w:r w:rsidRPr="004A2785">
        <w:t xml:space="preserve"> Install button to start the installation</w:t>
      </w:r>
    </w:p>
    <w:p w14:paraId="44C88DB5" w14:textId="77777777" w:rsidR="003674EF" w:rsidRPr="004A2785" w:rsidRDefault="003674EF" w:rsidP="004A2785">
      <w:pPr>
        <w:pStyle w:val="Step1"/>
      </w:pPr>
      <w:r w:rsidRPr="004A2785">
        <w:t>Click Finish button to exit wizard</w:t>
      </w:r>
    </w:p>
    <w:p w14:paraId="44C88DB6" w14:textId="77777777" w:rsidR="003674EF" w:rsidRPr="007422FD" w:rsidRDefault="003674EF" w:rsidP="003674EF">
      <w:pPr>
        <w:pStyle w:val="Heading3"/>
      </w:pPr>
      <w:bookmarkStart w:id="233" w:name="_Toc366645825"/>
      <w:bookmarkStart w:id="234" w:name="_Toc377034445"/>
      <w:bookmarkStart w:id="235" w:name="_Toc379455798"/>
      <w:bookmarkStart w:id="236" w:name="_Toc400291171"/>
      <w:r w:rsidRPr="007422FD">
        <w:t>MQ</w:t>
      </w:r>
      <w:bookmarkEnd w:id="233"/>
      <w:bookmarkEnd w:id="234"/>
      <w:bookmarkEnd w:id="235"/>
      <w:r>
        <w:t xml:space="preserve"> Configuration</w:t>
      </w:r>
      <w:bookmarkEnd w:id="236"/>
    </w:p>
    <w:p w14:paraId="44C88DB7" w14:textId="77777777" w:rsidR="003674EF" w:rsidRPr="004C38D1" w:rsidRDefault="003674EF" w:rsidP="00D51846">
      <w:r w:rsidRPr="004C38D1">
        <w:t>Upon installation completion, the prepare Websphere MQ wizard opens</w:t>
      </w:r>
    </w:p>
    <w:p w14:paraId="44C88DB8" w14:textId="77777777" w:rsidR="003674EF" w:rsidRPr="004C38D1" w:rsidRDefault="003674EF" w:rsidP="00986570">
      <w:pPr>
        <w:pStyle w:val="Step1"/>
        <w:numPr>
          <w:ilvl w:val="0"/>
          <w:numId w:val="155"/>
        </w:numPr>
        <w:ind w:left="900" w:hanging="540"/>
      </w:pPr>
      <w:r w:rsidRPr="004C38D1">
        <w:t>Click Next</w:t>
      </w:r>
    </w:p>
    <w:p w14:paraId="44C88DB9" w14:textId="77777777" w:rsidR="003674EF" w:rsidRPr="004C38D1" w:rsidRDefault="003674EF" w:rsidP="00D51846">
      <w:pPr>
        <w:pStyle w:val="Step1"/>
      </w:pPr>
      <w:r w:rsidRPr="004C38D1">
        <w:t>Click Next in the network configuration screen</w:t>
      </w:r>
    </w:p>
    <w:p w14:paraId="44C88DBA" w14:textId="77777777" w:rsidR="003674EF" w:rsidRPr="004C38D1" w:rsidRDefault="003674EF" w:rsidP="00D51846">
      <w:pPr>
        <w:pStyle w:val="Step1"/>
      </w:pPr>
      <w:r w:rsidRPr="004C38D1">
        <w:t>Configuration prompts for a username and password to provide access to network clients.</w:t>
      </w:r>
    </w:p>
    <w:p w14:paraId="44C88DBB" w14:textId="77777777" w:rsidR="003674EF" w:rsidRPr="00D51846" w:rsidRDefault="003674EF" w:rsidP="00D51846">
      <w:pPr>
        <w:pStyle w:val="Step1"/>
      </w:pPr>
      <w:r w:rsidRPr="00D51846">
        <w:t>Enter Domain</w:t>
      </w:r>
      <w:r w:rsidR="00982F89" w:rsidRPr="00D51846">
        <w:t xml:space="preserve"> </w:t>
      </w:r>
      <w:r w:rsidRPr="00D51846">
        <w:t>Service account name, username , password and then click Next</w:t>
      </w:r>
    </w:p>
    <w:p w14:paraId="44C88DBC" w14:textId="77777777" w:rsidR="003674EF" w:rsidRPr="004C38D1" w:rsidRDefault="003674EF" w:rsidP="00D51846">
      <w:pPr>
        <w:pStyle w:val="Step1"/>
        <w:numPr>
          <w:ilvl w:val="0"/>
          <w:numId w:val="0"/>
        </w:numPr>
        <w:ind w:left="900"/>
      </w:pPr>
      <w:r w:rsidRPr="004C38D1">
        <w:rPr>
          <w:noProof/>
        </w:rPr>
        <w:drawing>
          <wp:inline distT="0" distB="0" distL="0" distR="0" wp14:anchorId="44C89221" wp14:editId="44C89222">
            <wp:extent cx="2690344" cy="2060909"/>
            <wp:effectExtent l="0" t="0" r="0" b="0"/>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92251" cy="2062370"/>
                    </a:xfrm>
                    <a:prstGeom prst="rect">
                      <a:avLst/>
                    </a:prstGeom>
                    <a:noFill/>
                    <a:ln>
                      <a:noFill/>
                    </a:ln>
                  </pic:spPr>
                </pic:pic>
              </a:graphicData>
            </a:graphic>
          </wp:inline>
        </w:drawing>
      </w:r>
    </w:p>
    <w:p w14:paraId="44C88DBD" w14:textId="77777777" w:rsidR="003674EF" w:rsidRPr="004C38D1" w:rsidRDefault="003674EF" w:rsidP="00D51846">
      <w:pPr>
        <w:pStyle w:val="Step1"/>
      </w:pPr>
      <w:r w:rsidRPr="004C38D1">
        <w:t>Check the box to continue with this user account anyway and choose Next</w:t>
      </w:r>
    </w:p>
    <w:p w14:paraId="44C88DBE" w14:textId="77777777" w:rsidR="003674EF" w:rsidRPr="004C38D1" w:rsidRDefault="003674EF" w:rsidP="00D51846">
      <w:pPr>
        <w:pStyle w:val="Step1"/>
        <w:numPr>
          <w:ilvl w:val="0"/>
          <w:numId w:val="0"/>
        </w:numPr>
        <w:ind w:left="900"/>
      </w:pPr>
      <w:r w:rsidRPr="004C38D1">
        <w:rPr>
          <w:noProof/>
        </w:rPr>
        <w:drawing>
          <wp:inline distT="0" distB="0" distL="0" distR="0" wp14:anchorId="44C89223" wp14:editId="44C89224">
            <wp:extent cx="2893695" cy="2110105"/>
            <wp:effectExtent l="0" t="0" r="1905" b="4445"/>
            <wp:docPr id="32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93695" cy="2110105"/>
                    </a:xfrm>
                    <a:prstGeom prst="rect">
                      <a:avLst/>
                    </a:prstGeom>
                    <a:noFill/>
                    <a:ln>
                      <a:noFill/>
                    </a:ln>
                  </pic:spPr>
                </pic:pic>
              </a:graphicData>
            </a:graphic>
          </wp:inline>
        </w:drawing>
      </w:r>
    </w:p>
    <w:p w14:paraId="44C88DBF" w14:textId="77777777" w:rsidR="003674EF" w:rsidRPr="004C38D1" w:rsidRDefault="003674EF" w:rsidP="00D51846">
      <w:pPr>
        <w:pStyle w:val="Step1"/>
      </w:pPr>
      <w:r w:rsidRPr="004C38D1">
        <w:t>Click Next</w:t>
      </w:r>
    </w:p>
    <w:p w14:paraId="44C88DC0" w14:textId="77777777" w:rsidR="003674EF" w:rsidRPr="004C38D1" w:rsidRDefault="003674EF" w:rsidP="00D51846">
      <w:pPr>
        <w:pStyle w:val="Step1"/>
      </w:pPr>
      <w:r w:rsidRPr="004C38D1">
        <w:t>Deselect Launch Notepad option and click Finish</w:t>
      </w:r>
    </w:p>
    <w:p w14:paraId="44C88DC1" w14:textId="77777777" w:rsidR="003674EF" w:rsidRPr="004C38D1" w:rsidRDefault="003674EF" w:rsidP="00D51846">
      <w:pPr>
        <w:pStyle w:val="Step1"/>
        <w:numPr>
          <w:ilvl w:val="0"/>
          <w:numId w:val="0"/>
        </w:numPr>
        <w:ind w:left="900"/>
      </w:pPr>
      <w:r w:rsidRPr="004C38D1">
        <w:rPr>
          <w:noProof/>
        </w:rPr>
        <w:drawing>
          <wp:inline distT="0" distB="0" distL="0" distR="0" wp14:anchorId="44C89225" wp14:editId="44C89226">
            <wp:extent cx="3597275" cy="2622550"/>
            <wp:effectExtent l="0" t="0" r="3175" b="6350"/>
            <wp:docPr id="32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97275" cy="2622550"/>
                    </a:xfrm>
                    <a:prstGeom prst="rect">
                      <a:avLst/>
                    </a:prstGeom>
                    <a:noFill/>
                    <a:ln>
                      <a:noFill/>
                    </a:ln>
                  </pic:spPr>
                </pic:pic>
              </a:graphicData>
            </a:graphic>
          </wp:inline>
        </w:drawing>
      </w:r>
    </w:p>
    <w:p w14:paraId="44C88DC2" w14:textId="77777777" w:rsidR="003674EF" w:rsidRPr="004C38D1" w:rsidRDefault="00810118" w:rsidP="00D51846">
      <w:pPr>
        <w:pStyle w:val="Step1"/>
      </w:pPr>
      <w:r w:rsidRPr="004C38D1">
        <w:t>Click</w:t>
      </w:r>
      <w:r w:rsidR="003674EF" w:rsidRPr="004C38D1">
        <w:t xml:space="preserve"> close(X) close the welcome Tab in the upper left corner of the window:</w:t>
      </w:r>
    </w:p>
    <w:p w14:paraId="44C88DC3" w14:textId="77777777" w:rsidR="003674EF" w:rsidRPr="004C38D1" w:rsidRDefault="003674EF" w:rsidP="00D51846">
      <w:pPr>
        <w:pStyle w:val="Step1"/>
        <w:numPr>
          <w:ilvl w:val="0"/>
          <w:numId w:val="0"/>
        </w:numPr>
        <w:ind w:left="900"/>
      </w:pPr>
      <w:r w:rsidRPr="004C38D1">
        <w:rPr>
          <w:noProof/>
        </w:rPr>
        <w:drawing>
          <wp:inline distT="0" distB="0" distL="0" distR="0" wp14:anchorId="44C89227" wp14:editId="44C89228">
            <wp:extent cx="4823460" cy="2984500"/>
            <wp:effectExtent l="0" t="0" r="0" b="635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23460" cy="2984500"/>
                    </a:xfrm>
                    <a:prstGeom prst="rect">
                      <a:avLst/>
                    </a:prstGeom>
                    <a:noFill/>
                    <a:ln>
                      <a:noFill/>
                    </a:ln>
                  </pic:spPr>
                </pic:pic>
              </a:graphicData>
            </a:graphic>
          </wp:inline>
        </w:drawing>
      </w:r>
    </w:p>
    <w:p w14:paraId="44C88DC4" w14:textId="77777777" w:rsidR="003674EF" w:rsidRPr="004C38D1" w:rsidRDefault="003674EF" w:rsidP="00D51846">
      <w:pPr>
        <w:pStyle w:val="Step1"/>
        <w:numPr>
          <w:ilvl w:val="0"/>
          <w:numId w:val="0"/>
        </w:numPr>
        <w:ind w:left="900"/>
      </w:pPr>
      <w:r w:rsidRPr="004C38D1">
        <w:rPr>
          <w:noProof/>
        </w:rPr>
        <w:drawing>
          <wp:inline distT="0" distB="0" distL="0" distR="0" wp14:anchorId="44C89229" wp14:editId="44C8922A">
            <wp:extent cx="5194935" cy="2843530"/>
            <wp:effectExtent l="0" t="0" r="5715" b="0"/>
            <wp:docPr id="3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4935" cy="2843530"/>
                    </a:xfrm>
                    <a:prstGeom prst="rect">
                      <a:avLst/>
                    </a:prstGeom>
                    <a:noFill/>
                    <a:ln>
                      <a:noFill/>
                    </a:ln>
                  </pic:spPr>
                </pic:pic>
              </a:graphicData>
            </a:graphic>
          </wp:inline>
        </w:drawing>
      </w:r>
    </w:p>
    <w:p w14:paraId="44C88DC5" w14:textId="77777777" w:rsidR="003674EF" w:rsidRDefault="003674EF" w:rsidP="003674EF">
      <w:pPr>
        <w:pStyle w:val="Heading4"/>
      </w:pPr>
      <w:bookmarkStart w:id="237" w:name="_Toc366645826"/>
      <w:bookmarkStart w:id="238" w:name="_Toc377034446"/>
      <w:bookmarkStart w:id="239" w:name="_Toc379455799"/>
      <w:r w:rsidRPr="007422FD">
        <w:t>Create Queue Manager</w:t>
      </w:r>
      <w:bookmarkEnd w:id="237"/>
      <w:bookmarkEnd w:id="238"/>
      <w:bookmarkEnd w:id="239"/>
    </w:p>
    <w:p w14:paraId="44C88DC6" w14:textId="77777777" w:rsidR="003674EF" w:rsidRPr="00AE7E93" w:rsidRDefault="003674EF" w:rsidP="00AE7E93">
      <w:pPr>
        <w:pStyle w:val="NoteorTip"/>
      </w:pPr>
      <w:r w:rsidRPr="00AE7E93">
        <w:t>Note that MQ is case sensitive</w:t>
      </w:r>
      <w:r w:rsidR="00982F89" w:rsidRPr="00AE7E93">
        <w:t xml:space="preserve"> </w:t>
      </w:r>
      <w:r w:rsidR="00D51846" w:rsidRPr="00AE7E93">
        <w:t>when creating all items below</w:t>
      </w:r>
    </w:p>
    <w:p w14:paraId="44C88DC7" w14:textId="77777777" w:rsidR="003674EF" w:rsidRPr="00AE7E93" w:rsidRDefault="00AE7E93" w:rsidP="00986570">
      <w:pPr>
        <w:pStyle w:val="Step1"/>
        <w:numPr>
          <w:ilvl w:val="0"/>
          <w:numId w:val="156"/>
        </w:numPr>
        <w:ind w:left="900" w:hanging="540"/>
      </w:pPr>
      <w:r w:rsidRPr="00AE7E93">
        <w:t>R</w:t>
      </w:r>
      <w:r w:rsidR="003674EF" w:rsidRPr="00AE7E93">
        <w:t xml:space="preserve">ight </w:t>
      </w:r>
      <w:r w:rsidR="00810118" w:rsidRPr="00AE7E93">
        <w:t>click</w:t>
      </w:r>
      <w:r w:rsidR="003674EF" w:rsidRPr="00AE7E93">
        <w:t xml:space="preserve"> Queue Managers,</w:t>
      </w:r>
      <w:r w:rsidR="00982F89" w:rsidRPr="00AE7E93">
        <w:t xml:space="preserve"> </w:t>
      </w:r>
      <w:r w:rsidR="003674EF" w:rsidRPr="00AE7E93">
        <w:t>Select New -&gt; Queue Manager..</w:t>
      </w:r>
    </w:p>
    <w:p w14:paraId="44C88DC8" w14:textId="77777777" w:rsidR="003674EF" w:rsidRPr="00AE7E93" w:rsidRDefault="003674EF" w:rsidP="00AE7E93">
      <w:pPr>
        <w:pStyle w:val="Step1"/>
        <w:numPr>
          <w:ilvl w:val="0"/>
          <w:numId w:val="0"/>
        </w:numPr>
        <w:ind w:left="900"/>
      </w:pPr>
      <w:r w:rsidRPr="00AE7E93">
        <w:rPr>
          <w:noProof/>
        </w:rPr>
        <w:drawing>
          <wp:inline distT="0" distB="0" distL="0" distR="0" wp14:anchorId="44C8922B" wp14:editId="44C8922C">
            <wp:extent cx="5948680" cy="3105150"/>
            <wp:effectExtent l="0" t="0" r="0" b="0"/>
            <wp:docPr id="3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8680" cy="3105150"/>
                    </a:xfrm>
                    <a:prstGeom prst="rect">
                      <a:avLst/>
                    </a:prstGeom>
                    <a:noFill/>
                    <a:ln>
                      <a:noFill/>
                    </a:ln>
                  </pic:spPr>
                </pic:pic>
              </a:graphicData>
            </a:graphic>
          </wp:inline>
        </w:drawing>
      </w:r>
    </w:p>
    <w:p w14:paraId="44C88DC9" w14:textId="77777777" w:rsidR="003674EF" w:rsidRPr="00AE7E93" w:rsidRDefault="003674EF" w:rsidP="00AE7E93">
      <w:pPr>
        <w:pStyle w:val="Step1"/>
        <w:numPr>
          <w:ilvl w:val="0"/>
          <w:numId w:val="0"/>
        </w:numPr>
        <w:ind w:left="900"/>
      </w:pPr>
      <w:r w:rsidRPr="00AE7E93">
        <w:t>The Create Queue Manager wizard will be shown as below figure.</w:t>
      </w:r>
    </w:p>
    <w:p w14:paraId="44C88DCA" w14:textId="77777777" w:rsidR="003674EF" w:rsidRPr="00AE7E93" w:rsidRDefault="003674EF" w:rsidP="00AE7E93">
      <w:pPr>
        <w:pStyle w:val="Step1"/>
        <w:numPr>
          <w:ilvl w:val="0"/>
          <w:numId w:val="0"/>
        </w:numPr>
        <w:ind w:left="900"/>
      </w:pPr>
      <w:r w:rsidRPr="00AE7E93">
        <w:rPr>
          <w:noProof/>
        </w:rPr>
        <w:drawing>
          <wp:inline distT="0" distB="0" distL="0" distR="0" wp14:anchorId="44C8922D" wp14:editId="44C8922E">
            <wp:extent cx="5586730" cy="2943860"/>
            <wp:effectExtent l="0" t="0" r="0" b="8890"/>
            <wp:docPr id="3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6730" cy="2943860"/>
                    </a:xfrm>
                    <a:prstGeom prst="rect">
                      <a:avLst/>
                    </a:prstGeom>
                    <a:noFill/>
                    <a:ln>
                      <a:noFill/>
                    </a:ln>
                  </pic:spPr>
                </pic:pic>
              </a:graphicData>
            </a:graphic>
          </wp:inline>
        </w:drawing>
      </w:r>
    </w:p>
    <w:p w14:paraId="44C88DCB" w14:textId="77777777" w:rsidR="003674EF" w:rsidRPr="00AE7E93" w:rsidRDefault="003674EF" w:rsidP="00AE7E93">
      <w:pPr>
        <w:pStyle w:val="Step1"/>
      </w:pPr>
      <w:r w:rsidRPr="00AE7E93">
        <w:t>Enter the Queue Manager Name as WMQ_MGR.</w:t>
      </w:r>
    </w:p>
    <w:p w14:paraId="44C88DCC" w14:textId="77777777" w:rsidR="003674EF" w:rsidRPr="00AE7E93" w:rsidRDefault="003674EF" w:rsidP="00AE7E93">
      <w:pPr>
        <w:pStyle w:val="Step1"/>
      </w:pPr>
      <w:r w:rsidRPr="00AE7E93">
        <w:t>Select the check box “Make this the default queue manager”</w:t>
      </w:r>
    </w:p>
    <w:p w14:paraId="44C88DCD" w14:textId="77777777" w:rsidR="003674EF" w:rsidRPr="00AE7E93" w:rsidRDefault="003674EF" w:rsidP="00AE7E93">
      <w:pPr>
        <w:pStyle w:val="Step1"/>
      </w:pPr>
      <w:r w:rsidRPr="00AE7E93">
        <w:t>Click Next.</w:t>
      </w:r>
    </w:p>
    <w:p w14:paraId="44C88DCE" w14:textId="77777777" w:rsidR="003674EF" w:rsidRPr="00AE7E93" w:rsidRDefault="003674EF" w:rsidP="00AE7E93">
      <w:pPr>
        <w:pStyle w:val="Step1"/>
        <w:numPr>
          <w:ilvl w:val="0"/>
          <w:numId w:val="0"/>
        </w:numPr>
        <w:ind w:left="900"/>
      </w:pPr>
      <w:r w:rsidRPr="00AE7E93">
        <w:rPr>
          <w:noProof/>
        </w:rPr>
        <w:drawing>
          <wp:inline distT="0" distB="0" distL="0" distR="0" wp14:anchorId="44C8922F" wp14:editId="44C89230">
            <wp:extent cx="5526405" cy="2914015"/>
            <wp:effectExtent l="0" t="0" r="0" b="635"/>
            <wp:docPr id="3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26405" cy="2914015"/>
                    </a:xfrm>
                    <a:prstGeom prst="rect">
                      <a:avLst/>
                    </a:prstGeom>
                    <a:noFill/>
                    <a:ln>
                      <a:noFill/>
                    </a:ln>
                  </pic:spPr>
                </pic:pic>
              </a:graphicData>
            </a:graphic>
          </wp:inline>
        </w:drawing>
      </w:r>
    </w:p>
    <w:p w14:paraId="44C88DCF" w14:textId="77777777" w:rsidR="003674EF" w:rsidRPr="00AE7E93" w:rsidRDefault="003674EF" w:rsidP="00AE7E93">
      <w:pPr>
        <w:pStyle w:val="Step1"/>
      </w:pPr>
      <w:r w:rsidRPr="00AE7E93">
        <w:t>Select “use Linear logging”</w:t>
      </w:r>
    </w:p>
    <w:p w14:paraId="44C88DD0" w14:textId="77777777" w:rsidR="003674EF" w:rsidRPr="00AE7E93" w:rsidRDefault="003674EF" w:rsidP="00AE7E93">
      <w:pPr>
        <w:pStyle w:val="Step1"/>
      </w:pPr>
      <w:r w:rsidRPr="00AE7E93">
        <w:t>Enter 2 in log primary files text box</w:t>
      </w:r>
    </w:p>
    <w:p w14:paraId="44C88DD1" w14:textId="77777777" w:rsidR="003674EF" w:rsidRPr="00AE7E93" w:rsidRDefault="003674EF" w:rsidP="00AE7E93">
      <w:pPr>
        <w:pStyle w:val="Step1"/>
      </w:pPr>
      <w:r w:rsidRPr="00AE7E93">
        <w:t>Leave the remaining default values</w:t>
      </w:r>
    </w:p>
    <w:p w14:paraId="44C88DD2" w14:textId="77777777" w:rsidR="003674EF" w:rsidRPr="00AE7E93" w:rsidRDefault="003674EF" w:rsidP="00AE7E93">
      <w:pPr>
        <w:pStyle w:val="Step1"/>
      </w:pPr>
      <w:r w:rsidRPr="00AE7E93">
        <w:t>Click Next.</w:t>
      </w:r>
    </w:p>
    <w:p w14:paraId="44C88DD3" w14:textId="77777777" w:rsidR="003674EF" w:rsidRPr="00AE7E93" w:rsidRDefault="003674EF" w:rsidP="00AE7E93">
      <w:pPr>
        <w:pStyle w:val="Step1"/>
        <w:numPr>
          <w:ilvl w:val="0"/>
          <w:numId w:val="0"/>
        </w:numPr>
        <w:ind w:left="900"/>
      </w:pPr>
      <w:r w:rsidRPr="00AE7E93">
        <w:rPr>
          <w:noProof/>
        </w:rPr>
        <w:drawing>
          <wp:inline distT="0" distB="0" distL="0" distR="0" wp14:anchorId="44C89231" wp14:editId="44C89232">
            <wp:extent cx="4823460" cy="2532380"/>
            <wp:effectExtent l="0" t="0" r="0" b="1270"/>
            <wp:docPr id="3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23460" cy="2532380"/>
                    </a:xfrm>
                    <a:prstGeom prst="rect">
                      <a:avLst/>
                    </a:prstGeom>
                    <a:noFill/>
                    <a:ln>
                      <a:noFill/>
                    </a:ln>
                  </pic:spPr>
                </pic:pic>
              </a:graphicData>
            </a:graphic>
          </wp:inline>
        </w:drawing>
      </w:r>
    </w:p>
    <w:p w14:paraId="44C88DD4" w14:textId="77777777" w:rsidR="003674EF" w:rsidRPr="00AE7E93" w:rsidRDefault="003674EF" w:rsidP="00AE7E93">
      <w:pPr>
        <w:pStyle w:val="Step1"/>
      </w:pPr>
      <w:r w:rsidRPr="00AE7E93">
        <w:t>Select the checkbox against “Create server-connection channel” and click Next button.</w:t>
      </w:r>
    </w:p>
    <w:p w14:paraId="44C88DD5" w14:textId="77777777" w:rsidR="003674EF" w:rsidRPr="00AE7E93" w:rsidRDefault="003674EF" w:rsidP="00AE7E93">
      <w:pPr>
        <w:pStyle w:val="Step1"/>
      </w:pPr>
      <w:r w:rsidRPr="00AE7E93">
        <w:t>Select Finish to complete the Queue Manager creation.</w:t>
      </w:r>
    </w:p>
    <w:p w14:paraId="44C88DD6" w14:textId="77777777" w:rsidR="003674EF" w:rsidRPr="00AE7E93" w:rsidRDefault="003674EF" w:rsidP="00AE7E93">
      <w:pPr>
        <w:pStyle w:val="Step1"/>
        <w:numPr>
          <w:ilvl w:val="0"/>
          <w:numId w:val="0"/>
        </w:numPr>
        <w:ind w:left="900"/>
      </w:pPr>
      <w:r w:rsidRPr="00AE7E93">
        <w:rPr>
          <w:noProof/>
        </w:rPr>
        <w:drawing>
          <wp:inline distT="0" distB="0" distL="0" distR="0" wp14:anchorId="44C89233" wp14:editId="44C89234">
            <wp:extent cx="4451350" cy="2381250"/>
            <wp:effectExtent l="0" t="0" r="6350" b="0"/>
            <wp:docPr id="37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51350" cy="2381250"/>
                    </a:xfrm>
                    <a:prstGeom prst="rect">
                      <a:avLst/>
                    </a:prstGeom>
                    <a:noFill/>
                    <a:ln>
                      <a:noFill/>
                    </a:ln>
                  </pic:spPr>
                </pic:pic>
              </a:graphicData>
            </a:graphic>
          </wp:inline>
        </w:drawing>
      </w:r>
    </w:p>
    <w:p w14:paraId="44C88DD7" w14:textId="77777777" w:rsidR="003674EF" w:rsidRPr="00AE7E93" w:rsidRDefault="003674EF" w:rsidP="00AE7E93">
      <w:pPr>
        <w:pStyle w:val="Step1"/>
        <w:numPr>
          <w:ilvl w:val="0"/>
          <w:numId w:val="0"/>
        </w:numPr>
        <w:ind w:left="900"/>
      </w:pPr>
      <w:r w:rsidRPr="00AE7E93">
        <w:t>Queue Manager has been created</w:t>
      </w:r>
    </w:p>
    <w:p w14:paraId="44C88DD8" w14:textId="77777777" w:rsidR="003674EF" w:rsidRPr="00AE7E93" w:rsidRDefault="003674EF" w:rsidP="00AE7E93">
      <w:pPr>
        <w:pStyle w:val="Step1"/>
        <w:numPr>
          <w:ilvl w:val="0"/>
          <w:numId w:val="0"/>
        </w:numPr>
        <w:ind w:left="900"/>
      </w:pPr>
      <w:r w:rsidRPr="00AE7E93">
        <w:rPr>
          <w:noProof/>
        </w:rPr>
        <w:drawing>
          <wp:inline distT="0" distB="0" distL="0" distR="0" wp14:anchorId="44C89235" wp14:editId="44C89236">
            <wp:extent cx="5415915" cy="2783205"/>
            <wp:effectExtent l="0" t="0" r="0" b="0"/>
            <wp:docPr id="3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5915" cy="2783205"/>
                    </a:xfrm>
                    <a:prstGeom prst="rect">
                      <a:avLst/>
                    </a:prstGeom>
                    <a:noFill/>
                    <a:ln>
                      <a:noFill/>
                    </a:ln>
                  </pic:spPr>
                </pic:pic>
              </a:graphicData>
            </a:graphic>
          </wp:inline>
        </w:drawing>
      </w:r>
    </w:p>
    <w:p w14:paraId="44C88DD9" w14:textId="77777777" w:rsidR="003674EF" w:rsidRPr="00AE7E93" w:rsidRDefault="003674EF" w:rsidP="00AE7E93">
      <w:pPr>
        <w:pStyle w:val="Step1"/>
      </w:pPr>
      <w:r w:rsidRPr="00AE7E93">
        <w:t>Open Queue Managers, WMQ_MGR, Advanced.</w:t>
      </w:r>
    </w:p>
    <w:p w14:paraId="44C88DDA" w14:textId="77777777" w:rsidR="003674EF" w:rsidRPr="00AE7E93" w:rsidRDefault="003674EF" w:rsidP="0061249B">
      <w:pPr>
        <w:pStyle w:val="Step1"/>
        <w:numPr>
          <w:ilvl w:val="0"/>
          <w:numId w:val="0"/>
        </w:numPr>
        <w:ind w:left="900"/>
      </w:pPr>
      <w:r w:rsidRPr="00AE7E93">
        <w:rPr>
          <w:noProof/>
        </w:rPr>
        <w:drawing>
          <wp:inline distT="0" distB="0" distL="0" distR="0" wp14:anchorId="44C89237" wp14:editId="44C89238">
            <wp:extent cx="4682490" cy="2441575"/>
            <wp:effectExtent l="0" t="0" r="3810" b="0"/>
            <wp:docPr id="3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82490" cy="2441575"/>
                    </a:xfrm>
                    <a:prstGeom prst="rect">
                      <a:avLst/>
                    </a:prstGeom>
                    <a:noFill/>
                    <a:ln>
                      <a:noFill/>
                    </a:ln>
                  </pic:spPr>
                </pic:pic>
              </a:graphicData>
            </a:graphic>
          </wp:inline>
        </w:drawing>
      </w:r>
    </w:p>
    <w:p w14:paraId="44C88DDB" w14:textId="77777777" w:rsidR="003674EF" w:rsidRPr="007422FD" w:rsidRDefault="003674EF" w:rsidP="003674EF">
      <w:pPr>
        <w:pStyle w:val="Heading3"/>
      </w:pPr>
      <w:bookmarkStart w:id="240" w:name="_Toc366645827"/>
      <w:bookmarkStart w:id="241" w:name="_Toc377034447"/>
      <w:bookmarkStart w:id="242" w:name="_Toc379455800"/>
      <w:bookmarkStart w:id="243" w:name="_Toc400291172"/>
      <w:r w:rsidRPr="007422FD">
        <w:t>Create Initial Contexts &amp; Connection Factories</w:t>
      </w:r>
      <w:bookmarkEnd w:id="240"/>
      <w:bookmarkEnd w:id="241"/>
      <w:bookmarkEnd w:id="242"/>
      <w:bookmarkEnd w:id="243"/>
    </w:p>
    <w:p w14:paraId="44C88DDC" w14:textId="77777777" w:rsidR="003674EF" w:rsidRPr="007422FD" w:rsidRDefault="003674EF" w:rsidP="003674EF">
      <w:pPr>
        <w:pStyle w:val="Heading4"/>
      </w:pPr>
      <w:r w:rsidRPr="007422FD">
        <w:t>JMS Administered Objects</w:t>
      </w:r>
    </w:p>
    <w:p w14:paraId="44C88DDD" w14:textId="77777777" w:rsidR="003674EF" w:rsidRPr="007422FD" w:rsidRDefault="003674EF" w:rsidP="00101F2F">
      <w:r w:rsidRPr="007422FD">
        <w:t>Create Initial Context</w:t>
      </w:r>
    </w:p>
    <w:p w14:paraId="44C88DDE" w14:textId="77777777" w:rsidR="003674EF" w:rsidRPr="007422FD" w:rsidRDefault="003674EF" w:rsidP="00101F2F">
      <w:r w:rsidRPr="007422FD">
        <w:t>Create Connection Factories</w:t>
      </w:r>
    </w:p>
    <w:p w14:paraId="44C88DDF" w14:textId="77777777" w:rsidR="003674EF" w:rsidRPr="007422FD" w:rsidRDefault="003674EF" w:rsidP="00101F2F">
      <w:r w:rsidRPr="007422FD">
        <w:t>Create Destinations</w:t>
      </w:r>
    </w:p>
    <w:p w14:paraId="44C88DE0" w14:textId="77777777" w:rsidR="003674EF" w:rsidRPr="007422FD" w:rsidRDefault="003674EF" w:rsidP="00101F2F">
      <w:pPr>
        <w:pStyle w:val="Heading5"/>
      </w:pPr>
      <w:r w:rsidRPr="007422FD">
        <w:t>Create Initial Context</w:t>
      </w:r>
    </w:p>
    <w:p w14:paraId="44C88DE1" w14:textId="77777777" w:rsidR="003674EF" w:rsidRPr="00101F2F" w:rsidRDefault="003674EF" w:rsidP="00986570">
      <w:pPr>
        <w:pStyle w:val="Step1"/>
        <w:numPr>
          <w:ilvl w:val="0"/>
          <w:numId w:val="157"/>
        </w:numPr>
        <w:ind w:left="900" w:hanging="540"/>
      </w:pPr>
      <w:r w:rsidRPr="00101F2F">
        <w:t xml:space="preserve">Right </w:t>
      </w:r>
      <w:r w:rsidR="00810118" w:rsidRPr="00101F2F">
        <w:t>click</w:t>
      </w:r>
      <w:r w:rsidRPr="00101F2F">
        <w:t xml:space="preserve"> JMS Administered Objects and </w:t>
      </w:r>
      <w:r w:rsidR="00810118" w:rsidRPr="00101F2F">
        <w:t>click</w:t>
      </w:r>
      <w:r w:rsidRPr="00101F2F">
        <w:t xml:space="preserve"> Add Initial Context</w:t>
      </w:r>
    </w:p>
    <w:p w14:paraId="44C88DE2" w14:textId="77777777" w:rsidR="003674EF" w:rsidRPr="00101F2F" w:rsidRDefault="003674EF" w:rsidP="00101F2F">
      <w:pPr>
        <w:pStyle w:val="Step1"/>
        <w:numPr>
          <w:ilvl w:val="0"/>
          <w:numId w:val="0"/>
        </w:numPr>
        <w:ind w:left="900"/>
      </w:pPr>
      <w:r w:rsidRPr="00101F2F">
        <w:t>.</w:t>
      </w:r>
      <w:r w:rsidRPr="00101F2F">
        <w:rPr>
          <w:noProof/>
        </w:rPr>
        <w:drawing>
          <wp:inline distT="0" distB="0" distL="0" distR="0" wp14:anchorId="44C89239" wp14:editId="44C8923A">
            <wp:extent cx="4782820" cy="2522220"/>
            <wp:effectExtent l="0" t="0" r="0" b="0"/>
            <wp:docPr id="3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82820" cy="2522220"/>
                    </a:xfrm>
                    <a:prstGeom prst="rect">
                      <a:avLst/>
                    </a:prstGeom>
                    <a:noFill/>
                    <a:ln>
                      <a:noFill/>
                    </a:ln>
                  </pic:spPr>
                </pic:pic>
              </a:graphicData>
            </a:graphic>
          </wp:inline>
        </w:drawing>
      </w:r>
    </w:p>
    <w:p w14:paraId="44C88DE3" w14:textId="77777777" w:rsidR="003674EF" w:rsidRPr="00101F2F" w:rsidRDefault="003674EF" w:rsidP="00101F2F">
      <w:pPr>
        <w:pStyle w:val="Step1"/>
        <w:numPr>
          <w:ilvl w:val="0"/>
          <w:numId w:val="0"/>
        </w:numPr>
        <w:ind w:left="900"/>
      </w:pPr>
      <w:r w:rsidRPr="00101F2F">
        <w:t>The Add Initial Context wizard will be started to guide us through the creation of the context.</w:t>
      </w:r>
    </w:p>
    <w:p w14:paraId="44C88DE4" w14:textId="77777777" w:rsidR="003674EF" w:rsidRPr="00101F2F" w:rsidRDefault="003674EF" w:rsidP="00101F2F">
      <w:pPr>
        <w:pStyle w:val="Step1"/>
        <w:numPr>
          <w:ilvl w:val="0"/>
          <w:numId w:val="0"/>
        </w:numPr>
        <w:ind w:left="900"/>
      </w:pPr>
      <w:r w:rsidRPr="00101F2F">
        <w:rPr>
          <w:noProof/>
        </w:rPr>
        <w:drawing>
          <wp:inline distT="0" distB="0" distL="0" distR="0" wp14:anchorId="44C8923B" wp14:editId="44C8923C">
            <wp:extent cx="4763135" cy="2512060"/>
            <wp:effectExtent l="0" t="0" r="0" b="2540"/>
            <wp:docPr id="3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3135" cy="2512060"/>
                    </a:xfrm>
                    <a:prstGeom prst="rect">
                      <a:avLst/>
                    </a:prstGeom>
                    <a:noFill/>
                    <a:ln>
                      <a:noFill/>
                    </a:ln>
                  </pic:spPr>
                </pic:pic>
              </a:graphicData>
            </a:graphic>
          </wp:inline>
        </w:drawing>
      </w:r>
    </w:p>
    <w:p w14:paraId="44C88DE5" w14:textId="77777777" w:rsidR="003674EF" w:rsidRPr="00101F2F" w:rsidRDefault="003674EF" w:rsidP="00101F2F">
      <w:pPr>
        <w:pStyle w:val="Step1"/>
      </w:pPr>
      <w:r w:rsidRPr="00101F2F">
        <w:t>Select File System for JNDI namespace.</w:t>
      </w:r>
    </w:p>
    <w:p w14:paraId="44C88DE6" w14:textId="77777777" w:rsidR="003674EF" w:rsidRPr="00101F2F" w:rsidRDefault="003674EF" w:rsidP="00101F2F">
      <w:pPr>
        <w:pStyle w:val="Step1"/>
      </w:pPr>
      <w:r w:rsidRPr="00101F2F">
        <w:t>From Windows Explorer, navigate to the WebSphere MQ installation folder - F:\Data\IBM\WebSphere MQ</w:t>
      </w:r>
      <w:r w:rsidR="00982F89" w:rsidRPr="00101F2F">
        <w:t xml:space="preserve"> </w:t>
      </w:r>
    </w:p>
    <w:p w14:paraId="44C88DE7" w14:textId="77777777" w:rsidR="003674EF" w:rsidRPr="00101F2F" w:rsidRDefault="003674EF" w:rsidP="00101F2F">
      <w:pPr>
        <w:pStyle w:val="Step1"/>
      </w:pPr>
      <w:r w:rsidRPr="00101F2F">
        <w:t>Create a folder named data and create 2 more subfolders (los &amp; lx) inside the data folder.</w:t>
      </w:r>
    </w:p>
    <w:p w14:paraId="44C88DE8" w14:textId="77777777" w:rsidR="003674EF" w:rsidRPr="00101F2F" w:rsidRDefault="003674EF" w:rsidP="00101F2F">
      <w:pPr>
        <w:pStyle w:val="Step1"/>
        <w:numPr>
          <w:ilvl w:val="0"/>
          <w:numId w:val="0"/>
        </w:numPr>
        <w:ind w:left="900"/>
      </w:pPr>
      <w:r w:rsidRPr="00101F2F">
        <w:rPr>
          <w:noProof/>
        </w:rPr>
        <w:drawing>
          <wp:inline distT="0" distB="0" distL="0" distR="0" wp14:anchorId="44C8923D" wp14:editId="44C8923E">
            <wp:extent cx="3923881" cy="1891828"/>
            <wp:effectExtent l="0" t="0" r="635" b="0"/>
            <wp:docPr id="37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23692" cy="1891737"/>
                    </a:xfrm>
                    <a:prstGeom prst="rect">
                      <a:avLst/>
                    </a:prstGeom>
                    <a:noFill/>
                    <a:ln>
                      <a:noFill/>
                    </a:ln>
                  </pic:spPr>
                </pic:pic>
              </a:graphicData>
            </a:graphic>
          </wp:inline>
        </w:drawing>
      </w:r>
    </w:p>
    <w:p w14:paraId="44C88DE9" w14:textId="77777777" w:rsidR="003674EF" w:rsidRPr="00101F2F" w:rsidRDefault="003674EF" w:rsidP="00101F2F">
      <w:pPr>
        <w:pStyle w:val="Step1"/>
      </w:pPr>
      <w:r w:rsidRPr="00101F2F">
        <w:t>Coming back to our Add Initial context wizard, copy the los folder path which we created in the above step in Bindings directory text box as shown in below figure.</w:t>
      </w:r>
    </w:p>
    <w:p w14:paraId="44C88DEA" w14:textId="77777777" w:rsidR="003674EF" w:rsidRPr="00101F2F" w:rsidRDefault="003674EF" w:rsidP="00101F2F">
      <w:pPr>
        <w:pStyle w:val="Step1"/>
        <w:numPr>
          <w:ilvl w:val="0"/>
          <w:numId w:val="0"/>
        </w:numPr>
        <w:ind w:left="900"/>
      </w:pPr>
      <w:r w:rsidRPr="00101F2F">
        <w:rPr>
          <w:noProof/>
        </w:rPr>
        <w:drawing>
          <wp:inline distT="0" distB="0" distL="0" distR="0" wp14:anchorId="44C8923F" wp14:editId="44C89240">
            <wp:extent cx="5174615" cy="2753360"/>
            <wp:effectExtent l="0" t="0" r="6985" b="8890"/>
            <wp:docPr id="3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74615" cy="2753360"/>
                    </a:xfrm>
                    <a:prstGeom prst="rect">
                      <a:avLst/>
                    </a:prstGeom>
                    <a:noFill/>
                    <a:ln>
                      <a:noFill/>
                    </a:ln>
                  </pic:spPr>
                </pic:pic>
              </a:graphicData>
            </a:graphic>
          </wp:inline>
        </w:drawing>
      </w:r>
    </w:p>
    <w:p w14:paraId="44C88DEB" w14:textId="77777777" w:rsidR="003674EF" w:rsidRPr="00101F2F" w:rsidRDefault="003674EF" w:rsidP="00101F2F">
      <w:pPr>
        <w:pStyle w:val="Step1"/>
      </w:pPr>
      <w:r w:rsidRPr="00101F2F">
        <w:t>Click Next.</w:t>
      </w:r>
      <w:r w:rsidR="00982F89" w:rsidRPr="00101F2F">
        <w:t xml:space="preserve"> </w:t>
      </w:r>
      <w:r w:rsidRPr="00101F2F">
        <w:t>In the next screen as shown below enter the context nickname as LOSCtx (as we are creating LOS initial context).</w:t>
      </w:r>
    </w:p>
    <w:p w14:paraId="44C88DEC" w14:textId="77777777" w:rsidR="003674EF" w:rsidRPr="00101F2F" w:rsidRDefault="003674EF" w:rsidP="00101F2F">
      <w:pPr>
        <w:pStyle w:val="Step1"/>
        <w:numPr>
          <w:ilvl w:val="0"/>
          <w:numId w:val="0"/>
        </w:numPr>
        <w:ind w:left="900"/>
      </w:pPr>
      <w:r w:rsidRPr="00101F2F">
        <w:rPr>
          <w:noProof/>
        </w:rPr>
        <w:drawing>
          <wp:inline distT="0" distB="0" distL="0" distR="0" wp14:anchorId="44C89241" wp14:editId="44C89242">
            <wp:extent cx="5305425" cy="2743200"/>
            <wp:effectExtent l="0" t="0" r="9525" b="0"/>
            <wp:docPr id="3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05425" cy="2743200"/>
                    </a:xfrm>
                    <a:prstGeom prst="rect">
                      <a:avLst/>
                    </a:prstGeom>
                    <a:noFill/>
                    <a:ln>
                      <a:noFill/>
                    </a:ln>
                  </pic:spPr>
                </pic:pic>
              </a:graphicData>
            </a:graphic>
          </wp:inline>
        </w:drawing>
      </w:r>
    </w:p>
    <w:p w14:paraId="44C88DED" w14:textId="77777777" w:rsidR="003674EF" w:rsidRPr="00101F2F" w:rsidRDefault="00101F2F" w:rsidP="00101F2F">
      <w:pPr>
        <w:pStyle w:val="Step1"/>
      </w:pPr>
      <w:r>
        <w:t>S</w:t>
      </w:r>
      <w:r w:rsidR="003674EF" w:rsidRPr="00101F2F">
        <w:t>elect the “automatically reconnect to context on startup” checkbox and click Finish button.</w:t>
      </w:r>
    </w:p>
    <w:p w14:paraId="44C88DEE" w14:textId="77777777" w:rsidR="003674EF" w:rsidRPr="00101F2F" w:rsidRDefault="003674EF" w:rsidP="00101F2F">
      <w:pPr>
        <w:pStyle w:val="Step1"/>
        <w:numPr>
          <w:ilvl w:val="0"/>
          <w:numId w:val="0"/>
        </w:numPr>
        <w:ind w:left="900"/>
      </w:pPr>
      <w:r w:rsidRPr="00101F2F">
        <w:t>The LOS initial context will be created and the MQ explorer shows the newly created context and sub-items available under it.</w:t>
      </w:r>
    </w:p>
    <w:p w14:paraId="44C88DEF" w14:textId="77777777" w:rsidR="003674EF" w:rsidRPr="00101F2F" w:rsidRDefault="003674EF" w:rsidP="00101F2F">
      <w:pPr>
        <w:pStyle w:val="Step1"/>
        <w:numPr>
          <w:ilvl w:val="0"/>
          <w:numId w:val="0"/>
        </w:numPr>
        <w:ind w:left="900"/>
      </w:pPr>
      <w:r w:rsidRPr="00101F2F">
        <w:rPr>
          <w:noProof/>
        </w:rPr>
        <w:drawing>
          <wp:inline distT="0" distB="0" distL="0" distR="0" wp14:anchorId="44C89243" wp14:editId="44C89244">
            <wp:extent cx="5325745" cy="2813685"/>
            <wp:effectExtent l="0" t="0" r="8255" b="5715"/>
            <wp:docPr id="3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5745" cy="2813685"/>
                    </a:xfrm>
                    <a:prstGeom prst="rect">
                      <a:avLst/>
                    </a:prstGeom>
                    <a:noFill/>
                    <a:ln>
                      <a:noFill/>
                    </a:ln>
                  </pic:spPr>
                </pic:pic>
              </a:graphicData>
            </a:graphic>
          </wp:inline>
        </w:drawing>
      </w:r>
    </w:p>
    <w:p w14:paraId="44C88DF0" w14:textId="77777777" w:rsidR="003674EF" w:rsidRPr="007422FD" w:rsidRDefault="003674EF" w:rsidP="00C07879">
      <w:pPr>
        <w:pStyle w:val="Heading5"/>
      </w:pPr>
      <w:r w:rsidRPr="007422FD">
        <w:t xml:space="preserve">Creating </w:t>
      </w:r>
      <w:r w:rsidR="00101F2F">
        <w:t>Q</w:t>
      </w:r>
      <w:r w:rsidRPr="007422FD">
        <w:t xml:space="preserve">ueue </w:t>
      </w:r>
      <w:r w:rsidR="00101F2F">
        <w:t>C</w:t>
      </w:r>
      <w:r w:rsidRPr="007422FD">
        <w:t xml:space="preserve">onnection </w:t>
      </w:r>
      <w:r w:rsidR="00101F2F">
        <w:t>F</w:t>
      </w:r>
      <w:r w:rsidRPr="007422FD">
        <w:t>actory</w:t>
      </w:r>
    </w:p>
    <w:p w14:paraId="44C88DF1" w14:textId="77777777" w:rsidR="003674EF" w:rsidRPr="00101F2F" w:rsidRDefault="003674EF" w:rsidP="00986570">
      <w:pPr>
        <w:pStyle w:val="Step1"/>
        <w:numPr>
          <w:ilvl w:val="0"/>
          <w:numId w:val="158"/>
        </w:numPr>
        <w:ind w:left="900" w:hanging="540"/>
      </w:pPr>
      <w:r w:rsidRPr="00101F2F">
        <w:t xml:space="preserve">Open the JMS Administered Objects, and Under LOSCtx right </w:t>
      </w:r>
      <w:r w:rsidR="00810118" w:rsidRPr="00101F2F">
        <w:t>click</w:t>
      </w:r>
      <w:r w:rsidRPr="00101F2F">
        <w:t xml:space="preserve"> Connection Factories -&gt; New -&gt; Connection Factory.</w:t>
      </w:r>
    </w:p>
    <w:p w14:paraId="44C88DF2" w14:textId="77777777" w:rsidR="003674EF" w:rsidRPr="00101F2F" w:rsidRDefault="003674EF" w:rsidP="00101F2F">
      <w:pPr>
        <w:pStyle w:val="Step1"/>
        <w:numPr>
          <w:ilvl w:val="0"/>
          <w:numId w:val="0"/>
        </w:numPr>
        <w:ind w:left="900"/>
      </w:pPr>
      <w:r w:rsidRPr="00101F2F">
        <w:rPr>
          <w:noProof/>
        </w:rPr>
        <w:drawing>
          <wp:inline distT="0" distB="0" distL="0" distR="0" wp14:anchorId="44C89245" wp14:editId="44C89246">
            <wp:extent cx="5948680" cy="3155315"/>
            <wp:effectExtent l="0" t="0" r="0" b="6985"/>
            <wp:docPr id="3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8680" cy="3155315"/>
                    </a:xfrm>
                    <a:prstGeom prst="rect">
                      <a:avLst/>
                    </a:prstGeom>
                    <a:noFill/>
                    <a:ln>
                      <a:noFill/>
                    </a:ln>
                  </pic:spPr>
                </pic:pic>
              </a:graphicData>
            </a:graphic>
          </wp:inline>
        </w:drawing>
      </w:r>
    </w:p>
    <w:p w14:paraId="44C88DF3" w14:textId="77777777" w:rsidR="003674EF" w:rsidRPr="00101F2F" w:rsidRDefault="00101F2F" w:rsidP="00101F2F">
      <w:pPr>
        <w:pStyle w:val="Step1"/>
        <w:numPr>
          <w:ilvl w:val="0"/>
          <w:numId w:val="0"/>
        </w:numPr>
        <w:ind w:left="900"/>
      </w:pPr>
      <w:r>
        <w:t>T</w:t>
      </w:r>
      <w:r w:rsidR="003674EF" w:rsidRPr="00101F2F">
        <w:t xml:space="preserve">he Create connection factory dialog box </w:t>
      </w:r>
      <w:r>
        <w:t xml:space="preserve">is </w:t>
      </w:r>
      <w:r w:rsidR="003674EF" w:rsidRPr="00101F2F">
        <w:t>displayed as shown in figure below.</w:t>
      </w:r>
    </w:p>
    <w:p w14:paraId="44C88DF4" w14:textId="77777777" w:rsidR="003674EF" w:rsidRPr="00101F2F" w:rsidRDefault="003674EF" w:rsidP="00101F2F">
      <w:pPr>
        <w:pStyle w:val="Step1"/>
        <w:numPr>
          <w:ilvl w:val="0"/>
          <w:numId w:val="0"/>
        </w:numPr>
        <w:ind w:left="900"/>
      </w:pPr>
      <w:r w:rsidRPr="00101F2F">
        <w:rPr>
          <w:noProof/>
        </w:rPr>
        <w:drawing>
          <wp:inline distT="0" distB="0" distL="0" distR="0" wp14:anchorId="44C89247" wp14:editId="44C89248">
            <wp:extent cx="5154930" cy="2653030"/>
            <wp:effectExtent l="0" t="0" r="7620" b="0"/>
            <wp:docPr id="48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54930" cy="2653030"/>
                    </a:xfrm>
                    <a:prstGeom prst="rect">
                      <a:avLst/>
                    </a:prstGeom>
                    <a:noFill/>
                    <a:ln>
                      <a:noFill/>
                    </a:ln>
                  </pic:spPr>
                </pic:pic>
              </a:graphicData>
            </a:graphic>
          </wp:inline>
        </w:drawing>
      </w:r>
    </w:p>
    <w:p w14:paraId="44C88DF5" w14:textId="77777777" w:rsidR="003674EF" w:rsidRPr="00101F2F" w:rsidRDefault="003674EF" w:rsidP="00101F2F">
      <w:pPr>
        <w:pStyle w:val="Step1"/>
      </w:pPr>
      <w:r w:rsidRPr="00101F2F">
        <w:t>Enter Name: primaryQCF</w:t>
      </w:r>
    </w:p>
    <w:p w14:paraId="44C88DF6" w14:textId="77777777" w:rsidR="003674EF" w:rsidRPr="00101F2F" w:rsidRDefault="003674EF" w:rsidP="00101F2F">
      <w:pPr>
        <w:pStyle w:val="Step1"/>
      </w:pPr>
      <w:r w:rsidRPr="00101F2F">
        <w:t>Leave Messaging provider as WebSphere MQ</w:t>
      </w:r>
    </w:p>
    <w:p w14:paraId="44C88DF7" w14:textId="77777777" w:rsidR="003674EF" w:rsidRPr="00101F2F" w:rsidRDefault="003674EF" w:rsidP="00101F2F">
      <w:pPr>
        <w:pStyle w:val="Step1"/>
      </w:pPr>
      <w:r w:rsidRPr="00101F2F">
        <w:t>Click Next</w:t>
      </w:r>
    </w:p>
    <w:p w14:paraId="44C88DF8" w14:textId="77777777" w:rsidR="003674EF" w:rsidRPr="00101F2F" w:rsidRDefault="003674EF" w:rsidP="00101F2F">
      <w:pPr>
        <w:pStyle w:val="Step1"/>
        <w:numPr>
          <w:ilvl w:val="0"/>
          <w:numId w:val="0"/>
        </w:numPr>
        <w:ind w:left="900"/>
      </w:pPr>
      <w:r w:rsidRPr="00101F2F">
        <w:t xml:space="preserve">The next screen displays creating connection factory. </w:t>
      </w:r>
    </w:p>
    <w:p w14:paraId="44C88DF9" w14:textId="77777777" w:rsidR="003674EF" w:rsidRPr="00101F2F" w:rsidRDefault="003674EF" w:rsidP="00101F2F">
      <w:pPr>
        <w:pStyle w:val="Step1"/>
      </w:pPr>
      <w:r w:rsidRPr="00101F2F">
        <w:t>Choose Queue Connection Factory from the pull down</w:t>
      </w:r>
    </w:p>
    <w:p w14:paraId="44C88DFA" w14:textId="77777777" w:rsidR="003674EF" w:rsidRPr="00101F2F" w:rsidRDefault="003674EF" w:rsidP="00101F2F">
      <w:pPr>
        <w:pStyle w:val="Step1"/>
        <w:numPr>
          <w:ilvl w:val="0"/>
          <w:numId w:val="0"/>
        </w:numPr>
        <w:ind w:left="900"/>
      </w:pPr>
      <w:r w:rsidRPr="00101F2F">
        <w:rPr>
          <w:noProof/>
        </w:rPr>
        <w:drawing>
          <wp:inline distT="0" distB="0" distL="0" distR="0" wp14:anchorId="44C89249" wp14:editId="44C8924A">
            <wp:extent cx="5506720" cy="2853690"/>
            <wp:effectExtent l="0" t="0" r="0" b="3810"/>
            <wp:docPr id="4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06720" cy="2853690"/>
                    </a:xfrm>
                    <a:prstGeom prst="rect">
                      <a:avLst/>
                    </a:prstGeom>
                    <a:noFill/>
                    <a:ln>
                      <a:noFill/>
                    </a:ln>
                  </pic:spPr>
                </pic:pic>
              </a:graphicData>
            </a:graphic>
          </wp:inline>
        </w:drawing>
      </w:r>
    </w:p>
    <w:p w14:paraId="44C88DFB" w14:textId="77777777" w:rsidR="003674EF" w:rsidRPr="00101F2F" w:rsidRDefault="003674EF" w:rsidP="00101F2F">
      <w:pPr>
        <w:pStyle w:val="Step1"/>
      </w:pPr>
      <w:r w:rsidRPr="00101F2F">
        <w:t>Select Next</w:t>
      </w:r>
    </w:p>
    <w:p w14:paraId="44C88DFC" w14:textId="77777777" w:rsidR="003674EF" w:rsidRPr="00101F2F" w:rsidRDefault="003674EF" w:rsidP="00101F2F">
      <w:pPr>
        <w:pStyle w:val="Step1"/>
      </w:pPr>
      <w:r w:rsidRPr="00101F2F">
        <w:t xml:space="preserve">Select Transport: MQ Client and </w:t>
      </w:r>
      <w:r w:rsidR="00810118" w:rsidRPr="00101F2F">
        <w:t>click</w:t>
      </w:r>
      <w:r w:rsidRPr="00101F2F">
        <w:t xml:space="preserve"> Next</w:t>
      </w:r>
      <w:r w:rsidRPr="00101F2F">
        <w:rPr>
          <w:noProof/>
        </w:rPr>
        <w:drawing>
          <wp:inline distT="0" distB="0" distL="0" distR="0" wp14:anchorId="44C8924B" wp14:editId="44C8924C">
            <wp:extent cx="5345430" cy="2773045"/>
            <wp:effectExtent l="0" t="0" r="7620" b="8255"/>
            <wp:docPr id="4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45430" cy="2773045"/>
                    </a:xfrm>
                    <a:prstGeom prst="rect">
                      <a:avLst/>
                    </a:prstGeom>
                    <a:noFill/>
                    <a:ln>
                      <a:noFill/>
                    </a:ln>
                  </pic:spPr>
                </pic:pic>
              </a:graphicData>
            </a:graphic>
          </wp:inline>
        </w:drawing>
      </w:r>
    </w:p>
    <w:p w14:paraId="44C88DFD" w14:textId="77777777" w:rsidR="003674EF" w:rsidRPr="00101F2F" w:rsidRDefault="003674EF" w:rsidP="00101F2F">
      <w:pPr>
        <w:pStyle w:val="Step1"/>
      </w:pPr>
      <w:r w:rsidRPr="00101F2F">
        <w:t xml:space="preserve">Select Finish to proceed. </w:t>
      </w:r>
      <w:r w:rsidRPr="00101F2F">
        <w:rPr>
          <w:noProof/>
        </w:rPr>
        <w:drawing>
          <wp:inline distT="0" distB="0" distL="0" distR="0" wp14:anchorId="44C8924D" wp14:editId="44C8924E">
            <wp:extent cx="5607050" cy="2914015"/>
            <wp:effectExtent l="0" t="0" r="0" b="635"/>
            <wp:docPr id="4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07050" cy="2914015"/>
                    </a:xfrm>
                    <a:prstGeom prst="rect">
                      <a:avLst/>
                    </a:prstGeom>
                    <a:noFill/>
                    <a:ln>
                      <a:noFill/>
                    </a:ln>
                  </pic:spPr>
                </pic:pic>
              </a:graphicData>
            </a:graphic>
          </wp:inline>
        </w:drawing>
      </w:r>
    </w:p>
    <w:p w14:paraId="44C88DFE" w14:textId="77777777" w:rsidR="003674EF" w:rsidRPr="00101F2F" w:rsidRDefault="003674EF" w:rsidP="00101F2F">
      <w:pPr>
        <w:pStyle w:val="Step1"/>
        <w:numPr>
          <w:ilvl w:val="0"/>
          <w:numId w:val="0"/>
        </w:numPr>
        <w:ind w:left="900"/>
      </w:pPr>
      <w:r w:rsidRPr="00101F2F">
        <w:rPr>
          <w:noProof/>
        </w:rPr>
        <w:drawing>
          <wp:inline distT="0" distB="0" distL="0" distR="0" wp14:anchorId="44C8924F" wp14:editId="44C89250">
            <wp:extent cx="4763135" cy="2512060"/>
            <wp:effectExtent l="0" t="0" r="0" b="2540"/>
            <wp:docPr id="4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135" cy="2512060"/>
                    </a:xfrm>
                    <a:prstGeom prst="rect">
                      <a:avLst/>
                    </a:prstGeom>
                    <a:noFill/>
                    <a:ln>
                      <a:noFill/>
                    </a:ln>
                  </pic:spPr>
                </pic:pic>
              </a:graphicData>
            </a:graphic>
          </wp:inline>
        </w:drawing>
      </w:r>
    </w:p>
    <w:p w14:paraId="44C88DFF" w14:textId="77777777" w:rsidR="003674EF" w:rsidRPr="00101F2F" w:rsidRDefault="00810118" w:rsidP="00101F2F">
      <w:pPr>
        <w:pStyle w:val="Step1"/>
      </w:pPr>
      <w:r w:rsidRPr="00101F2F">
        <w:t>Click</w:t>
      </w:r>
      <w:r w:rsidR="003674EF" w:rsidRPr="00101F2F">
        <w:t xml:space="preserve"> ok to continue</w:t>
      </w:r>
    </w:p>
    <w:p w14:paraId="44C88E00" w14:textId="77777777" w:rsidR="003674EF" w:rsidRPr="00101F2F" w:rsidRDefault="003674EF" w:rsidP="00101F2F">
      <w:pPr>
        <w:pStyle w:val="Step1"/>
      </w:pPr>
      <w:r w:rsidRPr="00101F2F">
        <w:t xml:space="preserve">Right </w:t>
      </w:r>
      <w:r w:rsidR="00810118" w:rsidRPr="00101F2F">
        <w:t>click</w:t>
      </w:r>
      <w:r w:rsidRPr="00101F2F">
        <w:t xml:space="preserve"> JMS Administered objects and </w:t>
      </w:r>
      <w:r w:rsidR="00810118" w:rsidRPr="00101F2F">
        <w:t>click</w:t>
      </w:r>
      <w:r w:rsidRPr="00101F2F">
        <w:t xml:space="preserve"> Add Initial Context</w:t>
      </w:r>
    </w:p>
    <w:p w14:paraId="44C88E01" w14:textId="77777777" w:rsidR="003674EF" w:rsidRPr="00101F2F" w:rsidRDefault="003674EF" w:rsidP="00101F2F">
      <w:pPr>
        <w:pStyle w:val="Step1"/>
        <w:numPr>
          <w:ilvl w:val="0"/>
          <w:numId w:val="0"/>
        </w:numPr>
        <w:ind w:left="900"/>
      </w:pPr>
      <w:r w:rsidRPr="00101F2F">
        <w:rPr>
          <w:noProof/>
        </w:rPr>
        <w:drawing>
          <wp:inline distT="0" distB="0" distL="0" distR="0" wp14:anchorId="44C89251" wp14:editId="44C89252">
            <wp:extent cx="5386070" cy="2833370"/>
            <wp:effectExtent l="0" t="0" r="5080" b="5080"/>
            <wp:docPr id="4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86070" cy="2833370"/>
                    </a:xfrm>
                    <a:prstGeom prst="rect">
                      <a:avLst/>
                    </a:prstGeom>
                    <a:noFill/>
                    <a:ln>
                      <a:noFill/>
                    </a:ln>
                  </pic:spPr>
                </pic:pic>
              </a:graphicData>
            </a:graphic>
          </wp:inline>
        </w:drawing>
      </w:r>
    </w:p>
    <w:p w14:paraId="44C88E02" w14:textId="77777777" w:rsidR="003674EF" w:rsidRPr="00101F2F" w:rsidRDefault="003674EF" w:rsidP="00101F2F">
      <w:pPr>
        <w:pStyle w:val="Step1"/>
      </w:pPr>
      <w:r w:rsidRPr="00101F2F">
        <w:t>Select File System for JNDI namespace.</w:t>
      </w:r>
    </w:p>
    <w:p w14:paraId="44C88E03" w14:textId="77777777" w:rsidR="003674EF" w:rsidRPr="00101F2F" w:rsidRDefault="003674EF" w:rsidP="00101F2F">
      <w:pPr>
        <w:pStyle w:val="Step1"/>
      </w:pPr>
      <w:r w:rsidRPr="00101F2F">
        <w:t>Enter LX folder path which we created in above steps (inside data folder) and click Next.</w:t>
      </w:r>
    </w:p>
    <w:p w14:paraId="44C88E04" w14:textId="77777777" w:rsidR="003674EF" w:rsidRPr="00101F2F" w:rsidRDefault="003674EF" w:rsidP="00101F2F">
      <w:pPr>
        <w:pStyle w:val="Step1"/>
        <w:numPr>
          <w:ilvl w:val="0"/>
          <w:numId w:val="0"/>
        </w:numPr>
        <w:ind w:left="900"/>
      </w:pPr>
      <w:r w:rsidRPr="00101F2F">
        <w:rPr>
          <w:noProof/>
        </w:rPr>
        <w:drawing>
          <wp:inline distT="0" distB="0" distL="0" distR="0" wp14:anchorId="44C89253" wp14:editId="44C89254">
            <wp:extent cx="4013200" cy="2105345"/>
            <wp:effectExtent l="0" t="0" r="6350" b="9525"/>
            <wp:docPr id="4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14240" cy="2105890"/>
                    </a:xfrm>
                    <a:prstGeom prst="rect">
                      <a:avLst/>
                    </a:prstGeom>
                    <a:noFill/>
                    <a:ln>
                      <a:noFill/>
                    </a:ln>
                  </pic:spPr>
                </pic:pic>
              </a:graphicData>
            </a:graphic>
          </wp:inline>
        </w:drawing>
      </w:r>
    </w:p>
    <w:p w14:paraId="44C88E05" w14:textId="77777777" w:rsidR="003674EF" w:rsidRPr="00101F2F" w:rsidRDefault="003674EF" w:rsidP="00101F2F">
      <w:pPr>
        <w:pStyle w:val="Step1"/>
      </w:pPr>
      <w:r w:rsidRPr="00101F2F">
        <w:t>Enter the context nickname as LXCtx and check the automatically reconnect to context on startup check box and click Finish.</w:t>
      </w:r>
    </w:p>
    <w:p w14:paraId="44C88E06" w14:textId="77777777" w:rsidR="003674EF" w:rsidRPr="00101F2F" w:rsidRDefault="003674EF" w:rsidP="00101F2F">
      <w:pPr>
        <w:pStyle w:val="Step1"/>
        <w:numPr>
          <w:ilvl w:val="0"/>
          <w:numId w:val="0"/>
        </w:numPr>
        <w:ind w:left="900"/>
      </w:pPr>
      <w:r w:rsidRPr="00101F2F">
        <w:rPr>
          <w:noProof/>
        </w:rPr>
        <w:drawing>
          <wp:inline distT="0" distB="0" distL="0" distR="0" wp14:anchorId="44C89255" wp14:editId="44C89256">
            <wp:extent cx="5073650" cy="2695377"/>
            <wp:effectExtent l="0" t="0" r="0" b="0"/>
            <wp:docPr id="4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76981" cy="2697146"/>
                    </a:xfrm>
                    <a:prstGeom prst="rect">
                      <a:avLst/>
                    </a:prstGeom>
                    <a:noFill/>
                    <a:ln>
                      <a:noFill/>
                    </a:ln>
                  </pic:spPr>
                </pic:pic>
              </a:graphicData>
            </a:graphic>
          </wp:inline>
        </w:drawing>
      </w:r>
    </w:p>
    <w:p w14:paraId="44C88E07" w14:textId="77777777" w:rsidR="003674EF" w:rsidRPr="00101F2F" w:rsidRDefault="003674EF" w:rsidP="00101F2F">
      <w:pPr>
        <w:pStyle w:val="Step1"/>
        <w:numPr>
          <w:ilvl w:val="0"/>
          <w:numId w:val="0"/>
        </w:numPr>
        <w:ind w:left="900"/>
      </w:pPr>
      <w:r w:rsidRPr="00101F2F">
        <w:t>The LX Initial context has been created successfully</w:t>
      </w:r>
    </w:p>
    <w:p w14:paraId="44C88E08" w14:textId="77777777" w:rsidR="003674EF" w:rsidRPr="00101F2F" w:rsidRDefault="003674EF" w:rsidP="00101F2F">
      <w:pPr>
        <w:pStyle w:val="Step1"/>
      </w:pPr>
      <w:r w:rsidRPr="00101F2F">
        <w:t>Create a queue connection factory</w:t>
      </w:r>
      <w:r w:rsidRPr="00101F2F">
        <w:rPr>
          <w:noProof/>
        </w:rPr>
        <w:drawing>
          <wp:inline distT="0" distB="0" distL="0" distR="0" wp14:anchorId="44C89257" wp14:editId="44C89258">
            <wp:extent cx="5289550" cy="2743023"/>
            <wp:effectExtent l="0" t="0" r="6350" b="635"/>
            <wp:docPr id="4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88421" cy="2742438"/>
                    </a:xfrm>
                    <a:prstGeom prst="rect">
                      <a:avLst/>
                    </a:prstGeom>
                    <a:noFill/>
                    <a:ln>
                      <a:noFill/>
                    </a:ln>
                  </pic:spPr>
                </pic:pic>
              </a:graphicData>
            </a:graphic>
          </wp:inline>
        </w:drawing>
      </w:r>
    </w:p>
    <w:p w14:paraId="44C88E09" w14:textId="77777777" w:rsidR="003674EF" w:rsidRPr="00101F2F" w:rsidRDefault="003674EF" w:rsidP="00101F2F">
      <w:pPr>
        <w:pStyle w:val="Step1"/>
      </w:pPr>
      <w:r w:rsidRPr="00101F2F">
        <w:t xml:space="preserve">Right </w:t>
      </w:r>
      <w:r w:rsidR="00810118" w:rsidRPr="00101F2F">
        <w:t>click</w:t>
      </w:r>
      <w:r w:rsidRPr="00101F2F">
        <w:t xml:space="preserve"> Connection factories under LXCtx and </w:t>
      </w:r>
      <w:r w:rsidR="00810118" w:rsidRPr="00101F2F">
        <w:t>click</w:t>
      </w:r>
      <w:r w:rsidRPr="00101F2F">
        <w:t xml:space="preserve"> New -&gt; Connection Factory - enter the Name primaryQCF</w:t>
      </w:r>
      <w:r w:rsidR="00982F89" w:rsidRPr="00101F2F">
        <w:t xml:space="preserve"> </w:t>
      </w:r>
      <w:r w:rsidRPr="00101F2F">
        <w:t>(this used in the queueinfo.properties)</w:t>
      </w:r>
    </w:p>
    <w:p w14:paraId="44C88E0A" w14:textId="77777777" w:rsidR="003674EF" w:rsidRPr="00101F2F" w:rsidRDefault="003674EF" w:rsidP="00101F2F">
      <w:pPr>
        <w:pStyle w:val="Step1"/>
        <w:numPr>
          <w:ilvl w:val="0"/>
          <w:numId w:val="0"/>
        </w:numPr>
        <w:ind w:left="900"/>
      </w:pPr>
      <w:r w:rsidRPr="00101F2F">
        <w:rPr>
          <w:noProof/>
        </w:rPr>
        <w:drawing>
          <wp:inline distT="0" distB="0" distL="0" distR="0" wp14:anchorId="44C89259" wp14:editId="44C8925A">
            <wp:extent cx="5124450" cy="2666250"/>
            <wp:effectExtent l="0" t="0" r="0" b="1270"/>
            <wp:docPr id="4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26654" cy="2667397"/>
                    </a:xfrm>
                    <a:prstGeom prst="rect">
                      <a:avLst/>
                    </a:prstGeom>
                    <a:noFill/>
                    <a:ln>
                      <a:noFill/>
                    </a:ln>
                  </pic:spPr>
                </pic:pic>
              </a:graphicData>
            </a:graphic>
          </wp:inline>
        </w:drawing>
      </w:r>
    </w:p>
    <w:p w14:paraId="44C88E0B" w14:textId="77777777" w:rsidR="003674EF" w:rsidRPr="00101F2F" w:rsidRDefault="00101F2F" w:rsidP="00101F2F">
      <w:pPr>
        <w:pStyle w:val="Step1"/>
      </w:pPr>
      <w:r>
        <w:t>S</w:t>
      </w:r>
      <w:r w:rsidR="003674EF" w:rsidRPr="00101F2F">
        <w:t>elect messaging provider: WebSphere MQ and click Next.</w:t>
      </w:r>
    </w:p>
    <w:p w14:paraId="44C88E0C" w14:textId="77777777" w:rsidR="003674EF" w:rsidRPr="00101F2F" w:rsidRDefault="003674EF" w:rsidP="00101F2F">
      <w:pPr>
        <w:pStyle w:val="Step1"/>
      </w:pPr>
      <w:r w:rsidRPr="00101F2F">
        <w:t>Select Type as Queue Connection Factory and click Next.</w:t>
      </w:r>
    </w:p>
    <w:p w14:paraId="44C88E0D" w14:textId="77777777" w:rsidR="003674EF" w:rsidRPr="00101F2F" w:rsidRDefault="003674EF" w:rsidP="00101F2F">
      <w:pPr>
        <w:pStyle w:val="Step1"/>
        <w:numPr>
          <w:ilvl w:val="0"/>
          <w:numId w:val="0"/>
        </w:numPr>
        <w:ind w:left="900"/>
      </w:pPr>
      <w:r w:rsidRPr="00101F2F">
        <w:rPr>
          <w:noProof/>
        </w:rPr>
        <w:drawing>
          <wp:inline distT="0" distB="0" distL="0" distR="0" wp14:anchorId="44C8925B" wp14:editId="44C8925C">
            <wp:extent cx="5275580" cy="2713355"/>
            <wp:effectExtent l="0" t="0" r="1270" b="0"/>
            <wp:docPr id="4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5580" cy="2713355"/>
                    </a:xfrm>
                    <a:prstGeom prst="rect">
                      <a:avLst/>
                    </a:prstGeom>
                    <a:noFill/>
                    <a:ln>
                      <a:noFill/>
                    </a:ln>
                  </pic:spPr>
                </pic:pic>
              </a:graphicData>
            </a:graphic>
          </wp:inline>
        </w:drawing>
      </w:r>
    </w:p>
    <w:p w14:paraId="44C88E0E" w14:textId="77777777" w:rsidR="003674EF" w:rsidRPr="00101F2F" w:rsidRDefault="00101F2F" w:rsidP="00101F2F">
      <w:pPr>
        <w:pStyle w:val="Step1"/>
      </w:pPr>
      <w:r>
        <w:t>S</w:t>
      </w:r>
      <w:r w:rsidR="003674EF" w:rsidRPr="00101F2F">
        <w:t>elect the transport as MQ Client and click next.</w:t>
      </w:r>
    </w:p>
    <w:p w14:paraId="44C88E0F" w14:textId="77777777" w:rsidR="003674EF" w:rsidRPr="00101F2F" w:rsidRDefault="003674EF" w:rsidP="00101F2F">
      <w:pPr>
        <w:pStyle w:val="Step1"/>
        <w:numPr>
          <w:ilvl w:val="0"/>
          <w:numId w:val="0"/>
        </w:numPr>
        <w:ind w:left="900"/>
      </w:pPr>
      <w:r w:rsidRPr="00101F2F">
        <w:rPr>
          <w:noProof/>
        </w:rPr>
        <w:drawing>
          <wp:inline distT="0" distB="0" distL="0" distR="0" wp14:anchorId="44C8925D" wp14:editId="44C8925E">
            <wp:extent cx="4612005" cy="2401570"/>
            <wp:effectExtent l="0" t="0" r="0" b="0"/>
            <wp:docPr id="4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12005" cy="2401570"/>
                    </a:xfrm>
                    <a:prstGeom prst="rect">
                      <a:avLst/>
                    </a:prstGeom>
                    <a:noFill/>
                    <a:ln>
                      <a:noFill/>
                    </a:ln>
                  </pic:spPr>
                </pic:pic>
              </a:graphicData>
            </a:graphic>
          </wp:inline>
        </w:drawing>
      </w:r>
    </w:p>
    <w:p w14:paraId="44C88E10" w14:textId="77777777" w:rsidR="003674EF" w:rsidRPr="00101F2F" w:rsidRDefault="003674EF" w:rsidP="00101F2F">
      <w:pPr>
        <w:pStyle w:val="Step1"/>
      </w:pPr>
      <w:r w:rsidRPr="00101F2F">
        <w:t>Select Finish to complete the creation of queue connection factory.</w:t>
      </w:r>
    </w:p>
    <w:p w14:paraId="44C88E11" w14:textId="77777777" w:rsidR="003674EF" w:rsidRPr="00101F2F" w:rsidRDefault="003674EF" w:rsidP="00101F2F">
      <w:pPr>
        <w:pStyle w:val="Step1"/>
        <w:numPr>
          <w:ilvl w:val="0"/>
          <w:numId w:val="0"/>
        </w:numPr>
        <w:ind w:left="900"/>
      </w:pPr>
      <w:r w:rsidRPr="00101F2F">
        <w:rPr>
          <w:noProof/>
        </w:rPr>
        <w:drawing>
          <wp:inline distT="0" distB="0" distL="0" distR="0" wp14:anchorId="44C8925F" wp14:editId="44C89260">
            <wp:extent cx="5285740" cy="2763520"/>
            <wp:effectExtent l="0" t="0" r="0" b="0"/>
            <wp:docPr id="4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5740" cy="2763520"/>
                    </a:xfrm>
                    <a:prstGeom prst="rect">
                      <a:avLst/>
                    </a:prstGeom>
                    <a:noFill/>
                    <a:ln>
                      <a:noFill/>
                    </a:ln>
                  </pic:spPr>
                </pic:pic>
              </a:graphicData>
            </a:graphic>
          </wp:inline>
        </w:drawing>
      </w:r>
    </w:p>
    <w:p w14:paraId="44C88E12" w14:textId="77777777" w:rsidR="003674EF" w:rsidRPr="00101F2F" w:rsidRDefault="003674EF" w:rsidP="00101F2F">
      <w:pPr>
        <w:pStyle w:val="Step1"/>
        <w:numPr>
          <w:ilvl w:val="0"/>
          <w:numId w:val="0"/>
        </w:numPr>
        <w:ind w:left="900"/>
      </w:pPr>
      <w:r w:rsidRPr="00101F2F">
        <w:t>LX queue connection has also been created successfully.</w:t>
      </w:r>
    </w:p>
    <w:p w14:paraId="44C88E13" w14:textId="77777777" w:rsidR="003674EF" w:rsidRPr="00101F2F" w:rsidRDefault="003674EF" w:rsidP="00101F2F">
      <w:pPr>
        <w:pStyle w:val="Step1"/>
        <w:numPr>
          <w:ilvl w:val="0"/>
          <w:numId w:val="0"/>
        </w:numPr>
        <w:ind w:left="900"/>
      </w:pPr>
      <w:r w:rsidRPr="00101F2F">
        <w:rPr>
          <w:noProof/>
        </w:rPr>
        <w:drawing>
          <wp:inline distT="0" distB="0" distL="0" distR="0" wp14:anchorId="44C89261" wp14:editId="44C89262">
            <wp:extent cx="5285740" cy="2743200"/>
            <wp:effectExtent l="0" t="0" r="0" b="0"/>
            <wp:docPr id="4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5740" cy="2743200"/>
                    </a:xfrm>
                    <a:prstGeom prst="rect">
                      <a:avLst/>
                    </a:prstGeom>
                    <a:noFill/>
                    <a:ln>
                      <a:noFill/>
                    </a:ln>
                  </pic:spPr>
                </pic:pic>
              </a:graphicData>
            </a:graphic>
          </wp:inline>
        </w:drawing>
      </w:r>
    </w:p>
    <w:p w14:paraId="44C88E14" w14:textId="77777777" w:rsidR="003674EF" w:rsidRPr="00101F2F" w:rsidRDefault="003674EF" w:rsidP="00101F2F">
      <w:pPr>
        <w:pStyle w:val="Step1"/>
      </w:pPr>
      <w:r w:rsidRPr="00101F2F">
        <w:t>Navigate</w:t>
      </w:r>
      <w:r w:rsidR="00982F89" w:rsidRPr="00101F2F">
        <w:t xml:space="preserve"> </w:t>
      </w:r>
      <w:r w:rsidRPr="00101F2F">
        <w:t>Windows explorer to the folders:</w:t>
      </w:r>
    </w:p>
    <w:p w14:paraId="44C88E15" w14:textId="77777777" w:rsidR="003674EF" w:rsidRPr="00101F2F" w:rsidRDefault="003674EF" w:rsidP="00BB6154">
      <w:pPr>
        <w:pStyle w:val="Step1"/>
      </w:pPr>
      <w:r w:rsidRPr="00101F2F">
        <w:t>F:\Data\IBM\WebSphereMQ\data\los</w:t>
      </w:r>
    </w:p>
    <w:p w14:paraId="44C88E16" w14:textId="77777777" w:rsidR="003674EF" w:rsidRPr="00101F2F" w:rsidRDefault="003674EF" w:rsidP="00BB6154">
      <w:pPr>
        <w:pStyle w:val="Step1"/>
      </w:pPr>
      <w:r w:rsidRPr="00101F2F">
        <w:t>F:\Data\IBM\WebSphereMQ\data\lx</w:t>
      </w:r>
    </w:p>
    <w:p w14:paraId="44C88E17" w14:textId="77777777" w:rsidR="00101F2F" w:rsidRDefault="003674EF" w:rsidP="00101F2F">
      <w:pPr>
        <w:pStyle w:val="Step1"/>
        <w:numPr>
          <w:ilvl w:val="0"/>
          <w:numId w:val="0"/>
        </w:numPr>
        <w:ind w:left="900"/>
      </w:pPr>
      <w:r w:rsidRPr="00101F2F">
        <w:rPr>
          <w:noProof/>
        </w:rPr>
        <w:drawing>
          <wp:inline distT="0" distB="0" distL="0" distR="0" wp14:anchorId="44C89263" wp14:editId="44C89264">
            <wp:extent cx="4953000" cy="2146855"/>
            <wp:effectExtent l="0" t="0" r="0" b="6350"/>
            <wp:docPr id="4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55381" cy="2147887"/>
                    </a:xfrm>
                    <a:prstGeom prst="rect">
                      <a:avLst/>
                    </a:prstGeom>
                    <a:noFill/>
                    <a:ln>
                      <a:noFill/>
                    </a:ln>
                  </pic:spPr>
                </pic:pic>
              </a:graphicData>
            </a:graphic>
          </wp:inline>
        </w:drawing>
      </w:r>
    </w:p>
    <w:p w14:paraId="44C88E18" w14:textId="77777777" w:rsidR="003674EF" w:rsidRPr="00101F2F" w:rsidRDefault="003674EF" w:rsidP="00101F2F">
      <w:pPr>
        <w:pStyle w:val="Step1"/>
      </w:pPr>
      <w:r w:rsidRPr="00101F2F">
        <w:t>Edit “.bindings”</w:t>
      </w:r>
      <w:r w:rsidR="00982F89" w:rsidRPr="00101F2F">
        <w:t xml:space="preserve"> </w:t>
      </w:r>
      <w:r w:rsidRPr="00101F2F">
        <w:t>to replace “localhost” with the IP address of the MQ server.</w:t>
      </w:r>
      <w:r w:rsidR="00982F89" w:rsidRPr="00101F2F">
        <w:t xml:space="preserve"> </w:t>
      </w:r>
    </w:p>
    <w:p w14:paraId="44C88E19" w14:textId="77777777" w:rsidR="003674EF" w:rsidRPr="00101F2F" w:rsidRDefault="003674EF" w:rsidP="00101F2F">
      <w:pPr>
        <w:pStyle w:val="Step1"/>
        <w:numPr>
          <w:ilvl w:val="0"/>
          <w:numId w:val="0"/>
        </w:numPr>
        <w:ind w:left="900"/>
      </w:pPr>
      <w:r w:rsidRPr="00101F2F">
        <w:t>There are three occurrences of localhost to be replaced in each file.</w:t>
      </w:r>
      <w:r w:rsidR="00982F89" w:rsidRPr="00101F2F">
        <w:t xml:space="preserve"> </w:t>
      </w:r>
    </w:p>
    <w:p w14:paraId="44C88E1A" w14:textId="77777777" w:rsidR="003674EF" w:rsidRPr="00101F2F" w:rsidRDefault="003674EF" w:rsidP="00101F2F">
      <w:pPr>
        <w:pStyle w:val="Step1"/>
      </w:pPr>
      <w:r w:rsidRPr="00101F2F">
        <w:t>Edit both bindings files - LOS (F:\Data\IBM\WebSphereMQ\data\los) and LX (F:\Data\IBM\WebSphereMQ\data\lx)</w:t>
      </w:r>
    </w:p>
    <w:p w14:paraId="44C88E1B" w14:textId="77777777" w:rsidR="003674EF" w:rsidRPr="00101F2F" w:rsidRDefault="003674EF" w:rsidP="00101F2F">
      <w:pPr>
        <w:pStyle w:val="Step1"/>
        <w:numPr>
          <w:ilvl w:val="0"/>
          <w:numId w:val="0"/>
        </w:numPr>
        <w:ind w:left="900"/>
      </w:pPr>
      <w:r w:rsidRPr="00101F2F">
        <w:rPr>
          <w:highlight w:val="yellow"/>
        </w:rPr>
        <w:t xml:space="preserve">) </w:t>
      </w:r>
      <w:r w:rsidRPr="00101F2F">
        <w:rPr>
          <w:noProof/>
        </w:rPr>
        <w:drawing>
          <wp:inline distT="0" distB="0" distL="0" distR="0" wp14:anchorId="44C89265" wp14:editId="44C89266">
            <wp:extent cx="4380865" cy="3014345"/>
            <wp:effectExtent l="0" t="0" r="635" b="0"/>
            <wp:docPr id="4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80865" cy="3014345"/>
                    </a:xfrm>
                    <a:prstGeom prst="rect">
                      <a:avLst/>
                    </a:prstGeom>
                    <a:noFill/>
                    <a:ln>
                      <a:noFill/>
                    </a:ln>
                  </pic:spPr>
                </pic:pic>
              </a:graphicData>
            </a:graphic>
          </wp:inline>
        </w:drawing>
      </w:r>
    </w:p>
    <w:p w14:paraId="44C88E1C" w14:textId="77777777" w:rsidR="003674EF" w:rsidRPr="00101F2F" w:rsidRDefault="003674EF" w:rsidP="00101F2F">
      <w:pPr>
        <w:pStyle w:val="Step1"/>
        <w:numPr>
          <w:ilvl w:val="0"/>
          <w:numId w:val="0"/>
        </w:numPr>
        <w:ind w:left="900"/>
      </w:pPr>
      <w:r w:rsidRPr="00101F2F">
        <w:t>The folders should contain one and only one file, i.e. .bindings</w:t>
      </w:r>
    </w:p>
    <w:p w14:paraId="44C88E1D" w14:textId="77777777" w:rsidR="003674EF" w:rsidRDefault="003674EF" w:rsidP="003674EF">
      <w:pPr>
        <w:pStyle w:val="Heading4"/>
      </w:pPr>
      <w:r>
        <w:t>Environment Variables for MQ</w:t>
      </w:r>
    </w:p>
    <w:p w14:paraId="44C88E1E" w14:textId="77777777" w:rsidR="003674EF" w:rsidRPr="00C07879" w:rsidRDefault="003674EF" w:rsidP="00C07879">
      <w:r w:rsidRPr="00C07879">
        <w:t>Add to existing or create the following system variables if they do not exist:</w:t>
      </w:r>
    </w:p>
    <w:p w14:paraId="44C88E20" w14:textId="77777777" w:rsidR="003674EF" w:rsidRPr="00C07879" w:rsidRDefault="003674EF" w:rsidP="00C07879">
      <w:pPr>
        <w:pStyle w:val="Bullet1"/>
      </w:pPr>
      <w:r w:rsidRPr="00C07879">
        <w:t>CLASSPATH= F:\data\IBM\WebSphere MQ\Java\lib\com.ibm.mqjms.jar;F:\data\IBM\WebSphere MQ\Java\lib\com.ibm.mq.jar</w:t>
      </w:r>
    </w:p>
    <w:p w14:paraId="44C88E21" w14:textId="77777777" w:rsidR="003674EF" w:rsidRPr="00C07879" w:rsidRDefault="003674EF" w:rsidP="00C07879"/>
    <w:p w14:paraId="44C88E22" w14:textId="3AE2BF98" w:rsidR="003674EF" w:rsidRPr="00C07879" w:rsidRDefault="003674EF" w:rsidP="00C07879">
      <w:r w:rsidRPr="00C07879">
        <w:t>THEN-- Add to end of existing PATH</w:t>
      </w:r>
      <w:r w:rsidR="00077281">
        <w:t xml:space="preserve"> if not there</w:t>
      </w:r>
      <w:r w:rsidRPr="00C07879">
        <w:t>:</w:t>
      </w:r>
    </w:p>
    <w:p w14:paraId="44C88E23" w14:textId="77777777" w:rsidR="003674EF" w:rsidRPr="00C07879" w:rsidRDefault="003674EF" w:rsidP="00C07879">
      <w:pPr>
        <w:pStyle w:val="Bullet1"/>
      </w:pPr>
      <w:r w:rsidRPr="00C07879">
        <w:t>F:\data\IBM\WebSphere MQ\Java\lib;F:\data\IBM\WebSphere MQ\Java\lib64;F:\data\IBM\WebSphere MQ\bin64;F:\data\IBM\WebSphere MQ\bin;F:\data\IBM\WebSphere MQ\tools\c\samples\bin;F:\Data\jdk1.6.0_37\bin;.;F:\Data\jdk1.6.0_37\jre\bin;.;F:\Data\jre6\bin\</w:t>
      </w:r>
    </w:p>
    <w:p w14:paraId="44C88E24" w14:textId="77777777" w:rsidR="003674EF" w:rsidRPr="00C07879" w:rsidRDefault="003674EF" w:rsidP="00C07879">
      <w:pPr>
        <w:pStyle w:val="Heading3"/>
      </w:pPr>
      <w:bookmarkStart w:id="244" w:name="_Toc366645828"/>
      <w:bookmarkStart w:id="245" w:name="_Toc377034448"/>
      <w:bookmarkStart w:id="246" w:name="_Toc379455801"/>
      <w:bookmarkStart w:id="247" w:name="_Toc400291173"/>
      <w:r w:rsidRPr="00C07879">
        <w:t>Create Queues</w:t>
      </w:r>
      <w:bookmarkEnd w:id="244"/>
      <w:bookmarkEnd w:id="245"/>
      <w:bookmarkEnd w:id="246"/>
      <w:bookmarkEnd w:id="247"/>
    </w:p>
    <w:p w14:paraId="44C88E25" w14:textId="77777777" w:rsidR="003674EF" w:rsidRPr="00C07879" w:rsidRDefault="003674EF" w:rsidP="00C07879">
      <w:r w:rsidRPr="00C07879">
        <w:t xml:space="preserve">Create queues in the queue manager and Initial contexts- </w:t>
      </w:r>
    </w:p>
    <w:p w14:paraId="44C88E26" w14:textId="77777777" w:rsidR="003674EF" w:rsidRPr="00C07879" w:rsidRDefault="003674EF" w:rsidP="00C07879">
      <w:r w:rsidRPr="00C07879">
        <w:t>4 files are necessary to create the queues:</w:t>
      </w:r>
    </w:p>
    <w:p w14:paraId="44C88E27" w14:textId="77777777" w:rsidR="003674EF" w:rsidRPr="00C07879" w:rsidRDefault="003674EF" w:rsidP="00C07879">
      <w:pPr>
        <w:pStyle w:val="Bullet1"/>
      </w:pPr>
      <w:r w:rsidRPr="00C07879">
        <w:t>CreatMQQueues.scp – (contains the queue creation script for creating Correspondant</w:t>
      </w:r>
      <w:r w:rsidR="00982F89" w:rsidRPr="00C07879">
        <w:t xml:space="preserve"> </w:t>
      </w:r>
      <w:r w:rsidRPr="00C07879">
        <w:t>queues in Q Manager)</w:t>
      </w:r>
    </w:p>
    <w:p w14:paraId="44C88E28" w14:textId="77777777" w:rsidR="003674EF" w:rsidRPr="00C07879" w:rsidRDefault="003674EF" w:rsidP="00C07879">
      <w:pPr>
        <w:pStyle w:val="Bullet1"/>
      </w:pPr>
      <w:r w:rsidRPr="00C07879">
        <w:t>CreateLOSQueues.scp – (contains the queue creation script for creating Correspondant</w:t>
      </w:r>
      <w:r w:rsidR="00982F89" w:rsidRPr="00C07879">
        <w:t xml:space="preserve"> </w:t>
      </w:r>
      <w:r w:rsidRPr="00C07879">
        <w:t>queues in Initial Context)</w:t>
      </w:r>
    </w:p>
    <w:p w14:paraId="44C88E29" w14:textId="77777777" w:rsidR="003674EF" w:rsidRPr="00C07879" w:rsidRDefault="003674EF" w:rsidP="00C07879">
      <w:pPr>
        <w:pStyle w:val="Bullet1"/>
      </w:pPr>
      <w:r w:rsidRPr="00C07879">
        <w:t>CreateLXQueues.scp – (contains the queue creation script for creating Correspondant</w:t>
      </w:r>
      <w:r w:rsidR="00982F89" w:rsidRPr="00C07879">
        <w:t xml:space="preserve"> </w:t>
      </w:r>
      <w:r w:rsidRPr="00C07879">
        <w:t>queues in Initial Context)</w:t>
      </w:r>
    </w:p>
    <w:p w14:paraId="44C88E2A" w14:textId="77777777" w:rsidR="003674EF" w:rsidRPr="00C07879" w:rsidRDefault="003674EF" w:rsidP="00C07879">
      <w:pPr>
        <w:pStyle w:val="Bullet1"/>
      </w:pPr>
      <w:r w:rsidRPr="00C07879">
        <w:t>JMSAdmin.config – (to create the LOS/LX bindings)</w:t>
      </w:r>
    </w:p>
    <w:p w14:paraId="44C88E2B" w14:textId="77777777" w:rsidR="00C07879" w:rsidRDefault="00C07879" w:rsidP="00C07879"/>
    <w:p w14:paraId="44C88E2C" w14:textId="77777777" w:rsidR="003674EF" w:rsidRPr="00C07879" w:rsidRDefault="003674EF" w:rsidP="00C07879">
      <w:r w:rsidRPr="00C07879">
        <w:t>Check to see if preconfigured scripts exist for the client</w:t>
      </w:r>
      <w:r w:rsidR="00C07879">
        <w:t xml:space="preserve"> prior to creating the queues</w:t>
      </w:r>
    </w:p>
    <w:p w14:paraId="44C88E2D" w14:textId="77777777" w:rsidR="003674EF" w:rsidRPr="00C07879" w:rsidRDefault="003674EF" w:rsidP="00C07879">
      <w:r w:rsidRPr="00C07879">
        <w:t>Copy the three files from F:\Installs\MQ-FTP\Queue Scripts</w:t>
      </w:r>
      <w:r w:rsidR="00982F89" w:rsidRPr="00C07879">
        <w:t xml:space="preserve"> </w:t>
      </w:r>
      <w:r w:rsidRPr="00C07879">
        <w:t>(check for preconfigured)</w:t>
      </w:r>
      <w:r w:rsidR="00982F89" w:rsidRPr="00C07879">
        <w:t xml:space="preserve"> </w:t>
      </w:r>
      <w:r w:rsidRPr="00C07879">
        <w:t xml:space="preserve">to F:\Data\IBM\WebSphere MQ\java\bin </w:t>
      </w:r>
    </w:p>
    <w:p w14:paraId="44C88E2E" w14:textId="77777777" w:rsidR="003674EF" w:rsidRPr="007422FD" w:rsidRDefault="003674EF" w:rsidP="003674EF">
      <w:pPr>
        <w:pStyle w:val="Heading3"/>
      </w:pPr>
      <w:bookmarkStart w:id="248" w:name="_Toc366645829"/>
      <w:bookmarkStart w:id="249" w:name="_Toc377034449"/>
      <w:bookmarkStart w:id="250" w:name="_Toc379455802"/>
      <w:bookmarkStart w:id="251" w:name="_Toc400291174"/>
      <w:r w:rsidRPr="007422FD">
        <w:t>Creating Queues in Queue Manager</w:t>
      </w:r>
      <w:bookmarkEnd w:id="248"/>
      <w:bookmarkEnd w:id="249"/>
      <w:bookmarkEnd w:id="250"/>
      <w:bookmarkEnd w:id="251"/>
    </w:p>
    <w:p w14:paraId="44C88E2F" w14:textId="77777777" w:rsidR="003674EF" w:rsidRPr="007035DC" w:rsidRDefault="003674EF" w:rsidP="00986570">
      <w:pPr>
        <w:pStyle w:val="Step1"/>
        <w:numPr>
          <w:ilvl w:val="0"/>
          <w:numId w:val="159"/>
        </w:numPr>
        <w:ind w:left="900" w:hanging="540"/>
      </w:pPr>
      <w:r w:rsidRPr="007035DC">
        <w:t>Open a command prompt, navigate to F:\Data\IBM\WebSphere MQ\bin</w:t>
      </w:r>
    </w:p>
    <w:p w14:paraId="44C88E30" w14:textId="77777777" w:rsidR="003674EF" w:rsidRPr="007035DC" w:rsidRDefault="003674EF" w:rsidP="007035DC">
      <w:pPr>
        <w:pStyle w:val="Step1"/>
        <w:numPr>
          <w:ilvl w:val="0"/>
          <w:numId w:val="0"/>
        </w:numPr>
        <w:ind w:left="900"/>
      </w:pPr>
      <w:r w:rsidRPr="007035DC">
        <w:rPr>
          <w:noProof/>
        </w:rPr>
        <w:drawing>
          <wp:inline distT="0" distB="0" distL="0" distR="0" wp14:anchorId="44C89267" wp14:editId="44C89268">
            <wp:extent cx="3302000" cy="1629357"/>
            <wp:effectExtent l="0" t="0" r="0" b="9525"/>
            <wp:docPr id="4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0634" cy="1628683"/>
                    </a:xfrm>
                    <a:prstGeom prst="rect">
                      <a:avLst/>
                    </a:prstGeom>
                    <a:noFill/>
                    <a:ln>
                      <a:noFill/>
                    </a:ln>
                  </pic:spPr>
                </pic:pic>
              </a:graphicData>
            </a:graphic>
          </wp:inline>
        </w:drawing>
      </w:r>
    </w:p>
    <w:p w14:paraId="44C88E31" w14:textId="77777777" w:rsidR="003674EF" w:rsidRPr="007035DC" w:rsidRDefault="003674EF" w:rsidP="007035DC">
      <w:pPr>
        <w:pStyle w:val="Step1"/>
      </w:pPr>
      <w:r w:rsidRPr="007035DC">
        <w:t xml:space="preserve">Enter the following command </w:t>
      </w:r>
    </w:p>
    <w:p w14:paraId="44C88E32" w14:textId="77777777" w:rsidR="003674EF" w:rsidRPr="007035DC" w:rsidRDefault="003674EF" w:rsidP="007035DC">
      <w:pPr>
        <w:pStyle w:val="Step1"/>
        <w:numPr>
          <w:ilvl w:val="0"/>
          <w:numId w:val="0"/>
        </w:numPr>
        <w:ind w:left="900"/>
      </w:pPr>
      <w:r w:rsidRPr="007035DC">
        <w:t>runmqsc WMQ_MGR &lt; ..\Java\bin\CreateMQQueues.scp</w:t>
      </w:r>
    </w:p>
    <w:p w14:paraId="44C88E33" w14:textId="77777777" w:rsidR="003674EF" w:rsidRPr="007035DC" w:rsidRDefault="003674EF" w:rsidP="007035DC">
      <w:pPr>
        <w:pStyle w:val="Step1"/>
        <w:numPr>
          <w:ilvl w:val="0"/>
          <w:numId w:val="0"/>
        </w:numPr>
        <w:ind w:left="900"/>
      </w:pPr>
      <w:r w:rsidRPr="007035DC">
        <w:rPr>
          <w:noProof/>
        </w:rPr>
        <w:drawing>
          <wp:inline distT="0" distB="0" distL="0" distR="0" wp14:anchorId="44C89269" wp14:editId="44C8926A">
            <wp:extent cx="4601845" cy="793750"/>
            <wp:effectExtent l="0" t="0" r="8255" b="6350"/>
            <wp:docPr id="4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01845" cy="793750"/>
                    </a:xfrm>
                    <a:prstGeom prst="rect">
                      <a:avLst/>
                    </a:prstGeom>
                    <a:noFill/>
                    <a:ln>
                      <a:noFill/>
                    </a:ln>
                  </pic:spPr>
                </pic:pic>
              </a:graphicData>
            </a:graphic>
          </wp:inline>
        </w:drawing>
      </w:r>
    </w:p>
    <w:p w14:paraId="44C88E34" w14:textId="77777777" w:rsidR="003674EF" w:rsidRPr="007035DC" w:rsidRDefault="003674EF" w:rsidP="007035DC">
      <w:pPr>
        <w:pStyle w:val="Step1"/>
        <w:numPr>
          <w:ilvl w:val="0"/>
          <w:numId w:val="0"/>
        </w:numPr>
        <w:ind w:left="900"/>
      </w:pPr>
      <w:r w:rsidRPr="007035DC">
        <w:t>This command reads the script file (CreateMQQueues.scp) we passed as an argument and executes all the commands present inside the file.</w:t>
      </w:r>
    </w:p>
    <w:p w14:paraId="44C88E35" w14:textId="77777777" w:rsidR="003674EF" w:rsidRPr="007035DC" w:rsidRDefault="003674EF" w:rsidP="007035DC">
      <w:pPr>
        <w:pStyle w:val="Step1"/>
        <w:numPr>
          <w:ilvl w:val="0"/>
          <w:numId w:val="0"/>
        </w:numPr>
        <w:ind w:left="900"/>
      </w:pPr>
      <w:r w:rsidRPr="007035DC">
        <w:t>The below screen shows the output of the command we executed in above step.</w:t>
      </w:r>
    </w:p>
    <w:p w14:paraId="44C88E36" w14:textId="77777777" w:rsidR="003674EF" w:rsidRPr="007035DC" w:rsidRDefault="003674EF" w:rsidP="007035DC">
      <w:pPr>
        <w:pStyle w:val="Step1"/>
        <w:numPr>
          <w:ilvl w:val="0"/>
          <w:numId w:val="0"/>
        </w:numPr>
        <w:ind w:left="900"/>
      </w:pPr>
      <w:r w:rsidRPr="007035DC">
        <w:rPr>
          <w:noProof/>
        </w:rPr>
        <w:drawing>
          <wp:inline distT="0" distB="0" distL="0" distR="0" wp14:anchorId="44C8926B" wp14:editId="44C8926C">
            <wp:extent cx="3597275" cy="3738245"/>
            <wp:effectExtent l="0" t="0" r="3175" b="0"/>
            <wp:docPr id="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97275" cy="3738245"/>
                    </a:xfrm>
                    <a:prstGeom prst="rect">
                      <a:avLst/>
                    </a:prstGeom>
                    <a:noFill/>
                    <a:ln>
                      <a:noFill/>
                    </a:ln>
                  </pic:spPr>
                </pic:pic>
              </a:graphicData>
            </a:graphic>
          </wp:inline>
        </w:drawing>
      </w:r>
    </w:p>
    <w:p w14:paraId="44C88E37" w14:textId="77777777" w:rsidR="003674EF" w:rsidRPr="007035DC" w:rsidRDefault="003674EF" w:rsidP="007035DC">
      <w:pPr>
        <w:pStyle w:val="Step1"/>
      </w:pPr>
      <w:r w:rsidRPr="007035DC">
        <w:t>Open the WebSphere MQ Explorer to verify the new queues have been created.</w:t>
      </w:r>
    </w:p>
    <w:p w14:paraId="44C88E38" w14:textId="77777777" w:rsidR="003674EF" w:rsidRPr="007035DC" w:rsidRDefault="003674EF" w:rsidP="007035DC">
      <w:pPr>
        <w:pStyle w:val="Step1"/>
        <w:numPr>
          <w:ilvl w:val="0"/>
          <w:numId w:val="0"/>
        </w:numPr>
        <w:ind w:left="900"/>
      </w:pPr>
      <w:r w:rsidRPr="007035DC">
        <w:rPr>
          <w:noProof/>
        </w:rPr>
        <w:drawing>
          <wp:inline distT="0" distB="0" distL="0" distR="0" wp14:anchorId="44C8926D" wp14:editId="44C8926E">
            <wp:extent cx="4000500" cy="2061737"/>
            <wp:effectExtent l="0" t="0" r="0" b="0"/>
            <wp:docPr id="4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0957" cy="2061973"/>
                    </a:xfrm>
                    <a:prstGeom prst="rect">
                      <a:avLst/>
                    </a:prstGeom>
                    <a:noFill/>
                    <a:ln>
                      <a:noFill/>
                    </a:ln>
                  </pic:spPr>
                </pic:pic>
              </a:graphicData>
            </a:graphic>
          </wp:inline>
        </w:drawing>
      </w:r>
    </w:p>
    <w:p w14:paraId="44C88E39" w14:textId="77777777" w:rsidR="003674EF" w:rsidRPr="007035DC" w:rsidRDefault="003674EF" w:rsidP="007035DC">
      <w:pPr>
        <w:pStyle w:val="Step1"/>
      </w:pPr>
      <w:r w:rsidRPr="007035DC">
        <w:t>Select Queue Manager name(WMQ_MGR) -&gt; Navigate to Queues</w:t>
      </w:r>
    </w:p>
    <w:p w14:paraId="44C88E3A" w14:textId="77777777" w:rsidR="003674EF" w:rsidRPr="007035DC" w:rsidRDefault="003674EF" w:rsidP="007035DC">
      <w:pPr>
        <w:pStyle w:val="Step1"/>
      </w:pPr>
      <w:r w:rsidRPr="007035DC">
        <w:t>Verify the queues have been created using the script file in above steps.</w:t>
      </w:r>
    </w:p>
    <w:p w14:paraId="44C88E3B" w14:textId="77777777" w:rsidR="003674EF" w:rsidRPr="007035DC" w:rsidRDefault="003674EF" w:rsidP="007035DC">
      <w:pPr>
        <w:pStyle w:val="Heading3"/>
      </w:pPr>
      <w:bookmarkStart w:id="252" w:name="_Toc400291175"/>
      <w:r w:rsidRPr="007035DC">
        <w:t>Creating Queues in Initial context – LOS</w:t>
      </w:r>
      <w:bookmarkEnd w:id="252"/>
    </w:p>
    <w:p w14:paraId="44C88E3C" w14:textId="691F26DE" w:rsidR="003674EF" w:rsidRPr="007035DC" w:rsidRDefault="003674EF" w:rsidP="00986570">
      <w:pPr>
        <w:pStyle w:val="Step1"/>
        <w:numPr>
          <w:ilvl w:val="0"/>
          <w:numId w:val="160"/>
        </w:numPr>
        <w:ind w:left="900" w:hanging="540"/>
      </w:pPr>
      <w:r w:rsidRPr="007035DC">
        <w:t>Edit the</w:t>
      </w:r>
      <w:r w:rsidR="00982F89" w:rsidRPr="007035DC">
        <w:t xml:space="preserve"> </w:t>
      </w:r>
      <w:r w:rsidRPr="007035DC">
        <w:t>jmsadmin.</w:t>
      </w:r>
      <w:r w:rsidR="00804FDB">
        <w:t>config</w:t>
      </w:r>
      <w:r w:rsidRPr="007035DC">
        <w:t xml:space="preserve"> and ensure the trailing directory is “los”</w:t>
      </w:r>
    </w:p>
    <w:p w14:paraId="44C88E3D" w14:textId="77777777" w:rsidR="003674EF" w:rsidRPr="007035DC" w:rsidRDefault="003674EF" w:rsidP="007035DC">
      <w:pPr>
        <w:pStyle w:val="Step1"/>
        <w:numPr>
          <w:ilvl w:val="0"/>
          <w:numId w:val="0"/>
        </w:numPr>
        <w:ind w:left="900"/>
      </w:pPr>
      <w:r w:rsidRPr="007035DC">
        <w:t>PROVIDER_URL=file:/F:/Data/IBM/WebSphereMQ/data/los</w:t>
      </w:r>
    </w:p>
    <w:p w14:paraId="44C88E3E" w14:textId="77777777" w:rsidR="003674EF" w:rsidRPr="007035DC" w:rsidRDefault="003674EF" w:rsidP="007035DC">
      <w:pPr>
        <w:pStyle w:val="Step1"/>
      </w:pPr>
      <w:r w:rsidRPr="007035DC">
        <w:t>Open a command prompt and navigate to</w:t>
      </w:r>
      <w:r w:rsidR="00982F89" w:rsidRPr="007035DC">
        <w:t xml:space="preserve"> </w:t>
      </w:r>
      <w:r w:rsidRPr="007035DC">
        <w:t>F:\Data\IBM\WebSphere MQ\java\bin</w:t>
      </w:r>
    </w:p>
    <w:p w14:paraId="44C88E3F" w14:textId="77777777" w:rsidR="003674EF" w:rsidRPr="007035DC" w:rsidRDefault="003674EF" w:rsidP="007035DC">
      <w:pPr>
        <w:pStyle w:val="Step1"/>
      </w:pPr>
      <w:r w:rsidRPr="007035DC">
        <w:t>Enter the following command</w:t>
      </w:r>
      <w:r w:rsidR="007035DC">
        <w:t>:</w:t>
      </w:r>
    </w:p>
    <w:p w14:paraId="44C88E40" w14:textId="77777777" w:rsidR="003674EF" w:rsidRPr="007035DC" w:rsidRDefault="003674EF" w:rsidP="007035DC">
      <w:pPr>
        <w:pStyle w:val="Step1"/>
        <w:numPr>
          <w:ilvl w:val="0"/>
          <w:numId w:val="0"/>
        </w:numPr>
        <w:ind w:left="900"/>
      </w:pPr>
      <w:r w:rsidRPr="007035DC">
        <w:t>JMSAdmin –t –v &lt; CreateLOSQueues.scp</w:t>
      </w:r>
    </w:p>
    <w:p w14:paraId="44C88E41" w14:textId="77777777" w:rsidR="003674EF" w:rsidRPr="007035DC" w:rsidRDefault="003674EF" w:rsidP="007035DC">
      <w:pPr>
        <w:pStyle w:val="Step1"/>
        <w:numPr>
          <w:ilvl w:val="0"/>
          <w:numId w:val="0"/>
        </w:numPr>
        <w:ind w:left="900"/>
      </w:pPr>
      <w:r w:rsidRPr="007035DC">
        <w:rPr>
          <w:noProof/>
        </w:rPr>
        <w:drawing>
          <wp:inline distT="0" distB="0" distL="0" distR="0" wp14:anchorId="44C8926F" wp14:editId="44C89270">
            <wp:extent cx="3134995" cy="1999615"/>
            <wp:effectExtent l="0" t="0" r="8255" b="635"/>
            <wp:docPr id="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34995" cy="1999615"/>
                    </a:xfrm>
                    <a:prstGeom prst="rect">
                      <a:avLst/>
                    </a:prstGeom>
                    <a:noFill/>
                    <a:ln>
                      <a:noFill/>
                    </a:ln>
                  </pic:spPr>
                </pic:pic>
              </a:graphicData>
            </a:graphic>
          </wp:inline>
        </w:drawing>
      </w:r>
    </w:p>
    <w:p w14:paraId="44C88E42" w14:textId="77777777" w:rsidR="003674EF" w:rsidRPr="007035DC" w:rsidRDefault="003674EF" w:rsidP="007035DC">
      <w:pPr>
        <w:pStyle w:val="Step1"/>
      </w:pPr>
      <w:r w:rsidRPr="007035DC">
        <w:t>All the queues which we specified in the CretaeLOSQueues.scp file will be created in the respective initial context according to the information given in jmsadmin.config.</w:t>
      </w:r>
    </w:p>
    <w:p w14:paraId="44C88E43" w14:textId="77777777" w:rsidR="003674EF" w:rsidRPr="007035DC" w:rsidRDefault="003674EF" w:rsidP="007035DC">
      <w:pPr>
        <w:pStyle w:val="Step1"/>
        <w:numPr>
          <w:ilvl w:val="0"/>
          <w:numId w:val="0"/>
        </w:numPr>
        <w:ind w:left="900"/>
      </w:pPr>
      <w:r w:rsidRPr="007035DC">
        <w:rPr>
          <w:noProof/>
        </w:rPr>
        <w:drawing>
          <wp:inline distT="0" distB="0" distL="0" distR="0" wp14:anchorId="44C89271" wp14:editId="44C89272">
            <wp:extent cx="3165475" cy="2110105"/>
            <wp:effectExtent l="0" t="0" r="0" b="4445"/>
            <wp:docPr id="5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65475" cy="2110105"/>
                    </a:xfrm>
                    <a:prstGeom prst="rect">
                      <a:avLst/>
                    </a:prstGeom>
                    <a:noFill/>
                    <a:ln>
                      <a:noFill/>
                    </a:ln>
                  </pic:spPr>
                </pic:pic>
              </a:graphicData>
            </a:graphic>
          </wp:inline>
        </w:drawing>
      </w:r>
    </w:p>
    <w:p w14:paraId="44C88E44" w14:textId="77777777" w:rsidR="003674EF" w:rsidRPr="007035DC" w:rsidRDefault="003674EF" w:rsidP="007035DC">
      <w:pPr>
        <w:pStyle w:val="Step1"/>
      </w:pPr>
      <w:r w:rsidRPr="007035DC">
        <w:t>Ctrl + c to break</w:t>
      </w:r>
    </w:p>
    <w:p w14:paraId="44C88E45" w14:textId="77777777" w:rsidR="003674EF" w:rsidRPr="007035DC" w:rsidRDefault="003674EF" w:rsidP="007035DC">
      <w:pPr>
        <w:pStyle w:val="Step1"/>
      </w:pPr>
      <w:r w:rsidRPr="007035DC">
        <w:t xml:space="preserve">Open WebSphere MQ Explorer to verify the queues we have created just now. </w:t>
      </w:r>
    </w:p>
    <w:p w14:paraId="44C88E46" w14:textId="77777777" w:rsidR="003674EF" w:rsidRPr="007035DC" w:rsidRDefault="003674EF" w:rsidP="007035DC">
      <w:pPr>
        <w:pStyle w:val="Step1"/>
      </w:pPr>
      <w:r w:rsidRPr="007035DC">
        <w:t>If the queues are not shown, disconnect the LOSCtx and connect back to it.</w:t>
      </w:r>
    </w:p>
    <w:p w14:paraId="44C88E47" w14:textId="77777777" w:rsidR="003674EF" w:rsidRPr="007035DC" w:rsidRDefault="003674EF" w:rsidP="007035DC">
      <w:pPr>
        <w:pStyle w:val="Step1"/>
        <w:numPr>
          <w:ilvl w:val="0"/>
          <w:numId w:val="0"/>
        </w:numPr>
        <w:ind w:left="900"/>
      </w:pPr>
      <w:r w:rsidRPr="007035DC">
        <w:rPr>
          <w:noProof/>
        </w:rPr>
        <w:drawing>
          <wp:inline distT="0" distB="0" distL="0" distR="0" wp14:anchorId="44C89273" wp14:editId="44C89274">
            <wp:extent cx="5305425" cy="2783205"/>
            <wp:effectExtent l="0" t="0" r="9525" b="0"/>
            <wp:docPr id="5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05425" cy="2783205"/>
                    </a:xfrm>
                    <a:prstGeom prst="rect">
                      <a:avLst/>
                    </a:prstGeom>
                    <a:noFill/>
                    <a:ln>
                      <a:noFill/>
                    </a:ln>
                  </pic:spPr>
                </pic:pic>
              </a:graphicData>
            </a:graphic>
          </wp:inline>
        </w:drawing>
      </w:r>
    </w:p>
    <w:p w14:paraId="44C88E48" w14:textId="77777777" w:rsidR="003674EF" w:rsidRPr="007035DC" w:rsidRDefault="003674EF" w:rsidP="007035DC">
      <w:pPr>
        <w:pStyle w:val="Step1"/>
      </w:pPr>
      <w:r w:rsidRPr="007035DC">
        <w:t xml:space="preserve">Right </w:t>
      </w:r>
      <w:r w:rsidR="00810118" w:rsidRPr="007035DC">
        <w:t>click</w:t>
      </w:r>
      <w:r w:rsidRPr="007035DC">
        <w:t xml:space="preserve"> the LOSCtx -&gt; </w:t>
      </w:r>
      <w:r w:rsidR="00810118" w:rsidRPr="007035DC">
        <w:t>click</w:t>
      </w:r>
      <w:r w:rsidRPr="007035DC">
        <w:t xml:space="preserve"> Disconnect.</w:t>
      </w:r>
    </w:p>
    <w:p w14:paraId="44C88E49" w14:textId="77777777" w:rsidR="003674EF" w:rsidRPr="007035DC" w:rsidRDefault="003674EF" w:rsidP="007035DC">
      <w:pPr>
        <w:pStyle w:val="Step1"/>
        <w:numPr>
          <w:ilvl w:val="0"/>
          <w:numId w:val="0"/>
        </w:numPr>
        <w:ind w:left="900"/>
      </w:pPr>
      <w:r w:rsidRPr="007035DC">
        <w:t>The below screen shows the disconnected view of LOSCtx.</w:t>
      </w:r>
    </w:p>
    <w:p w14:paraId="44C88E4A" w14:textId="77777777" w:rsidR="003674EF" w:rsidRPr="007035DC" w:rsidRDefault="007035DC" w:rsidP="007035DC">
      <w:pPr>
        <w:pStyle w:val="Step1"/>
      </w:pPr>
      <w:r>
        <w:t>R</w:t>
      </w:r>
      <w:r w:rsidR="003674EF" w:rsidRPr="007035DC">
        <w:t xml:space="preserve">ight </w:t>
      </w:r>
      <w:r w:rsidR="00810118" w:rsidRPr="007035DC">
        <w:t>click</w:t>
      </w:r>
      <w:r w:rsidR="003674EF" w:rsidRPr="007035DC">
        <w:t xml:space="preserve"> LOSCtx -&gt; </w:t>
      </w:r>
      <w:r w:rsidR="00810118" w:rsidRPr="007035DC">
        <w:t>click</w:t>
      </w:r>
      <w:r w:rsidR="003674EF" w:rsidRPr="007035DC">
        <w:t xml:space="preserve"> Connect. </w:t>
      </w:r>
    </w:p>
    <w:p w14:paraId="44C88E4B" w14:textId="77777777" w:rsidR="003674EF" w:rsidRPr="007035DC" w:rsidRDefault="003674EF" w:rsidP="007035DC">
      <w:pPr>
        <w:pStyle w:val="Step1"/>
        <w:numPr>
          <w:ilvl w:val="0"/>
          <w:numId w:val="0"/>
        </w:numPr>
        <w:ind w:left="900"/>
      </w:pPr>
      <w:r w:rsidRPr="007035DC">
        <w:rPr>
          <w:noProof/>
        </w:rPr>
        <w:drawing>
          <wp:inline distT="0" distB="0" distL="0" distR="0" wp14:anchorId="44C89275" wp14:editId="44C89276">
            <wp:extent cx="4832985" cy="2542540"/>
            <wp:effectExtent l="0" t="0" r="5715" b="0"/>
            <wp:docPr id="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32985" cy="2542540"/>
                    </a:xfrm>
                    <a:prstGeom prst="rect">
                      <a:avLst/>
                    </a:prstGeom>
                    <a:noFill/>
                    <a:ln>
                      <a:noFill/>
                    </a:ln>
                  </pic:spPr>
                </pic:pic>
              </a:graphicData>
            </a:graphic>
          </wp:inline>
        </w:drawing>
      </w:r>
    </w:p>
    <w:p w14:paraId="44C88E4C" w14:textId="77777777" w:rsidR="003674EF" w:rsidRPr="007035DC" w:rsidRDefault="003674EF" w:rsidP="009E75D3">
      <w:pPr>
        <w:pStyle w:val="Step1"/>
        <w:numPr>
          <w:ilvl w:val="0"/>
          <w:numId w:val="0"/>
        </w:numPr>
        <w:ind w:left="900"/>
      </w:pPr>
      <w:r w:rsidRPr="007035DC">
        <w:t>Once LOSCtx has been connected and if go to the Destinations, we can see the queues created in the above steps as shown in below figure.</w:t>
      </w:r>
    </w:p>
    <w:p w14:paraId="44C88E4D" w14:textId="77777777" w:rsidR="003674EF" w:rsidRPr="007035DC" w:rsidRDefault="003674EF" w:rsidP="009E75D3">
      <w:pPr>
        <w:pStyle w:val="Step1"/>
        <w:numPr>
          <w:ilvl w:val="0"/>
          <w:numId w:val="0"/>
        </w:numPr>
        <w:ind w:left="900"/>
      </w:pPr>
      <w:r w:rsidRPr="007035DC">
        <w:rPr>
          <w:noProof/>
        </w:rPr>
        <w:drawing>
          <wp:inline distT="0" distB="0" distL="0" distR="0" wp14:anchorId="44C89277" wp14:editId="44C89278">
            <wp:extent cx="5255260" cy="2753360"/>
            <wp:effectExtent l="0" t="0" r="2540" b="8890"/>
            <wp:docPr id="5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55260" cy="2753360"/>
                    </a:xfrm>
                    <a:prstGeom prst="rect">
                      <a:avLst/>
                    </a:prstGeom>
                    <a:noFill/>
                    <a:ln>
                      <a:noFill/>
                    </a:ln>
                  </pic:spPr>
                </pic:pic>
              </a:graphicData>
            </a:graphic>
          </wp:inline>
        </w:drawing>
      </w:r>
    </w:p>
    <w:p w14:paraId="44C88E4E" w14:textId="77777777" w:rsidR="003674EF" w:rsidRPr="007035DC" w:rsidRDefault="003674EF" w:rsidP="007035DC">
      <w:pPr>
        <w:pStyle w:val="Step1"/>
      </w:pPr>
      <w:r w:rsidRPr="007035DC">
        <w:t>Edit the</w:t>
      </w:r>
      <w:r w:rsidR="00982F89" w:rsidRPr="007035DC">
        <w:t xml:space="preserve"> </w:t>
      </w:r>
      <w:r w:rsidRPr="007035DC">
        <w:t>jmsadmin.bat and ensure the trailing directory is “lx”</w:t>
      </w:r>
    </w:p>
    <w:p w14:paraId="44C88E4F" w14:textId="77777777" w:rsidR="003674EF" w:rsidRPr="007035DC" w:rsidRDefault="003674EF" w:rsidP="009E75D3">
      <w:pPr>
        <w:pStyle w:val="Step1"/>
        <w:numPr>
          <w:ilvl w:val="0"/>
          <w:numId w:val="0"/>
        </w:numPr>
        <w:ind w:left="900"/>
      </w:pPr>
      <w:r w:rsidRPr="007035DC">
        <w:t>PROVIDER_URL=file:/F:/Data/IBM/WebSphereMQ/data/lx</w:t>
      </w:r>
    </w:p>
    <w:p w14:paraId="44C88E50" w14:textId="77777777" w:rsidR="003674EF" w:rsidRPr="007035DC" w:rsidRDefault="003674EF" w:rsidP="007035DC">
      <w:pPr>
        <w:pStyle w:val="Step1"/>
      </w:pPr>
      <w:r w:rsidRPr="007035DC">
        <w:t>Open a command prompt and navigate to</w:t>
      </w:r>
      <w:r w:rsidR="00982F89" w:rsidRPr="007035DC">
        <w:t xml:space="preserve"> </w:t>
      </w:r>
      <w:r w:rsidRPr="007035DC">
        <w:t>F:\Data\IBM\WebSphere MQ\java\bin</w:t>
      </w:r>
    </w:p>
    <w:p w14:paraId="44C88E51" w14:textId="77777777" w:rsidR="003674EF" w:rsidRPr="007035DC" w:rsidRDefault="003674EF" w:rsidP="007035DC">
      <w:pPr>
        <w:pStyle w:val="Step1"/>
      </w:pPr>
      <w:r w:rsidRPr="007035DC">
        <w:t xml:space="preserve">Enter the following command </w:t>
      </w:r>
    </w:p>
    <w:p w14:paraId="44C88E52" w14:textId="77777777" w:rsidR="003674EF" w:rsidRPr="007035DC" w:rsidRDefault="003674EF" w:rsidP="009E75D3">
      <w:pPr>
        <w:pStyle w:val="Step1"/>
        <w:numPr>
          <w:ilvl w:val="0"/>
          <w:numId w:val="0"/>
        </w:numPr>
        <w:ind w:left="900"/>
      </w:pPr>
      <w:r w:rsidRPr="007035DC">
        <w:t>JMSAdmin –t –v &lt; CreateLXQueues.scp</w:t>
      </w:r>
    </w:p>
    <w:p w14:paraId="44C88E53" w14:textId="77777777" w:rsidR="003674EF" w:rsidRPr="007035DC" w:rsidRDefault="003674EF" w:rsidP="009E75D3">
      <w:pPr>
        <w:pStyle w:val="Step1"/>
        <w:numPr>
          <w:ilvl w:val="0"/>
          <w:numId w:val="0"/>
        </w:numPr>
        <w:ind w:left="900"/>
      </w:pPr>
      <w:r w:rsidRPr="007035DC">
        <w:rPr>
          <w:noProof/>
        </w:rPr>
        <w:drawing>
          <wp:inline distT="0" distB="0" distL="0" distR="0" wp14:anchorId="44C89279" wp14:editId="44C8927A">
            <wp:extent cx="2476500" cy="1608392"/>
            <wp:effectExtent l="0" t="0" r="0" b="0"/>
            <wp:docPr id="5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77003" cy="1608719"/>
                    </a:xfrm>
                    <a:prstGeom prst="rect">
                      <a:avLst/>
                    </a:prstGeom>
                    <a:noFill/>
                    <a:ln>
                      <a:noFill/>
                    </a:ln>
                  </pic:spPr>
                </pic:pic>
              </a:graphicData>
            </a:graphic>
          </wp:inline>
        </w:drawing>
      </w:r>
    </w:p>
    <w:p w14:paraId="44C88E54" w14:textId="77777777" w:rsidR="003674EF" w:rsidRPr="007035DC" w:rsidRDefault="003674EF" w:rsidP="009E75D3">
      <w:pPr>
        <w:pStyle w:val="Step1"/>
        <w:numPr>
          <w:ilvl w:val="0"/>
          <w:numId w:val="0"/>
        </w:numPr>
        <w:ind w:left="900"/>
      </w:pPr>
      <w:r w:rsidRPr="007035DC">
        <w:t>The queues have been created for LX also.</w:t>
      </w:r>
    </w:p>
    <w:p w14:paraId="44C88E55" w14:textId="77777777" w:rsidR="003674EF" w:rsidRPr="007035DC" w:rsidRDefault="003674EF" w:rsidP="009E75D3">
      <w:pPr>
        <w:pStyle w:val="Step1"/>
        <w:numPr>
          <w:ilvl w:val="0"/>
          <w:numId w:val="0"/>
        </w:numPr>
        <w:ind w:left="900"/>
      </w:pPr>
      <w:r w:rsidRPr="007035DC">
        <w:rPr>
          <w:noProof/>
        </w:rPr>
        <w:drawing>
          <wp:inline distT="0" distB="0" distL="0" distR="0" wp14:anchorId="44C8927B" wp14:editId="44C8927C">
            <wp:extent cx="3155315" cy="2019935"/>
            <wp:effectExtent l="0" t="0" r="6985" b="0"/>
            <wp:docPr id="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55315" cy="2019935"/>
                    </a:xfrm>
                    <a:prstGeom prst="rect">
                      <a:avLst/>
                    </a:prstGeom>
                    <a:noFill/>
                    <a:ln>
                      <a:noFill/>
                    </a:ln>
                  </pic:spPr>
                </pic:pic>
              </a:graphicData>
            </a:graphic>
          </wp:inline>
        </w:drawing>
      </w:r>
    </w:p>
    <w:p w14:paraId="44C88E56" w14:textId="77777777" w:rsidR="003674EF" w:rsidRPr="007035DC" w:rsidRDefault="003674EF" w:rsidP="007035DC">
      <w:pPr>
        <w:pStyle w:val="Step1"/>
      </w:pPr>
      <w:r w:rsidRPr="007035DC">
        <w:t>Open</w:t>
      </w:r>
      <w:r w:rsidR="00982F89" w:rsidRPr="007035DC">
        <w:t xml:space="preserve"> </w:t>
      </w:r>
      <w:r w:rsidRPr="007035DC">
        <w:t>WebSphere MQ Explorer, disconnect and connect to LXCtx and navigate to destinations, then we will see the below screen.</w:t>
      </w:r>
    </w:p>
    <w:p w14:paraId="44C88E57" w14:textId="77777777" w:rsidR="003674EF" w:rsidRPr="007035DC" w:rsidRDefault="003674EF" w:rsidP="009E75D3">
      <w:pPr>
        <w:pStyle w:val="Step1"/>
        <w:numPr>
          <w:ilvl w:val="0"/>
          <w:numId w:val="0"/>
        </w:numPr>
        <w:ind w:left="900"/>
      </w:pPr>
      <w:r w:rsidRPr="007035DC">
        <w:rPr>
          <w:noProof/>
        </w:rPr>
        <w:drawing>
          <wp:inline distT="0" distB="0" distL="0" distR="0" wp14:anchorId="44C8927D" wp14:editId="44C8927E">
            <wp:extent cx="5124450" cy="2693035"/>
            <wp:effectExtent l="0" t="0" r="0" b="0"/>
            <wp:docPr id="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24450" cy="2693035"/>
                    </a:xfrm>
                    <a:prstGeom prst="rect">
                      <a:avLst/>
                    </a:prstGeom>
                    <a:noFill/>
                    <a:ln>
                      <a:noFill/>
                    </a:ln>
                  </pic:spPr>
                </pic:pic>
              </a:graphicData>
            </a:graphic>
          </wp:inline>
        </w:drawing>
      </w:r>
    </w:p>
    <w:p w14:paraId="44C88E58" w14:textId="77777777" w:rsidR="003674EF" w:rsidRPr="00227644" w:rsidRDefault="003674EF" w:rsidP="009E75D3">
      <w:pPr>
        <w:pStyle w:val="Heading3"/>
      </w:pPr>
      <w:bookmarkStart w:id="253" w:name="_Toc366645830"/>
      <w:bookmarkStart w:id="254" w:name="_Toc377034450"/>
      <w:bookmarkStart w:id="255" w:name="_Toc379455803"/>
      <w:bookmarkStart w:id="256" w:name="_Toc400291176"/>
      <w:r w:rsidRPr="00227644">
        <w:t>Creating the Share for</w:t>
      </w:r>
      <w:r w:rsidR="00982F89">
        <w:t xml:space="preserve"> </w:t>
      </w:r>
      <w:r w:rsidRPr="00227644">
        <w:t>WebSphereMQ</w:t>
      </w:r>
      <w:bookmarkEnd w:id="253"/>
      <w:bookmarkEnd w:id="254"/>
      <w:bookmarkEnd w:id="255"/>
      <w:bookmarkEnd w:id="256"/>
    </w:p>
    <w:p w14:paraId="44C88E59" w14:textId="77777777" w:rsidR="003674EF" w:rsidRPr="009E75D3" w:rsidRDefault="003674EF" w:rsidP="00986570">
      <w:pPr>
        <w:pStyle w:val="Step1"/>
        <w:numPr>
          <w:ilvl w:val="0"/>
          <w:numId w:val="161"/>
        </w:numPr>
        <w:ind w:left="900" w:hanging="540"/>
      </w:pPr>
      <w:r w:rsidRPr="009E75D3">
        <w:t>Navigate to “F:\Data\IBM\ , right click and select properties on the WebSphere MQ” folder</w:t>
      </w:r>
    </w:p>
    <w:p w14:paraId="44C88E5A" w14:textId="77777777" w:rsidR="003674EF" w:rsidRPr="009E75D3" w:rsidRDefault="003674EF" w:rsidP="009E75D3">
      <w:pPr>
        <w:pStyle w:val="Step1"/>
        <w:numPr>
          <w:ilvl w:val="0"/>
          <w:numId w:val="0"/>
        </w:numPr>
        <w:ind w:left="900"/>
      </w:pPr>
      <w:r w:rsidRPr="009E75D3">
        <w:rPr>
          <w:noProof/>
        </w:rPr>
        <w:drawing>
          <wp:inline distT="0" distB="0" distL="0" distR="0" wp14:anchorId="44C8927F" wp14:editId="44C89280">
            <wp:extent cx="3359150" cy="2586008"/>
            <wp:effectExtent l="0" t="0" r="0" b="5080"/>
            <wp:docPr id="5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1267" cy="2587638"/>
                    </a:xfrm>
                    <a:prstGeom prst="rect">
                      <a:avLst/>
                    </a:prstGeom>
                    <a:noFill/>
                    <a:ln>
                      <a:noFill/>
                    </a:ln>
                  </pic:spPr>
                </pic:pic>
              </a:graphicData>
            </a:graphic>
          </wp:inline>
        </w:drawing>
      </w:r>
    </w:p>
    <w:p w14:paraId="44C88E5B" w14:textId="77777777" w:rsidR="009E75D3" w:rsidRDefault="003674EF" w:rsidP="009E75D3">
      <w:pPr>
        <w:pStyle w:val="Step1"/>
      </w:pPr>
      <w:r w:rsidRPr="009E75D3">
        <w:t xml:space="preserve">Select the “Sharing” tab and </w:t>
      </w:r>
      <w:r w:rsidR="00810118" w:rsidRPr="009E75D3">
        <w:t>click</w:t>
      </w:r>
      <w:r w:rsidRPr="009E75D3">
        <w:t xml:space="preserve"> “Share…”</w:t>
      </w:r>
    </w:p>
    <w:p w14:paraId="44C88E5C" w14:textId="77777777" w:rsidR="003674EF" w:rsidRPr="009E75D3" w:rsidRDefault="003674EF" w:rsidP="009E75D3">
      <w:pPr>
        <w:pStyle w:val="Step1"/>
        <w:numPr>
          <w:ilvl w:val="0"/>
          <w:numId w:val="0"/>
        </w:numPr>
        <w:ind w:left="900"/>
      </w:pPr>
      <w:r w:rsidRPr="009E75D3">
        <w:rPr>
          <w:noProof/>
        </w:rPr>
        <w:drawing>
          <wp:inline distT="0" distB="0" distL="0" distR="0" wp14:anchorId="44C89281" wp14:editId="44C89282">
            <wp:extent cx="1917700" cy="1973746"/>
            <wp:effectExtent l="0" t="0" r="6350" b="7620"/>
            <wp:docPr id="5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7210" cy="1973241"/>
                    </a:xfrm>
                    <a:prstGeom prst="rect">
                      <a:avLst/>
                    </a:prstGeom>
                    <a:noFill/>
                    <a:ln>
                      <a:noFill/>
                    </a:ln>
                  </pic:spPr>
                </pic:pic>
              </a:graphicData>
            </a:graphic>
          </wp:inline>
        </w:drawing>
      </w:r>
    </w:p>
    <w:p w14:paraId="44C88E5D" w14:textId="77777777" w:rsidR="009E75D3" w:rsidRDefault="003674EF" w:rsidP="009E75D3">
      <w:pPr>
        <w:pStyle w:val="Step1"/>
      </w:pPr>
      <w:r w:rsidRPr="009E75D3">
        <w:t xml:space="preserve">From File Sharing </w:t>
      </w:r>
      <w:r w:rsidR="00810118" w:rsidRPr="009E75D3">
        <w:t>click</w:t>
      </w:r>
      <w:r w:rsidRPr="009E75D3">
        <w:t xml:space="preserve"> the dropdown and select “Everyone”</w:t>
      </w:r>
    </w:p>
    <w:p w14:paraId="44C88E5E" w14:textId="77777777" w:rsidR="003674EF" w:rsidRPr="009E75D3" w:rsidRDefault="003674EF" w:rsidP="009E75D3">
      <w:pPr>
        <w:pStyle w:val="Step1"/>
        <w:numPr>
          <w:ilvl w:val="0"/>
          <w:numId w:val="0"/>
        </w:numPr>
        <w:ind w:left="900"/>
      </w:pPr>
      <w:r w:rsidRPr="009E75D3">
        <w:rPr>
          <w:noProof/>
        </w:rPr>
        <w:drawing>
          <wp:inline distT="0" distB="0" distL="0" distR="0" wp14:anchorId="44C89283" wp14:editId="44C89284">
            <wp:extent cx="2501900" cy="1996197"/>
            <wp:effectExtent l="0" t="0" r="0" b="4445"/>
            <wp:docPr id="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01900" cy="1996197"/>
                    </a:xfrm>
                    <a:prstGeom prst="rect">
                      <a:avLst/>
                    </a:prstGeom>
                    <a:noFill/>
                    <a:ln>
                      <a:noFill/>
                    </a:ln>
                  </pic:spPr>
                </pic:pic>
              </a:graphicData>
            </a:graphic>
          </wp:inline>
        </w:drawing>
      </w:r>
    </w:p>
    <w:p w14:paraId="44C88E5F" w14:textId="77777777" w:rsidR="003674EF" w:rsidRPr="009E75D3" w:rsidRDefault="003674EF" w:rsidP="009E75D3">
      <w:pPr>
        <w:pStyle w:val="Step1"/>
      </w:pPr>
      <w:r w:rsidRPr="009E75D3">
        <w:t>Select</w:t>
      </w:r>
      <w:r w:rsidR="00982F89" w:rsidRPr="009E75D3">
        <w:t xml:space="preserve"> </w:t>
      </w:r>
      <w:r w:rsidRPr="009E75D3">
        <w:t>“Add”</w:t>
      </w:r>
    </w:p>
    <w:p w14:paraId="44C88E60" w14:textId="77777777" w:rsidR="003674EF" w:rsidRPr="009E75D3" w:rsidRDefault="003674EF" w:rsidP="009E75D3">
      <w:pPr>
        <w:pStyle w:val="Step1"/>
        <w:numPr>
          <w:ilvl w:val="0"/>
          <w:numId w:val="0"/>
        </w:numPr>
        <w:ind w:left="900"/>
      </w:pPr>
      <w:r w:rsidRPr="009E75D3">
        <w:rPr>
          <w:noProof/>
        </w:rPr>
        <w:drawing>
          <wp:inline distT="0" distB="0" distL="0" distR="0" wp14:anchorId="44C89285" wp14:editId="44C89286">
            <wp:extent cx="4220210" cy="2351405"/>
            <wp:effectExtent l="0" t="0" r="8890" b="0"/>
            <wp:docPr id="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20210" cy="2351405"/>
                    </a:xfrm>
                    <a:prstGeom prst="rect">
                      <a:avLst/>
                    </a:prstGeom>
                    <a:noFill/>
                    <a:ln>
                      <a:noFill/>
                    </a:ln>
                  </pic:spPr>
                </pic:pic>
              </a:graphicData>
            </a:graphic>
          </wp:inline>
        </w:drawing>
      </w:r>
    </w:p>
    <w:p w14:paraId="44C88E61" w14:textId="77777777" w:rsidR="009E75D3" w:rsidRDefault="003674EF" w:rsidP="009E75D3">
      <w:pPr>
        <w:pStyle w:val="Step1"/>
      </w:pPr>
      <w:r w:rsidRPr="009E75D3">
        <w:t>Change permissions for</w:t>
      </w:r>
      <w:r w:rsidR="00982F89" w:rsidRPr="009E75D3">
        <w:t xml:space="preserve"> </w:t>
      </w:r>
      <w:r w:rsidRPr="009E75D3">
        <w:t>“Everyone” to</w:t>
      </w:r>
      <w:r w:rsidR="00982F89" w:rsidRPr="009E75D3">
        <w:t xml:space="preserve"> </w:t>
      </w:r>
      <w:r w:rsidRPr="009E75D3">
        <w:t>“Read/Write”</w:t>
      </w:r>
    </w:p>
    <w:p w14:paraId="44C88E62" w14:textId="77777777" w:rsidR="003674EF" w:rsidRPr="009E75D3" w:rsidRDefault="003674EF" w:rsidP="009E75D3">
      <w:pPr>
        <w:pStyle w:val="Step1"/>
        <w:numPr>
          <w:ilvl w:val="0"/>
          <w:numId w:val="0"/>
        </w:numPr>
        <w:ind w:left="900"/>
      </w:pPr>
      <w:r w:rsidRPr="009E75D3">
        <w:rPr>
          <w:noProof/>
        </w:rPr>
        <w:drawing>
          <wp:inline distT="0" distB="0" distL="0" distR="0" wp14:anchorId="44C89287" wp14:editId="44C89288">
            <wp:extent cx="3396615" cy="2843530"/>
            <wp:effectExtent l="0" t="0" r="0" b="0"/>
            <wp:docPr id="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96615" cy="2843530"/>
                    </a:xfrm>
                    <a:prstGeom prst="rect">
                      <a:avLst/>
                    </a:prstGeom>
                    <a:noFill/>
                    <a:ln>
                      <a:noFill/>
                    </a:ln>
                  </pic:spPr>
                </pic:pic>
              </a:graphicData>
            </a:graphic>
          </wp:inline>
        </w:drawing>
      </w:r>
    </w:p>
    <w:p w14:paraId="44C88E63" w14:textId="77777777" w:rsidR="003674EF" w:rsidRPr="009E75D3" w:rsidRDefault="003674EF" w:rsidP="009E75D3">
      <w:pPr>
        <w:pStyle w:val="Step1"/>
      </w:pPr>
      <w:r w:rsidRPr="009E75D3">
        <w:t xml:space="preserve">Select Share and when a popup window opens </w:t>
      </w:r>
      <w:r w:rsidR="00810118" w:rsidRPr="009E75D3">
        <w:t>click</w:t>
      </w:r>
      <w:r w:rsidRPr="009E75D3">
        <w:t xml:space="preserve"> Done.</w:t>
      </w:r>
    </w:p>
    <w:p w14:paraId="44C88E64" w14:textId="77777777" w:rsidR="003674EF" w:rsidRDefault="003674EF" w:rsidP="003674EF">
      <w:pPr>
        <w:rPr>
          <w:b/>
          <w:sz w:val="28"/>
        </w:rPr>
      </w:pPr>
      <w:r>
        <w:br w:type="page"/>
      </w:r>
    </w:p>
    <w:p w14:paraId="248C2E53" w14:textId="30D9DBF4" w:rsidR="00586E0C" w:rsidRDefault="00586E0C" w:rsidP="00586E0C">
      <w:pPr>
        <w:pStyle w:val="Heading2"/>
      </w:pPr>
      <w:bookmarkStart w:id="257" w:name="_Toc443378865"/>
      <w:bookmarkStart w:id="258" w:name="_Toc400291177"/>
      <w:r w:rsidRPr="00775C5B">
        <w:t>Storage Server MQ/FTP</w:t>
      </w:r>
      <w:r>
        <w:t xml:space="preserve"> (Clustered)</w:t>
      </w:r>
      <w:bookmarkEnd w:id="257"/>
    </w:p>
    <w:p w14:paraId="0EC8A4D1" w14:textId="77777777" w:rsidR="00DA6A2D" w:rsidRPr="00457868" w:rsidRDefault="00DA6A2D" w:rsidP="00DA6A2D">
      <w:r w:rsidRPr="00457868">
        <w:t>Prerequisite Information and CHECKLIST  -</w:t>
      </w:r>
    </w:p>
    <w:p w14:paraId="4267A3D1" w14:textId="77777777" w:rsidR="00DA6A2D" w:rsidRPr="00457868" w:rsidRDefault="00DA6A2D" w:rsidP="00DA6A2D">
      <w:pPr>
        <w:pStyle w:val="Bullet1"/>
      </w:pPr>
      <w:r w:rsidRPr="00457868">
        <w:t>ALWAYS be logged in to the servers via the domain-level service account when installing software</w:t>
      </w:r>
    </w:p>
    <w:p w14:paraId="1D04641E" w14:textId="77777777" w:rsidR="00DA6A2D" w:rsidRDefault="00DA6A2D" w:rsidP="00DA6A2D">
      <w:pPr>
        <w:pStyle w:val="Bullet1"/>
      </w:pPr>
      <w:r>
        <w:t>T</w:t>
      </w:r>
      <w:r w:rsidRPr="00457868">
        <w:t xml:space="preserve">he service account </w:t>
      </w:r>
      <w:r>
        <w:t xml:space="preserve">should belong </w:t>
      </w:r>
      <w:r w:rsidRPr="00457868">
        <w:t>to the local administrators group</w:t>
      </w:r>
    </w:p>
    <w:p w14:paraId="4F6D6294" w14:textId="77777777" w:rsidR="001C45CE" w:rsidRDefault="001C45CE" w:rsidP="001C45CE">
      <w:pPr>
        <w:pStyle w:val="Bullet1"/>
      </w:pPr>
      <w:r>
        <w:t>3 Cluster services:</w:t>
      </w:r>
    </w:p>
    <w:p w14:paraId="326B9A6A" w14:textId="77777777" w:rsidR="001C45CE" w:rsidRDefault="001C45CE" w:rsidP="001C45CE">
      <w:pPr>
        <w:pStyle w:val="Bullet1"/>
        <w:numPr>
          <w:ilvl w:val="1"/>
          <w:numId w:val="1"/>
        </w:numPr>
      </w:pPr>
      <w:r>
        <w:t>Cluster service 1:</w:t>
      </w:r>
    </w:p>
    <w:p w14:paraId="650F9565" w14:textId="77777777" w:rsidR="001C45CE" w:rsidRDefault="001C45CE" w:rsidP="001C45CE">
      <w:pPr>
        <w:pStyle w:val="Bullet1"/>
        <w:numPr>
          <w:ilvl w:val="2"/>
          <w:numId w:val="1"/>
        </w:numPr>
      </w:pPr>
      <w:r>
        <w:t>Name</w:t>
      </w:r>
    </w:p>
    <w:p w14:paraId="21E32912" w14:textId="77777777" w:rsidR="001C45CE" w:rsidRDefault="001C45CE" w:rsidP="001C45CE">
      <w:pPr>
        <w:pStyle w:val="Bullet1"/>
        <w:numPr>
          <w:ilvl w:val="2"/>
          <w:numId w:val="1"/>
        </w:numPr>
      </w:pPr>
      <w:r>
        <w:t>VIP</w:t>
      </w:r>
    </w:p>
    <w:p w14:paraId="22AB682A" w14:textId="77777777" w:rsidR="001C45CE" w:rsidRDefault="001C45CE" w:rsidP="001C45CE">
      <w:pPr>
        <w:pStyle w:val="Bullet1"/>
        <w:numPr>
          <w:ilvl w:val="2"/>
          <w:numId w:val="1"/>
        </w:numPr>
      </w:pPr>
      <w:r>
        <w:t>Drive that will hold MQ content (50GB)</w:t>
      </w:r>
    </w:p>
    <w:p w14:paraId="24C7D7D2" w14:textId="77777777" w:rsidR="001C45CE" w:rsidRDefault="001C45CE" w:rsidP="001C45CE">
      <w:pPr>
        <w:pStyle w:val="Bullet1"/>
        <w:numPr>
          <w:ilvl w:val="2"/>
          <w:numId w:val="1"/>
        </w:numPr>
      </w:pPr>
      <w:r>
        <w:t>Shared folder: Websphere MQ share name, M:\Data, with full rights to everyone.</w:t>
      </w:r>
    </w:p>
    <w:p w14:paraId="21AF4E7C" w14:textId="77777777" w:rsidR="001C45CE" w:rsidRDefault="001C45CE" w:rsidP="001C45CE">
      <w:pPr>
        <w:pStyle w:val="Bullet1"/>
        <w:numPr>
          <w:ilvl w:val="1"/>
          <w:numId w:val="1"/>
        </w:numPr>
      </w:pPr>
      <w:r>
        <w:t>Cluster service 2:</w:t>
      </w:r>
    </w:p>
    <w:p w14:paraId="5D62B18E" w14:textId="77777777" w:rsidR="001C45CE" w:rsidRDefault="001C45CE" w:rsidP="001C45CE">
      <w:pPr>
        <w:pStyle w:val="Bullet1"/>
        <w:numPr>
          <w:ilvl w:val="2"/>
          <w:numId w:val="1"/>
        </w:numPr>
      </w:pPr>
      <w:r>
        <w:t>Name</w:t>
      </w:r>
    </w:p>
    <w:p w14:paraId="2E426B81" w14:textId="77777777" w:rsidR="001C45CE" w:rsidRDefault="001C45CE" w:rsidP="001C45CE">
      <w:pPr>
        <w:pStyle w:val="Bullet1"/>
        <w:numPr>
          <w:ilvl w:val="2"/>
          <w:numId w:val="1"/>
        </w:numPr>
      </w:pPr>
      <w:r>
        <w:t>VIP</w:t>
      </w:r>
    </w:p>
    <w:p w14:paraId="45230250" w14:textId="77777777" w:rsidR="001C45CE" w:rsidRDefault="001C45CE" w:rsidP="001C45CE">
      <w:pPr>
        <w:pStyle w:val="Bullet1"/>
        <w:numPr>
          <w:ilvl w:val="2"/>
          <w:numId w:val="1"/>
        </w:numPr>
      </w:pPr>
      <w:r>
        <w:t>Drive that will hold IIS Shared content (1GB)</w:t>
      </w:r>
    </w:p>
    <w:p w14:paraId="6B1C97B8" w14:textId="77777777" w:rsidR="001C45CE" w:rsidRDefault="001C45CE" w:rsidP="001C45CE">
      <w:pPr>
        <w:pStyle w:val="Bullet1"/>
        <w:numPr>
          <w:ilvl w:val="2"/>
          <w:numId w:val="1"/>
        </w:numPr>
      </w:pPr>
      <w:r>
        <w:t>Shared folder: IIS Shared Content share name, I:\IIS Shared Config, full rights to everyone</w:t>
      </w:r>
    </w:p>
    <w:p w14:paraId="42F553D2" w14:textId="77777777" w:rsidR="001C45CE" w:rsidRDefault="001C45CE" w:rsidP="001C45CE">
      <w:pPr>
        <w:pStyle w:val="Bullet1"/>
        <w:numPr>
          <w:ilvl w:val="1"/>
          <w:numId w:val="1"/>
        </w:numPr>
      </w:pPr>
      <w:r>
        <w:t>Cluster service 3:</w:t>
      </w:r>
    </w:p>
    <w:p w14:paraId="589D815E" w14:textId="77777777" w:rsidR="001C45CE" w:rsidRDefault="001C45CE" w:rsidP="001C45CE">
      <w:pPr>
        <w:pStyle w:val="Bullet1"/>
        <w:numPr>
          <w:ilvl w:val="2"/>
          <w:numId w:val="1"/>
        </w:numPr>
      </w:pPr>
      <w:r>
        <w:t>Name</w:t>
      </w:r>
    </w:p>
    <w:p w14:paraId="2D78EA70" w14:textId="77777777" w:rsidR="001C45CE" w:rsidRDefault="001C45CE" w:rsidP="001C45CE">
      <w:pPr>
        <w:pStyle w:val="Bullet1"/>
        <w:numPr>
          <w:ilvl w:val="2"/>
          <w:numId w:val="1"/>
        </w:numPr>
      </w:pPr>
      <w:r>
        <w:t>VIP</w:t>
      </w:r>
    </w:p>
    <w:p w14:paraId="12C684C3" w14:textId="77777777" w:rsidR="001C45CE" w:rsidRDefault="001C45CE" w:rsidP="001C45CE">
      <w:pPr>
        <w:pStyle w:val="Bullet1"/>
        <w:numPr>
          <w:ilvl w:val="2"/>
          <w:numId w:val="1"/>
        </w:numPr>
      </w:pPr>
      <w:r>
        <w:t>Drive that will hold storage/FTP content (large (multiple TB), and expandable)</w:t>
      </w:r>
    </w:p>
    <w:p w14:paraId="088B40AF" w14:textId="64DFD78C" w:rsidR="001C45CE" w:rsidRPr="00457868" w:rsidRDefault="001C45CE" w:rsidP="001C45CE">
      <w:pPr>
        <w:pStyle w:val="Bullet1"/>
        <w:numPr>
          <w:ilvl w:val="2"/>
          <w:numId w:val="1"/>
        </w:numPr>
      </w:pPr>
      <w:r>
        <w:t>Shared folders: FTPRoot Share name, F:\Data\Inetpub\FTPRoot, full rights to everyone.  LSFiles share name, F:\Data\LSFiles, full rights to everyone.</w:t>
      </w:r>
    </w:p>
    <w:p w14:paraId="4C81888C" w14:textId="77777777" w:rsidR="00DA6A2D" w:rsidRDefault="00DA6A2D" w:rsidP="00DA6A2D">
      <w:pPr>
        <w:pStyle w:val="Heading3"/>
      </w:pPr>
      <w:r w:rsidRPr="00775C5B">
        <w:t xml:space="preserve">IIS Installation </w:t>
      </w:r>
    </w:p>
    <w:p w14:paraId="1C426AB3" w14:textId="77777777" w:rsidR="00A249D2" w:rsidRDefault="00A249D2" w:rsidP="00A249D2">
      <w:r>
        <w:t>Complete  steps 1 - on both nodes of the cluster</w:t>
      </w:r>
    </w:p>
    <w:p w14:paraId="3B04177D" w14:textId="43ADD9CB" w:rsidR="00A249D2" w:rsidRPr="00457868" w:rsidRDefault="00A249D2" w:rsidP="00A249D2">
      <w:pPr>
        <w:pStyle w:val="Step1"/>
        <w:numPr>
          <w:ilvl w:val="0"/>
          <w:numId w:val="0"/>
        </w:numPr>
        <w:ind w:left="720" w:hanging="360"/>
      </w:pPr>
      <w:r>
        <w:t xml:space="preserve">1. </w:t>
      </w:r>
      <w:r w:rsidRPr="00457868">
        <w:t>Open Windows Server Manager and click Add Roles</w:t>
      </w:r>
    </w:p>
    <w:p w14:paraId="2705F4AC" w14:textId="7F89132A" w:rsidR="00A249D2" w:rsidRPr="00457868" w:rsidRDefault="00A249D2" w:rsidP="00A249D2">
      <w:pPr>
        <w:pStyle w:val="Step1"/>
        <w:numPr>
          <w:ilvl w:val="0"/>
          <w:numId w:val="0"/>
        </w:numPr>
        <w:ind w:left="360"/>
      </w:pPr>
      <w:r>
        <w:t xml:space="preserve">2. </w:t>
      </w:r>
      <w:r w:rsidRPr="00457868">
        <w:t>Click Next</w:t>
      </w:r>
    </w:p>
    <w:p w14:paraId="2A88314B" w14:textId="48B12AF8" w:rsidR="00A249D2" w:rsidRPr="00457868" w:rsidRDefault="00A249D2" w:rsidP="00A249D2">
      <w:pPr>
        <w:pStyle w:val="Step1"/>
        <w:numPr>
          <w:ilvl w:val="0"/>
          <w:numId w:val="0"/>
        </w:numPr>
        <w:ind w:left="360"/>
      </w:pPr>
      <w:r>
        <w:t xml:space="preserve">3. </w:t>
      </w:r>
      <w:r w:rsidRPr="00457868">
        <w:t>Check Web Server(IIS) and click Next</w:t>
      </w:r>
    </w:p>
    <w:p w14:paraId="45D7D6AC" w14:textId="4FCA378C" w:rsidR="00A249D2" w:rsidRPr="00457868" w:rsidRDefault="00A249D2" w:rsidP="00A249D2">
      <w:pPr>
        <w:pStyle w:val="Step1"/>
        <w:numPr>
          <w:ilvl w:val="0"/>
          <w:numId w:val="0"/>
        </w:numPr>
        <w:ind w:left="360"/>
      </w:pPr>
      <w:r>
        <w:t xml:space="preserve">4. </w:t>
      </w:r>
      <w:r w:rsidRPr="00457868">
        <w:t>Click Next</w:t>
      </w:r>
    </w:p>
    <w:p w14:paraId="045368D1" w14:textId="1BC1CC54" w:rsidR="00A249D2" w:rsidRPr="00457868" w:rsidRDefault="00A249D2" w:rsidP="00A249D2">
      <w:pPr>
        <w:pStyle w:val="Step1"/>
        <w:numPr>
          <w:ilvl w:val="0"/>
          <w:numId w:val="0"/>
        </w:numPr>
        <w:ind w:left="360"/>
      </w:pPr>
      <w:r>
        <w:t xml:space="preserve">5. </w:t>
      </w:r>
      <w:r w:rsidRPr="00457868">
        <w:t>Check all Role services and click Next</w:t>
      </w:r>
    </w:p>
    <w:p w14:paraId="0EE8D5B9" w14:textId="74C87D84" w:rsidR="00A249D2" w:rsidRPr="00457868" w:rsidRDefault="00A249D2" w:rsidP="00A249D2">
      <w:pPr>
        <w:pStyle w:val="Step1"/>
        <w:numPr>
          <w:ilvl w:val="0"/>
          <w:numId w:val="0"/>
        </w:numPr>
        <w:ind w:left="360"/>
      </w:pPr>
      <w:r>
        <w:t xml:space="preserve">6. </w:t>
      </w:r>
      <w:r w:rsidRPr="00457868">
        <w:t>Click Install</w:t>
      </w:r>
    </w:p>
    <w:p w14:paraId="155BCBBD" w14:textId="77777777" w:rsidR="00A249D2" w:rsidRPr="00457868" w:rsidRDefault="00A249D2" w:rsidP="00A249D2">
      <w:pPr>
        <w:pStyle w:val="Step1"/>
      </w:pPr>
      <w:r w:rsidRPr="00457868">
        <w:t>Close when Installation succeded is displayed</w:t>
      </w:r>
    </w:p>
    <w:p w14:paraId="7DA3C79B" w14:textId="77777777" w:rsidR="00A249D2" w:rsidRPr="00457868" w:rsidRDefault="00A249D2" w:rsidP="00A249D2">
      <w:pPr>
        <w:pStyle w:val="Step1"/>
      </w:pPr>
      <w:r w:rsidRPr="00457868">
        <w:t>From IIS Manager, rename the default web site to “environmentserver” (example INT2MQ1, or PRODMQ2, etc.)</w:t>
      </w:r>
    </w:p>
    <w:p w14:paraId="0F2D7D1F" w14:textId="77777777" w:rsidR="00A249D2" w:rsidRPr="00457868" w:rsidRDefault="00A249D2" w:rsidP="001C45CE">
      <w:pPr>
        <w:pStyle w:val="Step1"/>
        <w:numPr>
          <w:ilvl w:val="0"/>
          <w:numId w:val="0"/>
        </w:numPr>
        <w:ind w:left="720"/>
      </w:pPr>
      <w:r w:rsidRPr="00457868">
        <w:rPr>
          <w:noProof/>
        </w:rPr>
        <w:drawing>
          <wp:inline distT="0" distB="0" distL="0" distR="0" wp14:anchorId="42E34B41" wp14:editId="24CAE25E">
            <wp:extent cx="3443059" cy="1675181"/>
            <wp:effectExtent l="0" t="0" r="5080" b="127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443482" cy="1675387"/>
                    </a:xfrm>
                    <a:prstGeom prst="rect">
                      <a:avLst/>
                    </a:prstGeom>
                  </pic:spPr>
                </pic:pic>
              </a:graphicData>
            </a:graphic>
          </wp:inline>
        </w:drawing>
      </w:r>
    </w:p>
    <w:p w14:paraId="5F25D2D2" w14:textId="77777777" w:rsidR="00A249D2" w:rsidRDefault="00A249D2" w:rsidP="00A249D2">
      <w:pPr>
        <w:pStyle w:val="Step1"/>
        <w:rPr>
          <w:noProof/>
        </w:rPr>
      </w:pPr>
      <w:r w:rsidRPr="00142F36">
        <w:rPr>
          <w:noProof/>
        </w:rPr>
        <w:t xml:space="preserve">Create FTP </w:t>
      </w:r>
      <w:r>
        <w:rPr>
          <w:noProof/>
        </w:rPr>
        <w:t>User and Site</w:t>
      </w:r>
    </w:p>
    <w:p w14:paraId="4915A3D8" w14:textId="77777777" w:rsidR="00A249D2" w:rsidRPr="00263C50" w:rsidRDefault="00A249D2" w:rsidP="00A249D2">
      <w:pPr>
        <w:pStyle w:val="Step1"/>
      </w:pPr>
      <w:r w:rsidRPr="00263C50">
        <w:t>Create a local user on that machine</w:t>
      </w:r>
      <w:r>
        <w:t>:</w:t>
      </w:r>
    </w:p>
    <w:p w14:paraId="5E3B8257" w14:textId="266901AD" w:rsidR="00A249D2" w:rsidRPr="00263C50" w:rsidRDefault="001C45CE" w:rsidP="001C45CE">
      <w:pPr>
        <w:pStyle w:val="Step1"/>
        <w:numPr>
          <w:ilvl w:val="0"/>
          <w:numId w:val="0"/>
        </w:numPr>
        <w:ind w:left="720" w:hanging="360"/>
      </w:pPr>
      <w:r>
        <w:t xml:space="preserve">11.  </w:t>
      </w:r>
      <w:r w:rsidR="00A249D2" w:rsidRPr="00263C50">
        <w:t>From Server Manager, Expand Configuration, Local Users and Groups, Users</w:t>
      </w:r>
    </w:p>
    <w:p w14:paraId="2C041A86" w14:textId="77777777" w:rsidR="00A249D2" w:rsidRPr="00263C50" w:rsidRDefault="00A249D2" w:rsidP="001C45CE">
      <w:pPr>
        <w:pStyle w:val="Step1"/>
        <w:numPr>
          <w:ilvl w:val="0"/>
          <w:numId w:val="0"/>
        </w:numPr>
        <w:ind w:left="360"/>
      </w:pPr>
      <w:r w:rsidRPr="00263C50">
        <w:rPr>
          <w:noProof/>
        </w:rPr>
        <w:drawing>
          <wp:inline distT="0" distB="0" distL="0" distR="0" wp14:anchorId="165AFD41" wp14:editId="3BB25691">
            <wp:extent cx="5948680" cy="1828800"/>
            <wp:effectExtent l="0" t="0" r="0" b="0"/>
            <wp:docPr id="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8680" cy="1828800"/>
                    </a:xfrm>
                    <a:prstGeom prst="rect">
                      <a:avLst/>
                    </a:prstGeom>
                    <a:noFill/>
                    <a:ln>
                      <a:noFill/>
                    </a:ln>
                  </pic:spPr>
                </pic:pic>
              </a:graphicData>
            </a:graphic>
          </wp:inline>
        </w:drawing>
      </w:r>
    </w:p>
    <w:p w14:paraId="347A5521" w14:textId="7AE6E08E" w:rsidR="00A249D2" w:rsidRPr="00263C50" w:rsidRDefault="00A249D2" w:rsidP="00A249D2">
      <w:pPr>
        <w:pStyle w:val="Step1"/>
        <w:numPr>
          <w:ilvl w:val="1"/>
          <w:numId w:val="197"/>
        </w:numPr>
      </w:pPr>
      <w:r w:rsidRPr="00263C50">
        <w:t>Right Click Users -&gt; New User</w:t>
      </w:r>
    </w:p>
    <w:p w14:paraId="5420B3A5" w14:textId="77777777" w:rsidR="00A249D2" w:rsidRPr="00263C50" w:rsidRDefault="00A249D2" w:rsidP="001C45CE">
      <w:pPr>
        <w:pStyle w:val="Step1"/>
        <w:numPr>
          <w:ilvl w:val="0"/>
          <w:numId w:val="0"/>
        </w:numPr>
        <w:ind w:left="360"/>
      </w:pPr>
      <w:r w:rsidRPr="00263C50">
        <w:rPr>
          <w:noProof/>
        </w:rPr>
        <w:drawing>
          <wp:inline distT="0" distB="0" distL="0" distR="0" wp14:anchorId="43AFDC1B" wp14:editId="4C9BD312">
            <wp:extent cx="5948680" cy="2833370"/>
            <wp:effectExtent l="0" t="0" r="0" b="5080"/>
            <wp:docPr id="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8680" cy="2833370"/>
                    </a:xfrm>
                    <a:prstGeom prst="rect">
                      <a:avLst/>
                    </a:prstGeom>
                    <a:noFill/>
                    <a:ln>
                      <a:noFill/>
                    </a:ln>
                  </pic:spPr>
                </pic:pic>
              </a:graphicData>
            </a:graphic>
          </wp:inline>
        </w:drawing>
      </w:r>
    </w:p>
    <w:p w14:paraId="0598A6EC" w14:textId="25720C76" w:rsidR="00A249D2" w:rsidRPr="00263C50" w:rsidRDefault="001C45CE" w:rsidP="001C45CE">
      <w:pPr>
        <w:pStyle w:val="Step1"/>
        <w:numPr>
          <w:ilvl w:val="0"/>
          <w:numId w:val="0"/>
        </w:numPr>
        <w:ind w:left="360"/>
      </w:pPr>
      <w:r>
        <w:t xml:space="preserve">12. </w:t>
      </w:r>
      <w:r w:rsidR="00A249D2" w:rsidRPr="00263C50">
        <w:t>Enter the below information to create the user whi</w:t>
      </w:r>
      <w:r w:rsidR="00A249D2">
        <w:t xml:space="preserve">ch is required for our FTP site </w:t>
      </w:r>
      <w:r w:rsidR="00A249D2" w:rsidRPr="00263C50">
        <w:t>(</w:t>
      </w:r>
      <w:r w:rsidR="00A249D2">
        <w:t xml:space="preserve">the following are </w:t>
      </w:r>
      <w:r w:rsidR="00A249D2" w:rsidRPr="00263C50">
        <w:t>examples only, make sure you document the values you use for your environment)</w:t>
      </w:r>
      <w:r w:rsidR="00A249D2">
        <w:t>:</w:t>
      </w:r>
    </w:p>
    <w:p w14:paraId="4C486760" w14:textId="77777777" w:rsidR="00A249D2" w:rsidRPr="00263C50" w:rsidRDefault="00A249D2" w:rsidP="001C45CE">
      <w:pPr>
        <w:pStyle w:val="Step1"/>
        <w:numPr>
          <w:ilvl w:val="1"/>
          <w:numId w:val="276"/>
        </w:numPr>
      </w:pPr>
      <w:r w:rsidRPr="00263C50">
        <w:t>User Name:</w:t>
      </w:r>
      <w:r w:rsidRPr="00263C50">
        <w:tab/>
      </w:r>
      <w:r w:rsidRPr="00263C50">
        <w:tab/>
        <w:t>lsftp</w:t>
      </w:r>
    </w:p>
    <w:p w14:paraId="10B2BE32" w14:textId="77777777" w:rsidR="00A249D2" w:rsidRPr="00263C50" w:rsidRDefault="00A249D2" w:rsidP="001C45CE">
      <w:pPr>
        <w:pStyle w:val="Step1"/>
        <w:numPr>
          <w:ilvl w:val="1"/>
          <w:numId w:val="276"/>
        </w:numPr>
      </w:pPr>
      <w:r w:rsidRPr="00263C50">
        <w:t>Full Name:</w:t>
      </w:r>
      <w:r w:rsidRPr="00263C50">
        <w:tab/>
      </w:r>
      <w:r w:rsidRPr="00263C50">
        <w:tab/>
        <w:t>lsftp</w:t>
      </w:r>
    </w:p>
    <w:p w14:paraId="3437425B" w14:textId="77777777" w:rsidR="00A249D2" w:rsidRPr="00263C50" w:rsidRDefault="00A249D2" w:rsidP="001C45CE">
      <w:pPr>
        <w:pStyle w:val="Step1"/>
        <w:numPr>
          <w:ilvl w:val="1"/>
          <w:numId w:val="276"/>
        </w:numPr>
      </w:pPr>
      <w:r w:rsidRPr="00263C50">
        <w:t>Description:</w:t>
      </w:r>
      <w:r w:rsidRPr="00263C50">
        <w:tab/>
      </w:r>
      <w:r w:rsidRPr="00263C50">
        <w:tab/>
        <w:t>lsftp</w:t>
      </w:r>
    </w:p>
    <w:p w14:paraId="46F96DC2" w14:textId="77777777" w:rsidR="00A249D2" w:rsidRPr="00263C50" w:rsidRDefault="00A249D2" w:rsidP="001C45CE">
      <w:pPr>
        <w:pStyle w:val="Step1"/>
        <w:numPr>
          <w:ilvl w:val="1"/>
          <w:numId w:val="276"/>
        </w:numPr>
      </w:pPr>
      <w:r w:rsidRPr="00263C50">
        <w:t>Password:</w:t>
      </w:r>
      <w:r w:rsidRPr="00263C50">
        <w:tab/>
      </w:r>
      <w:r>
        <w:t>create a password and record for use later</w:t>
      </w:r>
      <w:r w:rsidRPr="00263C50">
        <w:t xml:space="preserve">  </w:t>
      </w:r>
    </w:p>
    <w:p w14:paraId="69F47701" w14:textId="77777777" w:rsidR="00A249D2" w:rsidRPr="00263C50" w:rsidRDefault="00A249D2" w:rsidP="001C45CE">
      <w:pPr>
        <w:pStyle w:val="Step1"/>
        <w:numPr>
          <w:ilvl w:val="1"/>
          <w:numId w:val="276"/>
        </w:numPr>
      </w:pPr>
      <w:r w:rsidRPr="00263C50">
        <w:t>Confirm Password:</w:t>
      </w:r>
      <w:r w:rsidRPr="00263C50">
        <w:tab/>
      </w:r>
      <w:r>
        <w:t>create a password and record for use later</w:t>
      </w:r>
      <w:r w:rsidRPr="00263C50">
        <w:t xml:space="preserve">  </w:t>
      </w:r>
    </w:p>
    <w:p w14:paraId="62863ECC" w14:textId="68F04F2E" w:rsidR="00A249D2" w:rsidRPr="00263C50" w:rsidRDefault="001C45CE" w:rsidP="00A249D2">
      <w:pPr>
        <w:pStyle w:val="Step1"/>
        <w:numPr>
          <w:ilvl w:val="0"/>
          <w:numId w:val="0"/>
        </w:numPr>
        <w:ind w:left="720" w:hanging="360"/>
      </w:pPr>
      <w:r>
        <w:t>13</w:t>
      </w:r>
      <w:r w:rsidR="00A249D2">
        <w:t xml:space="preserve">. </w:t>
      </w:r>
      <w:r w:rsidR="00A249D2" w:rsidRPr="00263C50">
        <w:t>UnCheck “User must change password at next login”</w:t>
      </w:r>
    </w:p>
    <w:p w14:paraId="5324055B" w14:textId="485504AE" w:rsidR="00A249D2" w:rsidRPr="00263C50" w:rsidRDefault="001C45CE" w:rsidP="00A249D2">
      <w:pPr>
        <w:pStyle w:val="Step1"/>
        <w:numPr>
          <w:ilvl w:val="0"/>
          <w:numId w:val="0"/>
        </w:numPr>
        <w:ind w:left="360"/>
      </w:pPr>
      <w:r>
        <w:t>14</w:t>
      </w:r>
      <w:r w:rsidR="00A249D2">
        <w:t xml:space="preserve">. </w:t>
      </w:r>
      <w:r w:rsidR="00A249D2" w:rsidRPr="00263C50">
        <w:t>Check “User cannot change password”</w:t>
      </w:r>
    </w:p>
    <w:p w14:paraId="27EE4775" w14:textId="18A63620" w:rsidR="00A249D2" w:rsidRPr="00263C50" w:rsidRDefault="001C45CE" w:rsidP="00A249D2">
      <w:pPr>
        <w:pStyle w:val="Step1"/>
        <w:numPr>
          <w:ilvl w:val="0"/>
          <w:numId w:val="0"/>
        </w:numPr>
        <w:ind w:left="360"/>
      </w:pPr>
      <w:r>
        <w:t>15</w:t>
      </w:r>
      <w:r w:rsidR="00A249D2">
        <w:t>. C</w:t>
      </w:r>
      <w:r w:rsidR="00A249D2" w:rsidRPr="00263C50">
        <w:t>heck “Password never expires”</w:t>
      </w:r>
    </w:p>
    <w:p w14:paraId="7B380D58" w14:textId="05D685AB" w:rsidR="00A249D2" w:rsidRPr="00263C50" w:rsidRDefault="001C45CE" w:rsidP="00A249D2">
      <w:pPr>
        <w:pStyle w:val="Step1"/>
        <w:numPr>
          <w:ilvl w:val="0"/>
          <w:numId w:val="0"/>
        </w:numPr>
        <w:ind w:left="360"/>
      </w:pPr>
      <w:r>
        <w:t>16</w:t>
      </w:r>
      <w:r w:rsidR="00A249D2">
        <w:t xml:space="preserve">. </w:t>
      </w:r>
      <w:r w:rsidR="00A249D2" w:rsidRPr="00263C50">
        <w:t>UnCheck “Account is disabled”</w:t>
      </w:r>
    </w:p>
    <w:p w14:paraId="3064F1DD" w14:textId="77777777" w:rsidR="00A249D2" w:rsidRPr="00263C50" w:rsidRDefault="00A249D2" w:rsidP="00A249D2">
      <w:pPr>
        <w:pStyle w:val="Step1"/>
        <w:numPr>
          <w:ilvl w:val="0"/>
          <w:numId w:val="0"/>
        </w:numPr>
        <w:ind w:left="720"/>
      </w:pPr>
      <w:r w:rsidRPr="00263C50">
        <w:rPr>
          <w:noProof/>
        </w:rPr>
        <w:drawing>
          <wp:inline distT="0" distB="0" distL="0" distR="0" wp14:anchorId="10FD3C86" wp14:editId="5E079221">
            <wp:extent cx="2200275" cy="2200275"/>
            <wp:effectExtent l="0" t="0" r="9525" b="9525"/>
            <wp:docPr id="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14:paraId="2B9F7FBB" w14:textId="0F4343D5" w:rsidR="00A249D2" w:rsidRPr="00263C50" w:rsidRDefault="001C45CE" w:rsidP="00A249D2">
      <w:pPr>
        <w:pStyle w:val="Step1"/>
        <w:numPr>
          <w:ilvl w:val="0"/>
          <w:numId w:val="0"/>
        </w:numPr>
        <w:ind w:left="360"/>
      </w:pPr>
      <w:r>
        <w:t>17</w:t>
      </w:r>
      <w:r w:rsidR="00A249D2">
        <w:t xml:space="preserve">. </w:t>
      </w:r>
      <w:r w:rsidR="00A249D2" w:rsidRPr="00263C50">
        <w:t>Click Create, and close</w:t>
      </w:r>
    </w:p>
    <w:p w14:paraId="20F3F79C" w14:textId="61418CEC" w:rsidR="00A249D2" w:rsidRPr="00263C50" w:rsidRDefault="001C45CE" w:rsidP="00A249D2">
      <w:pPr>
        <w:pStyle w:val="Step1"/>
        <w:numPr>
          <w:ilvl w:val="0"/>
          <w:numId w:val="0"/>
        </w:numPr>
        <w:ind w:left="360"/>
      </w:pPr>
      <w:r>
        <w:t>18</w:t>
      </w:r>
      <w:r w:rsidR="00A249D2">
        <w:t xml:space="preserve">. </w:t>
      </w:r>
      <w:r w:rsidR="00A249D2" w:rsidRPr="00263C50">
        <w:t>Add the ftp user to the local Administrators Group on the server</w:t>
      </w:r>
      <w:r w:rsidR="00A249D2">
        <w:t>:</w:t>
      </w:r>
    </w:p>
    <w:p w14:paraId="4A6EEADF" w14:textId="22F996BF" w:rsidR="00A249D2" w:rsidRPr="00263C50" w:rsidRDefault="001C45CE" w:rsidP="00A249D2">
      <w:pPr>
        <w:pStyle w:val="Step1"/>
        <w:numPr>
          <w:ilvl w:val="0"/>
          <w:numId w:val="0"/>
        </w:numPr>
        <w:ind w:left="360"/>
      </w:pPr>
      <w:r>
        <w:t>19</w:t>
      </w:r>
      <w:r w:rsidR="00A249D2">
        <w:t xml:space="preserve">. </w:t>
      </w:r>
      <w:r w:rsidR="00A249D2" w:rsidRPr="00263C50">
        <w:t>Double click the new user, and click Member Of tab</w:t>
      </w:r>
    </w:p>
    <w:p w14:paraId="1C3546A1" w14:textId="0D55C723" w:rsidR="00A249D2" w:rsidRPr="00263C50" w:rsidRDefault="001C45CE" w:rsidP="00A249D2">
      <w:pPr>
        <w:pStyle w:val="Step1"/>
        <w:numPr>
          <w:ilvl w:val="0"/>
          <w:numId w:val="0"/>
        </w:numPr>
        <w:ind w:left="360"/>
      </w:pPr>
      <w:r>
        <w:t>20</w:t>
      </w:r>
      <w:r w:rsidR="00A249D2">
        <w:t xml:space="preserve">. </w:t>
      </w:r>
      <w:r w:rsidR="00A249D2" w:rsidRPr="00263C50">
        <w:t>Click Add, change Locations to the local Machine you are on, and type in administrators. Click Check names, and OK, and OK</w:t>
      </w:r>
    </w:p>
    <w:p w14:paraId="1952C76F" w14:textId="77777777" w:rsidR="00A249D2" w:rsidRDefault="00A249D2" w:rsidP="00A249D2"/>
    <w:p w14:paraId="17B9B808" w14:textId="77777777" w:rsidR="00A249D2" w:rsidRPr="00A249D2" w:rsidRDefault="00A249D2" w:rsidP="00A249D2"/>
    <w:p w14:paraId="40B354F1" w14:textId="77777777" w:rsidR="00DA6A2D" w:rsidRPr="003273D5" w:rsidRDefault="00DA6A2D" w:rsidP="00DA6A2D">
      <w:pPr>
        <w:pStyle w:val="Heading4"/>
      </w:pPr>
      <w:r w:rsidRPr="003273D5">
        <w:t>Create FTP site</w:t>
      </w:r>
    </w:p>
    <w:p w14:paraId="3ACE86DB" w14:textId="27A342FB" w:rsidR="00DA6A2D" w:rsidRPr="00263C50" w:rsidRDefault="001C45CE" w:rsidP="001C45CE">
      <w:pPr>
        <w:pStyle w:val="Step1"/>
        <w:numPr>
          <w:ilvl w:val="0"/>
          <w:numId w:val="0"/>
        </w:numPr>
        <w:ind w:left="360"/>
      </w:pPr>
      <w:r>
        <w:t>21</w:t>
      </w:r>
      <w:r w:rsidR="00DA6A2D" w:rsidRPr="00263C50">
        <w:t>Open IIS Manager</w:t>
      </w:r>
    </w:p>
    <w:p w14:paraId="20184937" w14:textId="3D4D579F" w:rsidR="00DA6A2D" w:rsidRPr="00263C50" w:rsidRDefault="001C45CE" w:rsidP="001C45CE">
      <w:pPr>
        <w:pStyle w:val="Step1"/>
        <w:numPr>
          <w:ilvl w:val="0"/>
          <w:numId w:val="0"/>
        </w:numPr>
        <w:ind w:left="360"/>
      </w:pPr>
      <w:r>
        <w:t>22.</w:t>
      </w:r>
      <w:r w:rsidR="00DA6A2D" w:rsidRPr="00263C50">
        <w:t>Right Click the Servername, select Add FTP Site</w:t>
      </w:r>
    </w:p>
    <w:p w14:paraId="5EBD8BA9" w14:textId="77777777" w:rsidR="00DA6A2D" w:rsidRPr="00263C50" w:rsidRDefault="00DA6A2D" w:rsidP="00DA6A2D">
      <w:pPr>
        <w:pStyle w:val="Step1"/>
        <w:numPr>
          <w:ilvl w:val="0"/>
          <w:numId w:val="0"/>
        </w:numPr>
        <w:ind w:left="900"/>
      </w:pPr>
      <w:r w:rsidRPr="00263C50">
        <w:rPr>
          <w:noProof/>
        </w:rPr>
        <w:drawing>
          <wp:inline distT="0" distB="0" distL="0" distR="0" wp14:anchorId="4AF57F80" wp14:editId="472926C5">
            <wp:extent cx="5948680" cy="1557655"/>
            <wp:effectExtent l="0" t="0" r="0" b="4445"/>
            <wp:docPr id="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8680" cy="1557655"/>
                    </a:xfrm>
                    <a:prstGeom prst="rect">
                      <a:avLst/>
                    </a:prstGeom>
                    <a:noFill/>
                    <a:ln>
                      <a:noFill/>
                    </a:ln>
                  </pic:spPr>
                </pic:pic>
              </a:graphicData>
            </a:graphic>
          </wp:inline>
        </w:drawing>
      </w:r>
    </w:p>
    <w:p w14:paraId="28A3B394" w14:textId="5B2750B1" w:rsidR="00DA6A2D" w:rsidRPr="00263C50" w:rsidRDefault="001C45CE" w:rsidP="001C45CE">
      <w:pPr>
        <w:pStyle w:val="Step1"/>
        <w:numPr>
          <w:ilvl w:val="0"/>
          <w:numId w:val="0"/>
        </w:numPr>
        <w:ind w:left="360"/>
      </w:pPr>
      <w:r>
        <w:t xml:space="preserve">23. </w:t>
      </w:r>
      <w:r w:rsidR="00DA6A2D" w:rsidRPr="00263C50">
        <w:t>Enter a Site name, (example LSINT2FTP), and select the Content directory of F:\Data\Inetpub\FTPRoot and click next</w:t>
      </w:r>
      <w:r w:rsidR="006F4E92">
        <w:t xml:space="preserve"> **NOTE** </w:t>
      </w:r>
      <w:r w:rsidR="006F4E92" w:rsidRPr="006F4E92">
        <w:t>Content directory needs to be the drive letter for Cluster service 3 drive.  If that drive is F:\, then F:\Data\Inetpub\FTPRoot is appropriate.</w:t>
      </w:r>
    </w:p>
    <w:p w14:paraId="2B2CFECC" w14:textId="0E4F7FA7" w:rsidR="00DA6A2D" w:rsidRPr="00263C50" w:rsidRDefault="001C45CE" w:rsidP="001C45CE">
      <w:pPr>
        <w:pStyle w:val="Step1"/>
        <w:numPr>
          <w:ilvl w:val="0"/>
          <w:numId w:val="0"/>
        </w:numPr>
        <w:ind w:left="360"/>
      </w:pPr>
      <w:r>
        <w:t xml:space="preserve">24. </w:t>
      </w:r>
      <w:r w:rsidR="00DA6A2D" w:rsidRPr="00263C50">
        <w:t>Change the SSL Settings to No, and click next</w:t>
      </w:r>
    </w:p>
    <w:p w14:paraId="78379D44" w14:textId="1AE0EBFB" w:rsidR="00DA6A2D" w:rsidRPr="00263C50" w:rsidRDefault="001C45CE" w:rsidP="001C45CE">
      <w:pPr>
        <w:pStyle w:val="Step1"/>
        <w:numPr>
          <w:ilvl w:val="0"/>
          <w:numId w:val="0"/>
        </w:numPr>
        <w:ind w:left="360"/>
      </w:pPr>
      <w:r>
        <w:t xml:space="preserve">25. </w:t>
      </w:r>
      <w:r w:rsidR="00DA6A2D" w:rsidRPr="00263C50">
        <w:t>Change the authentication to Basic, select to allow access to Specfied users, put lsftp in the field, and choose Read and Write, click Finish</w:t>
      </w:r>
    </w:p>
    <w:p w14:paraId="08992CA6" w14:textId="41C9CC82" w:rsidR="00DA6A2D" w:rsidRPr="00263C50" w:rsidRDefault="001C45CE" w:rsidP="001C45CE">
      <w:pPr>
        <w:pStyle w:val="Step1"/>
        <w:numPr>
          <w:ilvl w:val="0"/>
          <w:numId w:val="0"/>
        </w:numPr>
        <w:ind w:left="360"/>
      </w:pPr>
      <w:r>
        <w:t xml:space="preserve">26. </w:t>
      </w:r>
      <w:r w:rsidR="00DA6A2D" w:rsidRPr="00263C50">
        <w:t>Highlight the new FTP site, and on the Actions column, select Basic Settings:</w:t>
      </w:r>
    </w:p>
    <w:p w14:paraId="775281FE" w14:textId="77777777" w:rsidR="00DA6A2D" w:rsidRPr="00263C50" w:rsidRDefault="00DA6A2D" w:rsidP="00DA6A2D">
      <w:pPr>
        <w:pStyle w:val="Step1"/>
        <w:numPr>
          <w:ilvl w:val="0"/>
          <w:numId w:val="0"/>
        </w:numPr>
        <w:ind w:left="900"/>
      </w:pPr>
      <w:r w:rsidRPr="00263C50">
        <w:rPr>
          <w:noProof/>
        </w:rPr>
        <w:drawing>
          <wp:inline distT="0" distB="0" distL="0" distR="0" wp14:anchorId="10C1222B" wp14:editId="5C4893DA">
            <wp:extent cx="4233725" cy="2391421"/>
            <wp:effectExtent l="0" t="0" r="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35998" cy="2392705"/>
                    </a:xfrm>
                    <a:prstGeom prst="rect">
                      <a:avLst/>
                    </a:prstGeom>
                  </pic:spPr>
                </pic:pic>
              </a:graphicData>
            </a:graphic>
          </wp:inline>
        </w:drawing>
      </w:r>
    </w:p>
    <w:p w14:paraId="3351D520" w14:textId="75B76646" w:rsidR="00DA6A2D" w:rsidRPr="00263C50" w:rsidRDefault="001C45CE" w:rsidP="001C45CE">
      <w:pPr>
        <w:pStyle w:val="Step1"/>
        <w:numPr>
          <w:ilvl w:val="0"/>
          <w:numId w:val="0"/>
        </w:numPr>
        <w:ind w:left="360"/>
      </w:pPr>
      <w:r>
        <w:t xml:space="preserve">27. </w:t>
      </w:r>
      <w:r w:rsidR="00DA6A2D" w:rsidRPr="00263C50">
        <w:t>Click Connect as….</w:t>
      </w:r>
    </w:p>
    <w:p w14:paraId="6569FD2C" w14:textId="17DB7D79" w:rsidR="00DA6A2D" w:rsidRPr="00263C50" w:rsidRDefault="001C45CE" w:rsidP="001C45CE">
      <w:pPr>
        <w:pStyle w:val="Step1"/>
        <w:numPr>
          <w:ilvl w:val="0"/>
          <w:numId w:val="0"/>
        </w:numPr>
        <w:ind w:left="360"/>
      </w:pPr>
      <w:r>
        <w:t xml:space="preserve">28. </w:t>
      </w:r>
      <w:r w:rsidR="00DA6A2D" w:rsidRPr="00263C50">
        <w:t>Change Path Credentials to Specific user, click Set, and enter the credential info:</w:t>
      </w:r>
    </w:p>
    <w:p w14:paraId="2E2264F1" w14:textId="5A69501D" w:rsidR="00DA6A2D" w:rsidRPr="00263C50" w:rsidRDefault="001C45CE" w:rsidP="001C45CE">
      <w:pPr>
        <w:pStyle w:val="Step1"/>
        <w:numPr>
          <w:ilvl w:val="0"/>
          <w:numId w:val="0"/>
        </w:numPr>
        <w:ind w:left="360"/>
      </w:pPr>
      <w:r>
        <w:t xml:space="preserve">29. </w:t>
      </w:r>
      <w:r w:rsidR="00DA6A2D" w:rsidRPr="00263C50">
        <w:t>Click Ok, then Ok, and Test Settings</w:t>
      </w:r>
    </w:p>
    <w:p w14:paraId="788730DD" w14:textId="77777777" w:rsidR="00DA6A2D" w:rsidRPr="00263C50" w:rsidRDefault="00DA6A2D" w:rsidP="00DA6A2D">
      <w:pPr>
        <w:pStyle w:val="Step1"/>
        <w:numPr>
          <w:ilvl w:val="0"/>
          <w:numId w:val="0"/>
        </w:numPr>
        <w:ind w:left="900"/>
      </w:pPr>
      <w:r w:rsidRPr="00263C50">
        <w:rPr>
          <w:noProof/>
        </w:rPr>
        <w:drawing>
          <wp:inline distT="0" distB="0" distL="0" distR="0" wp14:anchorId="675CEFEE" wp14:editId="736D6037">
            <wp:extent cx="2954020" cy="1607820"/>
            <wp:effectExtent l="0" t="0" r="0" b="0"/>
            <wp:docPr id="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54020" cy="1607820"/>
                    </a:xfrm>
                    <a:prstGeom prst="rect">
                      <a:avLst/>
                    </a:prstGeom>
                    <a:noFill/>
                    <a:ln>
                      <a:noFill/>
                    </a:ln>
                  </pic:spPr>
                </pic:pic>
              </a:graphicData>
            </a:graphic>
          </wp:inline>
        </w:drawing>
      </w:r>
    </w:p>
    <w:p w14:paraId="756A7AC7" w14:textId="77777777" w:rsidR="00DA6A2D" w:rsidRPr="00263C50" w:rsidRDefault="00DA6A2D" w:rsidP="00DA6A2D">
      <w:pPr>
        <w:pStyle w:val="Step1"/>
        <w:numPr>
          <w:ilvl w:val="0"/>
          <w:numId w:val="0"/>
        </w:numPr>
        <w:ind w:left="900"/>
      </w:pPr>
      <w:r w:rsidRPr="00263C50">
        <w:t>You should see valid results</w:t>
      </w:r>
    </w:p>
    <w:p w14:paraId="10F52519" w14:textId="15335B7A" w:rsidR="00DA6A2D" w:rsidRDefault="001C45CE" w:rsidP="001C45CE">
      <w:pPr>
        <w:pStyle w:val="Step1"/>
        <w:numPr>
          <w:ilvl w:val="0"/>
          <w:numId w:val="0"/>
        </w:numPr>
        <w:ind w:left="360"/>
      </w:pPr>
      <w:r>
        <w:t xml:space="preserve">30. </w:t>
      </w:r>
      <w:r w:rsidR="00DA6A2D" w:rsidRPr="00263C50">
        <w:t>Click Close, and OK.</w:t>
      </w:r>
    </w:p>
    <w:p w14:paraId="6C178791" w14:textId="6E492338" w:rsidR="006F4E92" w:rsidRDefault="001C45CE" w:rsidP="001C45CE">
      <w:pPr>
        <w:pStyle w:val="Step1"/>
        <w:numPr>
          <w:ilvl w:val="0"/>
          <w:numId w:val="0"/>
        </w:numPr>
        <w:ind w:left="360"/>
      </w:pPr>
      <w:r>
        <w:t xml:space="preserve">31. </w:t>
      </w:r>
      <w:r w:rsidR="006F4E92">
        <w:t>Click on the server name in IIS Manager</w:t>
      </w:r>
    </w:p>
    <w:p w14:paraId="5DB8A79B" w14:textId="06D91BA0" w:rsidR="006F4E92" w:rsidRDefault="001C45CE" w:rsidP="001C45CE">
      <w:pPr>
        <w:pStyle w:val="Step1"/>
        <w:numPr>
          <w:ilvl w:val="0"/>
          <w:numId w:val="0"/>
        </w:numPr>
        <w:ind w:left="360"/>
      </w:pPr>
      <w:r>
        <w:t xml:space="preserve">32. </w:t>
      </w:r>
      <w:r w:rsidR="006F4E92">
        <w:t>Select "Shared config"</w:t>
      </w:r>
    </w:p>
    <w:p w14:paraId="1002CEBC" w14:textId="52057B67" w:rsidR="006F4E92" w:rsidRDefault="001C45CE" w:rsidP="001C45CE">
      <w:pPr>
        <w:pStyle w:val="Step1"/>
        <w:numPr>
          <w:ilvl w:val="0"/>
          <w:numId w:val="0"/>
        </w:numPr>
        <w:ind w:left="720" w:hanging="360"/>
      </w:pPr>
      <w:r>
        <w:t xml:space="preserve">33. </w:t>
      </w:r>
      <w:r w:rsidR="006F4E92">
        <w:t>Select "Export Configuration" and type the path to the IIS Shared config location in the Physical path box.</w:t>
      </w:r>
    </w:p>
    <w:p w14:paraId="56C1CB93" w14:textId="375BF3B0" w:rsidR="006F4E92" w:rsidRDefault="001C45CE" w:rsidP="001C45CE">
      <w:pPr>
        <w:pStyle w:val="Step1"/>
        <w:numPr>
          <w:ilvl w:val="0"/>
          <w:numId w:val="0"/>
        </w:numPr>
        <w:ind w:left="720" w:hanging="360"/>
      </w:pPr>
      <w:r>
        <w:t xml:space="preserve">34. </w:t>
      </w:r>
      <w:r w:rsidR="006F4E92">
        <w:t>Click connect as, and provide a user account.  This account will be used by both nodes to connect to the shared config and should be dedicated.</w:t>
      </w:r>
    </w:p>
    <w:p w14:paraId="63ABB8F7" w14:textId="5DA07589" w:rsidR="006F4E92" w:rsidRDefault="001C45CE" w:rsidP="001C45CE">
      <w:pPr>
        <w:pStyle w:val="Step1"/>
        <w:numPr>
          <w:ilvl w:val="0"/>
          <w:numId w:val="0"/>
        </w:numPr>
        <w:ind w:left="720" w:hanging="360"/>
      </w:pPr>
      <w:r>
        <w:t xml:space="preserve">35. </w:t>
      </w:r>
      <w:r w:rsidR="006F4E92">
        <w:t>Select "Enable shared configuration"</w:t>
      </w:r>
    </w:p>
    <w:p w14:paraId="4DE3D184" w14:textId="6FC9F75C" w:rsidR="006F4E92" w:rsidRDefault="001C45CE" w:rsidP="001C45CE">
      <w:pPr>
        <w:pStyle w:val="Step1"/>
        <w:numPr>
          <w:ilvl w:val="0"/>
          <w:numId w:val="0"/>
        </w:numPr>
        <w:ind w:left="720" w:hanging="360"/>
      </w:pPr>
      <w:r>
        <w:t xml:space="preserve">36. </w:t>
      </w:r>
      <w:r w:rsidR="006F4E92">
        <w:t>Type in the path (UNC path to IIS Shared config share)</w:t>
      </w:r>
    </w:p>
    <w:p w14:paraId="37E9A379" w14:textId="32238886" w:rsidR="006F4E92" w:rsidRDefault="001C45CE" w:rsidP="001C45CE">
      <w:pPr>
        <w:pStyle w:val="Step1"/>
        <w:numPr>
          <w:ilvl w:val="0"/>
          <w:numId w:val="0"/>
        </w:numPr>
        <w:ind w:left="720" w:hanging="360"/>
      </w:pPr>
      <w:r>
        <w:t xml:space="preserve">37. </w:t>
      </w:r>
      <w:r w:rsidR="006F4E92">
        <w:t>Type in the username previously used for IIS shared config 3 steps prior</w:t>
      </w:r>
    </w:p>
    <w:p w14:paraId="19312FBA" w14:textId="18393926" w:rsidR="006F4E92" w:rsidRDefault="001C45CE" w:rsidP="001C45CE">
      <w:pPr>
        <w:pStyle w:val="Step1"/>
        <w:numPr>
          <w:ilvl w:val="0"/>
          <w:numId w:val="0"/>
        </w:numPr>
        <w:ind w:left="720" w:hanging="360"/>
      </w:pPr>
      <w:r>
        <w:t xml:space="preserve">38. </w:t>
      </w:r>
      <w:r w:rsidR="006F4E92">
        <w:t>Type in the password for the account</w:t>
      </w:r>
    </w:p>
    <w:p w14:paraId="4B516C46" w14:textId="665230AF" w:rsidR="006F4E92" w:rsidRDefault="001C45CE" w:rsidP="001C45CE">
      <w:pPr>
        <w:pStyle w:val="Step1"/>
        <w:numPr>
          <w:ilvl w:val="0"/>
          <w:numId w:val="0"/>
        </w:numPr>
        <w:ind w:left="720" w:hanging="360"/>
      </w:pPr>
      <w:r>
        <w:t xml:space="preserve">39. </w:t>
      </w:r>
      <w:r w:rsidR="006F4E92">
        <w:t>In the encryption password dialog use the encryption password that you set earlier.</w:t>
      </w:r>
    </w:p>
    <w:p w14:paraId="6DFE5485" w14:textId="7A228728" w:rsidR="006F4E92" w:rsidRDefault="001C45CE" w:rsidP="001C45CE">
      <w:pPr>
        <w:pStyle w:val="Step1"/>
        <w:numPr>
          <w:ilvl w:val="0"/>
          <w:numId w:val="0"/>
        </w:numPr>
        <w:ind w:left="720" w:hanging="360"/>
      </w:pPr>
      <w:r>
        <w:t xml:space="preserve">40. </w:t>
      </w:r>
      <w:r w:rsidR="006F4E92">
        <w:t>On the second nod open IIS Manager</w:t>
      </w:r>
    </w:p>
    <w:p w14:paraId="50FD6482" w14:textId="19A804B7" w:rsidR="006F4E92" w:rsidRDefault="001C45CE" w:rsidP="001C45CE">
      <w:pPr>
        <w:pStyle w:val="Step1"/>
        <w:numPr>
          <w:ilvl w:val="0"/>
          <w:numId w:val="0"/>
        </w:numPr>
        <w:ind w:left="720" w:hanging="360"/>
      </w:pPr>
      <w:r>
        <w:t xml:space="preserve">41. </w:t>
      </w:r>
      <w:r w:rsidR="006F4E92">
        <w:t>Click on server name</w:t>
      </w:r>
    </w:p>
    <w:p w14:paraId="2405A22D" w14:textId="5DC9ABA2" w:rsidR="006F4E92" w:rsidRDefault="001C45CE" w:rsidP="001C45CE">
      <w:pPr>
        <w:pStyle w:val="Step1"/>
        <w:numPr>
          <w:ilvl w:val="0"/>
          <w:numId w:val="0"/>
        </w:numPr>
        <w:ind w:left="720" w:hanging="360"/>
      </w:pPr>
      <w:r>
        <w:t xml:space="preserve">42. </w:t>
      </w:r>
      <w:r w:rsidR="006F4E92">
        <w:t>Select Shared Config</w:t>
      </w:r>
    </w:p>
    <w:p w14:paraId="072B4EC0" w14:textId="1CCA46D0" w:rsidR="006F4E92" w:rsidRDefault="001C45CE" w:rsidP="001C45CE">
      <w:pPr>
        <w:pStyle w:val="Step1"/>
        <w:numPr>
          <w:ilvl w:val="0"/>
          <w:numId w:val="0"/>
        </w:numPr>
        <w:ind w:left="720" w:hanging="360"/>
      </w:pPr>
      <w:r>
        <w:t xml:space="preserve">43. </w:t>
      </w:r>
      <w:r w:rsidR="006F4E92">
        <w:t>Select "Enable shared configuration"</w:t>
      </w:r>
    </w:p>
    <w:p w14:paraId="2378CA48" w14:textId="170B4EB1" w:rsidR="006F4E92" w:rsidRDefault="001C45CE" w:rsidP="001C45CE">
      <w:pPr>
        <w:pStyle w:val="Step1"/>
        <w:numPr>
          <w:ilvl w:val="0"/>
          <w:numId w:val="0"/>
        </w:numPr>
        <w:ind w:left="720" w:hanging="360"/>
      </w:pPr>
      <w:r>
        <w:t xml:space="preserve">44. </w:t>
      </w:r>
      <w:r w:rsidR="006F4E92">
        <w:t>Type the UNC path to the IIS shared config, username, and password</w:t>
      </w:r>
    </w:p>
    <w:p w14:paraId="6BF4FE46" w14:textId="27D68776" w:rsidR="006F4E92" w:rsidRDefault="001C45CE" w:rsidP="001C45CE">
      <w:pPr>
        <w:pStyle w:val="Step1"/>
        <w:numPr>
          <w:ilvl w:val="0"/>
          <w:numId w:val="0"/>
        </w:numPr>
        <w:ind w:left="720" w:hanging="360"/>
      </w:pPr>
      <w:r>
        <w:t xml:space="preserve">45. </w:t>
      </w:r>
      <w:r w:rsidR="006F4E92">
        <w:t>Type in the encryption key password</w:t>
      </w:r>
    </w:p>
    <w:p w14:paraId="30CBC6A1" w14:textId="6C178551" w:rsidR="006F4E92" w:rsidRDefault="001C45CE" w:rsidP="001C45CE">
      <w:pPr>
        <w:pStyle w:val="Step1"/>
        <w:numPr>
          <w:ilvl w:val="0"/>
          <w:numId w:val="0"/>
        </w:numPr>
        <w:ind w:left="720" w:hanging="360"/>
      </w:pPr>
      <w:r>
        <w:t xml:space="preserve">46. </w:t>
      </w:r>
      <w:r w:rsidR="006F4E92">
        <w:t>Click OK</w:t>
      </w:r>
    </w:p>
    <w:p w14:paraId="26239A4B" w14:textId="5D627141" w:rsidR="006F4E92" w:rsidRDefault="001C45CE" w:rsidP="001C45CE">
      <w:pPr>
        <w:pStyle w:val="Step1"/>
        <w:numPr>
          <w:ilvl w:val="0"/>
          <w:numId w:val="0"/>
        </w:numPr>
        <w:ind w:left="720" w:hanging="360"/>
      </w:pPr>
      <w:r>
        <w:t xml:space="preserve">47. </w:t>
      </w:r>
      <w:r w:rsidR="006F4E92">
        <w:t>Click OK</w:t>
      </w:r>
    </w:p>
    <w:p w14:paraId="4A6E1BAD" w14:textId="249FBC22" w:rsidR="006F4E92" w:rsidRDefault="001C45CE" w:rsidP="001C45CE">
      <w:pPr>
        <w:pStyle w:val="Step1"/>
        <w:numPr>
          <w:ilvl w:val="0"/>
          <w:numId w:val="0"/>
        </w:numPr>
        <w:ind w:left="720" w:hanging="360"/>
      </w:pPr>
      <w:r>
        <w:t xml:space="preserve">48. </w:t>
      </w:r>
      <w:r w:rsidR="006F4E92">
        <w:t>Save the following as "Clusftp7.vbs" and place in %systemroot%\System32\Inetsrv\ on both nodes.</w:t>
      </w:r>
    </w:p>
    <w:p w14:paraId="7D28ABCA" w14:textId="77777777" w:rsidR="006F4E92" w:rsidRDefault="006F4E92" w:rsidP="006F4E92">
      <w:pPr>
        <w:pStyle w:val="Step1"/>
        <w:numPr>
          <w:ilvl w:val="0"/>
          <w:numId w:val="0"/>
        </w:numPr>
        <w:ind w:left="-180"/>
      </w:pPr>
      <w:r>
        <w:t>***********************</w:t>
      </w:r>
    </w:p>
    <w:p w14:paraId="1C534C76"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'This script provides high availability for IIS FTP websites</w:t>
      </w:r>
    </w:p>
    <w:p w14:paraId="42A909E2"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'The script is applicable to:</w:t>
      </w:r>
    </w:p>
    <w:p w14:paraId="69ECF3B9"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 Windows Server 2008: Microsoft FTP Service 7.5 for IIS 7.0 (available for download from microsoft.com)</w:t>
      </w:r>
    </w:p>
    <w:p w14:paraId="424EEB21"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 Windows Server 2008 R2: FTP Service in the box</w:t>
      </w:r>
    </w:p>
    <w:p w14:paraId="689F328B"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3E62EB5E"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'More thorough and application-specific health monitoring logic can be added to the script if needed</w:t>
      </w:r>
    </w:p>
    <w:p w14:paraId="63B838DB"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Option Explicit</w:t>
      </w:r>
    </w:p>
    <w:p w14:paraId="69FCE04C"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'Helper script functions</w:t>
      </w:r>
    </w:p>
    <w:p w14:paraId="6399A49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'Start the FTP service on this node</w:t>
      </w:r>
    </w:p>
    <w:p w14:paraId="184C2E2B"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Function StartFTPSVC()</w:t>
      </w:r>
    </w:p>
    <w:p w14:paraId="6CB93AB5"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Dim objWmiProvider</w:t>
      </w:r>
    </w:p>
    <w:p w14:paraId="190E2A3E"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Dim objService</w:t>
      </w:r>
    </w:p>
    <w:p w14:paraId="4F7742FF"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Dim strServiceState</w:t>
      </w:r>
    </w:p>
    <w:p w14:paraId="2D520C80"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Dim response</w:t>
      </w:r>
    </w:p>
    <w:p w14:paraId="3FB65880"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516E03B6"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'Check to see if the service is running</w:t>
      </w:r>
    </w:p>
    <w:p w14:paraId="04913576"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set objWmiProvider = GetObject("winmgmts:/root/cimv2")</w:t>
      </w:r>
    </w:p>
    <w:p w14:paraId="51BCA943"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set objService = objWmiProvider.get("win32_service='ftpsvc'")</w:t>
      </w:r>
    </w:p>
    <w:p w14:paraId="4DB64E6C"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strServiceState = objService.state</w:t>
      </w:r>
    </w:p>
    <w:p w14:paraId="65EB7254"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148DEC5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If ucase(strServiceState) = "RUNNING" Then</w:t>
      </w:r>
    </w:p>
    <w:p w14:paraId="23B087B2"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StartFTPSVC = True</w:t>
      </w:r>
    </w:p>
    <w:p w14:paraId="46527315"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Else</w:t>
      </w:r>
    </w:p>
    <w:p w14:paraId="6415C80A"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'If the service is not running, try to start it</w:t>
      </w:r>
    </w:p>
    <w:p w14:paraId="32A8188D"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response = objService.StartService()</w:t>
      </w:r>
    </w:p>
    <w:p w14:paraId="75C2A8CB"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47D27034"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'response = 0  or 10 indicates that the request to start was accepted</w:t>
      </w:r>
    </w:p>
    <w:p w14:paraId="6F27497D"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If ( response &lt;&gt; 0 ) and ( response &lt;&gt; 10 ) Then</w:t>
      </w:r>
    </w:p>
    <w:p w14:paraId="513B2F01"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StartFTPSVC = False</w:t>
      </w:r>
    </w:p>
    <w:p w14:paraId="66871719"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Else</w:t>
      </w:r>
    </w:p>
    <w:p w14:paraId="678DFCD6"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StartFTPSVC = True</w:t>
      </w:r>
    </w:p>
    <w:p w14:paraId="4D298704"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End If</w:t>
      </w:r>
    </w:p>
    <w:p w14:paraId="4D2D8629"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End If</w:t>
      </w:r>
    </w:p>
    <w:p w14:paraId="6680A756"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w:t>
      </w:r>
    </w:p>
    <w:p w14:paraId="70A0834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End Function</w:t>
      </w:r>
    </w:p>
    <w:p w14:paraId="45FFB46B" w14:textId="77777777" w:rsidR="00A249D2" w:rsidRDefault="00A249D2" w:rsidP="006F4E92">
      <w:pPr>
        <w:pStyle w:val="Step1"/>
        <w:numPr>
          <w:ilvl w:val="0"/>
          <w:numId w:val="0"/>
        </w:numPr>
        <w:ind w:left="-180"/>
        <w:rPr>
          <w:rFonts w:asciiTheme="minorHAnsi" w:hAnsiTheme="minorHAnsi" w:cstheme="minorHAnsi"/>
          <w:sz w:val="16"/>
          <w:szCs w:val="16"/>
        </w:rPr>
      </w:pPr>
    </w:p>
    <w:p w14:paraId="76A187AD"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'Cluster resource entry points. More details here:</w:t>
      </w:r>
    </w:p>
    <w:p w14:paraId="2DDEEBB0"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'http://msdn.microsoft.com/en-us/library/aa372846(VS.85).aspx</w:t>
      </w:r>
    </w:p>
    <w:p w14:paraId="5C0491E2"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365D67DD"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'Cluster resource Online entry point</w:t>
      </w:r>
    </w:p>
    <w:p w14:paraId="38665E2E"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'Make sure the FTP service is started</w:t>
      </w:r>
    </w:p>
    <w:p w14:paraId="4A37DCD5"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Function Online( )</w:t>
      </w:r>
    </w:p>
    <w:p w14:paraId="5C1FB437"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47517DD8"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Dim bOnline</w:t>
      </w:r>
    </w:p>
    <w:p w14:paraId="1C559579"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'Make sure FTP service is started</w:t>
      </w:r>
    </w:p>
    <w:p w14:paraId="1A53F9CF"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bOnline = StartFTPSVC()</w:t>
      </w:r>
    </w:p>
    <w:p w14:paraId="22A32C2E"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68E29A1B"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If bOnline &lt;&gt; True Then</w:t>
      </w:r>
    </w:p>
    <w:p w14:paraId="583EDCE4"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Resource.LogInformation "The resource failed to come online because ftpsvc could not be started."</w:t>
      </w:r>
    </w:p>
    <w:p w14:paraId="7EAD03EC"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Online = False</w:t>
      </w:r>
    </w:p>
    <w:p w14:paraId="4E7C608E"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Exit Function</w:t>
      </w:r>
    </w:p>
    <w:p w14:paraId="1491101D"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End If</w:t>
      </w:r>
    </w:p>
    <w:p w14:paraId="28F83707" w14:textId="14F7516F"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Online = true </w:t>
      </w:r>
    </w:p>
    <w:p w14:paraId="718E3802"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End Function</w:t>
      </w:r>
    </w:p>
    <w:p w14:paraId="6CCC131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'Cluster resource offline entry point</w:t>
      </w:r>
    </w:p>
    <w:p w14:paraId="6C054600"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'On offline, do nothing.</w:t>
      </w:r>
    </w:p>
    <w:p w14:paraId="215B568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Function Offline( )</w:t>
      </w:r>
    </w:p>
    <w:p w14:paraId="48133B81"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24DEA220"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Offline = true</w:t>
      </w:r>
    </w:p>
    <w:p w14:paraId="0BFE6C70"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3A92AAC0"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End Function</w:t>
      </w:r>
    </w:p>
    <w:p w14:paraId="43181D6C"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0F2D9021"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'Cluster resource LooksAlive entry point</w:t>
      </w:r>
    </w:p>
    <w:p w14:paraId="61FEF7EF"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'Check for the state of the FTP service</w:t>
      </w:r>
    </w:p>
    <w:p w14:paraId="0D7A83A3"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Function LooksAlive( )</w:t>
      </w:r>
    </w:p>
    <w:p w14:paraId="3018C8B3"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41D8559E"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Dim objWmiProvider</w:t>
      </w:r>
    </w:p>
    <w:p w14:paraId="2359590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Dim objService</w:t>
      </w:r>
    </w:p>
    <w:p w14:paraId="35B93816"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Dim strServiceState</w:t>
      </w:r>
    </w:p>
    <w:p w14:paraId="1DA975F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w:t>
      </w:r>
    </w:p>
    <w:p w14:paraId="091F53A2"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set objWmiProvider = GetObject("winmgmts:/root/cimv2")</w:t>
      </w:r>
    </w:p>
    <w:p w14:paraId="11D82B98"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set objService = objWmiProvider.get("win32_service='ftpsvc'")</w:t>
      </w:r>
    </w:p>
    <w:p w14:paraId="2D0D3379"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strServiceState = objService.state</w:t>
      </w:r>
    </w:p>
    <w:p w14:paraId="6E7C66D8"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35826E05"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if ucase(strServiceState) = "RUNNING" Then</w:t>
      </w:r>
    </w:p>
    <w:p w14:paraId="67C391E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ab/>
        <w:t>LooksAlive = True</w:t>
      </w:r>
    </w:p>
    <w:p w14:paraId="54C12DD3"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Else</w:t>
      </w:r>
    </w:p>
    <w:p w14:paraId="1207C881"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ab/>
        <w:t>LooksAlive = False</w:t>
      </w:r>
    </w:p>
    <w:p w14:paraId="4FA3AFF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End If</w:t>
      </w:r>
    </w:p>
    <w:p w14:paraId="55A26BEC"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53132ABA"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End Function</w:t>
      </w:r>
    </w:p>
    <w:p w14:paraId="5588CB04"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'Cluster resource IsAlive entry point</w:t>
      </w:r>
    </w:p>
    <w:p w14:paraId="7BE12FF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'Do the same health checks as LooksAlive</w:t>
      </w:r>
    </w:p>
    <w:p w14:paraId="08FA1CEE"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'If a more thorough than what we do in LooksAlive is required, this should be performed here</w:t>
      </w:r>
    </w:p>
    <w:p w14:paraId="7E349639"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Function IsAlive()   </w:t>
      </w:r>
    </w:p>
    <w:p w14:paraId="4273F8A6"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7616E08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IsAlive = LooksAlive</w:t>
      </w:r>
    </w:p>
    <w:p w14:paraId="66B08E48"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1E4F4816"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End Function</w:t>
      </w:r>
    </w:p>
    <w:p w14:paraId="4CEE32D0" w14:textId="77777777" w:rsidR="00A249D2" w:rsidRDefault="00A249D2" w:rsidP="006F4E92">
      <w:pPr>
        <w:pStyle w:val="Step1"/>
        <w:numPr>
          <w:ilvl w:val="0"/>
          <w:numId w:val="0"/>
        </w:numPr>
        <w:ind w:left="-180"/>
        <w:rPr>
          <w:rFonts w:asciiTheme="minorHAnsi" w:hAnsiTheme="minorHAnsi" w:cstheme="minorHAnsi"/>
          <w:sz w:val="16"/>
          <w:szCs w:val="16"/>
        </w:rPr>
      </w:pPr>
    </w:p>
    <w:p w14:paraId="00407BB4"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'Cluster resource Open entry point</w:t>
      </w:r>
    </w:p>
    <w:p w14:paraId="44D66A41"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Function Open()</w:t>
      </w:r>
    </w:p>
    <w:p w14:paraId="70B70C7D"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39670D93"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Open = true</w:t>
      </w:r>
    </w:p>
    <w:p w14:paraId="4180851D"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7A7F72A9"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End Function</w:t>
      </w:r>
    </w:p>
    <w:p w14:paraId="7D3A55B4"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41F6CF21"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'Cluster resource Close entry point</w:t>
      </w:r>
    </w:p>
    <w:p w14:paraId="3474FED4"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Function Close()</w:t>
      </w:r>
    </w:p>
    <w:p w14:paraId="0760DCB1"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29FF2554"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Close = true</w:t>
      </w:r>
    </w:p>
    <w:p w14:paraId="3C47D5BE"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2ADFA5C7"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End Function</w:t>
      </w:r>
    </w:p>
    <w:p w14:paraId="2E702AF3"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202C80CC"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'Cluster resource Terminate entry point</w:t>
      </w:r>
    </w:p>
    <w:p w14:paraId="6655E7C0" w14:textId="77777777" w:rsidR="006F4E92" w:rsidRP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Function Terminate()</w:t>
      </w:r>
    </w:p>
    <w:p w14:paraId="08A8A232" w14:textId="77777777" w:rsidR="006F4E92" w:rsidRPr="006F4E92" w:rsidRDefault="006F4E92" w:rsidP="006F4E92">
      <w:pPr>
        <w:pStyle w:val="Step1"/>
        <w:numPr>
          <w:ilvl w:val="0"/>
          <w:numId w:val="0"/>
        </w:numPr>
        <w:ind w:left="-180"/>
        <w:rPr>
          <w:rFonts w:asciiTheme="minorHAnsi" w:hAnsiTheme="minorHAnsi" w:cstheme="minorHAnsi"/>
          <w:sz w:val="16"/>
          <w:szCs w:val="16"/>
        </w:rPr>
      </w:pPr>
    </w:p>
    <w:p w14:paraId="0BB79A69" w14:textId="77777777" w:rsid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 xml:space="preserve">    Terminate = true</w:t>
      </w:r>
    </w:p>
    <w:p w14:paraId="23167E76" w14:textId="77777777" w:rsidR="006F4E92" w:rsidRDefault="006F4E92" w:rsidP="006F4E92">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End Function</w:t>
      </w:r>
    </w:p>
    <w:p w14:paraId="090D0568" w14:textId="77777777" w:rsidR="001C45CE" w:rsidRDefault="006F4E92" w:rsidP="001C45CE">
      <w:pPr>
        <w:pStyle w:val="Step1"/>
        <w:numPr>
          <w:ilvl w:val="0"/>
          <w:numId w:val="0"/>
        </w:numPr>
        <w:ind w:left="-180"/>
        <w:rPr>
          <w:rFonts w:asciiTheme="minorHAnsi" w:hAnsiTheme="minorHAnsi" w:cstheme="minorHAnsi"/>
          <w:sz w:val="16"/>
          <w:szCs w:val="16"/>
        </w:rPr>
      </w:pPr>
      <w:r w:rsidRPr="006F4E92">
        <w:rPr>
          <w:rFonts w:asciiTheme="minorHAnsi" w:hAnsiTheme="minorHAnsi" w:cstheme="minorHAnsi"/>
          <w:sz w:val="16"/>
          <w:szCs w:val="16"/>
        </w:rPr>
        <w:t>*******************************</w:t>
      </w:r>
    </w:p>
    <w:p w14:paraId="5902E78C" w14:textId="77777777" w:rsidR="001C45CE" w:rsidRDefault="001C45CE" w:rsidP="001C45CE">
      <w:pPr>
        <w:pStyle w:val="Step1"/>
        <w:numPr>
          <w:ilvl w:val="0"/>
          <w:numId w:val="0"/>
        </w:numPr>
        <w:ind w:left="-180"/>
        <w:rPr>
          <w:rFonts w:asciiTheme="minorHAnsi" w:hAnsiTheme="minorHAnsi" w:cstheme="minorHAnsi"/>
          <w:sz w:val="16"/>
          <w:szCs w:val="16"/>
        </w:rPr>
      </w:pPr>
      <w:r>
        <w:rPr>
          <w:rFonts w:asciiTheme="minorHAnsi" w:hAnsiTheme="minorHAnsi" w:cstheme="minorHAnsi"/>
          <w:sz w:val="16"/>
          <w:szCs w:val="16"/>
        </w:rPr>
        <w:t xml:space="preserve">49. </w:t>
      </w:r>
      <w:r w:rsidR="00A249D2">
        <w:rPr>
          <w:rFonts w:asciiTheme="minorHAnsi" w:hAnsiTheme="minorHAnsi" w:cstheme="minorHAnsi"/>
          <w:sz w:val="16"/>
          <w:szCs w:val="16"/>
        </w:rPr>
        <w:t xml:space="preserve"> </w:t>
      </w:r>
      <w:r w:rsidR="00A249D2" w:rsidRPr="00A249D2">
        <w:rPr>
          <w:rFonts w:asciiTheme="minorHAnsi" w:hAnsiTheme="minorHAnsi" w:cstheme="minorHAnsi"/>
          <w:sz w:val="16"/>
          <w:szCs w:val="16"/>
        </w:rPr>
        <w:t>Within Failover cluster Manager, select the Storage/FTP cluster service.</w:t>
      </w:r>
    </w:p>
    <w:p w14:paraId="793CBEA1" w14:textId="77777777" w:rsidR="001C45CE" w:rsidRDefault="001C45CE" w:rsidP="001C45CE">
      <w:pPr>
        <w:pStyle w:val="Step1"/>
        <w:numPr>
          <w:ilvl w:val="0"/>
          <w:numId w:val="0"/>
        </w:numPr>
        <w:ind w:left="-180"/>
        <w:rPr>
          <w:rFonts w:asciiTheme="minorHAnsi" w:hAnsiTheme="minorHAnsi" w:cstheme="minorHAnsi"/>
          <w:sz w:val="16"/>
          <w:szCs w:val="16"/>
        </w:rPr>
      </w:pPr>
      <w:r>
        <w:rPr>
          <w:rFonts w:asciiTheme="minorHAnsi" w:hAnsiTheme="minorHAnsi" w:cstheme="minorHAnsi"/>
          <w:sz w:val="16"/>
          <w:szCs w:val="16"/>
        </w:rPr>
        <w:t xml:space="preserve">50. </w:t>
      </w:r>
      <w:r w:rsidR="00A249D2" w:rsidRPr="00A249D2">
        <w:rPr>
          <w:rFonts w:asciiTheme="minorHAnsi" w:hAnsiTheme="minorHAnsi" w:cstheme="minorHAnsi"/>
          <w:sz w:val="16"/>
          <w:szCs w:val="16"/>
        </w:rPr>
        <w:t>Select Add a resource</w:t>
      </w:r>
    </w:p>
    <w:p w14:paraId="69C88D4E" w14:textId="422ACAC7" w:rsidR="00A249D2" w:rsidRPr="00A249D2" w:rsidRDefault="001C45CE" w:rsidP="001C45CE">
      <w:pPr>
        <w:pStyle w:val="Step1"/>
        <w:numPr>
          <w:ilvl w:val="0"/>
          <w:numId w:val="0"/>
        </w:numPr>
        <w:ind w:left="-180"/>
        <w:rPr>
          <w:rFonts w:asciiTheme="minorHAnsi" w:hAnsiTheme="minorHAnsi" w:cstheme="minorHAnsi"/>
          <w:sz w:val="16"/>
          <w:szCs w:val="16"/>
        </w:rPr>
      </w:pPr>
      <w:r>
        <w:rPr>
          <w:rFonts w:asciiTheme="minorHAnsi" w:hAnsiTheme="minorHAnsi" w:cstheme="minorHAnsi"/>
          <w:sz w:val="16"/>
          <w:szCs w:val="16"/>
        </w:rPr>
        <w:t xml:space="preserve">51. </w:t>
      </w:r>
      <w:r w:rsidR="00A249D2" w:rsidRPr="00A249D2">
        <w:rPr>
          <w:rFonts w:asciiTheme="minorHAnsi" w:hAnsiTheme="minorHAnsi" w:cstheme="minorHAnsi"/>
          <w:sz w:val="16"/>
          <w:szCs w:val="16"/>
        </w:rPr>
        <w:t>Select generic script</w:t>
      </w:r>
    </w:p>
    <w:p w14:paraId="4DE1C8F2" w14:textId="7EB201C4" w:rsidR="00A249D2" w:rsidRPr="00A249D2" w:rsidRDefault="001C45CE" w:rsidP="001C45CE">
      <w:pPr>
        <w:pStyle w:val="Step1"/>
        <w:numPr>
          <w:ilvl w:val="0"/>
          <w:numId w:val="0"/>
        </w:numPr>
        <w:ind w:left="-180"/>
        <w:rPr>
          <w:rFonts w:asciiTheme="minorHAnsi" w:hAnsiTheme="minorHAnsi" w:cstheme="minorHAnsi"/>
          <w:sz w:val="16"/>
          <w:szCs w:val="16"/>
        </w:rPr>
      </w:pPr>
      <w:r>
        <w:rPr>
          <w:rFonts w:asciiTheme="minorHAnsi" w:hAnsiTheme="minorHAnsi" w:cstheme="minorHAnsi"/>
          <w:sz w:val="16"/>
          <w:szCs w:val="16"/>
        </w:rPr>
        <w:t xml:space="preserve">52. </w:t>
      </w:r>
      <w:r w:rsidR="00A249D2" w:rsidRPr="00A249D2">
        <w:rPr>
          <w:rFonts w:asciiTheme="minorHAnsi" w:hAnsiTheme="minorHAnsi" w:cstheme="minorHAnsi"/>
          <w:sz w:val="16"/>
          <w:szCs w:val="16"/>
        </w:rPr>
        <w:t>Resource name: Clusftp7 Script</w:t>
      </w:r>
    </w:p>
    <w:p w14:paraId="69E6BD0F" w14:textId="0DFAB55E" w:rsidR="00A249D2" w:rsidRPr="00A249D2" w:rsidRDefault="001C45CE" w:rsidP="001C45CE">
      <w:pPr>
        <w:pStyle w:val="Step1"/>
        <w:numPr>
          <w:ilvl w:val="0"/>
          <w:numId w:val="0"/>
        </w:numPr>
        <w:ind w:left="-180"/>
        <w:rPr>
          <w:rFonts w:asciiTheme="minorHAnsi" w:hAnsiTheme="minorHAnsi" w:cstheme="minorHAnsi"/>
          <w:sz w:val="16"/>
          <w:szCs w:val="16"/>
        </w:rPr>
      </w:pPr>
      <w:r>
        <w:rPr>
          <w:rFonts w:asciiTheme="minorHAnsi" w:hAnsiTheme="minorHAnsi" w:cstheme="minorHAnsi"/>
          <w:sz w:val="16"/>
          <w:szCs w:val="16"/>
        </w:rPr>
        <w:t xml:space="preserve">53. </w:t>
      </w:r>
      <w:r w:rsidR="00A249D2" w:rsidRPr="00A249D2">
        <w:rPr>
          <w:rFonts w:asciiTheme="minorHAnsi" w:hAnsiTheme="minorHAnsi" w:cstheme="minorHAnsi"/>
          <w:sz w:val="16"/>
          <w:szCs w:val="16"/>
        </w:rPr>
        <w:t>Script filepath: %systemroot%\System32\Inetsrv\Clusftp7.vbs</w:t>
      </w:r>
    </w:p>
    <w:p w14:paraId="4290D422" w14:textId="660C7FAF" w:rsidR="00A249D2" w:rsidRPr="006F4E92" w:rsidRDefault="001C45CE" w:rsidP="00A249D2">
      <w:pPr>
        <w:pStyle w:val="Step1"/>
        <w:numPr>
          <w:ilvl w:val="0"/>
          <w:numId w:val="0"/>
        </w:numPr>
        <w:ind w:left="-180"/>
        <w:rPr>
          <w:rFonts w:asciiTheme="minorHAnsi" w:hAnsiTheme="minorHAnsi" w:cstheme="minorHAnsi"/>
          <w:sz w:val="16"/>
          <w:szCs w:val="16"/>
        </w:rPr>
      </w:pPr>
      <w:r>
        <w:rPr>
          <w:rFonts w:asciiTheme="minorHAnsi" w:hAnsiTheme="minorHAnsi" w:cstheme="minorHAnsi"/>
          <w:sz w:val="16"/>
          <w:szCs w:val="16"/>
        </w:rPr>
        <w:t xml:space="preserve">54. </w:t>
      </w:r>
      <w:r w:rsidR="00A249D2" w:rsidRPr="00A249D2">
        <w:rPr>
          <w:rFonts w:asciiTheme="minorHAnsi" w:hAnsiTheme="minorHAnsi" w:cstheme="minorHAnsi"/>
          <w:sz w:val="16"/>
          <w:szCs w:val="16"/>
        </w:rPr>
        <w:t>Dependancies: Name and Drive</w:t>
      </w:r>
    </w:p>
    <w:p w14:paraId="73AE62BD" w14:textId="77777777" w:rsidR="00A249D2" w:rsidRDefault="00A249D2" w:rsidP="00DA6A2D">
      <w:pPr>
        <w:pStyle w:val="Heading4"/>
      </w:pPr>
    </w:p>
    <w:p w14:paraId="279CECDA" w14:textId="77777777" w:rsidR="00DA6A2D" w:rsidRDefault="00DA6A2D" w:rsidP="00DA6A2D">
      <w:pPr>
        <w:pStyle w:val="Heading4"/>
      </w:pPr>
      <w:r>
        <w:t>Verify sub folders for docs and files</w:t>
      </w:r>
    </w:p>
    <w:p w14:paraId="4A372696" w14:textId="77777777" w:rsidR="00DA6A2D" w:rsidRPr="00263C50" w:rsidRDefault="00DA6A2D" w:rsidP="00DA6A2D">
      <w:r w:rsidRPr="00263C50">
        <w:t>Once we are done with the creation of FTP site, verify folders inside the ROOT folder of FTP site.</w:t>
      </w:r>
    </w:p>
    <w:p w14:paraId="40D01598" w14:textId="6C485786" w:rsidR="00DA6A2D" w:rsidRPr="00263C50" w:rsidRDefault="00DA6A2D" w:rsidP="00DA6A2D">
      <w:r w:rsidRPr="00263C50">
        <w:t>The root folder is F:\Data\Inetpub\FTPRoot</w:t>
      </w:r>
      <w:r w:rsidR="00377E14">
        <w:t xml:space="preserve"> (Clustered Disk F</w:t>
      </w:r>
      <w:r w:rsidR="00377E14">
        <w:sym w:font="Wingdings" w:char="F04A"/>
      </w:r>
    </w:p>
    <w:p w14:paraId="09D93E8A" w14:textId="77777777" w:rsidR="00DA6A2D" w:rsidRPr="00263C50" w:rsidRDefault="00DA6A2D" w:rsidP="00DA6A2D">
      <w:r w:rsidRPr="00263C50">
        <w:t>The following folders at the root of FTPRoot:</w:t>
      </w:r>
    </w:p>
    <w:p w14:paraId="6E40F132" w14:textId="77777777" w:rsidR="00DA6A2D" w:rsidRPr="00263C50" w:rsidRDefault="00DA6A2D" w:rsidP="00DA6A2D">
      <w:r w:rsidRPr="00263C50">
        <w:rPr>
          <w:noProof/>
        </w:rPr>
        <w:drawing>
          <wp:inline distT="0" distB="0" distL="0" distR="0" wp14:anchorId="46110741" wp14:editId="16502A66">
            <wp:extent cx="3476625" cy="762000"/>
            <wp:effectExtent l="0" t="0" r="952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76625" cy="762000"/>
                    </a:xfrm>
                    <a:prstGeom prst="rect">
                      <a:avLst/>
                    </a:prstGeom>
                  </pic:spPr>
                </pic:pic>
              </a:graphicData>
            </a:graphic>
          </wp:inline>
        </w:drawing>
      </w:r>
    </w:p>
    <w:p w14:paraId="4C720CCA" w14:textId="77777777" w:rsidR="00DA6A2D" w:rsidRPr="00263C50" w:rsidRDefault="00DA6A2D" w:rsidP="00DA6A2D">
      <w:r w:rsidRPr="00263C50">
        <w:t>F:\Data\inetpub\ftproot\STEARNS and the following subfolders</w:t>
      </w:r>
    </w:p>
    <w:p w14:paraId="4E618483" w14:textId="77777777" w:rsidR="00DA6A2D" w:rsidRPr="00263C50" w:rsidRDefault="00DA6A2D" w:rsidP="00DA6A2D">
      <w:r w:rsidRPr="00263C50">
        <w:rPr>
          <w:noProof/>
        </w:rPr>
        <w:drawing>
          <wp:inline distT="0" distB="0" distL="0" distR="0" wp14:anchorId="1C77401B" wp14:editId="25E3165D">
            <wp:extent cx="4614285" cy="1123814"/>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614844" cy="1123950"/>
                    </a:xfrm>
                    <a:prstGeom prst="rect">
                      <a:avLst/>
                    </a:prstGeom>
                  </pic:spPr>
                </pic:pic>
              </a:graphicData>
            </a:graphic>
          </wp:inline>
        </w:drawing>
      </w:r>
    </w:p>
    <w:p w14:paraId="0E257B59" w14:textId="77777777" w:rsidR="00DA6A2D" w:rsidRPr="00263C50" w:rsidRDefault="00DA6A2D" w:rsidP="00DA6A2D">
      <w:r w:rsidRPr="00263C50">
        <w:t>Within ThirdPartyAttach create the following folders:</w:t>
      </w:r>
    </w:p>
    <w:p w14:paraId="4EF9AC12" w14:textId="77777777" w:rsidR="00DA6A2D" w:rsidRPr="00263C50" w:rsidRDefault="00DA6A2D" w:rsidP="00DA6A2D">
      <w:r w:rsidRPr="00263C50">
        <w:rPr>
          <w:noProof/>
        </w:rPr>
        <w:drawing>
          <wp:inline distT="0" distB="0" distL="0" distR="0" wp14:anchorId="13DDBD5D" wp14:editId="3CB64884">
            <wp:extent cx="3857625" cy="733425"/>
            <wp:effectExtent l="0" t="0" r="9525"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57625" cy="733425"/>
                    </a:xfrm>
                    <a:prstGeom prst="rect">
                      <a:avLst/>
                    </a:prstGeom>
                  </pic:spPr>
                </pic:pic>
              </a:graphicData>
            </a:graphic>
          </wp:inline>
        </w:drawing>
      </w:r>
    </w:p>
    <w:p w14:paraId="5B4B04DB" w14:textId="77777777" w:rsidR="00DA6A2D" w:rsidRPr="00263C50" w:rsidRDefault="00DA6A2D" w:rsidP="00DA6A2D">
      <w:r w:rsidRPr="00263C50">
        <w:t>Correct subdirectory names if needed</w:t>
      </w:r>
      <w:r>
        <w:t>.</w:t>
      </w:r>
    </w:p>
    <w:p w14:paraId="680628FC" w14:textId="77777777" w:rsidR="00DA6A2D" w:rsidRDefault="00DA6A2D" w:rsidP="00DA6A2D">
      <w:pPr>
        <w:spacing w:after="0"/>
        <w:rPr>
          <w:rFonts w:eastAsiaTheme="majorEastAsia" w:cstheme="majorBidi"/>
          <w:b/>
          <w:bCs/>
          <w:iCs/>
          <w:noProof/>
          <w:color w:val="D7AC11"/>
          <w:sz w:val="20"/>
        </w:rPr>
      </w:pPr>
      <w:r>
        <w:rPr>
          <w:noProof/>
        </w:rPr>
        <w:br w:type="page"/>
      </w:r>
    </w:p>
    <w:p w14:paraId="4F5F4D2C" w14:textId="77777777" w:rsidR="00DA6A2D" w:rsidRDefault="00DA6A2D" w:rsidP="00DA6A2D">
      <w:pPr>
        <w:pStyle w:val="Heading4"/>
        <w:rPr>
          <w:noProof/>
        </w:rPr>
      </w:pPr>
      <w:r>
        <w:rPr>
          <w:noProof/>
        </w:rPr>
        <w:t xml:space="preserve">LSFILES permissions </w:t>
      </w:r>
    </w:p>
    <w:p w14:paraId="162073F8" w14:textId="77777777" w:rsidR="00DA6A2D" w:rsidRPr="004A2785" w:rsidRDefault="00DA6A2D" w:rsidP="00DA6A2D">
      <w:r w:rsidRPr="004A2785">
        <w:t>F:\Data\LSFiles folder structure as follows:</w:t>
      </w:r>
    </w:p>
    <w:p w14:paraId="760DA28B" w14:textId="77777777" w:rsidR="00DA6A2D" w:rsidRPr="004A2785" w:rsidRDefault="00DA6A2D" w:rsidP="00DA6A2D">
      <w:r w:rsidRPr="004A2785">
        <w:rPr>
          <w:noProof/>
        </w:rPr>
        <w:drawing>
          <wp:inline distT="0" distB="0" distL="0" distR="0" wp14:anchorId="3808BE7B" wp14:editId="428035F2">
            <wp:extent cx="3587115" cy="1607820"/>
            <wp:effectExtent l="0" t="0" r="0" b="0"/>
            <wp:docPr id="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87115" cy="1607820"/>
                    </a:xfrm>
                    <a:prstGeom prst="rect">
                      <a:avLst/>
                    </a:prstGeom>
                    <a:noFill/>
                    <a:ln>
                      <a:noFill/>
                    </a:ln>
                  </pic:spPr>
                </pic:pic>
              </a:graphicData>
            </a:graphic>
          </wp:inline>
        </w:drawing>
      </w:r>
    </w:p>
    <w:p w14:paraId="0421AA35" w14:textId="77777777" w:rsidR="00DA6A2D" w:rsidRPr="004A2785" w:rsidRDefault="00DA6A2D" w:rsidP="00DA6A2D">
      <w:pPr>
        <w:pStyle w:val="Step1"/>
        <w:numPr>
          <w:ilvl w:val="0"/>
          <w:numId w:val="153"/>
        </w:numPr>
        <w:ind w:left="900" w:hanging="540"/>
      </w:pPr>
      <w:r w:rsidRPr="004A2785">
        <w:t>Share the folder to everyone with read/write permissions</w:t>
      </w:r>
    </w:p>
    <w:p w14:paraId="1A8B6289" w14:textId="77777777" w:rsidR="00DA6A2D" w:rsidRPr="004A2785" w:rsidRDefault="00DA6A2D" w:rsidP="00DA6A2D">
      <w:pPr>
        <w:pStyle w:val="Step1"/>
        <w:numPr>
          <w:ilvl w:val="0"/>
          <w:numId w:val="0"/>
        </w:numPr>
        <w:ind w:left="900"/>
      </w:pPr>
      <w:r w:rsidRPr="004A2785">
        <w:rPr>
          <w:noProof/>
        </w:rPr>
        <w:drawing>
          <wp:inline distT="0" distB="0" distL="0" distR="0" wp14:anchorId="4BA266C5" wp14:editId="304D75F3">
            <wp:extent cx="2562225" cy="1788795"/>
            <wp:effectExtent l="0" t="0" r="9525" b="1905"/>
            <wp:docPr id="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88795"/>
                    </a:xfrm>
                    <a:prstGeom prst="rect">
                      <a:avLst/>
                    </a:prstGeom>
                    <a:noFill/>
                    <a:ln>
                      <a:noFill/>
                    </a:ln>
                  </pic:spPr>
                </pic:pic>
              </a:graphicData>
            </a:graphic>
          </wp:inline>
        </w:drawing>
      </w:r>
    </w:p>
    <w:p w14:paraId="704FECD8" w14:textId="77777777" w:rsidR="00DA6A2D" w:rsidRPr="004A2785" w:rsidRDefault="00DA6A2D" w:rsidP="00DA6A2D">
      <w:pPr>
        <w:pStyle w:val="Step1"/>
      </w:pPr>
      <w:r w:rsidRPr="004A2785">
        <w:t>Share and Done</w:t>
      </w:r>
    </w:p>
    <w:p w14:paraId="453E1AD2" w14:textId="77777777" w:rsidR="00DA6A2D" w:rsidRPr="004A2785" w:rsidRDefault="00DA6A2D" w:rsidP="00DA6A2D">
      <w:pPr>
        <w:pStyle w:val="Step1"/>
      </w:pPr>
      <w:r w:rsidRPr="004A2785">
        <w:t>Close</w:t>
      </w:r>
    </w:p>
    <w:p w14:paraId="7A97C9F8" w14:textId="77777777" w:rsidR="00DA6A2D" w:rsidRDefault="00DA6A2D" w:rsidP="00DA6A2D">
      <w:pPr>
        <w:spacing w:after="0"/>
        <w:rPr>
          <w:rFonts w:ascii="Georgia" w:eastAsiaTheme="majorEastAsia" w:hAnsi="Georgia" w:cstheme="majorBidi"/>
          <w:bCs/>
          <w:color w:val="008198"/>
          <w:sz w:val="22"/>
          <w14:textFill>
            <w14:solidFill>
              <w14:srgbClr w14:val="008198">
                <w14:alpha w14:val="19000"/>
              </w14:srgbClr>
            </w14:solidFill>
          </w14:textFill>
        </w:rPr>
      </w:pPr>
      <w:r>
        <w:br w:type="page"/>
      </w:r>
    </w:p>
    <w:p w14:paraId="7A8EAC42" w14:textId="04014F42" w:rsidR="00586E0C" w:rsidRPr="00586E0C" w:rsidRDefault="00C317F7" w:rsidP="00C317F7">
      <w:pPr>
        <w:pStyle w:val="Heading3"/>
        <w:rPr>
          <w:rFonts w:asciiTheme="minorHAnsi" w:hAnsiTheme="minorHAnsi" w:cstheme="minorHAnsi"/>
          <w:color w:val="000000" w:themeColor="text1"/>
          <w:szCs w:val="22"/>
          <w:lang w:val="en-GB"/>
          <w14:textFill>
            <w14:solidFill>
              <w14:schemeClr w14:val="tx1">
                <w14:alpha w14:val="19000"/>
              </w14:schemeClr>
            </w14:solidFill>
          </w14:textFill>
        </w:rPr>
      </w:pPr>
      <w:r>
        <w:t>Clustered MQ Prerequisites</w:t>
      </w:r>
    </w:p>
    <w:p w14:paraId="39075003" w14:textId="77777777" w:rsidR="00586E0C" w:rsidRPr="00586E0C" w:rsidRDefault="00586E0C" w:rsidP="00586E0C">
      <w:pPr>
        <w:suppressAutoHyphens/>
        <w:ind w:left="720" w:right="432" w:hanging="288"/>
        <w:rPr>
          <w:rFonts w:asciiTheme="minorHAnsi" w:hAnsiTheme="minorHAnsi" w:cstheme="minorHAnsi"/>
          <w:sz w:val="22"/>
          <w:szCs w:val="22"/>
          <w:lang w:val="en-GB"/>
        </w:rPr>
      </w:pPr>
      <w:r w:rsidRPr="00586E0C">
        <w:rPr>
          <w:rFonts w:asciiTheme="minorHAnsi" w:hAnsiTheme="minorHAnsi" w:cstheme="minorHAnsi"/>
          <w:sz w:val="22"/>
          <w:szCs w:val="22"/>
          <w:lang w:val="en-GB"/>
        </w:rPr>
        <w:t xml:space="preserve">Minimum two node Microsoft failover cluster </w:t>
      </w:r>
    </w:p>
    <w:p w14:paraId="68954A45" w14:textId="77777777" w:rsidR="00586E0C" w:rsidRPr="00586E0C" w:rsidRDefault="00586E0C" w:rsidP="00586E0C">
      <w:pPr>
        <w:suppressAutoHyphens/>
        <w:ind w:left="720" w:right="432" w:hanging="288"/>
        <w:rPr>
          <w:rFonts w:asciiTheme="minorHAnsi" w:hAnsiTheme="minorHAnsi" w:cstheme="minorHAnsi"/>
          <w:sz w:val="22"/>
          <w:szCs w:val="22"/>
          <w:lang w:val="en-GB"/>
        </w:rPr>
      </w:pPr>
      <w:r w:rsidRPr="00586E0C">
        <w:rPr>
          <w:rFonts w:asciiTheme="minorHAnsi" w:hAnsiTheme="minorHAnsi" w:cstheme="minorHAnsi"/>
          <w:sz w:val="22"/>
          <w:szCs w:val="22"/>
          <w:lang w:val="en-GB"/>
        </w:rPr>
        <w:t>Minimum of one cluster shared drive (recommend M: drive letter if not already assigned)</w:t>
      </w:r>
    </w:p>
    <w:p w14:paraId="424F2856" w14:textId="77777777" w:rsidR="00586E0C" w:rsidRPr="00586E0C" w:rsidRDefault="00586E0C" w:rsidP="00586E0C">
      <w:pPr>
        <w:suppressAutoHyphens/>
        <w:ind w:left="720" w:right="432" w:hanging="288"/>
        <w:rPr>
          <w:rFonts w:asciiTheme="minorHAnsi" w:hAnsiTheme="minorHAnsi" w:cstheme="minorHAnsi"/>
          <w:sz w:val="22"/>
          <w:szCs w:val="22"/>
          <w:lang w:val="en-GB"/>
        </w:rPr>
      </w:pPr>
      <w:r w:rsidRPr="00586E0C">
        <w:rPr>
          <w:rFonts w:asciiTheme="minorHAnsi" w:hAnsiTheme="minorHAnsi" w:cstheme="minorHAnsi"/>
          <w:sz w:val="22"/>
          <w:szCs w:val="22"/>
          <w:lang w:val="en-GB"/>
        </w:rPr>
        <w:t>This Local folders:  D:\apps</w:t>
      </w:r>
    </w:p>
    <w:p w14:paraId="71CB3AF7" w14:textId="77777777" w:rsidR="00586E0C" w:rsidRPr="00586E0C" w:rsidRDefault="00586E0C" w:rsidP="00586E0C">
      <w:pPr>
        <w:suppressAutoHyphens/>
        <w:ind w:left="720" w:right="432" w:hanging="288"/>
        <w:rPr>
          <w:rFonts w:asciiTheme="minorHAnsi" w:hAnsiTheme="minorHAnsi" w:cstheme="minorHAnsi"/>
          <w:sz w:val="22"/>
          <w:szCs w:val="22"/>
          <w:lang w:val="en-GB"/>
        </w:rPr>
      </w:pPr>
      <w:r w:rsidRPr="00586E0C">
        <w:rPr>
          <w:rFonts w:asciiTheme="minorHAnsi" w:hAnsiTheme="minorHAnsi" w:cstheme="minorHAnsi"/>
          <w:sz w:val="22"/>
          <w:szCs w:val="22"/>
          <w:lang w:val="en-GB"/>
        </w:rPr>
        <w:t>An Active Directory service account to be used for user validation</w:t>
      </w:r>
    </w:p>
    <w:p w14:paraId="1CA1F9C3" w14:textId="77777777" w:rsidR="00586E0C" w:rsidRPr="00586E0C" w:rsidRDefault="00586E0C" w:rsidP="00586E0C">
      <w:pPr>
        <w:suppressAutoHyphens/>
        <w:ind w:left="720" w:right="432" w:hanging="288"/>
        <w:rPr>
          <w:rFonts w:asciiTheme="minorHAnsi" w:hAnsiTheme="minorHAnsi" w:cstheme="minorHAnsi"/>
          <w:sz w:val="22"/>
          <w:szCs w:val="22"/>
          <w:lang w:val="en-GB"/>
        </w:rPr>
      </w:pPr>
      <w:r w:rsidRPr="00586E0C">
        <w:rPr>
          <w:rFonts w:asciiTheme="minorHAnsi" w:hAnsiTheme="minorHAnsi" w:cstheme="minorHAnsi"/>
          <w:sz w:val="22"/>
          <w:szCs w:val="22"/>
          <w:lang w:val="en-GB"/>
        </w:rPr>
        <w:t>Recommended:  SVC-{app}MQUSER</w:t>
      </w:r>
    </w:p>
    <w:p w14:paraId="0CF77433" w14:textId="77777777" w:rsidR="00586E0C" w:rsidRPr="00586E0C" w:rsidRDefault="00586E0C" w:rsidP="00586E0C">
      <w:pPr>
        <w:suppressAutoHyphens/>
        <w:ind w:left="720" w:right="432" w:hanging="288"/>
        <w:rPr>
          <w:rFonts w:asciiTheme="minorHAnsi" w:hAnsiTheme="minorHAnsi" w:cstheme="minorHAnsi"/>
          <w:sz w:val="22"/>
          <w:szCs w:val="22"/>
          <w:lang w:val="en-GB"/>
        </w:rPr>
      </w:pPr>
      <w:r w:rsidRPr="00586E0C">
        <w:rPr>
          <w:rFonts w:asciiTheme="minorHAnsi" w:hAnsiTheme="minorHAnsi" w:cstheme="minorHAnsi"/>
          <w:sz w:val="22"/>
          <w:szCs w:val="22"/>
          <w:lang w:val="en-GB"/>
        </w:rPr>
        <w:t>Add service account to local Administrators  group on each node of the cluster</w:t>
      </w:r>
    </w:p>
    <w:p w14:paraId="0C319183" w14:textId="77777777" w:rsidR="00586E0C" w:rsidRPr="00586E0C" w:rsidRDefault="00586E0C" w:rsidP="00586E0C">
      <w:pPr>
        <w:suppressAutoHyphens/>
        <w:ind w:left="720" w:right="432" w:hanging="288"/>
        <w:rPr>
          <w:rFonts w:asciiTheme="minorHAnsi" w:hAnsiTheme="minorHAnsi" w:cstheme="minorHAnsi"/>
          <w:sz w:val="22"/>
          <w:szCs w:val="22"/>
          <w:lang w:val="en-GB"/>
        </w:rPr>
      </w:pPr>
      <w:r w:rsidRPr="00586E0C">
        <w:rPr>
          <w:rFonts w:asciiTheme="minorHAnsi" w:hAnsiTheme="minorHAnsi" w:cstheme="minorHAnsi"/>
          <w:sz w:val="22"/>
          <w:szCs w:val="22"/>
          <w:lang w:val="en-GB"/>
        </w:rPr>
        <w:t>IBM Websphere MQ installation CD (ISO)</w:t>
      </w:r>
    </w:p>
    <w:p w14:paraId="64A7FEEB" w14:textId="77777777" w:rsidR="00586E0C" w:rsidRPr="00586E0C" w:rsidRDefault="00586E0C" w:rsidP="00586E0C">
      <w:pPr>
        <w:widowControl w:val="0"/>
        <w:autoSpaceDE w:val="0"/>
        <w:autoSpaceDN w:val="0"/>
        <w:adjustRightInd w:val="0"/>
        <w:spacing w:line="288" w:lineRule="auto"/>
        <w:textAlignment w:val="center"/>
        <w:rPr>
          <w:rFonts w:asciiTheme="minorHAnsi" w:hAnsiTheme="minorHAnsi" w:cstheme="minorHAnsi"/>
          <w:color w:val="000000"/>
          <w:sz w:val="22"/>
          <w:szCs w:val="22"/>
          <w:lang w:val="en-GB"/>
        </w:rPr>
      </w:pPr>
    </w:p>
    <w:p w14:paraId="177C907B" w14:textId="21AD3C47" w:rsidR="00C317F7" w:rsidRPr="00586E0C" w:rsidRDefault="00C317F7" w:rsidP="00C317F7">
      <w:pPr>
        <w:pStyle w:val="Heading3"/>
        <w:rPr>
          <w:rFonts w:asciiTheme="minorHAnsi" w:hAnsiTheme="minorHAnsi" w:cstheme="minorHAnsi"/>
          <w:color w:val="000000" w:themeColor="text1"/>
          <w:szCs w:val="22"/>
          <w:lang w:val="en-GB"/>
          <w14:textFill>
            <w14:solidFill>
              <w14:schemeClr w14:val="tx1">
                <w14:alpha w14:val="19000"/>
              </w14:schemeClr>
            </w14:solidFill>
          </w14:textFill>
        </w:rPr>
      </w:pPr>
      <w:r>
        <w:t>Installing MQ</w:t>
      </w:r>
    </w:p>
    <w:p w14:paraId="0490656C" w14:textId="77777777" w:rsidR="00586E0C" w:rsidRPr="00586E0C" w:rsidRDefault="00586E0C" w:rsidP="00586E0C">
      <w:pPr>
        <w:numPr>
          <w:ilvl w:val="0"/>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Mount the IBM MQ installation disk and run setup to start the Launchpad</w:t>
      </w:r>
    </w:p>
    <w:p w14:paraId="328F8014" w14:textId="77777777" w:rsidR="00586E0C" w:rsidRPr="00586E0C" w:rsidRDefault="00586E0C" w:rsidP="00586E0C">
      <w:pPr>
        <w:numPr>
          <w:ilvl w:val="0"/>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the Software Requirements tab on the left side of the Launchpad</w:t>
      </w:r>
    </w:p>
    <w:p w14:paraId="463160AC"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The Websphere Eclipse Platform should show as not installed, click the plus sign to expand</w:t>
      </w:r>
    </w:p>
    <w:p w14:paraId="6F56856A"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the CD-ROM option to start the install</w:t>
      </w:r>
    </w:p>
    <w:p w14:paraId="65493907" w14:textId="77777777" w:rsidR="00586E0C" w:rsidRPr="00586E0C" w:rsidRDefault="00586E0C" w:rsidP="00586E0C">
      <w:pPr>
        <w:suppressAutoHyphens/>
        <w:ind w:left="1440" w:right="432"/>
        <w:rPr>
          <w:rFonts w:asciiTheme="minorHAnsi" w:hAnsiTheme="minorHAnsi" w:cstheme="minorHAnsi"/>
          <w:sz w:val="22"/>
          <w:szCs w:val="22"/>
          <w:lang w:val="en-GB"/>
        </w:rPr>
      </w:pPr>
      <w:r w:rsidRPr="00586E0C">
        <w:rPr>
          <w:rFonts w:asciiTheme="minorHAnsi" w:hAnsiTheme="minorHAnsi" w:cstheme="minorHAnsi"/>
          <w:noProof/>
          <w:sz w:val="22"/>
          <w:szCs w:val="22"/>
        </w:rPr>
        <w:drawing>
          <wp:inline distT="0" distB="0" distL="0" distR="0" wp14:anchorId="0C413026" wp14:editId="3BE0D9B4">
            <wp:extent cx="3371353" cy="2387680"/>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383860" cy="2396538"/>
                    </a:xfrm>
                    <a:prstGeom prst="rect">
                      <a:avLst/>
                    </a:prstGeom>
                  </pic:spPr>
                </pic:pic>
              </a:graphicData>
            </a:graphic>
          </wp:inline>
        </w:drawing>
      </w:r>
    </w:p>
    <w:p w14:paraId="451DB5C2"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OK and Next to get to the License Agreement, accept and click Next</w:t>
      </w:r>
    </w:p>
    <w:p w14:paraId="1FD2A2C1"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Change the destination folder to D:\Apps\IBMMQ\eclipseSDK33</w:t>
      </w:r>
    </w:p>
    <w:p w14:paraId="6EBA8054"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Next and Install.  When done, click Finished</w:t>
      </w:r>
    </w:p>
    <w:p w14:paraId="03DA1BE4"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the Refresh button for Software Requirements.  Verify everything is OK</w:t>
      </w:r>
    </w:p>
    <w:p w14:paraId="616CB997" w14:textId="77777777" w:rsidR="00586E0C" w:rsidRPr="00586E0C" w:rsidRDefault="00586E0C" w:rsidP="00586E0C">
      <w:pPr>
        <w:spacing w:after="200" w:line="276" w:lineRule="auto"/>
        <w:ind w:left="1440"/>
        <w:contextualSpacing/>
        <w:rPr>
          <w:rFonts w:asciiTheme="minorHAnsi" w:eastAsia="Calibri" w:hAnsiTheme="minorHAnsi" w:cstheme="minorHAnsi"/>
          <w:sz w:val="22"/>
          <w:szCs w:val="22"/>
        </w:rPr>
      </w:pPr>
      <w:r w:rsidRPr="00586E0C">
        <w:rPr>
          <w:rFonts w:asciiTheme="minorHAnsi" w:eastAsia="Calibri" w:hAnsiTheme="minorHAnsi" w:cstheme="minorHAnsi"/>
          <w:noProof/>
          <w:sz w:val="22"/>
          <w:szCs w:val="22"/>
        </w:rPr>
        <w:drawing>
          <wp:inline distT="0" distB="0" distL="0" distR="0" wp14:anchorId="3C0C9533" wp14:editId="49C491F4">
            <wp:extent cx="4410075" cy="4953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410075" cy="495300"/>
                    </a:xfrm>
                    <a:prstGeom prst="rect">
                      <a:avLst/>
                    </a:prstGeom>
                  </pic:spPr>
                </pic:pic>
              </a:graphicData>
            </a:graphic>
          </wp:inline>
        </w:drawing>
      </w:r>
    </w:p>
    <w:p w14:paraId="2318C5CD" w14:textId="77777777" w:rsidR="00586E0C" w:rsidRPr="00586E0C" w:rsidRDefault="00586E0C" w:rsidP="00586E0C">
      <w:pPr>
        <w:spacing w:after="200" w:line="276" w:lineRule="auto"/>
        <w:ind w:left="1440"/>
        <w:contextualSpacing/>
        <w:rPr>
          <w:rFonts w:asciiTheme="minorHAnsi" w:eastAsia="Calibri" w:hAnsiTheme="minorHAnsi" w:cstheme="minorHAnsi"/>
          <w:sz w:val="22"/>
          <w:szCs w:val="22"/>
        </w:rPr>
      </w:pPr>
    </w:p>
    <w:p w14:paraId="08690B30" w14:textId="77777777" w:rsidR="00586E0C" w:rsidRPr="00586E0C" w:rsidRDefault="00586E0C" w:rsidP="00586E0C">
      <w:pPr>
        <w:numPr>
          <w:ilvl w:val="0"/>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the Network Configuration tab on the left side of the Launchpad</w:t>
      </w:r>
    </w:p>
    <w:p w14:paraId="40DEEF61"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Select Yes </w:t>
      </w:r>
    </w:p>
    <w:p w14:paraId="439225E5" w14:textId="77777777" w:rsidR="00586E0C" w:rsidRPr="00586E0C" w:rsidRDefault="00586E0C" w:rsidP="00586E0C">
      <w:pPr>
        <w:numPr>
          <w:ilvl w:val="0"/>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the Websphere MQ Installation tab on the left side of the Launchpad</w:t>
      </w:r>
    </w:p>
    <w:p w14:paraId="58C48ADF"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the Launch IBM WebSphere MQ Installer button at the bottom of the dialog box</w:t>
      </w:r>
    </w:p>
    <w:p w14:paraId="07106E33" w14:textId="77777777" w:rsidR="00586E0C" w:rsidRPr="00586E0C" w:rsidRDefault="00586E0C" w:rsidP="00586E0C">
      <w:pPr>
        <w:spacing w:after="200" w:line="276" w:lineRule="auto"/>
        <w:ind w:left="1440"/>
        <w:contextualSpacing/>
        <w:rPr>
          <w:rFonts w:asciiTheme="minorHAnsi" w:eastAsia="Calibri" w:hAnsiTheme="minorHAnsi" w:cstheme="minorHAnsi"/>
          <w:sz w:val="22"/>
          <w:szCs w:val="22"/>
        </w:rPr>
      </w:pPr>
      <w:r w:rsidRPr="00586E0C">
        <w:rPr>
          <w:rFonts w:asciiTheme="minorHAnsi" w:eastAsia="Calibri" w:hAnsiTheme="minorHAnsi" w:cstheme="minorHAnsi"/>
          <w:noProof/>
          <w:sz w:val="22"/>
          <w:szCs w:val="22"/>
        </w:rPr>
        <w:drawing>
          <wp:inline distT="0" distB="0" distL="0" distR="0" wp14:anchorId="152021F9" wp14:editId="0CC40941">
            <wp:extent cx="4286151" cy="3037398"/>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286258" cy="3037474"/>
                    </a:xfrm>
                    <a:prstGeom prst="rect">
                      <a:avLst/>
                    </a:prstGeom>
                  </pic:spPr>
                </pic:pic>
              </a:graphicData>
            </a:graphic>
          </wp:inline>
        </w:drawing>
      </w:r>
    </w:p>
    <w:p w14:paraId="1C603E32" w14:textId="77777777" w:rsidR="00586E0C" w:rsidRPr="00586E0C" w:rsidRDefault="00586E0C" w:rsidP="00586E0C">
      <w:pPr>
        <w:spacing w:after="200" w:line="276" w:lineRule="auto"/>
        <w:ind w:left="1440"/>
        <w:contextualSpacing/>
        <w:rPr>
          <w:rFonts w:asciiTheme="minorHAnsi" w:eastAsia="Calibri" w:hAnsiTheme="minorHAnsi" w:cstheme="minorHAnsi"/>
          <w:sz w:val="22"/>
          <w:szCs w:val="22"/>
        </w:rPr>
      </w:pPr>
    </w:p>
    <w:p w14:paraId="333EC953"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Accept the licensing agreement and click Next</w:t>
      </w:r>
    </w:p>
    <w:p w14:paraId="0ABE41BC"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Custom and click Next to modify the file folders</w:t>
      </w:r>
    </w:p>
    <w:p w14:paraId="3FEC6ED6" w14:textId="77777777" w:rsidR="00586E0C" w:rsidRPr="00586E0C" w:rsidRDefault="00586E0C" w:rsidP="00586E0C">
      <w:pPr>
        <w:numPr>
          <w:ilvl w:val="2"/>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Change the Destination Folder to D:\apps\IBMMQ\MQ  and click Next</w:t>
      </w:r>
    </w:p>
    <w:p w14:paraId="6C64E1A7" w14:textId="77777777" w:rsidR="00586E0C" w:rsidRPr="00586E0C" w:rsidRDefault="00586E0C" w:rsidP="00586E0C">
      <w:pPr>
        <w:numPr>
          <w:ilvl w:val="2"/>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Next to accept the Data-Files, IBM Global Security Kit and Logs folders</w:t>
      </w:r>
    </w:p>
    <w:p w14:paraId="7531C2AB"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On the Features dialog box, use the dropdowns to select all options for install and click Next</w:t>
      </w:r>
    </w:p>
    <w:p w14:paraId="110615D5" w14:textId="77777777" w:rsidR="00586E0C" w:rsidRPr="00586E0C" w:rsidRDefault="00586E0C" w:rsidP="00586E0C">
      <w:pPr>
        <w:spacing w:after="200" w:line="276" w:lineRule="auto"/>
        <w:ind w:left="1440"/>
        <w:contextualSpacing/>
        <w:rPr>
          <w:rFonts w:asciiTheme="minorHAnsi" w:eastAsia="Calibri" w:hAnsiTheme="minorHAnsi" w:cstheme="minorHAnsi"/>
          <w:sz w:val="22"/>
          <w:szCs w:val="22"/>
        </w:rPr>
      </w:pPr>
      <w:r w:rsidRPr="00586E0C">
        <w:rPr>
          <w:rFonts w:asciiTheme="minorHAnsi" w:eastAsia="Calibri" w:hAnsiTheme="minorHAnsi" w:cstheme="minorHAnsi"/>
          <w:noProof/>
          <w:sz w:val="22"/>
          <w:szCs w:val="22"/>
        </w:rPr>
        <w:drawing>
          <wp:inline distT="0" distB="0" distL="0" distR="0" wp14:anchorId="57A3B424" wp14:editId="3E42A564">
            <wp:extent cx="2771775" cy="15144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71775" cy="1514475"/>
                    </a:xfrm>
                    <a:prstGeom prst="rect">
                      <a:avLst/>
                    </a:prstGeom>
                  </pic:spPr>
                </pic:pic>
              </a:graphicData>
            </a:graphic>
          </wp:inline>
        </w:drawing>
      </w:r>
    </w:p>
    <w:p w14:paraId="31803BA9" w14:textId="77777777" w:rsidR="00586E0C" w:rsidRPr="00586E0C" w:rsidRDefault="00586E0C" w:rsidP="00586E0C">
      <w:pPr>
        <w:spacing w:after="200" w:line="276" w:lineRule="auto"/>
        <w:ind w:left="1440"/>
        <w:contextualSpacing/>
        <w:rPr>
          <w:rFonts w:asciiTheme="minorHAnsi" w:eastAsia="Calibri" w:hAnsiTheme="minorHAnsi" w:cstheme="minorHAnsi"/>
          <w:sz w:val="22"/>
          <w:szCs w:val="22"/>
        </w:rPr>
      </w:pPr>
      <w:r w:rsidRPr="00586E0C">
        <w:rPr>
          <w:rFonts w:asciiTheme="minorHAnsi" w:eastAsia="Calibri" w:hAnsiTheme="minorHAnsi" w:cstheme="minorHAnsi"/>
          <w:noProof/>
          <w:sz w:val="22"/>
          <w:szCs w:val="22"/>
        </w:rPr>
        <w:drawing>
          <wp:inline distT="0" distB="0" distL="0" distR="0" wp14:anchorId="1DCFBEC7" wp14:editId="45D69CC7">
            <wp:extent cx="3904090" cy="2964935"/>
            <wp:effectExtent l="0" t="0" r="127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906279" cy="2966598"/>
                    </a:xfrm>
                    <a:prstGeom prst="rect">
                      <a:avLst/>
                    </a:prstGeom>
                  </pic:spPr>
                </pic:pic>
              </a:graphicData>
            </a:graphic>
          </wp:inline>
        </w:drawing>
      </w:r>
    </w:p>
    <w:p w14:paraId="1F7D8D7A"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Install on the Ready to Install dialog box and Finish when the install is complete</w:t>
      </w:r>
    </w:p>
    <w:p w14:paraId="2EA934F3" w14:textId="77777777" w:rsidR="00586E0C" w:rsidRPr="00586E0C" w:rsidRDefault="00586E0C" w:rsidP="00586E0C">
      <w:pPr>
        <w:numPr>
          <w:ilvl w:val="0"/>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The Prepare WebSphere MQ Wizard will run after install</w:t>
      </w:r>
    </w:p>
    <w:p w14:paraId="2C610786"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Next</w:t>
      </w:r>
    </w:p>
    <w:p w14:paraId="216A70D4" w14:textId="77777777" w:rsidR="00586E0C" w:rsidRPr="00586E0C" w:rsidRDefault="00586E0C" w:rsidP="00586E0C">
      <w:pPr>
        <w:numPr>
          <w:ilvl w:val="1"/>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Next at the Network Configuration dialog box</w:t>
      </w:r>
    </w:p>
    <w:p w14:paraId="0B7743FE" w14:textId="6EB89304" w:rsidR="00586E0C" w:rsidRPr="00586E0C" w:rsidRDefault="00586E0C" w:rsidP="00586E0C">
      <w:pPr>
        <w:numPr>
          <w:ilvl w:val="2"/>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Setup the AD service account and click next</w:t>
      </w:r>
      <w:r w:rsidR="00377E14">
        <w:rPr>
          <w:rFonts w:asciiTheme="minorHAnsi" w:eastAsia="Calibri" w:hAnsiTheme="minorHAnsi" w:cstheme="minorHAnsi"/>
          <w:sz w:val="22"/>
          <w:szCs w:val="22"/>
        </w:rPr>
        <w:t xml:space="preserve"> (SVC-MQUSER is an example)</w:t>
      </w:r>
    </w:p>
    <w:p w14:paraId="79782BFB" w14:textId="77777777" w:rsidR="00586E0C" w:rsidRPr="00586E0C" w:rsidRDefault="00586E0C" w:rsidP="00586E0C">
      <w:pPr>
        <w:suppressAutoHyphens/>
        <w:ind w:left="2160" w:right="432"/>
        <w:rPr>
          <w:rFonts w:asciiTheme="minorHAnsi" w:hAnsiTheme="minorHAnsi" w:cstheme="minorHAnsi"/>
          <w:sz w:val="22"/>
          <w:szCs w:val="22"/>
          <w:lang w:val="en-GB"/>
        </w:rPr>
      </w:pPr>
      <w:r w:rsidRPr="00586E0C">
        <w:rPr>
          <w:rFonts w:asciiTheme="minorHAnsi" w:hAnsiTheme="minorHAnsi" w:cstheme="minorHAnsi"/>
          <w:noProof/>
          <w:sz w:val="22"/>
          <w:szCs w:val="22"/>
        </w:rPr>
        <w:drawing>
          <wp:inline distT="0" distB="0" distL="0" distR="0" wp14:anchorId="554958E1" wp14:editId="79E3A0BA">
            <wp:extent cx="2641392" cy="2027583"/>
            <wp:effectExtent l="0" t="0" r="698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640998" cy="2027281"/>
                    </a:xfrm>
                    <a:prstGeom prst="rect">
                      <a:avLst/>
                    </a:prstGeom>
                  </pic:spPr>
                </pic:pic>
              </a:graphicData>
            </a:graphic>
          </wp:inline>
        </w:drawing>
      </w:r>
    </w:p>
    <w:p w14:paraId="123C2BAE" w14:textId="77777777" w:rsidR="00586E0C" w:rsidRPr="00586E0C" w:rsidRDefault="00586E0C" w:rsidP="00586E0C">
      <w:pPr>
        <w:numPr>
          <w:ilvl w:val="2"/>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The MQ service will start, click Next on the Default configuration dialog box</w:t>
      </w:r>
    </w:p>
    <w:p w14:paraId="2964707A" w14:textId="77777777" w:rsidR="00586E0C" w:rsidRPr="00586E0C" w:rsidRDefault="00586E0C" w:rsidP="00586E0C">
      <w:pPr>
        <w:numPr>
          <w:ilvl w:val="2"/>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Uncheck both boxes and click Finish</w:t>
      </w:r>
    </w:p>
    <w:p w14:paraId="0D3BCFFD" w14:textId="77777777" w:rsidR="00586E0C" w:rsidRPr="00586E0C" w:rsidRDefault="00586E0C" w:rsidP="00586E0C">
      <w:pPr>
        <w:numPr>
          <w:ilvl w:val="0"/>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Repeat Steps 1-5 on each node of the cluster</w:t>
      </w:r>
    </w:p>
    <w:p w14:paraId="4AA6E451" w14:textId="77777777" w:rsidR="00586E0C" w:rsidRPr="00586E0C" w:rsidRDefault="00586E0C" w:rsidP="00586E0C">
      <w:pPr>
        <w:numPr>
          <w:ilvl w:val="0"/>
          <w:numId w:val="268"/>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From a command prompt, run </w:t>
      </w:r>
      <w:r w:rsidRPr="00586E0C">
        <w:rPr>
          <w:rFonts w:asciiTheme="minorHAnsi" w:eastAsia="Calibri" w:hAnsiTheme="minorHAnsi" w:cstheme="minorHAnsi"/>
          <w:i/>
          <w:sz w:val="22"/>
          <w:szCs w:val="22"/>
        </w:rPr>
        <w:t>dspmqver</w:t>
      </w:r>
      <w:r w:rsidRPr="00586E0C">
        <w:rPr>
          <w:rFonts w:asciiTheme="minorHAnsi" w:eastAsia="Calibri" w:hAnsiTheme="minorHAnsi" w:cstheme="minorHAnsi"/>
          <w:sz w:val="22"/>
          <w:szCs w:val="22"/>
        </w:rPr>
        <w:t xml:space="preserve"> on all nodes and ensure the response is the same.</w:t>
      </w:r>
    </w:p>
    <w:p w14:paraId="7F91D53C" w14:textId="77777777" w:rsidR="00586E0C" w:rsidRPr="00586E0C" w:rsidRDefault="00586E0C" w:rsidP="00586E0C">
      <w:pPr>
        <w:pStyle w:val="Heading3"/>
        <w:rPr>
          <w:rFonts w:asciiTheme="minorHAnsi" w:hAnsiTheme="minorHAnsi" w:cstheme="minorHAnsi"/>
          <w:szCs w:val="22"/>
          <w:lang w:val="en-GB"/>
        </w:rPr>
      </w:pPr>
      <w:r w:rsidRPr="00586E0C">
        <w:rPr>
          <w:rFonts w:asciiTheme="minorHAnsi" w:hAnsiTheme="minorHAnsi" w:cstheme="minorHAnsi"/>
          <w:szCs w:val="22"/>
          <w:lang w:val="en-GB"/>
        </w:rPr>
        <w:t>Creating a Queue Manager</w:t>
      </w:r>
    </w:p>
    <w:p w14:paraId="18AE4886" w14:textId="77777777" w:rsidR="00586E0C" w:rsidRPr="00586E0C" w:rsidRDefault="00586E0C" w:rsidP="00586E0C">
      <w:pPr>
        <w:spacing w:after="200" w:line="276" w:lineRule="auto"/>
        <w:ind w:left="720"/>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****The initial queue manager creation must be on local disk.  Do not use a shared disk.****</w:t>
      </w:r>
    </w:p>
    <w:p w14:paraId="7120FB8B" w14:textId="77777777" w:rsidR="00586E0C" w:rsidRPr="00586E0C" w:rsidRDefault="00586E0C" w:rsidP="00586E0C">
      <w:pPr>
        <w:numPr>
          <w:ilvl w:val="0"/>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On the first cluster node, start the WebSphere® MQ Explorer from the Start menu.</w:t>
      </w:r>
    </w:p>
    <w:p w14:paraId="195EEC8C" w14:textId="77777777" w:rsidR="00586E0C" w:rsidRPr="00586E0C" w:rsidRDefault="00586E0C" w:rsidP="00586E0C">
      <w:pPr>
        <w:numPr>
          <w:ilvl w:val="0"/>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In the Navigator View, expand the tree nodes to find the Queue Managers folder</w:t>
      </w:r>
    </w:p>
    <w:p w14:paraId="69A583CF" w14:textId="77777777" w:rsidR="00586E0C" w:rsidRPr="00586E0C" w:rsidRDefault="00586E0C" w:rsidP="00586E0C">
      <w:pPr>
        <w:spacing w:after="200" w:line="276" w:lineRule="auto"/>
        <w:ind w:left="720"/>
        <w:contextualSpacing/>
        <w:rPr>
          <w:rFonts w:asciiTheme="minorHAnsi" w:eastAsia="Calibri" w:hAnsiTheme="minorHAnsi" w:cstheme="minorHAnsi"/>
          <w:sz w:val="22"/>
          <w:szCs w:val="22"/>
        </w:rPr>
      </w:pPr>
      <w:r w:rsidRPr="00586E0C">
        <w:rPr>
          <w:rFonts w:asciiTheme="minorHAnsi" w:eastAsia="Calibri" w:hAnsiTheme="minorHAnsi" w:cstheme="minorHAnsi"/>
          <w:noProof/>
          <w:sz w:val="22"/>
          <w:szCs w:val="22"/>
        </w:rPr>
        <w:drawing>
          <wp:inline distT="0" distB="0" distL="0" distR="0" wp14:anchorId="2C99FC7A" wp14:editId="2A77A65E">
            <wp:extent cx="3792772" cy="2811425"/>
            <wp:effectExtent l="0" t="0" r="0" b="825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794543" cy="2812738"/>
                    </a:xfrm>
                    <a:prstGeom prst="rect">
                      <a:avLst/>
                    </a:prstGeom>
                  </pic:spPr>
                </pic:pic>
              </a:graphicData>
            </a:graphic>
          </wp:inline>
        </w:drawing>
      </w:r>
    </w:p>
    <w:p w14:paraId="0DBE8AF2" w14:textId="77777777" w:rsidR="00586E0C" w:rsidRPr="00586E0C" w:rsidRDefault="00586E0C" w:rsidP="00586E0C">
      <w:pPr>
        <w:numPr>
          <w:ilvl w:val="0"/>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Right-click the Queue Managers folder and select New </w:t>
      </w:r>
      <w:r w:rsidRPr="00586E0C">
        <w:rPr>
          <w:rFonts w:asciiTheme="minorHAnsi" w:eastAsia="Calibri" w:hAnsiTheme="minorHAnsi" w:cstheme="minorHAnsi"/>
          <w:sz w:val="22"/>
          <w:szCs w:val="22"/>
        </w:rPr>
        <w:sym w:font="Wingdings" w:char="F0E0"/>
      </w:r>
      <w:r w:rsidRPr="00586E0C">
        <w:rPr>
          <w:rFonts w:asciiTheme="minorHAnsi" w:eastAsia="Calibri" w:hAnsiTheme="minorHAnsi" w:cstheme="minorHAnsi"/>
          <w:sz w:val="22"/>
          <w:szCs w:val="22"/>
        </w:rPr>
        <w:t xml:space="preserve"> Queue Manager. </w:t>
      </w:r>
    </w:p>
    <w:p w14:paraId="61E52B39" w14:textId="77777777" w:rsidR="00586E0C" w:rsidRPr="00586E0C" w:rsidRDefault="00586E0C" w:rsidP="00586E0C">
      <w:pPr>
        <w:numPr>
          <w:ilvl w:val="0"/>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hAnsiTheme="minorHAnsi" w:cstheme="minorHAnsi"/>
          <w:sz w:val="22"/>
          <w:szCs w:val="22"/>
        </w:rPr>
        <w:t>Enter the Queue Manager Name as WMQ_MGR</w:t>
      </w:r>
      <w:r w:rsidRPr="00586E0C">
        <w:rPr>
          <w:rFonts w:asciiTheme="minorHAnsi" w:eastAsia="Calibri" w:hAnsiTheme="minorHAnsi" w:cstheme="minorHAnsi"/>
          <w:sz w:val="22"/>
          <w:szCs w:val="22"/>
        </w:rPr>
        <w:t xml:space="preserve"> and ensure the “Make this the default queue manager” is unchecked, then click Next</w:t>
      </w:r>
    </w:p>
    <w:p w14:paraId="2FB80439" w14:textId="77777777" w:rsidR="00586E0C" w:rsidRPr="00586E0C" w:rsidRDefault="00586E0C" w:rsidP="00586E0C">
      <w:pPr>
        <w:numPr>
          <w:ilvl w:val="0"/>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Next for the Enter data and log values dialog</w:t>
      </w:r>
    </w:p>
    <w:p w14:paraId="4186C25E" w14:textId="77777777" w:rsidR="00586E0C" w:rsidRPr="00586E0C" w:rsidRDefault="00586E0C" w:rsidP="00586E0C">
      <w:pPr>
        <w:numPr>
          <w:ilvl w:val="0"/>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 On the Enter Configuration options dialog</w:t>
      </w:r>
    </w:p>
    <w:p w14:paraId="69DB6ACF" w14:textId="77777777" w:rsidR="00586E0C" w:rsidRPr="00586E0C" w:rsidRDefault="00586E0C" w:rsidP="00586E0C">
      <w:pPr>
        <w:numPr>
          <w:ilvl w:val="1"/>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Ensuring Start Queue Manager is unchecked</w:t>
      </w:r>
    </w:p>
    <w:p w14:paraId="219D7F29" w14:textId="77777777" w:rsidR="00586E0C" w:rsidRPr="00586E0C" w:rsidRDefault="00586E0C" w:rsidP="00586E0C">
      <w:pPr>
        <w:numPr>
          <w:ilvl w:val="1"/>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For the queue manager startup, select Service (manual)</w:t>
      </w:r>
    </w:p>
    <w:p w14:paraId="32241A51" w14:textId="77777777" w:rsidR="00586E0C" w:rsidRPr="00586E0C" w:rsidRDefault="00586E0C" w:rsidP="00586E0C">
      <w:pPr>
        <w:numPr>
          <w:ilvl w:val="1"/>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Ensure Create Server Connection Channel is unchecked</w:t>
      </w:r>
    </w:p>
    <w:p w14:paraId="2E1267C6" w14:textId="77777777" w:rsidR="00586E0C" w:rsidRPr="00586E0C" w:rsidRDefault="00586E0C" w:rsidP="00586E0C">
      <w:pPr>
        <w:numPr>
          <w:ilvl w:val="1"/>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Next and then Finish</w:t>
      </w:r>
    </w:p>
    <w:p w14:paraId="1323E250" w14:textId="77777777" w:rsidR="00586E0C" w:rsidRPr="00586E0C" w:rsidRDefault="00586E0C" w:rsidP="00586E0C">
      <w:pPr>
        <w:numPr>
          <w:ilvl w:val="0"/>
          <w:numId w:val="270"/>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Using MQ Explorer, ensure the newly created queue manager is stopped</w:t>
      </w:r>
    </w:p>
    <w:p w14:paraId="62ADC032" w14:textId="77777777" w:rsidR="00586E0C" w:rsidRPr="00586E0C" w:rsidRDefault="00586E0C" w:rsidP="00586E0C">
      <w:pPr>
        <w:pStyle w:val="Heading3"/>
        <w:rPr>
          <w:rFonts w:asciiTheme="minorHAnsi" w:hAnsiTheme="minorHAnsi" w:cstheme="minorHAnsi"/>
          <w:szCs w:val="22"/>
          <w:lang w:val="en-GB"/>
        </w:rPr>
      </w:pPr>
      <w:r w:rsidRPr="00586E0C">
        <w:rPr>
          <w:rFonts w:asciiTheme="minorHAnsi" w:hAnsiTheme="minorHAnsi" w:cstheme="minorHAnsi"/>
          <w:szCs w:val="22"/>
          <w:lang w:val="en-GB"/>
        </w:rPr>
        <w:t>Create MSCS Clustered Application</w:t>
      </w:r>
    </w:p>
    <w:p w14:paraId="3EB333A7" w14:textId="77777777" w:rsidR="00586E0C" w:rsidRPr="00586E0C" w:rsidRDefault="00586E0C" w:rsidP="00586E0C">
      <w:pPr>
        <w:spacing w:after="200" w:line="276" w:lineRule="auto"/>
        <w:ind w:left="720"/>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****The following steps are only to be performed on the first cluster node****</w:t>
      </w:r>
    </w:p>
    <w:p w14:paraId="7BD16050" w14:textId="77777777" w:rsidR="00586E0C" w:rsidRPr="00586E0C" w:rsidRDefault="00586E0C" w:rsidP="00586E0C">
      <w:pPr>
        <w:numPr>
          <w:ilvl w:val="0"/>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Create the new clustered application and configure dependencies</w:t>
      </w:r>
    </w:p>
    <w:p w14:paraId="2A68C451" w14:textId="77777777" w:rsidR="00586E0C" w:rsidRPr="00586E0C" w:rsidRDefault="00586E0C" w:rsidP="00586E0C">
      <w:pPr>
        <w:numPr>
          <w:ilvl w:val="1"/>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Within Windows Cluster Manager, right click Services and Applications and select Configure a Service or Application</w:t>
      </w:r>
    </w:p>
    <w:p w14:paraId="10401698" w14:textId="77777777" w:rsidR="00586E0C" w:rsidRPr="00586E0C" w:rsidRDefault="00586E0C" w:rsidP="00586E0C">
      <w:pPr>
        <w:numPr>
          <w:ilvl w:val="1"/>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Other Server and click Next</w:t>
      </w:r>
    </w:p>
    <w:p w14:paraId="05AF7D6B" w14:textId="77777777" w:rsidR="00586E0C" w:rsidRPr="00586E0C" w:rsidRDefault="00586E0C" w:rsidP="00586E0C">
      <w:pPr>
        <w:numPr>
          <w:ilvl w:val="1"/>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Give the new Application a descriptive name, i.e., WMQ_MGR</w:t>
      </w:r>
    </w:p>
    <w:p w14:paraId="386B2E30" w14:textId="77777777" w:rsidR="00586E0C" w:rsidRPr="00586E0C" w:rsidRDefault="00586E0C" w:rsidP="00586E0C">
      <w:pPr>
        <w:numPr>
          <w:ilvl w:val="1"/>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Assign an IP address for the resource and click Next</w:t>
      </w:r>
    </w:p>
    <w:p w14:paraId="02D7C9BF" w14:textId="77777777" w:rsidR="00586E0C" w:rsidRPr="00586E0C" w:rsidRDefault="00586E0C" w:rsidP="00586E0C">
      <w:pPr>
        <w:numPr>
          <w:ilvl w:val="1"/>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Select the appropriate Cluster Disk and click Next </w:t>
      </w:r>
    </w:p>
    <w:p w14:paraId="2B6363DA" w14:textId="77777777" w:rsidR="00586E0C" w:rsidRPr="00586E0C" w:rsidRDefault="00586E0C" w:rsidP="00586E0C">
      <w:pPr>
        <w:numPr>
          <w:ilvl w:val="1"/>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Next on the Resource Type dialog box</w:t>
      </w:r>
    </w:p>
    <w:p w14:paraId="1EFA7645" w14:textId="77777777" w:rsidR="00586E0C" w:rsidRPr="00586E0C" w:rsidRDefault="00586E0C" w:rsidP="00586E0C">
      <w:pPr>
        <w:numPr>
          <w:ilvl w:val="1"/>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Next to create the new Application</w:t>
      </w:r>
    </w:p>
    <w:p w14:paraId="0997F7E8" w14:textId="77777777" w:rsidR="00586E0C" w:rsidRPr="00586E0C" w:rsidRDefault="00586E0C" w:rsidP="00586E0C">
      <w:pPr>
        <w:numPr>
          <w:ilvl w:val="0"/>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Test the cluster failover by using the MSCS Cluster Administrator to move it from one cluster node to the other and back again.</w:t>
      </w:r>
    </w:p>
    <w:p w14:paraId="260E33A8" w14:textId="77777777" w:rsidR="00586E0C" w:rsidRPr="00586E0C" w:rsidRDefault="00586E0C" w:rsidP="00586E0C">
      <w:pPr>
        <w:numPr>
          <w:ilvl w:val="0"/>
          <w:numId w:val="269"/>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Before proceeding, ensure all cluster resources are online and available on the first cluster node.</w:t>
      </w:r>
    </w:p>
    <w:p w14:paraId="09E08C9A" w14:textId="77777777" w:rsidR="00586E0C" w:rsidRPr="00586E0C" w:rsidRDefault="00586E0C" w:rsidP="00586E0C">
      <w:pPr>
        <w:suppressAutoHyphens/>
        <w:ind w:left="432" w:right="432"/>
        <w:rPr>
          <w:rFonts w:asciiTheme="minorHAnsi" w:hAnsiTheme="minorHAnsi" w:cstheme="minorHAnsi"/>
          <w:sz w:val="22"/>
          <w:szCs w:val="22"/>
          <w:lang w:val="en-GB"/>
        </w:rPr>
      </w:pPr>
    </w:p>
    <w:p w14:paraId="067E97E3" w14:textId="77777777" w:rsidR="00586E0C" w:rsidRPr="00586E0C" w:rsidRDefault="00586E0C" w:rsidP="00586E0C">
      <w:pPr>
        <w:pStyle w:val="Heading3"/>
        <w:rPr>
          <w:rFonts w:asciiTheme="minorHAnsi" w:hAnsiTheme="minorHAnsi" w:cstheme="minorHAnsi"/>
          <w:szCs w:val="22"/>
          <w:lang w:val="en-GB"/>
        </w:rPr>
      </w:pPr>
      <w:r w:rsidRPr="00586E0C">
        <w:rPr>
          <w:rFonts w:asciiTheme="minorHAnsi" w:hAnsiTheme="minorHAnsi" w:cstheme="minorHAnsi"/>
          <w:szCs w:val="22"/>
          <w:lang w:val="en-GB"/>
        </w:rPr>
        <w:t>Move Queue Manager to MSCS Shared Storage</w:t>
      </w:r>
    </w:p>
    <w:p w14:paraId="41958BD3" w14:textId="77777777" w:rsidR="00586E0C" w:rsidRPr="00586E0C" w:rsidRDefault="00586E0C" w:rsidP="00586E0C">
      <w:pPr>
        <w:spacing w:after="200" w:line="276" w:lineRule="auto"/>
        <w:ind w:left="720"/>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****The following steps are only to be performed on the first cluster node****</w:t>
      </w:r>
    </w:p>
    <w:p w14:paraId="2121E583" w14:textId="77777777" w:rsidR="00586E0C" w:rsidRPr="00586E0C" w:rsidRDefault="00586E0C" w:rsidP="00586E0C">
      <w:pPr>
        <w:numPr>
          <w:ilvl w:val="0"/>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Make sure that the shared disk is online on the first cluster node where the queue manager log and data files are stored locally.</w:t>
      </w:r>
    </w:p>
    <w:p w14:paraId="2C6E8D7C" w14:textId="77777777" w:rsidR="00586E0C" w:rsidRPr="00586E0C" w:rsidRDefault="00586E0C" w:rsidP="00586E0C">
      <w:pPr>
        <w:numPr>
          <w:ilvl w:val="0"/>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From a command prompt, run the following command to move the queue manager to the shared disk.  Directories will be created if they don’t exist and the queue manager data/log files moved.</w:t>
      </w:r>
    </w:p>
    <w:p w14:paraId="28369F0C" w14:textId="77777777" w:rsidR="00586E0C" w:rsidRPr="00586E0C" w:rsidRDefault="00586E0C" w:rsidP="00586E0C">
      <w:pPr>
        <w:spacing w:after="200" w:line="276" w:lineRule="auto"/>
        <w:ind w:left="720"/>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  hamvmqm  /m  {qmgrname}  /dd "M:\MQData"  /ld  "M:\log"</w:t>
      </w:r>
    </w:p>
    <w:p w14:paraId="52805065" w14:textId="77777777" w:rsidR="00586E0C" w:rsidRPr="00586E0C" w:rsidRDefault="00586E0C" w:rsidP="00586E0C">
      <w:pPr>
        <w:numPr>
          <w:ilvl w:val="0"/>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Once complete, use Windows Explorer to verify the directories have been created and the files moved </w:t>
      </w:r>
    </w:p>
    <w:p w14:paraId="1F992602" w14:textId="77777777" w:rsidR="00586E0C" w:rsidRPr="00586E0C" w:rsidRDefault="00586E0C" w:rsidP="00586E0C">
      <w:pPr>
        <w:numPr>
          <w:ilvl w:val="0"/>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Using MQ Explorer, test the queue manager to ensure it works</w:t>
      </w:r>
    </w:p>
    <w:p w14:paraId="5153E31B"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Right-click the queue manager, then select Start as created.  Verify the queue manager starts.</w:t>
      </w:r>
    </w:p>
    <w:p w14:paraId="1A3C6E7C"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Right-click the Queues folder, then select New-&gt;Local Queue, and give the queue a name.</w:t>
      </w:r>
    </w:p>
    <w:p w14:paraId="1B673F33"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Finish.</w:t>
      </w:r>
    </w:p>
    <w:p w14:paraId="62F04B30"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Right-click the queue, then select Put Test Message.  The Put Test Message panel is displayed.</w:t>
      </w:r>
    </w:p>
    <w:p w14:paraId="37814B1A"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 Type some message text, then click Put Test Message, and close the panel.</w:t>
      </w:r>
    </w:p>
    <w:p w14:paraId="762AF60A"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Right-click the queue, then select Browse Messages. </w:t>
      </w:r>
    </w:p>
    <w:p w14:paraId="692DD66A"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Ensure your message is on the queue, and then click Close. </w:t>
      </w:r>
    </w:p>
    <w:p w14:paraId="1E879938"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Right-click the queue, then select Clear Messages</w:t>
      </w:r>
    </w:p>
    <w:p w14:paraId="530DC4B9"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Right-click the queue, then select Delete, click OK to delete the queue</w:t>
      </w:r>
    </w:p>
    <w:p w14:paraId="5240BCB5"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 Right-click the queue manager tree node, then select Stop -&gt; Controlled</w:t>
      </w:r>
    </w:p>
    <w:p w14:paraId="18943AE2"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OK to stop the queue manager</w:t>
      </w:r>
    </w:p>
    <w:p w14:paraId="09A39C63" w14:textId="77777777" w:rsidR="00586E0C" w:rsidRPr="00586E0C" w:rsidRDefault="00586E0C" w:rsidP="00586E0C">
      <w:pPr>
        <w:numPr>
          <w:ilvl w:val="1"/>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 click the queue manager and select properties</w:t>
      </w:r>
    </w:p>
    <w:p w14:paraId="64B342DA" w14:textId="77777777" w:rsidR="00586E0C" w:rsidRPr="00586E0C" w:rsidRDefault="00586E0C" w:rsidP="00586E0C">
      <w:pPr>
        <w:numPr>
          <w:ilvl w:val="2"/>
          <w:numId w:val="271"/>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Ensure the startup is set to Service (manual)</w:t>
      </w:r>
    </w:p>
    <w:p w14:paraId="4C188A93" w14:textId="77777777" w:rsidR="00586E0C" w:rsidRPr="00586E0C" w:rsidRDefault="00586E0C" w:rsidP="00586E0C">
      <w:pPr>
        <w:pStyle w:val="Heading3"/>
        <w:rPr>
          <w:rFonts w:asciiTheme="minorHAnsi" w:hAnsiTheme="minorHAnsi" w:cstheme="minorHAnsi"/>
          <w:szCs w:val="22"/>
          <w:lang w:val="en-GB"/>
        </w:rPr>
      </w:pPr>
      <w:r w:rsidRPr="00586E0C">
        <w:rPr>
          <w:rFonts w:asciiTheme="minorHAnsi" w:hAnsiTheme="minorHAnsi" w:cstheme="minorHAnsi"/>
          <w:szCs w:val="22"/>
          <w:lang w:val="en-GB"/>
        </w:rPr>
        <w:t>Putting MQ Under MSCS Control</w:t>
      </w:r>
    </w:p>
    <w:p w14:paraId="6488FA06" w14:textId="77777777" w:rsidR="00586E0C" w:rsidRPr="00586E0C" w:rsidRDefault="00586E0C" w:rsidP="00586E0C">
      <w:pPr>
        <w:numPr>
          <w:ilvl w:val="0"/>
          <w:numId w:val="272"/>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Define a MSCS Resource Type for MQ</w:t>
      </w:r>
    </w:p>
    <w:p w14:paraId="75ECA319" w14:textId="77777777" w:rsidR="00586E0C" w:rsidRPr="00586E0C" w:rsidRDefault="00586E0C" w:rsidP="00586E0C">
      <w:pPr>
        <w:numPr>
          <w:ilvl w:val="1"/>
          <w:numId w:val="272"/>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From a command prompt on the all cluster nodes, run the following command to define the MQ MSCS resource type</w:t>
      </w:r>
    </w:p>
    <w:p w14:paraId="1239FE01" w14:textId="77777777" w:rsidR="00586E0C" w:rsidRPr="00586E0C" w:rsidRDefault="00586E0C" w:rsidP="00586E0C">
      <w:pPr>
        <w:spacing w:after="200" w:line="276" w:lineRule="auto"/>
        <w:ind w:left="1440"/>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haregtyp /r</w:t>
      </w:r>
    </w:p>
    <w:p w14:paraId="55D23305" w14:textId="77777777" w:rsidR="00586E0C" w:rsidRPr="00586E0C" w:rsidRDefault="00586E0C" w:rsidP="00586E0C">
      <w:pPr>
        <w:pStyle w:val="ListParagraph"/>
        <w:numPr>
          <w:ilvl w:val="1"/>
          <w:numId w:val="272"/>
        </w:numPr>
        <w:autoSpaceDE w:val="0"/>
        <w:autoSpaceDN w:val="0"/>
        <w:rPr>
          <w:rFonts w:asciiTheme="minorHAnsi" w:hAnsiTheme="minorHAnsi" w:cstheme="minorHAnsi"/>
        </w:rPr>
      </w:pPr>
      <w:r w:rsidRPr="00586E0C">
        <w:rPr>
          <w:rFonts w:asciiTheme="minorHAnsi" w:hAnsiTheme="minorHAnsi" w:cstheme="minorHAnsi"/>
          <w:color w:val="000000"/>
        </w:rPr>
        <w:t>Reboot second node.  When second node is back online, manually fail all cluster resources to the second node.  Once all cluster resources are online on the second node, reboot the first node.  Once the first node is back online, manually fail all cluster resources back to the first node.</w:t>
      </w:r>
    </w:p>
    <w:p w14:paraId="7BFC2BAB" w14:textId="77777777" w:rsidR="00586E0C" w:rsidRPr="00586E0C" w:rsidRDefault="00586E0C" w:rsidP="001C45CE">
      <w:pPr>
        <w:numPr>
          <w:ilvl w:val="0"/>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 Add the IBM MQ Resource to the MSCS cluster</w:t>
      </w:r>
    </w:p>
    <w:p w14:paraId="14242BB2" w14:textId="77777777" w:rsidR="00586E0C" w:rsidRPr="00586E0C" w:rsidRDefault="00586E0C" w:rsidP="001C45CE">
      <w:pPr>
        <w:numPr>
          <w:ilvl w:val="1"/>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Using Failover Cluster Manager, expand Services and Applications</w:t>
      </w:r>
    </w:p>
    <w:p w14:paraId="4AAD06C8" w14:textId="77777777" w:rsidR="00586E0C" w:rsidRPr="00586E0C" w:rsidRDefault="00586E0C" w:rsidP="001C45CE">
      <w:pPr>
        <w:numPr>
          <w:ilvl w:val="1"/>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 click the MQ Cluster Application that was created previously</w:t>
      </w:r>
    </w:p>
    <w:p w14:paraId="6AEA0C8E" w14:textId="77777777" w:rsidR="00586E0C" w:rsidRPr="00586E0C" w:rsidRDefault="00586E0C" w:rsidP="001C45CE">
      <w:pPr>
        <w:numPr>
          <w:ilvl w:val="1"/>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Select Add a resource </w:t>
      </w:r>
      <w:r w:rsidRPr="00586E0C">
        <w:rPr>
          <w:rFonts w:asciiTheme="minorHAnsi" w:eastAsia="Calibri" w:hAnsiTheme="minorHAnsi" w:cstheme="minorHAnsi"/>
          <w:sz w:val="22"/>
          <w:szCs w:val="22"/>
        </w:rPr>
        <w:sym w:font="Wingdings" w:char="F0E0"/>
      </w:r>
      <w:r w:rsidRPr="00586E0C">
        <w:rPr>
          <w:rFonts w:asciiTheme="minorHAnsi" w:eastAsia="Calibri" w:hAnsiTheme="minorHAnsi" w:cstheme="minorHAnsi"/>
          <w:sz w:val="22"/>
          <w:szCs w:val="22"/>
        </w:rPr>
        <w:t xml:space="preserve"> More resources </w:t>
      </w:r>
      <w:r w:rsidRPr="00586E0C">
        <w:rPr>
          <w:rFonts w:asciiTheme="minorHAnsi" w:eastAsia="Calibri" w:hAnsiTheme="minorHAnsi" w:cstheme="minorHAnsi"/>
          <w:sz w:val="22"/>
          <w:szCs w:val="22"/>
        </w:rPr>
        <w:sym w:font="Wingdings" w:char="F0E0"/>
      </w:r>
      <w:r w:rsidRPr="00586E0C">
        <w:rPr>
          <w:rFonts w:asciiTheme="minorHAnsi" w:eastAsia="Calibri" w:hAnsiTheme="minorHAnsi" w:cstheme="minorHAnsi"/>
          <w:sz w:val="22"/>
          <w:szCs w:val="22"/>
        </w:rPr>
        <w:t xml:space="preserve"> Add IBM MQSeries MSCS</w:t>
      </w:r>
    </w:p>
    <w:p w14:paraId="2FF0A4FD" w14:textId="77777777" w:rsidR="00586E0C" w:rsidRPr="00586E0C" w:rsidRDefault="00586E0C" w:rsidP="00586E0C">
      <w:pPr>
        <w:spacing w:after="200" w:line="276" w:lineRule="auto"/>
        <w:ind w:left="720"/>
        <w:contextualSpacing/>
        <w:rPr>
          <w:rFonts w:asciiTheme="minorHAnsi" w:eastAsia="Calibri" w:hAnsiTheme="minorHAnsi" w:cstheme="minorHAnsi"/>
          <w:sz w:val="22"/>
          <w:szCs w:val="22"/>
        </w:rPr>
      </w:pPr>
      <w:r w:rsidRPr="00586E0C">
        <w:rPr>
          <w:rFonts w:asciiTheme="minorHAnsi" w:eastAsia="Calibri" w:hAnsiTheme="minorHAnsi" w:cstheme="minorHAnsi"/>
          <w:noProof/>
          <w:sz w:val="22"/>
          <w:szCs w:val="22"/>
        </w:rPr>
        <w:drawing>
          <wp:inline distT="0" distB="0" distL="0" distR="0" wp14:anchorId="4B363A04" wp14:editId="7A5C8B6F">
            <wp:extent cx="4937760" cy="314729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934700" cy="3145345"/>
                    </a:xfrm>
                    <a:prstGeom prst="rect">
                      <a:avLst/>
                    </a:prstGeom>
                  </pic:spPr>
                </pic:pic>
              </a:graphicData>
            </a:graphic>
          </wp:inline>
        </w:drawing>
      </w:r>
    </w:p>
    <w:p w14:paraId="3DF64C10" w14:textId="77777777" w:rsidR="00586E0C" w:rsidRPr="00586E0C" w:rsidRDefault="00586E0C" w:rsidP="001C45CE">
      <w:pPr>
        <w:numPr>
          <w:ilvl w:val="1"/>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This creates a new IBM MQ resource for the application in an offline state</w:t>
      </w:r>
    </w:p>
    <w:p w14:paraId="2CD0C699" w14:textId="77777777" w:rsidR="00586E0C" w:rsidRPr="00586E0C" w:rsidRDefault="00586E0C" w:rsidP="001C45CE">
      <w:pPr>
        <w:numPr>
          <w:ilvl w:val="1"/>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 click on the new MQ resource and select properties</w:t>
      </w:r>
    </w:p>
    <w:p w14:paraId="605FABAE" w14:textId="77777777" w:rsidR="00586E0C" w:rsidRPr="00586E0C" w:rsidRDefault="00586E0C" w:rsidP="001C45CE">
      <w:pPr>
        <w:numPr>
          <w:ilvl w:val="2"/>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Provide a name for the new resource.  Recommendation:  {app}MQ</w:t>
      </w:r>
    </w:p>
    <w:p w14:paraId="514A12B8" w14:textId="77777777" w:rsidR="00586E0C" w:rsidRPr="00586E0C" w:rsidRDefault="00586E0C" w:rsidP="00586E0C">
      <w:pPr>
        <w:suppressAutoHyphens/>
        <w:ind w:left="2160" w:right="432"/>
        <w:rPr>
          <w:rFonts w:asciiTheme="minorHAnsi" w:hAnsiTheme="minorHAnsi" w:cstheme="minorHAnsi"/>
          <w:sz w:val="22"/>
          <w:szCs w:val="22"/>
          <w:lang w:val="en-GB"/>
        </w:rPr>
      </w:pPr>
      <w:r w:rsidRPr="00586E0C">
        <w:rPr>
          <w:rFonts w:asciiTheme="minorHAnsi" w:hAnsiTheme="minorHAnsi" w:cstheme="minorHAnsi"/>
          <w:noProof/>
          <w:sz w:val="22"/>
          <w:szCs w:val="22"/>
        </w:rPr>
        <w:drawing>
          <wp:inline distT="0" distB="0" distL="0" distR="0" wp14:anchorId="4B5E1550" wp14:editId="73647ECB">
            <wp:extent cx="2926080" cy="1186249"/>
            <wp:effectExtent l="0" t="0" r="762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924063" cy="1185431"/>
                    </a:xfrm>
                    <a:prstGeom prst="rect">
                      <a:avLst/>
                    </a:prstGeom>
                  </pic:spPr>
                </pic:pic>
              </a:graphicData>
            </a:graphic>
          </wp:inline>
        </w:drawing>
      </w:r>
    </w:p>
    <w:p w14:paraId="21BCF4E3" w14:textId="77777777" w:rsidR="00586E0C" w:rsidRPr="00586E0C" w:rsidRDefault="00586E0C" w:rsidP="001C45CE">
      <w:pPr>
        <w:numPr>
          <w:ilvl w:val="2"/>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the dependencies tab and add the assigned shared disk and IP address</w:t>
      </w:r>
    </w:p>
    <w:p w14:paraId="690B6C59" w14:textId="77777777" w:rsidR="00586E0C" w:rsidRPr="00586E0C" w:rsidRDefault="00586E0C" w:rsidP="00586E0C">
      <w:pPr>
        <w:suppressAutoHyphens/>
        <w:ind w:left="1980" w:right="432"/>
        <w:rPr>
          <w:rFonts w:asciiTheme="minorHAnsi" w:hAnsiTheme="minorHAnsi" w:cstheme="minorHAnsi"/>
          <w:sz w:val="22"/>
          <w:szCs w:val="22"/>
          <w:lang w:val="en-GB"/>
        </w:rPr>
      </w:pPr>
      <w:r w:rsidRPr="00586E0C">
        <w:rPr>
          <w:rFonts w:asciiTheme="minorHAnsi" w:hAnsiTheme="minorHAnsi" w:cstheme="minorHAnsi"/>
          <w:noProof/>
          <w:sz w:val="22"/>
          <w:szCs w:val="22"/>
        </w:rPr>
        <w:drawing>
          <wp:inline distT="0" distB="0" distL="0" distR="0" wp14:anchorId="71611EB0" wp14:editId="35E34A56">
            <wp:extent cx="282892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828925" cy="2114550"/>
                    </a:xfrm>
                    <a:prstGeom prst="rect">
                      <a:avLst/>
                    </a:prstGeom>
                  </pic:spPr>
                </pic:pic>
              </a:graphicData>
            </a:graphic>
          </wp:inline>
        </w:drawing>
      </w:r>
    </w:p>
    <w:p w14:paraId="764881E6" w14:textId="77777777" w:rsidR="00586E0C" w:rsidRPr="00586E0C" w:rsidRDefault="00586E0C" w:rsidP="001C45CE">
      <w:pPr>
        <w:numPr>
          <w:ilvl w:val="2"/>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the Advanced Policies tab</w:t>
      </w:r>
    </w:p>
    <w:p w14:paraId="56AC4027" w14:textId="77777777" w:rsidR="00586E0C" w:rsidRPr="00586E0C" w:rsidRDefault="00586E0C" w:rsidP="001C45CE">
      <w:pPr>
        <w:numPr>
          <w:ilvl w:val="3"/>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Ensure at least two nodes are selected as possible owners</w:t>
      </w:r>
    </w:p>
    <w:p w14:paraId="2925EBB7" w14:textId="77777777" w:rsidR="00586E0C" w:rsidRPr="00586E0C" w:rsidRDefault="00586E0C" w:rsidP="001C45CE">
      <w:pPr>
        <w:numPr>
          <w:ilvl w:val="3"/>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Check the box for Run this resource in a separate Resource Monitor</w:t>
      </w:r>
    </w:p>
    <w:p w14:paraId="2ED09343" w14:textId="77777777" w:rsidR="00586E0C" w:rsidRPr="00586E0C" w:rsidRDefault="00586E0C" w:rsidP="00586E0C">
      <w:pPr>
        <w:suppressAutoHyphens/>
        <w:ind w:left="2160" w:right="432"/>
        <w:rPr>
          <w:rFonts w:asciiTheme="minorHAnsi" w:hAnsiTheme="minorHAnsi" w:cstheme="minorHAnsi"/>
          <w:sz w:val="22"/>
          <w:szCs w:val="22"/>
          <w:lang w:val="en-GB"/>
        </w:rPr>
      </w:pPr>
      <w:r w:rsidRPr="00586E0C">
        <w:rPr>
          <w:rFonts w:asciiTheme="minorHAnsi" w:hAnsiTheme="minorHAnsi" w:cstheme="minorHAnsi"/>
          <w:noProof/>
          <w:sz w:val="22"/>
          <w:szCs w:val="22"/>
        </w:rPr>
        <w:drawing>
          <wp:inline distT="0" distB="0" distL="0" distR="0" wp14:anchorId="6BA79D95" wp14:editId="18553CE4">
            <wp:extent cx="2854518" cy="2977370"/>
            <wp:effectExtent l="0" t="0" r="317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855610" cy="2978509"/>
                    </a:xfrm>
                    <a:prstGeom prst="rect">
                      <a:avLst/>
                    </a:prstGeom>
                  </pic:spPr>
                </pic:pic>
              </a:graphicData>
            </a:graphic>
          </wp:inline>
        </w:drawing>
      </w:r>
    </w:p>
    <w:p w14:paraId="12AE4BA2" w14:textId="77777777" w:rsidR="00586E0C" w:rsidRPr="00586E0C" w:rsidRDefault="00586E0C" w:rsidP="001C45CE">
      <w:pPr>
        <w:numPr>
          <w:ilvl w:val="2"/>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the Parameters tab and enter the Queue Manager configured previously that will be clustered.  This should be the Queue Manager moved to the shared disk.</w:t>
      </w:r>
    </w:p>
    <w:p w14:paraId="4398349B" w14:textId="77777777" w:rsidR="00586E0C" w:rsidRPr="00586E0C" w:rsidRDefault="00586E0C" w:rsidP="00586E0C">
      <w:pPr>
        <w:spacing w:after="200" w:line="276" w:lineRule="auto"/>
        <w:ind w:left="2160"/>
        <w:contextualSpacing/>
        <w:rPr>
          <w:rFonts w:asciiTheme="minorHAnsi" w:eastAsia="Calibri" w:hAnsiTheme="minorHAnsi" w:cstheme="minorHAnsi"/>
          <w:sz w:val="22"/>
          <w:szCs w:val="22"/>
        </w:rPr>
      </w:pPr>
      <w:r w:rsidRPr="00586E0C">
        <w:rPr>
          <w:rFonts w:asciiTheme="minorHAnsi" w:eastAsia="Calibri" w:hAnsiTheme="minorHAnsi" w:cstheme="minorHAnsi"/>
          <w:noProof/>
          <w:sz w:val="22"/>
          <w:szCs w:val="22"/>
        </w:rPr>
        <w:drawing>
          <wp:inline distT="0" distB="0" distL="0" distR="0" wp14:anchorId="190DAFB4" wp14:editId="3D1A3AB2">
            <wp:extent cx="3028479" cy="2107096"/>
            <wp:effectExtent l="0" t="0" r="635"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030462" cy="2108476"/>
                    </a:xfrm>
                    <a:prstGeom prst="rect">
                      <a:avLst/>
                    </a:prstGeom>
                  </pic:spPr>
                </pic:pic>
              </a:graphicData>
            </a:graphic>
          </wp:inline>
        </w:drawing>
      </w:r>
    </w:p>
    <w:p w14:paraId="41270556" w14:textId="77777777" w:rsidR="00586E0C" w:rsidRPr="00586E0C" w:rsidRDefault="00586E0C" w:rsidP="001C45CE">
      <w:pPr>
        <w:numPr>
          <w:ilvl w:val="2"/>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Apply and then OK</w:t>
      </w:r>
    </w:p>
    <w:p w14:paraId="110484B8" w14:textId="77777777" w:rsidR="00586E0C" w:rsidRPr="00586E0C" w:rsidRDefault="00586E0C" w:rsidP="001C45CE">
      <w:pPr>
        <w:numPr>
          <w:ilvl w:val="1"/>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 click on the new MQ resource and bring it online</w:t>
      </w:r>
    </w:p>
    <w:p w14:paraId="75643D77" w14:textId="77777777" w:rsidR="00586E0C" w:rsidRPr="00586E0C" w:rsidRDefault="00586E0C" w:rsidP="001C45CE">
      <w:pPr>
        <w:numPr>
          <w:ilvl w:val="1"/>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Move new application between nodes to ensure the resources remain online. </w:t>
      </w:r>
    </w:p>
    <w:p w14:paraId="2196E808" w14:textId="77777777" w:rsidR="00586E0C" w:rsidRPr="00586E0C" w:rsidRDefault="00586E0C" w:rsidP="001C45CE">
      <w:pPr>
        <w:numPr>
          <w:ilvl w:val="1"/>
          <w:numId w:val="275"/>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Return the MQ application to the first cluster node </w:t>
      </w:r>
    </w:p>
    <w:p w14:paraId="355040AA" w14:textId="77777777" w:rsidR="00586E0C" w:rsidRPr="00586E0C" w:rsidRDefault="00586E0C" w:rsidP="00586E0C">
      <w:pPr>
        <w:pStyle w:val="Heading3"/>
        <w:rPr>
          <w:rFonts w:asciiTheme="minorHAnsi" w:hAnsiTheme="minorHAnsi" w:cstheme="minorHAnsi"/>
          <w:szCs w:val="22"/>
          <w:lang w:val="en-GB"/>
        </w:rPr>
      </w:pPr>
      <w:r w:rsidRPr="00586E0C">
        <w:rPr>
          <w:rFonts w:asciiTheme="minorHAnsi" w:hAnsiTheme="minorHAnsi" w:cstheme="minorHAnsi"/>
          <w:szCs w:val="22"/>
          <w:lang w:val="en-GB"/>
        </w:rPr>
        <w:t>Test the IBM MQ clustered application</w:t>
      </w:r>
    </w:p>
    <w:p w14:paraId="62CD97B7" w14:textId="77777777" w:rsidR="00586E0C" w:rsidRPr="00586E0C" w:rsidRDefault="00586E0C" w:rsidP="00586E0C">
      <w:pPr>
        <w:numPr>
          <w:ilvl w:val="0"/>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On the first cluster node, </w:t>
      </w:r>
    </w:p>
    <w:p w14:paraId="04423F25"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Open MQ Explorer to test the queue manager</w:t>
      </w:r>
    </w:p>
    <w:p w14:paraId="7C7D24FC"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Right-click the Queues folder, select New </w:t>
      </w:r>
      <w:r w:rsidRPr="00586E0C">
        <w:rPr>
          <w:rFonts w:asciiTheme="minorHAnsi" w:eastAsia="Calibri" w:hAnsiTheme="minorHAnsi" w:cstheme="minorHAnsi"/>
          <w:sz w:val="22"/>
          <w:szCs w:val="22"/>
        </w:rPr>
        <w:sym w:font="Wingdings" w:char="F0E0"/>
      </w:r>
      <w:r w:rsidRPr="00586E0C">
        <w:rPr>
          <w:rFonts w:asciiTheme="minorHAnsi" w:eastAsia="Calibri" w:hAnsiTheme="minorHAnsi" w:cstheme="minorHAnsi"/>
          <w:sz w:val="22"/>
          <w:szCs w:val="22"/>
        </w:rPr>
        <w:t xml:space="preserve"> Local Queue, and name the queue “Final”. Click Finish.</w:t>
      </w:r>
    </w:p>
    <w:p w14:paraId="6800E0BD"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 click the Final queue and select Properties</w:t>
      </w:r>
    </w:p>
    <w:p w14:paraId="04BAA2FB" w14:textId="77777777" w:rsidR="00586E0C" w:rsidRPr="00586E0C" w:rsidRDefault="00586E0C" w:rsidP="00586E0C">
      <w:pPr>
        <w:numPr>
          <w:ilvl w:val="2"/>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Set Default Persistence to “Persistent”, click Apply and OK</w:t>
      </w:r>
    </w:p>
    <w:p w14:paraId="070B3561"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Right-click the queue and select Put Test Message.  </w:t>
      </w:r>
    </w:p>
    <w:p w14:paraId="540B7492"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Enter “This is a final test” for the message text, click Put Test Message, and close the panel.</w:t>
      </w:r>
    </w:p>
    <w:p w14:paraId="5683F6EE"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Right-click the queue, select Browse Messages and ensure your message is in the queue. Click Close</w:t>
      </w:r>
    </w:p>
    <w:p w14:paraId="1FA4E5E6" w14:textId="77777777" w:rsidR="00586E0C" w:rsidRPr="00586E0C" w:rsidRDefault="00586E0C" w:rsidP="00586E0C">
      <w:pPr>
        <w:numPr>
          <w:ilvl w:val="0"/>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Failover the clustered MQ application to a second node</w:t>
      </w:r>
    </w:p>
    <w:p w14:paraId="14146F71"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Open MQ Explorer to test the queue manager</w:t>
      </w:r>
    </w:p>
    <w:p w14:paraId="6F03EF15"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Right-click the Queues folder, select New </w:t>
      </w:r>
      <w:r w:rsidRPr="00586E0C">
        <w:rPr>
          <w:rFonts w:asciiTheme="minorHAnsi" w:eastAsia="Calibri" w:hAnsiTheme="minorHAnsi" w:cstheme="minorHAnsi"/>
          <w:sz w:val="22"/>
          <w:szCs w:val="22"/>
        </w:rPr>
        <w:sym w:font="Wingdings" w:char="F0E0"/>
      </w:r>
      <w:r w:rsidRPr="00586E0C">
        <w:rPr>
          <w:rFonts w:asciiTheme="minorHAnsi" w:eastAsia="Calibri" w:hAnsiTheme="minorHAnsi" w:cstheme="minorHAnsi"/>
          <w:sz w:val="22"/>
          <w:szCs w:val="22"/>
        </w:rPr>
        <w:t xml:space="preserve"> Local Queue, and name the queue “Final2”. Click Finish.</w:t>
      </w:r>
    </w:p>
    <w:p w14:paraId="04F7D8D7"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 click the Final2 queue and select Properties</w:t>
      </w:r>
    </w:p>
    <w:p w14:paraId="33466C46" w14:textId="77777777" w:rsidR="00586E0C" w:rsidRPr="00586E0C" w:rsidRDefault="00586E0C" w:rsidP="00586E0C">
      <w:pPr>
        <w:numPr>
          <w:ilvl w:val="2"/>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Set Default Persistence to “Persistent”, click Apply and OK</w:t>
      </w:r>
    </w:p>
    <w:p w14:paraId="2FB48DCD"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Right-click the queue and select Put Test Message.  </w:t>
      </w:r>
    </w:p>
    <w:p w14:paraId="3CB0B92E"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Enter “This is a second final test” for the message text</w:t>
      </w:r>
    </w:p>
    <w:p w14:paraId="62BCED08" w14:textId="77777777" w:rsidR="00586E0C" w:rsidRPr="00586E0C" w:rsidRDefault="00586E0C" w:rsidP="00586E0C">
      <w:pPr>
        <w:numPr>
          <w:ilvl w:val="2"/>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Click the Put Message button and Close</w:t>
      </w:r>
    </w:p>
    <w:p w14:paraId="04DE2526"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Right-click each queue, select Browse Messages and ensure your messages are in the queues. Click Close</w:t>
      </w:r>
    </w:p>
    <w:p w14:paraId="5943E318"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Move the MQ application back to the original cluster node</w:t>
      </w:r>
    </w:p>
    <w:p w14:paraId="1C6BE3B7" w14:textId="77777777" w:rsidR="00586E0C" w:rsidRPr="00586E0C" w:rsidRDefault="00586E0C" w:rsidP="00586E0C">
      <w:pPr>
        <w:numPr>
          <w:ilvl w:val="0"/>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Remove the test queues and messages</w:t>
      </w:r>
    </w:p>
    <w:p w14:paraId="720BAEB5"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Open MQ Explorer and select the queue manager</w:t>
      </w:r>
    </w:p>
    <w:p w14:paraId="453A3DAE"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Select the Queues folder under the queue manager</w:t>
      </w:r>
    </w:p>
    <w:p w14:paraId="665D13A6"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Right-click each queue and select Clear Messages</w:t>
      </w:r>
    </w:p>
    <w:p w14:paraId="1BC7C689" w14:textId="77777777" w:rsidR="00586E0C" w:rsidRPr="00586E0C" w:rsidRDefault="00586E0C" w:rsidP="00586E0C">
      <w:pPr>
        <w:numPr>
          <w:ilvl w:val="1"/>
          <w:numId w:val="273"/>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Right-click each queue and select Delete to delete the queues</w:t>
      </w:r>
    </w:p>
    <w:p w14:paraId="5A183994" w14:textId="77777777" w:rsidR="00586E0C" w:rsidRPr="00586E0C" w:rsidRDefault="00586E0C" w:rsidP="00586E0C">
      <w:pPr>
        <w:pStyle w:val="Heading3"/>
        <w:rPr>
          <w:rFonts w:asciiTheme="minorHAnsi" w:hAnsiTheme="minorHAnsi" w:cstheme="minorHAnsi"/>
          <w:szCs w:val="22"/>
          <w:lang w:val="en-GB"/>
        </w:rPr>
      </w:pPr>
      <w:r w:rsidRPr="00586E0C">
        <w:rPr>
          <w:rFonts w:asciiTheme="minorHAnsi" w:hAnsiTheme="minorHAnsi" w:cstheme="minorHAnsi"/>
          <w:szCs w:val="22"/>
          <w:lang w:val="en-GB"/>
        </w:rPr>
        <w:t>Important Operational Notes</w:t>
      </w:r>
    </w:p>
    <w:p w14:paraId="6E65CB5D" w14:textId="77777777" w:rsidR="00586E0C" w:rsidRPr="00586E0C" w:rsidRDefault="00586E0C" w:rsidP="00586E0C">
      <w:pPr>
        <w:numPr>
          <w:ilvl w:val="0"/>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Do not try to perform start and stop operations directly on any clustered queue managers using either the MQ Explorer or command line.  Always use MSCS Cluster Manager to bring the MQ resource offline.</w:t>
      </w:r>
    </w:p>
    <w:p w14:paraId="52379E81" w14:textId="77777777" w:rsidR="00586E0C" w:rsidRPr="00586E0C" w:rsidRDefault="00586E0C" w:rsidP="00586E0C">
      <w:pPr>
        <w:numPr>
          <w:ilvl w:val="0"/>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MSCS Clustered applications can be configured to use preferred nodes but it is recommended that preferred nodes should not be set and to rely on a manual failback.</w:t>
      </w:r>
    </w:p>
    <w:p w14:paraId="3AC88E1C" w14:textId="77777777" w:rsidR="00586E0C" w:rsidRPr="00586E0C" w:rsidRDefault="00586E0C" w:rsidP="00586E0C">
      <w:pPr>
        <w:numPr>
          <w:ilvl w:val="0"/>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Command line support utility programs</w:t>
      </w:r>
    </w:p>
    <w:p w14:paraId="3B009A72" w14:textId="77777777" w:rsidR="00586E0C" w:rsidRPr="00586E0C" w:rsidRDefault="00586E0C" w:rsidP="00586E0C">
      <w:pPr>
        <w:numPr>
          <w:ilvl w:val="1"/>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Register/Unregister IBM MQ Cluster Resource</w:t>
      </w:r>
    </w:p>
    <w:p w14:paraId="2131CBD3" w14:textId="77777777" w:rsidR="00586E0C" w:rsidRPr="00586E0C" w:rsidRDefault="00586E0C" w:rsidP="00586E0C">
      <w:pPr>
        <w:numPr>
          <w:ilvl w:val="2"/>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 xml:space="preserve">Register: </w:t>
      </w:r>
      <w:r w:rsidRPr="00586E0C">
        <w:rPr>
          <w:rFonts w:asciiTheme="minorHAnsi" w:eastAsia="Calibri" w:hAnsiTheme="minorHAnsi" w:cstheme="minorHAnsi"/>
          <w:sz w:val="22"/>
          <w:szCs w:val="22"/>
        </w:rPr>
        <w:tab/>
        <w:t>haregtyp /r</w:t>
      </w:r>
    </w:p>
    <w:p w14:paraId="0E653147" w14:textId="77777777" w:rsidR="00586E0C" w:rsidRPr="00586E0C" w:rsidRDefault="00586E0C" w:rsidP="00586E0C">
      <w:pPr>
        <w:numPr>
          <w:ilvl w:val="2"/>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Unregister:</w:t>
      </w:r>
      <w:r w:rsidRPr="00586E0C">
        <w:rPr>
          <w:rFonts w:asciiTheme="minorHAnsi" w:eastAsia="Calibri" w:hAnsiTheme="minorHAnsi" w:cstheme="minorHAnsi"/>
          <w:sz w:val="22"/>
          <w:szCs w:val="22"/>
        </w:rPr>
        <w:tab/>
        <w:t>haregtyp /u</w:t>
      </w:r>
    </w:p>
    <w:p w14:paraId="5B20192E" w14:textId="77777777" w:rsidR="00586E0C" w:rsidRPr="00586E0C" w:rsidRDefault="00586E0C" w:rsidP="00586E0C">
      <w:pPr>
        <w:numPr>
          <w:ilvl w:val="1"/>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Move a queue manager</w:t>
      </w:r>
    </w:p>
    <w:p w14:paraId="7972CFE0" w14:textId="77777777" w:rsidR="00586E0C" w:rsidRPr="00586E0C" w:rsidRDefault="00586E0C" w:rsidP="00586E0C">
      <w:pPr>
        <w:numPr>
          <w:ilvl w:val="2"/>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hamvmqm  /m  {qmanager name}  /dd {data path}  /ld  {log path}</w:t>
      </w:r>
    </w:p>
    <w:p w14:paraId="449DC03B" w14:textId="77777777" w:rsidR="00586E0C" w:rsidRPr="00586E0C" w:rsidRDefault="00586E0C" w:rsidP="00586E0C">
      <w:pPr>
        <w:numPr>
          <w:ilvl w:val="1"/>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Delete a queue manager</w:t>
      </w:r>
    </w:p>
    <w:p w14:paraId="72E47B03" w14:textId="77777777" w:rsidR="00586E0C" w:rsidRPr="00586E0C" w:rsidRDefault="00586E0C" w:rsidP="00586E0C">
      <w:pPr>
        <w:numPr>
          <w:ilvl w:val="2"/>
          <w:numId w:val="274"/>
        </w:numPr>
        <w:suppressAutoHyphens/>
        <w:spacing w:after="200" w:line="276" w:lineRule="auto"/>
        <w:ind w:right="432"/>
        <w:contextualSpacing/>
        <w:rPr>
          <w:rFonts w:asciiTheme="minorHAnsi" w:eastAsia="Calibri" w:hAnsiTheme="minorHAnsi" w:cstheme="minorHAnsi"/>
          <w:sz w:val="22"/>
          <w:szCs w:val="22"/>
        </w:rPr>
      </w:pPr>
      <w:r w:rsidRPr="00586E0C">
        <w:rPr>
          <w:rFonts w:asciiTheme="minorHAnsi" w:eastAsia="Calibri" w:hAnsiTheme="minorHAnsi" w:cstheme="minorHAnsi"/>
          <w:sz w:val="22"/>
          <w:szCs w:val="22"/>
        </w:rPr>
        <w:t>Hadltmgm /m {qmanager name}</w:t>
      </w:r>
    </w:p>
    <w:p w14:paraId="42500B4A" w14:textId="77777777" w:rsidR="00586E0C" w:rsidRPr="00586E0C" w:rsidRDefault="00586E0C" w:rsidP="00586E0C">
      <w:pPr>
        <w:suppressAutoHyphens/>
        <w:ind w:right="432"/>
        <w:rPr>
          <w:rFonts w:asciiTheme="minorHAnsi" w:hAnsiTheme="minorHAnsi" w:cstheme="minorHAnsi"/>
          <w:sz w:val="22"/>
          <w:szCs w:val="22"/>
          <w:lang w:val="en-GB"/>
        </w:rPr>
      </w:pPr>
    </w:p>
    <w:p w14:paraId="058A34A7" w14:textId="77777777" w:rsidR="00586E0C" w:rsidRPr="00586E0C" w:rsidRDefault="00586E0C" w:rsidP="00586E0C">
      <w:pPr>
        <w:pStyle w:val="Heading3"/>
        <w:rPr>
          <w:rFonts w:asciiTheme="minorHAnsi" w:hAnsiTheme="minorHAnsi" w:cstheme="minorHAnsi"/>
          <w:szCs w:val="22"/>
        </w:rPr>
      </w:pPr>
      <w:r w:rsidRPr="00586E0C">
        <w:rPr>
          <w:rFonts w:asciiTheme="minorHAnsi" w:hAnsiTheme="minorHAnsi" w:cstheme="minorHAnsi"/>
          <w:szCs w:val="22"/>
        </w:rPr>
        <w:t>Create Initial Contexts &amp; Connection Factories</w:t>
      </w:r>
    </w:p>
    <w:p w14:paraId="22128C2A" w14:textId="77777777" w:rsidR="00586E0C" w:rsidRPr="00586E0C" w:rsidRDefault="00586E0C" w:rsidP="00586E0C">
      <w:pPr>
        <w:pStyle w:val="Heading4"/>
        <w:rPr>
          <w:rFonts w:asciiTheme="minorHAnsi" w:hAnsiTheme="minorHAnsi" w:cstheme="minorHAnsi"/>
          <w:b w:val="0"/>
          <w:sz w:val="22"/>
          <w:szCs w:val="22"/>
        </w:rPr>
      </w:pPr>
      <w:r w:rsidRPr="00586E0C">
        <w:rPr>
          <w:rFonts w:asciiTheme="minorHAnsi" w:hAnsiTheme="minorHAnsi" w:cstheme="minorHAnsi"/>
          <w:b w:val="0"/>
          <w:sz w:val="22"/>
          <w:szCs w:val="22"/>
        </w:rPr>
        <w:t>JMS Administered Objects</w:t>
      </w:r>
    </w:p>
    <w:p w14:paraId="3C97E227" w14:textId="77777777" w:rsidR="00586E0C" w:rsidRPr="00586E0C" w:rsidRDefault="00586E0C" w:rsidP="00586E0C">
      <w:pPr>
        <w:rPr>
          <w:rFonts w:asciiTheme="minorHAnsi" w:hAnsiTheme="minorHAnsi" w:cstheme="minorHAnsi"/>
          <w:sz w:val="22"/>
          <w:szCs w:val="22"/>
        </w:rPr>
      </w:pPr>
      <w:r w:rsidRPr="00586E0C">
        <w:rPr>
          <w:rFonts w:asciiTheme="minorHAnsi" w:hAnsiTheme="minorHAnsi" w:cstheme="minorHAnsi"/>
          <w:sz w:val="22"/>
          <w:szCs w:val="22"/>
        </w:rPr>
        <w:t>Create Initial Context</w:t>
      </w:r>
    </w:p>
    <w:p w14:paraId="29CBC32B" w14:textId="77777777" w:rsidR="00586E0C" w:rsidRPr="00586E0C" w:rsidRDefault="00586E0C" w:rsidP="00586E0C">
      <w:pPr>
        <w:rPr>
          <w:rFonts w:asciiTheme="minorHAnsi" w:hAnsiTheme="minorHAnsi" w:cstheme="minorHAnsi"/>
          <w:sz w:val="22"/>
          <w:szCs w:val="22"/>
        </w:rPr>
      </w:pPr>
      <w:r w:rsidRPr="00586E0C">
        <w:rPr>
          <w:rFonts w:asciiTheme="minorHAnsi" w:hAnsiTheme="minorHAnsi" w:cstheme="minorHAnsi"/>
          <w:sz w:val="22"/>
          <w:szCs w:val="22"/>
        </w:rPr>
        <w:t>Create Connection Factories</w:t>
      </w:r>
    </w:p>
    <w:p w14:paraId="090B09AA" w14:textId="77777777" w:rsidR="00586E0C" w:rsidRPr="00586E0C" w:rsidRDefault="00586E0C" w:rsidP="00586E0C">
      <w:pPr>
        <w:rPr>
          <w:rFonts w:asciiTheme="minorHAnsi" w:hAnsiTheme="minorHAnsi" w:cstheme="minorHAnsi"/>
          <w:sz w:val="22"/>
          <w:szCs w:val="22"/>
        </w:rPr>
      </w:pPr>
      <w:r w:rsidRPr="00586E0C">
        <w:rPr>
          <w:rFonts w:asciiTheme="minorHAnsi" w:hAnsiTheme="minorHAnsi" w:cstheme="minorHAnsi"/>
          <w:sz w:val="22"/>
          <w:szCs w:val="22"/>
        </w:rPr>
        <w:t>Create Destinations</w:t>
      </w:r>
    </w:p>
    <w:p w14:paraId="077E655A" w14:textId="77777777" w:rsidR="00586E0C" w:rsidRPr="00586E0C" w:rsidRDefault="00586E0C" w:rsidP="00586E0C">
      <w:pPr>
        <w:pStyle w:val="Heading5"/>
        <w:rPr>
          <w:rFonts w:asciiTheme="minorHAnsi" w:hAnsiTheme="minorHAnsi" w:cstheme="minorHAnsi"/>
          <w:b w:val="0"/>
          <w:sz w:val="22"/>
          <w:szCs w:val="22"/>
        </w:rPr>
      </w:pPr>
      <w:r w:rsidRPr="00586E0C">
        <w:rPr>
          <w:rFonts w:asciiTheme="minorHAnsi" w:hAnsiTheme="minorHAnsi" w:cstheme="minorHAnsi"/>
          <w:b w:val="0"/>
          <w:sz w:val="22"/>
          <w:szCs w:val="22"/>
        </w:rPr>
        <w:t>Create Initial Context</w:t>
      </w:r>
    </w:p>
    <w:p w14:paraId="1702CFB7" w14:textId="77777777" w:rsidR="00586E0C" w:rsidRPr="00586E0C" w:rsidRDefault="00586E0C" w:rsidP="00586E0C">
      <w:pPr>
        <w:pStyle w:val="Step1"/>
        <w:numPr>
          <w:ilvl w:val="0"/>
          <w:numId w:val="22"/>
        </w:numPr>
        <w:ind w:left="900" w:hanging="540"/>
        <w:rPr>
          <w:rFonts w:asciiTheme="minorHAnsi" w:hAnsiTheme="minorHAnsi" w:cstheme="minorHAnsi"/>
          <w:sz w:val="22"/>
          <w:szCs w:val="22"/>
        </w:rPr>
      </w:pPr>
      <w:r w:rsidRPr="00586E0C">
        <w:rPr>
          <w:rFonts w:asciiTheme="minorHAnsi" w:hAnsiTheme="minorHAnsi" w:cstheme="minorHAnsi"/>
          <w:sz w:val="22"/>
          <w:szCs w:val="22"/>
        </w:rPr>
        <w:t>Right click JMS Administered Objects and click Add Initial Context</w:t>
      </w:r>
    </w:p>
    <w:p w14:paraId="61E764CA"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rPr>
        <w:t>.</w:t>
      </w:r>
      <w:r w:rsidRPr="00586E0C">
        <w:rPr>
          <w:rFonts w:asciiTheme="minorHAnsi" w:hAnsiTheme="minorHAnsi" w:cstheme="minorHAnsi"/>
          <w:noProof/>
          <w:sz w:val="22"/>
          <w:szCs w:val="22"/>
        </w:rPr>
        <w:drawing>
          <wp:inline distT="0" distB="0" distL="0" distR="0" wp14:anchorId="324AA23F" wp14:editId="2A2F71E2">
            <wp:extent cx="3489351" cy="1840109"/>
            <wp:effectExtent l="0" t="0" r="0" b="8255"/>
            <wp:docPr id="3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93320" cy="1842202"/>
                    </a:xfrm>
                    <a:prstGeom prst="rect">
                      <a:avLst/>
                    </a:prstGeom>
                    <a:noFill/>
                    <a:ln>
                      <a:noFill/>
                    </a:ln>
                  </pic:spPr>
                </pic:pic>
              </a:graphicData>
            </a:graphic>
          </wp:inline>
        </w:drawing>
      </w:r>
    </w:p>
    <w:p w14:paraId="051273E6"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rPr>
        <w:t>The Add Initial Context wizard will be started to guide us through the creation of the context.</w:t>
      </w:r>
    </w:p>
    <w:p w14:paraId="2FF50237"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31FE4CF2" wp14:editId="19F0C3F6">
            <wp:extent cx="3939195" cy="2077517"/>
            <wp:effectExtent l="0" t="0" r="4445" b="0"/>
            <wp:docPr id="34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39972" cy="2077927"/>
                    </a:xfrm>
                    <a:prstGeom prst="rect">
                      <a:avLst/>
                    </a:prstGeom>
                    <a:noFill/>
                    <a:ln>
                      <a:noFill/>
                    </a:ln>
                  </pic:spPr>
                </pic:pic>
              </a:graphicData>
            </a:graphic>
          </wp:inline>
        </w:drawing>
      </w:r>
    </w:p>
    <w:p w14:paraId="6562D2A4"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Select File System for JNDI namespace.</w:t>
      </w:r>
    </w:p>
    <w:p w14:paraId="1B37D58A"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 xml:space="preserve">From Windows Explorer, navigate to the Data folder; - M:\Data\ </w:t>
      </w:r>
    </w:p>
    <w:p w14:paraId="4807E18E"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Create subfolders (los &amp; lx) inside the data folder.</w:t>
      </w:r>
    </w:p>
    <w:p w14:paraId="7164D6EE" w14:textId="77777777" w:rsidR="00586E0C" w:rsidRPr="00586E0C" w:rsidRDefault="00586E0C" w:rsidP="00586E0C">
      <w:pPr>
        <w:pStyle w:val="Step1"/>
        <w:numPr>
          <w:ilvl w:val="0"/>
          <w:numId w:val="0"/>
        </w:numPr>
        <w:ind w:left="900"/>
        <w:rPr>
          <w:rFonts w:asciiTheme="minorHAnsi" w:hAnsiTheme="minorHAnsi" w:cstheme="minorHAnsi"/>
          <w:sz w:val="22"/>
          <w:szCs w:val="22"/>
        </w:rPr>
      </w:pPr>
    </w:p>
    <w:p w14:paraId="44965A34"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Coming back to our Add Initial context wizard, copy the los folder path which we created in the above step in Bindings directory text box as shown in below figure.</w:t>
      </w:r>
    </w:p>
    <w:p w14:paraId="570F4C8A" w14:textId="77777777" w:rsidR="00586E0C" w:rsidRPr="00586E0C" w:rsidRDefault="00586E0C" w:rsidP="00586E0C">
      <w:pPr>
        <w:pStyle w:val="Step1"/>
        <w:numPr>
          <w:ilvl w:val="0"/>
          <w:numId w:val="0"/>
        </w:numPr>
        <w:ind w:left="900"/>
        <w:rPr>
          <w:rFonts w:asciiTheme="minorHAnsi" w:hAnsiTheme="minorHAnsi" w:cstheme="minorHAnsi"/>
          <w:sz w:val="22"/>
          <w:szCs w:val="22"/>
        </w:rPr>
      </w:pPr>
    </w:p>
    <w:p w14:paraId="00F82733"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Click Next. In the next screen as shown below enter the context nickname as LOSCtx (as we are creating LOS initial context).</w:t>
      </w:r>
    </w:p>
    <w:p w14:paraId="4B047391"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78E6F4DA" wp14:editId="4F4C4428">
            <wp:extent cx="5305425" cy="2743200"/>
            <wp:effectExtent l="0" t="0" r="9525" b="0"/>
            <wp:docPr id="3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05425" cy="2743200"/>
                    </a:xfrm>
                    <a:prstGeom prst="rect">
                      <a:avLst/>
                    </a:prstGeom>
                    <a:noFill/>
                    <a:ln>
                      <a:noFill/>
                    </a:ln>
                  </pic:spPr>
                </pic:pic>
              </a:graphicData>
            </a:graphic>
          </wp:inline>
        </w:drawing>
      </w:r>
    </w:p>
    <w:p w14:paraId="04D269AE"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Select the “automatically reconnect to context on startup” checkbox and click Finish button.</w:t>
      </w:r>
    </w:p>
    <w:p w14:paraId="172CFBA6"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rPr>
        <w:t>The LOS initial context will be created and the MQ explorer shows the newly created context and sub-items available under it.</w:t>
      </w:r>
    </w:p>
    <w:p w14:paraId="33BED510"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3BDFA133" wp14:editId="0D38063C">
            <wp:extent cx="5325745" cy="2813685"/>
            <wp:effectExtent l="0" t="0" r="8255" b="5715"/>
            <wp:docPr id="3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25745" cy="2813685"/>
                    </a:xfrm>
                    <a:prstGeom prst="rect">
                      <a:avLst/>
                    </a:prstGeom>
                    <a:noFill/>
                    <a:ln>
                      <a:noFill/>
                    </a:ln>
                  </pic:spPr>
                </pic:pic>
              </a:graphicData>
            </a:graphic>
          </wp:inline>
        </w:drawing>
      </w:r>
    </w:p>
    <w:p w14:paraId="3B00A4C6" w14:textId="77777777" w:rsidR="00586E0C" w:rsidRPr="00586E0C" w:rsidRDefault="00586E0C" w:rsidP="00586E0C">
      <w:pPr>
        <w:pStyle w:val="Heading5"/>
        <w:rPr>
          <w:rFonts w:asciiTheme="minorHAnsi" w:hAnsiTheme="minorHAnsi" w:cstheme="minorHAnsi"/>
          <w:b w:val="0"/>
          <w:sz w:val="22"/>
          <w:szCs w:val="22"/>
        </w:rPr>
      </w:pPr>
      <w:r w:rsidRPr="00586E0C">
        <w:rPr>
          <w:rFonts w:asciiTheme="minorHAnsi" w:hAnsiTheme="minorHAnsi" w:cstheme="minorHAnsi"/>
          <w:b w:val="0"/>
          <w:sz w:val="22"/>
          <w:szCs w:val="22"/>
        </w:rPr>
        <w:t>Creating Queue Connection Factory</w:t>
      </w:r>
    </w:p>
    <w:p w14:paraId="22BE113B" w14:textId="77777777" w:rsidR="00586E0C" w:rsidRPr="00586E0C" w:rsidRDefault="00586E0C" w:rsidP="00586E0C">
      <w:pPr>
        <w:pStyle w:val="Step1"/>
        <w:numPr>
          <w:ilvl w:val="0"/>
          <w:numId w:val="22"/>
        </w:numPr>
        <w:ind w:left="900" w:hanging="540"/>
        <w:rPr>
          <w:rFonts w:asciiTheme="minorHAnsi" w:hAnsiTheme="minorHAnsi" w:cstheme="minorHAnsi"/>
          <w:sz w:val="22"/>
          <w:szCs w:val="22"/>
        </w:rPr>
      </w:pPr>
      <w:r w:rsidRPr="00586E0C">
        <w:rPr>
          <w:rFonts w:asciiTheme="minorHAnsi" w:hAnsiTheme="minorHAnsi" w:cstheme="minorHAnsi"/>
          <w:sz w:val="22"/>
          <w:szCs w:val="22"/>
        </w:rPr>
        <w:t>Open the JMS Administered Objects, and Under LOSCtx right click Connection Factories -&gt; New -&gt; Connection Factory.</w:t>
      </w:r>
    </w:p>
    <w:p w14:paraId="70A7BAFB"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3953E412" wp14:editId="265F8C3F">
            <wp:extent cx="4111143" cy="2180644"/>
            <wp:effectExtent l="0" t="0" r="3810" b="0"/>
            <wp:docPr id="34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14356" cy="2182348"/>
                    </a:xfrm>
                    <a:prstGeom prst="rect">
                      <a:avLst/>
                    </a:prstGeom>
                    <a:noFill/>
                    <a:ln>
                      <a:noFill/>
                    </a:ln>
                  </pic:spPr>
                </pic:pic>
              </a:graphicData>
            </a:graphic>
          </wp:inline>
        </w:drawing>
      </w:r>
    </w:p>
    <w:p w14:paraId="6DBD1203"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rPr>
        <w:t>The Create connection factory dialog box is displayed as shown in figure below.</w:t>
      </w:r>
    </w:p>
    <w:p w14:paraId="0968ED69"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495A01D6" wp14:editId="79649F75">
            <wp:extent cx="4193038" cy="2157984"/>
            <wp:effectExtent l="0" t="0" r="0" b="0"/>
            <wp:docPr id="34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91179" cy="2157027"/>
                    </a:xfrm>
                    <a:prstGeom prst="rect">
                      <a:avLst/>
                    </a:prstGeom>
                    <a:noFill/>
                    <a:ln>
                      <a:noFill/>
                    </a:ln>
                  </pic:spPr>
                </pic:pic>
              </a:graphicData>
            </a:graphic>
          </wp:inline>
        </w:drawing>
      </w:r>
    </w:p>
    <w:p w14:paraId="1968936A"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Enter Name: primaryQCF</w:t>
      </w:r>
    </w:p>
    <w:p w14:paraId="5BEBFACF"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Leave Messaging provider as WebSphere MQ</w:t>
      </w:r>
    </w:p>
    <w:p w14:paraId="0701C4F9"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Click Next</w:t>
      </w:r>
    </w:p>
    <w:p w14:paraId="69EE3BE7"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rPr>
        <w:t xml:space="preserve">The next screen displays creating connection factory. </w:t>
      </w:r>
    </w:p>
    <w:p w14:paraId="737CF6A4"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Choose Queue Connection Factory from the pull down</w:t>
      </w:r>
    </w:p>
    <w:p w14:paraId="1C0ED6BC"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70989876" wp14:editId="34273AB7">
            <wp:extent cx="4257447" cy="2206292"/>
            <wp:effectExtent l="0" t="0" r="0" b="3810"/>
            <wp:docPr id="3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58584" cy="2206881"/>
                    </a:xfrm>
                    <a:prstGeom prst="rect">
                      <a:avLst/>
                    </a:prstGeom>
                    <a:noFill/>
                    <a:ln>
                      <a:noFill/>
                    </a:ln>
                  </pic:spPr>
                </pic:pic>
              </a:graphicData>
            </a:graphic>
          </wp:inline>
        </w:drawing>
      </w:r>
    </w:p>
    <w:p w14:paraId="0050A62B"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Select Next</w:t>
      </w:r>
    </w:p>
    <w:p w14:paraId="3103781E"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Select Transport: MQ Client and click Next</w:t>
      </w:r>
      <w:r w:rsidRPr="00586E0C">
        <w:rPr>
          <w:rFonts w:asciiTheme="minorHAnsi" w:hAnsiTheme="minorHAnsi" w:cstheme="minorHAnsi"/>
          <w:noProof/>
          <w:sz w:val="22"/>
          <w:szCs w:val="22"/>
        </w:rPr>
        <w:drawing>
          <wp:inline distT="0" distB="0" distL="0" distR="0" wp14:anchorId="76FAC01D" wp14:editId="57DAD6CE">
            <wp:extent cx="4315968" cy="2238992"/>
            <wp:effectExtent l="0" t="0" r="0" b="9525"/>
            <wp:docPr id="3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16877" cy="2239464"/>
                    </a:xfrm>
                    <a:prstGeom prst="rect">
                      <a:avLst/>
                    </a:prstGeom>
                    <a:noFill/>
                    <a:ln>
                      <a:noFill/>
                    </a:ln>
                  </pic:spPr>
                </pic:pic>
              </a:graphicData>
            </a:graphic>
          </wp:inline>
        </w:drawing>
      </w:r>
    </w:p>
    <w:p w14:paraId="6D23EF17"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 xml:space="preserve">Select Finish to proceed. </w:t>
      </w:r>
      <w:r w:rsidRPr="00586E0C">
        <w:rPr>
          <w:rFonts w:asciiTheme="minorHAnsi" w:hAnsiTheme="minorHAnsi" w:cstheme="minorHAnsi"/>
          <w:noProof/>
          <w:sz w:val="22"/>
          <w:szCs w:val="22"/>
        </w:rPr>
        <w:drawing>
          <wp:inline distT="0" distB="0" distL="0" distR="0" wp14:anchorId="4D498671" wp14:editId="7B8B5C66">
            <wp:extent cx="4528109" cy="2353283"/>
            <wp:effectExtent l="0" t="0" r="6350" b="9525"/>
            <wp:docPr id="3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32100" cy="2355357"/>
                    </a:xfrm>
                    <a:prstGeom prst="rect">
                      <a:avLst/>
                    </a:prstGeom>
                    <a:noFill/>
                    <a:ln>
                      <a:noFill/>
                    </a:ln>
                  </pic:spPr>
                </pic:pic>
              </a:graphicData>
            </a:graphic>
          </wp:inline>
        </w:drawing>
      </w:r>
    </w:p>
    <w:p w14:paraId="16982591"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4F2E1376" wp14:editId="35AD64FE">
            <wp:extent cx="4763135" cy="2512060"/>
            <wp:effectExtent l="0" t="0" r="0" b="2540"/>
            <wp:docPr id="3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3135" cy="2512060"/>
                    </a:xfrm>
                    <a:prstGeom prst="rect">
                      <a:avLst/>
                    </a:prstGeom>
                    <a:noFill/>
                    <a:ln>
                      <a:noFill/>
                    </a:ln>
                  </pic:spPr>
                </pic:pic>
              </a:graphicData>
            </a:graphic>
          </wp:inline>
        </w:drawing>
      </w:r>
    </w:p>
    <w:p w14:paraId="65E5E7D7"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Click ok to continue</w:t>
      </w:r>
    </w:p>
    <w:p w14:paraId="3FFC1DD7"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Right click JMS Administered objects and click Add Initial Context</w:t>
      </w:r>
    </w:p>
    <w:p w14:paraId="461188D0"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580836EB" wp14:editId="5A706438">
            <wp:extent cx="4433012" cy="2332009"/>
            <wp:effectExtent l="0" t="0" r="5715" b="0"/>
            <wp:docPr id="3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36750" cy="2333975"/>
                    </a:xfrm>
                    <a:prstGeom prst="rect">
                      <a:avLst/>
                    </a:prstGeom>
                    <a:noFill/>
                    <a:ln>
                      <a:noFill/>
                    </a:ln>
                  </pic:spPr>
                </pic:pic>
              </a:graphicData>
            </a:graphic>
          </wp:inline>
        </w:drawing>
      </w:r>
    </w:p>
    <w:p w14:paraId="29BA66E2"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Select File System for JNDI namespace.</w:t>
      </w:r>
    </w:p>
    <w:p w14:paraId="6F09C557"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Enter LX folder path which we created in above steps (inside data folder) and click Next.</w:t>
      </w:r>
    </w:p>
    <w:p w14:paraId="64E48141" w14:textId="77777777" w:rsidR="00586E0C" w:rsidRPr="00586E0C" w:rsidRDefault="00586E0C" w:rsidP="00586E0C">
      <w:pPr>
        <w:pStyle w:val="Step1"/>
        <w:numPr>
          <w:ilvl w:val="0"/>
          <w:numId w:val="0"/>
        </w:numPr>
        <w:ind w:left="900"/>
        <w:rPr>
          <w:rFonts w:asciiTheme="minorHAnsi" w:hAnsiTheme="minorHAnsi" w:cstheme="minorHAnsi"/>
          <w:sz w:val="22"/>
          <w:szCs w:val="22"/>
        </w:rPr>
      </w:pPr>
    </w:p>
    <w:p w14:paraId="2D3F951F"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Enter the context nickname as LXCtx and check the automatically reconnect to context on startup check box and click Finish.</w:t>
      </w:r>
    </w:p>
    <w:p w14:paraId="7B489F6C"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18640524" wp14:editId="55DA94BE">
            <wp:extent cx="4227324" cy="2245766"/>
            <wp:effectExtent l="0" t="0" r="1905" b="2540"/>
            <wp:docPr id="3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35416" cy="2250065"/>
                    </a:xfrm>
                    <a:prstGeom prst="rect">
                      <a:avLst/>
                    </a:prstGeom>
                    <a:noFill/>
                    <a:ln>
                      <a:noFill/>
                    </a:ln>
                  </pic:spPr>
                </pic:pic>
              </a:graphicData>
            </a:graphic>
          </wp:inline>
        </w:drawing>
      </w:r>
    </w:p>
    <w:p w14:paraId="2C18F848"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rPr>
        <w:t>The LX Initial context has been created successfully</w:t>
      </w:r>
    </w:p>
    <w:p w14:paraId="54F9BA59"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Create a queue connection factory</w:t>
      </w:r>
      <w:r w:rsidRPr="00586E0C">
        <w:rPr>
          <w:rFonts w:asciiTheme="minorHAnsi" w:hAnsiTheme="minorHAnsi" w:cstheme="minorHAnsi"/>
          <w:noProof/>
          <w:sz w:val="22"/>
          <w:szCs w:val="22"/>
        </w:rPr>
        <w:drawing>
          <wp:inline distT="0" distB="0" distL="0" distR="0" wp14:anchorId="5DDBEBF3" wp14:editId="3FAC1A33">
            <wp:extent cx="4228186" cy="2192627"/>
            <wp:effectExtent l="0" t="0" r="1270" b="0"/>
            <wp:docPr id="3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27811" cy="2192433"/>
                    </a:xfrm>
                    <a:prstGeom prst="rect">
                      <a:avLst/>
                    </a:prstGeom>
                    <a:noFill/>
                    <a:ln>
                      <a:noFill/>
                    </a:ln>
                  </pic:spPr>
                </pic:pic>
              </a:graphicData>
            </a:graphic>
          </wp:inline>
        </w:drawing>
      </w:r>
    </w:p>
    <w:p w14:paraId="0B6EBA28"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Right click Connection factories under LXCtx and click New -&gt; Connection Factory - enter the Name primaryQCF (this used in the queueinfo.properties)</w:t>
      </w:r>
    </w:p>
    <w:p w14:paraId="31E8517F"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30619A40" wp14:editId="2BEE33A0">
            <wp:extent cx="3972154" cy="2066711"/>
            <wp:effectExtent l="0" t="0" r="0" b="0"/>
            <wp:docPr id="3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71145" cy="2066186"/>
                    </a:xfrm>
                    <a:prstGeom prst="rect">
                      <a:avLst/>
                    </a:prstGeom>
                    <a:noFill/>
                    <a:ln>
                      <a:noFill/>
                    </a:ln>
                  </pic:spPr>
                </pic:pic>
              </a:graphicData>
            </a:graphic>
          </wp:inline>
        </w:drawing>
      </w:r>
    </w:p>
    <w:p w14:paraId="388B3B1F"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Select messaging provider: WebSphere MQ and click Next.</w:t>
      </w:r>
    </w:p>
    <w:p w14:paraId="5067E0C3"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Select Type as Queue Connection Factory and click Next.</w:t>
      </w:r>
    </w:p>
    <w:p w14:paraId="3C268423"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37E12012" wp14:editId="52983332">
            <wp:extent cx="5275580" cy="2713355"/>
            <wp:effectExtent l="0" t="0" r="1270" b="0"/>
            <wp:docPr id="5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5580" cy="2713355"/>
                    </a:xfrm>
                    <a:prstGeom prst="rect">
                      <a:avLst/>
                    </a:prstGeom>
                    <a:noFill/>
                    <a:ln>
                      <a:noFill/>
                    </a:ln>
                  </pic:spPr>
                </pic:pic>
              </a:graphicData>
            </a:graphic>
          </wp:inline>
        </w:drawing>
      </w:r>
    </w:p>
    <w:p w14:paraId="2CA810C0"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Select the transport as MQ Client and click next.</w:t>
      </w:r>
    </w:p>
    <w:p w14:paraId="46976E04"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33F0EB24" wp14:editId="598BB352">
            <wp:extent cx="3986784" cy="2076004"/>
            <wp:effectExtent l="0" t="0" r="0" b="635"/>
            <wp:docPr id="5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90413" cy="2077894"/>
                    </a:xfrm>
                    <a:prstGeom prst="rect">
                      <a:avLst/>
                    </a:prstGeom>
                    <a:noFill/>
                    <a:ln>
                      <a:noFill/>
                    </a:ln>
                  </pic:spPr>
                </pic:pic>
              </a:graphicData>
            </a:graphic>
          </wp:inline>
        </w:drawing>
      </w:r>
    </w:p>
    <w:p w14:paraId="3A64683E"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Select Finish to complete the creation of queue connection factory.</w:t>
      </w:r>
    </w:p>
    <w:p w14:paraId="38FFF5BB"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21E563F3" wp14:editId="78381F77">
            <wp:extent cx="5285740" cy="2763520"/>
            <wp:effectExtent l="0" t="0" r="0" b="0"/>
            <wp:docPr id="5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5740" cy="2763520"/>
                    </a:xfrm>
                    <a:prstGeom prst="rect">
                      <a:avLst/>
                    </a:prstGeom>
                    <a:noFill/>
                    <a:ln>
                      <a:noFill/>
                    </a:ln>
                  </pic:spPr>
                </pic:pic>
              </a:graphicData>
            </a:graphic>
          </wp:inline>
        </w:drawing>
      </w:r>
    </w:p>
    <w:p w14:paraId="4E82CD4A"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rPr>
        <w:t>LX queue connection has also been created successfully.</w:t>
      </w:r>
    </w:p>
    <w:p w14:paraId="0B0A7F3B"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1C1C0F4B" wp14:editId="7B837BD8">
            <wp:extent cx="5285740" cy="2743200"/>
            <wp:effectExtent l="0" t="0" r="0" b="0"/>
            <wp:docPr id="5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5740" cy="2743200"/>
                    </a:xfrm>
                    <a:prstGeom prst="rect">
                      <a:avLst/>
                    </a:prstGeom>
                    <a:noFill/>
                    <a:ln>
                      <a:noFill/>
                    </a:ln>
                  </pic:spPr>
                </pic:pic>
              </a:graphicData>
            </a:graphic>
          </wp:inline>
        </w:drawing>
      </w:r>
    </w:p>
    <w:p w14:paraId="2CBFAAC4"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Navigate Windows explorer to the folders:</w:t>
      </w:r>
    </w:p>
    <w:p w14:paraId="5006DABF" w14:textId="77777777" w:rsidR="00586E0C" w:rsidRPr="00586E0C" w:rsidRDefault="00586E0C" w:rsidP="00BB6154">
      <w:pPr>
        <w:pStyle w:val="Step1"/>
        <w:rPr>
          <w:rFonts w:asciiTheme="minorHAnsi" w:hAnsiTheme="minorHAnsi" w:cstheme="minorHAnsi"/>
          <w:sz w:val="22"/>
          <w:szCs w:val="22"/>
        </w:rPr>
      </w:pPr>
      <w:r w:rsidRPr="00586E0C">
        <w:rPr>
          <w:rFonts w:asciiTheme="minorHAnsi" w:hAnsiTheme="minorHAnsi" w:cstheme="minorHAnsi"/>
          <w:sz w:val="22"/>
          <w:szCs w:val="22"/>
        </w:rPr>
        <w:t>M:\Data\los</w:t>
      </w:r>
    </w:p>
    <w:p w14:paraId="3202BE69" w14:textId="77777777" w:rsidR="00586E0C" w:rsidRPr="00586E0C" w:rsidRDefault="00586E0C" w:rsidP="00BB6154">
      <w:pPr>
        <w:pStyle w:val="Step1"/>
        <w:rPr>
          <w:rFonts w:asciiTheme="minorHAnsi" w:hAnsiTheme="minorHAnsi" w:cstheme="minorHAnsi"/>
          <w:sz w:val="22"/>
          <w:szCs w:val="22"/>
        </w:rPr>
      </w:pPr>
      <w:r w:rsidRPr="00586E0C">
        <w:rPr>
          <w:rFonts w:asciiTheme="minorHAnsi" w:hAnsiTheme="minorHAnsi" w:cstheme="minorHAnsi"/>
          <w:sz w:val="22"/>
          <w:szCs w:val="22"/>
        </w:rPr>
        <w:t>M:\Data\lx</w:t>
      </w:r>
    </w:p>
    <w:p w14:paraId="2E4F80A3"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noProof/>
          <w:sz w:val="22"/>
          <w:szCs w:val="22"/>
        </w:rPr>
        <w:drawing>
          <wp:inline distT="0" distB="0" distL="0" distR="0" wp14:anchorId="7E33183C" wp14:editId="09359EED">
            <wp:extent cx="4953000" cy="2146855"/>
            <wp:effectExtent l="0" t="0" r="0" b="6350"/>
            <wp:docPr id="5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55381" cy="2147887"/>
                    </a:xfrm>
                    <a:prstGeom prst="rect">
                      <a:avLst/>
                    </a:prstGeom>
                    <a:noFill/>
                    <a:ln>
                      <a:noFill/>
                    </a:ln>
                  </pic:spPr>
                </pic:pic>
              </a:graphicData>
            </a:graphic>
          </wp:inline>
        </w:drawing>
      </w:r>
    </w:p>
    <w:p w14:paraId="3B06B36C" w14:textId="77777777"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 xml:space="preserve">Edit “.bindings” to replace “localhost” with the IP address of the MQ server. </w:t>
      </w:r>
    </w:p>
    <w:p w14:paraId="0B1E17A5"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rPr>
        <w:t xml:space="preserve">There are three occurrences of localhost to be replaced in each file. </w:t>
      </w:r>
    </w:p>
    <w:p w14:paraId="1C7DCD84" w14:textId="0E05086C" w:rsidR="00586E0C" w:rsidRPr="00586E0C" w:rsidRDefault="00586E0C" w:rsidP="00586E0C">
      <w:pPr>
        <w:pStyle w:val="Step1"/>
        <w:rPr>
          <w:rFonts w:asciiTheme="minorHAnsi" w:hAnsiTheme="minorHAnsi" w:cstheme="minorHAnsi"/>
          <w:sz w:val="22"/>
          <w:szCs w:val="22"/>
        </w:rPr>
      </w:pPr>
      <w:r w:rsidRPr="00586E0C">
        <w:rPr>
          <w:rFonts w:asciiTheme="minorHAnsi" w:hAnsiTheme="minorHAnsi" w:cstheme="minorHAnsi"/>
          <w:sz w:val="22"/>
          <w:szCs w:val="22"/>
        </w:rPr>
        <w:t>E</w:t>
      </w:r>
      <w:r w:rsidR="00E43BC5">
        <w:rPr>
          <w:rFonts w:asciiTheme="minorHAnsi" w:hAnsiTheme="minorHAnsi" w:cstheme="minorHAnsi"/>
          <w:sz w:val="22"/>
          <w:szCs w:val="22"/>
        </w:rPr>
        <w:t>dit both bindings files - LOS (M:\Data\los) and LX (M</w:t>
      </w:r>
      <w:r w:rsidRPr="00586E0C">
        <w:rPr>
          <w:rFonts w:asciiTheme="minorHAnsi" w:hAnsiTheme="minorHAnsi" w:cstheme="minorHAnsi"/>
          <w:sz w:val="22"/>
          <w:szCs w:val="22"/>
        </w:rPr>
        <w:t>:\Data\lx)</w:t>
      </w:r>
    </w:p>
    <w:p w14:paraId="2141F9C0"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highlight w:val="yellow"/>
        </w:rPr>
        <w:t xml:space="preserve">) </w:t>
      </w:r>
      <w:r w:rsidRPr="00586E0C">
        <w:rPr>
          <w:rFonts w:asciiTheme="minorHAnsi" w:hAnsiTheme="minorHAnsi" w:cstheme="minorHAnsi"/>
          <w:noProof/>
          <w:sz w:val="22"/>
          <w:szCs w:val="22"/>
        </w:rPr>
        <w:drawing>
          <wp:inline distT="0" distB="0" distL="0" distR="0" wp14:anchorId="691E9794" wp14:editId="55A9EC6B">
            <wp:extent cx="4380865" cy="3014345"/>
            <wp:effectExtent l="0" t="0" r="635" b="0"/>
            <wp:docPr id="5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80865" cy="3014345"/>
                    </a:xfrm>
                    <a:prstGeom prst="rect">
                      <a:avLst/>
                    </a:prstGeom>
                    <a:noFill/>
                    <a:ln>
                      <a:noFill/>
                    </a:ln>
                  </pic:spPr>
                </pic:pic>
              </a:graphicData>
            </a:graphic>
          </wp:inline>
        </w:drawing>
      </w:r>
    </w:p>
    <w:p w14:paraId="7B170873" w14:textId="77777777" w:rsidR="00586E0C" w:rsidRPr="00586E0C" w:rsidRDefault="00586E0C" w:rsidP="00586E0C">
      <w:pPr>
        <w:pStyle w:val="Step1"/>
        <w:numPr>
          <w:ilvl w:val="0"/>
          <w:numId w:val="0"/>
        </w:numPr>
        <w:ind w:left="900"/>
        <w:rPr>
          <w:rFonts w:asciiTheme="minorHAnsi" w:hAnsiTheme="minorHAnsi" w:cstheme="minorHAnsi"/>
          <w:sz w:val="22"/>
          <w:szCs w:val="22"/>
        </w:rPr>
      </w:pPr>
      <w:r w:rsidRPr="00586E0C">
        <w:rPr>
          <w:rFonts w:asciiTheme="minorHAnsi" w:hAnsiTheme="minorHAnsi" w:cstheme="minorHAnsi"/>
          <w:sz w:val="22"/>
          <w:szCs w:val="22"/>
        </w:rPr>
        <w:t>The folders should contain one and only one file, i.e. .bindings</w:t>
      </w:r>
    </w:p>
    <w:p w14:paraId="3DAC0B7B" w14:textId="77777777" w:rsidR="00586E0C" w:rsidRPr="00586E0C" w:rsidRDefault="00586E0C" w:rsidP="00586E0C">
      <w:pPr>
        <w:rPr>
          <w:rFonts w:asciiTheme="minorHAnsi" w:hAnsiTheme="minorHAnsi" w:cstheme="minorHAnsi"/>
          <w:sz w:val="22"/>
          <w:szCs w:val="22"/>
        </w:rPr>
      </w:pPr>
    </w:p>
    <w:p w14:paraId="5C6825E4" w14:textId="77777777" w:rsidR="00E424C2" w:rsidRDefault="00E424C2" w:rsidP="00E424C2">
      <w:pPr>
        <w:pStyle w:val="Heading4"/>
      </w:pPr>
      <w:r>
        <w:t>Environment Variables for MQ</w:t>
      </w:r>
    </w:p>
    <w:p w14:paraId="228288A0" w14:textId="77777777" w:rsidR="00E424C2" w:rsidRPr="00C07879" w:rsidRDefault="00E424C2" w:rsidP="00E424C2">
      <w:r w:rsidRPr="00C07879">
        <w:t>Add to existing or create the following system variables if they do not exist:</w:t>
      </w:r>
    </w:p>
    <w:p w14:paraId="04C03214" w14:textId="77777777" w:rsidR="00E424C2" w:rsidRPr="00C07879" w:rsidRDefault="00E424C2" w:rsidP="00E424C2">
      <w:pPr>
        <w:pStyle w:val="Bullet1"/>
      </w:pPr>
      <w:r w:rsidRPr="00C07879">
        <w:t>JAVA_HOME= F:\Data\jdk1.6.0_37</w:t>
      </w:r>
    </w:p>
    <w:p w14:paraId="3103633E" w14:textId="77777777" w:rsidR="00E424C2" w:rsidRPr="00C07879" w:rsidRDefault="00E424C2" w:rsidP="00E424C2"/>
    <w:p w14:paraId="6A0304A8" w14:textId="77777777" w:rsidR="00E424C2" w:rsidRPr="00C07879" w:rsidRDefault="00E424C2" w:rsidP="00E424C2">
      <w:r w:rsidRPr="00C07879">
        <w:t>THEN-- Add to end of existing PATH:</w:t>
      </w:r>
    </w:p>
    <w:p w14:paraId="10D697A5" w14:textId="31D42EB0" w:rsidR="00E424C2" w:rsidRPr="00C07879" w:rsidRDefault="00AF304E" w:rsidP="00E424C2">
      <w:pPr>
        <w:pStyle w:val="Bullet1"/>
      </w:pPr>
      <w:r>
        <w:t>D</w:t>
      </w:r>
      <w:r w:rsidR="00E424C2" w:rsidRPr="00C07879">
        <w:t>:\</w:t>
      </w:r>
      <w:r>
        <w:t>data\IBM\WebSphere MQ\Java\lib;D</w:t>
      </w:r>
      <w:r w:rsidR="00E424C2" w:rsidRPr="00C07879">
        <w:t>:\da</w:t>
      </w:r>
      <w:r>
        <w:t>ta\IBM\WebSphere MQ\Java\lib64;D</w:t>
      </w:r>
      <w:r w:rsidR="00E424C2" w:rsidRPr="00C07879">
        <w:t>:\data\IBM\WebSphere MQ\bin6</w:t>
      </w:r>
      <w:r>
        <w:t>4;D:\data\IBM\WebSphere MQ\bin;D</w:t>
      </w:r>
      <w:r w:rsidR="00E424C2" w:rsidRPr="00C07879">
        <w:t>:\data\IBM\We</w:t>
      </w:r>
      <w:r>
        <w:t>bSphere MQ\tools\c\samples\bin;D</w:t>
      </w:r>
      <w:r w:rsidR="00E424C2" w:rsidRPr="00C07879">
        <w:t>:\Data\jdk1.6.0_37\bin;.</w:t>
      </w:r>
      <w:r>
        <w:t>;D:\Data\jdk1.6.0_37\jre\bin;.;D</w:t>
      </w:r>
      <w:r w:rsidR="00E424C2" w:rsidRPr="00C07879">
        <w:t>:\Data\jre6\bin\</w:t>
      </w:r>
    </w:p>
    <w:p w14:paraId="13845D07" w14:textId="77777777" w:rsidR="00E424C2" w:rsidRPr="00C07879" w:rsidRDefault="00E424C2" w:rsidP="00E424C2">
      <w:pPr>
        <w:pStyle w:val="Heading3"/>
      </w:pPr>
      <w:r w:rsidRPr="00C07879">
        <w:t>Create Queues</w:t>
      </w:r>
    </w:p>
    <w:p w14:paraId="57F17EFA" w14:textId="77777777" w:rsidR="00E424C2" w:rsidRPr="00C07879" w:rsidRDefault="00E424C2" w:rsidP="00E424C2">
      <w:r w:rsidRPr="00C07879">
        <w:t xml:space="preserve">Create queues in the queue manager and Initial contexts- </w:t>
      </w:r>
    </w:p>
    <w:p w14:paraId="66A127D1" w14:textId="77777777" w:rsidR="00E424C2" w:rsidRPr="00C07879" w:rsidRDefault="00E424C2" w:rsidP="00E424C2">
      <w:r w:rsidRPr="00C07879">
        <w:t>4 files are necessary to create the queues:</w:t>
      </w:r>
    </w:p>
    <w:p w14:paraId="4F816573" w14:textId="77777777" w:rsidR="00E424C2" w:rsidRPr="00C07879" w:rsidRDefault="00E424C2" w:rsidP="00E424C2">
      <w:pPr>
        <w:pStyle w:val="Bullet1"/>
      </w:pPr>
      <w:r w:rsidRPr="00C07879">
        <w:t>CreatMQQueues.scp – (contains the queue creation script for creating Correspondant queues in Q Manager)</w:t>
      </w:r>
    </w:p>
    <w:p w14:paraId="321DD587" w14:textId="77777777" w:rsidR="00E424C2" w:rsidRPr="00C07879" w:rsidRDefault="00E424C2" w:rsidP="00E424C2">
      <w:pPr>
        <w:pStyle w:val="Bullet1"/>
      </w:pPr>
      <w:r w:rsidRPr="00C07879">
        <w:t>CreateLOSQueues.scp – (contains the queue creation script for creating Correspondant queues in Initial Context)</w:t>
      </w:r>
    </w:p>
    <w:p w14:paraId="3D957356" w14:textId="77777777" w:rsidR="00E424C2" w:rsidRPr="00C07879" w:rsidRDefault="00E424C2" w:rsidP="00E424C2">
      <w:pPr>
        <w:pStyle w:val="Bullet1"/>
      </w:pPr>
      <w:r w:rsidRPr="00C07879">
        <w:t>CreateLXQueues.scp – (contains the queue creation script for creating Correspondant queues in Initial Context)</w:t>
      </w:r>
    </w:p>
    <w:p w14:paraId="2976752C" w14:textId="77777777" w:rsidR="00E424C2" w:rsidRPr="00C07879" w:rsidRDefault="00E424C2" w:rsidP="00E424C2">
      <w:pPr>
        <w:pStyle w:val="Bullet1"/>
      </w:pPr>
      <w:r w:rsidRPr="00C07879">
        <w:t>JMSAdmin.config – (to create the LOS/LX bindings)</w:t>
      </w:r>
    </w:p>
    <w:p w14:paraId="4079E509" w14:textId="77777777" w:rsidR="00E424C2" w:rsidRDefault="00E424C2" w:rsidP="00E424C2"/>
    <w:p w14:paraId="1F54721F" w14:textId="77777777" w:rsidR="00E424C2" w:rsidRPr="00C07879" w:rsidRDefault="00E424C2" w:rsidP="00E424C2">
      <w:r w:rsidRPr="00C07879">
        <w:t>Check to see if preconfigured scripts exist for the client</w:t>
      </w:r>
      <w:r>
        <w:t xml:space="preserve"> prior to creating the queues</w:t>
      </w:r>
    </w:p>
    <w:p w14:paraId="05AADFAA" w14:textId="77777777" w:rsidR="00E424C2" w:rsidRPr="00C07879" w:rsidRDefault="00E424C2" w:rsidP="00E424C2">
      <w:r w:rsidRPr="00C07879">
        <w:t xml:space="preserve">Copy the three files from F:\Installs\MQ-FTP\Queue Scripts (check for preconfigured) to F:\Data\IBM\WebSphere MQ\java\bin </w:t>
      </w:r>
    </w:p>
    <w:p w14:paraId="07532C6A" w14:textId="77777777" w:rsidR="00E424C2" w:rsidRPr="007422FD" w:rsidRDefault="00E424C2" w:rsidP="00E424C2">
      <w:pPr>
        <w:pStyle w:val="Heading3"/>
      </w:pPr>
      <w:r w:rsidRPr="007422FD">
        <w:t>Creating Queues in Queue Manager</w:t>
      </w:r>
    </w:p>
    <w:p w14:paraId="1CDBA611" w14:textId="77777777" w:rsidR="00E424C2" w:rsidRPr="007035DC" w:rsidRDefault="00E424C2" w:rsidP="00E424C2">
      <w:pPr>
        <w:pStyle w:val="Step1"/>
        <w:numPr>
          <w:ilvl w:val="0"/>
          <w:numId w:val="159"/>
        </w:numPr>
        <w:ind w:left="900" w:hanging="540"/>
      </w:pPr>
      <w:r w:rsidRPr="007035DC">
        <w:t>Open a command prompt, navigate to F:\Data\IBM\WebSphere MQ\bin</w:t>
      </w:r>
    </w:p>
    <w:p w14:paraId="317E9F90" w14:textId="77777777" w:rsidR="00E424C2" w:rsidRPr="007035DC" w:rsidRDefault="00E424C2" w:rsidP="00E424C2">
      <w:pPr>
        <w:pStyle w:val="Step1"/>
        <w:numPr>
          <w:ilvl w:val="0"/>
          <w:numId w:val="0"/>
        </w:numPr>
        <w:ind w:left="900"/>
      </w:pPr>
      <w:r w:rsidRPr="007035DC">
        <w:rPr>
          <w:noProof/>
        </w:rPr>
        <w:drawing>
          <wp:inline distT="0" distB="0" distL="0" distR="0" wp14:anchorId="2857A447" wp14:editId="45460C3D">
            <wp:extent cx="3302000" cy="1629357"/>
            <wp:effectExtent l="0" t="0" r="0" b="9525"/>
            <wp:docPr id="5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0634" cy="1628683"/>
                    </a:xfrm>
                    <a:prstGeom prst="rect">
                      <a:avLst/>
                    </a:prstGeom>
                    <a:noFill/>
                    <a:ln>
                      <a:noFill/>
                    </a:ln>
                  </pic:spPr>
                </pic:pic>
              </a:graphicData>
            </a:graphic>
          </wp:inline>
        </w:drawing>
      </w:r>
    </w:p>
    <w:p w14:paraId="61BC126E" w14:textId="77777777" w:rsidR="00E424C2" w:rsidRPr="007035DC" w:rsidRDefault="00E424C2" w:rsidP="00E424C2">
      <w:pPr>
        <w:pStyle w:val="Step1"/>
      </w:pPr>
      <w:r w:rsidRPr="007035DC">
        <w:t xml:space="preserve">Enter the following command </w:t>
      </w:r>
    </w:p>
    <w:p w14:paraId="071BEBDE" w14:textId="77777777" w:rsidR="00E424C2" w:rsidRPr="007035DC" w:rsidRDefault="00E424C2" w:rsidP="00E424C2">
      <w:pPr>
        <w:pStyle w:val="Step1"/>
        <w:numPr>
          <w:ilvl w:val="0"/>
          <w:numId w:val="0"/>
        </w:numPr>
        <w:ind w:left="900"/>
      </w:pPr>
      <w:r w:rsidRPr="007035DC">
        <w:t>runmqsc WMQ_MGR &lt; ..\Java\bin\CreateMQQueues.scp</w:t>
      </w:r>
    </w:p>
    <w:p w14:paraId="55345852" w14:textId="77777777" w:rsidR="00E424C2" w:rsidRPr="007035DC" w:rsidRDefault="00E424C2" w:rsidP="00E424C2">
      <w:pPr>
        <w:pStyle w:val="Step1"/>
        <w:numPr>
          <w:ilvl w:val="0"/>
          <w:numId w:val="0"/>
        </w:numPr>
        <w:ind w:left="900"/>
      </w:pPr>
      <w:r w:rsidRPr="007035DC">
        <w:rPr>
          <w:noProof/>
        </w:rPr>
        <w:drawing>
          <wp:inline distT="0" distB="0" distL="0" distR="0" wp14:anchorId="2B504ED6" wp14:editId="42ED36F1">
            <wp:extent cx="4601845" cy="793750"/>
            <wp:effectExtent l="0" t="0" r="8255" b="6350"/>
            <wp:docPr id="5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01845" cy="793750"/>
                    </a:xfrm>
                    <a:prstGeom prst="rect">
                      <a:avLst/>
                    </a:prstGeom>
                    <a:noFill/>
                    <a:ln>
                      <a:noFill/>
                    </a:ln>
                  </pic:spPr>
                </pic:pic>
              </a:graphicData>
            </a:graphic>
          </wp:inline>
        </w:drawing>
      </w:r>
    </w:p>
    <w:p w14:paraId="542D363A" w14:textId="77777777" w:rsidR="00E424C2" w:rsidRPr="007035DC" w:rsidRDefault="00E424C2" w:rsidP="00E424C2">
      <w:pPr>
        <w:pStyle w:val="Step1"/>
        <w:numPr>
          <w:ilvl w:val="0"/>
          <w:numId w:val="0"/>
        </w:numPr>
        <w:ind w:left="900"/>
      </w:pPr>
      <w:r w:rsidRPr="007035DC">
        <w:t>This command reads the script file (CreateMQQueues.scp) we passed as an argument and executes all the commands present inside the file.</w:t>
      </w:r>
    </w:p>
    <w:p w14:paraId="6586333F" w14:textId="77777777" w:rsidR="00E424C2" w:rsidRPr="007035DC" w:rsidRDefault="00E424C2" w:rsidP="00E424C2">
      <w:pPr>
        <w:pStyle w:val="Step1"/>
        <w:numPr>
          <w:ilvl w:val="0"/>
          <w:numId w:val="0"/>
        </w:numPr>
        <w:ind w:left="900"/>
      </w:pPr>
      <w:r w:rsidRPr="007035DC">
        <w:t>The below screen shows the output of the command we executed in above step.</w:t>
      </w:r>
    </w:p>
    <w:p w14:paraId="6868F278" w14:textId="77777777" w:rsidR="00E424C2" w:rsidRPr="007035DC" w:rsidRDefault="00E424C2" w:rsidP="00E424C2">
      <w:pPr>
        <w:pStyle w:val="Step1"/>
        <w:numPr>
          <w:ilvl w:val="0"/>
          <w:numId w:val="0"/>
        </w:numPr>
        <w:ind w:left="900"/>
      </w:pPr>
      <w:r w:rsidRPr="007035DC">
        <w:rPr>
          <w:noProof/>
        </w:rPr>
        <w:drawing>
          <wp:inline distT="0" distB="0" distL="0" distR="0" wp14:anchorId="2161952B" wp14:editId="37A44F64">
            <wp:extent cx="3597275" cy="3738245"/>
            <wp:effectExtent l="0" t="0" r="3175" b="0"/>
            <wp:docPr id="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97275" cy="3738245"/>
                    </a:xfrm>
                    <a:prstGeom prst="rect">
                      <a:avLst/>
                    </a:prstGeom>
                    <a:noFill/>
                    <a:ln>
                      <a:noFill/>
                    </a:ln>
                  </pic:spPr>
                </pic:pic>
              </a:graphicData>
            </a:graphic>
          </wp:inline>
        </w:drawing>
      </w:r>
    </w:p>
    <w:p w14:paraId="1D2AC5BB" w14:textId="77777777" w:rsidR="00E424C2" w:rsidRPr="007035DC" w:rsidRDefault="00E424C2" w:rsidP="00E424C2">
      <w:pPr>
        <w:pStyle w:val="Step1"/>
      </w:pPr>
      <w:r w:rsidRPr="007035DC">
        <w:t>Open the WebSphere MQ Explorer to verify the new queues have been created.</w:t>
      </w:r>
    </w:p>
    <w:p w14:paraId="0CF04C23" w14:textId="77777777" w:rsidR="00E424C2" w:rsidRPr="007035DC" w:rsidRDefault="00E424C2" w:rsidP="00E424C2">
      <w:pPr>
        <w:pStyle w:val="Step1"/>
        <w:numPr>
          <w:ilvl w:val="0"/>
          <w:numId w:val="0"/>
        </w:numPr>
        <w:ind w:left="900"/>
      </w:pPr>
      <w:r w:rsidRPr="007035DC">
        <w:rPr>
          <w:noProof/>
        </w:rPr>
        <w:drawing>
          <wp:inline distT="0" distB="0" distL="0" distR="0" wp14:anchorId="35866EB8" wp14:editId="015255F3">
            <wp:extent cx="4000500" cy="2061737"/>
            <wp:effectExtent l="0" t="0" r="0" b="0"/>
            <wp:docPr id="5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0957" cy="2061973"/>
                    </a:xfrm>
                    <a:prstGeom prst="rect">
                      <a:avLst/>
                    </a:prstGeom>
                    <a:noFill/>
                    <a:ln>
                      <a:noFill/>
                    </a:ln>
                  </pic:spPr>
                </pic:pic>
              </a:graphicData>
            </a:graphic>
          </wp:inline>
        </w:drawing>
      </w:r>
    </w:p>
    <w:p w14:paraId="79A58CD7" w14:textId="77777777" w:rsidR="00E424C2" w:rsidRPr="007035DC" w:rsidRDefault="00E424C2" w:rsidP="00E424C2">
      <w:pPr>
        <w:pStyle w:val="Step1"/>
      </w:pPr>
      <w:r w:rsidRPr="007035DC">
        <w:t>Select Queue Manager name(WMQ_MGR) -&gt; Navigate to Queues</w:t>
      </w:r>
    </w:p>
    <w:p w14:paraId="5F1901CD" w14:textId="77777777" w:rsidR="00E424C2" w:rsidRPr="007035DC" w:rsidRDefault="00E424C2" w:rsidP="00E424C2">
      <w:pPr>
        <w:pStyle w:val="Step1"/>
      </w:pPr>
      <w:r w:rsidRPr="007035DC">
        <w:t>Verify the queues have been created using the script file in above steps.</w:t>
      </w:r>
    </w:p>
    <w:p w14:paraId="5D66EC50" w14:textId="77777777" w:rsidR="00E424C2" w:rsidRPr="007035DC" w:rsidRDefault="00E424C2" w:rsidP="00E424C2">
      <w:pPr>
        <w:pStyle w:val="Heading3"/>
      </w:pPr>
      <w:r w:rsidRPr="007035DC">
        <w:t>Creating Queues in Initial context – LOS</w:t>
      </w:r>
    </w:p>
    <w:p w14:paraId="5084A6E8" w14:textId="77777777" w:rsidR="00E424C2" w:rsidRPr="007035DC" w:rsidRDefault="00E424C2" w:rsidP="00E424C2">
      <w:pPr>
        <w:pStyle w:val="Step1"/>
        <w:numPr>
          <w:ilvl w:val="0"/>
          <w:numId w:val="160"/>
        </w:numPr>
        <w:ind w:left="900" w:hanging="540"/>
      </w:pPr>
      <w:r w:rsidRPr="007035DC">
        <w:t>Edit the jmsadmin.</w:t>
      </w:r>
      <w:r>
        <w:t>config</w:t>
      </w:r>
      <w:r w:rsidRPr="007035DC">
        <w:t xml:space="preserve"> and ensure the trailing directory is “los”</w:t>
      </w:r>
    </w:p>
    <w:p w14:paraId="0C03F710" w14:textId="77777777" w:rsidR="00E424C2" w:rsidRPr="007035DC" w:rsidRDefault="00E424C2" w:rsidP="00E424C2">
      <w:pPr>
        <w:pStyle w:val="Step1"/>
        <w:numPr>
          <w:ilvl w:val="0"/>
          <w:numId w:val="0"/>
        </w:numPr>
        <w:ind w:left="900"/>
      </w:pPr>
      <w:r w:rsidRPr="007035DC">
        <w:t>PROVIDER_URL=file:/F:/Data/IBM/WebSphereMQ/data/los</w:t>
      </w:r>
    </w:p>
    <w:p w14:paraId="0F29E00E" w14:textId="77777777" w:rsidR="00E424C2" w:rsidRPr="007035DC" w:rsidRDefault="00E424C2" w:rsidP="00E424C2">
      <w:pPr>
        <w:pStyle w:val="Step1"/>
      </w:pPr>
      <w:r w:rsidRPr="007035DC">
        <w:t>Open a command prompt and navigate to F:\Data\IBM\WebSphere MQ\java\bin</w:t>
      </w:r>
    </w:p>
    <w:p w14:paraId="54853840" w14:textId="77777777" w:rsidR="00E424C2" w:rsidRPr="007035DC" w:rsidRDefault="00E424C2" w:rsidP="00E424C2">
      <w:pPr>
        <w:pStyle w:val="Step1"/>
      </w:pPr>
      <w:r w:rsidRPr="007035DC">
        <w:t>Enter the following command</w:t>
      </w:r>
      <w:r>
        <w:t>:</w:t>
      </w:r>
    </w:p>
    <w:p w14:paraId="15CBCDD0" w14:textId="77777777" w:rsidR="00E424C2" w:rsidRPr="007035DC" w:rsidRDefault="00E424C2" w:rsidP="00E424C2">
      <w:pPr>
        <w:pStyle w:val="Step1"/>
        <w:numPr>
          <w:ilvl w:val="0"/>
          <w:numId w:val="0"/>
        </w:numPr>
        <w:ind w:left="900"/>
      </w:pPr>
      <w:r w:rsidRPr="007035DC">
        <w:t>JMSAdmin –t –v &lt; CreateLOSQueues.scp</w:t>
      </w:r>
    </w:p>
    <w:p w14:paraId="46A360E1" w14:textId="77777777" w:rsidR="00E424C2" w:rsidRPr="007035DC" w:rsidRDefault="00E424C2" w:rsidP="00E424C2">
      <w:pPr>
        <w:pStyle w:val="Step1"/>
        <w:numPr>
          <w:ilvl w:val="0"/>
          <w:numId w:val="0"/>
        </w:numPr>
        <w:ind w:left="900"/>
      </w:pPr>
      <w:r w:rsidRPr="007035DC">
        <w:rPr>
          <w:noProof/>
        </w:rPr>
        <w:drawing>
          <wp:inline distT="0" distB="0" distL="0" distR="0" wp14:anchorId="4EB7FB3B" wp14:editId="032DE9DE">
            <wp:extent cx="3134995" cy="1999615"/>
            <wp:effectExtent l="0" t="0" r="8255" b="635"/>
            <wp:docPr id="5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34995" cy="1999615"/>
                    </a:xfrm>
                    <a:prstGeom prst="rect">
                      <a:avLst/>
                    </a:prstGeom>
                    <a:noFill/>
                    <a:ln>
                      <a:noFill/>
                    </a:ln>
                  </pic:spPr>
                </pic:pic>
              </a:graphicData>
            </a:graphic>
          </wp:inline>
        </w:drawing>
      </w:r>
    </w:p>
    <w:p w14:paraId="04C87A0C" w14:textId="77777777" w:rsidR="00E424C2" w:rsidRPr="007035DC" w:rsidRDefault="00E424C2" w:rsidP="00E424C2">
      <w:pPr>
        <w:pStyle w:val="Step1"/>
      </w:pPr>
      <w:r w:rsidRPr="007035DC">
        <w:t>All the queues which we specified in the CretaeLOSQueues.scp file will be created in the respective initial context according to the information given in jmsadmin.config.</w:t>
      </w:r>
    </w:p>
    <w:p w14:paraId="19FEDDD4" w14:textId="77777777" w:rsidR="00E424C2" w:rsidRPr="007035DC" w:rsidRDefault="00E424C2" w:rsidP="00E424C2">
      <w:pPr>
        <w:pStyle w:val="Step1"/>
        <w:numPr>
          <w:ilvl w:val="0"/>
          <w:numId w:val="0"/>
        </w:numPr>
        <w:ind w:left="900"/>
      </w:pPr>
      <w:r w:rsidRPr="007035DC">
        <w:rPr>
          <w:noProof/>
        </w:rPr>
        <w:drawing>
          <wp:inline distT="0" distB="0" distL="0" distR="0" wp14:anchorId="1371AA04" wp14:editId="0A94100F">
            <wp:extent cx="3165475" cy="2110105"/>
            <wp:effectExtent l="0" t="0" r="0" b="4445"/>
            <wp:docPr id="5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65475" cy="2110105"/>
                    </a:xfrm>
                    <a:prstGeom prst="rect">
                      <a:avLst/>
                    </a:prstGeom>
                    <a:noFill/>
                    <a:ln>
                      <a:noFill/>
                    </a:ln>
                  </pic:spPr>
                </pic:pic>
              </a:graphicData>
            </a:graphic>
          </wp:inline>
        </w:drawing>
      </w:r>
    </w:p>
    <w:p w14:paraId="6190BBB8" w14:textId="77777777" w:rsidR="00E424C2" w:rsidRPr="007035DC" w:rsidRDefault="00E424C2" w:rsidP="00E424C2">
      <w:pPr>
        <w:pStyle w:val="Step1"/>
      </w:pPr>
      <w:r w:rsidRPr="007035DC">
        <w:t>Ctrl + c to break</w:t>
      </w:r>
    </w:p>
    <w:p w14:paraId="087E7A68" w14:textId="77777777" w:rsidR="00E424C2" w:rsidRPr="007035DC" w:rsidRDefault="00E424C2" w:rsidP="00E424C2">
      <w:pPr>
        <w:pStyle w:val="Step1"/>
      </w:pPr>
      <w:r w:rsidRPr="007035DC">
        <w:t xml:space="preserve">Open WebSphere MQ Explorer to verify the queues we have created just now. </w:t>
      </w:r>
    </w:p>
    <w:p w14:paraId="772AA538" w14:textId="77777777" w:rsidR="00E424C2" w:rsidRPr="007035DC" w:rsidRDefault="00E424C2" w:rsidP="00E424C2">
      <w:pPr>
        <w:pStyle w:val="Step1"/>
      </w:pPr>
      <w:r w:rsidRPr="007035DC">
        <w:t>If the queues are not shown, disconnect the LOSCtx and connect back to it.</w:t>
      </w:r>
    </w:p>
    <w:p w14:paraId="3A115373" w14:textId="77777777" w:rsidR="00E424C2" w:rsidRPr="007035DC" w:rsidRDefault="00E424C2" w:rsidP="00E424C2">
      <w:pPr>
        <w:pStyle w:val="Step1"/>
        <w:numPr>
          <w:ilvl w:val="0"/>
          <w:numId w:val="0"/>
        </w:numPr>
        <w:ind w:left="900"/>
      </w:pPr>
      <w:r w:rsidRPr="007035DC">
        <w:rPr>
          <w:noProof/>
        </w:rPr>
        <w:drawing>
          <wp:inline distT="0" distB="0" distL="0" distR="0" wp14:anchorId="6D38C732" wp14:editId="363EA866">
            <wp:extent cx="5305425" cy="2783205"/>
            <wp:effectExtent l="0" t="0" r="9525" b="0"/>
            <wp:docPr id="5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05425" cy="2783205"/>
                    </a:xfrm>
                    <a:prstGeom prst="rect">
                      <a:avLst/>
                    </a:prstGeom>
                    <a:noFill/>
                    <a:ln>
                      <a:noFill/>
                    </a:ln>
                  </pic:spPr>
                </pic:pic>
              </a:graphicData>
            </a:graphic>
          </wp:inline>
        </w:drawing>
      </w:r>
    </w:p>
    <w:p w14:paraId="45BB313A" w14:textId="77777777" w:rsidR="00E424C2" w:rsidRPr="007035DC" w:rsidRDefault="00E424C2" w:rsidP="00E424C2">
      <w:pPr>
        <w:pStyle w:val="Step1"/>
      </w:pPr>
      <w:r w:rsidRPr="007035DC">
        <w:t>Right click the LOSCtx -&gt; click Disconnect.</w:t>
      </w:r>
    </w:p>
    <w:p w14:paraId="395C5EBB" w14:textId="77777777" w:rsidR="00E424C2" w:rsidRPr="007035DC" w:rsidRDefault="00E424C2" w:rsidP="00E424C2">
      <w:pPr>
        <w:pStyle w:val="Step1"/>
        <w:numPr>
          <w:ilvl w:val="0"/>
          <w:numId w:val="0"/>
        </w:numPr>
        <w:ind w:left="900"/>
      </w:pPr>
      <w:r w:rsidRPr="007035DC">
        <w:t>The below screen shows the disconnected view of LOSCtx.</w:t>
      </w:r>
    </w:p>
    <w:p w14:paraId="27AAEB8D" w14:textId="77777777" w:rsidR="00E424C2" w:rsidRPr="007035DC" w:rsidRDefault="00E424C2" w:rsidP="00E424C2">
      <w:pPr>
        <w:pStyle w:val="Step1"/>
      </w:pPr>
      <w:r>
        <w:t>R</w:t>
      </w:r>
      <w:r w:rsidRPr="007035DC">
        <w:t xml:space="preserve">ight click LOSCtx -&gt; click Connect. </w:t>
      </w:r>
    </w:p>
    <w:p w14:paraId="631B3BDD" w14:textId="77777777" w:rsidR="00E424C2" w:rsidRPr="007035DC" w:rsidRDefault="00E424C2" w:rsidP="00E424C2">
      <w:pPr>
        <w:pStyle w:val="Step1"/>
        <w:numPr>
          <w:ilvl w:val="0"/>
          <w:numId w:val="0"/>
        </w:numPr>
        <w:ind w:left="900"/>
      </w:pPr>
      <w:r w:rsidRPr="007035DC">
        <w:rPr>
          <w:noProof/>
        </w:rPr>
        <w:drawing>
          <wp:inline distT="0" distB="0" distL="0" distR="0" wp14:anchorId="1CCF25CD" wp14:editId="51E9EDA8">
            <wp:extent cx="4832985" cy="2542540"/>
            <wp:effectExtent l="0" t="0" r="5715" b="0"/>
            <wp:docPr id="5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32985" cy="2542540"/>
                    </a:xfrm>
                    <a:prstGeom prst="rect">
                      <a:avLst/>
                    </a:prstGeom>
                    <a:noFill/>
                    <a:ln>
                      <a:noFill/>
                    </a:ln>
                  </pic:spPr>
                </pic:pic>
              </a:graphicData>
            </a:graphic>
          </wp:inline>
        </w:drawing>
      </w:r>
    </w:p>
    <w:p w14:paraId="26D47D9B" w14:textId="77777777" w:rsidR="00E424C2" w:rsidRPr="007035DC" w:rsidRDefault="00E424C2" w:rsidP="00E424C2">
      <w:pPr>
        <w:pStyle w:val="Step1"/>
        <w:numPr>
          <w:ilvl w:val="0"/>
          <w:numId w:val="0"/>
        </w:numPr>
        <w:ind w:left="900"/>
      </w:pPr>
      <w:r w:rsidRPr="007035DC">
        <w:t>Once LOSCtx has been connected and if go to the Destinations, we can see the queues created in the above steps as shown in below figure.</w:t>
      </w:r>
    </w:p>
    <w:p w14:paraId="40E36180" w14:textId="77777777" w:rsidR="00E424C2" w:rsidRPr="007035DC" w:rsidRDefault="00E424C2" w:rsidP="00E424C2">
      <w:pPr>
        <w:pStyle w:val="Step1"/>
        <w:numPr>
          <w:ilvl w:val="0"/>
          <w:numId w:val="0"/>
        </w:numPr>
        <w:ind w:left="900"/>
      </w:pPr>
      <w:r w:rsidRPr="007035DC">
        <w:rPr>
          <w:noProof/>
        </w:rPr>
        <w:drawing>
          <wp:inline distT="0" distB="0" distL="0" distR="0" wp14:anchorId="164F2B1D" wp14:editId="7635AC48">
            <wp:extent cx="5255260" cy="2753360"/>
            <wp:effectExtent l="0" t="0" r="2540" b="8890"/>
            <wp:docPr id="5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55260" cy="2753360"/>
                    </a:xfrm>
                    <a:prstGeom prst="rect">
                      <a:avLst/>
                    </a:prstGeom>
                    <a:noFill/>
                    <a:ln>
                      <a:noFill/>
                    </a:ln>
                  </pic:spPr>
                </pic:pic>
              </a:graphicData>
            </a:graphic>
          </wp:inline>
        </w:drawing>
      </w:r>
    </w:p>
    <w:p w14:paraId="6E203C32" w14:textId="77777777" w:rsidR="00E424C2" w:rsidRPr="007035DC" w:rsidRDefault="00E424C2" w:rsidP="00E424C2">
      <w:pPr>
        <w:pStyle w:val="Step1"/>
      </w:pPr>
      <w:r w:rsidRPr="007035DC">
        <w:t>Edit the jmsadmin.bat and ensure the trailing directory is “lx”</w:t>
      </w:r>
    </w:p>
    <w:p w14:paraId="65B23C0E" w14:textId="77777777" w:rsidR="00E424C2" w:rsidRPr="007035DC" w:rsidRDefault="00E424C2" w:rsidP="00E424C2">
      <w:pPr>
        <w:pStyle w:val="Step1"/>
        <w:numPr>
          <w:ilvl w:val="0"/>
          <w:numId w:val="0"/>
        </w:numPr>
        <w:ind w:left="900"/>
      </w:pPr>
      <w:r w:rsidRPr="007035DC">
        <w:t>PROVIDER_URL=file:/F:/Data/IBM/WebSphereMQ/data/lx</w:t>
      </w:r>
    </w:p>
    <w:p w14:paraId="01B6C287" w14:textId="77777777" w:rsidR="00E424C2" w:rsidRPr="007035DC" w:rsidRDefault="00E424C2" w:rsidP="00E424C2">
      <w:pPr>
        <w:pStyle w:val="Step1"/>
      </w:pPr>
      <w:r w:rsidRPr="007035DC">
        <w:t>Open a command prompt and navigate to F:\Data\IBM\WebSphere MQ\java\bin</w:t>
      </w:r>
    </w:p>
    <w:p w14:paraId="5B51558F" w14:textId="77777777" w:rsidR="00E424C2" w:rsidRPr="007035DC" w:rsidRDefault="00E424C2" w:rsidP="00E424C2">
      <w:pPr>
        <w:pStyle w:val="Step1"/>
      </w:pPr>
      <w:r w:rsidRPr="007035DC">
        <w:t xml:space="preserve">Enter the following command </w:t>
      </w:r>
    </w:p>
    <w:p w14:paraId="5A4C48B5" w14:textId="77777777" w:rsidR="00E424C2" w:rsidRPr="007035DC" w:rsidRDefault="00E424C2" w:rsidP="00E424C2">
      <w:pPr>
        <w:pStyle w:val="Step1"/>
        <w:numPr>
          <w:ilvl w:val="0"/>
          <w:numId w:val="0"/>
        </w:numPr>
        <w:ind w:left="900"/>
      </w:pPr>
      <w:r w:rsidRPr="007035DC">
        <w:t>JMSAdmin –t –v &lt; CreateLXQueues.scp</w:t>
      </w:r>
    </w:p>
    <w:p w14:paraId="3B8E3EF7" w14:textId="77777777" w:rsidR="00E424C2" w:rsidRPr="007035DC" w:rsidRDefault="00E424C2" w:rsidP="00E424C2">
      <w:pPr>
        <w:pStyle w:val="Step1"/>
        <w:numPr>
          <w:ilvl w:val="0"/>
          <w:numId w:val="0"/>
        </w:numPr>
        <w:ind w:left="900"/>
      </w:pPr>
      <w:r w:rsidRPr="007035DC">
        <w:rPr>
          <w:noProof/>
        </w:rPr>
        <w:drawing>
          <wp:inline distT="0" distB="0" distL="0" distR="0" wp14:anchorId="041F4191" wp14:editId="3E231172">
            <wp:extent cx="2476500" cy="1608392"/>
            <wp:effectExtent l="0" t="0" r="0" b="0"/>
            <wp:docPr id="5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77003" cy="1608719"/>
                    </a:xfrm>
                    <a:prstGeom prst="rect">
                      <a:avLst/>
                    </a:prstGeom>
                    <a:noFill/>
                    <a:ln>
                      <a:noFill/>
                    </a:ln>
                  </pic:spPr>
                </pic:pic>
              </a:graphicData>
            </a:graphic>
          </wp:inline>
        </w:drawing>
      </w:r>
    </w:p>
    <w:p w14:paraId="5B126332" w14:textId="77777777" w:rsidR="00E424C2" w:rsidRPr="007035DC" w:rsidRDefault="00E424C2" w:rsidP="00E424C2">
      <w:pPr>
        <w:pStyle w:val="Step1"/>
        <w:numPr>
          <w:ilvl w:val="0"/>
          <w:numId w:val="0"/>
        </w:numPr>
        <w:ind w:left="900"/>
      </w:pPr>
      <w:r w:rsidRPr="007035DC">
        <w:t>The queues have been created for LX also.</w:t>
      </w:r>
    </w:p>
    <w:p w14:paraId="6B744A5B" w14:textId="77777777" w:rsidR="00E424C2" w:rsidRPr="007035DC" w:rsidRDefault="00E424C2" w:rsidP="00E424C2">
      <w:pPr>
        <w:pStyle w:val="Step1"/>
        <w:numPr>
          <w:ilvl w:val="0"/>
          <w:numId w:val="0"/>
        </w:numPr>
        <w:ind w:left="900"/>
      </w:pPr>
      <w:r w:rsidRPr="007035DC">
        <w:rPr>
          <w:noProof/>
        </w:rPr>
        <w:drawing>
          <wp:inline distT="0" distB="0" distL="0" distR="0" wp14:anchorId="62611DFA" wp14:editId="42C7D850">
            <wp:extent cx="3155315" cy="2019935"/>
            <wp:effectExtent l="0" t="0" r="6985" b="0"/>
            <wp:docPr id="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55315" cy="2019935"/>
                    </a:xfrm>
                    <a:prstGeom prst="rect">
                      <a:avLst/>
                    </a:prstGeom>
                    <a:noFill/>
                    <a:ln>
                      <a:noFill/>
                    </a:ln>
                  </pic:spPr>
                </pic:pic>
              </a:graphicData>
            </a:graphic>
          </wp:inline>
        </w:drawing>
      </w:r>
    </w:p>
    <w:p w14:paraId="6755730D" w14:textId="77777777" w:rsidR="00E424C2" w:rsidRPr="007035DC" w:rsidRDefault="00E424C2" w:rsidP="00E424C2">
      <w:pPr>
        <w:pStyle w:val="Step1"/>
      </w:pPr>
      <w:r w:rsidRPr="007035DC">
        <w:t>Open WebSphere MQ Explorer, disconnect and connect to LXCtx and navigate to destinations, then we will see the below screen.</w:t>
      </w:r>
    </w:p>
    <w:p w14:paraId="542BAC70" w14:textId="77777777" w:rsidR="00E424C2" w:rsidRPr="007035DC" w:rsidRDefault="00E424C2" w:rsidP="00E424C2">
      <w:pPr>
        <w:pStyle w:val="Step1"/>
        <w:numPr>
          <w:ilvl w:val="0"/>
          <w:numId w:val="0"/>
        </w:numPr>
        <w:ind w:left="900"/>
      </w:pPr>
      <w:r w:rsidRPr="007035DC">
        <w:rPr>
          <w:noProof/>
        </w:rPr>
        <w:drawing>
          <wp:inline distT="0" distB="0" distL="0" distR="0" wp14:anchorId="07C23C66" wp14:editId="4193C589">
            <wp:extent cx="5124450" cy="2693035"/>
            <wp:effectExtent l="0" t="0" r="0" b="0"/>
            <wp:docPr id="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24450" cy="2693035"/>
                    </a:xfrm>
                    <a:prstGeom prst="rect">
                      <a:avLst/>
                    </a:prstGeom>
                    <a:noFill/>
                    <a:ln>
                      <a:noFill/>
                    </a:ln>
                  </pic:spPr>
                </pic:pic>
              </a:graphicData>
            </a:graphic>
          </wp:inline>
        </w:drawing>
      </w:r>
    </w:p>
    <w:p w14:paraId="2A83220D" w14:textId="77777777" w:rsidR="00E424C2" w:rsidRPr="00227644" w:rsidRDefault="00E424C2" w:rsidP="00E424C2">
      <w:pPr>
        <w:pStyle w:val="Heading3"/>
      </w:pPr>
      <w:r w:rsidRPr="00227644">
        <w:t>Creating the Share for</w:t>
      </w:r>
      <w:r>
        <w:t xml:space="preserve"> </w:t>
      </w:r>
      <w:r w:rsidRPr="00227644">
        <w:t>WebSphereMQ</w:t>
      </w:r>
    </w:p>
    <w:p w14:paraId="03BE0CA4" w14:textId="77777777" w:rsidR="00E424C2" w:rsidRPr="009E75D3" w:rsidRDefault="00E424C2" w:rsidP="00E424C2">
      <w:pPr>
        <w:pStyle w:val="Step1"/>
        <w:numPr>
          <w:ilvl w:val="0"/>
          <w:numId w:val="161"/>
        </w:numPr>
        <w:ind w:left="900" w:hanging="540"/>
      </w:pPr>
      <w:r w:rsidRPr="009E75D3">
        <w:t>Navigate to “F:\Data\IBM\ , right click and select properties on the WebSphere MQ” folder</w:t>
      </w:r>
    </w:p>
    <w:p w14:paraId="2CF7A0BC" w14:textId="77777777" w:rsidR="00E424C2" w:rsidRPr="009E75D3" w:rsidRDefault="00E424C2" w:rsidP="00E424C2">
      <w:pPr>
        <w:pStyle w:val="Step1"/>
        <w:numPr>
          <w:ilvl w:val="0"/>
          <w:numId w:val="0"/>
        </w:numPr>
        <w:ind w:left="900"/>
      </w:pPr>
      <w:r w:rsidRPr="009E75D3">
        <w:rPr>
          <w:noProof/>
        </w:rPr>
        <w:drawing>
          <wp:inline distT="0" distB="0" distL="0" distR="0" wp14:anchorId="5D0DE040" wp14:editId="7860DC07">
            <wp:extent cx="3359150" cy="2586008"/>
            <wp:effectExtent l="0" t="0" r="0" b="5080"/>
            <wp:docPr id="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1267" cy="2587638"/>
                    </a:xfrm>
                    <a:prstGeom prst="rect">
                      <a:avLst/>
                    </a:prstGeom>
                    <a:noFill/>
                    <a:ln>
                      <a:noFill/>
                    </a:ln>
                  </pic:spPr>
                </pic:pic>
              </a:graphicData>
            </a:graphic>
          </wp:inline>
        </w:drawing>
      </w:r>
    </w:p>
    <w:p w14:paraId="32DE05C5" w14:textId="77777777" w:rsidR="00E424C2" w:rsidRDefault="00E424C2" w:rsidP="00E424C2">
      <w:pPr>
        <w:pStyle w:val="Step1"/>
      </w:pPr>
      <w:r w:rsidRPr="009E75D3">
        <w:t>Select the “Sharing” tab and click “Share…”</w:t>
      </w:r>
    </w:p>
    <w:p w14:paraId="0A901642" w14:textId="77777777" w:rsidR="00E424C2" w:rsidRPr="009E75D3" w:rsidRDefault="00E424C2" w:rsidP="00E424C2">
      <w:pPr>
        <w:pStyle w:val="Step1"/>
        <w:numPr>
          <w:ilvl w:val="0"/>
          <w:numId w:val="0"/>
        </w:numPr>
        <w:ind w:left="900"/>
      </w:pPr>
      <w:r w:rsidRPr="009E75D3">
        <w:rPr>
          <w:noProof/>
        </w:rPr>
        <w:drawing>
          <wp:inline distT="0" distB="0" distL="0" distR="0" wp14:anchorId="36E5DE26" wp14:editId="2B8816F9">
            <wp:extent cx="1917700" cy="1973746"/>
            <wp:effectExtent l="0" t="0" r="6350" b="7620"/>
            <wp:docPr id="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7210" cy="1973241"/>
                    </a:xfrm>
                    <a:prstGeom prst="rect">
                      <a:avLst/>
                    </a:prstGeom>
                    <a:noFill/>
                    <a:ln>
                      <a:noFill/>
                    </a:ln>
                  </pic:spPr>
                </pic:pic>
              </a:graphicData>
            </a:graphic>
          </wp:inline>
        </w:drawing>
      </w:r>
    </w:p>
    <w:p w14:paraId="54B2A496" w14:textId="77777777" w:rsidR="00E424C2" w:rsidRDefault="00E424C2" w:rsidP="00E424C2">
      <w:pPr>
        <w:pStyle w:val="Step1"/>
      </w:pPr>
      <w:r w:rsidRPr="009E75D3">
        <w:t>From File Sharing click the dropdown and select “Everyone”</w:t>
      </w:r>
    </w:p>
    <w:p w14:paraId="6460FAB0" w14:textId="77777777" w:rsidR="00E424C2" w:rsidRPr="009E75D3" w:rsidRDefault="00E424C2" w:rsidP="00E424C2">
      <w:pPr>
        <w:pStyle w:val="Step1"/>
        <w:numPr>
          <w:ilvl w:val="0"/>
          <w:numId w:val="0"/>
        </w:numPr>
        <w:ind w:left="900"/>
      </w:pPr>
      <w:r w:rsidRPr="009E75D3">
        <w:rPr>
          <w:noProof/>
        </w:rPr>
        <w:drawing>
          <wp:inline distT="0" distB="0" distL="0" distR="0" wp14:anchorId="1EE606A8" wp14:editId="799A1758">
            <wp:extent cx="2501900" cy="1996197"/>
            <wp:effectExtent l="0" t="0" r="0" b="4445"/>
            <wp:docPr id="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01900" cy="1996197"/>
                    </a:xfrm>
                    <a:prstGeom prst="rect">
                      <a:avLst/>
                    </a:prstGeom>
                    <a:noFill/>
                    <a:ln>
                      <a:noFill/>
                    </a:ln>
                  </pic:spPr>
                </pic:pic>
              </a:graphicData>
            </a:graphic>
          </wp:inline>
        </w:drawing>
      </w:r>
    </w:p>
    <w:p w14:paraId="777E16DD" w14:textId="77777777" w:rsidR="00E424C2" w:rsidRPr="009E75D3" w:rsidRDefault="00E424C2" w:rsidP="00E424C2">
      <w:pPr>
        <w:pStyle w:val="Step1"/>
      </w:pPr>
      <w:r w:rsidRPr="009E75D3">
        <w:t>Select “Add”</w:t>
      </w:r>
    </w:p>
    <w:p w14:paraId="3B400FD3" w14:textId="77777777" w:rsidR="00E424C2" w:rsidRPr="009E75D3" w:rsidRDefault="00E424C2" w:rsidP="00E424C2">
      <w:pPr>
        <w:pStyle w:val="Step1"/>
        <w:numPr>
          <w:ilvl w:val="0"/>
          <w:numId w:val="0"/>
        </w:numPr>
        <w:ind w:left="900"/>
      </w:pPr>
      <w:r w:rsidRPr="009E75D3">
        <w:rPr>
          <w:noProof/>
        </w:rPr>
        <w:drawing>
          <wp:inline distT="0" distB="0" distL="0" distR="0" wp14:anchorId="277E93A4" wp14:editId="3DF2BA0B">
            <wp:extent cx="4220210" cy="2351405"/>
            <wp:effectExtent l="0" t="0" r="8890" b="0"/>
            <wp:docPr id="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20210" cy="2351405"/>
                    </a:xfrm>
                    <a:prstGeom prst="rect">
                      <a:avLst/>
                    </a:prstGeom>
                    <a:noFill/>
                    <a:ln>
                      <a:noFill/>
                    </a:ln>
                  </pic:spPr>
                </pic:pic>
              </a:graphicData>
            </a:graphic>
          </wp:inline>
        </w:drawing>
      </w:r>
    </w:p>
    <w:p w14:paraId="23ABEF17" w14:textId="77777777" w:rsidR="00E424C2" w:rsidRDefault="00E424C2" w:rsidP="00E424C2">
      <w:pPr>
        <w:pStyle w:val="Step1"/>
      </w:pPr>
      <w:r w:rsidRPr="009E75D3">
        <w:t>Change permissions for “Everyone” to “Read/Write”</w:t>
      </w:r>
    </w:p>
    <w:p w14:paraId="16000C3E" w14:textId="77777777" w:rsidR="00E424C2" w:rsidRPr="009E75D3" w:rsidRDefault="00E424C2" w:rsidP="00E424C2">
      <w:pPr>
        <w:pStyle w:val="Step1"/>
        <w:numPr>
          <w:ilvl w:val="0"/>
          <w:numId w:val="0"/>
        </w:numPr>
        <w:ind w:left="900"/>
      </w:pPr>
      <w:r w:rsidRPr="009E75D3">
        <w:rPr>
          <w:noProof/>
        </w:rPr>
        <w:drawing>
          <wp:inline distT="0" distB="0" distL="0" distR="0" wp14:anchorId="23D80C11" wp14:editId="3253BA60">
            <wp:extent cx="3396615" cy="2843530"/>
            <wp:effectExtent l="0" t="0" r="0" b="0"/>
            <wp:docPr id="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96615" cy="2843530"/>
                    </a:xfrm>
                    <a:prstGeom prst="rect">
                      <a:avLst/>
                    </a:prstGeom>
                    <a:noFill/>
                    <a:ln>
                      <a:noFill/>
                    </a:ln>
                  </pic:spPr>
                </pic:pic>
              </a:graphicData>
            </a:graphic>
          </wp:inline>
        </w:drawing>
      </w:r>
    </w:p>
    <w:p w14:paraId="1AE2538F" w14:textId="77777777" w:rsidR="00E424C2" w:rsidRPr="009E75D3" w:rsidRDefault="00E424C2" w:rsidP="00E424C2">
      <w:pPr>
        <w:pStyle w:val="Step1"/>
      </w:pPr>
      <w:r w:rsidRPr="009E75D3">
        <w:t>Select Share and when a popup window opens click Done.</w:t>
      </w:r>
    </w:p>
    <w:p w14:paraId="77AC4ECA" w14:textId="77777777" w:rsidR="00E424C2" w:rsidRDefault="00E424C2" w:rsidP="00E424C2">
      <w:pPr>
        <w:rPr>
          <w:b/>
          <w:sz w:val="28"/>
        </w:rPr>
      </w:pPr>
      <w:r>
        <w:br w:type="page"/>
      </w:r>
    </w:p>
    <w:p w14:paraId="44C88E65" w14:textId="39536FFD" w:rsidR="003674EF" w:rsidRDefault="003674EF" w:rsidP="00942D2A">
      <w:pPr>
        <w:pStyle w:val="Heading2"/>
      </w:pPr>
      <w:bookmarkStart w:id="259" w:name="_Toc443378866"/>
      <w:r w:rsidRPr="00CD1E06">
        <w:t>Proxy</w:t>
      </w:r>
      <w:bookmarkEnd w:id="258"/>
      <w:r w:rsidR="00942D2A">
        <w:t xml:space="preserve"> Server Installation</w:t>
      </w:r>
      <w:bookmarkEnd w:id="259"/>
    </w:p>
    <w:p w14:paraId="44C88E66" w14:textId="77777777" w:rsidR="003674EF" w:rsidRPr="009D29F2" w:rsidRDefault="003674EF" w:rsidP="003674EF">
      <w:pPr>
        <w:rPr>
          <w:noProof/>
        </w:rPr>
      </w:pPr>
      <w:bookmarkStart w:id="260" w:name="_Toc393779699"/>
      <w:r w:rsidRPr="009D29F2">
        <w:rPr>
          <w:noProof/>
        </w:rPr>
        <w:t>Pre</w:t>
      </w:r>
      <w:r w:rsidRPr="009D29F2">
        <w:t>-</w:t>
      </w:r>
      <w:r w:rsidRPr="009D29F2">
        <w:rPr>
          <w:noProof/>
        </w:rPr>
        <w:t>Requisites</w:t>
      </w:r>
      <w:bookmarkEnd w:id="260"/>
      <w:r w:rsidR="008F2ACA">
        <w:rPr>
          <w:noProof/>
        </w:rPr>
        <w:t>:</w:t>
      </w:r>
    </w:p>
    <w:p w14:paraId="44C88E67" w14:textId="77777777" w:rsidR="003674EF" w:rsidRPr="008F2ACA" w:rsidRDefault="003674EF" w:rsidP="008F2ACA">
      <w:pPr>
        <w:pStyle w:val="Bullet1"/>
      </w:pPr>
      <w:r w:rsidRPr="008F2ACA">
        <w:t>Prerequisite Service accounts:</w:t>
      </w:r>
    </w:p>
    <w:p w14:paraId="44C88E68" w14:textId="77777777" w:rsidR="003674EF" w:rsidRPr="008F2ACA" w:rsidRDefault="003674EF" w:rsidP="00BB6154">
      <w:pPr>
        <w:pStyle w:val="Step1"/>
      </w:pPr>
      <w:r w:rsidRPr="008F2ACA">
        <w:t>Domain Based service account</w:t>
      </w:r>
    </w:p>
    <w:p w14:paraId="44C88E69" w14:textId="77777777" w:rsidR="003674EF" w:rsidRPr="008F2ACA" w:rsidRDefault="003674EF" w:rsidP="008F2ACA">
      <w:pPr>
        <w:pStyle w:val="Bullet1"/>
      </w:pPr>
      <w:r w:rsidRPr="008F2ACA">
        <w:t>Log in to the servers as the application service account</w:t>
      </w:r>
    </w:p>
    <w:p w14:paraId="44C88E6A" w14:textId="77777777" w:rsidR="003674EF" w:rsidRPr="008F2ACA" w:rsidRDefault="002B2D5A" w:rsidP="002B2D5A">
      <w:pPr>
        <w:pStyle w:val="NoteorTip"/>
      </w:pPr>
      <w:r>
        <w:t xml:space="preserve">NOTE: </w:t>
      </w:r>
      <w:r w:rsidR="008F2ACA" w:rsidRPr="008F2ACA">
        <w:t>Always log into the servers as the service account when installing software</w:t>
      </w:r>
      <w:r w:rsidR="008F2ACA">
        <w:t>.</w:t>
      </w:r>
    </w:p>
    <w:p w14:paraId="7D7C2721" w14:textId="7D10691E" w:rsidR="00B42B97" w:rsidRPr="00B42B97" w:rsidRDefault="00B42B97" w:rsidP="00942D2A">
      <w:pPr>
        <w:pStyle w:val="Heading3"/>
      </w:pPr>
      <w:bookmarkStart w:id="261" w:name="_Toc421099220"/>
      <w:bookmarkStart w:id="262" w:name="_Toc366645808"/>
      <w:bookmarkStart w:id="263" w:name="_Toc377034426"/>
      <w:bookmarkStart w:id="264" w:name="_Toc393779704"/>
      <w:r w:rsidRPr="00B42B97">
        <w:t>IBM Installation Manager - Installation</w:t>
      </w:r>
      <w:bookmarkEnd w:id="261"/>
    </w:p>
    <w:p w14:paraId="1EF62536" w14:textId="77777777" w:rsidR="00B42B97" w:rsidRDefault="00B42B97" w:rsidP="00045270">
      <w:pPr>
        <w:pStyle w:val="ListParagraph"/>
        <w:numPr>
          <w:ilvl w:val="0"/>
          <w:numId w:val="261"/>
        </w:numPr>
        <w:spacing w:after="120" w:line="240" w:lineRule="auto"/>
        <w:contextualSpacing w:val="0"/>
        <w:rPr>
          <w:b/>
          <w:bCs/>
          <w:i/>
        </w:rPr>
      </w:pPr>
      <w:r w:rsidRPr="00B42B97">
        <w:rPr>
          <w:rFonts w:asciiTheme="minorHAnsi" w:hAnsiTheme="minorHAnsi" w:cstheme="minorHAnsi"/>
          <w:sz w:val="18"/>
          <w:szCs w:val="18"/>
        </w:rPr>
        <w:t xml:space="preserve">Navigate to the IBM Installation media and execute </w:t>
      </w:r>
      <w:r w:rsidRPr="00B42B97">
        <w:rPr>
          <w:rFonts w:asciiTheme="minorHAnsi" w:hAnsiTheme="minorHAnsi" w:cstheme="minorHAnsi"/>
          <w:b/>
          <w:i/>
          <w:sz w:val="18"/>
          <w:szCs w:val="18"/>
        </w:rPr>
        <w:t>install.exe</w:t>
      </w:r>
      <w:r w:rsidRPr="00B42B97">
        <w:rPr>
          <w:rFonts w:asciiTheme="minorHAnsi" w:hAnsiTheme="minorHAnsi" w:cstheme="minorHAnsi"/>
          <w:sz w:val="18"/>
          <w:szCs w:val="18"/>
        </w:rPr>
        <w:t xml:space="preserve"> </w:t>
      </w:r>
      <w:r w:rsidRPr="00B42B97">
        <w:rPr>
          <w:rFonts w:asciiTheme="minorHAnsi" w:hAnsiTheme="minorHAnsi" w:cstheme="minorHAnsi"/>
          <w:sz w:val="18"/>
          <w:szCs w:val="18"/>
        </w:rPr>
        <w:br/>
        <w:t>E.g</w:t>
      </w:r>
      <w:r w:rsidRPr="00B42B97">
        <w:rPr>
          <w:rFonts w:asciiTheme="minorHAnsi" w:hAnsiTheme="minorHAnsi" w:cstheme="minorHAnsi"/>
          <w:i/>
          <w:sz w:val="18"/>
          <w:szCs w:val="18"/>
        </w:rPr>
        <w:t>.</w:t>
      </w:r>
      <w:r w:rsidRPr="00B42B97">
        <w:rPr>
          <w:rFonts w:asciiTheme="minorHAnsi" w:hAnsiTheme="minorHAnsi" w:cstheme="minorHAnsi"/>
          <w:b/>
          <w:i/>
          <w:sz w:val="18"/>
          <w:szCs w:val="18"/>
        </w:rPr>
        <w:t xml:space="preserve"> </w:t>
      </w:r>
      <w:r w:rsidRPr="00B42B97">
        <w:rPr>
          <w:rFonts w:asciiTheme="minorHAnsi" w:hAnsiTheme="minorHAnsi" w:cstheme="minorHAnsi"/>
          <w:b/>
          <w:bCs/>
          <w:i/>
          <w:sz w:val="18"/>
          <w:szCs w:val="18"/>
        </w:rPr>
        <w:t>\\yourservername\IBMHTTPv8.5\IBM Installation Manager\install.exe</w:t>
      </w:r>
      <w:r w:rsidRPr="00B42B97">
        <w:rPr>
          <w:rFonts w:asciiTheme="minorHAnsi" w:hAnsiTheme="minorHAnsi" w:cstheme="minorHAnsi"/>
          <w:b/>
          <w:bCs/>
          <w:i/>
          <w:sz w:val="18"/>
          <w:szCs w:val="18"/>
        </w:rPr>
        <w:br/>
      </w:r>
      <w:r>
        <w:rPr>
          <w:noProof/>
        </w:rPr>
        <w:drawing>
          <wp:inline distT="0" distB="0" distL="0" distR="0" wp14:anchorId="27FEE7F2" wp14:editId="2AEF269E">
            <wp:extent cx="3251284" cy="2436726"/>
            <wp:effectExtent l="0" t="0" r="635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253552" cy="2438426"/>
                    </a:xfrm>
                    <a:prstGeom prst="rect">
                      <a:avLst/>
                    </a:prstGeom>
                  </pic:spPr>
                </pic:pic>
              </a:graphicData>
            </a:graphic>
          </wp:inline>
        </w:drawing>
      </w:r>
    </w:p>
    <w:p w14:paraId="63FE44C8" w14:textId="77777777" w:rsidR="00B42B97" w:rsidRPr="00B42B97" w:rsidRDefault="00B42B97" w:rsidP="00045270">
      <w:pPr>
        <w:pStyle w:val="NoSpacing"/>
        <w:numPr>
          <w:ilvl w:val="0"/>
          <w:numId w:val="261"/>
        </w:numPr>
        <w:spacing w:after="120"/>
        <w:rPr>
          <w:sz w:val="18"/>
          <w:szCs w:val="18"/>
        </w:rPr>
      </w:pPr>
      <w:r w:rsidRPr="00B42B97">
        <w:rPr>
          <w:sz w:val="18"/>
          <w:szCs w:val="18"/>
        </w:rPr>
        <w:t>Click Next &gt; and accept the license agreement.</w:t>
      </w:r>
    </w:p>
    <w:p w14:paraId="2CA1A764" w14:textId="77777777" w:rsidR="00B42B97" w:rsidRDefault="00B42B97" w:rsidP="00045270">
      <w:pPr>
        <w:pStyle w:val="NoSpacing"/>
        <w:numPr>
          <w:ilvl w:val="0"/>
          <w:numId w:val="261"/>
        </w:numPr>
        <w:spacing w:after="120"/>
      </w:pPr>
      <w:r w:rsidRPr="00B42B97">
        <w:rPr>
          <w:sz w:val="18"/>
          <w:szCs w:val="18"/>
        </w:rPr>
        <w:t xml:space="preserve">Set the Installation manager directory to:  </w:t>
      </w:r>
      <w:r w:rsidRPr="00B42B97">
        <w:rPr>
          <w:b/>
          <w:i/>
          <w:sz w:val="18"/>
          <w:szCs w:val="18"/>
        </w:rPr>
        <w:t xml:space="preserve">C:\Data\IBM\Installation Manager\eclipse </w:t>
      </w:r>
      <w:r w:rsidRPr="00B42B97">
        <w:rPr>
          <w:sz w:val="18"/>
          <w:szCs w:val="18"/>
        </w:rPr>
        <w:t>and click</w:t>
      </w:r>
      <w:r>
        <w:t xml:space="preserve"> Next &gt;</w:t>
      </w:r>
      <w:r>
        <w:rPr>
          <w:noProof/>
        </w:rPr>
        <w:drawing>
          <wp:inline distT="0" distB="0" distL="0" distR="0" wp14:anchorId="3728C3D9" wp14:editId="3481EACC">
            <wp:extent cx="3777588" cy="1421842"/>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779957" cy="1422734"/>
                    </a:xfrm>
                    <a:prstGeom prst="rect">
                      <a:avLst/>
                    </a:prstGeom>
                  </pic:spPr>
                </pic:pic>
              </a:graphicData>
            </a:graphic>
          </wp:inline>
        </w:drawing>
      </w:r>
    </w:p>
    <w:p w14:paraId="509F6F09" w14:textId="77777777" w:rsidR="00B42B97" w:rsidRDefault="00B42B97" w:rsidP="00045270">
      <w:pPr>
        <w:pStyle w:val="NoSpacing"/>
        <w:numPr>
          <w:ilvl w:val="0"/>
          <w:numId w:val="261"/>
        </w:numPr>
        <w:spacing w:after="120"/>
      </w:pPr>
      <w:r w:rsidRPr="00B42B97">
        <w:rPr>
          <w:sz w:val="18"/>
          <w:szCs w:val="18"/>
        </w:rPr>
        <w:t>Install</w:t>
      </w:r>
      <w:r>
        <w:br/>
      </w:r>
      <w:r>
        <w:rPr>
          <w:noProof/>
        </w:rPr>
        <w:drawing>
          <wp:inline distT="0" distB="0" distL="0" distR="0" wp14:anchorId="16FBC249" wp14:editId="1D00FAA6">
            <wp:extent cx="3417181" cy="1286189"/>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418275" cy="1286601"/>
                    </a:xfrm>
                    <a:prstGeom prst="rect">
                      <a:avLst/>
                    </a:prstGeom>
                  </pic:spPr>
                </pic:pic>
              </a:graphicData>
            </a:graphic>
          </wp:inline>
        </w:drawing>
      </w:r>
    </w:p>
    <w:p w14:paraId="0F737F98" w14:textId="77777777" w:rsidR="00B42B97" w:rsidRPr="00B42B97" w:rsidRDefault="00B42B97" w:rsidP="00045270">
      <w:pPr>
        <w:pStyle w:val="NoSpacing"/>
        <w:numPr>
          <w:ilvl w:val="0"/>
          <w:numId w:val="261"/>
        </w:numPr>
        <w:spacing w:after="120"/>
        <w:rPr>
          <w:sz w:val="18"/>
          <w:szCs w:val="18"/>
        </w:rPr>
      </w:pPr>
      <w:r w:rsidRPr="00B42B97">
        <w:rPr>
          <w:sz w:val="18"/>
          <w:szCs w:val="18"/>
        </w:rPr>
        <w:t>Once completed – select Restart Installation Manager</w:t>
      </w:r>
    </w:p>
    <w:p w14:paraId="5CF29D18" w14:textId="77777777" w:rsidR="00B42B97" w:rsidRPr="00DC4CE5" w:rsidRDefault="00B42B97" w:rsidP="00B42B97">
      <w:pPr>
        <w:pStyle w:val="NoSpacing"/>
      </w:pPr>
    </w:p>
    <w:p w14:paraId="6281885E" w14:textId="77777777" w:rsidR="00B42B97" w:rsidRPr="00B42B97" w:rsidRDefault="00B42B97" w:rsidP="00942D2A">
      <w:pPr>
        <w:pStyle w:val="Heading3"/>
      </w:pPr>
      <w:bookmarkStart w:id="265" w:name="_Toc421099221"/>
      <w:r w:rsidRPr="00B42B97">
        <w:t>IBM HTTP Server v8.5 and Fixpack 5 - Installation</w:t>
      </w:r>
      <w:bookmarkEnd w:id="265"/>
    </w:p>
    <w:p w14:paraId="1E597882" w14:textId="77777777" w:rsidR="00B42B97" w:rsidRPr="00B42B97" w:rsidRDefault="00B42B97" w:rsidP="00045270">
      <w:pPr>
        <w:pStyle w:val="ListParagraph"/>
        <w:numPr>
          <w:ilvl w:val="0"/>
          <w:numId w:val="262"/>
        </w:numPr>
        <w:spacing w:after="120" w:line="240" w:lineRule="auto"/>
        <w:contextualSpacing w:val="0"/>
        <w:rPr>
          <w:rFonts w:asciiTheme="minorHAnsi" w:hAnsiTheme="minorHAnsi" w:cstheme="minorHAnsi"/>
          <w:sz w:val="18"/>
          <w:szCs w:val="18"/>
        </w:rPr>
      </w:pPr>
      <w:r w:rsidRPr="00B42B97">
        <w:rPr>
          <w:rFonts w:asciiTheme="minorHAnsi" w:hAnsiTheme="minorHAnsi" w:cstheme="minorHAnsi"/>
          <w:sz w:val="18"/>
          <w:szCs w:val="18"/>
        </w:rPr>
        <w:t>Open the IBM Installation Manager and add the repositories</w:t>
      </w:r>
    </w:p>
    <w:p w14:paraId="6970DE74" w14:textId="77777777" w:rsidR="00B42B97" w:rsidRPr="00B42B97" w:rsidRDefault="00B42B97" w:rsidP="00045270">
      <w:pPr>
        <w:pStyle w:val="ListParagraph"/>
        <w:numPr>
          <w:ilvl w:val="1"/>
          <w:numId w:val="262"/>
        </w:numPr>
        <w:spacing w:after="120" w:line="240" w:lineRule="auto"/>
        <w:contextualSpacing w:val="0"/>
        <w:rPr>
          <w:rFonts w:asciiTheme="minorHAnsi" w:hAnsiTheme="minorHAnsi" w:cstheme="minorHAnsi"/>
          <w:sz w:val="18"/>
          <w:szCs w:val="18"/>
        </w:rPr>
      </w:pPr>
      <w:r w:rsidRPr="00B42B97">
        <w:rPr>
          <w:rFonts w:asciiTheme="minorHAnsi" w:hAnsiTheme="minorHAnsi" w:cstheme="minorHAnsi"/>
          <w:sz w:val="18"/>
          <w:szCs w:val="18"/>
        </w:rPr>
        <w:t>File &gt;  Preferences &gt; Add Repository</w:t>
      </w:r>
    </w:p>
    <w:p w14:paraId="2A12F011" w14:textId="77777777" w:rsidR="00B42B97" w:rsidRPr="00B42B97" w:rsidRDefault="00B42B97" w:rsidP="00045270">
      <w:pPr>
        <w:pStyle w:val="NoSpacing"/>
        <w:numPr>
          <w:ilvl w:val="1"/>
          <w:numId w:val="262"/>
        </w:numPr>
        <w:spacing w:after="120"/>
        <w:rPr>
          <w:rFonts w:cstheme="minorHAnsi"/>
          <w:sz w:val="18"/>
          <w:szCs w:val="18"/>
        </w:rPr>
      </w:pPr>
      <w:r w:rsidRPr="00B42B97">
        <w:rPr>
          <w:rFonts w:cstheme="minorHAnsi"/>
          <w:sz w:val="18"/>
          <w:szCs w:val="18"/>
        </w:rPr>
        <w:t>Add the following repositories (</w:t>
      </w:r>
      <w:r w:rsidRPr="00B42B97">
        <w:rPr>
          <w:rFonts w:cstheme="minorHAnsi"/>
          <w:i/>
          <w:color w:val="FF0000"/>
          <w:sz w:val="18"/>
          <w:szCs w:val="18"/>
        </w:rPr>
        <w:t>make sure you add both</w:t>
      </w:r>
      <w:r w:rsidRPr="00B42B97">
        <w:rPr>
          <w:rFonts w:cstheme="minorHAnsi"/>
          <w:sz w:val="18"/>
          <w:szCs w:val="18"/>
        </w:rPr>
        <w:t>):</w:t>
      </w:r>
    </w:p>
    <w:p w14:paraId="3390938B" w14:textId="2B88AFAD" w:rsidR="00B42B97" w:rsidRPr="00B42B97" w:rsidRDefault="00EF1E59" w:rsidP="00EF1E59">
      <w:pPr>
        <w:pStyle w:val="NoSpacing"/>
        <w:numPr>
          <w:ilvl w:val="2"/>
          <w:numId w:val="262"/>
        </w:numPr>
        <w:spacing w:after="120"/>
        <w:rPr>
          <w:rFonts w:cstheme="minorHAnsi"/>
          <w:b/>
          <w:i/>
          <w:sz w:val="18"/>
          <w:szCs w:val="18"/>
        </w:rPr>
      </w:pPr>
      <w:r>
        <w:rPr>
          <w:rFonts w:cstheme="minorHAnsi"/>
          <w:b/>
          <w:bCs/>
          <w:i/>
          <w:sz w:val="18"/>
          <w:szCs w:val="18"/>
        </w:rPr>
        <w:t>\</w:t>
      </w:r>
      <w:r w:rsidR="00B42B97" w:rsidRPr="00B42B97">
        <w:rPr>
          <w:rFonts w:cstheme="minorHAnsi"/>
          <w:b/>
          <w:bCs/>
          <w:i/>
          <w:sz w:val="18"/>
          <w:szCs w:val="18"/>
        </w:rPr>
        <w:t>\</w:t>
      </w:r>
      <w:r>
        <w:rPr>
          <w:rFonts w:cstheme="minorHAnsi"/>
          <w:b/>
          <w:bCs/>
          <w:i/>
          <w:sz w:val="18"/>
          <w:szCs w:val="18"/>
        </w:rPr>
        <w:t>LendingSpace-BYserverTYPE\Proxy\</w:t>
      </w:r>
      <w:r w:rsidRPr="00EF1E59">
        <w:rPr>
          <w:rFonts w:cstheme="minorHAnsi"/>
          <w:b/>
          <w:bCs/>
          <w:i/>
          <w:sz w:val="18"/>
          <w:szCs w:val="18"/>
        </w:rPr>
        <w:t>IHS_8.5 Install</w:t>
      </w:r>
      <w:r>
        <w:rPr>
          <w:rFonts w:cstheme="minorHAnsi"/>
          <w:b/>
          <w:bCs/>
          <w:i/>
          <w:sz w:val="18"/>
          <w:szCs w:val="18"/>
        </w:rPr>
        <w:t>\repository.config</w:t>
      </w:r>
    </w:p>
    <w:p w14:paraId="4C790D64" w14:textId="03104715" w:rsidR="00B42B97" w:rsidRPr="00B42B97" w:rsidRDefault="00EF1E59" w:rsidP="00EF1E59">
      <w:pPr>
        <w:pStyle w:val="NoSpacing"/>
        <w:numPr>
          <w:ilvl w:val="2"/>
          <w:numId w:val="262"/>
        </w:numPr>
        <w:spacing w:after="120"/>
        <w:rPr>
          <w:rFonts w:cstheme="minorHAnsi"/>
          <w:b/>
          <w:i/>
          <w:sz w:val="18"/>
          <w:szCs w:val="18"/>
        </w:rPr>
      </w:pPr>
      <w:r>
        <w:rPr>
          <w:rFonts w:cstheme="minorHAnsi"/>
          <w:b/>
          <w:bCs/>
          <w:i/>
          <w:sz w:val="18"/>
          <w:szCs w:val="18"/>
        </w:rPr>
        <w:t>\\LendingSpace-BYserverTYPE\Proxy\</w:t>
      </w:r>
      <w:r w:rsidRPr="00EF1E59">
        <w:rPr>
          <w:rFonts w:cstheme="minorHAnsi"/>
          <w:b/>
          <w:bCs/>
          <w:i/>
          <w:sz w:val="18"/>
          <w:szCs w:val="18"/>
        </w:rPr>
        <w:t>IHS_8.5 Fixpack 5</w:t>
      </w:r>
      <w:r>
        <w:rPr>
          <w:rFonts w:cstheme="minorHAnsi"/>
          <w:b/>
          <w:bCs/>
          <w:i/>
          <w:sz w:val="18"/>
          <w:szCs w:val="18"/>
        </w:rPr>
        <w:t>\</w:t>
      </w:r>
      <w:r w:rsidR="00B42B97" w:rsidRPr="00B42B97">
        <w:rPr>
          <w:rFonts w:cstheme="minorHAnsi"/>
          <w:b/>
          <w:bCs/>
          <w:i/>
          <w:sz w:val="18"/>
          <w:szCs w:val="18"/>
        </w:rPr>
        <w:t>repository.config</w:t>
      </w:r>
    </w:p>
    <w:p w14:paraId="5B03A39F" w14:textId="77777777" w:rsidR="00B42B97" w:rsidRPr="00B42B97" w:rsidRDefault="00B42B97" w:rsidP="00045270">
      <w:pPr>
        <w:pStyle w:val="NoSpacing"/>
        <w:numPr>
          <w:ilvl w:val="1"/>
          <w:numId w:val="262"/>
        </w:numPr>
        <w:spacing w:after="120"/>
        <w:rPr>
          <w:rFonts w:cstheme="minorHAnsi"/>
          <w:i/>
          <w:sz w:val="18"/>
          <w:szCs w:val="18"/>
        </w:rPr>
      </w:pPr>
      <w:r w:rsidRPr="00B42B97">
        <w:rPr>
          <w:rFonts w:cstheme="minorHAnsi"/>
          <w:sz w:val="18"/>
          <w:szCs w:val="18"/>
        </w:rPr>
        <w:t>Select OK</w:t>
      </w:r>
    </w:p>
    <w:p w14:paraId="35A8F2FD" w14:textId="77777777" w:rsidR="00B42B97" w:rsidRPr="00B42B97" w:rsidRDefault="00B42B97" w:rsidP="00B42B97">
      <w:pPr>
        <w:pStyle w:val="NoSpacing"/>
        <w:ind w:left="2160"/>
        <w:rPr>
          <w:rFonts w:cstheme="minorHAnsi"/>
          <w:sz w:val="18"/>
          <w:szCs w:val="18"/>
        </w:rPr>
      </w:pPr>
    </w:p>
    <w:p w14:paraId="2D7EA0CA" w14:textId="4195A9AE" w:rsidR="00B42B97" w:rsidRDefault="00B42B97" w:rsidP="00B42B97">
      <w:pPr>
        <w:pStyle w:val="NoSpacing"/>
        <w:ind w:left="720"/>
      </w:pPr>
      <w:r>
        <w:rPr>
          <w:noProof/>
        </w:rPr>
        <w:drawing>
          <wp:inline distT="0" distB="0" distL="0" distR="0" wp14:anchorId="259B53DA" wp14:editId="71416B63">
            <wp:extent cx="2793442" cy="1759629"/>
            <wp:effectExtent l="0" t="0" r="698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794150" cy="1760075"/>
                    </a:xfrm>
                    <a:prstGeom prst="rect">
                      <a:avLst/>
                    </a:prstGeom>
                  </pic:spPr>
                </pic:pic>
              </a:graphicData>
            </a:graphic>
          </wp:inline>
        </w:drawing>
      </w:r>
    </w:p>
    <w:p w14:paraId="6DEB26CB" w14:textId="77777777" w:rsidR="00B42B97" w:rsidRPr="00B42B97" w:rsidRDefault="00B42B97" w:rsidP="00045270">
      <w:pPr>
        <w:pStyle w:val="NoSpacing"/>
        <w:numPr>
          <w:ilvl w:val="0"/>
          <w:numId w:val="262"/>
        </w:numPr>
        <w:spacing w:after="120"/>
        <w:rPr>
          <w:sz w:val="18"/>
          <w:szCs w:val="18"/>
        </w:rPr>
      </w:pPr>
      <w:r w:rsidRPr="00B42B97">
        <w:rPr>
          <w:sz w:val="18"/>
          <w:szCs w:val="18"/>
        </w:rPr>
        <w:t>Select Install on the Installation Manager main menu</w:t>
      </w:r>
    </w:p>
    <w:p w14:paraId="713C2989" w14:textId="77777777" w:rsidR="00B42B97" w:rsidRDefault="00B42B97" w:rsidP="00B42B97">
      <w:pPr>
        <w:pStyle w:val="NoSpacing"/>
        <w:ind w:left="720"/>
      </w:pPr>
      <w:r>
        <w:rPr>
          <w:noProof/>
        </w:rPr>
        <w:drawing>
          <wp:inline distT="0" distB="0" distL="0" distR="0" wp14:anchorId="3E2ED8FE" wp14:editId="36CC9B8A">
            <wp:extent cx="2491991" cy="1872188"/>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493810" cy="1873555"/>
                    </a:xfrm>
                    <a:prstGeom prst="rect">
                      <a:avLst/>
                    </a:prstGeom>
                  </pic:spPr>
                </pic:pic>
              </a:graphicData>
            </a:graphic>
          </wp:inline>
        </w:drawing>
      </w:r>
    </w:p>
    <w:p w14:paraId="2C126D46" w14:textId="77777777" w:rsidR="00B42B97" w:rsidRPr="00B42B97" w:rsidRDefault="00B42B97" w:rsidP="00045270">
      <w:pPr>
        <w:pStyle w:val="NoSpacing"/>
        <w:numPr>
          <w:ilvl w:val="0"/>
          <w:numId w:val="262"/>
        </w:numPr>
        <w:spacing w:after="120"/>
        <w:rPr>
          <w:sz w:val="18"/>
          <w:szCs w:val="18"/>
        </w:rPr>
      </w:pPr>
      <w:r w:rsidRPr="00B42B97">
        <w:rPr>
          <w:sz w:val="18"/>
          <w:szCs w:val="18"/>
        </w:rPr>
        <w:t xml:space="preserve">Select </w:t>
      </w:r>
      <w:r w:rsidRPr="00B42B97">
        <w:rPr>
          <w:b/>
          <w:i/>
          <w:sz w:val="18"/>
          <w:szCs w:val="18"/>
        </w:rPr>
        <w:t xml:space="preserve">IBM HTTP Server for WebSphere Application Server </w:t>
      </w:r>
      <w:r w:rsidRPr="00B42B97">
        <w:rPr>
          <w:sz w:val="18"/>
          <w:szCs w:val="18"/>
        </w:rPr>
        <w:t>&gt; Next</w:t>
      </w:r>
    </w:p>
    <w:p w14:paraId="59F6DDAF" w14:textId="77777777" w:rsidR="00B42B97" w:rsidRDefault="00B42B97" w:rsidP="00B42B97">
      <w:pPr>
        <w:pStyle w:val="NoSpacing"/>
        <w:ind w:left="720"/>
      </w:pPr>
      <w:r>
        <w:rPr>
          <w:noProof/>
        </w:rPr>
        <w:drawing>
          <wp:inline distT="0" distB="0" distL="0" distR="0" wp14:anchorId="1991DAF9" wp14:editId="004B35DB">
            <wp:extent cx="3029578" cy="2190294"/>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032542" cy="2192437"/>
                    </a:xfrm>
                    <a:prstGeom prst="rect">
                      <a:avLst/>
                    </a:prstGeom>
                  </pic:spPr>
                </pic:pic>
              </a:graphicData>
            </a:graphic>
          </wp:inline>
        </w:drawing>
      </w:r>
    </w:p>
    <w:p w14:paraId="6EA378CF" w14:textId="77777777" w:rsidR="00B42B97" w:rsidRPr="00B42B97" w:rsidRDefault="00B42B97" w:rsidP="00045270">
      <w:pPr>
        <w:pStyle w:val="NoSpacing"/>
        <w:numPr>
          <w:ilvl w:val="0"/>
          <w:numId w:val="262"/>
        </w:numPr>
        <w:spacing w:after="120"/>
        <w:rPr>
          <w:sz w:val="18"/>
          <w:szCs w:val="18"/>
        </w:rPr>
      </w:pPr>
      <w:r w:rsidRPr="00B42B97">
        <w:rPr>
          <w:sz w:val="18"/>
          <w:szCs w:val="18"/>
        </w:rPr>
        <w:t>Accept license agreement &gt; Next</w:t>
      </w:r>
    </w:p>
    <w:p w14:paraId="2F33B8E2" w14:textId="77777777" w:rsidR="00B42B97" w:rsidRPr="00B42B97" w:rsidRDefault="00B42B97" w:rsidP="00045270">
      <w:pPr>
        <w:pStyle w:val="NoSpacing"/>
        <w:numPr>
          <w:ilvl w:val="0"/>
          <w:numId w:val="262"/>
        </w:numPr>
        <w:spacing w:after="120"/>
        <w:rPr>
          <w:sz w:val="18"/>
          <w:szCs w:val="18"/>
        </w:rPr>
      </w:pPr>
      <w:r w:rsidRPr="00B42B97">
        <w:rPr>
          <w:sz w:val="18"/>
          <w:szCs w:val="18"/>
        </w:rPr>
        <w:t xml:space="preserve">Change Shared Resources Directory to : </w:t>
      </w:r>
      <w:r w:rsidRPr="00B42B97">
        <w:rPr>
          <w:b/>
          <w:i/>
          <w:sz w:val="18"/>
          <w:szCs w:val="18"/>
        </w:rPr>
        <w:t>C:\Data\IBM\IMShared</w:t>
      </w:r>
      <w:r w:rsidRPr="00B42B97">
        <w:rPr>
          <w:sz w:val="18"/>
          <w:szCs w:val="18"/>
        </w:rPr>
        <w:t xml:space="preserve"> &gt; Next</w:t>
      </w:r>
    </w:p>
    <w:p w14:paraId="6E488081" w14:textId="77777777" w:rsidR="00B42B97" w:rsidRDefault="00B42B97" w:rsidP="00B42B97">
      <w:pPr>
        <w:pStyle w:val="NoSpacing"/>
        <w:ind w:left="720"/>
      </w:pPr>
      <w:r>
        <w:rPr>
          <w:noProof/>
        </w:rPr>
        <w:drawing>
          <wp:inline distT="0" distB="0" distL="0" distR="0" wp14:anchorId="4FA8AA7B" wp14:editId="7619C223">
            <wp:extent cx="2964264" cy="1548638"/>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69412" cy="1551327"/>
                    </a:xfrm>
                    <a:prstGeom prst="rect">
                      <a:avLst/>
                    </a:prstGeom>
                  </pic:spPr>
                </pic:pic>
              </a:graphicData>
            </a:graphic>
          </wp:inline>
        </w:drawing>
      </w:r>
    </w:p>
    <w:p w14:paraId="6E76BCDC" w14:textId="77777777" w:rsidR="00B42B97" w:rsidRPr="00B42B97" w:rsidRDefault="00B42B97" w:rsidP="00045270">
      <w:pPr>
        <w:pStyle w:val="NoSpacing"/>
        <w:numPr>
          <w:ilvl w:val="0"/>
          <w:numId w:val="262"/>
        </w:numPr>
        <w:spacing w:after="120"/>
        <w:rPr>
          <w:sz w:val="18"/>
          <w:szCs w:val="18"/>
        </w:rPr>
      </w:pPr>
      <w:r w:rsidRPr="00B42B97">
        <w:rPr>
          <w:sz w:val="18"/>
          <w:szCs w:val="18"/>
        </w:rPr>
        <w:t xml:space="preserve">Change installation directory to </w:t>
      </w:r>
      <w:r w:rsidRPr="00B42B97">
        <w:rPr>
          <w:b/>
          <w:i/>
          <w:sz w:val="18"/>
          <w:szCs w:val="18"/>
        </w:rPr>
        <w:t>C:\Data\IBM\HTTPServer</w:t>
      </w:r>
      <w:r w:rsidRPr="00B42B97">
        <w:rPr>
          <w:sz w:val="18"/>
          <w:szCs w:val="18"/>
        </w:rPr>
        <w:t xml:space="preserve"> &gt; Next</w:t>
      </w:r>
    </w:p>
    <w:p w14:paraId="5C38489E" w14:textId="77777777" w:rsidR="00B42B97" w:rsidRDefault="00B42B97" w:rsidP="00B42B97">
      <w:pPr>
        <w:pStyle w:val="NoSpacing"/>
        <w:ind w:left="720"/>
      </w:pPr>
      <w:r>
        <w:rPr>
          <w:noProof/>
        </w:rPr>
        <w:drawing>
          <wp:inline distT="0" distB="0" distL="0" distR="0" wp14:anchorId="7FE71651" wp14:editId="6A800289">
            <wp:extent cx="2592475" cy="1484026"/>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592788" cy="1484205"/>
                    </a:xfrm>
                    <a:prstGeom prst="rect">
                      <a:avLst/>
                    </a:prstGeom>
                  </pic:spPr>
                </pic:pic>
              </a:graphicData>
            </a:graphic>
          </wp:inline>
        </w:drawing>
      </w:r>
    </w:p>
    <w:p w14:paraId="7646C99C" w14:textId="77777777" w:rsidR="00B42B97" w:rsidRPr="00B42B97" w:rsidRDefault="00B42B97" w:rsidP="00045270">
      <w:pPr>
        <w:pStyle w:val="ListParagraph"/>
        <w:numPr>
          <w:ilvl w:val="0"/>
          <w:numId w:val="262"/>
        </w:numPr>
        <w:spacing w:after="120" w:line="240" w:lineRule="auto"/>
        <w:contextualSpacing w:val="0"/>
        <w:rPr>
          <w:rFonts w:asciiTheme="minorHAnsi" w:hAnsiTheme="minorHAnsi" w:cstheme="minorHAnsi"/>
          <w:sz w:val="18"/>
          <w:szCs w:val="18"/>
        </w:rPr>
      </w:pPr>
      <w:r w:rsidRPr="00B42B97">
        <w:rPr>
          <w:rFonts w:asciiTheme="minorHAnsi" w:hAnsiTheme="minorHAnsi" w:cstheme="minorHAnsi"/>
          <w:sz w:val="18"/>
          <w:szCs w:val="18"/>
        </w:rPr>
        <w:t>Click next</w:t>
      </w:r>
    </w:p>
    <w:p w14:paraId="46B9799E" w14:textId="77777777" w:rsidR="00B42B97" w:rsidRPr="00B42B97" w:rsidRDefault="00B42B97" w:rsidP="00045270">
      <w:pPr>
        <w:pStyle w:val="NoSpacing"/>
        <w:numPr>
          <w:ilvl w:val="0"/>
          <w:numId w:val="262"/>
        </w:numPr>
        <w:spacing w:after="120"/>
        <w:rPr>
          <w:sz w:val="18"/>
          <w:szCs w:val="18"/>
        </w:rPr>
      </w:pPr>
      <w:r w:rsidRPr="00B42B97">
        <w:rPr>
          <w:sz w:val="18"/>
          <w:szCs w:val="18"/>
        </w:rPr>
        <w:t>Use default settings (</w:t>
      </w:r>
      <w:r w:rsidRPr="00B42B97">
        <w:rPr>
          <w:i/>
          <w:sz w:val="18"/>
          <w:szCs w:val="18"/>
        </w:rPr>
        <w:t>we will change the service account later</w:t>
      </w:r>
      <w:r w:rsidRPr="00B42B97">
        <w:rPr>
          <w:sz w:val="18"/>
          <w:szCs w:val="18"/>
        </w:rPr>
        <w:t>)</w:t>
      </w:r>
    </w:p>
    <w:p w14:paraId="547B6E3A" w14:textId="77777777" w:rsidR="00B42B97" w:rsidRDefault="00B42B97" w:rsidP="00B42B97">
      <w:pPr>
        <w:pStyle w:val="NoSpacing"/>
        <w:ind w:left="720"/>
      </w:pPr>
      <w:r>
        <w:rPr>
          <w:noProof/>
        </w:rPr>
        <w:drawing>
          <wp:inline distT="0" distB="0" distL="0" distR="0" wp14:anchorId="1DCB4A65" wp14:editId="4EC24A60">
            <wp:extent cx="3001678" cy="2471895"/>
            <wp:effectExtent l="0" t="0" r="8255"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005205" cy="2474800"/>
                    </a:xfrm>
                    <a:prstGeom prst="rect">
                      <a:avLst/>
                    </a:prstGeom>
                  </pic:spPr>
                </pic:pic>
              </a:graphicData>
            </a:graphic>
          </wp:inline>
        </w:drawing>
      </w:r>
    </w:p>
    <w:p w14:paraId="1E407A05" w14:textId="77777777" w:rsidR="00B42B97" w:rsidRPr="00B42B97" w:rsidRDefault="00B42B97" w:rsidP="00045270">
      <w:pPr>
        <w:pStyle w:val="NoSpacing"/>
        <w:numPr>
          <w:ilvl w:val="0"/>
          <w:numId w:val="262"/>
        </w:numPr>
        <w:spacing w:after="120"/>
        <w:rPr>
          <w:sz w:val="18"/>
          <w:szCs w:val="18"/>
        </w:rPr>
      </w:pPr>
      <w:r w:rsidRPr="00B42B97">
        <w:rPr>
          <w:sz w:val="18"/>
          <w:szCs w:val="18"/>
        </w:rPr>
        <w:t>Next &gt;  Install</w:t>
      </w:r>
    </w:p>
    <w:p w14:paraId="2A95C837" w14:textId="109CADA4" w:rsidR="00B42B97" w:rsidRPr="00B42B97" w:rsidRDefault="00B42B97" w:rsidP="00045270">
      <w:pPr>
        <w:pStyle w:val="NoSpacing"/>
        <w:numPr>
          <w:ilvl w:val="0"/>
          <w:numId w:val="262"/>
        </w:numPr>
        <w:spacing w:after="120"/>
        <w:rPr>
          <w:sz w:val="18"/>
          <w:szCs w:val="18"/>
        </w:rPr>
      </w:pPr>
      <w:r w:rsidRPr="00B42B97">
        <w:rPr>
          <w:sz w:val="18"/>
          <w:szCs w:val="18"/>
        </w:rPr>
        <w:t>Once comple</w:t>
      </w:r>
      <w:r>
        <w:rPr>
          <w:sz w:val="18"/>
          <w:szCs w:val="18"/>
        </w:rPr>
        <w:t>te – close/finish the installer</w:t>
      </w:r>
    </w:p>
    <w:p w14:paraId="4F2EBAE0" w14:textId="77777777" w:rsidR="00B42B97" w:rsidRDefault="00B42B97" w:rsidP="00B42B97"/>
    <w:p w14:paraId="4EC3F57F" w14:textId="77777777" w:rsidR="00B42B97" w:rsidRPr="00B42B97" w:rsidRDefault="00B42B97" w:rsidP="00942D2A">
      <w:pPr>
        <w:pStyle w:val="Heading3"/>
      </w:pPr>
      <w:bookmarkStart w:id="266" w:name="_Toc421099222"/>
      <w:r w:rsidRPr="00B42B97">
        <w:t>Post Installation Steps</w:t>
      </w:r>
      <w:bookmarkEnd w:id="266"/>
    </w:p>
    <w:p w14:paraId="4EADE5F9" w14:textId="77777777" w:rsidR="00B42B97" w:rsidRPr="00B42B97" w:rsidRDefault="00B42B97" w:rsidP="00045270">
      <w:pPr>
        <w:pStyle w:val="ListParagraph"/>
        <w:numPr>
          <w:ilvl w:val="0"/>
          <w:numId w:val="263"/>
        </w:numPr>
        <w:spacing w:after="120" w:line="240" w:lineRule="auto"/>
        <w:contextualSpacing w:val="0"/>
        <w:rPr>
          <w:rFonts w:asciiTheme="minorHAnsi" w:hAnsiTheme="minorHAnsi" w:cstheme="minorHAnsi"/>
          <w:sz w:val="18"/>
          <w:szCs w:val="18"/>
        </w:rPr>
      </w:pPr>
      <w:r w:rsidRPr="00B42B97">
        <w:rPr>
          <w:rFonts w:asciiTheme="minorHAnsi" w:hAnsiTheme="minorHAnsi" w:cstheme="minorHAnsi"/>
          <w:sz w:val="18"/>
          <w:szCs w:val="18"/>
        </w:rPr>
        <w:t>Verify IBM HTTP Server version</w:t>
      </w:r>
    </w:p>
    <w:p w14:paraId="005C5D53" w14:textId="77777777" w:rsidR="00B42B97" w:rsidRPr="00B42B97" w:rsidRDefault="00B42B97" w:rsidP="00045270">
      <w:pPr>
        <w:pStyle w:val="NoSpacing"/>
        <w:numPr>
          <w:ilvl w:val="1"/>
          <w:numId w:val="263"/>
        </w:numPr>
        <w:spacing w:after="120"/>
        <w:rPr>
          <w:rFonts w:cstheme="minorHAnsi"/>
          <w:b/>
          <w:i/>
          <w:sz w:val="18"/>
          <w:szCs w:val="18"/>
        </w:rPr>
      </w:pPr>
      <w:r w:rsidRPr="00B42B97">
        <w:rPr>
          <w:rFonts w:cstheme="minorHAnsi"/>
          <w:sz w:val="18"/>
          <w:szCs w:val="18"/>
        </w:rPr>
        <w:t xml:space="preserve">Open </w:t>
      </w:r>
      <w:r w:rsidRPr="00B42B97">
        <w:rPr>
          <w:rFonts w:cstheme="minorHAnsi"/>
          <w:b/>
          <w:i/>
          <w:sz w:val="18"/>
          <w:szCs w:val="18"/>
        </w:rPr>
        <w:t xml:space="preserve">C:\Data\IBM\HTTPServer\version.signature </w:t>
      </w:r>
      <w:r w:rsidRPr="00B42B97">
        <w:rPr>
          <w:rFonts w:cstheme="minorHAnsi"/>
          <w:sz w:val="18"/>
          <w:szCs w:val="18"/>
        </w:rPr>
        <w:t>in a text editor to verify that v8.5.5.5 was installed</w:t>
      </w:r>
    </w:p>
    <w:p w14:paraId="7274E0C9" w14:textId="77777777" w:rsidR="00B42B97" w:rsidRDefault="00B42B97" w:rsidP="00B42B97">
      <w:pPr>
        <w:pStyle w:val="NoSpacing"/>
        <w:ind w:left="1440"/>
        <w:rPr>
          <w:b/>
          <w:i/>
        </w:rPr>
      </w:pPr>
      <w:r>
        <w:rPr>
          <w:noProof/>
        </w:rPr>
        <w:drawing>
          <wp:inline distT="0" distB="0" distL="0" distR="0" wp14:anchorId="4A634B0E" wp14:editId="6885FC9F">
            <wp:extent cx="3029578" cy="97328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034415" cy="974838"/>
                    </a:xfrm>
                    <a:prstGeom prst="rect">
                      <a:avLst/>
                    </a:prstGeom>
                  </pic:spPr>
                </pic:pic>
              </a:graphicData>
            </a:graphic>
          </wp:inline>
        </w:drawing>
      </w:r>
    </w:p>
    <w:p w14:paraId="08E08299" w14:textId="77777777" w:rsidR="00B42B97" w:rsidRDefault="00B42B97" w:rsidP="00B42B97">
      <w:pPr>
        <w:pStyle w:val="NoSpacing"/>
        <w:ind w:left="1440"/>
        <w:rPr>
          <w:b/>
          <w:i/>
        </w:rPr>
      </w:pPr>
    </w:p>
    <w:p w14:paraId="4B4ABAC0" w14:textId="77777777" w:rsidR="00045270" w:rsidRPr="00045270" w:rsidRDefault="00045270" w:rsidP="00045270">
      <w:pPr>
        <w:pStyle w:val="NoSpacing"/>
        <w:numPr>
          <w:ilvl w:val="0"/>
          <w:numId w:val="263"/>
        </w:numPr>
        <w:spacing w:after="120"/>
        <w:rPr>
          <w:sz w:val="18"/>
          <w:szCs w:val="18"/>
        </w:rPr>
      </w:pPr>
      <w:r w:rsidRPr="00045270">
        <w:rPr>
          <w:sz w:val="18"/>
          <w:szCs w:val="18"/>
        </w:rPr>
        <w:t xml:space="preserve">Set </w:t>
      </w:r>
      <w:r w:rsidRPr="00045270">
        <w:rPr>
          <w:b/>
          <w:sz w:val="18"/>
          <w:szCs w:val="18"/>
        </w:rPr>
        <w:t>IBM HTTP Server V8.5</w:t>
      </w:r>
      <w:r w:rsidRPr="00045270">
        <w:rPr>
          <w:sz w:val="18"/>
          <w:szCs w:val="18"/>
        </w:rPr>
        <w:t xml:space="preserve"> service to run as the necessary service account</w:t>
      </w:r>
    </w:p>
    <w:p w14:paraId="0CEB24EE" w14:textId="77777777" w:rsidR="00045270" w:rsidRDefault="00045270" w:rsidP="00045270">
      <w:pPr>
        <w:pStyle w:val="NoSpacing"/>
        <w:ind w:left="720"/>
      </w:pPr>
      <w:r>
        <w:rPr>
          <w:noProof/>
        </w:rPr>
        <w:drawing>
          <wp:inline distT="0" distB="0" distL="0" distR="0" wp14:anchorId="44480FE9" wp14:editId="1B973949">
            <wp:extent cx="1718268" cy="191524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720259" cy="1917460"/>
                    </a:xfrm>
                    <a:prstGeom prst="rect">
                      <a:avLst/>
                    </a:prstGeom>
                  </pic:spPr>
                </pic:pic>
              </a:graphicData>
            </a:graphic>
          </wp:inline>
        </w:drawing>
      </w:r>
    </w:p>
    <w:p w14:paraId="065AC50D" w14:textId="77777777" w:rsidR="005C2D43" w:rsidRDefault="005C2D43" w:rsidP="00045270">
      <w:pPr>
        <w:pStyle w:val="NoSpacing"/>
        <w:ind w:left="720"/>
      </w:pPr>
    </w:p>
    <w:p w14:paraId="1713F8F6" w14:textId="77777777" w:rsidR="005C2D43" w:rsidRPr="009D29F2" w:rsidRDefault="005C2D43" w:rsidP="00942D2A">
      <w:pPr>
        <w:pStyle w:val="Heading3"/>
      </w:pPr>
      <w:r w:rsidRPr="009D29F2">
        <w:t>Create Keystore</w:t>
      </w:r>
      <w:r>
        <w:t xml:space="preserve"> </w:t>
      </w:r>
      <w:r w:rsidRPr="009D29F2">
        <w:t>(KDB) file</w:t>
      </w:r>
    </w:p>
    <w:p w14:paraId="7442B979" w14:textId="77777777" w:rsidR="005C2D43" w:rsidRPr="000D2999" w:rsidRDefault="005C2D43" w:rsidP="005C2D43">
      <w:r>
        <w:t xml:space="preserve">The IBM </w:t>
      </w:r>
      <w:r w:rsidRPr="000D2999">
        <w:t xml:space="preserve">KDB file is required to enable SSL(HTTPS) on IBM HTTP server and IBM WebSphere Application server. </w:t>
      </w:r>
    </w:p>
    <w:p w14:paraId="3ED25B6E" w14:textId="77777777" w:rsidR="005C2D43" w:rsidRPr="000D2999" w:rsidRDefault="005C2D43" w:rsidP="005C2D43">
      <w:pPr>
        <w:pStyle w:val="Step1"/>
        <w:numPr>
          <w:ilvl w:val="0"/>
          <w:numId w:val="22"/>
        </w:numPr>
        <w:ind w:left="900" w:hanging="540"/>
        <w:rPr>
          <w:rFonts w:eastAsia="Calibri"/>
        </w:rPr>
      </w:pPr>
      <w:r w:rsidRPr="000D2999">
        <w:rPr>
          <w:rFonts w:eastAsia="Calibri"/>
        </w:rPr>
        <w:t xml:space="preserve">Create a subdirectory called SSLCert under the IBM directory - C:\Data\IBM\HTTPServer\SSLCert </w:t>
      </w:r>
    </w:p>
    <w:p w14:paraId="270A6A32" w14:textId="77777777" w:rsidR="005C2D43" w:rsidRPr="000D2999" w:rsidRDefault="005C2D43" w:rsidP="005C2D43">
      <w:pPr>
        <w:pStyle w:val="Step1"/>
        <w:ind w:left="900" w:hanging="540"/>
        <w:rPr>
          <w:rFonts w:eastAsia="Calibri"/>
        </w:rPr>
      </w:pPr>
      <w:r w:rsidRPr="000D2999">
        <w:rPr>
          <w:rFonts w:eastAsia="Calibri"/>
        </w:rPr>
        <w:t xml:space="preserve">Start the key management utility by clicking Start &gt; Programs &gt; IBM HTTP Server &gt; Start Key Management Utility. </w:t>
      </w:r>
    </w:p>
    <w:p w14:paraId="5598D4D5" w14:textId="77777777" w:rsidR="005C2D43" w:rsidRPr="000D2999" w:rsidRDefault="005C2D43" w:rsidP="005C2D43">
      <w:pPr>
        <w:pStyle w:val="Step1"/>
        <w:numPr>
          <w:ilvl w:val="0"/>
          <w:numId w:val="0"/>
        </w:numPr>
        <w:ind w:left="900"/>
        <w:rPr>
          <w:rFonts w:eastAsia="Calibri"/>
        </w:rPr>
      </w:pPr>
      <w:r w:rsidRPr="000D2999">
        <w:rPr>
          <w:rFonts w:eastAsia="Calibri"/>
          <w:noProof/>
        </w:rPr>
        <w:drawing>
          <wp:inline distT="0" distB="0" distL="0" distR="0" wp14:anchorId="39ECFC18" wp14:editId="53900959">
            <wp:extent cx="3496666" cy="2628579"/>
            <wp:effectExtent l="0" t="0" r="8890" b="63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96862" cy="2628726"/>
                    </a:xfrm>
                    <a:prstGeom prst="rect">
                      <a:avLst/>
                    </a:prstGeom>
                    <a:noFill/>
                    <a:ln>
                      <a:noFill/>
                    </a:ln>
                  </pic:spPr>
                </pic:pic>
              </a:graphicData>
            </a:graphic>
          </wp:inline>
        </w:drawing>
      </w:r>
    </w:p>
    <w:p w14:paraId="6329D2F5" w14:textId="77777777" w:rsidR="005C2D43" w:rsidRPr="000D2999" w:rsidRDefault="005C2D43" w:rsidP="005C2D43">
      <w:pPr>
        <w:pStyle w:val="Step1"/>
        <w:ind w:left="900" w:hanging="540"/>
        <w:rPr>
          <w:rFonts w:eastAsia="Calibri"/>
        </w:rPr>
      </w:pPr>
      <w:r w:rsidRPr="000D2999">
        <w:rPr>
          <w:rFonts w:eastAsia="Calibri"/>
        </w:rPr>
        <w:t xml:space="preserve">Create a key database and click Key Database File &gt; New. </w:t>
      </w:r>
    </w:p>
    <w:p w14:paraId="568EEA34" w14:textId="77777777" w:rsidR="005C2D43" w:rsidRPr="000D2999" w:rsidRDefault="005C2D43" w:rsidP="005C2D43">
      <w:pPr>
        <w:pStyle w:val="Step1"/>
        <w:numPr>
          <w:ilvl w:val="0"/>
          <w:numId w:val="0"/>
        </w:numPr>
        <w:ind w:left="900"/>
        <w:rPr>
          <w:rFonts w:eastAsia="Calibri"/>
        </w:rPr>
      </w:pPr>
      <w:r w:rsidRPr="000D2999">
        <w:rPr>
          <w:rFonts w:eastAsia="Calibri"/>
          <w:noProof/>
        </w:rPr>
        <w:drawing>
          <wp:inline distT="0" distB="0" distL="0" distR="0" wp14:anchorId="57C372FF" wp14:editId="001F8E69">
            <wp:extent cx="3599079" cy="2399709"/>
            <wp:effectExtent l="0" t="0" r="1905" b="635"/>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599370" cy="2399903"/>
                    </a:xfrm>
                    <a:prstGeom prst="rect">
                      <a:avLst/>
                    </a:prstGeom>
                    <a:noFill/>
                    <a:ln>
                      <a:noFill/>
                    </a:ln>
                  </pic:spPr>
                </pic:pic>
              </a:graphicData>
            </a:graphic>
          </wp:inline>
        </w:drawing>
      </w:r>
    </w:p>
    <w:p w14:paraId="43BBA7A1" w14:textId="77777777" w:rsidR="005C2D43" w:rsidRPr="000D2999" w:rsidRDefault="005C2D43" w:rsidP="005C2D43">
      <w:pPr>
        <w:pStyle w:val="Step1"/>
        <w:ind w:left="900" w:hanging="540"/>
        <w:rPr>
          <w:rFonts w:eastAsia="Calibri"/>
        </w:rPr>
      </w:pPr>
      <w:r w:rsidRPr="000D2999">
        <w:rPr>
          <w:rFonts w:eastAsia="Calibri"/>
        </w:rPr>
        <w:t>Select CMS as key database type.</w:t>
      </w:r>
    </w:p>
    <w:p w14:paraId="111AA40F" w14:textId="77777777" w:rsidR="005C2D43" w:rsidRPr="000D2999" w:rsidRDefault="005C2D43" w:rsidP="005C2D43">
      <w:pPr>
        <w:pStyle w:val="Step1"/>
        <w:ind w:left="900" w:hanging="540"/>
        <w:rPr>
          <w:rFonts w:eastAsia="Calibri"/>
        </w:rPr>
      </w:pPr>
      <w:r w:rsidRPr="000D2999">
        <w:rPr>
          <w:rFonts w:eastAsia="Calibri"/>
        </w:rPr>
        <w:t>Filename- proxykey.kdb</w:t>
      </w:r>
    </w:p>
    <w:p w14:paraId="46147B63" w14:textId="77777777" w:rsidR="005C2D43" w:rsidRPr="000D2999" w:rsidRDefault="005C2D43" w:rsidP="005C2D43">
      <w:pPr>
        <w:pStyle w:val="Step1"/>
        <w:ind w:left="900" w:hanging="540"/>
        <w:rPr>
          <w:rFonts w:eastAsia="Calibri"/>
        </w:rPr>
      </w:pPr>
      <w:r w:rsidRPr="000D2999">
        <w:rPr>
          <w:rFonts w:eastAsia="Calibri"/>
        </w:rPr>
        <w:t>Location - C:\Data\IBM\HTTPServer\SSLCert</w:t>
      </w:r>
    </w:p>
    <w:p w14:paraId="1ACE57B0" w14:textId="77777777" w:rsidR="005C2D43" w:rsidRPr="000D2999" w:rsidRDefault="005C2D43" w:rsidP="005C2D43">
      <w:pPr>
        <w:pStyle w:val="Step1"/>
        <w:ind w:left="900" w:hanging="540"/>
        <w:rPr>
          <w:rFonts w:eastAsia="Calibri"/>
        </w:rPr>
      </w:pPr>
      <w:r w:rsidRPr="000D2999">
        <w:rPr>
          <w:rFonts w:eastAsia="Calibri"/>
        </w:rPr>
        <w:t>Select OK</w:t>
      </w:r>
    </w:p>
    <w:p w14:paraId="7906C2CA" w14:textId="77777777" w:rsidR="005C2D43" w:rsidRPr="000D2999" w:rsidRDefault="005C2D43" w:rsidP="005C2D43">
      <w:pPr>
        <w:pStyle w:val="Step1"/>
        <w:ind w:left="900" w:hanging="540"/>
        <w:rPr>
          <w:rFonts w:eastAsia="Calibri"/>
        </w:rPr>
      </w:pPr>
      <w:r w:rsidRPr="000D2999">
        <w:rPr>
          <w:rFonts w:eastAsia="Calibri"/>
        </w:rPr>
        <w:t xml:space="preserve">Prompt for password </w:t>
      </w:r>
    </w:p>
    <w:p w14:paraId="136BC702" w14:textId="77777777" w:rsidR="005C2D43" w:rsidRPr="000D2999" w:rsidRDefault="005C2D43" w:rsidP="005C2D43">
      <w:pPr>
        <w:pStyle w:val="Step1"/>
        <w:ind w:left="900" w:hanging="540"/>
        <w:rPr>
          <w:rFonts w:eastAsia="Calibri"/>
        </w:rPr>
      </w:pPr>
      <w:r w:rsidRPr="000D2999">
        <w:rPr>
          <w:rFonts w:eastAsia="Calibri"/>
        </w:rPr>
        <w:t>Type any password (Document what you use as a key store Password .!)</w:t>
      </w:r>
    </w:p>
    <w:p w14:paraId="28BE4283" w14:textId="77777777" w:rsidR="005C2D43" w:rsidRPr="000D2999" w:rsidRDefault="005C2D43" w:rsidP="005C2D43">
      <w:pPr>
        <w:pStyle w:val="Step1"/>
        <w:ind w:left="900" w:hanging="540"/>
        <w:rPr>
          <w:rFonts w:eastAsia="Calibri"/>
        </w:rPr>
      </w:pPr>
      <w:r w:rsidRPr="000D2999">
        <w:rPr>
          <w:rFonts w:eastAsia="Calibri"/>
        </w:rPr>
        <w:t>And select the check box against “Stash password to a file”.</w:t>
      </w:r>
    </w:p>
    <w:p w14:paraId="260A6A91" w14:textId="77777777" w:rsidR="005C2D43" w:rsidRPr="000D2999" w:rsidRDefault="005C2D43" w:rsidP="005C2D43">
      <w:pPr>
        <w:pStyle w:val="Step1"/>
        <w:ind w:left="900" w:hanging="540"/>
        <w:rPr>
          <w:rFonts w:eastAsia="Calibri"/>
        </w:rPr>
      </w:pPr>
      <w:r w:rsidRPr="000D2999">
        <w:rPr>
          <w:rFonts w:eastAsia="Calibri"/>
        </w:rPr>
        <w:t>Click ok.</w:t>
      </w:r>
    </w:p>
    <w:p w14:paraId="78A70162" w14:textId="77777777" w:rsidR="005C2D43" w:rsidRPr="000D2999" w:rsidRDefault="005C2D43" w:rsidP="005C2D43">
      <w:pPr>
        <w:pStyle w:val="Step1"/>
        <w:ind w:left="900" w:hanging="540"/>
        <w:rPr>
          <w:rFonts w:eastAsia="Calibri"/>
        </w:rPr>
      </w:pPr>
      <w:r w:rsidRPr="000D2999">
        <w:rPr>
          <w:rFonts w:eastAsia="Calibri"/>
        </w:rPr>
        <w:t xml:space="preserve">Then the key management tool will create a new key store database file at the location we specified and open it for use. </w:t>
      </w:r>
    </w:p>
    <w:p w14:paraId="634632B3" w14:textId="77777777" w:rsidR="005C2D43" w:rsidRDefault="005C2D43" w:rsidP="00045270">
      <w:pPr>
        <w:pStyle w:val="NoSpacing"/>
        <w:ind w:left="720"/>
      </w:pPr>
    </w:p>
    <w:p w14:paraId="44C88EA6" w14:textId="77777777" w:rsidR="003674EF" w:rsidRDefault="003674EF" w:rsidP="00942D2A">
      <w:pPr>
        <w:pStyle w:val="Heading3"/>
      </w:pPr>
      <w:r w:rsidRPr="009D29F2">
        <w:t>Create the SSL Certificate Request</w:t>
      </w:r>
      <w:bookmarkEnd w:id="262"/>
      <w:bookmarkEnd w:id="263"/>
      <w:bookmarkEnd w:id="264"/>
      <w:r w:rsidRPr="009D29F2">
        <w:t xml:space="preserve"> </w:t>
      </w:r>
    </w:p>
    <w:p w14:paraId="44C88EA7" w14:textId="77777777" w:rsidR="003674EF" w:rsidRPr="000D2999" w:rsidRDefault="003674EF" w:rsidP="00045270">
      <w:pPr>
        <w:pStyle w:val="Step1"/>
        <w:numPr>
          <w:ilvl w:val="0"/>
          <w:numId w:val="162"/>
        </w:numPr>
        <w:ind w:left="900" w:hanging="540"/>
        <w:rPr>
          <w:rFonts w:eastAsia="Calibri"/>
        </w:rPr>
      </w:pPr>
      <w:r w:rsidRPr="000D2999">
        <w:rPr>
          <w:rFonts w:eastAsia="Calibri"/>
        </w:rPr>
        <w:t xml:space="preserve">From the IBM Key Mangement utility, </w:t>
      </w:r>
      <w:r w:rsidR="00810118" w:rsidRPr="000D2999">
        <w:rPr>
          <w:rFonts w:eastAsia="Calibri"/>
        </w:rPr>
        <w:t>Click</w:t>
      </w:r>
      <w:r w:rsidRPr="000D2999">
        <w:rPr>
          <w:rFonts w:eastAsia="Calibri"/>
        </w:rPr>
        <w:t xml:space="preserve"> Create, New Certificate Request</w:t>
      </w:r>
    </w:p>
    <w:p w14:paraId="44C88EA8" w14:textId="77777777" w:rsidR="003674EF" w:rsidRDefault="003674EF" w:rsidP="000D2999">
      <w:pPr>
        <w:pStyle w:val="Step1"/>
        <w:rPr>
          <w:rFonts w:eastAsia="Calibri"/>
        </w:rPr>
      </w:pPr>
      <w:r w:rsidRPr="000D2999">
        <w:rPr>
          <w:rFonts w:eastAsia="Calibri"/>
        </w:rPr>
        <w:t>(The below screens are an example of what BKFS uses)</w:t>
      </w:r>
    </w:p>
    <w:p w14:paraId="5FFF1A4D" w14:textId="77777777" w:rsidR="00263CF4" w:rsidRDefault="0054597E" w:rsidP="00A3143B">
      <w:pPr>
        <w:pStyle w:val="Step1"/>
        <w:numPr>
          <w:ilvl w:val="0"/>
          <w:numId w:val="0"/>
        </w:numPr>
        <w:ind w:left="900"/>
        <w:rPr>
          <w:rFonts w:eastAsia="Calibri"/>
        </w:rPr>
      </w:pPr>
      <w:r>
        <w:rPr>
          <w:noProof/>
        </w:rPr>
        <w:drawing>
          <wp:inline distT="0" distB="0" distL="0" distR="0" wp14:anchorId="25C10221" wp14:editId="0F268E79">
            <wp:extent cx="2725387" cy="2572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732093" cy="2579051"/>
                    </a:xfrm>
                    <a:prstGeom prst="rect">
                      <a:avLst/>
                    </a:prstGeom>
                  </pic:spPr>
                </pic:pic>
              </a:graphicData>
            </a:graphic>
          </wp:inline>
        </w:drawing>
      </w:r>
      <w:r w:rsidR="00263CF4">
        <w:rPr>
          <w:rFonts w:eastAsia="Calibri"/>
        </w:rPr>
        <w:t xml:space="preserve"> </w:t>
      </w:r>
    </w:p>
    <w:p w14:paraId="44C88EA9" w14:textId="41F1F0CF" w:rsidR="003674EF" w:rsidRPr="000D2999" w:rsidRDefault="003674EF" w:rsidP="000D2999">
      <w:pPr>
        <w:pStyle w:val="Step1"/>
        <w:numPr>
          <w:ilvl w:val="0"/>
          <w:numId w:val="0"/>
        </w:numPr>
        <w:ind w:left="900"/>
        <w:rPr>
          <w:rFonts w:eastAsia="Calibri"/>
        </w:rPr>
      </w:pPr>
    </w:p>
    <w:p w14:paraId="44C88EAA" w14:textId="77777777" w:rsidR="003674EF" w:rsidRPr="000D2999" w:rsidRDefault="003674EF" w:rsidP="000D2999">
      <w:pPr>
        <w:pStyle w:val="Step1"/>
        <w:rPr>
          <w:rFonts w:eastAsia="Calibri"/>
        </w:rPr>
      </w:pPr>
      <w:r w:rsidRPr="000D2999">
        <w:rPr>
          <w:rFonts w:eastAsia="Calibri"/>
        </w:rPr>
        <w:t>(BKFS) Items in Yellow are required to be there as they are shown.</w:t>
      </w:r>
      <w:r w:rsidR="00982F89" w:rsidRPr="000D2999">
        <w:rPr>
          <w:rFonts w:eastAsia="Calibri"/>
        </w:rPr>
        <w:t xml:space="preserve"> </w:t>
      </w:r>
      <w:r w:rsidRPr="000D2999">
        <w:rPr>
          <w:rFonts w:eastAsia="Calibri"/>
        </w:rPr>
        <w:t>Self-Hosted follow their naming conventions</w:t>
      </w:r>
    </w:p>
    <w:p w14:paraId="44C88EAB" w14:textId="554F7451" w:rsidR="003674EF" w:rsidRDefault="003674EF" w:rsidP="000D2999">
      <w:pPr>
        <w:pStyle w:val="Step1"/>
        <w:rPr>
          <w:rFonts w:eastAsia="Calibri"/>
        </w:rPr>
      </w:pPr>
      <w:r w:rsidRPr="000D2999">
        <w:rPr>
          <w:rFonts w:eastAsia="Calibri"/>
        </w:rPr>
        <w:t>Submit your key request to t</w:t>
      </w:r>
      <w:r w:rsidR="000E7CDC">
        <w:rPr>
          <w:rFonts w:eastAsia="Calibri"/>
        </w:rPr>
        <w:t>he Certificate provider you use.</w:t>
      </w:r>
    </w:p>
    <w:p w14:paraId="4283CCAA" w14:textId="71AA52D2" w:rsidR="000E7CDC" w:rsidRDefault="000E7CDC" w:rsidP="000E7CDC">
      <w:pPr>
        <w:pStyle w:val="Bullet1"/>
        <w:numPr>
          <w:ilvl w:val="1"/>
          <w:numId w:val="1"/>
        </w:numPr>
      </w:pPr>
      <w:r w:rsidRPr="000E7CDC">
        <w:t>Notify your CA processor that it is preferred to receive Base-64 encoded X.509 (.cer) files.</w:t>
      </w:r>
    </w:p>
    <w:p w14:paraId="2B3E77C0" w14:textId="77777777" w:rsidR="000E7CDC" w:rsidRDefault="000E7CDC" w:rsidP="000E7CDC">
      <w:pPr>
        <w:pStyle w:val="Step1"/>
        <w:numPr>
          <w:ilvl w:val="0"/>
          <w:numId w:val="0"/>
        </w:numPr>
        <w:ind w:left="900"/>
        <w:rPr>
          <w:rFonts w:eastAsia="Calibri"/>
        </w:rPr>
      </w:pPr>
    </w:p>
    <w:p w14:paraId="44C88EAC" w14:textId="77777777" w:rsidR="003674EF" w:rsidRPr="000D2999" w:rsidRDefault="00FD4B32" w:rsidP="000D2999">
      <w:pPr>
        <w:pStyle w:val="Step1"/>
        <w:rPr>
          <w:rFonts w:eastAsia="Calibri"/>
        </w:rPr>
      </w:pPr>
      <w:r>
        <w:rPr>
          <w:rFonts w:eastAsia="Calibri"/>
        </w:rPr>
        <w:t xml:space="preserve">Import </w:t>
      </w:r>
      <w:r w:rsidR="003674EF" w:rsidRPr="000D2999">
        <w:rPr>
          <w:rFonts w:eastAsia="Calibri"/>
        </w:rPr>
        <w:t>(BKFS) a Service Catalog request for this servers’ certificate, and attach the certreq.arm file.</w:t>
      </w:r>
      <w:r w:rsidR="00982F89" w:rsidRPr="000D2999">
        <w:rPr>
          <w:rFonts w:eastAsia="Calibri"/>
        </w:rPr>
        <w:t xml:space="preserve"> </w:t>
      </w:r>
      <w:r w:rsidR="003674EF" w:rsidRPr="000D2999">
        <w:rPr>
          <w:rFonts w:eastAsia="Calibri"/>
        </w:rPr>
        <w:t xml:space="preserve"> You will ask them to send you back the certificate in .CER format.</w:t>
      </w:r>
    </w:p>
    <w:p w14:paraId="44C88EAD" w14:textId="77777777" w:rsidR="003674EF" w:rsidRPr="000D2999" w:rsidRDefault="003674EF" w:rsidP="000D2999">
      <w:pPr>
        <w:pStyle w:val="Step1"/>
        <w:rPr>
          <w:rFonts w:eastAsia="Calibri"/>
        </w:rPr>
      </w:pPr>
      <w:r w:rsidRPr="000D2999">
        <w:rPr>
          <w:rFonts w:eastAsia="Calibri"/>
        </w:rPr>
        <w:t xml:space="preserve">When you receive a certificate back from your provider, make sure you have the intermediate and trusted root certificates (separated from the SSL Server certificate). (Copy both files to the server install directory.) </w:t>
      </w:r>
    </w:p>
    <w:p w14:paraId="44C88EAE" w14:textId="77777777" w:rsidR="003674EF" w:rsidRPr="000D2999" w:rsidRDefault="003674EF" w:rsidP="00BB6154">
      <w:pPr>
        <w:pStyle w:val="Step1"/>
      </w:pPr>
      <w:r w:rsidRPr="000D2999">
        <w:t>(BKFS</w:t>
      </w:r>
      <w:r w:rsidR="00982F89" w:rsidRPr="000D2999">
        <w:t xml:space="preserve"> </w:t>
      </w:r>
      <w:r w:rsidR="000D2999">
        <w:t>only: I</w:t>
      </w:r>
      <w:r w:rsidRPr="000D2999">
        <w:t>f downloading from Venafi – choose the .DER format)</w:t>
      </w:r>
    </w:p>
    <w:p w14:paraId="44C88EAF" w14:textId="77777777" w:rsidR="003674EF" w:rsidRPr="000D2999" w:rsidRDefault="003674EF" w:rsidP="000D2999">
      <w:pPr>
        <w:pStyle w:val="Step1"/>
        <w:rPr>
          <w:rFonts w:eastAsia="Calibri"/>
        </w:rPr>
      </w:pPr>
      <w:r w:rsidRPr="000D2999">
        <w:rPr>
          <w:rFonts w:eastAsia="Calibri"/>
        </w:rPr>
        <w:t>From the IMB Key Management Utility (can be located via the Windows Start menu):</w:t>
      </w:r>
    </w:p>
    <w:p w14:paraId="44C88EB0" w14:textId="77777777" w:rsidR="003674EF" w:rsidRPr="000D2999" w:rsidRDefault="003674EF" w:rsidP="000D2999">
      <w:pPr>
        <w:pStyle w:val="Step1"/>
        <w:rPr>
          <w:rFonts w:eastAsia="Calibri"/>
        </w:rPr>
      </w:pPr>
      <w:r w:rsidRPr="000D2999">
        <w:rPr>
          <w:rFonts w:eastAsia="Calibri"/>
        </w:rPr>
        <w:t>Open your key store file.</w:t>
      </w:r>
    </w:p>
    <w:p w14:paraId="44C88EB1" w14:textId="77777777" w:rsidR="003674EF" w:rsidRPr="000D2999" w:rsidRDefault="003674EF" w:rsidP="000D2999">
      <w:pPr>
        <w:pStyle w:val="Step1"/>
        <w:rPr>
          <w:rFonts w:eastAsia="Calibri"/>
        </w:rPr>
      </w:pPr>
      <w:r w:rsidRPr="000D2999">
        <w:rPr>
          <w:rFonts w:eastAsia="Calibri"/>
        </w:rPr>
        <w:t>Change the Key Database Content to Signer Certificates – click Add</w:t>
      </w:r>
    </w:p>
    <w:p w14:paraId="44C88EB2" w14:textId="77777777" w:rsidR="003674EF" w:rsidRPr="000D2999" w:rsidRDefault="003674EF" w:rsidP="000D2999">
      <w:pPr>
        <w:pStyle w:val="Step1"/>
        <w:rPr>
          <w:rFonts w:eastAsia="Calibri"/>
        </w:rPr>
      </w:pPr>
      <w:r w:rsidRPr="000D2999">
        <w:rPr>
          <w:rFonts w:eastAsia="Calibri"/>
        </w:rPr>
        <w:t>Browse to where you stored the CA certificate</w:t>
      </w:r>
    </w:p>
    <w:p w14:paraId="44C88EB3" w14:textId="77777777" w:rsidR="003674EF" w:rsidRPr="000D2999" w:rsidRDefault="003674EF" w:rsidP="000D2999">
      <w:pPr>
        <w:pStyle w:val="Step1"/>
        <w:rPr>
          <w:rFonts w:eastAsia="Calibri"/>
        </w:rPr>
      </w:pPr>
      <w:r w:rsidRPr="000D2999">
        <w:rPr>
          <w:rFonts w:eastAsia="Calibri"/>
        </w:rPr>
        <w:t xml:space="preserve">For the Trusted CA certificate, change the Key Database Content to “Signer Certificates” and </w:t>
      </w:r>
      <w:r w:rsidR="00810118" w:rsidRPr="000D2999">
        <w:rPr>
          <w:rFonts w:eastAsia="Calibri"/>
        </w:rPr>
        <w:t>click</w:t>
      </w:r>
      <w:r w:rsidRPr="000D2999">
        <w:rPr>
          <w:rFonts w:eastAsia="Calibri"/>
        </w:rPr>
        <w:t xml:space="preserve"> Add</w:t>
      </w:r>
    </w:p>
    <w:p w14:paraId="44C88EB4" w14:textId="77777777" w:rsidR="003674EF" w:rsidRPr="000D2999" w:rsidRDefault="003674EF" w:rsidP="00FD4B32">
      <w:pPr>
        <w:pStyle w:val="Step1"/>
        <w:numPr>
          <w:ilvl w:val="0"/>
          <w:numId w:val="0"/>
        </w:numPr>
        <w:ind w:left="900"/>
        <w:rPr>
          <w:rFonts w:eastAsia="Calibri"/>
        </w:rPr>
      </w:pPr>
      <w:r w:rsidRPr="000D2999">
        <w:rPr>
          <w:rFonts w:eastAsia="Calibri"/>
          <w:noProof/>
        </w:rPr>
        <w:drawing>
          <wp:inline distT="0" distB="0" distL="0" distR="0" wp14:anchorId="44C8928F" wp14:editId="44C89290">
            <wp:extent cx="4762500" cy="3123565"/>
            <wp:effectExtent l="0" t="0" r="0" b="635"/>
            <wp:docPr id="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2500" cy="3123565"/>
                    </a:xfrm>
                    <a:prstGeom prst="rect">
                      <a:avLst/>
                    </a:prstGeom>
                    <a:noFill/>
                    <a:ln>
                      <a:noFill/>
                    </a:ln>
                  </pic:spPr>
                </pic:pic>
              </a:graphicData>
            </a:graphic>
          </wp:inline>
        </w:drawing>
      </w:r>
    </w:p>
    <w:p w14:paraId="44C88EB5" w14:textId="77777777" w:rsidR="003674EF" w:rsidRPr="000D2999" w:rsidRDefault="003674EF" w:rsidP="000D2999">
      <w:pPr>
        <w:pStyle w:val="Step1"/>
        <w:rPr>
          <w:rFonts w:eastAsia="Calibri"/>
        </w:rPr>
      </w:pPr>
      <w:r w:rsidRPr="000D2999">
        <w:rPr>
          <w:rFonts w:eastAsia="Calibri"/>
        </w:rPr>
        <w:t>And click open. And OK.</w:t>
      </w:r>
    </w:p>
    <w:p w14:paraId="44C88EB6" w14:textId="77777777" w:rsidR="003674EF" w:rsidRPr="000D2999" w:rsidRDefault="00810118" w:rsidP="000D2999">
      <w:pPr>
        <w:pStyle w:val="Step1"/>
        <w:rPr>
          <w:rFonts w:eastAsia="Calibri"/>
        </w:rPr>
      </w:pPr>
      <w:r w:rsidRPr="000D2999">
        <w:rPr>
          <w:rFonts w:eastAsia="Calibri"/>
        </w:rPr>
        <w:t>Click</w:t>
      </w:r>
      <w:r w:rsidR="003674EF" w:rsidRPr="000D2999">
        <w:rPr>
          <w:rFonts w:eastAsia="Calibri"/>
        </w:rPr>
        <w:t xml:space="preserve"> View/Edit the file you imported, and verify or set the check mark to set it as a trusted root:</w:t>
      </w:r>
    </w:p>
    <w:p w14:paraId="44C88EB7" w14:textId="77777777" w:rsidR="00FD4B32" w:rsidRDefault="003674EF" w:rsidP="00FD4B32">
      <w:pPr>
        <w:pStyle w:val="Step1"/>
        <w:numPr>
          <w:ilvl w:val="0"/>
          <w:numId w:val="0"/>
        </w:numPr>
        <w:ind w:left="900"/>
        <w:rPr>
          <w:rFonts w:eastAsia="Calibri"/>
        </w:rPr>
      </w:pPr>
      <w:r w:rsidRPr="000D2999">
        <w:rPr>
          <w:rFonts w:eastAsia="Calibri"/>
          <w:noProof/>
        </w:rPr>
        <w:drawing>
          <wp:inline distT="0" distB="0" distL="0" distR="0" wp14:anchorId="44C89291" wp14:editId="44C89292">
            <wp:extent cx="3518535" cy="3898900"/>
            <wp:effectExtent l="0" t="0" r="5715" b="6350"/>
            <wp:docPr id="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18535" cy="3898900"/>
                    </a:xfrm>
                    <a:prstGeom prst="rect">
                      <a:avLst/>
                    </a:prstGeom>
                    <a:noFill/>
                    <a:ln>
                      <a:noFill/>
                    </a:ln>
                  </pic:spPr>
                </pic:pic>
              </a:graphicData>
            </a:graphic>
          </wp:inline>
        </w:drawing>
      </w:r>
      <w:r w:rsidRPr="000D2999">
        <w:rPr>
          <w:rFonts w:eastAsia="Calibri"/>
        </w:rPr>
        <w:t xml:space="preserve"> </w:t>
      </w:r>
    </w:p>
    <w:p w14:paraId="44C88EB8" w14:textId="77777777" w:rsidR="003674EF" w:rsidRPr="000D2999" w:rsidRDefault="00FD4B32" w:rsidP="000D2999">
      <w:pPr>
        <w:pStyle w:val="Step1"/>
        <w:rPr>
          <w:rFonts w:eastAsia="Calibri"/>
        </w:rPr>
      </w:pPr>
      <w:r>
        <w:rPr>
          <w:rFonts w:eastAsia="Calibri"/>
        </w:rPr>
        <w:t xml:space="preserve">Click </w:t>
      </w:r>
      <w:r w:rsidR="00FE7D49">
        <w:rPr>
          <w:rFonts w:eastAsia="Calibri"/>
        </w:rPr>
        <w:t>OK</w:t>
      </w:r>
      <w:r w:rsidR="003674EF" w:rsidRPr="000D2999">
        <w:rPr>
          <w:rFonts w:eastAsia="Calibri"/>
        </w:rPr>
        <w:t>, and exit out.</w:t>
      </w:r>
    </w:p>
    <w:p w14:paraId="44C88EB9" w14:textId="77777777" w:rsidR="003674EF" w:rsidRPr="000D2999" w:rsidRDefault="00810118" w:rsidP="000D2999">
      <w:pPr>
        <w:pStyle w:val="Step1"/>
        <w:rPr>
          <w:rFonts w:eastAsia="Calibri"/>
        </w:rPr>
      </w:pPr>
      <w:r w:rsidRPr="000D2999">
        <w:rPr>
          <w:rFonts w:eastAsia="Calibri"/>
        </w:rPr>
        <w:t>Click</w:t>
      </w:r>
      <w:r w:rsidR="003674EF" w:rsidRPr="000D2999">
        <w:rPr>
          <w:rFonts w:eastAsia="Calibri"/>
        </w:rPr>
        <w:t xml:space="preserve"> Receive, point to the certificate file received, and click Ok.</w:t>
      </w:r>
    </w:p>
    <w:p w14:paraId="44C88EBA" w14:textId="77777777" w:rsidR="003674EF" w:rsidRPr="009D29F2" w:rsidRDefault="003674EF" w:rsidP="00942D2A">
      <w:pPr>
        <w:pStyle w:val="Heading3"/>
        <w:rPr>
          <w:color w:val="1F497D"/>
          <w:sz w:val="72"/>
          <w14:textFill>
            <w14:solidFill>
              <w14:srgbClr w14:val="1F497D">
                <w14:alpha w14:val="19000"/>
              </w14:srgbClr>
            </w14:solidFill>
          </w14:textFill>
        </w:rPr>
      </w:pPr>
      <w:bookmarkStart w:id="267" w:name="_Toc366645809"/>
      <w:bookmarkStart w:id="268" w:name="_Toc377034427"/>
      <w:bookmarkStart w:id="269" w:name="_Toc393779705"/>
      <w:r w:rsidRPr="009D29F2">
        <w:t>Configuring IBM HTTP Server for Secure Sockets Layer</w:t>
      </w:r>
      <w:bookmarkEnd w:id="267"/>
      <w:bookmarkEnd w:id="268"/>
      <w:bookmarkEnd w:id="269"/>
      <w:r w:rsidRPr="009D29F2">
        <w:rPr>
          <w:sz w:val="72"/>
        </w:rPr>
        <w:t xml:space="preserve"> </w:t>
      </w:r>
    </w:p>
    <w:p w14:paraId="44C88EBB" w14:textId="541B376E" w:rsidR="003674EF" w:rsidRPr="009D29F2" w:rsidRDefault="0089326A" w:rsidP="003674EF">
      <w:pPr>
        <w:spacing w:line="276" w:lineRule="auto"/>
        <w:rPr>
          <w:rFonts w:ascii="Calibri" w:eastAsia="Calibri" w:hAnsi="Calibri" w:cs="Calibri"/>
          <w:sz w:val="24"/>
          <w:szCs w:val="22"/>
        </w:rPr>
      </w:pPr>
      <w:r>
        <w:rPr>
          <w:rFonts w:ascii="Calibri" w:eastAsia="Calibri" w:hAnsi="Calibri" w:cs="Calibri"/>
          <w:sz w:val="24"/>
          <w:szCs w:val="22"/>
        </w:rPr>
        <w:object w:dxaOrig="1531" w:dyaOrig="990" w14:anchorId="1EEB52AC">
          <v:shape id="_x0000_i1026" type="#_x0000_t75" style="width:78.75pt;height:50.25pt" o:ole="">
            <v:imagedata r:id="rId197" o:title=""/>
          </v:shape>
          <o:OLEObject Type="Embed" ProgID="Package" ShapeID="_x0000_i1026" DrawAspect="Icon" ObjectID="_1524024418" r:id="rId198"/>
        </w:object>
      </w:r>
      <w:r w:rsidR="00CB67B8">
        <w:rPr>
          <w:rFonts w:ascii="Calibri" w:eastAsia="Calibri" w:hAnsi="Calibri" w:cs="Calibri"/>
          <w:sz w:val="24"/>
          <w:szCs w:val="22"/>
        </w:rPr>
        <w:object w:dxaOrig="1531" w:dyaOrig="990" w14:anchorId="44CF65D4">
          <v:shape id="_x0000_i1027" type="#_x0000_t75" style="width:78.75pt;height:50.25pt" o:ole="">
            <v:imagedata r:id="rId199" o:title=""/>
          </v:shape>
          <o:OLEObject Type="Embed" ProgID="Package" ShapeID="_x0000_i1027" DrawAspect="Icon" ObjectID="_1524024419" r:id="rId200"/>
        </w:object>
      </w:r>
      <w:bookmarkStart w:id="270" w:name="_MON_1439718375"/>
      <w:bookmarkEnd w:id="270"/>
      <w:r w:rsidR="003674EF" w:rsidRPr="009D29F2">
        <w:rPr>
          <w:rFonts w:ascii="Calibri" w:eastAsia="Calibri" w:hAnsi="Calibri" w:cs="Calibri"/>
          <w:sz w:val="24"/>
          <w:szCs w:val="22"/>
        </w:rPr>
        <w:object w:dxaOrig="7023" w:dyaOrig="382" w14:anchorId="44C89294">
          <v:shape id="_x0000_i1028" type="#_x0000_t75" style="width:353.25pt;height:21.75pt" o:ole="">
            <v:imagedata r:id="rId201" o:title=""/>
          </v:shape>
          <o:OLEObject Type="Embed" ProgID="Word.Document.8" ShapeID="_x0000_i1028" DrawAspect="Content" ObjectID="_1524024420" r:id="rId202">
            <o:FieldCodes>\s</o:FieldCodes>
          </o:OLEObject>
        </w:object>
      </w:r>
    </w:p>
    <w:p w14:paraId="44C88EBC" w14:textId="6F9F0751" w:rsidR="003674EF" w:rsidRPr="005B4420" w:rsidRDefault="003674EF" w:rsidP="00045270">
      <w:pPr>
        <w:pStyle w:val="Step1"/>
        <w:numPr>
          <w:ilvl w:val="0"/>
          <w:numId w:val="163"/>
        </w:numPr>
        <w:ind w:left="900" w:hanging="540"/>
        <w:rPr>
          <w:rFonts w:eastAsia="Calibri"/>
        </w:rPr>
      </w:pPr>
      <w:r w:rsidRPr="005B4420">
        <w:rPr>
          <w:rFonts w:eastAsia="Calibri"/>
        </w:rPr>
        <w:t>Copy the embedded HTTPD.conf template file</w:t>
      </w:r>
      <w:r w:rsidR="002402D5">
        <w:rPr>
          <w:rFonts w:eastAsia="Calibri"/>
        </w:rPr>
        <w:t xml:space="preserve"> (standard, or Portal_Only dependant upon location)</w:t>
      </w:r>
      <w:r w:rsidRPr="005B4420">
        <w:rPr>
          <w:rFonts w:eastAsia="Calibri"/>
        </w:rPr>
        <w:t xml:space="preserve"> and begin to edit it with the environmental information.</w:t>
      </w:r>
      <w:r w:rsidR="00982F89" w:rsidRPr="005B4420">
        <w:rPr>
          <w:rFonts w:eastAsia="Calibri"/>
        </w:rPr>
        <w:t xml:space="preserve"> </w:t>
      </w:r>
      <w:r w:rsidRPr="005B4420">
        <w:rPr>
          <w:rFonts w:eastAsia="Calibri"/>
        </w:rPr>
        <w:t>You need to search/replace the variables listed in the template and replace with the proper IP address.</w:t>
      </w:r>
      <w:r w:rsidR="00982F89" w:rsidRPr="005B4420">
        <w:rPr>
          <w:rFonts w:eastAsia="Calibri"/>
        </w:rPr>
        <w:t xml:space="preserve"> </w:t>
      </w:r>
      <w:r w:rsidRPr="005B4420">
        <w:rPr>
          <w:rFonts w:eastAsia="Calibri"/>
        </w:rPr>
        <w:t>Info Needed prior to configuration:</w:t>
      </w:r>
    </w:p>
    <w:p w14:paraId="44C88EBD" w14:textId="13DCFEF8" w:rsidR="003674EF" w:rsidRPr="005B4420" w:rsidRDefault="003674EF" w:rsidP="005B4420">
      <w:pPr>
        <w:pStyle w:val="Step1"/>
        <w:rPr>
          <w:rFonts w:eastAsia="Calibri"/>
        </w:rPr>
      </w:pPr>
      <w:r w:rsidRPr="005B4420">
        <w:rPr>
          <w:rFonts w:eastAsia="Calibri"/>
        </w:rPr>
        <w:t>PROXY-REAL-IP, SSRS-</w:t>
      </w:r>
      <w:r w:rsidR="00C74ED8">
        <w:rPr>
          <w:rFonts w:eastAsia="Calibri"/>
        </w:rPr>
        <w:t>FQDN Serername</w:t>
      </w:r>
      <w:r w:rsidRPr="005B4420">
        <w:rPr>
          <w:rFonts w:eastAsia="Calibri"/>
        </w:rPr>
        <w:t>, WAS-CELL1-</w:t>
      </w:r>
      <w:r w:rsidR="00C74ED8">
        <w:rPr>
          <w:rFonts w:eastAsia="Calibri"/>
        </w:rPr>
        <w:t>Name</w:t>
      </w:r>
      <w:r w:rsidRPr="005B4420">
        <w:rPr>
          <w:rFonts w:eastAsia="Calibri"/>
        </w:rPr>
        <w:t>, WAS-CELL2-</w:t>
      </w:r>
      <w:r w:rsidR="00C74ED8">
        <w:rPr>
          <w:rFonts w:eastAsia="Calibri"/>
        </w:rPr>
        <w:t>Name</w:t>
      </w:r>
      <w:r w:rsidRPr="005B4420">
        <w:rPr>
          <w:rFonts w:eastAsia="Calibri"/>
        </w:rPr>
        <w:t>, WAS-CELL3-</w:t>
      </w:r>
      <w:r w:rsidR="00C74ED8">
        <w:rPr>
          <w:rFonts w:eastAsia="Calibri"/>
        </w:rPr>
        <w:t>Name</w:t>
      </w:r>
      <w:r w:rsidRPr="005B4420">
        <w:rPr>
          <w:rFonts w:eastAsia="Calibri"/>
        </w:rPr>
        <w:t>, and Server Name</w:t>
      </w:r>
      <w:r w:rsidRPr="005B4420">
        <w:rPr>
          <w:rFonts w:eastAsia="Calibri"/>
        </w:rPr>
        <w:tab/>
      </w:r>
    </w:p>
    <w:p w14:paraId="44C88EBE" w14:textId="77777777" w:rsidR="003674EF" w:rsidRPr="005B4420" w:rsidRDefault="003674EF" w:rsidP="005B4420">
      <w:pPr>
        <w:pStyle w:val="Step1"/>
        <w:numPr>
          <w:ilvl w:val="0"/>
          <w:numId w:val="0"/>
        </w:numPr>
        <w:ind w:left="900"/>
        <w:rPr>
          <w:rFonts w:eastAsia="Calibri"/>
        </w:rPr>
      </w:pPr>
      <w:r w:rsidRPr="005B4420">
        <w:rPr>
          <w:rFonts w:eastAsia="Calibri"/>
          <w:noProof/>
        </w:rPr>
        <w:drawing>
          <wp:inline distT="0" distB="0" distL="0" distR="0" wp14:anchorId="44C89295" wp14:editId="44C89296">
            <wp:extent cx="3540760" cy="2070100"/>
            <wp:effectExtent l="0" t="0" r="2540" b="6350"/>
            <wp:docPr id="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40760" cy="2070100"/>
                    </a:xfrm>
                    <a:prstGeom prst="rect">
                      <a:avLst/>
                    </a:prstGeom>
                    <a:noFill/>
                    <a:ln>
                      <a:noFill/>
                    </a:ln>
                  </pic:spPr>
                </pic:pic>
              </a:graphicData>
            </a:graphic>
          </wp:inline>
        </w:drawing>
      </w:r>
    </w:p>
    <w:p w14:paraId="44C88EBF" w14:textId="77777777" w:rsidR="003674EF" w:rsidRPr="005B4420" w:rsidRDefault="003674EF" w:rsidP="005B4420">
      <w:pPr>
        <w:pStyle w:val="Step1"/>
        <w:rPr>
          <w:rFonts w:eastAsia="Calibri"/>
        </w:rPr>
      </w:pPr>
      <w:r w:rsidRPr="005B4420">
        <w:rPr>
          <w:rFonts w:eastAsia="Calibri"/>
        </w:rPr>
        <w:t>Verify the keyfile directive is set to the right directory and filename.</w:t>
      </w:r>
    </w:p>
    <w:p w14:paraId="44C88EC0" w14:textId="77777777" w:rsidR="003674EF" w:rsidRPr="005B4420" w:rsidRDefault="003674EF" w:rsidP="005B4420">
      <w:pPr>
        <w:pStyle w:val="Step1"/>
        <w:numPr>
          <w:ilvl w:val="0"/>
          <w:numId w:val="0"/>
        </w:numPr>
        <w:ind w:left="900"/>
        <w:rPr>
          <w:rFonts w:eastAsia="Calibri"/>
        </w:rPr>
      </w:pPr>
      <w:r w:rsidRPr="005B4420">
        <w:rPr>
          <w:rFonts w:eastAsia="Calibri"/>
        </w:rPr>
        <w:t>Example --</w:t>
      </w:r>
      <w:r w:rsidR="00982F89" w:rsidRPr="005B4420">
        <w:rPr>
          <w:rFonts w:eastAsia="Calibri"/>
        </w:rPr>
        <w:t xml:space="preserve"> </w:t>
      </w:r>
      <w:r w:rsidRPr="005B4420">
        <w:rPr>
          <w:rFonts w:eastAsia="Calibri"/>
        </w:rPr>
        <w:t xml:space="preserve"> KeyFile C:/DATA/IBM/HTTPServer/SSLCert/proxykey.kdb </w:t>
      </w:r>
    </w:p>
    <w:p w14:paraId="44C88EC1" w14:textId="77777777" w:rsidR="003674EF" w:rsidRPr="005B4420" w:rsidRDefault="003674EF" w:rsidP="005B4420">
      <w:pPr>
        <w:pStyle w:val="Step1"/>
        <w:rPr>
          <w:rFonts w:eastAsia="Calibri"/>
        </w:rPr>
      </w:pPr>
      <w:r w:rsidRPr="005B4420">
        <w:rPr>
          <w:rFonts w:eastAsia="Calibri"/>
        </w:rPr>
        <w:t>Save this file as</w:t>
      </w:r>
      <w:r w:rsidR="00982F89" w:rsidRPr="005B4420">
        <w:rPr>
          <w:rFonts w:eastAsia="Calibri"/>
        </w:rPr>
        <w:t xml:space="preserve"> </w:t>
      </w:r>
      <w:r w:rsidRPr="005B4420">
        <w:rPr>
          <w:rFonts w:eastAsia="Calibri"/>
        </w:rPr>
        <w:t>&lt;path to install&gt;\IBM\HTTPServer\conf\httpd.conf</w:t>
      </w:r>
      <w:r w:rsidR="00982F89" w:rsidRPr="005B4420">
        <w:rPr>
          <w:rFonts w:eastAsia="Calibri"/>
        </w:rPr>
        <w:t xml:space="preserve">  </w:t>
      </w:r>
      <w:r w:rsidRPr="005B4420">
        <w:rPr>
          <w:rFonts w:eastAsia="Calibri"/>
        </w:rPr>
        <w:t>and you can stop/Start the IBM HTTP server service.</w:t>
      </w:r>
      <w:r w:rsidR="00982F89" w:rsidRPr="005B4420">
        <w:rPr>
          <w:rFonts w:eastAsia="Calibri"/>
        </w:rPr>
        <w:t xml:space="preserve"> </w:t>
      </w:r>
      <w:r w:rsidRPr="005B4420">
        <w:rPr>
          <w:rFonts w:eastAsia="Calibri"/>
        </w:rPr>
        <w:t>Verfify proper operation and log files.</w:t>
      </w:r>
    </w:p>
    <w:p w14:paraId="44C88EC2" w14:textId="548E5EA1" w:rsidR="003674EF" w:rsidRPr="00F004B5" w:rsidRDefault="003674EF" w:rsidP="005B4420">
      <w:pPr>
        <w:pStyle w:val="Step1"/>
        <w:rPr>
          <w:rFonts w:eastAsia="Calibri"/>
          <w:i/>
        </w:rPr>
      </w:pPr>
      <w:r w:rsidRPr="005B4420">
        <w:rPr>
          <w:rFonts w:eastAsia="Calibri"/>
        </w:rPr>
        <w:t>PUT A HOST FILE ENTRY on the Proxy Server that contains the proxy FQDN, and LOCAL IP</w:t>
      </w:r>
      <w:r w:rsidR="00F004B5">
        <w:rPr>
          <w:rFonts w:eastAsia="Calibri"/>
        </w:rPr>
        <w:t xml:space="preserve"> </w:t>
      </w:r>
      <w:r w:rsidR="00F004B5" w:rsidRPr="00F004B5">
        <w:rPr>
          <w:rFonts w:eastAsia="Calibri"/>
          <w:i/>
        </w:rPr>
        <w:t>if your environment does not do resolution of the external name to local IP.</w:t>
      </w:r>
      <w:r w:rsidRPr="00F004B5">
        <w:rPr>
          <w:rFonts w:eastAsia="Calibri"/>
          <w:i/>
        </w:rPr>
        <w:tab/>
      </w:r>
    </w:p>
    <w:p w14:paraId="44C88EC3" w14:textId="77777777" w:rsidR="003674EF" w:rsidRPr="005B4420" w:rsidRDefault="003674EF" w:rsidP="005B4420">
      <w:pPr>
        <w:pStyle w:val="Step1"/>
        <w:numPr>
          <w:ilvl w:val="0"/>
          <w:numId w:val="0"/>
        </w:numPr>
        <w:ind w:left="900"/>
        <w:rPr>
          <w:rFonts w:eastAsia="Calibri"/>
        </w:rPr>
      </w:pPr>
      <w:r w:rsidRPr="005B4420">
        <w:rPr>
          <w:rFonts w:eastAsia="Calibri"/>
        </w:rPr>
        <w:t>Ex.</w:t>
      </w:r>
      <w:r w:rsidR="00982F89" w:rsidRPr="005B4420">
        <w:rPr>
          <w:rFonts w:eastAsia="Calibri"/>
        </w:rPr>
        <w:t xml:space="preserve"> </w:t>
      </w:r>
      <w:r w:rsidRPr="005B4420">
        <w:rPr>
          <w:rFonts w:eastAsia="Calibri"/>
        </w:rPr>
        <w:t>\windows\system32\drivers\etc\hosts:</w:t>
      </w:r>
    </w:p>
    <w:p w14:paraId="44C88EC4" w14:textId="77777777" w:rsidR="003674EF" w:rsidRPr="005B4420" w:rsidRDefault="003674EF" w:rsidP="005B4420">
      <w:pPr>
        <w:pStyle w:val="Step1"/>
        <w:numPr>
          <w:ilvl w:val="0"/>
          <w:numId w:val="0"/>
        </w:numPr>
        <w:ind w:left="900"/>
        <w:rPr>
          <w:rFonts w:eastAsia="Calibri"/>
        </w:rPr>
      </w:pPr>
      <w:r w:rsidRPr="005B4420">
        <w:rPr>
          <w:rFonts w:eastAsia="Calibri"/>
        </w:rPr>
        <w:tab/>
        <w:t>10.49.XX.XX</w:t>
      </w:r>
      <w:r w:rsidRPr="005B4420">
        <w:rPr>
          <w:rFonts w:eastAsia="Calibri"/>
        </w:rPr>
        <w:tab/>
        <w:t>proxydnsname.externaldomain.com</w:t>
      </w:r>
    </w:p>
    <w:p w14:paraId="4814FD99" w14:textId="79FFB6A0" w:rsidR="00F328D6" w:rsidRPr="00045270" w:rsidRDefault="00F328D6" w:rsidP="00F328D6">
      <w:pPr>
        <w:pStyle w:val="Step1"/>
      </w:pPr>
      <w:r w:rsidRPr="00045270">
        <w:t>Change anything after the “SSLProtocolDisable SSLv2 SSLv3” statement</w:t>
      </w:r>
    </w:p>
    <w:p w14:paraId="6851A8ED" w14:textId="77777777" w:rsidR="00F328D6" w:rsidRPr="00045270" w:rsidRDefault="00F328D6" w:rsidP="00F328D6">
      <w:pPr>
        <w:pStyle w:val="NoSpacing"/>
        <w:ind w:firstLine="360"/>
        <w:rPr>
          <w:sz w:val="18"/>
          <w:szCs w:val="18"/>
        </w:rPr>
      </w:pPr>
      <w:r w:rsidRPr="00045270">
        <w:rPr>
          <w:sz w:val="18"/>
          <w:szCs w:val="18"/>
        </w:rPr>
        <w:t>Change:</w:t>
      </w:r>
    </w:p>
    <w:p w14:paraId="1FCA7DD7" w14:textId="77777777" w:rsidR="00F328D6" w:rsidRPr="00045270" w:rsidRDefault="00F328D6" w:rsidP="00F328D6">
      <w:pPr>
        <w:pStyle w:val="NoSpacing"/>
        <w:ind w:left="1440"/>
        <w:rPr>
          <w:sz w:val="18"/>
          <w:szCs w:val="18"/>
        </w:rPr>
      </w:pPr>
      <w:r w:rsidRPr="00045270">
        <w:rPr>
          <w:sz w:val="18"/>
          <w:szCs w:val="18"/>
        </w:rPr>
        <w:t>SSLEnable</w:t>
      </w:r>
    </w:p>
    <w:p w14:paraId="364A709B" w14:textId="77777777" w:rsidR="00F328D6" w:rsidRPr="00045270" w:rsidRDefault="00F328D6" w:rsidP="00F328D6">
      <w:pPr>
        <w:pStyle w:val="NoSpacing"/>
        <w:ind w:left="1440"/>
        <w:rPr>
          <w:sz w:val="18"/>
          <w:szCs w:val="18"/>
        </w:rPr>
      </w:pPr>
      <w:r w:rsidRPr="00045270">
        <w:rPr>
          <w:sz w:val="18"/>
          <w:szCs w:val="18"/>
        </w:rPr>
        <w:t>SSLProxyEngine On</w:t>
      </w:r>
    </w:p>
    <w:p w14:paraId="60CEB96E" w14:textId="77777777" w:rsidR="00F328D6" w:rsidRPr="00045270" w:rsidRDefault="00F328D6" w:rsidP="00F328D6">
      <w:pPr>
        <w:pStyle w:val="NoSpacing"/>
        <w:ind w:left="1440"/>
        <w:rPr>
          <w:sz w:val="18"/>
          <w:szCs w:val="18"/>
        </w:rPr>
      </w:pPr>
      <w:r w:rsidRPr="00045270">
        <w:rPr>
          <w:sz w:val="18"/>
          <w:szCs w:val="18"/>
        </w:rPr>
        <w:t>SSLProtocolDisable SSLv2 SSLv3</w:t>
      </w:r>
    </w:p>
    <w:p w14:paraId="75ACA9F8"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27</w:t>
      </w:r>
    </w:p>
    <w:p w14:paraId="7C017657"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23</w:t>
      </w:r>
    </w:p>
    <w:p w14:paraId="5F25F37F" w14:textId="77777777" w:rsidR="00F328D6" w:rsidRPr="00045270" w:rsidRDefault="00F328D6" w:rsidP="00F328D6">
      <w:pPr>
        <w:pStyle w:val="NoSpacing"/>
        <w:ind w:left="1440"/>
        <w:rPr>
          <w:sz w:val="18"/>
          <w:szCs w:val="18"/>
        </w:rPr>
      </w:pPr>
      <w:r w:rsidRPr="00045270">
        <w:rPr>
          <w:sz w:val="18"/>
          <w:szCs w:val="18"/>
          <w:highlight w:val="yellow"/>
        </w:rPr>
        <w:t>SSLCipherSpec 3A</w:t>
      </w:r>
    </w:p>
    <w:p w14:paraId="4DFB2DC5" w14:textId="77777777" w:rsidR="00F328D6" w:rsidRPr="00045270" w:rsidRDefault="00F328D6" w:rsidP="00F328D6">
      <w:pPr>
        <w:pStyle w:val="NoSpacing"/>
        <w:ind w:firstLine="360"/>
        <w:rPr>
          <w:sz w:val="18"/>
          <w:szCs w:val="18"/>
        </w:rPr>
      </w:pPr>
      <w:r w:rsidRPr="00045270">
        <w:rPr>
          <w:sz w:val="18"/>
          <w:szCs w:val="18"/>
        </w:rPr>
        <w:t>To:</w:t>
      </w:r>
    </w:p>
    <w:p w14:paraId="3817C837" w14:textId="77777777" w:rsidR="00F328D6" w:rsidRPr="00045270" w:rsidRDefault="00F328D6" w:rsidP="00F328D6">
      <w:pPr>
        <w:pStyle w:val="NoSpacing"/>
        <w:ind w:left="1440"/>
        <w:rPr>
          <w:sz w:val="18"/>
          <w:szCs w:val="18"/>
        </w:rPr>
      </w:pPr>
      <w:r w:rsidRPr="00045270">
        <w:rPr>
          <w:sz w:val="18"/>
          <w:szCs w:val="18"/>
        </w:rPr>
        <w:t>#Listen [::]:443</w:t>
      </w:r>
    </w:p>
    <w:p w14:paraId="0368C42B" w14:textId="77777777" w:rsidR="00F328D6" w:rsidRPr="00045270" w:rsidRDefault="00F328D6" w:rsidP="00F328D6">
      <w:pPr>
        <w:pStyle w:val="NoSpacing"/>
        <w:ind w:left="1440"/>
        <w:rPr>
          <w:sz w:val="18"/>
          <w:szCs w:val="18"/>
        </w:rPr>
      </w:pPr>
      <w:r w:rsidRPr="00045270">
        <w:rPr>
          <w:sz w:val="18"/>
          <w:szCs w:val="18"/>
        </w:rPr>
        <w:t>&lt;VirtualHost *:443&gt;</w:t>
      </w:r>
    </w:p>
    <w:p w14:paraId="653A6575" w14:textId="77777777" w:rsidR="00F328D6" w:rsidRPr="00045270" w:rsidRDefault="00F328D6" w:rsidP="00F328D6">
      <w:pPr>
        <w:pStyle w:val="NoSpacing"/>
        <w:ind w:left="1440"/>
        <w:rPr>
          <w:sz w:val="18"/>
          <w:szCs w:val="18"/>
        </w:rPr>
      </w:pPr>
      <w:r w:rsidRPr="00045270">
        <w:rPr>
          <w:sz w:val="18"/>
          <w:szCs w:val="18"/>
        </w:rPr>
        <w:t>SSLEnable</w:t>
      </w:r>
    </w:p>
    <w:p w14:paraId="0C53306B" w14:textId="77777777" w:rsidR="00F328D6" w:rsidRPr="00045270" w:rsidRDefault="00F328D6" w:rsidP="00F328D6">
      <w:pPr>
        <w:pStyle w:val="NoSpacing"/>
        <w:ind w:left="1440"/>
        <w:rPr>
          <w:sz w:val="18"/>
          <w:szCs w:val="18"/>
        </w:rPr>
      </w:pPr>
      <w:r w:rsidRPr="00045270">
        <w:rPr>
          <w:sz w:val="18"/>
          <w:szCs w:val="18"/>
        </w:rPr>
        <w:t>SSLProxyEngine On</w:t>
      </w:r>
    </w:p>
    <w:p w14:paraId="6E753676" w14:textId="77777777" w:rsidR="00F328D6" w:rsidRPr="00045270" w:rsidRDefault="00F328D6" w:rsidP="00F328D6">
      <w:pPr>
        <w:pStyle w:val="NoSpacing"/>
        <w:ind w:left="1440"/>
        <w:rPr>
          <w:sz w:val="18"/>
          <w:szCs w:val="18"/>
        </w:rPr>
      </w:pPr>
      <w:r w:rsidRPr="00045270">
        <w:rPr>
          <w:sz w:val="18"/>
          <w:szCs w:val="18"/>
        </w:rPr>
        <w:t>SSLProtocolDisable SSLv2 SSLv3</w:t>
      </w:r>
    </w:p>
    <w:p w14:paraId="21B7328C"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SSL_RSA_WITH_RC4_128_SHA</w:t>
      </w:r>
    </w:p>
    <w:p w14:paraId="0C1AEB12"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SSL_RSA_WITH_RC4_128_MD5</w:t>
      </w:r>
    </w:p>
    <w:p w14:paraId="7FB8CC94"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TLS_RSA_WITH_AES_128_GCM_SHA256</w:t>
      </w:r>
    </w:p>
    <w:p w14:paraId="6F8D4F0F"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TLS_RSA_WITH_AES_256_GCM_SHA384</w:t>
      </w:r>
    </w:p>
    <w:p w14:paraId="1B1EF80D"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TLS_RSA_WITH_AES_128_CBC_SHA256</w:t>
      </w:r>
    </w:p>
    <w:p w14:paraId="0E1EB91B"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TLS_RSA_WITH_AES_256_CBC_SHA256</w:t>
      </w:r>
    </w:p>
    <w:p w14:paraId="4BB004FE"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TLS_RSA_WITH_AES_128_CBC_SHA</w:t>
      </w:r>
    </w:p>
    <w:p w14:paraId="3ABC695A"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TLS_RSA_WITH_AES_256_CBC_SHA</w:t>
      </w:r>
    </w:p>
    <w:p w14:paraId="69227CCE"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SSL_RSA_WITH_3DES_EDE_CBC_SHA</w:t>
      </w:r>
    </w:p>
    <w:p w14:paraId="6B1AE63E"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TLS_ECDHE_ECDSA_WITH_AES_128_CBC_SHA256</w:t>
      </w:r>
    </w:p>
    <w:p w14:paraId="01FFB896"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TLS_ECDHE_ECDSA_WITH_AES_256_CBC_SHA384</w:t>
      </w:r>
    </w:p>
    <w:p w14:paraId="4A5900DF"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TLS_ECDHE_RSA_WITH_AES_128_CBC_SHA256</w:t>
      </w:r>
    </w:p>
    <w:p w14:paraId="53835590"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TLS_ECDHE_RSA_WITH_AES_256_CBC_SHA384</w:t>
      </w:r>
    </w:p>
    <w:p w14:paraId="70764B07"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TLS_ECDHE_ECDSA_WITH_AES_128_GCM_SHA256</w:t>
      </w:r>
    </w:p>
    <w:p w14:paraId="052943F5"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TLS_ECDHE_ECDSA_WITH_AES_256_GCM_SHA384</w:t>
      </w:r>
    </w:p>
    <w:p w14:paraId="1B20BD96" w14:textId="77777777" w:rsidR="00F328D6" w:rsidRPr="00045270" w:rsidRDefault="00F328D6" w:rsidP="00F328D6">
      <w:pPr>
        <w:pStyle w:val="NoSpacing"/>
        <w:ind w:left="1440"/>
        <w:rPr>
          <w:sz w:val="18"/>
          <w:szCs w:val="18"/>
          <w:highlight w:val="yellow"/>
        </w:rPr>
      </w:pPr>
      <w:r w:rsidRPr="00045270">
        <w:rPr>
          <w:sz w:val="18"/>
          <w:szCs w:val="18"/>
          <w:highlight w:val="yellow"/>
        </w:rPr>
        <w:t>SSLCipherSpec TLS_ECDHE_RSA_WITH_AES_128_GCM_SHA256</w:t>
      </w:r>
    </w:p>
    <w:p w14:paraId="5215E414" w14:textId="77777777" w:rsidR="00F328D6" w:rsidRPr="00045270" w:rsidRDefault="00F328D6" w:rsidP="00F328D6">
      <w:pPr>
        <w:pStyle w:val="NoSpacing"/>
        <w:ind w:left="1440"/>
        <w:rPr>
          <w:sz w:val="18"/>
          <w:szCs w:val="18"/>
        </w:rPr>
      </w:pPr>
      <w:r w:rsidRPr="00045270">
        <w:rPr>
          <w:sz w:val="18"/>
          <w:szCs w:val="18"/>
          <w:highlight w:val="yellow"/>
        </w:rPr>
        <w:t>SSLCipherSpec TLS_ECDHE_RSA_WITH_AES_256_GCM_SHA384</w:t>
      </w:r>
    </w:p>
    <w:p w14:paraId="24475DF4" w14:textId="77777777" w:rsidR="007C7F58" w:rsidRDefault="007C7F58" w:rsidP="007C7F58">
      <w:pPr>
        <w:pStyle w:val="Step1"/>
        <w:rPr>
          <w:rFonts w:eastAsia="Calibri"/>
        </w:rPr>
      </w:pPr>
      <w:r w:rsidRPr="005B4420">
        <w:rPr>
          <w:rFonts w:eastAsia="Calibri"/>
        </w:rPr>
        <w:t>Verify SSL and name resolution by bringing it up in a browser window on the server</w:t>
      </w:r>
    </w:p>
    <w:p w14:paraId="6D781B43" w14:textId="137D5E9E" w:rsidR="00045270" w:rsidRPr="00045270" w:rsidRDefault="00045270" w:rsidP="00045270">
      <w:pPr>
        <w:pStyle w:val="NoSpacing"/>
        <w:ind w:left="720"/>
      </w:pPr>
    </w:p>
    <w:p w14:paraId="44C88EC6" w14:textId="1FB67DBF" w:rsidR="003674EF" w:rsidRPr="00484466" w:rsidRDefault="003674EF" w:rsidP="00942D2A">
      <w:pPr>
        <w:pStyle w:val="Heading3"/>
      </w:pPr>
      <w:bookmarkStart w:id="271" w:name="_Toc393779706"/>
      <w:r w:rsidRPr="00484466">
        <w:t>Configuring IBM HTTP Server for Redundant Server</w:t>
      </w:r>
      <w:bookmarkEnd w:id="271"/>
      <w:r w:rsidR="005C1780">
        <w:t>s</w:t>
      </w:r>
      <w:r w:rsidRPr="00484466">
        <w:t xml:space="preserve"> </w:t>
      </w:r>
    </w:p>
    <w:p w14:paraId="44C88EC7" w14:textId="77777777" w:rsidR="003674EF" w:rsidRPr="00484466" w:rsidRDefault="003674EF" w:rsidP="00484466">
      <w:r w:rsidRPr="00484466">
        <w:t>After you have configured the first Proxy server:</w:t>
      </w:r>
    </w:p>
    <w:p w14:paraId="44C88EC8" w14:textId="77777777" w:rsidR="003674EF" w:rsidRPr="00484466" w:rsidRDefault="003674EF" w:rsidP="00045270">
      <w:pPr>
        <w:pStyle w:val="Step1"/>
        <w:numPr>
          <w:ilvl w:val="0"/>
          <w:numId w:val="164"/>
        </w:numPr>
        <w:ind w:left="900" w:hanging="540"/>
        <w:rPr>
          <w:rFonts w:eastAsia="Calibri"/>
        </w:rPr>
      </w:pPr>
      <w:r w:rsidRPr="00484466">
        <w:rPr>
          <w:rFonts w:eastAsia="Calibri"/>
        </w:rPr>
        <w:t>Configure the HTTP server on the second node as above but do not do the certificate, but skip the “Create the SSL Certificate Request” section</w:t>
      </w:r>
    </w:p>
    <w:p w14:paraId="44C88EC9" w14:textId="34EC67F8" w:rsidR="003674EF" w:rsidRPr="00484466" w:rsidRDefault="003674EF" w:rsidP="00987771">
      <w:pPr>
        <w:pStyle w:val="Step1"/>
        <w:rPr>
          <w:rFonts w:eastAsia="Calibri"/>
        </w:rPr>
      </w:pPr>
      <w:r w:rsidRPr="00484466">
        <w:rPr>
          <w:rFonts w:eastAsia="Calibri"/>
        </w:rPr>
        <w:t>On the first node, shut down the “</w:t>
      </w:r>
      <w:r w:rsidR="00987771" w:rsidRPr="00987771">
        <w:rPr>
          <w:rFonts w:eastAsia="Calibri"/>
        </w:rPr>
        <w:t>IBM HTTP Server V8.5</w:t>
      </w:r>
      <w:r w:rsidRPr="00484466">
        <w:rPr>
          <w:rFonts w:eastAsia="Calibri"/>
        </w:rPr>
        <w:t>”service.</w:t>
      </w:r>
    </w:p>
    <w:p w14:paraId="44C88ECA" w14:textId="17ADA6BB" w:rsidR="003674EF" w:rsidRPr="00484466" w:rsidRDefault="003674EF" w:rsidP="00987771">
      <w:pPr>
        <w:pStyle w:val="Step1"/>
        <w:rPr>
          <w:rFonts w:eastAsia="Calibri"/>
        </w:rPr>
      </w:pPr>
      <w:r w:rsidRPr="00484466">
        <w:rPr>
          <w:rFonts w:eastAsia="Calibri"/>
        </w:rPr>
        <w:t>IF the “</w:t>
      </w:r>
      <w:r w:rsidR="00987771" w:rsidRPr="00987771">
        <w:rPr>
          <w:rFonts w:eastAsia="Calibri"/>
        </w:rPr>
        <w:t>IBM HTTP Server V8.5</w:t>
      </w:r>
      <w:r w:rsidRPr="00484466">
        <w:rPr>
          <w:rFonts w:eastAsia="Calibri"/>
        </w:rPr>
        <w:t>” service is running, shut it down</w:t>
      </w:r>
    </w:p>
    <w:p w14:paraId="44C88ECB" w14:textId="74062820" w:rsidR="003674EF" w:rsidRPr="00484466" w:rsidRDefault="003674EF" w:rsidP="00484466">
      <w:pPr>
        <w:pStyle w:val="Step1"/>
        <w:rPr>
          <w:rFonts w:eastAsia="Calibri"/>
        </w:rPr>
      </w:pPr>
      <w:r w:rsidRPr="00484466">
        <w:rPr>
          <w:rFonts w:eastAsia="Calibri"/>
        </w:rPr>
        <w:t xml:space="preserve">Copy the </w:t>
      </w:r>
      <w:r w:rsidR="005C1780">
        <w:rPr>
          <w:rFonts w:eastAsia="Calibri"/>
        </w:rPr>
        <w:t xml:space="preserve">the entire directory </w:t>
      </w:r>
      <w:r w:rsidRPr="00484466">
        <w:rPr>
          <w:rFonts w:eastAsia="Calibri"/>
        </w:rPr>
        <w:t xml:space="preserve">\data\IBM\HTTPServer\SSLCert  over to the </w:t>
      </w:r>
      <w:r w:rsidR="005C1780">
        <w:rPr>
          <w:rFonts w:eastAsia="Calibri"/>
        </w:rPr>
        <w:t xml:space="preserve">redundant </w:t>
      </w:r>
      <w:r w:rsidRPr="00484466">
        <w:rPr>
          <w:rFonts w:eastAsia="Calibri"/>
        </w:rPr>
        <w:t>node</w:t>
      </w:r>
      <w:r w:rsidR="005C1780">
        <w:rPr>
          <w:rFonts w:eastAsia="Calibri"/>
        </w:rPr>
        <w:t>(s)</w:t>
      </w:r>
      <w:r w:rsidRPr="00484466">
        <w:rPr>
          <w:rFonts w:eastAsia="Calibri"/>
        </w:rPr>
        <w:t xml:space="preserve"> </w:t>
      </w:r>
    </w:p>
    <w:p w14:paraId="44C88ECC" w14:textId="1464219C" w:rsidR="003674EF" w:rsidRPr="00484466" w:rsidRDefault="003674EF" w:rsidP="00987771">
      <w:pPr>
        <w:pStyle w:val="Step1"/>
        <w:rPr>
          <w:rFonts w:eastAsia="Calibri"/>
        </w:rPr>
      </w:pPr>
      <w:r w:rsidRPr="00484466">
        <w:rPr>
          <w:rFonts w:eastAsia="Calibri"/>
        </w:rPr>
        <w:t>Bring up the</w:t>
      </w:r>
      <w:r w:rsidR="00982F89" w:rsidRPr="00484466">
        <w:rPr>
          <w:rFonts w:eastAsia="Calibri"/>
        </w:rPr>
        <w:t xml:space="preserve"> </w:t>
      </w:r>
      <w:r w:rsidRPr="00484466">
        <w:rPr>
          <w:rFonts w:eastAsia="Calibri"/>
        </w:rPr>
        <w:t>“</w:t>
      </w:r>
      <w:r w:rsidR="00987771" w:rsidRPr="00987771">
        <w:rPr>
          <w:rFonts w:eastAsia="Calibri"/>
        </w:rPr>
        <w:t>IBM HTTP Server V8.5</w:t>
      </w:r>
      <w:r w:rsidRPr="00484466">
        <w:rPr>
          <w:rFonts w:eastAsia="Calibri"/>
        </w:rPr>
        <w:t xml:space="preserve">” on the first node, and then on the </w:t>
      </w:r>
      <w:r w:rsidR="005C1780">
        <w:rPr>
          <w:rFonts w:eastAsia="Calibri"/>
        </w:rPr>
        <w:t xml:space="preserve">redundant </w:t>
      </w:r>
      <w:r w:rsidR="005C1780" w:rsidRPr="00484466">
        <w:rPr>
          <w:rFonts w:eastAsia="Calibri"/>
        </w:rPr>
        <w:t>node</w:t>
      </w:r>
      <w:r w:rsidR="005C1780">
        <w:rPr>
          <w:rFonts w:eastAsia="Calibri"/>
        </w:rPr>
        <w:t>(s)</w:t>
      </w:r>
      <w:r w:rsidRPr="00484466">
        <w:rPr>
          <w:rFonts w:eastAsia="Calibri"/>
        </w:rPr>
        <w:t>.</w:t>
      </w:r>
    </w:p>
    <w:p w14:paraId="44C88ECD" w14:textId="1534B96B" w:rsidR="003674EF" w:rsidRDefault="003674EF" w:rsidP="00484466">
      <w:pPr>
        <w:pStyle w:val="Step1"/>
        <w:rPr>
          <w:rFonts w:eastAsia="Calibri"/>
        </w:rPr>
      </w:pPr>
      <w:r w:rsidRPr="00484466">
        <w:rPr>
          <w:rFonts w:eastAsia="Calibri"/>
        </w:rPr>
        <w:t xml:space="preserve">Ensure you have the proper host entry for the </w:t>
      </w:r>
      <w:r w:rsidR="005C1780">
        <w:rPr>
          <w:rFonts w:eastAsia="Calibri"/>
        </w:rPr>
        <w:t xml:space="preserve">redundant </w:t>
      </w:r>
      <w:r w:rsidR="005C1780" w:rsidRPr="00484466">
        <w:rPr>
          <w:rFonts w:eastAsia="Calibri"/>
        </w:rPr>
        <w:t>node</w:t>
      </w:r>
      <w:r w:rsidR="005C1780">
        <w:rPr>
          <w:rFonts w:eastAsia="Calibri"/>
        </w:rPr>
        <w:t>(s)</w:t>
      </w:r>
      <w:r w:rsidRPr="00484466">
        <w:rPr>
          <w:rFonts w:eastAsia="Calibri"/>
        </w:rPr>
        <w:t xml:space="preserve">, and test an SSL connection to the </w:t>
      </w:r>
      <w:r w:rsidR="005C1780">
        <w:rPr>
          <w:rFonts w:eastAsia="Calibri"/>
        </w:rPr>
        <w:t xml:space="preserve">redundant </w:t>
      </w:r>
      <w:r w:rsidR="005C1780" w:rsidRPr="00484466">
        <w:rPr>
          <w:rFonts w:eastAsia="Calibri"/>
        </w:rPr>
        <w:t>node</w:t>
      </w:r>
      <w:r w:rsidR="005C1780">
        <w:rPr>
          <w:rFonts w:eastAsia="Calibri"/>
        </w:rPr>
        <w:t>(s)</w:t>
      </w:r>
      <w:r w:rsidR="005C1780" w:rsidRPr="00484466">
        <w:rPr>
          <w:rFonts w:eastAsia="Calibri"/>
        </w:rPr>
        <w:t xml:space="preserve"> </w:t>
      </w:r>
      <w:r w:rsidRPr="00484466">
        <w:rPr>
          <w:rFonts w:eastAsia="Calibri"/>
        </w:rPr>
        <w:t xml:space="preserve"> HTTP server.</w:t>
      </w:r>
    </w:p>
    <w:p w14:paraId="630CA852" w14:textId="77777777" w:rsidR="000E7CDC" w:rsidRDefault="00CF0029" w:rsidP="00903969">
      <w:pPr>
        <w:pStyle w:val="Heading3"/>
      </w:pPr>
      <w:r>
        <w:t>SSL certificate renewal process</w:t>
      </w:r>
    </w:p>
    <w:p w14:paraId="61D99E64" w14:textId="77777777" w:rsidR="00A677EC" w:rsidRDefault="000E7CDC" w:rsidP="000E7CDC">
      <w:pPr>
        <w:pStyle w:val="Bullet1"/>
      </w:pPr>
      <w:r>
        <w:t>Follow the instructions in the section</w:t>
      </w:r>
      <w:r w:rsidR="00A677EC">
        <w:t>s:</w:t>
      </w:r>
    </w:p>
    <w:p w14:paraId="6CE82755" w14:textId="749E4E5F" w:rsidR="00A677EC" w:rsidRDefault="00A677EC" w:rsidP="00A677EC">
      <w:pPr>
        <w:pStyle w:val="Bullet1"/>
        <w:numPr>
          <w:ilvl w:val="1"/>
          <w:numId w:val="1"/>
        </w:numPr>
      </w:pPr>
      <w:r>
        <w:t>C</w:t>
      </w:r>
      <w:r w:rsidR="000E7CDC">
        <w:t>reating the SSL Certificate Request</w:t>
      </w:r>
      <w:r>
        <w:t xml:space="preserve"> (using</w:t>
      </w:r>
      <w:r w:rsidR="000E7CDC">
        <w:t xml:space="preserve"> the same server information</w:t>
      </w:r>
      <w:r>
        <w:t xml:space="preserve">, but </w:t>
      </w:r>
      <w:r w:rsidR="000E7CDC">
        <w:t xml:space="preserve"> use a DIFFERENT label name</w:t>
      </w:r>
      <w:r>
        <w:t>)</w:t>
      </w:r>
      <w:r w:rsidR="000E7CDC">
        <w:t xml:space="preserve">.  </w:t>
      </w:r>
    </w:p>
    <w:p w14:paraId="78318FDD" w14:textId="02E7792D" w:rsidR="00A677EC" w:rsidRDefault="00A677EC" w:rsidP="00A677EC">
      <w:pPr>
        <w:pStyle w:val="Bullet1"/>
        <w:numPr>
          <w:ilvl w:val="1"/>
          <w:numId w:val="1"/>
        </w:numPr>
      </w:pPr>
      <w:r w:rsidRPr="00A677EC">
        <w:t xml:space="preserve">Configuring IBM HTTP Server for Redundant Servers  </w:t>
      </w:r>
    </w:p>
    <w:p w14:paraId="34E53971" w14:textId="2139E948" w:rsidR="00CF0029" w:rsidRDefault="000E7CDC" w:rsidP="000E7CDC">
      <w:pPr>
        <w:pStyle w:val="Bullet1"/>
      </w:pPr>
      <w:r>
        <w:t>After the new certificate has been</w:t>
      </w:r>
      <w:r w:rsidR="00CF0029" w:rsidRPr="00484466">
        <w:t xml:space="preserve"> </w:t>
      </w:r>
      <w:r>
        <w:t>installed, you can delete</w:t>
      </w:r>
      <w:r w:rsidR="00903969">
        <w:t xml:space="preserve"> </w:t>
      </w:r>
      <w:r>
        <w:t>the expired certificate</w:t>
      </w:r>
      <w:r w:rsidR="00A677EC">
        <w:t xml:space="preserve"> after all proxy servers have been updated</w:t>
      </w:r>
      <w:r>
        <w:t>.</w:t>
      </w:r>
    </w:p>
    <w:p w14:paraId="0523C093" w14:textId="45B73D4E" w:rsidR="00903969" w:rsidRDefault="00A677EC" w:rsidP="00A677EC">
      <w:pPr>
        <w:pStyle w:val="Bullet1"/>
        <w:numPr>
          <w:ilvl w:val="0"/>
          <w:numId w:val="0"/>
        </w:numPr>
        <w:ind w:left="504"/>
      </w:pPr>
      <w:r>
        <w:t xml:space="preserve">NOTE:  </w:t>
      </w:r>
      <w:r w:rsidR="00903969">
        <w:t xml:space="preserve">IF there is a problem receiving (importing) the new SSL Certificate (i.e. </w:t>
      </w:r>
      <w:r w:rsidR="00FE2761">
        <w:t>“</w:t>
      </w:r>
      <w:r w:rsidR="00FE2761" w:rsidRPr="00FE2761">
        <w:t>The certificate request created for the certificate is not in the key database.</w:t>
      </w:r>
      <w:r w:rsidR="00FE2761">
        <w:t>”), you will need to create a new keystore database.  BKFS has seen this after in-place upgrades.</w:t>
      </w:r>
    </w:p>
    <w:p w14:paraId="38233D7B" w14:textId="6B7D63A0" w:rsidR="00FE2761" w:rsidRDefault="00FE2761" w:rsidP="00FE2761">
      <w:pPr>
        <w:pStyle w:val="Bullet1"/>
        <w:numPr>
          <w:ilvl w:val="1"/>
          <w:numId w:val="1"/>
        </w:numPr>
      </w:pPr>
      <w:r w:rsidRPr="00FE2761">
        <w:t>Create a new keystore database file in a new subdirectory (ex. \DATA\IBM\HTTPServer\SSLCert-NEW)</w:t>
      </w:r>
      <w:r w:rsidR="00314E1C">
        <w:t xml:space="preserve"> using the same filename – proxykey.kdb</w:t>
      </w:r>
    </w:p>
    <w:p w14:paraId="4BAA05D6" w14:textId="60E12365" w:rsidR="00FE2761" w:rsidRDefault="00FE2761" w:rsidP="00FE2761">
      <w:pPr>
        <w:pStyle w:val="Bullet1"/>
        <w:numPr>
          <w:ilvl w:val="1"/>
          <w:numId w:val="1"/>
        </w:numPr>
      </w:pPr>
      <w:r w:rsidRPr="00FE2761">
        <w:t>Be sure to check the box for "Stash password to a file"</w:t>
      </w:r>
    </w:p>
    <w:p w14:paraId="1A16344D" w14:textId="412200AE" w:rsidR="00FE2761" w:rsidRDefault="00FE2761" w:rsidP="00FE2761">
      <w:pPr>
        <w:pStyle w:val="Bullet1"/>
        <w:numPr>
          <w:ilvl w:val="1"/>
          <w:numId w:val="1"/>
        </w:numPr>
      </w:pPr>
      <w:r w:rsidRPr="00FE2761">
        <w:t>Add(import) your Signer CA Certificate(s)</w:t>
      </w:r>
    </w:p>
    <w:p w14:paraId="0FA17C16" w14:textId="67D4B577" w:rsidR="00FE2761" w:rsidRDefault="00FE2761" w:rsidP="00FE2761">
      <w:pPr>
        <w:pStyle w:val="Bullet1"/>
        <w:numPr>
          <w:ilvl w:val="1"/>
          <w:numId w:val="1"/>
        </w:numPr>
      </w:pPr>
      <w:r w:rsidRPr="00FE2761">
        <w:t>Create a new Certificate Request</w:t>
      </w:r>
      <w:r>
        <w:t>, and submit to your CA provider</w:t>
      </w:r>
    </w:p>
    <w:p w14:paraId="33F3E398" w14:textId="77777777" w:rsidR="000F56C5" w:rsidRDefault="00FE2761" w:rsidP="000F56C5">
      <w:pPr>
        <w:pStyle w:val="Bullet1"/>
        <w:numPr>
          <w:ilvl w:val="1"/>
          <w:numId w:val="1"/>
        </w:numPr>
      </w:pPr>
      <w:r>
        <w:t>When you have the new certificate and are ready to install it,</w:t>
      </w:r>
      <w:r w:rsidR="000F56C5">
        <w:t xml:space="preserve"> Click “Receive” to import your new certificate</w:t>
      </w:r>
    </w:p>
    <w:p w14:paraId="0A969C02" w14:textId="7E4EEEB6" w:rsidR="00FE2761" w:rsidRDefault="000F56C5" w:rsidP="00FE2761">
      <w:pPr>
        <w:pStyle w:val="Bullet1"/>
        <w:numPr>
          <w:ilvl w:val="1"/>
          <w:numId w:val="1"/>
        </w:numPr>
      </w:pPr>
      <w:r>
        <w:t>S</w:t>
      </w:r>
      <w:r w:rsidR="00FE2761">
        <w:t>top the IBM HTTP Server service</w:t>
      </w:r>
    </w:p>
    <w:p w14:paraId="66428BB7" w14:textId="2C286635" w:rsidR="00FE2761" w:rsidRDefault="00FE2761" w:rsidP="00FE2761">
      <w:pPr>
        <w:pStyle w:val="Bullet1"/>
        <w:numPr>
          <w:ilvl w:val="1"/>
          <w:numId w:val="1"/>
        </w:numPr>
      </w:pPr>
      <w:r>
        <w:t>Rename the existing \SSLCert subdirectory to something different (ex. \</w:t>
      </w:r>
      <w:r w:rsidRPr="00FE2761">
        <w:t xml:space="preserve"> </w:t>
      </w:r>
      <w:r>
        <w:t>DATA\IBM\HTTPServer\SSLCert-old)</w:t>
      </w:r>
    </w:p>
    <w:p w14:paraId="48D77509" w14:textId="77777777" w:rsidR="00FE2761" w:rsidRDefault="00FE2761" w:rsidP="000F56C5">
      <w:pPr>
        <w:pStyle w:val="Bullet1"/>
        <w:numPr>
          <w:ilvl w:val="1"/>
          <w:numId w:val="1"/>
        </w:numPr>
      </w:pPr>
      <w:r>
        <w:t xml:space="preserve">Rename the new keystore directory (ex..  \SSLCert-NEW) to \SSLCert </w:t>
      </w:r>
    </w:p>
    <w:p w14:paraId="1A48B179" w14:textId="58E8CC6D" w:rsidR="00FE2761" w:rsidRDefault="00FE2761" w:rsidP="000F56C5">
      <w:pPr>
        <w:pStyle w:val="Bullet1"/>
        <w:numPr>
          <w:ilvl w:val="1"/>
          <w:numId w:val="1"/>
        </w:numPr>
      </w:pPr>
      <w:r>
        <w:t>Start the HTTP Server service and validate with a connection to the application.</w:t>
      </w:r>
    </w:p>
    <w:p w14:paraId="3E0C20B3" w14:textId="4C0F3238" w:rsidR="00EF5CC2" w:rsidRDefault="00EF5CC2" w:rsidP="00903969">
      <w:pPr>
        <w:pStyle w:val="Heading3"/>
      </w:pPr>
      <w:r>
        <w:t>SSL Certificate Authority Root and Intermediate certificate additions</w:t>
      </w:r>
    </w:p>
    <w:p w14:paraId="7E06591E" w14:textId="0DEB210C" w:rsidR="00EF5CC2" w:rsidRDefault="00EF5CC2" w:rsidP="00EF5CC2">
      <w:pPr>
        <w:pStyle w:val="Bullet1"/>
        <w:numPr>
          <w:ilvl w:val="0"/>
          <w:numId w:val="0"/>
        </w:numPr>
        <w:ind w:left="504"/>
      </w:pPr>
      <w:r>
        <w:t>Note that these instructions are for BKFS utilized Thawte root certificates, specifically for when new SHA-2 based servers certificates are used, but the process is the same for any CA certificates to be added</w:t>
      </w:r>
      <w:r w:rsidR="00903969">
        <w:t xml:space="preserve"> or changed</w:t>
      </w:r>
      <w:r>
        <w:t>.</w:t>
      </w:r>
    </w:p>
    <w:p w14:paraId="489F51ED" w14:textId="6E44D6FC" w:rsidR="00EF5CC2" w:rsidRDefault="00EF5CC2" w:rsidP="00EF5CC2">
      <w:pPr>
        <w:pStyle w:val="Bullet1"/>
      </w:pPr>
      <w:r>
        <w:t xml:space="preserve">Open the IBM HTTP Server v7.0 Key Management Utility </w:t>
      </w:r>
    </w:p>
    <w:p w14:paraId="2316C7DE" w14:textId="2057BEB0" w:rsidR="00EF5CC2" w:rsidRDefault="00EF5CC2" w:rsidP="00EF5CC2">
      <w:pPr>
        <w:pStyle w:val="Bullet1"/>
        <w:numPr>
          <w:ilvl w:val="0"/>
          <w:numId w:val="0"/>
        </w:numPr>
        <w:ind w:left="504" w:firstLine="216"/>
      </w:pPr>
      <w:r>
        <w:t>Click on: Start-Programs-IBMHTTP Server v7.0-Start Key Managment Utility</w:t>
      </w:r>
    </w:p>
    <w:p w14:paraId="3BFE502A" w14:textId="254ACC46" w:rsidR="00EF5CC2" w:rsidRDefault="00EF5CC2" w:rsidP="00EF5CC2">
      <w:pPr>
        <w:pStyle w:val="Bullet1"/>
      </w:pPr>
      <w:r>
        <w:t>Open the Key Database file</w:t>
      </w:r>
    </w:p>
    <w:p w14:paraId="26561DCC" w14:textId="1B622CA7" w:rsidR="00EF5CC2" w:rsidRDefault="00EF5CC2" w:rsidP="00EF5CC2">
      <w:pPr>
        <w:pStyle w:val="Bullet1"/>
        <w:numPr>
          <w:ilvl w:val="0"/>
          <w:numId w:val="0"/>
        </w:numPr>
        <w:ind w:left="720"/>
      </w:pPr>
      <w:r>
        <w:t>Click on: Key Database File-Open, and Browse to the C:\Data\IBM\HTTPServer\SSL Cert directory and select the proxykey.kdb file and click ok.</w:t>
      </w:r>
    </w:p>
    <w:p w14:paraId="50C1D9F9" w14:textId="009CD348" w:rsidR="00EF5CC2" w:rsidRDefault="00EF5CC2" w:rsidP="00EF5CC2">
      <w:pPr>
        <w:pStyle w:val="Bullet1"/>
        <w:numPr>
          <w:ilvl w:val="0"/>
          <w:numId w:val="0"/>
        </w:numPr>
        <w:ind w:left="504" w:firstLine="216"/>
      </w:pPr>
      <w:r>
        <w:t>Enter the password for your key store, and click ok</w:t>
      </w:r>
    </w:p>
    <w:p w14:paraId="37D40E82" w14:textId="2FE8AD48" w:rsidR="00EF5CC2" w:rsidRDefault="00EF5CC2" w:rsidP="00EF5CC2">
      <w:pPr>
        <w:pStyle w:val="Bullet1"/>
      </w:pPr>
      <w:r>
        <w:t>Import the SHA-2 root certificates (Root and Intermediate CA certificates)</w:t>
      </w:r>
    </w:p>
    <w:p w14:paraId="5D3D5E07" w14:textId="33F2B1D4" w:rsidR="00EF5CC2" w:rsidRDefault="00EF5CC2" w:rsidP="00EF5CC2">
      <w:pPr>
        <w:pStyle w:val="Bullet1"/>
        <w:numPr>
          <w:ilvl w:val="0"/>
          <w:numId w:val="0"/>
        </w:numPr>
        <w:ind w:left="504" w:firstLine="216"/>
      </w:pPr>
      <w:r>
        <w:t>From the key database content drop-down, select "Signer Certificates"</w:t>
      </w:r>
    </w:p>
    <w:p w14:paraId="164D135A" w14:textId="06E901B2" w:rsidR="00EF5CC2" w:rsidRDefault="00EF5CC2" w:rsidP="00EF5CC2">
      <w:pPr>
        <w:pStyle w:val="Bullet1"/>
        <w:numPr>
          <w:ilvl w:val="0"/>
          <w:numId w:val="0"/>
        </w:numPr>
        <w:ind w:left="720"/>
      </w:pPr>
      <w:r>
        <w:t>Click on Add, then Browse.  Navigate to where the files are copied to the server and select the Intermediate certificate labeled thawte SHA256 SSL CA.cer file</w:t>
      </w:r>
    </w:p>
    <w:p w14:paraId="25EC313F" w14:textId="37D1CE6D" w:rsidR="00EF5CC2" w:rsidRDefault="00EF5CC2" w:rsidP="00EF5CC2">
      <w:pPr>
        <w:pStyle w:val="Bullet1"/>
        <w:numPr>
          <w:ilvl w:val="0"/>
          <w:numId w:val="0"/>
        </w:numPr>
        <w:ind w:left="504" w:firstLine="216"/>
      </w:pPr>
      <w:r>
        <w:t>Click Open on the file, and OK. Enter a label like "thawte-256 intermediate"</w:t>
      </w:r>
    </w:p>
    <w:p w14:paraId="712A17A6" w14:textId="442418A2" w:rsidR="00EF5CC2" w:rsidRDefault="00EF5CC2" w:rsidP="00EF5CC2">
      <w:pPr>
        <w:pStyle w:val="Bullet1"/>
        <w:numPr>
          <w:ilvl w:val="0"/>
          <w:numId w:val="0"/>
        </w:numPr>
        <w:ind w:left="720"/>
      </w:pPr>
      <w:r>
        <w:t>Click on Add, then Browse.  Navigate to where the files are copied to the server and select the Root Certificate labeled thawte Primary Root CA - G3.cer</w:t>
      </w:r>
    </w:p>
    <w:p w14:paraId="76DA2C5E" w14:textId="301E7018" w:rsidR="00EF5CC2" w:rsidRDefault="00EF5CC2" w:rsidP="00EF5CC2">
      <w:pPr>
        <w:pStyle w:val="Bullet1"/>
        <w:numPr>
          <w:ilvl w:val="0"/>
          <w:numId w:val="0"/>
        </w:numPr>
        <w:ind w:left="504" w:firstLine="216"/>
      </w:pPr>
      <w:r>
        <w:t>Click Open on the file, and OK. Enter a label like "thawte-256 root"</w:t>
      </w:r>
    </w:p>
    <w:p w14:paraId="2AE51619" w14:textId="6F272E5B" w:rsidR="00EF5CC2" w:rsidRDefault="00EF5CC2" w:rsidP="00EF5CC2">
      <w:pPr>
        <w:pStyle w:val="Bullet1"/>
      </w:pPr>
      <w:r>
        <w:t>Exit the Key Management utility</w:t>
      </w:r>
    </w:p>
    <w:p w14:paraId="5B7544C6" w14:textId="318D91FA" w:rsidR="00EF5CC2" w:rsidRDefault="00EF5CC2" w:rsidP="00EF5CC2">
      <w:pPr>
        <w:pStyle w:val="Bullet1"/>
        <w:numPr>
          <w:ilvl w:val="0"/>
          <w:numId w:val="0"/>
        </w:numPr>
        <w:ind w:left="504"/>
      </w:pPr>
      <w:r>
        <w:tab/>
        <w:t>Click on Key Database File, and Exit</w:t>
      </w:r>
    </w:p>
    <w:p w14:paraId="28791CD8" w14:textId="77777777" w:rsidR="0001395F" w:rsidRDefault="0001395F" w:rsidP="00EF5CC2">
      <w:pPr>
        <w:pStyle w:val="Bullet1"/>
        <w:numPr>
          <w:ilvl w:val="0"/>
          <w:numId w:val="0"/>
        </w:numPr>
        <w:ind w:left="504"/>
      </w:pPr>
    </w:p>
    <w:p w14:paraId="62421D73" w14:textId="4A0FC8DA" w:rsidR="0001395F" w:rsidRDefault="0001395F" w:rsidP="0001395F">
      <w:pPr>
        <w:widowControl w:val="0"/>
        <w:suppressAutoHyphens/>
        <w:autoSpaceDE w:val="0"/>
        <w:autoSpaceDN w:val="0"/>
        <w:adjustRightInd w:val="0"/>
        <w:spacing w:before="120" w:after="120" w:line="276" w:lineRule="auto"/>
        <w:textAlignment w:val="center"/>
        <w:rPr>
          <w:rFonts w:cs="Arial"/>
          <w:sz w:val="17"/>
          <w:szCs w:val="17"/>
        </w:rPr>
      </w:pPr>
      <w:bookmarkStart w:id="272" w:name="_Toc422826824"/>
      <w:r w:rsidRPr="00942D2A">
        <w:rPr>
          <w:rStyle w:val="Heading3Char"/>
        </w:rPr>
        <w:t>Transaction Timeout</w:t>
      </w:r>
      <w:bookmarkEnd w:id="272"/>
      <w:r w:rsidRPr="00942D2A">
        <w:rPr>
          <w:rStyle w:val="Heading3Char"/>
        </w:rPr>
        <w:t xml:space="preserve"> (enable on each proxy)</w:t>
      </w:r>
      <w:r w:rsidRPr="00942D2A">
        <w:rPr>
          <w:rStyle w:val="Heading3Char"/>
        </w:rPr>
        <w:br/>
      </w:r>
      <w:r>
        <w:rPr>
          <w:rFonts w:cs="Arial"/>
          <w:color w:val="008097"/>
          <w:spacing w:val="2"/>
          <w:sz w:val="22"/>
          <w:szCs w:val="22"/>
        </w:rPr>
        <w:br/>
      </w:r>
      <w:r>
        <w:rPr>
          <w:rFonts w:cs="Arial"/>
          <w:sz w:val="17"/>
          <w:szCs w:val="17"/>
        </w:rPr>
        <w:t>1. Navigate to the configuration folder of HIS. In the example below this is C:\Data\IBM\HTTPServer\Conf</w:t>
      </w:r>
    </w:p>
    <w:p w14:paraId="1D70AA15" w14:textId="77777777" w:rsidR="0001395F" w:rsidRDefault="0001395F" w:rsidP="0001395F">
      <w:pPr>
        <w:widowControl w:val="0"/>
        <w:suppressAutoHyphens/>
        <w:autoSpaceDE w:val="0"/>
        <w:autoSpaceDN w:val="0"/>
        <w:adjustRightInd w:val="0"/>
        <w:spacing w:before="120" w:after="120" w:line="276" w:lineRule="auto"/>
        <w:textAlignment w:val="center"/>
        <w:rPr>
          <w:rFonts w:cs="Arial"/>
          <w:sz w:val="17"/>
          <w:szCs w:val="17"/>
        </w:rPr>
      </w:pPr>
      <w:r>
        <w:rPr>
          <w:noProof/>
        </w:rPr>
        <w:drawing>
          <wp:inline distT="0" distB="0" distL="0" distR="0" wp14:anchorId="1D71CA31" wp14:editId="0D4FF233">
            <wp:extent cx="4533726" cy="2326233"/>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33726" cy="2326233"/>
                    </a:xfrm>
                    <a:prstGeom prst="rect">
                      <a:avLst/>
                    </a:prstGeom>
                  </pic:spPr>
                </pic:pic>
              </a:graphicData>
            </a:graphic>
          </wp:inline>
        </w:drawing>
      </w:r>
    </w:p>
    <w:p w14:paraId="0639B14A" w14:textId="77777777" w:rsidR="0001395F" w:rsidRDefault="0001395F" w:rsidP="0001395F">
      <w:pPr>
        <w:widowControl w:val="0"/>
        <w:suppressAutoHyphens/>
        <w:autoSpaceDE w:val="0"/>
        <w:autoSpaceDN w:val="0"/>
        <w:adjustRightInd w:val="0"/>
        <w:spacing w:before="120" w:after="120" w:line="276" w:lineRule="auto"/>
        <w:textAlignment w:val="center"/>
        <w:rPr>
          <w:rFonts w:cs="Arial"/>
          <w:sz w:val="17"/>
          <w:szCs w:val="17"/>
        </w:rPr>
      </w:pPr>
    </w:p>
    <w:p w14:paraId="6C2664F7" w14:textId="77777777" w:rsidR="0001395F" w:rsidRDefault="0001395F" w:rsidP="0001395F">
      <w:pPr>
        <w:widowControl w:val="0"/>
        <w:suppressAutoHyphens/>
        <w:autoSpaceDE w:val="0"/>
        <w:autoSpaceDN w:val="0"/>
        <w:adjustRightInd w:val="0"/>
        <w:spacing w:before="120" w:after="120" w:line="276" w:lineRule="auto"/>
        <w:textAlignment w:val="center"/>
        <w:rPr>
          <w:rFonts w:cs="Arial"/>
          <w:sz w:val="17"/>
          <w:szCs w:val="17"/>
        </w:rPr>
      </w:pPr>
      <w:r>
        <w:rPr>
          <w:rFonts w:cs="Arial"/>
          <w:sz w:val="17"/>
          <w:szCs w:val="17"/>
        </w:rPr>
        <w:t xml:space="preserve">2. Open for edit the configuration file, </w:t>
      </w:r>
      <w:r w:rsidRPr="00256A20">
        <w:rPr>
          <w:rFonts w:cs="Arial"/>
          <w:b/>
          <w:sz w:val="17"/>
          <w:szCs w:val="17"/>
        </w:rPr>
        <w:t>httpd.conf</w:t>
      </w:r>
      <w:r>
        <w:rPr>
          <w:rFonts w:cs="Arial"/>
          <w:sz w:val="17"/>
          <w:szCs w:val="17"/>
        </w:rPr>
        <w:t xml:space="preserve">, and </w:t>
      </w:r>
      <w:r w:rsidRPr="00256A20">
        <w:rPr>
          <w:rFonts w:cs="Arial"/>
          <w:sz w:val="17"/>
          <w:szCs w:val="17"/>
        </w:rPr>
        <w:t xml:space="preserve">search for </w:t>
      </w:r>
      <w:r w:rsidRPr="00256A20">
        <w:rPr>
          <w:rFonts w:cs="Arial"/>
          <w:b/>
          <w:sz w:val="17"/>
          <w:szCs w:val="17"/>
        </w:rPr>
        <w:t>Timeout</w:t>
      </w:r>
      <w:r>
        <w:rPr>
          <w:rFonts w:cs="Arial"/>
          <w:sz w:val="17"/>
          <w:szCs w:val="17"/>
        </w:rPr>
        <w:t>.</w:t>
      </w:r>
    </w:p>
    <w:p w14:paraId="17FC5517" w14:textId="77777777" w:rsidR="0001395F" w:rsidRDefault="0001395F" w:rsidP="0001395F">
      <w:pPr>
        <w:widowControl w:val="0"/>
        <w:suppressAutoHyphens/>
        <w:autoSpaceDE w:val="0"/>
        <w:autoSpaceDN w:val="0"/>
        <w:adjustRightInd w:val="0"/>
        <w:spacing w:before="120" w:after="120" w:line="276" w:lineRule="auto"/>
        <w:textAlignment w:val="center"/>
        <w:rPr>
          <w:rFonts w:cs="Arial"/>
          <w:sz w:val="17"/>
          <w:szCs w:val="17"/>
        </w:rPr>
      </w:pPr>
      <w:r>
        <w:rPr>
          <w:noProof/>
        </w:rPr>
        <w:drawing>
          <wp:inline distT="0" distB="0" distL="0" distR="0" wp14:anchorId="46073A16" wp14:editId="0675591C">
            <wp:extent cx="4667097" cy="2374756"/>
            <wp:effectExtent l="0" t="0" r="635"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69464" cy="2375960"/>
                    </a:xfrm>
                    <a:prstGeom prst="rect">
                      <a:avLst/>
                    </a:prstGeom>
                  </pic:spPr>
                </pic:pic>
              </a:graphicData>
            </a:graphic>
          </wp:inline>
        </w:drawing>
      </w:r>
    </w:p>
    <w:p w14:paraId="4659027C" w14:textId="77777777" w:rsidR="0001395F" w:rsidRDefault="0001395F" w:rsidP="0001395F">
      <w:pPr>
        <w:widowControl w:val="0"/>
        <w:suppressAutoHyphens/>
        <w:autoSpaceDE w:val="0"/>
        <w:autoSpaceDN w:val="0"/>
        <w:adjustRightInd w:val="0"/>
        <w:spacing w:before="120" w:after="120" w:line="276" w:lineRule="auto"/>
        <w:textAlignment w:val="center"/>
        <w:rPr>
          <w:rFonts w:cs="Arial"/>
          <w:sz w:val="17"/>
          <w:szCs w:val="17"/>
        </w:rPr>
      </w:pPr>
    </w:p>
    <w:p w14:paraId="5FC1328D" w14:textId="77777777" w:rsidR="0001395F" w:rsidRDefault="0001395F" w:rsidP="0001395F">
      <w:pPr>
        <w:widowControl w:val="0"/>
        <w:suppressAutoHyphens/>
        <w:autoSpaceDE w:val="0"/>
        <w:autoSpaceDN w:val="0"/>
        <w:adjustRightInd w:val="0"/>
        <w:spacing w:before="120" w:after="120" w:line="276" w:lineRule="auto"/>
        <w:textAlignment w:val="center"/>
        <w:rPr>
          <w:rFonts w:cs="Arial"/>
          <w:sz w:val="17"/>
          <w:szCs w:val="17"/>
        </w:rPr>
      </w:pPr>
      <w:r>
        <w:rPr>
          <w:rFonts w:cs="Arial"/>
          <w:sz w:val="17"/>
          <w:szCs w:val="17"/>
        </w:rPr>
        <w:t xml:space="preserve">3. Modify the existing value; the current value is the default value of 300 (seconds). We are increasing to </w:t>
      </w:r>
      <w:r w:rsidRPr="00256A20">
        <w:rPr>
          <w:rFonts w:cs="Arial"/>
          <w:b/>
          <w:sz w:val="17"/>
          <w:szCs w:val="17"/>
        </w:rPr>
        <w:t>600</w:t>
      </w:r>
      <w:r>
        <w:rPr>
          <w:rFonts w:cs="Arial"/>
          <w:sz w:val="17"/>
          <w:szCs w:val="17"/>
        </w:rPr>
        <w:t xml:space="preserve"> (seconds).</w:t>
      </w:r>
    </w:p>
    <w:p w14:paraId="11BD2D75" w14:textId="77777777" w:rsidR="0001395F" w:rsidRDefault="0001395F" w:rsidP="0001395F">
      <w:pPr>
        <w:widowControl w:val="0"/>
        <w:suppressAutoHyphens/>
        <w:autoSpaceDE w:val="0"/>
        <w:autoSpaceDN w:val="0"/>
        <w:adjustRightInd w:val="0"/>
        <w:spacing w:before="120" w:after="120" w:line="276" w:lineRule="auto"/>
        <w:textAlignment w:val="center"/>
        <w:rPr>
          <w:rFonts w:cs="Arial"/>
          <w:sz w:val="17"/>
          <w:szCs w:val="17"/>
        </w:rPr>
      </w:pPr>
      <w:r>
        <w:rPr>
          <w:noProof/>
        </w:rPr>
        <w:drawing>
          <wp:inline distT="0" distB="0" distL="0" distR="0" wp14:anchorId="6FCCB81B" wp14:editId="02AA42DB">
            <wp:extent cx="4672371" cy="2377440"/>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74742" cy="2378646"/>
                    </a:xfrm>
                    <a:prstGeom prst="rect">
                      <a:avLst/>
                    </a:prstGeom>
                  </pic:spPr>
                </pic:pic>
              </a:graphicData>
            </a:graphic>
          </wp:inline>
        </w:drawing>
      </w:r>
    </w:p>
    <w:p w14:paraId="21859A01" w14:textId="77777777" w:rsidR="0001395F" w:rsidRDefault="0001395F" w:rsidP="0001395F">
      <w:pPr>
        <w:widowControl w:val="0"/>
        <w:suppressAutoHyphens/>
        <w:autoSpaceDE w:val="0"/>
        <w:autoSpaceDN w:val="0"/>
        <w:adjustRightInd w:val="0"/>
        <w:spacing w:before="120" w:after="120" w:line="276" w:lineRule="auto"/>
        <w:textAlignment w:val="center"/>
        <w:rPr>
          <w:rFonts w:cs="Arial"/>
          <w:sz w:val="17"/>
          <w:szCs w:val="17"/>
        </w:rPr>
      </w:pPr>
      <w:r>
        <w:rPr>
          <w:rFonts w:cs="Arial"/>
          <w:sz w:val="17"/>
          <w:szCs w:val="17"/>
        </w:rPr>
        <w:t>4. Save changes and restart the Proxy IHS instance.</w:t>
      </w:r>
    </w:p>
    <w:p w14:paraId="1C459802" w14:textId="77777777" w:rsidR="00CF0029" w:rsidRPr="00484466" w:rsidRDefault="00CF0029" w:rsidP="00CF0029">
      <w:pPr>
        <w:pStyle w:val="Step1"/>
        <w:numPr>
          <w:ilvl w:val="0"/>
          <w:numId w:val="0"/>
        </w:numPr>
        <w:ind w:left="900" w:hanging="540"/>
        <w:rPr>
          <w:rFonts w:eastAsia="Calibri"/>
        </w:rPr>
      </w:pPr>
    </w:p>
    <w:p w14:paraId="235303E1" w14:textId="0DF28245" w:rsidR="00235F42" w:rsidRPr="00235F42" w:rsidRDefault="00235F42" w:rsidP="00235F42">
      <w:pPr>
        <w:pStyle w:val="Heading2"/>
        <w:rPr>
          <w:rFonts w:asciiTheme="majorHAnsi" w:hAnsiTheme="majorHAnsi" w:cstheme="minorHAnsi"/>
          <w:color w:val="008DA1" w:themeColor="accent1" w:themeShade="BF"/>
          <w:sz w:val="24"/>
          <w:szCs w:val="24"/>
        </w:rPr>
      </w:pPr>
      <w:bookmarkStart w:id="273" w:name="_Toc443378867"/>
      <w:bookmarkStart w:id="274" w:name="_Toc400291178"/>
      <w:r w:rsidRPr="00235F42">
        <w:rPr>
          <w:rFonts w:asciiTheme="majorHAnsi" w:hAnsiTheme="majorHAnsi" w:cstheme="minorHAnsi"/>
          <w:color w:val="008DA1" w:themeColor="accent1" w:themeShade="BF"/>
          <w:sz w:val="24"/>
          <w:szCs w:val="24"/>
        </w:rPr>
        <w:t>Proxy Upgrade (7.0 to 8.5.5)</w:t>
      </w:r>
      <w:bookmarkEnd w:id="273"/>
    </w:p>
    <w:p w14:paraId="5E3C1DFE" w14:textId="77777777" w:rsidR="00316BF1" w:rsidRPr="00316BF1" w:rsidRDefault="00316BF1" w:rsidP="00942D2A">
      <w:pPr>
        <w:pStyle w:val="Heading3"/>
      </w:pPr>
      <w:bookmarkStart w:id="275" w:name="_Toc421099219"/>
      <w:r w:rsidRPr="00316BF1">
        <w:t>Uninstalling IHS v7.x</w:t>
      </w:r>
      <w:bookmarkEnd w:id="275"/>
    </w:p>
    <w:p w14:paraId="0D01D00C" w14:textId="77777777" w:rsidR="00316BF1" w:rsidRPr="00316BF1" w:rsidRDefault="00316BF1" w:rsidP="00045270">
      <w:pPr>
        <w:pStyle w:val="ListParagraph"/>
        <w:numPr>
          <w:ilvl w:val="0"/>
          <w:numId w:val="264"/>
        </w:numPr>
        <w:spacing w:after="120" w:line="240" w:lineRule="auto"/>
        <w:contextualSpacing w:val="0"/>
        <w:rPr>
          <w:rFonts w:asciiTheme="minorHAnsi" w:hAnsiTheme="minorHAnsi" w:cstheme="minorHAnsi"/>
          <w:sz w:val="18"/>
          <w:szCs w:val="18"/>
        </w:rPr>
      </w:pPr>
      <w:r w:rsidRPr="00316BF1">
        <w:rPr>
          <w:rFonts w:asciiTheme="minorHAnsi" w:hAnsiTheme="minorHAnsi" w:cstheme="minorHAnsi"/>
          <w:sz w:val="18"/>
          <w:szCs w:val="18"/>
        </w:rPr>
        <w:t>Stop the following IHS Services</w:t>
      </w:r>
    </w:p>
    <w:p w14:paraId="199710A9" w14:textId="77777777" w:rsidR="00316BF1" w:rsidRPr="00316BF1" w:rsidRDefault="00316BF1" w:rsidP="00045270">
      <w:pPr>
        <w:pStyle w:val="ListParagraph"/>
        <w:numPr>
          <w:ilvl w:val="1"/>
          <w:numId w:val="264"/>
        </w:numPr>
        <w:spacing w:after="120" w:line="240" w:lineRule="auto"/>
        <w:contextualSpacing w:val="0"/>
        <w:rPr>
          <w:rFonts w:asciiTheme="minorHAnsi" w:hAnsiTheme="minorHAnsi" w:cstheme="minorHAnsi"/>
          <w:sz w:val="18"/>
          <w:szCs w:val="18"/>
        </w:rPr>
      </w:pPr>
      <w:r w:rsidRPr="00316BF1">
        <w:rPr>
          <w:rFonts w:asciiTheme="minorHAnsi" w:hAnsiTheme="minorHAnsi" w:cstheme="minorHAnsi"/>
          <w:sz w:val="18"/>
          <w:szCs w:val="18"/>
        </w:rPr>
        <w:t>IBM HTTP Administration 7.0</w:t>
      </w:r>
    </w:p>
    <w:p w14:paraId="5366F4FE" w14:textId="77777777" w:rsidR="00316BF1" w:rsidRPr="00316BF1" w:rsidRDefault="00316BF1" w:rsidP="00045270">
      <w:pPr>
        <w:pStyle w:val="ListParagraph"/>
        <w:numPr>
          <w:ilvl w:val="1"/>
          <w:numId w:val="264"/>
        </w:numPr>
        <w:spacing w:after="120" w:line="240" w:lineRule="auto"/>
        <w:contextualSpacing w:val="0"/>
        <w:rPr>
          <w:rFonts w:asciiTheme="minorHAnsi" w:hAnsiTheme="minorHAnsi" w:cstheme="minorHAnsi"/>
          <w:sz w:val="18"/>
          <w:szCs w:val="18"/>
        </w:rPr>
      </w:pPr>
      <w:r w:rsidRPr="00316BF1">
        <w:rPr>
          <w:rFonts w:asciiTheme="minorHAnsi" w:hAnsiTheme="minorHAnsi" w:cstheme="minorHAnsi"/>
          <w:sz w:val="18"/>
          <w:szCs w:val="18"/>
        </w:rPr>
        <w:t>IBM HTTP Server 7.0</w:t>
      </w:r>
    </w:p>
    <w:p w14:paraId="2FD186B2" w14:textId="77777777" w:rsidR="00316BF1" w:rsidRPr="00316BF1" w:rsidRDefault="00316BF1" w:rsidP="00045270">
      <w:pPr>
        <w:pStyle w:val="NoSpacing"/>
        <w:numPr>
          <w:ilvl w:val="0"/>
          <w:numId w:val="264"/>
        </w:numPr>
        <w:spacing w:after="120"/>
        <w:rPr>
          <w:rFonts w:cstheme="minorHAnsi"/>
          <w:i/>
          <w:sz w:val="18"/>
          <w:szCs w:val="18"/>
        </w:rPr>
      </w:pPr>
      <w:r w:rsidRPr="00316BF1">
        <w:rPr>
          <w:rFonts w:cstheme="minorHAnsi"/>
          <w:sz w:val="18"/>
          <w:szCs w:val="18"/>
        </w:rPr>
        <w:t>Locate existing HTTP Server installation directory -  E.g. “</w:t>
      </w:r>
      <w:r w:rsidRPr="00316BF1">
        <w:rPr>
          <w:rFonts w:cstheme="minorHAnsi"/>
          <w:i/>
          <w:sz w:val="18"/>
          <w:szCs w:val="18"/>
        </w:rPr>
        <w:t>C:\Data\IBM\HTTPServer\”</w:t>
      </w:r>
    </w:p>
    <w:p w14:paraId="14292D03" w14:textId="77777777" w:rsidR="00316BF1" w:rsidRPr="00316BF1" w:rsidRDefault="00316BF1" w:rsidP="00045270">
      <w:pPr>
        <w:pStyle w:val="NoSpacing"/>
        <w:numPr>
          <w:ilvl w:val="1"/>
          <w:numId w:val="264"/>
        </w:numPr>
        <w:spacing w:after="120"/>
        <w:rPr>
          <w:rFonts w:cstheme="minorHAnsi"/>
          <w:i/>
          <w:sz w:val="18"/>
          <w:szCs w:val="18"/>
        </w:rPr>
      </w:pPr>
      <w:r w:rsidRPr="00316BF1">
        <w:rPr>
          <w:rFonts w:cstheme="minorHAnsi"/>
          <w:sz w:val="18"/>
          <w:szCs w:val="18"/>
        </w:rPr>
        <w:t xml:space="preserve">Create backup of </w:t>
      </w:r>
      <w:r w:rsidRPr="00316BF1">
        <w:rPr>
          <w:rFonts w:cstheme="minorHAnsi"/>
          <w:b/>
          <w:i/>
          <w:sz w:val="18"/>
          <w:szCs w:val="18"/>
        </w:rPr>
        <w:t xml:space="preserve">C:\Data\IBM\HTTPServer\conf\httpd.conf </w:t>
      </w:r>
      <w:r w:rsidRPr="00316BF1">
        <w:rPr>
          <w:rFonts w:cstheme="minorHAnsi"/>
          <w:sz w:val="18"/>
          <w:szCs w:val="18"/>
        </w:rPr>
        <w:t>to your backup directory</w:t>
      </w:r>
    </w:p>
    <w:p w14:paraId="0AB09779" w14:textId="77777777" w:rsidR="00316BF1" w:rsidRPr="00316BF1" w:rsidRDefault="00316BF1" w:rsidP="00045270">
      <w:pPr>
        <w:pStyle w:val="NoSpacing"/>
        <w:numPr>
          <w:ilvl w:val="1"/>
          <w:numId w:val="264"/>
        </w:numPr>
        <w:spacing w:after="120"/>
        <w:rPr>
          <w:rFonts w:cstheme="minorHAnsi"/>
          <w:i/>
          <w:sz w:val="18"/>
          <w:szCs w:val="18"/>
        </w:rPr>
      </w:pPr>
      <w:r w:rsidRPr="00316BF1">
        <w:rPr>
          <w:rFonts w:cstheme="minorHAnsi"/>
          <w:sz w:val="18"/>
          <w:szCs w:val="18"/>
        </w:rPr>
        <w:t xml:space="preserve">Create backup of  </w:t>
      </w:r>
      <w:r w:rsidRPr="00316BF1">
        <w:rPr>
          <w:rFonts w:cstheme="minorHAnsi"/>
          <w:b/>
          <w:i/>
          <w:sz w:val="18"/>
          <w:szCs w:val="18"/>
        </w:rPr>
        <w:t xml:space="preserve">C:\Data\IBM\HTTPServer\SSLCert\ </w:t>
      </w:r>
      <w:r w:rsidRPr="00316BF1">
        <w:rPr>
          <w:rFonts w:cstheme="minorHAnsi"/>
          <w:sz w:val="18"/>
          <w:szCs w:val="18"/>
        </w:rPr>
        <w:t>to your backup directory</w:t>
      </w:r>
    </w:p>
    <w:p w14:paraId="33AFA618" w14:textId="77777777" w:rsidR="00316BF1" w:rsidRPr="00316BF1" w:rsidRDefault="00316BF1" w:rsidP="00045270">
      <w:pPr>
        <w:pStyle w:val="NoSpacing"/>
        <w:numPr>
          <w:ilvl w:val="0"/>
          <w:numId w:val="264"/>
        </w:numPr>
        <w:spacing w:after="120"/>
        <w:rPr>
          <w:rFonts w:cstheme="minorHAnsi"/>
          <w:i/>
          <w:sz w:val="18"/>
          <w:szCs w:val="18"/>
        </w:rPr>
      </w:pPr>
      <w:r w:rsidRPr="00316BF1">
        <w:rPr>
          <w:rFonts w:cstheme="minorHAnsi"/>
          <w:sz w:val="18"/>
          <w:szCs w:val="18"/>
        </w:rPr>
        <w:t>Uninstall IBM HTTP Server v7.x</w:t>
      </w:r>
    </w:p>
    <w:p w14:paraId="7483B5D7" w14:textId="77777777" w:rsidR="00316BF1" w:rsidRPr="00316BF1" w:rsidRDefault="00316BF1" w:rsidP="00045270">
      <w:pPr>
        <w:pStyle w:val="NoSpacing"/>
        <w:numPr>
          <w:ilvl w:val="1"/>
          <w:numId w:val="264"/>
        </w:numPr>
        <w:spacing w:after="120"/>
        <w:rPr>
          <w:rFonts w:cstheme="minorHAnsi"/>
          <w:i/>
          <w:sz w:val="18"/>
          <w:szCs w:val="18"/>
        </w:rPr>
      </w:pPr>
      <w:r w:rsidRPr="00316BF1">
        <w:rPr>
          <w:rFonts w:cstheme="minorHAnsi"/>
          <w:sz w:val="18"/>
          <w:szCs w:val="18"/>
        </w:rPr>
        <w:t xml:space="preserve">Navigate to </w:t>
      </w:r>
      <w:r w:rsidRPr="00316BF1">
        <w:rPr>
          <w:rFonts w:cstheme="minorHAnsi"/>
          <w:b/>
          <w:i/>
          <w:sz w:val="18"/>
          <w:szCs w:val="18"/>
        </w:rPr>
        <w:t>C:\Data\IBM\HTTPServer\uninstall</w:t>
      </w:r>
      <w:r w:rsidRPr="00316BF1">
        <w:rPr>
          <w:rFonts w:cstheme="minorHAnsi"/>
          <w:sz w:val="18"/>
          <w:szCs w:val="18"/>
        </w:rPr>
        <w:t xml:space="preserve"> and execute </w:t>
      </w:r>
      <w:r w:rsidRPr="00316BF1">
        <w:rPr>
          <w:rFonts w:cstheme="minorHAnsi"/>
          <w:b/>
          <w:i/>
          <w:sz w:val="18"/>
          <w:szCs w:val="18"/>
        </w:rPr>
        <w:t>uninstall.exe</w:t>
      </w:r>
    </w:p>
    <w:p w14:paraId="7BE3F21D" w14:textId="77777777" w:rsidR="00316BF1" w:rsidRPr="00316BF1" w:rsidRDefault="00316BF1" w:rsidP="00045270">
      <w:pPr>
        <w:pStyle w:val="NoSpacing"/>
        <w:numPr>
          <w:ilvl w:val="1"/>
          <w:numId w:val="264"/>
        </w:numPr>
        <w:spacing w:after="120"/>
        <w:rPr>
          <w:rFonts w:cstheme="minorHAnsi"/>
          <w:i/>
          <w:sz w:val="18"/>
          <w:szCs w:val="18"/>
        </w:rPr>
      </w:pPr>
      <w:r w:rsidRPr="00316BF1">
        <w:rPr>
          <w:rFonts w:cstheme="minorHAnsi"/>
          <w:sz w:val="18"/>
          <w:szCs w:val="18"/>
        </w:rPr>
        <w:t>Click-thru uninstall prompts and complete the uninstall</w:t>
      </w:r>
    </w:p>
    <w:p w14:paraId="72CC29DC" w14:textId="77777777" w:rsidR="00316BF1" w:rsidRDefault="00316BF1" w:rsidP="00316BF1">
      <w:pPr>
        <w:pStyle w:val="NoSpacing"/>
        <w:ind w:left="1440"/>
        <w:rPr>
          <w:i/>
        </w:rPr>
      </w:pPr>
      <w:r>
        <w:rPr>
          <w:noProof/>
        </w:rPr>
        <w:drawing>
          <wp:inline distT="0" distB="0" distL="0" distR="0" wp14:anchorId="358F252A" wp14:editId="7CE0C27F">
            <wp:extent cx="2490144" cy="1703195"/>
            <wp:effectExtent l="0" t="0" r="571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488523" cy="1702087"/>
                    </a:xfrm>
                    <a:prstGeom prst="rect">
                      <a:avLst/>
                    </a:prstGeom>
                  </pic:spPr>
                </pic:pic>
              </a:graphicData>
            </a:graphic>
          </wp:inline>
        </w:drawing>
      </w:r>
    </w:p>
    <w:p w14:paraId="703A5F66" w14:textId="77777777" w:rsidR="00316BF1" w:rsidRPr="00316BF1" w:rsidRDefault="00316BF1" w:rsidP="00045270">
      <w:pPr>
        <w:pStyle w:val="NoSpacing"/>
        <w:numPr>
          <w:ilvl w:val="1"/>
          <w:numId w:val="264"/>
        </w:numPr>
        <w:spacing w:after="120"/>
        <w:rPr>
          <w:sz w:val="18"/>
          <w:szCs w:val="18"/>
        </w:rPr>
      </w:pPr>
      <w:r w:rsidRPr="00316BF1">
        <w:rPr>
          <w:sz w:val="18"/>
          <w:szCs w:val="18"/>
        </w:rPr>
        <w:t xml:space="preserve">After the uninstall completes – </w:t>
      </w:r>
      <w:r w:rsidRPr="00316BF1">
        <w:rPr>
          <w:b/>
          <w:i/>
          <w:sz w:val="18"/>
          <w:szCs w:val="18"/>
        </w:rPr>
        <w:t>RENAME</w:t>
      </w:r>
      <w:r w:rsidRPr="00316BF1">
        <w:rPr>
          <w:sz w:val="18"/>
          <w:szCs w:val="18"/>
        </w:rPr>
        <w:t xml:space="preserve"> the </w:t>
      </w:r>
      <w:r w:rsidRPr="00316BF1">
        <w:rPr>
          <w:b/>
          <w:i/>
          <w:sz w:val="18"/>
          <w:szCs w:val="18"/>
        </w:rPr>
        <w:t>C:\data\IBM\HTTPServer</w:t>
      </w:r>
      <w:r w:rsidRPr="00316BF1">
        <w:rPr>
          <w:sz w:val="18"/>
          <w:szCs w:val="18"/>
        </w:rPr>
        <w:t xml:space="preserve"> directory to </w:t>
      </w:r>
      <w:r w:rsidRPr="00316BF1">
        <w:rPr>
          <w:b/>
          <w:i/>
          <w:sz w:val="18"/>
          <w:szCs w:val="18"/>
        </w:rPr>
        <w:t>C:\data\IBM\HTTPServer_bak</w:t>
      </w:r>
    </w:p>
    <w:p w14:paraId="3E2F0884" w14:textId="0A6AAEAA" w:rsidR="00316BF1" w:rsidRPr="00316BF1" w:rsidRDefault="00316BF1" w:rsidP="00E93E3C">
      <w:pPr>
        <w:pStyle w:val="Heading3"/>
        <w:rPr>
          <w:sz w:val="18"/>
          <w:szCs w:val="18"/>
        </w:rPr>
      </w:pPr>
      <w:r w:rsidRPr="00316BF1">
        <w:t>IBM Installation Manager - Installation</w:t>
      </w:r>
    </w:p>
    <w:p w14:paraId="2D6677BC" w14:textId="568957BE" w:rsidR="00316BF1" w:rsidRPr="00316BF1" w:rsidRDefault="00316BF1" w:rsidP="00045270">
      <w:pPr>
        <w:pStyle w:val="ListParagraph"/>
        <w:numPr>
          <w:ilvl w:val="0"/>
          <w:numId w:val="265"/>
        </w:numPr>
        <w:spacing w:after="120"/>
        <w:rPr>
          <w:rFonts w:asciiTheme="minorHAnsi" w:hAnsiTheme="minorHAnsi" w:cstheme="minorHAnsi"/>
          <w:b/>
          <w:bCs/>
          <w:i/>
          <w:sz w:val="18"/>
          <w:szCs w:val="18"/>
        </w:rPr>
      </w:pPr>
      <w:r w:rsidRPr="00316BF1">
        <w:rPr>
          <w:rFonts w:asciiTheme="minorHAnsi" w:hAnsiTheme="minorHAnsi" w:cstheme="minorHAnsi"/>
          <w:sz w:val="18"/>
          <w:szCs w:val="18"/>
        </w:rPr>
        <w:t xml:space="preserve">Navigate to the IBM Installation media and execute </w:t>
      </w:r>
      <w:r w:rsidRPr="00316BF1">
        <w:rPr>
          <w:rFonts w:asciiTheme="minorHAnsi" w:hAnsiTheme="minorHAnsi" w:cstheme="minorHAnsi"/>
          <w:b/>
          <w:i/>
          <w:sz w:val="18"/>
          <w:szCs w:val="18"/>
        </w:rPr>
        <w:t>install.exe</w:t>
      </w:r>
      <w:r w:rsidRPr="00316BF1">
        <w:rPr>
          <w:rFonts w:asciiTheme="minorHAnsi" w:hAnsiTheme="minorHAnsi" w:cstheme="minorHAnsi"/>
          <w:sz w:val="18"/>
          <w:szCs w:val="18"/>
        </w:rPr>
        <w:t xml:space="preserve"> </w:t>
      </w:r>
      <w:r w:rsidRPr="00316BF1">
        <w:rPr>
          <w:rFonts w:asciiTheme="minorHAnsi" w:hAnsiTheme="minorHAnsi" w:cstheme="minorHAnsi"/>
          <w:sz w:val="18"/>
          <w:szCs w:val="18"/>
        </w:rPr>
        <w:br/>
        <w:t>E.g</w:t>
      </w:r>
      <w:r w:rsidRPr="00316BF1">
        <w:rPr>
          <w:rFonts w:asciiTheme="minorHAnsi" w:hAnsiTheme="minorHAnsi" w:cstheme="minorHAnsi"/>
          <w:i/>
          <w:sz w:val="18"/>
          <w:szCs w:val="18"/>
        </w:rPr>
        <w:t>.</w:t>
      </w:r>
      <w:r w:rsidRPr="00316BF1">
        <w:rPr>
          <w:rFonts w:asciiTheme="minorHAnsi" w:hAnsiTheme="minorHAnsi" w:cstheme="minorHAnsi"/>
          <w:b/>
          <w:i/>
          <w:sz w:val="18"/>
          <w:szCs w:val="18"/>
        </w:rPr>
        <w:t xml:space="preserve"> </w:t>
      </w:r>
      <w:hyperlink r:id="rId208" w:history="1">
        <w:r w:rsidRPr="00316BF1">
          <w:rPr>
            <w:rStyle w:val="Hyperlink"/>
            <w:rFonts w:asciiTheme="minorHAnsi" w:hAnsiTheme="minorHAnsi" w:cstheme="minorHAnsi"/>
            <w:b/>
            <w:i/>
            <w:sz w:val="18"/>
            <w:szCs w:val="18"/>
          </w:rPr>
          <w:t>\\yourservername\IBMHTTPv8.5\IBM Installation Manager\install.exe</w:t>
        </w:r>
      </w:hyperlink>
      <w:r w:rsidRPr="00316BF1">
        <w:rPr>
          <w:b/>
          <w:bCs/>
          <w:i/>
        </w:rPr>
        <w:br/>
      </w:r>
      <w:r>
        <w:rPr>
          <w:noProof/>
        </w:rPr>
        <w:drawing>
          <wp:inline distT="0" distB="0" distL="0" distR="0" wp14:anchorId="1FB0C953" wp14:editId="22A3A761">
            <wp:extent cx="2883877" cy="216136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891014" cy="2166716"/>
                    </a:xfrm>
                    <a:prstGeom prst="rect">
                      <a:avLst/>
                    </a:prstGeom>
                  </pic:spPr>
                </pic:pic>
              </a:graphicData>
            </a:graphic>
          </wp:inline>
        </w:drawing>
      </w:r>
    </w:p>
    <w:p w14:paraId="4F0C4196" w14:textId="77777777" w:rsidR="00316BF1" w:rsidRPr="00316BF1" w:rsidRDefault="00316BF1" w:rsidP="00045270">
      <w:pPr>
        <w:pStyle w:val="NoSpacing"/>
        <w:numPr>
          <w:ilvl w:val="0"/>
          <w:numId w:val="265"/>
        </w:numPr>
        <w:spacing w:after="120"/>
        <w:rPr>
          <w:sz w:val="18"/>
          <w:szCs w:val="18"/>
        </w:rPr>
      </w:pPr>
      <w:r w:rsidRPr="00316BF1">
        <w:rPr>
          <w:sz w:val="18"/>
          <w:szCs w:val="18"/>
        </w:rPr>
        <w:t>Click Next &gt; and accept the license agreement.</w:t>
      </w:r>
    </w:p>
    <w:p w14:paraId="243CEC9D" w14:textId="77777777" w:rsidR="00316BF1" w:rsidRDefault="00316BF1" w:rsidP="00045270">
      <w:pPr>
        <w:pStyle w:val="NoSpacing"/>
        <w:numPr>
          <w:ilvl w:val="0"/>
          <w:numId w:val="265"/>
        </w:numPr>
        <w:spacing w:after="120"/>
      </w:pPr>
      <w:r w:rsidRPr="006C3A29">
        <w:rPr>
          <w:sz w:val="18"/>
          <w:szCs w:val="18"/>
        </w:rPr>
        <w:t xml:space="preserve">Set the Installation manager directory to:  </w:t>
      </w:r>
      <w:r w:rsidRPr="006C3A29">
        <w:rPr>
          <w:b/>
          <w:i/>
          <w:sz w:val="18"/>
          <w:szCs w:val="18"/>
        </w:rPr>
        <w:t xml:space="preserve">C:\Data\IBM\Installation Manager\eclipse </w:t>
      </w:r>
      <w:r w:rsidRPr="006C3A29">
        <w:rPr>
          <w:sz w:val="18"/>
          <w:szCs w:val="18"/>
        </w:rPr>
        <w:t>and click</w:t>
      </w:r>
      <w:r>
        <w:t xml:space="preserve"> Next &gt;</w:t>
      </w:r>
      <w:r>
        <w:rPr>
          <w:noProof/>
        </w:rPr>
        <w:drawing>
          <wp:inline distT="0" distB="0" distL="0" distR="0" wp14:anchorId="0E68DA9C" wp14:editId="67973D9B">
            <wp:extent cx="5305815" cy="1997050"/>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302625" cy="1995849"/>
                    </a:xfrm>
                    <a:prstGeom prst="rect">
                      <a:avLst/>
                    </a:prstGeom>
                  </pic:spPr>
                </pic:pic>
              </a:graphicData>
            </a:graphic>
          </wp:inline>
        </w:drawing>
      </w:r>
    </w:p>
    <w:p w14:paraId="504E03B3" w14:textId="77777777" w:rsidR="00316BF1" w:rsidRDefault="00316BF1" w:rsidP="00045270">
      <w:pPr>
        <w:pStyle w:val="NoSpacing"/>
        <w:numPr>
          <w:ilvl w:val="0"/>
          <w:numId w:val="265"/>
        </w:numPr>
        <w:spacing w:after="120"/>
      </w:pPr>
      <w:r w:rsidRPr="006C3A29">
        <w:rPr>
          <w:sz w:val="18"/>
          <w:szCs w:val="18"/>
        </w:rPr>
        <w:t>Install</w:t>
      </w:r>
      <w:r>
        <w:br/>
      </w:r>
      <w:r>
        <w:rPr>
          <w:noProof/>
        </w:rPr>
        <w:drawing>
          <wp:inline distT="0" distB="0" distL="0" distR="0" wp14:anchorId="30234039" wp14:editId="5363872C">
            <wp:extent cx="5466154" cy="20574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68053" cy="2058115"/>
                    </a:xfrm>
                    <a:prstGeom prst="rect">
                      <a:avLst/>
                    </a:prstGeom>
                  </pic:spPr>
                </pic:pic>
              </a:graphicData>
            </a:graphic>
          </wp:inline>
        </w:drawing>
      </w:r>
    </w:p>
    <w:p w14:paraId="5BF0BA80" w14:textId="77777777" w:rsidR="00316BF1" w:rsidRPr="006C3A29" w:rsidRDefault="00316BF1" w:rsidP="00045270">
      <w:pPr>
        <w:pStyle w:val="NoSpacing"/>
        <w:numPr>
          <w:ilvl w:val="0"/>
          <w:numId w:val="265"/>
        </w:numPr>
        <w:spacing w:after="120"/>
        <w:rPr>
          <w:sz w:val="18"/>
          <w:szCs w:val="18"/>
        </w:rPr>
      </w:pPr>
      <w:r w:rsidRPr="006C3A29">
        <w:rPr>
          <w:sz w:val="18"/>
          <w:szCs w:val="18"/>
        </w:rPr>
        <w:t>Once completed – select Restart Installation Manager</w:t>
      </w:r>
    </w:p>
    <w:p w14:paraId="3D2F9D7D" w14:textId="77777777" w:rsidR="00316BF1" w:rsidRPr="00DC4CE5" w:rsidRDefault="00316BF1" w:rsidP="00316BF1">
      <w:pPr>
        <w:pStyle w:val="NoSpacing"/>
      </w:pPr>
    </w:p>
    <w:p w14:paraId="364484D2" w14:textId="51BBAE76" w:rsidR="00235F42" w:rsidRPr="00316BF1" w:rsidRDefault="00235F42" w:rsidP="00E93E3C">
      <w:pPr>
        <w:pStyle w:val="Heading3"/>
      </w:pPr>
      <w:r>
        <w:t>IBM HTTP Server v8.5 and Fixpack 5 - Installations</w:t>
      </w:r>
    </w:p>
    <w:p w14:paraId="769D5596" w14:textId="25281C3B" w:rsidR="00316BF1" w:rsidRPr="006C3A29" w:rsidRDefault="006C3A29" w:rsidP="00235F42">
      <w:pPr>
        <w:pStyle w:val="ListParagraph"/>
        <w:spacing w:after="120"/>
        <w:rPr>
          <w:rFonts w:asciiTheme="minorHAnsi" w:hAnsiTheme="minorHAnsi" w:cstheme="minorHAnsi"/>
          <w:szCs w:val="18"/>
        </w:rPr>
      </w:pPr>
      <w:r w:rsidRPr="006C3A29">
        <w:rPr>
          <w:rFonts w:asciiTheme="minorHAnsi" w:hAnsiTheme="minorHAnsi" w:cstheme="minorHAnsi"/>
          <w:szCs w:val="18"/>
        </w:rPr>
        <w:t>1.</w:t>
      </w:r>
      <w:r w:rsidR="00316BF1" w:rsidRPr="006C3A29">
        <w:rPr>
          <w:rFonts w:asciiTheme="minorHAnsi" w:hAnsiTheme="minorHAnsi" w:cstheme="minorHAnsi"/>
          <w:szCs w:val="18"/>
        </w:rPr>
        <w:t>Open the IBM Installation Manager and add the repositories</w:t>
      </w:r>
    </w:p>
    <w:p w14:paraId="0CE95FD2" w14:textId="77777777" w:rsidR="00316BF1" w:rsidRPr="006C3A29" w:rsidRDefault="00316BF1" w:rsidP="00045270">
      <w:pPr>
        <w:pStyle w:val="ListParagraph"/>
        <w:numPr>
          <w:ilvl w:val="1"/>
          <w:numId w:val="266"/>
        </w:numPr>
        <w:spacing w:after="120" w:line="240" w:lineRule="auto"/>
        <w:contextualSpacing w:val="0"/>
        <w:rPr>
          <w:rFonts w:asciiTheme="minorHAnsi" w:hAnsiTheme="minorHAnsi" w:cstheme="minorHAnsi"/>
          <w:sz w:val="18"/>
          <w:szCs w:val="18"/>
        </w:rPr>
      </w:pPr>
      <w:r w:rsidRPr="006C3A29">
        <w:rPr>
          <w:rFonts w:asciiTheme="minorHAnsi" w:hAnsiTheme="minorHAnsi" w:cstheme="minorHAnsi"/>
          <w:sz w:val="18"/>
          <w:szCs w:val="18"/>
        </w:rPr>
        <w:t>File &gt;  Preferences &gt; Add Repository</w:t>
      </w:r>
    </w:p>
    <w:p w14:paraId="700DA65F" w14:textId="77777777" w:rsidR="00316BF1" w:rsidRPr="006C3A29" w:rsidRDefault="00316BF1" w:rsidP="00045270">
      <w:pPr>
        <w:pStyle w:val="NoSpacing"/>
        <w:numPr>
          <w:ilvl w:val="1"/>
          <w:numId w:val="266"/>
        </w:numPr>
        <w:spacing w:after="120"/>
        <w:rPr>
          <w:rFonts w:cstheme="minorHAnsi"/>
          <w:sz w:val="18"/>
          <w:szCs w:val="18"/>
        </w:rPr>
      </w:pPr>
      <w:r w:rsidRPr="006C3A29">
        <w:rPr>
          <w:rFonts w:cstheme="minorHAnsi"/>
          <w:sz w:val="18"/>
          <w:szCs w:val="18"/>
        </w:rPr>
        <w:t>Add the following repositories (</w:t>
      </w:r>
      <w:r w:rsidRPr="006C3A29">
        <w:rPr>
          <w:rFonts w:cstheme="minorHAnsi"/>
          <w:i/>
          <w:color w:val="FF0000"/>
          <w:sz w:val="18"/>
          <w:szCs w:val="18"/>
        </w:rPr>
        <w:t>make sure you add both</w:t>
      </w:r>
      <w:r w:rsidRPr="006C3A29">
        <w:rPr>
          <w:rFonts w:cstheme="minorHAnsi"/>
          <w:sz w:val="18"/>
          <w:szCs w:val="18"/>
        </w:rPr>
        <w:t>):</w:t>
      </w:r>
    </w:p>
    <w:p w14:paraId="56B4755C" w14:textId="77777777" w:rsidR="00316BF1" w:rsidRPr="006C3A29" w:rsidRDefault="00316BF1" w:rsidP="00045270">
      <w:pPr>
        <w:pStyle w:val="NoSpacing"/>
        <w:numPr>
          <w:ilvl w:val="2"/>
          <w:numId w:val="266"/>
        </w:numPr>
        <w:spacing w:after="120"/>
        <w:rPr>
          <w:rFonts w:cstheme="minorHAnsi"/>
          <w:b/>
          <w:i/>
          <w:sz w:val="18"/>
          <w:szCs w:val="18"/>
        </w:rPr>
      </w:pPr>
      <w:r w:rsidRPr="006C3A29">
        <w:rPr>
          <w:rFonts w:cstheme="minorHAnsi"/>
          <w:b/>
          <w:bCs/>
          <w:i/>
          <w:sz w:val="18"/>
          <w:szCs w:val="18"/>
        </w:rPr>
        <w:t>\\yourservername\Installs\IBMHTTPv8.5\WAS8.5 Install\repository.config</w:t>
      </w:r>
    </w:p>
    <w:p w14:paraId="64072528" w14:textId="77777777" w:rsidR="00316BF1" w:rsidRPr="006C3A29" w:rsidRDefault="00316BF1" w:rsidP="00045270">
      <w:pPr>
        <w:pStyle w:val="NoSpacing"/>
        <w:numPr>
          <w:ilvl w:val="2"/>
          <w:numId w:val="266"/>
        </w:numPr>
        <w:spacing w:after="120"/>
        <w:rPr>
          <w:rFonts w:cstheme="minorHAnsi"/>
          <w:b/>
          <w:i/>
          <w:sz w:val="18"/>
          <w:szCs w:val="18"/>
        </w:rPr>
      </w:pPr>
      <w:r w:rsidRPr="006C3A29">
        <w:rPr>
          <w:rFonts w:cstheme="minorHAnsi"/>
          <w:b/>
          <w:bCs/>
          <w:i/>
          <w:sz w:val="18"/>
          <w:szCs w:val="18"/>
        </w:rPr>
        <w:t>\\yourservername\Installs\IBMHTTPv8.5\WAS8.5 Fixpack 5\repository.config</w:t>
      </w:r>
    </w:p>
    <w:p w14:paraId="01296E77" w14:textId="77777777" w:rsidR="00316BF1" w:rsidRPr="006C3A29" w:rsidRDefault="00316BF1" w:rsidP="00045270">
      <w:pPr>
        <w:pStyle w:val="NoSpacing"/>
        <w:numPr>
          <w:ilvl w:val="1"/>
          <w:numId w:val="266"/>
        </w:numPr>
        <w:spacing w:after="120"/>
        <w:rPr>
          <w:rFonts w:cstheme="minorHAnsi"/>
          <w:i/>
          <w:sz w:val="18"/>
          <w:szCs w:val="18"/>
        </w:rPr>
      </w:pPr>
      <w:r w:rsidRPr="006C3A29">
        <w:rPr>
          <w:rFonts w:cstheme="minorHAnsi"/>
          <w:sz w:val="18"/>
          <w:szCs w:val="18"/>
        </w:rPr>
        <w:t>Select OK</w:t>
      </w:r>
    </w:p>
    <w:p w14:paraId="2D7F732B" w14:textId="77777777" w:rsidR="00316BF1" w:rsidRPr="006C3A29" w:rsidRDefault="00316BF1" w:rsidP="00316BF1">
      <w:pPr>
        <w:pStyle w:val="NoSpacing"/>
        <w:ind w:left="2160"/>
        <w:rPr>
          <w:rFonts w:cstheme="minorHAnsi"/>
          <w:sz w:val="18"/>
          <w:szCs w:val="18"/>
        </w:rPr>
      </w:pPr>
    </w:p>
    <w:p w14:paraId="0D720B59" w14:textId="47A7ECD5" w:rsidR="00316BF1" w:rsidRPr="006C3A29" w:rsidRDefault="006C3A29" w:rsidP="006C3A29">
      <w:pPr>
        <w:pStyle w:val="NoSpacing"/>
        <w:ind w:left="1440"/>
        <w:rPr>
          <w:rFonts w:cstheme="minorHAnsi"/>
          <w:sz w:val="18"/>
          <w:szCs w:val="18"/>
        </w:rPr>
      </w:pPr>
      <w:r>
        <w:rPr>
          <w:noProof/>
        </w:rPr>
        <w:drawing>
          <wp:inline distT="0" distB="0" distL="0" distR="0" wp14:anchorId="1035880A" wp14:editId="412CE3FF">
            <wp:extent cx="3246218" cy="204484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47041" cy="2045358"/>
                    </a:xfrm>
                    <a:prstGeom prst="rect">
                      <a:avLst/>
                    </a:prstGeom>
                  </pic:spPr>
                </pic:pic>
              </a:graphicData>
            </a:graphic>
          </wp:inline>
        </w:drawing>
      </w:r>
    </w:p>
    <w:p w14:paraId="6B2A0253" w14:textId="77777777" w:rsidR="00316BF1" w:rsidRPr="006C3A29" w:rsidRDefault="00316BF1" w:rsidP="00045270">
      <w:pPr>
        <w:pStyle w:val="NoSpacing"/>
        <w:numPr>
          <w:ilvl w:val="0"/>
          <w:numId w:val="266"/>
        </w:numPr>
        <w:spacing w:after="120"/>
        <w:rPr>
          <w:rFonts w:cstheme="minorHAnsi"/>
          <w:sz w:val="18"/>
          <w:szCs w:val="18"/>
        </w:rPr>
      </w:pPr>
      <w:r w:rsidRPr="006C3A29">
        <w:rPr>
          <w:rFonts w:cstheme="minorHAnsi"/>
          <w:sz w:val="18"/>
          <w:szCs w:val="18"/>
        </w:rPr>
        <w:t>Select Install on the Installation Manager main menu</w:t>
      </w:r>
    </w:p>
    <w:p w14:paraId="45A81A0F" w14:textId="77777777" w:rsidR="00316BF1" w:rsidRPr="006C3A29" w:rsidRDefault="00316BF1" w:rsidP="00045270">
      <w:pPr>
        <w:pStyle w:val="NoSpacing"/>
        <w:numPr>
          <w:ilvl w:val="1"/>
          <w:numId w:val="266"/>
        </w:numPr>
        <w:rPr>
          <w:rFonts w:cstheme="minorHAnsi"/>
          <w:sz w:val="18"/>
          <w:szCs w:val="18"/>
        </w:rPr>
      </w:pPr>
      <w:r w:rsidRPr="006C3A29">
        <w:rPr>
          <w:rFonts w:cstheme="minorHAnsi"/>
          <w:noProof/>
          <w:sz w:val="18"/>
          <w:szCs w:val="18"/>
        </w:rPr>
        <w:drawing>
          <wp:inline distT="0" distB="0" distL="0" distR="0" wp14:anchorId="723602D9" wp14:editId="25B6C357">
            <wp:extent cx="2768613" cy="208000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70633" cy="2081527"/>
                    </a:xfrm>
                    <a:prstGeom prst="rect">
                      <a:avLst/>
                    </a:prstGeom>
                  </pic:spPr>
                </pic:pic>
              </a:graphicData>
            </a:graphic>
          </wp:inline>
        </w:drawing>
      </w:r>
    </w:p>
    <w:p w14:paraId="5CFC82E5" w14:textId="77777777" w:rsidR="00316BF1" w:rsidRPr="006C3A29" w:rsidRDefault="00316BF1" w:rsidP="00045270">
      <w:pPr>
        <w:pStyle w:val="NoSpacing"/>
        <w:numPr>
          <w:ilvl w:val="0"/>
          <w:numId w:val="266"/>
        </w:numPr>
        <w:spacing w:after="120"/>
        <w:rPr>
          <w:rFonts w:cstheme="minorHAnsi"/>
          <w:sz w:val="18"/>
          <w:szCs w:val="18"/>
        </w:rPr>
      </w:pPr>
      <w:r w:rsidRPr="006C3A29">
        <w:rPr>
          <w:rFonts w:cstheme="minorHAnsi"/>
          <w:sz w:val="18"/>
          <w:szCs w:val="18"/>
        </w:rPr>
        <w:t xml:space="preserve">Select </w:t>
      </w:r>
      <w:r w:rsidRPr="006C3A29">
        <w:rPr>
          <w:rFonts w:cstheme="minorHAnsi"/>
          <w:b/>
          <w:i/>
          <w:sz w:val="18"/>
          <w:szCs w:val="18"/>
        </w:rPr>
        <w:t xml:space="preserve">IBM HTTP Server for WebSphere Application Server </w:t>
      </w:r>
      <w:r w:rsidRPr="006C3A29">
        <w:rPr>
          <w:rFonts w:cstheme="minorHAnsi"/>
          <w:sz w:val="18"/>
          <w:szCs w:val="18"/>
        </w:rPr>
        <w:t>&gt; Next</w:t>
      </w:r>
    </w:p>
    <w:p w14:paraId="5E36760A" w14:textId="77777777" w:rsidR="00316BF1" w:rsidRPr="006C3A29" w:rsidRDefault="00316BF1" w:rsidP="006C3A29">
      <w:pPr>
        <w:pStyle w:val="NoSpacing"/>
        <w:ind w:left="1440"/>
        <w:rPr>
          <w:rFonts w:cstheme="minorHAnsi"/>
          <w:sz w:val="18"/>
          <w:szCs w:val="18"/>
        </w:rPr>
      </w:pPr>
      <w:r w:rsidRPr="006C3A29">
        <w:rPr>
          <w:rFonts w:cstheme="minorHAnsi"/>
          <w:noProof/>
          <w:sz w:val="18"/>
          <w:szCs w:val="18"/>
        </w:rPr>
        <w:drawing>
          <wp:inline distT="0" distB="0" distL="0" distR="0" wp14:anchorId="4403A75D" wp14:editId="04563194">
            <wp:extent cx="3009071" cy="2175468"/>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012015" cy="2177596"/>
                    </a:xfrm>
                    <a:prstGeom prst="rect">
                      <a:avLst/>
                    </a:prstGeom>
                  </pic:spPr>
                </pic:pic>
              </a:graphicData>
            </a:graphic>
          </wp:inline>
        </w:drawing>
      </w:r>
    </w:p>
    <w:p w14:paraId="6A5B3838" w14:textId="77777777" w:rsidR="00316BF1" w:rsidRPr="006C3A29" w:rsidRDefault="00316BF1" w:rsidP="00045270">
      <w:pPr>
        <w:pStyle w:val="NoSpacing"/>
        <w:numPr>
          <w:ilvl w:val="0"/>
          <w:numId w:val="266"/>
        </w:numPr>
        <w:spacing w:after="120"/>
        <w:rPr>
          <w:rFonts w:cstheme="minorHAnsi"/>
          <w:sz w:val="18"/>
          <w:szCs w:val="18"/>
        </w:rPr>
      </w:pPr>
      <w:r w:rsidRPr="006C3A29">
        <w:rPr>
          <w:rFonts w:cstheme="minorHAnsi"/>
          <w:sz w:val="18"/>
          <w:szCs w:val="18"/>
        </w:rPr>
        <w:t>Accept license agreement &gt; Next</w:t>
      </w:r>
    </w:p>
    <w:p w14:paraId="11C7C917" w14:textId="77777777" w:rsidR="00316BF1" w:rsidRPr="006C3A29" w:rsidRDefault="00316BF1" w:rsidP="00045270">
      <w:pPr>
        <w:pStyle w:val="NoSpacing"/>
        <w:numPr>
          <w:ilvl w:val="0"/>
          <w:numId w:val="266"/>
        </w:numPr>
        <w:spacing w:after="120"/>
        <w:rPr>
          <w:rFonts w:cstheme="minorHAnsi"/>
          <w:sz w:val="18"/>
          <w:szCs w:val="18"/>
        </w:rPr>
      </w:pPr>
      <w:r w:rsidRPr="006C3A29">
        <w:rPr>
          <w:rFonts w:cstheme="minorHAnsi"/>
          <w:sz w:val="18"/>
          <w:szCs w:val="18"/>
        </w:rPr>
        <w:t xml:space="preserve">Change Shared Resources Directory to : </w:t>
      </w:r>
      <w:r w:rsidRPr="006C3A29">
        <w:rPr>
          <w:rFonts w:cstheme="minorHAnsi"/>
          <w:b/>
          <w:i/>
          <w:sz w:val="18"/>
          <w:szCs w:val="18"/>
        </w:rPr>
        <w:t>C:\Data\IBM\IMShared</w:t>
      </w:r>
      <w:r w:rsidRPr="006C3A29">
        <w:rPr>
          <w:rFonts w:cstheme="minorHAnsi"/>
          <w:sz w:val="18"/>
          <w:szCs w:val="18"/>
        </w:rPr>
        <w:t xml:space="preserve"> &gt; Next</w:t>
      </w:r>
    </w:p>
    <w:p w14:paraId="387A449B" w14:textId="77777777" w:rsidR="00316BF1" w:rsidRPr="006C3A29" w:rsidRDefault="00316BF1" w:rsidP="006C3A29">
      <w:pPr>
        <w:pStyle w:val="NoSpacing"/>
        <w:ind w:left="1440"/>
        <w:rPr>
          <w:rFonts w:cstheme="minorHAnsi"/>
          <w:sz w:val="18"/>
          <w:szCs w:val="18"/>
        </w:rPr>
      </w:pPr>
      <w:r w:rsidRPr="006C3A29">
        <w:rPr>
          <w:rFonts w:cstheme="minorHAnsi"/>
          <w:noProof/>
          <w:sz w:val="18"/>
          <w:szCs w:val="18"/>
        </w:rPr>
        <w:drawing>
          <wp:inline distT="0" distB="0" distL="0" distR="0" wp14:anchorId="212980ED" wp14:editId="5043CFED">
            <wp:extent cx="4645152" cy="2426794"/>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650401" cy="2429536"/>
                    </a:xfrm>
                    <a:prstGeom prst="rect">
                      <a:avLst/>
                    </a:prstGeom>
                  </pic:spPr>
                </pic:pic>
              </a:graphicData>
            </a:graphic>
          </wp:inline>
        </w:drawing>
      </w:r>
    </w:p>
    <w:p w14:paraId="45A6D290" w14:textId="77777777" w:rsidR="00316BF1" w:rsidRPr="006C3A29" w:rsidRDefault="00316BF1" w:rsidP="00045270">
      <w:pPr>
        <w:pStyle w:val="NoSpacing"/>
        <w:numPr>
          <w:ilvl w:val="0"/>
          <w:numId w:val="266"/>
        </w:numPr>
        <w:spacing w:after="120"/>
        <w:rPr>
          <w:rFonts w:cstheme="minorHAnsi"/>
          <w:sz w:val="18"/>
          <w:szCs w:val="18"/>
        </w:rPr>
      </w:pPr>
      <w:r w:rsidRPr="006C3A29">
        <w:rPr>
          <w:rFonts w:cstheme="minorHAnsi"/>
          <w:sz w:val="18"/>
          <w:szCs w:val="18"/>
        </w:rPr>
        <w:t xml:space="preserve">Change installation directory to </w:t>
      </w:r>
      <w:r w:rsidRPr="006C3A29">
        <w:rPr>
          <w:rFonts w:cstheme="minorHAnsi"/>
          <w:b/>
          <w:i/>
          <w:sz w:val="18"/>
          <w:szCs w:val="18"/>
        </w:rPr>
        <w:t>C:\Data\IBM\HTTPServer</w:t>
      </w:r>
      <w:r w:rsidRPr="006C3A29">
        <w:rPr>
          <w:rFonts w:cstheme="minorHAnsi"/>
          <w:sz w:val="18"/>
          <w:szCs w:val="18"/>
        </w:rPr>
        <w:t xml:space="preserve"> &gt; Next</w:t>
      </w:r>
    </w:p>
    <w:p w14:paraId="2BE8B980" w14:textId="77777777" w:rsidR="00316BF1" w:rsidRPr="006C3A29" w:rsidRDefault="00316BF1" w:rsidP="006C3A29">
      <w:pPr>
        <w:pStyle w:val="NoSpacing"/>
        <w:ind w:left="1080"/>
        <w:rPr>
          <w:rFonts w:cstheme="minorHAnsi"/>
          <w:sz w:val="18"/>
          <w:szCs w:val="18"/>
        </w:rPr>
      </w:pPr>
      <w:r w:rsidRPr="006C3A29">
        <w:rPr>
          <w:rFonts w:cstheme="minorHAnsi"/>
          <w:noProof/>
          <w:sz w:val="18"/>
          <w:szCs w:val="18"/>
        </w:rPr>
        <w:drawing>
          <wp:inline distT="0" distB="0" distL="0" distR="0" wp14:anchorId="548C8A0B" wp14:editId="2E98A4C2">
            <wp:extent cx="4485503" cy="2567663"/>
            <wp:effectExtent l="0" t="0" r="0"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485503" cy="2567663"/>
                    </a:xfrm>
                    <a:prstGeom prst="rect">
                      <a:avLst/>
                    </a:prstGeom>
                  </pic:spPr>
                </pic:pic>
              </a:graphicData>
            </a:graphic>
          </wp:inline>
        </w:drawing>
      </w:r>
    </w:p>
    <w:p w14:paraId="1A213F84" w14:textId="77777777" w:rsidR="00316BF1" w:rsidRPr="006C3A29" w:rsidRDefault="00316BF1" w:rsidP="00045270">
      <w:pPr>
        <w:pStyle w:val="ListParagraph"/>
        <w:numPr>
          <w:ilvl w:val="0"/>
          <w:numId w:val="266"/>
        </w:numPr>
        <w:spacing w:after="120" w:line="240" w:lineRule="auto"/>
        <w:contextualSpacing w:val="0"/>
        <w:rPr>
          <w:rFonts w:asciiTheme="minorHAnsi" w:hAnsiTheme="minorHAnsi" w:cstheme="minorHAnsi"/>
          <w:sz w:val="18"/>
          <w:szCs w:val="18"/>
        </w:rPr>
      </w:pPr>
      <w:r w:rsidRPr="006C3A29">
        <w:rPr>
          <w:rFonts w:asciiTheme="minorHAnsi" w:hAnsiTheme="minorHAnsi" w:cstheme="minorHAnsi"/>
          <w:sz w:val="18"/>
          <w:szCs w:val="18"/>
        </w:rPr>
        <w:t>Click next</w:t>
      </w:r>
    </w:p>
    <w:p w14:paraId="077E8805" w14:textId="77777777" w:rsidR="00316BF1" w:rsidRPr="006C3A29" w:rsidRDefault="00316BF1" w:rsidP="00045270">
      <w:pPr>
        <w:pStyle w:val="NoSpacing"/>
        <w:numPr>
          <w:ilvl w:val="0"/>
          <w:numId w:val="266"/>
        </w:numPr>
        <w:spacing w:after="120"/>
        <w:rPr>
          <w:rFonts w:cstheme="minorHAnsi"/>
          <w:sz w:val="18"/>
          <w:szCs w:val="18"/>
        </w:rPr>
      </w:pPr>
      <w:r w:rsidRPr="006C3A29">
        <w:rPr>
          <w:rFonts w:cstheme="minorHAnsi"/>
          <w:sz w:val="18"/>
          <w:szCs w:val="18"/>
        </w:rPr>
        <w:t>Use default settings (</w:t>
      </w:r>
      <w:r w:rsidRPr="006C3A29">
        <w:rPr>
          <w:rFonts w:cstheme="minorHAnsi"/>
          <w:i/>
          <w:sz w:val="18"/>
          <w:szCs w:val="18"/>
        </w:rPr>
        <w:t>we will change the service account later</w:t>
      </w:r>
      <w:r w:rsidRPr="006C3A29">
        <w:rPr>
          <w:rFonts w:cstheme="minorHAnsi"/>
          <w:sz w:val="18"/>
          <w:szCs w:val="18"/>
        </w:rPr>
        <w:t>)</w:t>
      </w:r>
    </w:p>
    <w:p w14:paraId="1C34EDBA" w14:textId="77777777" w:rsidR="00316BF1" w:rsidRPr="006C3A29" w:rsidRDefault="00316BF1" w:rsidP="00045270">
      <w:pPr>
        <w:pStyle w:val="NoSpacing"/>
        <w:jc w:val="center"/>
        <w:rPr>
          <w:rFonts w:cstheme="minorHAnsi"/>
          <w:sz w:val="18"/>
          <w:szCs w:val="18"/>
        </w:rPr>
      </w:pPr>
      <w:r w:rsidRPr="006C3A29">
        <w:rPr>
          <w:rFonts w:cstheme="minorHAnsi"/>
          <w:noProof/>
          <w:sz w:val="18"/>
          <w:szCs w:val="18"/>
        </w:rPr>
        <w:drawing>
          <wp:inline distT="0" distB="0" distL="0" distR="0" wp14:anchorId="30F57B5F" wp14:editId="120AF96F">
            <wp:extent cx="2656022" cy="2187244"/>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61977" cy="2192148"/>
                    </a:xfrm>
                    <a:prstGeom prst="rect">
                      <a:avLst/>
                    </a:prstGeom>
                  </pic:spPr>
                </pic:pic>
              </a:graphicData>
            </a:graphic>
          </wp:inline>
        </w:drawing>
      </w:r>
    </w:p>
    <w:p w14:paraId="3590BE1B" w14:textId="77777777" w:rsidR="00316BF1" w:rsidRPr="006C3A29" w:rsidRDefault="00316BF1" w:rsidP="00045270">
      <w:pPr>
        <w:pStyle w:val="NoSpacing"/>
        <w:numPr>
          <w:ilvl w:val="0"/>
          <w:numId w:val="266"/>
        </w:numPr>
        <w:spacing w:after="120"/>
        <w:rPr>
          <w:rFonts w:cstheme="minorHAnsi"/>
          <w:sz w:val="18"/>
          <w:szCs w:val="18"/>
        </w:rPr>
      </w:pPr>
      <w:r w:rsidRPr="006C3A29">
        <w:rPr>
          <w:rFonts w:cstheme="minorHAnsi"/>
          <w:sz w:val="18"/>
          <w:szCs w:val="18"/>
        </w:rPr>
        <w:t>Next &gt;  Install</w:t>
      </w:r>
    </w:p>
    <w:p w14:paraId="0CD9DADE" w14:textId="77777777" w:rsidR="00316BF1" w:rsidRPr="006C3A29" w:rsidRDefault="00316BF1" w:rsidP="00045270">
      <w:pPr>
        <w:pStyle w:val="NoSpacing"/>
        <w:numPr>
          <w:ilvl w:val="0"/>
          <w:numId w:val="266"/>
        </w:numPr>
        <w:spacing w:after="120"/>
        <w:rPr>
          <w:rFonts w:cstheme="minorHAnsi"/>
          <w:sz w:val="18"/>
          <w:szCs w:val="18"/>
        </w:rPr>
      </w:pPr>
      <w:r w:rsidRPr="006C3A29">
        <w:rPr>
          <w:rFonts w:cstheme="minorHAnsi"/>
          <w:sz w:val="18"/>
          <w:szCs w:val="18"/>
        </w:rPr>
        <w:t>Once complete – close/finish the installer.</w:t>
      </w:r>
    </w:p>
    <w:p w14:paraId="1CAE2DF3" w14:textId="77777777" w:rsidR="00316BF1" w:rsidRDefault="00316BF1" w:rsidP="00316BF1"/>
    <w:p w14:paraId="612578B3" w14:textId="77777777" w:rsidR="00316BF1" w:rsidRPr="00045270" w:rsidRDefault="00316BF1" w:rsidP="00E93E3C">
      <w:pPr>
        <w:pStyle w:val="Heading3"/>
      </w:pPr>
      <w:r w:rsidRPr="00045270">
        <w:t>Post Installation Steps</w:t>
      </w:r>
    </w:p>
    <w:p w14:paraId="7594586B" w14:textId="77777777" w:rsidR="00316BF1" w:rsidRPr="00045270" w:rsidRDefault="00316BF1" w:rsidP="00045270">
      <w:pPr>
        <w:pStyle w:val="ListParagraph"/>
        <w:numPr>
          <w:ilvl w:val="0"/>
          <w:numId w:val="263"/>
        </w:numPr>
        <w:spacing w:after="120" w:line="240" w:lineRule="auto"/>
        <w:contextualSpacing w:val="0"/>
        <w:rPr>
          <w:rFonts w:asciiTheme="minorHAnsi" w:hAnsiTheme="minorHAnsi" w:cstheme="minorHAnsi"/>
          <w:sz w:val="18"/>
          <w:szCs w:val="18"/>
        </w:rPr>
      </w:pPr>
      <w:r w:rsidRPr="00045270">
        <w:rPr>
          <w:rFonts w:asciiTheme="minorHAnsi" w:hAnsiTheme="minorHAnsi" w:cstheme="minorHAnsi"/>
          <w:sz w:val="18"/>
          <w:szCs w:val="18"/>
        </w:rPr>
        <w:t>Verify IBM HTTP Server version</w:t>
      </w:r>
    </w:p>
    <w:p w14:paraId="57110891" w14:textId="77777777" w:rsidR="00316BF1" w:rsidRPr="00045270" w:rsidRDefault="00316BF1" w:rsidP="00045270">
      <w:pPr>
        <w:pStyle w:val="NoSpacing"/>
        <w:numPr>
          <w:ilvl w:val="1"/>
          <w:numId w:val="263"/>
        </w:numPr>
        <w:spacing w:after="120"/>
        <w:rPr>
          <w:rFonts w:cstheme="minorHAnsi"/>
          <w:b/>
          <w:i/>
          <w:sz w:val="18"/>
          <w:szCs w:val="18"/>
        </w:rPr>
      </w:pPr>
      <w:r w:rsidRPr="00045270">
        <w:rPr>
          <w:rFonts w:cstheme="minorHAnsi"/>
          <w:sz w:val="18"/>
          <w:szCs w:val="18"/>
        </w:rPr>
        <w:t xml:space="preserve">Open </w:t>
      </w:r>
      <w:r w:rsidRPr="00045270">
        <w:rPr>
          <w:rFonts w:cstheme="minorHAnsi"/>
          <w:b/>
          <w:i/>
          <w:sz w:val="18"/>
          <w:szCs w:val="18"/>
        </w:rPr>
        <w:t xml:space="preserve">C:\Data\IBM\HTTPServer\version.signature </w:t>
      </w:r>
      <w:r w:rsidRPr="00045270">
        <w:rPr>
          <w:rFonts w:cstheme="minorHAnsi"/>
          <w:sz w:val="18"/>
          <w:szCs w:val="18"/>
        </w:rPr>
        <w:t>in a text editor to verify that v8.5.5.5 was installed</w:t>
      </w:r>
    </w:p>
    <w:p w14:paraId="43827AB7" w14:textId="77777777" w:rsidR="00316BF1" w:rsidRDefault="00316BF1" w:rsidP="00316BF1">
      <w:pPr>
        <w:pStyle w:val="NoSpacing"/>
        <w:ind w:left="1440"/>
        <w:rPr>
          <w:b/>
          <w:i/>
        </w:rPr>
      </w:pPr>
      <w:r>
        <w:rPr>
          <w:noProof/>
        </w:rPr>
        <w:drawing>
          <wp:inline distT="0" distB="0" distL="0" distR="0" wp14:anchorId="6999CCAF" wp14:editId="4C4E57CD">
            <wp:extent cx="3711713" cy="1192427"/>
            <wp:effectExtent l="0" t="0" r="3175" b="82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12347" cy="1192631"/>
                    </a:xfrm>
                    <a:prstGeom prst="rect">
                      <a:avLst/>
                    </a:prstGeom>
                  </pic:spPr>
                </pic:pic>
              </a:graphicData>
            </a:graphic>
          </wp:inline>
        </w:drawing>
      </w:r>
    </w:p>
    <w:p w14:paraId="7FAAA8BA" w14:textId="77777777" w:rsidR="00316BF1" w:rsidRDefault="00316BF1" w:rsidP="00316BF1">
      <w:pPr>
        <w:pStyle w:val="NoSpacing"/>
        <w:ind w:left="1440"/>
        <w:rPr>
          <w:b/>
          <w:i/>
        </w:rPr>
      </w:pPr>
    </w:p>
    <w:p w14:paraId="5117D723" w14:textId="77777777" w:rsidR="00316BF1" w:rsidRDefault="00316BF1" w:rsidP="00316BF1">
      <w:pPr>
        <w:pStyle w:val="NoSpacing"/>
        <w:ind w:left="1440"/>
        <w:rPr>
          <w:b/>
          <w:i/>
        </w:rPr>
      </w:pPr>
    </w:p>
    <w:p w14:paraId="7B024F57" w14:textId="77777777" w:rsidR="00316BF1" w:rsidRPr="00045270" w:rsidRDefault="00316BF1" w:rsidP="00045270">
      <w:pPr>
        <w:pStyle w:val="NoSpacing"/>
        <w:numPr>
          <w:ilvl w:val="0"/>
          <w:numId w:val="263"/>
        </w:numPr>
        <w:spacing w:after="120"/>
        <w:rPr>
          <w:sz w:val="18"/>
          <w:szCs w:val="18"/>
        </w:rPr>
      </w:pPr>
      <w:r w:rsidRPr="00045270">
        <w:rPr>
          <w:sz w:val="18"/>
          <w:szCs w:val="18"/>
        </w:rPr>
        <w:t>Restore files that were backed up</w:t>
      </w:r>
    </w:p>
    <w:p w14:paraId="22AABDA2" w14:textId="77777777" w:rsidR="00316BF1" w:rsidRPr="00045270" w:rsidRDefault="00316BF1" w:rsidP="00045270">
      <w:pPr>
        <w:pStyle w:val="NoSpacing"/>
        <w:numPr>
          <w:ilvl w:val="1"/>
          <w:numId w:val="263"/>
        </w:numPr>
        <w:spacing w:after="120"/>
        <w:rPr>
          <w:sz w:val="18"/>
          <w:szCs w:val="18"/>
        </w:rPr>
      </w:pPr>
      <w:r w:rsidRPr="00045270">
        <w:rPr>
          <w:sz w:val="18"/>
          <w:szCs w:val="18"/>
        </w:rPr>
        <w:t xml:space="preserve">Restore the backed up </w:t>
      </w:r>
      <w:r w:rsidRPr="00045270">
        <w:rPr>
          <w:b/>
          <w:sz w:val="18"/>
          <w:szCs w:val="18"/>
        </w:rPr>
        <w:t>SSLCert</w:t>
      </w:r>
      <w:r w:rsidRPr="00045270">
        <w:rPr>
          <w:sz w:val="18"/>
          <w:szCs w:val="18"/>
        </w:rPr>
        <w:t xml:space="preserve"> directory to </w:t>
      </w:r>
      <w:r w:rsidRPr="00045270">
        <w:rPr>
          <w:b/>
          <w:i/>
          <w:sz w:val="18"/>
          <w:szCs w:val="18"/>
        </w:rPr>
        <w:t>C:\Data\IBM\HTTPServer\SSLCert\</w:t>
      </w:r>
    </w:p>
    <w:p w14:paraId="0B39C19A" w14:textId="77777777" w:rsidR="00316BF1" w:rsidRPr="00045270" w:rsidRDefault="00316BF1" w:rsidP="00045270">
      <w:pPr>
        <w:pStyle w:val="NoSpacing"/>
        <w:numPr>
          <w:ilvl w:val="1"/>
          <w:numId w:val="263"/>
        </w:numPr>
        <w:spacing w:after="120"/>
        <w:rPr>
          <w:sz w:val="18"/>
          <w:szCs w:val="18"/>
        </w:rPr>
      </w:pPr>
      <w:r w:rsidRPr="00045270">
        <w:rPr>
          <w:sz w:val="18"/>
          <w:szCs w:val="18"/>
        </w:rPr>
        <w:t xml:space="preserve">Restore the backed up </w:t>
      </w:r>
      <w:r w:rsidRPr="00045270">
        <w:rPr>
          <w:b/>
          <w:sz w:val="18"/>
          <w:szCs w:val="18"/>
        </w:rPr>
        <w:t xml:space="preserve">httpd.conf </w:t>
      </w:r>
      <w:r w:rsidRPr="00045270">
        <w:rPr>
          <w:sz w:val="18"/>
          <w:szCs w:val="18"/>
        </w:rPr>
        <w:t xml:space="preserve">file to </w:t>
      </w:r>
      <w:r w:rsidRPr="00045270">
        <w:rPr>
          <w:b/>
          <w:i/>
          <w:sz w:val="18"/>
          <w:szCs w:val="18"/>
        </w:rPr>
        <w:t xml:space="preserve">C:\Data\IBM\HTTPServer\conf\httpd.conf </w:t>
      </w:r>
      <w:r w:rsidRPr="00045270">
        <w:rPr>
          <w:sz w:val="18"/>
          <w:szCs w:val="18"/>
        </w:rPr>
        <w:t>(</w:t>
      </w:r>
      <w:r w:rsidRPr="00045270">
        <w:rPr>
          <w:color w:val="FF0000"/>
          <w:sz w:val="18"/>
          <w:szCs w:val="18"/>
        </w:rPr>
        <w:t>overwrite if prompted</w:t>
      </w:r>
      <w:r w:rsidRPr="00045270">
        <w:rPr>
          <w:sz w:val="18"/>
          <w:szCs w:val="18"/>
        </w:rPr>
        <w:t>)</w:t>
      </w:r>
    </w:p>
    <w:p w14:paraId="41C4EAF1" w14:textId="77777777" w:rsidR="00316BF1" w:rsidRPr="00045270" w:rsidRDefault="00316BF1" w:rsidP="00045270">
      <w:pPr>
        <w:pStyle w:val="NoSpacing"/>
        <w:numPr>
          <w:ilvl w:val="0"/>
          <w:numId w:val="263"/>
        </w:numPr>
        <w:spacing w:after="120"/>
        <w:rPr>
          <w:sz w:val="18"/>
          <w:szCs w:val="18"/>
        </w:rPr>
      </w:pPr>
      <w:r w:rsidRPr="00045270">
        <w:rPr>
          <w:sz w:val="18"/>
          <w:szCs w:val="18"/>
        </w:rPr>
        <w:t xml:space="preserve">Set </w:t>
      </w:r>
      <w:r w:rsidRPr="00045270">
        <w:rPr>
          <w:b/>
          <w:sz w:val="18"/>
          <w:szCs w:val="18"/>
        </w:rPr>
        <w:t>IBM HTTP Server V8.5</w:t>
      </w:r>
      <w:r w:rsidRPr="00045270">
        <w:rPr>
          <w:sz w:val="18"/>
          <w:szCs w:val="18"/>
        </w:rPr>
        <w:t xml:space="preserve"> service to run as the necessary service account</w:t>
      </w:r>
    </w:p>
    <w:p w14:paraId="3A75E9A8" w14:textId="77777777" w:rsidR="00316BF1" w:rsidRDefault="00316BF1" w:rsidP="00316BF1">
      <w:pPr>
        <w:pStyle w:val="NoSpacing"/>
        <w:ind w:left="720"/>
      </w:pPr>
      <w:r>
        <w:rPr>
          <w:noProof/>
        </w:rPr>
        <w:drawing>
          <wp:inline distT="0" distB="0" distL="0" distR="0" wp14:anchorId="748B2178" wp14:editId="2C5EBD1E">
            <wp:extent cx="1718268" cy="1915240"/>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720259" cy="1917460"/>
                    </a:xfrm>
                    <a:prstGeom prst="rect">
                      <a:avLst/>
                    </a:prstGeom>
                  </pic:spPr>
                </pic:pic>
              </a:graphicData>
            </a:graphic>
          </wp:inline>
        </w:drawing>
      </w:r>
    </w:p>
    <w:p w14:paraId="58919E28" w14:textId="77777777" w:rsidR="00316BF1" w:rsidRPr="00045270" w:rsidRDefault="00316BF1" w:rsidP="00045270">
      <w:pPr>
        <w:pStyle w:val="NoSpacing"/>
        <w:numPr>
          <w:ilvl w:val="0"/>
          <w:numId w:val="263"/>
        </w:numPr>
        <w:spacing w:after="120"/>
        <w:ind w:firstLine="360"/>
        <w:rPr>
          <w:sz w:val="18"/>
          <w:szCs w:val="18"/>
        </w:rPr>
      </w:pPr>
      <w:r w:rsidRPr="00045270">
        <w:rPr>
          <w:sz w:val="18"/>
          <w:szCs w:val="18"/>
        </w:rPr>
        <w:t>Modify the http.conf file you just restored.  Change anything after the “SSLProtocolDisable SSLv2 SSLv3” statement</w:t>
      </w:r>
    </w:p>
    <w:p w14:paraId="656D5359" w14:textId="77777777" w:rsidR="00316BF1" w:rsidRPr="00045270" w:rsidRDefault="00316BF1" w:rsidP="00316BF1">
      <w:pPr>
        <w:pStyle w:val="NoSpacing"/>
        <w:ind w:firstLine="360"/>
        <w:rPr>
          <w:sz w:val="18"/>
          <w:szCs w:val="18"/>
        </w:rPr>
      </w:pPr>
      <w:r w:rsidRPr="00045270">
        <w:rPr>
          <w:sz w:val="18"/>
          <w:szCs w:val="18"/>
        </w:rPr>
        <w:t>Change:</w:t>
      </w:r>
    </w:p>
    <w:p w14:paraId="2E236FF9" w14:textId="77777777" w:rsidR="00316BF1" w:rsidRPr="00045270" w:rsidRDefault="00316BF1" w:rsidP="00316BF1">
      <w:pPr>
        <w:pStyle w:val="NoSpacing"/>
        <w:ind w:left="1440"/>
        <w:rPr>
          <w:sz w:val="18"/>
          <w:szCs w:val="18"/>
        </w:rPr>
      </w:pPr>
      <w:r w:rsidRPr="00045270">
        <w:rPr>
          <w:sz w:val="18"/>
          <w:szCs w:val="18"/>
        </w:rPr>
        <w:t>SSLEnable</w:t>
      </w:r>
    </w:p>
    <w:p w14:paraId="208B79DA" w14:textId="77777777" w:rsidR="00316BF1" w:rsidRPr="00045270" w:rsidRDefault="00316BF1" w:rsidP="00316BF1">
      <w:pPr>
        <w:pStyle w:val="NoSpacing"/>
        <w:ind w:left="1440"/>
        <w:rPr>
          <w:sz w:val="18"/>
          <w:szCs w:val="18"/>
        </w:rPr>
      </w:pPr>
      <w:r w:rsidRPr="00045270">
        <w:rPr>
          <w:sz w:val="18"/>
          <w:szCs w:val="18"/>
        </w:rPr>
        <w:t>SSLProxyEngine On</w:t>
      </w:r>
    </w:p>
    <w:p w14:paraId="21CE643B" w14:textId="77777777" w:rsidR="00316BF1" w:rsidRPr="00045270" w:rsidRDefault="00316BF1" w:rsidP="00316BF1">
      <w:pPr>
        <w:pStyle w:val="NoSpacing"/>
        <w:ind w:left="1440"/>
        <w:rPr>
          <w:sz w:val="18"/>
          <w:szCs w:val="18"/>
        </w:rPr>
      </w:pPr>
      <w:r w:rsidRPr="00045270">
        <w:rPr>
          <w:sz w:val="18"/>
          <w:szCs w:val="18"/>
        </w:rPr>
        <w:t>SSLProtocolDisable SSLv2 SSLv3</w:t>
      </w:r>
    </w:p>
    <w:p w14:paraId="05E80294"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27</w:t>
      </w:r>
    </w:p>
    <w:p w14:paraId="30B7A4C2"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23</w:t>
      </w:r>
    </w:p>
    <w:p w14:paraId="10387AC6" w14:textId="77777777" w:rsidR="00316BF1" w:rsidRPr="00045270" w:rsidRDefault="00316BF1" w:rsidP="00316BF1">
      <w:pPr>
        <w:pStyle w:val="NoSpacing"/>
        <w:ind w:left="1440"/>
        <w:rPr>
          <w:sz w:val="18"/>
          <w:szCs w:val="18"/>
        </w:rPr>
      </w:pPr>
      <w:r w:rsidRPr="00045270">
        <w:rPr>
          <w:sz w:val="18"/>
          <w:szCs w:val="18"/>
          <w:highlight w:val="yellow"/>
        </w:rPr>
        <w:t>SSLCipherSpec 3A</w:t>
      </w:r>
    </w:p>
    <w:p w14:paraId="61CABEAA" w14:textId="77777777" w:rsidR="00316BF1" w:rsidRPr="00045270" w:rsidRDefault="00316BF1" w:rsidP="00316BF1">
      <w:pPr>
        <w:pStyle w:val="NoSpacing"/>
        <w:ind w:firstLine="360"/>
        <w:rPr>
          <w:sz w:val="18"/>
          <w:szCs w:val="18"/>
        </w:rPr>
      </w:pPr>
      <w:r w:rsidRPr="00045270">
        <w:rPr>
          <w:sz w:val="18"/>
          <w:szCs w:val="18"/>
        </w:rPr>
        <w:t>To:</w:t>
      </w:r>
    </w:p>
    <w:p w14:paraId="3A017D90" w14:textId="77777777" w:rsidR="00316BF1" w:rsidRPr="00045270" w:rsidRDefault="00316BF1" w:rsidP="00316BF1">
      <w:pPr>
        <w:pStyle w:val="NoSpacing"/>
        <w:ind w:left="1440"/>
        <w:rPr>
          <w:sz w:val="18"/>
          <w:szCs w:val="18"/>
        </w:rPr>
      </w:pPr>
      <w:r w:rsidRPr="00045270">
        <w:rPr>
          <w:sz w:val="18"/>
          <w:szCs w:val="18"/>
        </w:rPr>
        <w:t>#Listen [::]:443</w:t>
      </w:r>
    </w:p>
    <w:p w14:paraId="663AD62D" w14:textId="77777777" w:rsidR="00316BF1" w:rsidRPr="00045270" w:rsidRDefault="00316BF1" w:rsidP="00316BF1">
      <w:pPr>
        <w:pStyle w:val="NoSpacing"/>
        <w:ind w:left="1440"/>
        <w:rPr>
          <w:sz w:val="18"/>
          <w:szCs w:val="18"/>
        </w:rPr>
      </w:pPr>
      <w:r w:rsidRPr="00045270">
        <w:rPr>
          <w:sz w:val="18"/>
          <w:szCs w:val="18"/>
        </w:rPr>
        <w:t>&lt;VirtualHost *:443&gt;</w:t>
      </w:r>
    </w:p>
    <w:p w14:paraId="7A376685" w14:textId="77777777" w:rsidR="00316BF1" w:rsidRPr="00045270" w:rsidRDefault="00316BF1" w:rsidP="00316BF1">
      <w:pPr>
        <w:pStyle w:val="NoSpacing"/>
        <w:ind w:left="1440"/>
        <w:rPr>
          <w:sz w:val="18"/>
          <w:szCs w:val="18"/>
        </w:rPr>
      </w:pPr>
      <w:r w:rsidRPr="00045270">
        <w:rPr>
          <w:sz w:val="18"/>
          <w:szCs w:val="18"/>
        </w:rPr>
        <w:t>SSLEnable</w:t>
      </w:r>
    </w:p>
    <w:p w14:paraId="3A64E4EB" w14:textId="77777777" w:rsidR="00316BF1" w:rsidRPr="00045270" w:rsidRDefault="00316BF1" w:rsidP="00316BF1">
      <w:pPr>
        <w:pStyle w:val="NoSpacing"/>
        <w:ind w:left="1440"/>
        <w:rPr>
          <w:sz w:val="18"/>
          <w:szCs w:val="18"/>
        </w:rPr>
      </w:pPr>
      <w:r w:rsidRPr="00045270">
        <w:rPr>
          <w:sz w:val="18"/>
          <w:szCs w:val="18"/>
        </w:rPr>
        <w:t>SSLProxyEngine On</w:t>
      </w:r>
    </w:p>
    <w:p w14:paraId="4BAED4BA" w14:textId="77777777" w:rsidR="00316BF1" w:rsidRPr="00045270" w:rsidRDefault="00316BF1" w:rsidP="00316BF1">
      <w:pPr>
        <w:pStyle w:val="NoSpacing"/>
        <w:ind w:left="1440"/>
        <w:rPr>
          <w:sz w:val="18"/>
          <w:szCs w:val="18"/>
        </w:rPr>
      </w:pPr>
      <w:r w:rsidRPr="00045270">
        <w:rPr>
          <w:sz w:val="18"/>
          <w:szCs w:val="18"/>
        </w:rPr>
        <w:t>SSLProtocolDisable SSLv2 SSLv3</w:t>
      </w:r>
    </w:p>
    <w:p w14:paraId="0D23B6BF"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SSL_RSA_WITH_RC4_128_SHA</w:t>
      </w:r>
    </w:p>
    <w:p w14:paraId="2E266254"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SSL_RSA_WITH_RC4_128_MD5</w:t>
      </w:r>
    </w:p>
    <w:p w14:paraId="1196F90D"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TLS_RSA_WITH_AES_128_GCM_SHA256</w:t>
      </w:r>
    </w:p>
    <w:p w14:paraId="67DD149A"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TLS_RSA_WITH_AES_256_GCM_SHA384</w:t>
      </w:r>
    </w:p>
    <w:p w14:paraId="276C5095"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TLS_RSA_WITH_AES_128_CBC_SHA256</w:t>
      </w:r>
    </w:p>
    <w:p w14:paraId="015C288B"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TLS_RSA_WITH_AES_256_CBC_SHA256</w:t>
      </w:r>
    </w:p>
    <w:p w14:paraId="478C09C1"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TLS_RSA_WITH_AES_128_CBC_SHA</w:t>
      </w:r>
    </w:p>
    <w:p w14:paraId="625EFFDD"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TLS_RSA_WITH_AES_256_CBC_SHA</w:t>
      </w:r>
    </w:p>
    <w:p w14:paraId="718AA2EA"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SSL_RSA_WITH_3DES_EDE_CBC_SHA</w:t>
      </w:r>
    </w:p>
    <w:p w14:paraId="6E98DED8"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TLS_ECDHE_ECDSA_WITH_AES_128_CBC_SHA256</w:t>
      </w:r>
    </w:p>
    <w:p w14:paraId="79A9FDC6"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TLS_ECDHE_ECDSA_WITH_AES_256_CBC_SHA384</w:t>
      </w:r>
    </w:p>
    <w:p w14:paraId="09799822"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TLS_ECDHE_RSA_WITH_AES_128_CBC_SHA256</w:t>
      </w:r>
    </w:p>
    <w:p w14:paraId="18CE05EE"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TLS_ECDHE_RSA_WITH_AES_256_CBC_SHA384</w:t>
      </w:r>
    </w:p>
    <w:p w14:paraId="32C62A11"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TLS_ECDHE_ECDSA_WITH_AES_128_GCM_SHA256</w:t>
      </w:r>
    </w:p>
    <w:p w14:paraId="7748A743"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TLS_ECDHE_ECDSA_WITH_AES_256_GCM_SHA384</w:t>
      </w:r>
    </w:p>
    <w:p w14:paraId="3945B46B" w14:textId="77777777" w:rsidR="00316BF1" w:rsidRPr="00045270" w:rsidRDefault="00316BF1" w:rsidP="00316BF1">
      <w:pPr>
        <w:pStyle w:val="NoSpacing"/>
        <w:ind w:left="1440"/>
        <w:rPr>
          <w:sz w:val="18"/>
          <w:szCs w:val="18"/>
          <w:highlight w:val="yellow"/>
        </w:rPr>
      </w:pPr>
      <w:r w:rsidRPr="00045270">
        <w:rPr>
          <w:sz w:val="18"/>
          <w:szCs w:val="18"/>
          <w:highlight w:val="yellow"/>
        </w:rPr>
        <w:t>SSLCipherSpec TLS_ECDHE_RSA_WITH_AES_128_GCM_SHA256</w:t>
      </w:r>
    </w:p>
    <w:p w14:paraId="4227491C" w14:textId="77777777" w:rsidR="00316BF1" w:rsidRPr="00045270" w:rsidRDefault="00316BF1" w:rsidP="00316BF1">
      <w:pPr>
        <w:pStyle w:val="NoSpacing"/>
        <w:ind w:left="1440"/>
        <w:rPr>
          <w:sz w:val="18"/>
          <w:szCs w:val="18"/>
        </w:rPr>
      </w:pPr>
      <w:r w:rsidRPr="00045270">
        <w:rPr>
          <w:sz w:val="18"/>
          <w:szCs w:val="18"/>
          <w:highlight w:val="yellow"/>
        </w:rPr>
        <w:t>SSLCipherSpec TLS_ECDHE_RSA_WITH_AES_256_GCM_SHA384</w:t>
      </w:r>
    </w:p>
    <w:p w14:paraId="782C81A6" w14:textId="77777777" w:rsidR="00316BF1" w:rsidRPr="004F46E4" w:rsidRDefault="00316BF1" w:rsidP="00316BF1">
      <w:pPr>
        <w:pStyle w:val="NoSpacing"/>
      </w:pPr>
    </w:p>
    <w:p w14:paraId="5E76AC46" w14:textId="77777777" w:rsidR="00316BF1" w:rsidRPr="00045270" w:rsidRDefault="00316BF1" w:rsidP="00045270">
      <w:pPr>
        <w:pStyle w:val="NoSpacing"/>
        <w:numPr>
          <w:ilvl w:val="0"/>
          <w:numId w:val="263"/>
        </w:numPr>
        <w:spacing w:after="120"/>
        <w:rPr>
          <w:sz w:val="18"/>
          <w:szCs w:val="18"/>
        </w:rPr>
      </w:pPr>
      <w:r w:rsidRPr="00045270">
        <w:rPr>
          <w:sz w:val="18"/>
          <w:szCs w:val="18"/>
        </w:rPr>
        <w:t xml:space="preserve">Save the changes, and start the </w:t>
      </w:r>
      <w:r w:rsidRPr="00045270">
        <w:rPr>
          <w:b/>
          <w:sz w:val="18"/>
          <w:szCs w:val="18"/>
        </w:rPr>
        <w:t xml:space="preserve">IBM HTTP Server V8.5 </w:t>
      </w:r>
      <w:r w:rsidRPr="00045270">
        <w:rPr>
          <w:sz w:val="18"/>
          <w:szCs w:val="18"/>
        </w:rPr>
        <w:t>service and verify connectivity to the proxy</w:t>
      </w:r>
    </w:p>
    <w:p w14:paraId="09BBD3B9" w14:textId="39AF2EC9" w:rsidR="00316BF1" w:rsidRPr="00045270" w:rsidRDefault="00316BF1" w:rsidP="00316BF1">
      <w:pPr>
        <w:pStyle w:val="NoSpacing"/>
        <w:ind w:left="720"/>
        <w:rPr>
          <w:color w:val="FF0000"/>
          <w:sz w:val="18"/>
          <w:szCs w:val="18"/>
        </w:rPr>
      </w:pPr>
      <w:r w:rsidRPr="00045270">
        <w:rPr>
          <w:color w:val="FF0000"/>
          <w:sz w:val="18"/>
          <w:szCs w:val="18"/>
        </w:rPr>
        <w:t xml:space="preserve">If there are errors starting the service – please review the httpd.conf and verify that the paths set in the config match up with the new install directory.  Also, refer to the access and error logs located: </w:t>
      </w:r>
      <w:r w:rsidRPr="00045270">
        <w:rPr>
          <w:i/>
          <w:color w:val="FF0000"/>
          <w:sz w:val="18"/>
          <w:szCs w:val="18"/>
        </w:rPr>
        <w:t>\</w:t>
      </w:r>
      <w:r w:rsidRPr="00045270">
        <w:rPr>
          <w:color w:val="FF0000"/>
          <w:sz w:val="18"/>
          <w:szCs w:val="18"/>
        </w:rPr>
        <w:t>Data\IBM\HTTPServer\logs</w:t>
      </w:r>
    </w:p>
    <w:p w14:paraId="05B60EF7" w14:textId="08F3086D" w:rsidR="00316BF1" w:rsidRPr="0001395F" w:rsidRDefault="00316BF1" w:rsidP="00045270">
      <w:pPr>
        <w:pStyle w:val="NoSpacing"/>
        <w:numPr>
          <w:ilvl w:val="0"/>
          <w:numId w:val="263"/>
        </w:numPr>
        <w:spacing w:after="120"/>
        <w:rPr>
          <w:sz w:val="18"/>
          <w:szCs w:val="18"/>
        </w:rPr>
      </w:pPr>
      <w:r w:rsidRPr="00045270">
        <w:rPr>
          <w:sz w:val="18"/>
          <w:szCs w:val="18"/>
        </w:rPr>
        <w:t xml:space="preserve">After successful installation and verification of proxy connectivity you can now delete </w:t>
      </w:r>
      <w:r w:rsidRPr="00045270">
        <w:rPr>
          <w:b/>
          <w:i/>
          <w:sz w:val="18"/>
          <w:szCs w:val="18"/>
        </w:rPr>
        <w:t>data\IBM\HTTPServer_bak</w:t>
      </w:r>
    </w:p>
    <w:p w14:paraId="58D36C3A" w14:textId="77777777" w:rsidR="0001395F" w:rsidRDefault="0001395F" w:rsidP="0001395F">
      <w:pPr>
        <w:pStyle w:val="NoSpacing"/>
        <w:spacing w:after="120"/>
        <w:rPr>
          <w:sz w:val="18"/>
          <w:szCs w:val="18"/>
        </w:rPr>
      </w:pPr>
    </w:p>
    <w:p w14:paraId="44C88ECE" w14:textId="2288C45C" w:rsidR="003674EF" w:rsidRDefault="009527F1" w:rsidP="00E228D6">
      <w:pPr>
        <w:pStyle w:val="Heading2"/>
      </w:pPr>
      <w:bookmarkStart w:id="276" w:name="_Toc443378868"/>
      <w:r>
        <w:t>C</w:t>
      </w:r>
      <w:r w:rsidR="003674EF" w:rsidRPr="00E228D6">
        <w:t>onnectivity</w:t>
      </w:r>
      <w:r w:rsidR="003674EF" w:rsidRPr="00CD1E06">
        <w:t xml:space="preserve"> Test</w:t>
      </w:r>
      <w:bookmarkEnd w:id="274"/>
      <w:bookmarkEnd w:id="276"/>
    </w:p>
    <w:p w14:paraId="44C88ECF" w14:textId="67A85405" w:rsidR="003674EF" w:rsidRPr="009527F1" w:rsidRDefault="009527F1" w:rsidP="003674EF">
      <w:r w:rsidRPr="009527F1">
        <w:t>Test each connectivity point bet</w:t>
      </w:r>
      <w:r w:rsidR="00903969">
        <w:t>w</w:t>
      </w:r>
      <w:r w:rsidRPr="009527F1">
        <w:t>een the servers</w:t>
      </w:r>
      <w:r w:rsidR="00903969">
        <w:t xml:space="preserve"> that the application requires.   A diagram of the environment will show each connectivity point and the ports needed to test</w:t>
      </w:r>
      <w:r w:rsidRPr="009527F1">
        <w:t>.  (ex. Telnet to listening port(s) required for the application</w:t>
      </w:r>
      <w:r w:rsidR="00903969">
        <w:t>)</w:t>
      </w:r>
    </w:p>
    <w:p w14:paraId="4E196355" w14:textId="78036109" w:rsidR="000E14CF" w:rsidRPr="00E93E3C" w:rsidRDefault="000E14CF" w:rsidP="00E93E3C">
      <w:pPr>
        <w:pStyle w:val="Heading2"/>
      </w:pPr>
      <w:bookmarkStart w:id="277" w:name="_Toc443378869"/>
      <w:r w:rsidRPr="00E93E3C">
        <w:t>Symantec Protection Engine Installation</w:t>
      </w:r>
      <w:bookmarkEnd w:id="277"/>
    </w:p>
    <w:p w14:paraId="10F73D9D" w14:textId="279EBF6A" w:rsidR="000E14CF" w:rsidRDefault="000E14CF" w:rsidP="000E14CF">
      <w:r>
        <w:t>There needs to be at least one SymScan server per site.</w:t>
      </w:r>
    </w:p>
    <w:p w14:paraId="1FF028B8" w14:textId="1302E12A" w:rsidR="00F004B5" w:rsidRDefault="000E14CF" w:rsidP="00F004B5">
      <w:pPr>
        <w:rPr>
          <w:noProof/>
        </w:rPr>
      </w:pPr>
      <w:r w:rsidRPr="009D29F2">
        <w:rPr>
          <w:noProof/>
        </w:rPr>
        <w:t>Pre</w:t>
      </w:r>
      <w:r w:rsidRPr="009D29F2">
        <w:t>-</w:t>
      </w:r>
      <w:r w:rsidRPr="009D29F2">
        <w:rPr>
          <w:noProof/>
        </w:rPr>
        <w:t>Requisites</w:t>
      </w:r>
      <w:r>
        <w:rPr>
          <w:noProof/>
        </w:rPr>
        <w:t xml:space="preserve">: </w:t>
      </w:r>
    </w:p>
    <w:p w14:paraId="0A7704E1" w14:textId="6C9E6358" w:rsidR="000E14CF" w:rsidRDefault="000E14CF" w:rsidP="000E14CF">
      <w:pPr>
        <w:pStyle w:val="Bullet1"/>
        <w:rPr>
          <w:noProof/>
        </w:rPr>
      </w:pPr>
      <w:r>
        <w:rPr>
          <w:noProof/>
        </w:rPr>
        <w:t>Java JRE 1.7 or above</w:t>
      </w:r>
    </w:p>
    <w:p w14:paraId="745EFB3B" w14:textId="7AD90728" w:rsidR="000E14CF" w:rsidRDefault="000E14CF" w:rsidP="000E14CF">
      <w:pPr>
        <w:pStyle w:val="Bullet1"/>
        <w:rPr>
          <w:noProof/>
        </w:rPr>
      </w:pPr>
      <w:r>
        <w:rPr>
          <w:noProof/>
        </w:rPr>
        <w:t>Valid license file</w:t>
      </w:r>
    </w:p>
    <w:p w14:paraId="02A0C47B" w14:textId="6F2E9C6F" w:rsidR="000E14CF" w:rsidRDefault="000E14CF" w:rsidP="000E14CF">
      <w:pPr>
        <w:pStyle w:val="Bullet1"/>
        <w:rPr>
          <w:noProof/>
        </w:rPr>
      </w:pPr>
      <w:r>
        <w:rPr>
          <w:noProof/>
        </w:rPr>
        <w:t>Firefox browser (only for initial configuration, can be removed after installation of the license file)</w:t>
      </w:r>
    </w:p>
    <w:p w14:paraId="53D65EE6" w14:textId="1A7443C1" w:rsidR="000E14CF" w:rsidRDefault="000E14CF" w:rsidP="000E14CF">
      <w:pPr>
        <w:ind w:left="720"/>
        <w:rPr>
          <w:noProof/>
        </w:rPr>
      </w:pPr>
      <w:r>
        <w:rPr>
          <w:noProof/>
        </w:rPr>
        <w:t>Execute the installer symantecprotectionengine.exe from Symantec_Protection_Engine\Win32</w:t>
      </w:r>
    </w:p>
    <w:p w14:paraId="62037C43" w14:textId="412B330B" w:rsidR="000E14CF" w:rsidRDefault="000E14CF" w:rsidP="000E14CF">
      <w:pPr>
        <w:ind w:left="720"/>
        <w:rPr>
          <w:noProof/>
        </w:rPr>
      </w:pPr>
      <w:r>
        <w:rPr>
          <w:noProof/>
        </w:rPr>
        <w:t>Take defaults (including deployment scenario-other)</w:t>
      </w:r>
    </w:p>
    <w:p w14:paraId="3AC306F5" w14:textId="19F49EF3" w:rsidR="000E14CF" w:rsidRDefault="000E14CF" w:rsidP="000E14CF">
      <w:pPr>
        <w:ind w:left="720"/>
        <w:rPr>
          <w:noProof/>
        </w:rPr>
      </w:pPr>
      <w:r>
        <w:rPr>
          <w:noProof/>
        </w:rPr>
        <w:t>Take default install directory, unless your site requires another</w:t>
      </w:r>
    </w:p>
    <w:p w14:paraId="66EEBF11" w14:textId="22D16B9B" w:rsidR="000E14CF" w:rsidRDefault="000E14CF" w:rsidP="000E14CF">
      <w:pPr>
        <w:ind w:left="720"/>
        <w:rPr>
          <w:noProof/>
        </w:rPr>
      </w:pPr>
      <w:r>
        <w:rPr>
          <w:noProof/>
        </w:rPr>
        <w:t>administrator:  document and create the password.</w:t>
      </w:r>
    </w:p>
    <w:p w14:paraId="7024D5C0" w14:textId="5719DAA5" w:rsidR="000E14CF" w:rsidRDefault="000E14CF" w:rsidP="000E14CF">
      <w:pPr>
        <w:ind w:left="720"/>
        <w:rPr>
          <w:noProof/>
        </w:rPr>
      </w:pPr>
      <w:r>
        <w:rPr>
          <w:noProof/>
        </w:rPr>
        <w:t>Ports:  admin port 8004, ssl port 8005</w:t>
      </w:r>
    </w:p>
    <w:p w14:paraId="50291A24" w14:textId="15E5D4C5" w:rsidR="000E14CF" w:rsidRDefault="000E14CF" w:rsidP="000E14CF">
      <w:pPr>
        <w:ind w:left="720"/>
        <w:rPr>
          <w:noProof/>
        </w:rPr>
      </w:pPr>
      <w:r>
        <w:rPr>
          <w:noProof/>
        </w:rPr>
        <w:t>Choose no URL filtering</w:t>
      </w:r>
    </w:p>
    <w:p w14:paraId="53DCA66D" w14:textId="2D204177" w:rsidR="000E14CF" w:rsidRDefault="000E14CF" w:rsidP="000E14CF">
      <w:pPr>
        <w:ind w:left="720"/>
        <w:rPr>
          <w:noProof/>
        </w:rPr>
      </w:pPr>
      <w:r>
        <w:rPr>
          <w:noProof/>
        </w:rPr>
        <w:t>Choose no insight</w:t>
      </w:r>
    </w:p>
    <w:p w14:paraId="52E98B26" w14:textId="497C390A" w:rsidR="000E14CF" w:rsidRDefault="000E14CF" w:rsidP="000E14CF">
      <w:pPr>
        <w:ind w:left="720"/>
        <w:rPr>
          <w:noProof/>
        </w:rPr>
      </w:pPr>
      <w:r>
        <w:rPr>
          <w:noProof/>
        </w:rPr>
        <w:t>Click Install</w:t>
      </w:r>
    </w:p>
    <w:p w14:paraId="648C0BB1" w14:textId="45287AD9" w:rsidR="000E14CF" w:rsidRDefault="000E14CF" w:rsidP="000E14CF">
      <w:pPr>
        <w:ind w:left="720"/>
        <w:rPr>
          <w:noProof/>
        </w:rPr>
      </w:pPr>
      <w:r>
        <w:rPr>
          <w:noProof/>
        </w:rPr>
        <w:t>Import the Certificates into tru</w:t>
      </w:r>
      <w:r w:rsidR="005501A9">
        <w:rPr>
          <w:noProof/>
        </w:rPr>
        <w:t>sted root store of the Firefox</w:t>
      </w:r>
      <w:r>
        <w:rPr>
          <w:noProof/>
        </w:rPr>
        <w:t xml:space="preserve"> browser: file (ca-bundle.crt) located in the installed application directory (default is C:\Program Files (x86)\Symantec\Scan Engine), and the new server certificate also into the trusted root store.   (machine store)</w:t>
      </w:r>
    </w:p>
    <w:p w14:paraId="6BA96BCD" w14:textId="77777777" w:rsidR="000E14CF" w:rsidRDefault="000E14CF" w:rsidP="000E14CF">
      <w:pPr>
        <w:ind w:left="720"/>
        <w:rPr>
          <w:noProof/>
        </w:rPr>
      </w:pPr>
      <w:r>
        <w:rPr>
          <w:noProof/>
        </w:rPr>
        <w:t>Open management interface of Symantec  https://127.0.0.1:8004/ or https://&lt;servername&gt;:8004/</w:t>
      </w:r>
    </w:p>
    <w:p w14:paraId="5D9983E4" w14:textId="77777777" w:rsidR="000E14CF" w:rsidRDefault="000E14CF" w:rsidP="000E14CF">
      <w:pPr>
        <w:ind w:left="720"/>
        <w:rPr>
          <w:noProof/>
        </w:rPr>
      </w:pPr>
      <w:r>
        <w:rPr>
          <w:noProof/>
        </w:rPr>
        <w:t>Click I understand the risks, and Add Exception, then Activate the JRE-plugin.  If you get errors about trust, you may have to turn off security in the java control panel applet.</w:t>
      </w:r>
    </w:p>
    <w:p w14:paraId="628D9A41" w14:textId="67BC672D" w:rsidR="000E14CF" w:rsidRDefault="00594386" w:rsidP="000E14CF">
      <w:pPr>
        <w:ind w:left="720"/>
        <w:rPr>
          <w:noProof/>
        </w:rPr>
      </w:pPr>
      <w:r>
        <w:rPr>
          <w:noProof/>
        </w:rPr>
        <w:t>U</w:t>
      </w:r>
      <w:r w:rsidR="000E14CF">
        <w:rPr>
          <w:noProof/>
        </w:rPr>
        <w:t>sing credentials above</w:t>
      </w:r>
      <w:r>
        <w:rPr>
          <w:noProof/>
        </w:rPr>
        <w:t>, u</w:t>
      </w:r>
      <w:r w:rsidR="000E14CF">
        <w:rPr>
          <w:noProof/>
        </w:rPr>
        <w:t>nder Tasks- click Install license, and browse to your license file and install.</w:t>
      </w:r>
    </w:p>
    <w:p w14:paraId="41CF10F9" w14:textId="6A249971" w:rsidR="00594386" w:rsidRDefault="00594386" w:rsidP="000E14CF">
      <w:pPr>
        <w:ind w:left="720"/>
        <w:rPr>
          <w:noProof/>
        </w:rPr>
      </w:pPr>
      <w:r>
        <w:rPr>
          <w:noProof/>
        </w:rPr>
        <w:t>Save the configuration by clicking the upper left icon at the top of the browser interface screen.</w:t>
      </w:r>
    </w:p>
    <w:p w14:paraId="3FCB0250" w14:textId="77777777" w:rsidR="00594386" w:rsidRPr="000E14CF" w:rsidRDefault="00594386" w:rsidP="000E14CF">
      <w:pPr>
        <w:ind w:left="720"/>
        <w:rPr>
          <w:noProof/>
        </w:rPr>
      </w:pPr>
    </w:p>
    <w:p w14:paraId="44C88ED0" w14:textId="77777777" w:rsidR="003674EF" w:rsidRDefault="003674EF" w:rsidP="000E14CF">
      <w:pPr>
        <w:pStyle w:val="Heading2"/>
      </w:pPr>
      <w:bookmarkStart w:id="278" w:name="_Toc400291179"/>
      <w:bookmarkStart w:id="279" w:name="_Toc443378870"/>
      <w:r w:rsidRPr="000E14CF">
        <w:t>Update</w:t>
      </w:r>
      <w:r w:rsidRPr="00CD1E06">
        <w:t xml:space="preserve"> and </w:t>
      </w:r>
      <w:r w:rsidRPr="00E228D6">
        <w:t>Execute</w:t>
      </w:r>
      <w:r w:rsidRPr="00CD1E06">
        <w:t xml:space="preserve"> Environmental Scripts</w:t>
      </w:r>
      <w:bookmarkEnd w:id="278"/>
      <w:bookmarkEnd w:id="279"/>
    </w:p>
    <w:p w14:paraId="44C88ED1" w14:textId="25063EBF" w:rsidR="003674EF" w:rsidRDefault="003674EF" w:rsidP="003674EF">
      <w:r w:rsidRPr="002A21CA">
        <w:rPr>
          <w:highlight w:val="cyan"/>
        </w:rPr>
        <w:t>*</w:t>
      </w:r>
      <w:r w:rsidRPr="002A21CA">
        <w:rPr>
          <w:highlight w:val="cyan"/>
          <w:u w:val="single"/>
        </w:rPr>
        <w:t>Note</w:t>
      </w:r>
      <w:r w:rsidRPr="002A21CA">
        <w:rPr>
          <w:highlight w:val="cyan"/>
        </w:rPr>
        <w:t xml:space="preserve">: To be Provided by </w:t>
      </w:r>
      <w:r w:rsidR="002D217B">
        <w:rPr>
          <w:highlight w:val="cyan"/>
        </w:rPr>
        <w:t>RM&amp;D</w:t>
      </w:r>
      <w:r w:rsidRPr="002A21CA">
        <w:rPr>
          <w:highlight w:val="cyan"/>
        </w:rPr>
        <w:t xml:space="preserve"> </w:t>
      </w:r>
    </w:p>
    <w:p w14:paraId="6C47DD1C" w14:textId="77777777" w:rsidR="002D217B" w:rsidRDefault="002D217B" w:rsidP="003674EF"/>
    <w:p w14:paraId="6FEC4B31" w14:textId="77777777" w:rsidR="002D217B" w:rsidRPr="00803183" w:rsidRDefault="002D217B" w:rsidP="002D217B">
      <w:pPr>
        <w:jc w:val="center"/>
        <w:rPr>
          <w:sz w:val="36"/>
          <w:szCs w:val="36"/>
        </w:rPr>
      </w:pPr>
      <w:r w:rsidRPr="00803183">
        <w:rPr>
          <w:sz w:val="36"/>
          <w:szCs w:val="36"/>
        </w:rPr>
        <w:t>&lt;Standup&gt;</w:t>
      </w:r>
    </w:p>
    <w:p w14:paraId="361843FD" w14:textId="77777777" w:rsidR="009E2619" w:rsidRDefault="009E2619" w:rsidP="009E2619">
      <w:pPr>
        <w:pStyle w:val="Heading2"/>
      </w:pPr>
      <w:bookmarkStart w:id="280" w:name="_Toc424733958"/>
      <w:bookmarkStart w:id="281" w:name="_Toc443378871"/>
      <w:r>
        <w:t>LS Initial Database Stand Up Procedures</w:t>
      </w:r>
      <w:bookmarkEnd w:id="280"/>
      <w:bookmarkEnd w:id="281"/>
    </w:p>
    <w:p w14:paraId="5BF51594" w14:textId="77777777" w:rsidR="009E2619" w:rsidRDefault="009E2619" w:rsidP="009E2619">
      <w:pPr>
        <w:pStyle w:val="Heading3"/>
      </w:pPr>
      <w:r>
        <w:t xml:space="preserve">Prepare Sql Server </w:t>
      </w:r>
    </w:p>
    <w:p w14:paraId="705F53A9" w14:textId="77777777" w:rsidR="009E2619" w:rsidRPr="002D217B" w:rsidRDefault="009E2619" w:rsidP="009E2619">
      <w:pPr>
        <w:pStyle w:val="ListParagraph"/>
        <w:numPr>
          <w:ilvl w:val="0"/>
          <w:numId w:val="244"/>
        </w:numPr>
        <w:rPr>
          <w:sz w:val="20"/>
          <w:szCs w:val="20"/>
        </w:rPr>
      </w:pPr>
      <w:r>
        <w:rPr>
          <w:sz w:val="20"/>
          <w:szCs w:val="20"/>
        </w:rPr>
        <w:t xml:space="preserve">Ensure you have the most recent scripts - </w:t>
      </w:r>
      <w:r w:rsidRPr="002D217B">
        <w:rPr>
          <w:sz w:val="20"/>
          <w:szCs w:val="20"/>
        </w:rPr>
        <w:t xml:space="preserve"> 01. ServerConfig.sql and 02.DBConfig.sql </w:t>
      </w:r>
    </w:p>
    <w:p w14:paraId="14197E7F" w14:textId="77777777" w:rsidR="009E2619" w:rsidRPr="002D217B" w:rsidRDefault="009E2619" w:rsidP="009E2619">
      <w:pPr>
        <w:pStyle w:val="ListParagraph"/>
        <w:numPr>
          <w:ilvl w:val="0"/>
          <w:numId w:val="244"/>
        </w:numPr>
        <w:rPr>
          <w:sz w:val="20"/>
          <w:szCs w:val="20"/>
        </w:rPr>
      </w:pPr>
      <w:r w:rsidRPr="002D217B">
        <w:rPr>
          <w:sz w:val="20"/>
          <w:szCs w:val="20"/>
        </w:rPr>
        <w:t>Run both scripts in OLTP and ODS</w:t>
      </w:r>
    </w:p>
    <w:p w14:paraId="43E9D9E9" w14:textId="31168A9B" w:rsidR="002D217B" w:rsidRDefault="002D217B" w:rsidP="002D217B">
      <w:pPr>
        <w:pStyle w:val="Heading4"/>
      </w:pPr>
      <w:r>
        <w:t>Aquire Current Source Backups</w:t>
      </w:r>
    </w:p>
    <w:p w14:paraId="7D59A458" w14:textId="77777777" w:rsidR="002D217B" w:rsidRPr="002D217B" w:rsidRDefault="002D217B" w:rsidP="00045270">
      <w:pPr>
        <w:pStyle w:val="ListParagraph"/>
        <w:numPr>
          <w:ilvl w:val="0"/>
          <w:numId w:val="226"/>
        </w:numPr>
        <w:spacing w:after="240" w:line="220" w:lineRule="exact"/>
        <w:rPr>
          <w:sz w:val="20"/>
          <w:szCs w:val="20"/>
        </w:rPr>
      </w:pPr>
      <w:r w:rsidRPr="002D217B">
        <w:rPr>
          <w:sz w:val="20"/>
          <w:szCs w:val="20"/>
        </w:rPr>
        <w:t xml:space="preserve">Copy backups to local folder on the </w:t>
      </w:r>
      <w:r w:rsidRPr="002D217B">
        <w:rPr>
          <w:color w:val="FF0000"/>
          <w:sz w:val="20"/>
          <w:szCs w:val="20"/>
          <w:highlight w:val="yellow"/>
        </w:rPr>
        <w:t>&lt;Drive letter&gt;:\</w:t>
      </w:r>
      <w:r w:rsidRPr="002D217B">
        <w:rPr>
          <w:sz w:val="20"/>
          <w:szCs w:val="20"/>
        </w:rPr>
        <w:t xml:space="preserve"> drive of the target server</w:t>
      </w:r>
    </w:p>
    <w:p w14:paraId="7302C8F7" w14:textId="77777777" w:rsidR="002D217B" w:rsidRPr="002D217B" w:rsidRDefault="002D217B" w:rsidP="00045270">
      <w:pPr>
        <w:pStyle w:val="ListParagraph"/>
        <w:numPr>
          <w:ilvl w:val="1"/>
          <w:numId w:val="226"/>
        </w:numPr>
        <w:spacing w:after="240" w:line="220" w:lineRule="exact"/>
        <w:rPr>
          <w:sz w:val="20"/>
          <w:szCs w:val="20"/>
        </w:rPr>
      </w:pPr>
      <w:r w:rsidRPr="002D217B">
        <w:rPr>
          <w:sz w:val="20"/>
          <w:szCs w:val="20"/>
        </w:rPr>
        <w:t xml:space="preserve">Example </w:t>
      </w:r>
      <w:r w:rsidRPr="002D217B">
        <w:rPr>
          <w:color w:val="FF0000"/>
          <w:sz w:val="20"/>
          <w:szCs w:val="20"/>
          <w:highlight w:val="yellow"/>
        </w:rPr>
        <w:t>&lt;Drive Letter&gt;:\DatabaseBackups</w:t>
      </w:r>
    </w:p>
    <w:p w14:paraId="4CE49574" w14:textId="77777777" w:rsidR="002D217B" w:rsidRPr="002D217B" w:rsidRDefault="002D217B" w:rsidP="00045270">
      <w:pPr>
        <w:pStyle w:val="ListParagraph"/>
        <w:numPr>
          <w:ilvl w:val="0"/>
          <w:numId w:val="226"/>
        </w:numPr>
        <w:spacing w:after="240" w:line="220" w:lineRule="exact"/>
        <w:rPr>
          <w:sz w:val="20"/>
          <w:szCs w:val="20"/>
        </w:rPr>
      </w:pPr>
      <w:r w:rsidRPr="002D217B">
        <w:rPr>
          <w:sz w:val="20"/>
          <w:szCs w:val="20"/>
        </w:rPr>
        <w:t>Ensure backups are separated by instance</w:t>
      </w:r>
    </w:p>
    <w:p w14:paraId="7846685E" w14:textId="77777777" w:rsidR="002D217B" w:rsidRPr="002D217B" w:rsidRDefault="002D217B" w:rsidP="00045270">
      <w:pPr>
        <w:pStyle w:val="ListParagraph"/>
        <w:numPr>
          <w:ilvl w:val="1"/>
          <w:numId w:val="226"/>
        </w:numPr>
        <w:spacing w:after="240" w:line="220" w:lineRule="exact"/>
        <w:rPr>
          <w:sz w:val="20"/>
          <w:szCs w:val="20"/>
        </w:rPr>
      </w:pPr>
      <w:r w:rsidRPr="002D217B">
        <w:rPr>
          <w:color w:val="FF0000"/>
          <w:sz w:val="20"/>
          <w:szCs w:val="20"/>
          <w:highlight w:val="yellow"/>
        </w:rPr>
        <w:t>&lt;Drive Letter&gt;:\DatabaseBackups</w:t>
      </w:r>
      <w:r w:rsidRPr="002D217B">
        <w:rPr>
          <w:sz w:val="20"/>
          <w:szCs w:val="20"/>
        </w:rPr>
        <w:t>\OLTP</w:t>
      </w:r>
    </w:p>
    <w:p w14:paraId="401EC733" w14:textId="77777777" w:rsidR="002D217B" w:rsidRPr="002D217B" w:rsidRDefault="002D217B" w:rsidP="00045270">
      <w:pPr>
        <w:pStyle w:val="ListParagraph"/>
        <w:numPr>
          <w:ilvl w:val="1"/>
          <w:numId w:val="226"/>
        </w:numPr>
        <w:spacing w:after="240" w:line="220" w:lineRule="exact"/>
        <w:rPr>
          <w:sz w:val="20"/>
          <w:szCs w:val="20"/>
        </w:rPr>
      </w:pPr>
      <w:r w:rsidRPr="002D217B">
        <w:rPr>
          <w:color w:val="FF0000"/>
          <w:sz w:val="20"/>
          <w:szCs w:val="20"/>
          <w:highlight w:val="yellow"/>
        </w:rPr>
        <w:t>&lt;Drive Letter&gt;:\DatabaseBackups</w:t>
      </w:r>
      <w:r w:rsidRPr="002D217B">
        <w:rPr>
          <w:sz w:val="20"/>
          <w:szCs w:val="20"/>
        </w:rPr>
        <w:t>\ODS</w:t>
      </w:r>
    </w:p>
    <w:p w14:paraId="77CCBC7A" w14:textId="77777777" w:rsidR="002D217B" w:rsidRPr="002D217B" w:rsidRDefault="002D217B" w:rsidP="00045270">
      <w:pPr>
        <w:pStyle w:val="ListParagraph"/>
        <w:numPr>
          <w:ilvl w:val="0"/>
          <w:numId w:val="226"/>
        </w:numPr>
        <w:spacing w:after="240" w:line="220" w:lineRule="exact"/>
        <w:rPr>
          <w:sz w:val="20"/>
          <w:szCs w:val="20"/>
        </w:rPr>
      </w:pPr>
      <w:r w:rsidRPr="002D217B">
        <w:rPr>
          <w:sz w:val="20"/>
          <w:szCs w:val="20"/>
        </w:rPr>
        <w:t xml:space="preserve">Ensure that all LendingSpace databases are included in the backups </w:t>
      </w:r>
    </w:p>
    <w:p w14:paraId="04678311" w14:textId="77777777" w:rsidR="002D217B" w:rsidRPr="002D217B" w:rsidRDefault="002D217B" w:rsidP="00045270">
      <w:pPr>
        <w:pStyle w:val="ListParagraph"/>
        <w:numPr>
          <w:ilvl w:val="0"/>
          <w:numId w:val="226"/>
        </w:numPr>
        <w:spacing w:after="240" w:line="220" w:lineRule="exact"/>
        <w:rPr>
          <w:sz w:val="20"/>
          <w:szCs w:val="20"/>
        </w:rPr>
      </w:pPr>
      <w:r w:rsidRPr="002D217B">
        <w:rPr>
          <w:sz w:val="20"/>
          <w:szCs w:val="20"/>
        </w:rPr>
        <w:t xml:space="preserve">This includes the following </w:t>
      </w:r>
    </w:p>
    <w:p w14:paraId="121BE8A3" w14:textId="77777777" w:rsidR="002D217B" w:rsidRPr="002D217B" w:rsidRDefault="002D217B" w:rsidP="00045270">
      <w:pPr>
        <w:pStyle w:val="ListParagraph"/>
        <w:numPr>
          <w:ilvl w:val="1"/>
          <w:numId w:val="226"/>
        </w:numPr>
        <w:spacing w:after="240" w:line="220" w:lineRule="exact"/>
        <w:rPr>
          <w:sz w:val="20"/>
          <w:szCs w:val="20"/>
        </w:rPr>
      </w:pPr>
      <w:r w:rsidRPr="002D217B">
        <w:rPr>
          <w:sz w:val="20"/>
          <w:szCs w:val="20"/>
        </w:rPr>
        <w:t xml:space="preserve">OLTP </w:t>
      </w:r>
    </w:p>
    <w:p w14:paraId="53B8774D"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 xml:space="preserve">MasterAuthentication </w:t>
      </w:r>
    </w:p>
    <w:p w14:paraId="66C5A6C1"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DBAWork</w:t>
      </w:r>
    </w:p>
    <w:p w14:paraId="479B1587"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&lt;OrgCode&gt;_CorrAus</w:t>
      </w:r>
    </w:p>
    <w:p w14:paraId="2395A699"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&lt;OrgCode&gt;_CorrAus_Adt</w:t>
      </w:r>
    </w:p>
    <w:p w14:paraId="3F250B28"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&lt;OrgCode&gt;_CorrAusAuth</w:t>
      </w:r>
    </w:p>
    <w:p w14:paraId="0B29D3A1"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&lt;OrgCode&gt;_CorrLos</w:t>
      </w:r>
    </w:p>
    <w:p w14:paraId="5EA86FA6"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&lt;OrgCode&gt;_CorrLos_adt</w:t>
      </w:r>
    </w:p>
    <w:p w14:paraId="7ED01AED"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&lt;OrgCode&gt;_CorrLosAuth</w:t>
      </w:r>
    </w:p>
    <w:p w14:paraId="10A5FE52"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&lt;OrgCode&gt;_CorrLosAuth_adt</w:t>
      </w:r>
    </w:p>
    <w:p w14:paraId="4B1A4BF5"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&lt;OrgCode&gt;_CorrLx</w:t>
      </w:r>
    </w:p>
    <w:p w14:paraId="4AE0CA5F"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&lt;OrgCode&gt;_CorrLxAuth</w:t>
      </w:r>
    </w:p>
    <w:p w14:paraId="2CC08C95"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&lt;OrgCode&gt;_CorrPortal</w:t>
      </w:r>
    </w:p>
    <w:p w14:paraId="71DE0372"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&lt;OrgCode&gt;_CorrPortalAuth</w:t>
      </w:r>
    </w:p>
    <w:p w14:paraId="6D372C04" w14:textId="77777777" w:rsidR="002D217B" w:rsidRPr="002D217B" w:rsidRDefault="002D217B" w:rsidP="00045270">
      <w:pPr>
        <w:pStyle w:val="ListParagraph"/>
        <w:numPr>
          <w:ilvl w:val="1"/>
          <w:numId w:val="226"/>
        </w:numPr>
        <w:spacing w:after="240" w:line="220" w:lineRule="exact"/>
        <w:rPr>
          <w:sz w:val="20"/>
          <w:szCs w:val="20"/>
        </w:rPr>
      </w:pPr>
      <w:r w:rsidRPr="002D217B">
        <w:rPr>
          <w:sz w:val="20"/>
          <w:szCs w:val="20"/>
        </w:rPr>
        <w:t xml:space="preserve">ODS </w:t>
      </w:r>
    </w:p>
    <w:p w14:paraId="78A07C2D"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 xml:space="preserve">MasterAuthentication </w:t>
      </w:r>
    </w:p>
    <w:p w14:paraId="3FC8CBC0"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 xml:space="preserve">DBAWork </w:t>
      </w:r>
    </w:p>
    <w:p w14:paraId="153D52E7"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ReportServer</w:t>
      </w:r>
    </w:p>
    <w:p w14:paraId="6CA22CB3"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ReportServerTempDB</w:t>
      </w:r>
    </w:p>
    <w:p w14:paraId="2499C57E" w14:textId="77777777" w:rsidR="002D217B" w:rsidRPr="002D217B" w:rsidRDefault="002D217B" w:rsidP="00045270">
      <w:pPr>
        <w:pStyle w:val="ListParagraph"/>
        <w:numPr>
          <w:ilvl w:val="2"/>
          <w:numId w:val="226"/>
        </w:numPr>
        <w:spacing w:after="240" w:line="220" w:lineRule="exact"/>
        <w:rPr>
          <w:sz w:val="20"/>
          <w:szCs w:val="20"/>
        </w:rPr>
      </w:pPr>
      <w:r w:rsidRPr="002D217B">
        <w:rPr>
          <w:sz w:val="20"/>
          <w:szCs w:val="20"/>
        </w:rPr>
        <w:t>&lt;OrgCode&gt;_CorrLos_Reports</w:t>
      </w:r>
    </w:p>
    <w:p w14:paraId="3A3A2CFE" w14:textId="77777777" w:rsidR="002D217B" w:rsidRDefault="002D217B" w:rsidP="002D217B">
      <w:pPr>
        <w:pStyle w:val="Heading3"/>
      </w:pPr>
      <w:r>
        <w:t xml:space="preserve">Restore Scripts </w:t>
      </w:r>
    </w:p>
    <w:p w14:paraId="64DCEB48" w14:textId="77777777" w:rsidR="002D217B" w:rsidRPr="002D217B" w:rsidRDefault="002D217B" w:rsidP="00045270">
      <w:pPr>
        <w:pStyle w:val="ListParagraph"/>
        <w:numPr>
          <w:ilvl w:val="0"/>
          <w:numId w:val="240"/>
        </w:numPr>
        <w:spacing w:after="160" w:line="259" w:lineRule="auto"/>
        <w:rPr>
          <w:color w:val="1F497D"/>
          <w:sz w:val="20"/>
          <w:szCs w:val="20"/>
        </w:rPr>
      </w:pPr>
      <w:r w:rsidRPr="002D217B">
        <w:rPr>
          <w:sz w:val="20"/>
          <w:szCs w:val="20"/>
        </w:rPr>
        <w:t xml:space="preserve">Pull the latest scripts AutomatedDatabaseRestore(DBA_Local).bat and AutomatedDatabaseRestore.sql from TFS: </w:t>
      </w:r>
      <w:r w:rsidRPr="002D217B">
        <w:rPr>
          <w:color w:val="000000" w:themeColor="text1"/>
          <w:sz w:val="20"/>
          <w:szCs w:val="20"/>
        </w:rPr>
        <w:t>$/LendingSpace/Database/_HelperScript/TeamTools/AutomatedDatabaseRestore</w:t>
      </w:r>
    </w:p>
    <w:p w14:paraId="0A3B0F4A"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Copy the scripts to the root of the folder containing the database backups</w:t>
      </w:r>
    </w:p>
    <w:p w14:paraId="16C62D1A" w14:textId="77777777" w:rsidR="002D217B" w:rsidRPr="002D217B" w:rsidRDefault="002D217B" w:rsidP="00045270">
      <w:pPr>
        <w:pStyle w:val="ListParagraph"/>
        <w:numPr>
          <w:ilvl w:val="1"/>
          <w:numId w:val="225"/>
        </w:numPr>
        <w:spacing w:after="240" w:line="220" w:lineRule="exact"/>
        <w:rPr>
          <w:sz w:val="20"/>
          <w:szCs w:val="20"/>
        </w:rPr>
      </w:pPr>
      <w:r w:rsidRPr="002D217B">
        <w:rPr>
          <w:color w:val="FF0000"/>
          <w:sz w:val="20"/>
          <w:szCs w:val="20"/>
          <w:highlight w:val="yellow"/>
        </w:rPr>
        <w:t>&lt;Drive Letter&gt;:\DatabaseBackups</w:t>
      </w:r>
      <w:r w:rsidRPr="002D217B">
        <w:rPr>
          <w:sz w:val="20"/>
          <w:szCs w:val="20"/>
        </w:rPr>
        <w:t>\AutomatedDatabaseRestore(DBA_Local).bat</w:t>
      </w:r>
    </w:p>
    <w:p w14:paraId="4BBD0028" w14:textId="77777777" w:rsidR="002D217B" w:rsidRPr="002D217B" w:rsidRDefault="002D217B" w:rsidP="00045270">
      <w:pPr>
        <w:pStyle w:val="ListParagraph"/>
        <w:numPr>
          <w:ilvl w:val="1"/>
          <w:numId w:val="225"/>
        </w:numPr>
        <w:spacing w:after="240" w:line="220" w:lineRule="exact"/>
        <w:rPr>
          <w:sz w:val="20"/>
          <w:szCs w:val="20"/>
        </w:rPr>
      </w:pPr>
      <w:r w:rsidRPr="002D217B">
        <w:rPr>
          <w:color w:val="FF0000"/>
          <w:sz w:val="20"/>
          <w:szCs w:val="20"/>
          <w:highlight w:val="yellow"/>
        </w:rPr>
        <w:t>&lt;Drive Letter&gt;:\DatabaseBackups</w:t>
      </w:r>
      <w:r w:rsidRPr="002D217B">
        <w:rPr>
          <w:sz w:val="20"/>
          <w:szCs w:val="20"/>
        </w:rPr>
        <w:t>\AutomatedDatabaseRestore.sql</w:t>
      </w:r>
    </w:p>
    <w:p w14:paraId="2CBBE3D6"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 xml:space="preserve">Edit the the AutomatedDatabaseRestore(DBA_Local).bat ensure the following entries have correct values for proper execution, the batch file does create an output text file for post restore validation and troubleshooting. </w:t>
      </w:r>
    </w:p>
    <w:p w14:paraId="3F205266" w14:textId="77777777" w:rsidR="002D217B" w:rsidRPr="002D217B" w:rsidRDefault="002D217B" w:rsidP="002D217B">
      <w:pPr>
        <w:ind w:left="360"/>
        <w:rPr>
          <w:sz w:val="20"/>
          <w:szCs w:val="20"/>
        </w:rPr>
      </w:pPr>
      <w:r w:rsidRPr="002D217B">
        <w:rPr>
          <w:sz w:val="20"/>
          <w:szCs w:val="20"/>
        </w:rPr>
        <w:t xml:space="preserve">Notes provided below like (e.g. xxxxx) are not present in batch file. Update only the items in </w:t>
      </w:r>
      <w:r w:rsidRPr="002D217B">
        <w:rPr>
          <w:color w:val="FF0000"/>
          <w:sz w:val="20"/>
          <w:szCs w:val="20"/>
          <w:highlight w:val="yellow"/>
        </w:rPr>
        <w:t>Yellow and Red</w:t>
      </w:r>
      <w:r w:rsidRPr="002D217B">
        <w:rPr>
          <w:sz w:val="20"/>
          <w:szCs w:val="20"/>
        </w:rPr>
        <w:t>.</w:t>
      </w:r>
    </w:p>
    <w:p w14:paraId="5605DBBC"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set ScriptLocation=</w:t>
      </w:r>
      <w:r w:rsidRPr="002D217B">
        <w:rPr>
          <w:color w:val="FF0000"/>
          <w:sz w:val="20"/>
          <w:szCs w:val="20"/>
          <w:highlight w:val="yellow"/>
        </w:rPr>
        <w:t>&lt;Drive Letter&gt;:\DatabaseBackups</w:t>
      </w:r>
    </w:p>
    <w:p w14:paraId="39CB9C7B"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set Environment=</w:t>
      </w:r>
      <w:r w:rsidRPr="002D217B">
        <w:rPr>
          <w:color w:val="FF0000"/>
          <w:sz w:val="20"/>
          <w:szCs w:val="20"/>
          <w:highlight w:val="yellow"/>
        </w:rPr>
        <w:t>TargetEnvironmentName</w:t>
      </w:r>
      <w:r w:rsidRPr="002D217B">
        <w:rPr>
          <w:color w:val="FF0000"/>
          <w:sz w:val="20"/>
          <w:szCs w:val="20"/>
        </w:rPr>
        <w:t xml:space="preserve"> </w:t>
      </w:r>
      <w:r w:rsidRPr="002D217B">
        <w:rPr>
          <w:sz w:val="20"/>
          <w:szCs w:val="20"/>
        </w:rPr>
        <w:t>(e.g. UAT1)</w:t>
      </w:r>
    </w:p>
    <w:p w14:paraId="533EE4B6"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set OLTPInstance=</w:t>
      </w:r>
      <w:r w:rsidRPr="002D217B">
        <w:rPr>
          <w:color w:val="FF0000"/>
          <w:sz w:val="20"/>
          <w:szCs w:val="20"/>
          <w:highlight w:val="yellow"/>
        </w:rPr>
        <w:t>ServerName\InstanceName</w:t>
      </w:r>
      <w:r w:rsidRPr="002D217B">
        <w:rPr>
          <w:color w:val="FF0000"/>
          <w:sz w:val="20"/>
          <w:szCs w:val="20"/>
        </w:rPr>
        <w:t xml:space="preserve"> </w:t>
      </w:r>
      <w:r w:rsidRPr="002D217B">
        <w:rPr>
          <w:sz w:val="20"/>
          <w:szCs w:val="20"/>
        </w:rPr>
        <w:t>(e.g. UAT1\OLTP)</w:t>
      </w:r>
      <w:r w:rsidRPr="002D217B">
        <w:rPr>
          <w:color w:val="FF0000"/>
          <w:sz w:val="20"/>
          <w:szCs w:val="20"/>
        </w:rPr>
        <w:t xml:space="preserve">  </w:t>
      </w:r>
    </w:p>
    <w:p w14:paraId="2ED905A4"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set OLTPBackupLocation="</w:t>
      </w:r>
      <w:r w:rsidRPr="002D217B">
        <w:rPr>
          <w:color w:val="FF0000"/>
          <w:sz w:val="20"/>
          <w:szCs w:val="20"/>
          <w:highlight w:val="yellow"/>
        </w:rPr>
        <w:t>&lt;Drive Letter&gt;:\DatabaseBackups\OLTP</w:t>
      </w:r>
      <w:r w:rsidRPr="002D217B">
        <w:rPr>
          <w:sz w:val="20"/>
          <w:szCs w:val="20"/>
        </w:rPr>
        <w:t>\"</w:t>
      </w:r>
    </w:p>
    <w:p w14:paraId="56BA3127"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set OLTPRecoveryMode=</w:t>
      </w:r>
      <w:r w:rsidRPr="002D217B">
        <w:rPr>
          <w:color w:val="FF0000"/>
          <w:sz w:val="20"/>
          <w:szCs w:val="20"/>
          <w:highlight w:val="yellow"/>
        </w:rPr>
        <w:t>Simple</w:t>
      </w:r>
      <w:r w:rsidRPr="002D217B">
        <w:rPr>
          <w:color w:val="FF0000"/>
          <w:sz w:val="20"/>
          <w:szCs w:val="20"/>
        </w:rPr>
        <w:t xml:space="preserve"> </w:t>
      </w:r>
      <w:r w:rsidRPr="002D217B">
        <w:rPr>
          <w:sz w:val="20"/>
          <w:szCs w:val="20"/>
        </w:rPr>
        <w:t>(e.g. Simple or Full – dictated by client prescribed recovery method)</w:t>
      </w:r>
    </w:p>
    <w:p w14:paraId="3FFC976F"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set ODSInstance=</w:t>
      </w:r>
      <w:r w:rsidRPr="002D217B">
        <w:rPr>
          <w:color w:val="FF0000"/>
          <w:sz w:val="20"/>
          <w:szCs w:val="20"/>
          <w:highlight w:val="yellow"/>
        </w:rPr>
        <w:t>ServerName\InstanceName</w:t>
      </w:r>
      <w:r w:rsidRPr="002D217B">
        <w:rPr>
          <w:color w:val="FF0000"/>
          <w:sz w:val="20"/>
          <w:szCs w:val="20"/>
        </w:rPr>
        <w:t xml:space="preserve"> </w:t>
      </w:r>
      <w:r w:rsidRPr="002D217B">
        <w:rPr>
          <w:sz w:val="20"/>
          <w:szCs w:val="20"/>
        </w:rPr>
        <w:t>(e.g. UAT1\ODS)</w:t>
      </w:r>
    </w:p>
    <w:p w14:paraId="584A573D"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set ODSBackupLocation="</w:t>
      </w:r>
      <w:r w:rsidRPr="002D217B">
        <w:rPr>
          <w:color w:val="FF0000"/>
          <w:sz w:val="20"/>
          <w:szCs w:val="20"/>
          <w:highlight w:val="yellow"/>
        </w:rPr>
        <w:t>&lt;Drive Letter&gt;:\DatabaseBackups\ODS</w:t>
      </w:r>
      <w:r w:rsidRPr="002D217B">
        <w:rPr>
          <w:sz w:val="20"/>
          <w:szCs w:val="20"/>
        </w:rPr>
        <w:t>\"</w:t>
      </w:r>
    </w:p>
    <w:p w14:paraId="370197CD" w14:textId="77777777" w:rsidR="002D217B" w:rsidRPr="002D217B" w:rsidRDefault="002D217B" w:rsidP="00045270">
      <w:pPr>
        <w:pStyle w:val="ListParagraph"/>
        <w:numPr>
          <w:ilvl w:val="0"/>
          <w:numId w:val="225"/>
        </w:numPr>
        <w:spacing w:after="240" w:line="220" w:lineRule="exact"/>
        <w:rPr>
          <w:sz w:val="20"/>
          <w:szCs w:val="20"/>
        </w:rPr>
      </w:pPr>
      <w:r w:rsidRPr="002D217B">
        <w:rPr>
          <w:sz w:val="20"/>
          <w:szCs w:val="20"/>
        </w:rPr>
        <w:t>set ODSRecoveryMode=</w:t>
      </w:r>
      <w:r w:rsidRPr="002D217B">
        <w:rPr>
          <w:color w:val="FF0000"/>
          <w:sz w:val="20"/>
          <w:szCs w:val="20"/>
          <w:highlight w:val="yellow"/>
        </w:rPr>
        <w:t>Simple</w:t>
      </w:r>
      <w:r w:rsidRPr="002D217B">
        <w:rPr>
          <w:color w:val="FF0000"/>
          <w:sz w:val="20"/>
          <w:szCs w:val="20"/>
        </w:rPr>
        <w:t xml:space="preserve"> </w:t>
      </w:r>
      <w:r w:rsidRPr="002D217B">
        <w:rPr>
          <w:sz w:val="20"/>
          <w:szCs w:val="20"/>
        </w:rPr>
        <w:t>(e.g. Simple or Full – dictated by client prescribed recovery method)</w:t>
      </w:r>
    </w:p>
    <w:p w14:paraId="532968BD" w14:textId="77777777" w:rsidR="002D217B" w:rsidRDefault="002D217B" w:rsidP="002D217B">
      <w:pPr>
        <w:pStyle w:val="Heading3"/>
      </w:pPr>
      <w:r>
        <w:t>Restore Databases</w:t>
      </w:r>
    </w:p>
    <w:p w14:paraId="76A40F9F" w14:textId="77777777" w:rsidR="002D217B" w:rsidRPr="002D217B" w:rsidRDefault="002D217B" w:rsidP="00045270">
      <w:pPr>
        <w:pStyle w:val="ListParagraph"/>
        <w:numPr>
          <w:ilvl w:val="0"/>
          <w:numId w:val="243"/>
        </w:numPr>
        <w:spacing w:after="160" w:line="259" w:lineRule="auto"/>
        <w:rPr>
          <w:sz w:val="20"/>
          <w:szCs w:val="20"/>
        </w:rPr>
      </w:pPr>
      <w:r w:rsidRPr="002D217B">
        <w:rPr>
          <w:sz w:val="20"/>
          <w:szCs w:val="20"/>
        </w:rPr>
        <w:t xml:space="preserve">Execute AutomatedDatabaseRestore(DBA_Local).bat </w:t>
      </w:r>
    </w:p>
    <w:p w14:paraId="0EF8355C" w14:textId="77777777" w:rsidR="002D217B" w:rsidRPr="002D217B" w:rsidRDefault="002D217B" w:rsidP="00045270">
      <w:pPr>
        <w:pStyle w:val="ListParagraph"/>
        <w:numPr>
          <w:ilvl w:val="0"/>
          <w:numId w:val="243"/>
        </w:numPr>
        <w:spacing w:after="160" w:line="252" w:lineRule="auto"/>
        <w:rPr>
          <w:sz w:val="20"/>
          <w:szCs w:val="20"/>
        </w:rPr>
      </w:pPr>
      <w:r w:rsidRPr="002D217B">
        <w:rPr>
          <w:sz w:val="20"/>
          <w:szCs w:val="20"/>
        </w:rPr>
        <w:t xml:space="preserve">Validate restore has been successfully executed </w:t>
      </w:r>
    </w:p>
    <w:p w14:paraId="6323C1CB" w14:textId="77777777" w:rsidR="002D217B" w:rsidRPr="002D217B" w:rsidRDefault="002D217B" w:rsidP="00045270">
      <w:pPr>
        <w:pStyle w:val="ListParagraph"/>
        <w:numPr>
          <w:ilvl w:val="1"/>
          <w:numId w:val="243"/>
        </w:numPr>
        <w:spacing w:after="160" w:line="252" w:lineRule="auto"/>
        <w:rPr>
          <w:sz w:val="20"/>
          <w:szCs w:val="20"/>
        </w:rPr>
      </w:pPr>
      <w:r w:rsidRPr="002D217B">
        <w:rPr>
          <w:sz w:val="20"/>
          <w:szCs w:val="20"/>
        </w:rPr>
        <w:t>The batch file creates output files of the restore</w:t>
      </w:r>
    </w:p>
    <w:p w14:paraId="6DCE6B80" w14:textId="77777777" w:rsidR="002D217B" w:rsidRDefault="002D217B" w:rsidP="002D217B">
      <w:pPr>
        <w:pStyle w:val="Heading3"/>
      </w:pPr>
      <w:r>
        <w:t>Unique User Setup</w:t>
      </w:r>
    </w:p>
    <w:p w14:paraId="22FEF6C7" w14:textId="77777777" w:rsidR="002D217B" w:rsidRPr="002D217B" w:rsidRDefault="002D217B" w:rsidP="00045270">
      <w:pPr>
        <w:pStyle w:val="ListParagraph"/>
        <w:numPr>
          <w:ilvl w:val="0"/>
          <w:numId w:val="247"/>
        </w:numPr>
        <w:rPr>
          <w:rFonts w:ascii="Arial" w:hAnsi="Arial" w:cs="Arial"/>
          <w:sz w:val="20"/>
          <w:szCs w:val="20"/>
        </w:rPr>
      </w:pPr>
      <w:r w:rsidRPr="002D217B">
        <w:rPr>
          <w:rFonts w:ascii="Arial" w:hAnsi="Arial" w:cs="Arial"/>
          <w:sz w:val="20"/>
          <w:szCs w:val="20"/>
        </w:rPr>
        <w:t>Pull latest sql files from TFS locally: $/LendingSpace/Database/_HelperScript/TeamTools/ClientLoginUserSetup</w:t>
      </w:r>
    </w:p>
    <w:p w14:paraId="2A4DEBB6" w14:textId="77777777" w:rsidR="002D217B" w:rsidRPr="002D217B" w:rsidRDefault="002D217B" w:rsidP="00045270">
      <w:pPr>
        <w:pStyle w:val="ListParagraph"/>
        <w:numPr>
          <w:ilvl w:val="0"/>
          <w:numId w:val="247"/>
        </w:numPr>
        <w:spacing w:after="240" w:line="220" w:lineRule="exact"/>
        <w:rPr>
          <w:rFonts w:ascii="Arial" w:hAnsi="Arial" w:cs="Arial"/>
          <w:sz w:val="20"/>
          <w:szCs w:val="20"/>
        </w:rPr>
      </w:pPr>
      <w:r w:rsidRPr="002D217B">
        <w:rPr>
          <w:rFonts w:ascii="Arial" w:hAnsi="Arial" w:cs="Arial"/>
          <w:sz w:val="20"/>
          <w:szCs w:val="20"/>
        </w:rPr>
        <w:t>Modify  client login and user batch files for specific target environment</w:t>
      </w:r>
    </w:p>
    <w:p w14:paraId="0A588089" w14:textId="77777777" w:rsidR="002D217B" w:rsidRPr="002D217B" w:rsidRDefault="002D217B" w:rsidP="00045270">
      <w:pPr>
        <w:pStyle w:val="ListParagraph"/>
        <w:numPr>
          <w:ilvl w:val="1"/>
          <w:numId w:val="247"/>
        </w:numPr>
        <w:spacing w:after="240" w:line="220" w:lineRule="exact"/>
        <w:rPr>
          <w:rFonts w:ascii="Arial" w:hAnsi="Arial" w:cs="Arial"/>
          <w:sz w:val="20"/>
          <w:szCs w:val="20"/>
        </w:rPr>
      </w:pPr>
      <w:r w:rsidRPr="002D217B">
        <w:rPr>
          <w:rFonts w:ascii="Arial" w:hAnsi="Arial" w:cs="Arial"/>
          <w:sz w:val="20"/>
          <w:szCs w:val="20"/>
        </w:rPr>
        <w:t>Edit batch files located within the “ZZ_” folders</w:t>
      </w:r>
    </w:p>
    <w:p w14:paraId="0047ABF7" w14:textId="77777777" w:rsidR="002D217B" w:rsidRPr="002D217B" w:rsidRDefault="002D217B" w:rsidP="00045270">
      <w:pPr>
        <w:pStyle w:val="ListParagraph"/>
        <w:numPr>
          <w:ilvl w:val="1"/>
          <w:numId w:val="247"/>
        </w:numPr>
        <w:spacing w:after="240" w:line="220" w:lineRule="exact"/>
        <w:rPr>
          <w:rFonts w:ascii="Arial" w:hAnsi="Arial" w:cs="Arial"/>
          <w:sz w:val="20"/>
          <w:szCs w:val="20"/>
        </w:rPr>
      </w:pPr>
      <w:r w:rsidRPr="002D217B">
        <w:rPr>
          <w:rFonts w:ascii="Arial" w:hAnsi="Arial" w:cs="Arial"/>
          <w:sz w:val="20"/>
          <w:szCs w:val="20"/>
        </w:rPr>
        <w:t>Example:</w:t>
      </w:r>
    </w:p>
    <w:p w14:paraId="589CCBF1" w14:textId="77777777" w:rsidR="002D217B" w:rsidRPr="002D217B" w:rsidRDefault="002D217B" w:rsidP="00045270">
      <w:pPr>
        <w:pStyle w:val="ListParagraph"/>
        <w:numPr>
          <w:ilvl w:val="2"/>
          <w:numId w:val="247"/>
        </w:numPr>
        <w:spacing w:after="240" w:line="220" w:lineRule="exact"/>
        <w:rPr>
          <w:rFonts w:ascii="Arial" w:hAnsi="Arial" w:cs="Arial"/>
          <w:sz w:val="20"/>
          <w:szCs w:val="20"/>
        </w:rPr>
      </w:pPr>
      <w:r w:rsidRPr="002D217B">
        <w:rPr>
          <w:rFonts w:ascii="Arial" w:hAnsi="Arial" w:cs="Arial"/>
          <w:sz w:val="20"/>
          <w:szCs w:val="20"/>
        </w:rPr>
        <w:t>set InstanceOLTP=VMLSQA6SQL1\VMLSQA6SQL101</w:t>
      </w:r>
    </w:p>
    <w:p w14:paraId="1248B2A6" w14:textId="77777777" w:rsidR="002D217B" w:rsidRPr="002D217B" w:rsidRDefault="002D217B" w:rsidP="00045270">
      <w:pPr>
        <w:pStyle w:val="ListParagraph"/>
        <w:numPr>
          <w:ilvl w:val="2"/>
          <w:numId w:val="247"/>
        </w:numPr>
        <w:spacing w:after="240" w:line="220" w:lineRule="exact"/>
        <w:rPr>
          <w:rFonts w:ascii="Arial" w:hAnsi="Arial" w:cs="Arial"/>
          <w:sz w:val="20"/>
          <w:szCs w:val="20"/>
        </w:rPr>
      </w:pPr>
      <w:r w:rsidRPr="002D217B">
        <w:rPr>
          <w:rFonts w:ascii="Arial" w:hAnsi="Arial" w:cs="Arial"/>
          <w:sz w:val="20"/>
          <w:szCs w:val="20"/>
        </w:rPr>
        <w:t>set InstanceODS=VMLSQA6SQL1\VMLSQA6SQL102</w:t>
      </w:r>
    </w:p>
    <w:p w14:paraId="09FA40DB" w14:textId="77777777" w:rsidR="002D217B" w:rsidRPr="002D217B" w:rsidRDefault="002D217B" w:rsidP="00045270">
      <w:pPr>
        <w:pStyle w:val="ListParagraph"/>
        <w:numPr>
          <w:ilvl w:val="2"/>
          <w:numId w:val="247"/>
        </w:numPr>
        <w:spacing w:after="240" w:line="220" w:lineRule="exact"/>
        <w:rPr>
          <w:rFonts w:ascii="Arial" w:hAnsi="Arial" w:cs="Arial"/>
          <w:sz w:val="20"/>
          <w:szCs w:val="20"/>
        </w:rPr>
      </w:pPr>
      <w:r w:rsidRPr="002D217B">
        <w:rPr>
          <w:rFonts w:ascii="Arial" w:hAnsi="Arial" w:cs="Arial"/>
          <w:sz w:val="20"/>
          <w:szCs w:val="20"/>
        </w:rPr>
        <w:t>set RootPath=F:\ClientLoginUserSetup</w:t>
      </w:r>
    </w:p>
    <w:p w14:paraId="6096CE06" w14:textId="77777777" w:rsidR="002D217B" w:rsidRPr="002D217B" w:rsidRDefault="002D217B" w:rsidP="00045270">
      <w:pPr>
        <w:pStyle w:val="ListParagraph"/>
        <w:numPr>
          <w:ilvl w:val="2"/>
          <w:numId w:val="247"/>
        </w:numPr>
        <w:spacing w:after="240" w:line="220" w:lineRule="exact"/>
        <w:rPr>
          <w:rFonts w:ascii="Arial" w:hAnsi="Arial" w:cs="Arial"/>
          <w:sz w:val="20"/>
          <w:szCs w:val="20"/>
        </w:rPr>
      </w:pPr>
      <w:r w:rsidRPr="002D217B">
        <w:rPr>
          <w:rFonts w:ascii="Arial" w:hAnsi="Arial" w:cs="Arial"/>
          <w:sz w:val="20"/>
          <w:szCs w:val="20"/>
        </w:rPr>
        <w:t>set OrgCode=SSRS</w:t>
      </w:r>
    </w:p>
    <w:p w14:paraId="146AAC6D" w14:textId="77777777" w:rsidR="002D217B" w:rsidRPr="002D217B" w:rsidRDefault="002D217B" w:rsidP="00045270">
      <w:pPr>
        <w:pStyle w:val="ListParagraph"/>
        <w:numPr>
          <w:ilvl w:val="2"/>
          <w:numId w:val="247"/>
        </w:numPr>
        <w:spacing w:after="240" w:line="220" w:lineRule="exact"/>
        <w:rPr>
          <w:rFonts w:ascii="Arial" w:hAnsi="Arial" w:cs="Arial"/>
          <w:sz w:val="20"/>
          <w:szCs w:val="20"/>
        </w:rPr>
      </w:pPr>
      <w:r w:rsidRPr="002D217B">
        <w:rPr>
          <w:rFonts w:ascii="Arial" w:hAnsi="Arial" w:cs="Arial"/>
          <w:sz w:val="20"/>
          <w:szCs w:val="20"/>
        </w:rPr>
        <w:t>set Environment=QA6</w:t>
      </w:r>
    </w:p>
    <w:p w14:paraId="5B6588D2" w14:textId="77777777" w:rsidR="002D217B" w:rsidRPr="002D217B" w:rsidRDefault="002D217B" w:rsidP="00045270">
      <w:pPr>
        <w:pStyle w:val="ListParagraph"/>
        <w:numPr>
          <w:ilvl w:val="0"/>
          <w:numId w:val="247"/>
        </w:numPr>
        <w:rPr>
          <w:rFonts w:ascii="Arial" w:hAnsi="Arial" w:cs="Arial"/>
          <w:sz w:val="20"/>
          <w:szCs w:val="20"/>
        </w:rPr>
      </w:pPr>
      <w:r w:rsidRPr="002D217B">
        <w:rPr>
          <w:rFonts w:ascii="Arial" w:hAnsi="Arial" w:cs="Arial"/>
          <w:sz w:val="20"/>
          <w:szCs w:val="20"/>
        </w:rPr>
        <w:t>Copy ClientLoginUsersetup to  F:\ on sql server</w:t>
      </w:r>
    </w:p>
    <w:p w14:paraId="613EB51B" w14:textId="77777777" w:rsidR="002D217B" w:rsidRPr="002D217B" w:rsidRDefault="002D217B" w:rsidP="00045270">
      <w:pPr>
        <w:pStyle w:val="ListParagraph"/>
        <w:numPr>
          <w:ilvl w:val="0"/>
          <w:numId w:val="247"/>
        </w:numPr>
        <w:spacing w:after="240" w:line="220" w:lineRule="exact"/>
        <w:rPr>
          <w:rFonts w:ascii="Arial" w:hAnsi="Arial" w:cs="Arial"/>
          <w:sz w:val="20"/>
          <w:szCs w:val="20"/>
        </w:rPr>
      </w:pPr>
      <w:r w:rsidRPr="002D217B">
        <w:rPr>
          <w:rFonts w:ascii="Arial" w:hAnsi="Arial" w:cs="Arial"/>
          <w:sz w:val="20"/>
          <w:szCs w:val="20"/>
        </w:rPr>
        <w:t>Copy specific client OLTP trigger (example:  LPSC_OLTP_Triggers)  and 00a.DisableOldLSSQLLogins.sql</w:t>
      </w:r>
    </w:p>
    <w:p w14:paraId="3DB6BE53" w14:textId="77777777" w:rsidR="002D217B" w:rsidRPr="002D217B" w:rsidRDefault="002D217B" w:rsidP="00045270">
      <w:pPr>
        <w:pStyle w:val="ListParagraph"/>
        <w:numPr>
          <w:ilvl w:val="0"/>
          <w:numId w:val="247"/>
        </w:numPr>
        <w:rPr>
          <w:rFonts w:ascii="Arial" w:hAnsi="Arial" w:cs="Arial"/>
          <w:sz w:val="20"/>
          <w:szCs w:val="20"/>
        </w:rPr>
      </w:pPr>
      <w:r w:rsidRPr="002D217B">
        <w:rPr>
          <w:rFonts w:ascii="Arial" w:hAnsi="Arial" w:cs="Arial"/>
          <w:sz w:val="20"/>
          <w:szCs w:val="20"/>
        </w:rPr>
        <w:t xml:space="preserve"> from F:\ClientLoginUsersetup to F:\Deployment Code(LS)\LS(OLTP)</w:t>
      </w:r>
    </w:p>
    <w:p w14:paraId="26B0571D" w14:textId="77777777" w:rsidR="002D217B" w:rsidRPr="002D217B" w:rsidRDefault="002D217B" w:rsidP="00045270">
      <w:pPr>
        <w:pStyle w:val="ListParagraph"/>
        <w:numPr>
          <w:ilvl w:val="0"/>
          <w:numId w:val="245"/>
        </w:numPr>
        <w:spacing w:after="240" w:line="220" w:lineRule="exact"/>
        <w:rPr>
          <w:sz w:val="20"/>
          <w:szCs w:val="20"/>
        </w:rPr>
      </w:pPr>
      <w:r w:rsidRPr="002D217B">
        <w:rPr>
          <w:rFonts w:ascii="Arial" w:hAnsi="Arial" w:cs="Arial"/>
          <w:sz w:val="20"/>
          <w:szCs w:val="20"/>
        </w:rPr>
        <w:t>Edit PowerShell ScriptJob.cmd file located in “F:\Deployment Code(LS)\PowerShell(OLTP)\ ScriptJob.cmd</w:t>
      </w:r>
    </w:p>
    <w:p w14:paraId="560AA8A9" w14:textId="77777777" w:rsidR="002D217B" w:rsidRPr="002D217B" w:rsidRDefault="002D217B" w:rsidP="00045270">
      <w:pPr>
        <w:pStyle w:val="ListParagraph"/>
        <w:numPr>
          <w:ilvl w:val="0"/>
          <w:numId w:val="246"/>
        </w:numPr>
        <w:rPr>
          <w:rFonts w:ascii="Arial" w:hAnsi="Arial" w:cs="Arial"/>
          <w:sz w:val="20"/>
          <w:szCs w:val="20"/>
        </w:rPr>
      </w:pPr>
      <w:r w:rsidRPr="002D217B">
        <w:rPr>
          <w:rFonts w:ascii="Arial" w:hAnsi="Arial" w:cs="Arial"/>
          <w:sz w:val="20"/>
          <w:szCs w:val="20"/>
        </w:rPr>
        <w:t>Change the following in the script</w:t>
      </w:r>
    </w:p>
    <w:p w14:paraId="71F52CEA" w14:textId="77777777" w:rsidR="002D217B" w:rsidRPr="002D217B" w:rsidRDefault="002D217B" w:rsidP="00045270">
      <w:pPr>
        <w:pStyle w:val="ListParagraph"/>
        <w:numPr>
          <w:ilvl w:val="1"/>
          <w:numId w:val="246"/>
        </w:numPr>
        <w:rPr>
          <w:rFonts w:ascii="Arial" w:hAnsi="Arial" w:cs="Arial"/>
          <w:sz w:val="20"/>
          <w:szCs w:val="20"/>
        </w:rPr>
      </w:pPr>
      <w:r w:rsidRPr="002D217B">
        <w:rPr>
          <w:rFonts w:ascii="Arial" w:hAnsi="Arial" w:cs="Arial"/>
          <w:sz w:val="20"/>
          <w:szCs w:val="20"/>
        </w:rPr>
        <w:t>Set Instance=Servnamer\Instance</w:t>
      </w:r>
    </w:p>
    <w:p w14:paraId="65C8FED2" w14:textId="77777777" w:rsidR="002D217B" w:rsidRPr="002D217B" w:rsidRDefault="002D217B" w:rsidP="00045270">
      <w:pPr>
        <w:pStyle w:val="ListParagraph"/>
        <w:numPr>
          <w:ilvl w:val="1"/>
          <w:numId w:val="246"/>
        </w:numPr>
        <w:rPr>
          <w:rFonts w:ascii="Arial" w:hAnsi="Arial" w:cs="Arial"/>
          <w:sz w:val="20"/>
          <w:szCs w:val="20"/>
        </w:rPr>
      </w:pPr>
      <w:r w:rsidRPr="002D217B">
        <w:rPr>
          <w:rFonts w:ascii="Arial" w:hAnsi="Arial" w:cs="Arial"/>
          <w:sz w:val="20"/>
          <w:szCs w:val="20"/>
        </w:rPr>
        <w:t>set Path = "F:\Deployment Code(LS)\LS(OLTP)\</w:t>
      </w:r>
      <w:r w:rsidRPr="002D217B">
        <w:rPr>
          <w:sz w:val="20"/>
          <w:szCs w:val="20"/>
        </w:rPr>
        <w:t xml:space="preserve"> </w:t>
      </w:r>
      <w:r w:rsidRPr="002D217B">
        <w:rPr>
          <w:rFonts w:ascii="Arial" w:hAnsi="Arial" w:cs="Arial"/>
          <w:sz w:val="20"/>
          <w:szCs w:val="20"/>
        </w:rPr>
        <w:t xml:space="preserve">LPSC_OLTP_Triggers" </w:t>
      </w:r>
    </w:p>
    <w:p w14:paraId="6AE4BB31" w14:textId="77777777" w:rsidR="002D217B" w:rsidRPr="002D217B" w:rsidRDefault="002D217B" w:rsidP="00045270">
      <w:pPr>
        <w:pStyle w:val="ListParagraph"/>
        <w:numPr>
          <w:ilvl w:val="1"/>
          <w:numId w:val="245"/>
        </w:numPr>
        <w:spacing w:after="240" w:line="220" w:lineRule="exact"/>
        <w:rPr>
          <w:sz w:val="20"/>
          <w:szCs w:val="20"/>
        </w:rPr>
      </w:pPr>
      <w:r w:rsidRPr="002D217B">
        <w:rPr>
          <w:rFonts w:ascii="Arial" w:hAnsi="Arial" w:cs="Arial"/>
          <w:sz w:val="20"/>
          <w:szCs w:val="20"/>
        </w:rPr>
        <w:t>set JobName = "</w:t>
      </w:r>
      <w:r w:rsidRPr="002D217B">
        <w:rPr>
          <w:b/>
          <w:sz w:val="20"/>
          <w:szCs w:val="20"/>
        </w:rPr>
        <w:t xml:space="preserve"> NewLoginTriggers</w:t>
      </w:r>
      <w:r w:rsidRPr="002D217B">
        <w:rPr>
          <w:rFonts w:ascii="Arial" w:hAnsi="Arial" w:cs="Arial"/>
          <w:sz w:val="20"/>
          <w:szCs w:val="20"/>
        </w:rPr>
        <w:t xml:space="preserve">” </w:t>
      </w:r>
    </w:p>
    <w:p w14:paraId="63EE3F22" w14:textId="77777777" w:rsidR="002D217B" w:rsidRPr="002D217B" w:rsidRDefault="002D217B" w:rsidP="00045270">
      <w:pPr>
        <w:pStyle w:val="ListParagraph"/>
        <w:numPr>
          <w:ilvl w:val="0"/>
          <w:numId w:val="246"/>
        </w:numPr>
        <w:spacing w:after="240" w:line="220" w:lineRule="exact"/>
        <w:rPr>
          <w:sz w:val="20"/>
          <w:szCs w:val="20"/>
        </w:rPr>
      </w:pPr>
      <w:r w:rsidRPr="002D217B">
        <w:rPr>
          <w:rFonts w:ascii="Arial" w:hAnsi="Arial" w:cs="Arial"/>
          <w:sz w:val="20"/>
          <w:szCs w:val="20"/>
        </w:rPr>
        <w:t>Execute the PowerShell script “ScriptJob.cmd “ to create deployment job named “</w:t>
      </w:r>
      <w:r w:rsidRPr="002D217B">
        <w:rPr>
          <w:b/>
          <w:sz w:val="20"/>
          <w:szCs w:val="20"/>
        </w:rPr>
        <w:t>NewLoginTriggers</w:t>
      </w:r>
      <w:r w:rsidRPr="002D217B">
        <w:rPr>
          <w:rFonts w:ascii="Arial" w:hAnsi="Arial" w:cs="Arial"/>
          <w:sz w:val="20"/>
          <w:szCs w:val="20"/>
        </w:rPr>
        <w:t>”</w:t>
      </w:r>
    </w:p>
    <w:p w14:paraId="45F8F0C4" w14:textId="77777777" w:rsidR="002D217B" w:rsidRPr="002D217B" w:rsidRDefault="002D217B" w:rsidP="00045270">
      <w:pPr>
        <w:pStyle w:val="ListParagraph"/>
        <w:numPr>
          <w:ilvl w:val="0"/>
          <w:numId w:val="246"/>
        </w:numPr>
        <w:spacing w:after="240" w:line="220" w:lineRule="exact"/>
        <w:rPr>
          <w:sz w:val="20"/>
          <w:szCs w:val="20"/>
        </w:rPr>
      </w:pPr>
      <w:r w:rsidRPr="002D217B">
        <w:rPr>
          <w:rFonts w:ascii="Arial" w:hAnsi="Arial" w:cs="Arial"/>
          <w:sz w:val="20"/>
          <w:szCs w:val="20"/>
        </w:rPr>
        <w:t>Run OLTP deployment SQL job “</w:t>
      </w:r>
      <w:r w:rsidRPr="002D217B">
        <w:rPr>
          <w:b/>
          <w:sz w:val="20"/>
          <w:szCs w:val="20"/>
        </w:rPr>
        <w:t>NewLoginTriggers</w:t>
      </w:r>
      <w:r w:rsidRPr="002D217B">
        <w:rPr>
          <w:rFonts w:ascii="Arial" w:hAnsi="Arial" w:cs="Arial"/>
          <w:sz w:val="20"/>
          <w:szCs w:val="20"/>
        </w:rPr>
        <w:t>” –newly created sql job within SSMS</w:t>
      </w:r>
    </w:p>
    <w:p w14:paraId="7A395AE1" w14:textId="77777777" w:rsidR="002D217B" w:rsidRPr="002D217B" w:rsidRDefault="002D217B" w:rsidP="00045270">
      <w:pPr>
        <w:pStyle w:val="ListParagraph"/>
        <w:numPr>
          <w:ilvl w:val="0"/>
          <w:numId w:val="246"/>
        </w:numPr>
        <w:spacing w:after="240" w:line="220" w:lineRule="exact"/>
        <w:rPr>
          <w:rFonts w:ascii="Arial" w:hAnsi="Arial" w:cs="Arial"/>
          <w:sz w:val="20"/>
          <w:szCs w:val="20"/>
        </w:rPr>
      </w:pPr>
      <w:r w:rsidRPr="002D217B">
        <w:rPr>
          <w:rFonts w:ascii="Arial" w:hAnsi="Arial" w:cs="Arial"/>
          <w:b/>
          <w:sz w:val="20"/>
          <w:szCs w:val="20"/>
        </w:rPr>
        <w:t>Execute Batch files in order</w:t>
      </w:r>
      <w:r w:rsidRPr="002D217B">
        <w:rPr>
          <w:rFonts w:ascii="Arial" w:hAnsi="Arial" w:cs="Arial"/>
          <w:sz w:val="20"/>
          <w:szCs w:val="20"/>
        </w:rPr>
        <w:t xml:space="preserve"> </w:t>
      </w:r>
      <w:r w:rsidRPr="002D217B">
        <w:rPr>
          <w:rFonts w:ascii="Arial" w:hAnsi="Arial" w:cs="Arial"/>
          <w:sz w:val="20"/>
          <w:szCs w:val="20"/>
          <w:highlight w:val="yellow"/>
        </w:rPr>
        <w:t>(items in red are dependent upon local clients installed)</w:t>
      </w:r>
      <w:r w:rsidRPr="002D217B">
        <w:rPr>
          <w:rFonts w:ascii="Arial" w:hAnsi="Arial" w:cs="Arial"/>
          <w:sz w:val="20"/>
          <w:szCs w:val="20"/>
        </w:rPr>
        <w:t xml:space="preserve"> within F:\ClientLoginUserSetup: </w:t>
      </w:r>
    </w:p>
    <w:p w14:paraId="0560551D" w14:textId="77777777" w:rsidR="002D217B" w:rsidRPr="002D217B" w:rsidRDefault="002D217B" w:rsidP="00045270">
      <w:pPr>
        <w:pStyle w:val="ListParagraph"/>
        <w:numPr>
          <w:ilvl w:val="1"/>
          <w:numId w:val="246"/>
        </w:numPr>
        <w:spacing w:after="240" w:line="220" w:lineRule="exact"/>
        <w:rPr>
          <w:rFonts w:ascii="Arial" w:hAnsi="Arial" w:cs="Arial"/>
          <w:sz w:val="20"/>
          <w:szCs w:val="20"/>
        </w:rPr>
      </w:pPr>
      <w:r w:rsidRPr="002D217B">
        <w:rPr>
          <w:rFonts w:ascii="Arial" w:hAnsi="Arial" w:cs="Arial"/>
          <w:sz w:val="20"/>
          <w:szCs w:val="20"/>
        </w:rPr>
        <w:t>LS_Client_User_Setup.bat</w:t>
      </w:r>
    </w:p>
    <w:p w14:paraId="5BADF840"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BYVW_Client_User_Setup(DBA_Local).bat</w:t>
      </w:r>
    </w:p>
    <w:p w14:paraId="3C198A5D"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 xml:space="preserve">LPSC_Client_User_Setup(DBA_Local).bat </w:t>
      </w:r>
    </w:p>
    <w:p w14:paraId="3ADDE6D4"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STMC_Client_User_Setup(DBA_Local).bat</w:t>
      </w:r>
    </w:p>
    <w:p w14:paraId="6DED3312"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 xml:space="preserve">STRN_Client_User_Setup(DBA_Local).bat </w:t>
      </w:r>
    </w:p>
    <w:p w14:paraId="3FCD347F" w14:textId="77777777" w:rsidR="002D217B" w:rsidRPr="002D217B" w:rsidRDefault="002D217B" w:rsidP="00045270">
      <w:pPr>
        <w:pStyle w:val="ListParagraph"/>
        <w:numPr>
          <w:ilvl w:val="1"/>
          <w:numId w:val="246"/>
        </w:numPr>
        <w:spacing w:after="240" w:line="220" w:lineRule="exact"/>
        <w:rPr>
          <w:rFonts w:ascii="Arial" w:hAnsi="Arial" w:cs="Arial"/>
          <w:sz w:val="20"/>
          <w:szCs w:val="20"/>
        </w:rPr>
      </w:pPr>
      <w:r w:rsidRPr="002D217B">
        <w:rPr>
          <w:rFonts w:ascii="Arial" w:hAnsi="Arial" w:cs="Arial"/>
          <w:sz w:val="20"/>
          <w:szCs w:val="20"/>
        </w:rPr>
        <w:t xml:space="preserve">SSRS_Client_User_Setup(DBA_Local).bat </w:t>
      </w:r>
    </w:p>
    <w:p w14:paraId="3E63C8D3" w14:textId="77777777" w:rsidR="002D217B" w:rsidRPr="002D217B" w:rsidRDefault="002D217B" w:rsidP="00045270">
      <w:pPr>
        <w:pStyle w:val="ListParagraph"/>
        <w:numPr>
          <w:ilvl w:val="1"/>
          <w:numId w:val="246"/>
        </w:numPr>
        <w:spacing w:after="240" w:line="220" w:lineRule="exact"/>
        <w:rPr>
          <w:rFonts w:ascii="Arial" w:hAnsi="Arial" w:cs="Arial"/>
          <w:sz w:val="20"/>
          <w:szCs w:val="20"/>
        </w:rPr>
      </w:pPr>
      <w:r w:rsidRPr="002D217B">
        <w:rPr>
          <w:rFonts w:ascii="Arial" w:hAnsi="Arial" w:cs="Arial"/>
          <w:color w:val="FF0000"/>
          <w:sz w:val="20"/>
          <w:szCs w:val="20"/>
        </w:rPr>
        <w:t xml:space="preserve">BYVW_Client_IntraDay_User_Setup(DBA_Local).bat </w:t>
      </w:r>
      <w:r w:rsidRPr="002D217B">
        <w:rPr>
          <w:rFonts w:ascii="Arial" w:hAnsi="Arial" w:cs="Arial"/>
          <w:sz w:val="20"/>
          <w:szCs w:val="20"/>
        </w:rPr>
        <w:t>(as required where/when intraday is installed)</w:t>
      </w:r>
    </w:p>
    <w:p w14:paraId="151C1495"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 xml:space="preserve">LPSC_Client_IntraDay_User_Setup(DBA_Local).bat </w:t>
      </w:r>
      <w:r w:rsidRPr="002D217B">
        <w:rPr>
          <w:rFonts w:ascii="Arial" w:hAnsi="Arial" w:cs="Arial"/>
          <w:sz w:val="20"/>
          <w:szCs w:val="20"/>
        </w:rPr>
        <w:t xml:space="preserve">(as required where/when intraday is installed) </w:t>
      </w:r>
    </w:p>
    <w:p w14:paraId="714E4801"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 xml:space="preserve">STMC_Client_IntraDay_User_Setup(DBA_Local).bat </w:t>
      </w:r>
      <w:r w:rsidRPr="002D217B">
        <w:rPr>
          <w:rFonts w:ascii="Arial" w:hAnsi="Arial" w:cs="Arial"/>
          <w:sz w:val="20"/>
          <w:szCs w:val="20"/>
        </w:rPr>
        <w:t>(as required where/when intraday is installed)</w:t>
      </w:r>
    </w:p>
    <w:p w14:paraId="632D5130"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 xml:space="preserve">STRN_Client_IntraDay_User_Setup(DBA_Local).bat </w:t>
      </w:r>
      <w:r w:rsidRPr="002D217B">
        <w:rPr>
          <w:rFonts w:ascii="Arial" w:hAnsi="Arial" w:cs="Arial"/>
          <w:sz w:val="20"/>
          <w:szCs w:val="20"/>
        </w:rPr>
        <w:t xml:space="preserve">(as required where/when intraday is installed) </w:t>
      </w:r>
    </w:p>
    <w:p w14:paraId="5C907DF8" w14:textId="77777777" w:rsidR="002D217B" w:rsidRPr="00095D40" w:rsidRDefault="002D217B" w:rsidP="00045270">
      <w:pPr>
        <w:pStyle w:val="ListParagraph"/>
        <w:numPr>
          <w:ilvl w:val="0"/>
          <w:numId w:val="246"/>
        </w:numPr>
        <w:spacing w:after="240" w:line="220" w:lineRule="exact"/>
        <w:rPr>
          <w:rFonts w:ascii="Arial" w:hAnsi="Arial" w:cs="Arial"/>
          <w:b/>
          <w:sz w:val="18"/>
          <w:szCs w:val="18"/>
        </w:rPr>
      </w:pPr>
      <w:r w:rsidRPr="00095D40">
        <w:rPr>
          <w:rFonts w:ascii="Arial" w:hAnsi="Arial" w:cs="Arial"/>
          <w:b/>
          <w:sz w:val="18"/>
          <w:szCs w:val="18"/>
        </w:rPr>
        <w:t xml:space="preserve">Open each password output file and </w:t>
      </w:r>
    </w:p>
    <w:p w14:paraId="2E3D83A3"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Ensure that all users can login to SQL Server</w:t>
      </w:r>
    </w:p>
    <w:p w14:paraId="08EFD750"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 xml:space="preserve">Ensure that all users can access their respective databases </w:t>
      </w:r>
    </w:p>
    <w:p w14:paraId="7423DC65" w14:textId="77777777" w:rsidR="002D217B" w:rsidRPr="002D217B" w:rsidRDefault="002D217B" w:rsidP="00045270">
      <w:pPr>
        <w:pStyle w:val="ListParagraph"/>
        <w:numPr>
          <w:ilvl w:val="2"/>
          <w:numId w:val="246"/>
        </w:numPr>
        <w:spacing w:after="240" w:line="220" w:lineRule="exact"/>
        <w:rPr>
          <w:rFonts w:ascii="Arial" w:hAnsi="Arial" w:cs="Arial"/>
          <w:color w:val="FF0000"/>
          <w:sz w:val="20"/>
          <w:szCs w:val="20"/>
        </w:rPr>
      </w:pPr>
      <w:r w:rsidRPr="002D217B">
        <w:rPr>
          <w:rFonts w:ascii="Arial" w:hAnsi="Arial" w:cs="Arial"/>
          <w:color w:val="FF0000"/>
          <w:sz w:val="20"/>
          <w:szCs w:val="20"/>
        </w:rPr>
        <w:t>Refer to table below  for databases and userid’s</w:t>
      </w:r>
    </w:p>
    <w:p w14:paraId="1ECB01B5" w14:textId="77777777" w:rsidR="002D217B" w:rsidRPr="002D217B" w:rsidRDefault="002D217B" w:rsidP="00045270">
      <w:pPr>
        <w:pStyle w:val="ListParagraph"/>
        <w:numPr>
          <w:ilvl w:val="1"/>
          <w:numId w:val="246"/>
        </w:numPr>
        <w:spacing w:after="240" w:line="220" w:lineRule="exact"/>
        <w:rPr>
          <w:rFonts w:ascii="Arial" w:hAnsi="Arial" w:cs="Arial"/>
          <w:color w:val="FF0000"/>
          <w:sz w:val="20"/>
          <w:szCs w:val="20"/>
        </w:rPr>
      </w:pPr>
      <w:r w:rsidRPr="002D217B">
        <w:rPr>
          <w:rFonts w:ascii="Arial" w:hAnsi="Arial" w:cs="Arial"/>
          <w:color w:val="FF0000"/>
          <w:sz w:val="20"/>
          <w:szCs w:val="20"/>
        </w:rPr>
        <w:t xml:space="preserve">Ensure that all users can access the MasterAuthentication database </w:t>
      </w:r>
    </w:p>
    <w:p w14:paraId="6D0D4FB2" w14:textId="77777777" w:rsidR="002D217B" w:rsidRPr="002D217B" w:rsidRDefault="002D217B" w:rsidP="00045270">
      <w:pPr>
        <w:pStyle w:val="ListParagraph"/>
        <w:numPr>
          <w:ilvl w:val="2"/>
          <w:numId w:val="246"/>
        </w:numPr>
        <w:spacing w:after="240" w:line="220" w:lineRule="exact"/>
        <w:rPr>
          <w:rFonts w:ascii="Arial" w:hAnsi="Arial" w:cs="Arial"/>
          <w:color w:val="FF0000"/>
          <w:sz w:val="20"/>
          <w:szCs w:val="20"/>
        </w:rPr>
      </w:pPr>
      <w:r w:rsidRPr="002D217B">
        <w:rPr>
          <w:rFonts w:ascii="Arial" w:hAnsi="Arial" w:cs="Arial"/>
          <w:color w:val="FF0000"/>
          <w:sz w:val="20"/>
          <w:szCs w:val="20"/>
        </w:rPr>
        <w:t xml:space="preserve">Exception is the SSRS_LS_Reports user, this user will not have access to the MasterAuthentication database </w:t>
      </w:r>
    </w:p>
    <w:p w14:paraId="32B762CA" w14:textId="77777777" w:rsidR="002D217B" w:rsidRPr="003A61A6" w:rsidRDefault="002D217B" w:rsidP="002D217B">
      <w:pPr>
        <w:spacing w:after="240" w:line="220" w:lineRule="exact"/>
        <w:rPr>
          <w:rFonts w:cs="Arial"/>
          <w:color w:val="FF0000"/>
          <w:szCs w:val="18"/>
        </w:rPr>
      </w:pPr>
    </w:p>
    <w:p w14:paraId="4055B46D" w14:textId="77777777" w:rsidR="002D217B" w:rsidRDefault="002D217B" w:rsidP="00E93E3C">
      <w:r>
        <w:rPr>
          <w:noProof/>
        </w:rPr>
        <w:drawing>
          <wp:inline distT="0" distB="0" distL="0" distR="0" wp14:anchorId="74BB6943" wp14:editId="54C2171D">
            <wp:extent cx="5943600" cy="1628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1628140"/>
                    </a:xfrm>
                    <a:prstGeom prst="rect">
                      <a:avLst/>
                    </a:prstGeom>
                  </pic:spPr>
                </pic:pic>
              </a:graphicData>
            </a:graphic>
          </wp:inline>
        </w:drawing>
      </w:r>
    </w:p>
    <w:p w14:paraId="32F799A8" w14:textId="77777777" w:rsidR="002D217B" w:rsidRDefault="002D217B" w:rsidP="00E93E3C">
      <w:r>
        <w:rPr>
          <w:noProof/>
        </w:rPr>
        <w:drawing>
          <wp:inline distT="0" distB="0" distL="0" distR="0" wp14:anchorId="34FDA367" wp14:editId="01728787">
            <wp:extent cx="5943600" cy="3949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94970"/>
                    </a:xfrm>
                    <a:prstGeom prst="rect">
                      <a:avLst/>
                    </a:prstGeom>
                  </pic:spPr>
                </pic:pic>
              </a:graphicData>
            </a:graphic>
          </wp:inline>
        </w:drawing>
      </w:r>
    </w:p>
    <w:p w14:paraId="5FCE96A0" w14:textId="77777777" w:rsidR="002D217B" w:rsidRPr="002D217B" w:rsidRDefault="002D217B" w:rsidP="00045270">
      <w:pPr>
        <w:pStyle w:val="ListParagraph"/>
        <w:numPr>
          <w:ilvl w:val="0"/>
          <w:numId w:val="248"/>
        </w:numPr>
        <w:spacing w:after="240" w:line="220" w:lineRule="exact"/>
        <w:rPr>
          <w:rFonts w:ascii="Arial" w:hAnsi="Arial" w:cs="Arial"/>
          <w:sz w:val="20"/>
          <w:szCs w:val="20"/>
        </w:rPr>
      </w:pPr>
      <w:r w:rsidRPr="002D217B">
        <w:rPr>
          <w:rFonts w:ascii="Arial" w:hAnsi="Arial" w:cs="Arial"/>
          <w:sz w:val="20"/>
          <w:szCs w:val="20"/>
        </w:rPr>
        <w:t xml:space="preserve">Save off Password output files to Secret Server </w:t>
      </w:r>
    </w:p>
    <w:p w14:paraId="137554BD" w14:textId="77777777" w:rsidR="002D217B" w:rsidRPr="002D217B" w:rsidRDefault="002D217B" w:rsidP="00045270">
      <w:pPr>
        <w:pStyle w:val="ListParagraph"/>
        <w:numPr>
          <w:ilvl w:val="0"/>
          <w:numId w:val="248"/>
        </w:numPr>
        <w:spacing w:after="240" w:line="220" w:lineRule="exact"/>
        <w:rPr>
          <w:rFonts w:ascii="Arial" w:hAnsi="Arial" w:cs="Arial"/>
          <w:sz w:val="20"/>
          <w:szCs w:val="20"/>
        </w:rPr>
      </w:pPr>
      <w:r w:rsidRPr="002D217B">
        <w:rPr>
          <w:rFonts w:ascii="Arial" w:hAnsi="Arial" w:cs="Arial"/>
          <w:sz w:val="20"/>
          <w:szCs w:val="20"/>
        </w:rPr>
        <w:t>Update ODS LS_App user password</w:t>
      </w:r>
    </w:p>
    <w:p w14:paraId="17409D9F" w14:textId="77777777" w:rsidR="002D217B" w:rsidRPr="002D217B" w:rsidRDefault="002D217B" w:rsidP="00045270">
      <w:pPr>
        <w:pStyle w:val="ListParagraph"/>
        <w:numPr>
          <w:ilvl w:val="1"/>
          <w:numId w:val="248"/>
        </w:numPr>
        <w:spacing w:after="240" w:line="220" w:lineRule="exact"/>
        <w:rPr>
          <w:rFonts w:ascii="Arial" w:hAnsi="Arial" w:cs="Arial"/>
          <w:sz w:val="20"/>
          <w:szCs w:val="20"/>
        </w:rPr>
      </w:pPr>
      <w:r w:rsidRPr="002D217B">
        <w:rPr>
          <w:rFonts w:ascii="Arial" w:hAnsi="Arial" w:cs="Arial"/>
          <w:sz w:val="20"/>
          <w:szCs w:val="20"/>
        </w:rPr>
        <w:t xml:space="preserve">open the output file “LS_OLTP_UserPasswordOutput.txt” copy the password for LS_App </w:t>
      </w:r>
    </w:p>
    <w:p w14:paraId="24EB90C4" w14:textId="77777777" w:rsidR="002D217B" w:rsidRPr="002D217B" w:rsidRDefault="002D217B" w:rsidP="00045270">
      <w:pPr>
        <w:pStyle w:val="ListParagraph"/>
        <w:numPr>
          <w:ilvl w:val="1"/>
          <w:numId w:val="248"/>
        </w:numPr>
        <w:spacing w:after="240" w:line="220" w:lineRule="exact"/>
        <w:rPr>
          <w:rFonts w:ascii="Arial" w:hAnsi="Arial" w:cs="Arial"/>
          <w:sz w:val="20"/>
          <w:szCs w:val="20"/>
        </w:rPr>
      </w:pPr>
      <w:r w:rsidRPr="002D217B">
        <w:rPr>
          <w:rFonts w:ascii="Arial" w:hAnsi="Arial" w:cs="Arial"/>
          <w:sz w:val="20"/>
          <w:szCs w:val="20"/>
        </w:rPr>
        <w:t xml:space="preserve">Open SSMS logging into ODS instance </w:t>
      </w:r>
    </w:p>
    <w:p w14:paraId="7C1D64EC" w14:textId="77777777" w:rsidR="002D217B" w:rsidRPr="002D217B" w:rsidRDefault="002D217B" w:rsidP="00045270">
      <w:pPr>
        <w:pStyle w:val="ListParagraph"/>
        <w:numPr>
          <w:ilvl w:val="1"/>
          <w:numId w:val="248"/>
        </w:numPr>
        <w:spacing w:after="240" w:line="220" w:lineRule="exact"/>
        <w:rPr>
          <w:rFonts w:ascii="Arial" w:hAnsi="Arial" w:cs="Arial"/>
          <w:sz w:val="20"/>
          <w:szCs w:val="20"/>
        </w:rPr>
      </w:pPr>
      <w:r w:rsidRPr="002D217B">
        <w:rPr>
          <w:rFonts w:ascii="Arial" w:hAnsi="Arial" w:cs="Arial"/>
          <w:sz w:val="20"/>
          <w:szCs w:val="20"/>
        </w:rPr>
        <w:t>open server login LS_App change password for login to OLTP LS_App password</w:t>
      </w:r>
    </w:p>
    <w:p w14:paraId="0EB5BB02" w14:textId="77777777" w:rsidR="002D217B" w:rsidRPr="002D217B" w:rsidRDefault="002D217B" w:rsidP="00045270">
      <w:pPr>
        <w:pStyle w:val="ListParagraph"/>
        <w:numPr>
          <w:ilvl w:val="0"/>
          <w:numId w:val="248"/>
        </w:numPr>
        <w:spacing w:after="240" w:line="220" w:lineRule="exact"/>
        <w:rPr>
          <w:rFonts w:ascii="Arial" w:hAnsi="Arial" w:cs="Arial"/>
          <w:sz w:val="20"/>
          <w:szCs w:val="20"/>
        </w:rPr>
      </w:pPr>
      <w:r w:rsidRPr="002D217B">
        <w:rPr>
          <w:rFonts w:ascii="Arial" w:hAnsi="Arial" w:cs="Arial"/>
          <w:sz w:val="20"/>
          <w:szCs w:val="20"/>
        </w:rPr>
        <w:t>Update the ODS output file “LS_ODS_UserPasswordOutput.txt” paste OLTP password over the original ODS password save file</w:t>
      </w:r>
    </w:p>
    <w:p w14:paraId="6CD3E635" w14:textId="77777777" w:rsidR="002D217B" w:rsidRDefault="002D217B" w:rsidP="002D217B">
      <w:pPr>
        <w:pStyle w:val="Heading3"/>
      </w:pPr>
      <w:r>
        <w:t>Post Deploy Scripts</w:t>
      </w:r>
    </w:p>
    <w:p w14:paraId="18337F16" w14:textId="77777777" w:rsidR="002D217B" w:rsidRPr="002D217B" w:rsidRDefault="002D217B" w:rsidP="00045270">
      <w:pPr>
        <w:pStyle w:val="ListParagraph"/>
        <w:numPr>
          <w:ilvl w:val="0"/>
          <w:numId w:val="242"/>
        </w:numPr>
        <w:rPr>
          <w:sz w:val="20"/>
          <w:szCs w:val="20"/>
        </w:rPr>
      </w:pPr>
      <w:r w:rsidRPr="002D217B">
        <w:rPr>
          <w:sz w:val="20"/>
          <w:szCs w:val="20"/>
        </w:rPr>
        <w:t>Pull the latest postdeploy scripts from TFS: $/LendingSpace/Base/Main/DbScript/</w:t>
      </w:r>
      <w:r w:rsidRPr="002D217B">
        <w:rPr>
          <w:i/>
          <w:color w:val="000000" w:themeColor="text1"/>
          <w:sz w:val="20"/>
          <w:szCs w:val="20"/>
        </w:rPr>
        <w:t>release version(i.e – 4.3</w:t>
      </w:r>
      <w:r w:rsidRPr="002D217B">
        <w:rPr>
          <w:i/>
          <w:color w:val="FF0000"/>
          <w:sz w:val="20"/>
          <w:szCs w:val="20"/>
        </w:rPr>
        <w:t>)</w:t>
      </w:r>
      <w:r w:rsidRPr="002D217B">
        <w:rPr>
          <w:sz w:val="20"/>
          <w:szCs w:val="20"/>
        </w:rPr>
        <w:t>/Release-PostDeploy</w:t>
      </w:r>
    </w:p>
    <w:p w14:paraId="0A9F1DFA" w14:textId="77777777" w:rsidR="002D217B" w:rsidRPr="002D217B" w:rsidRDefault="002D217B" w:rsidP="00045270">
      <w:pPr>
        <w:pStyle w:val="ListParagraph"/>
        <w:numPr>
          <w:ilvl w:val="1"/>
          <w:numId w:val="242"/>
        </w:numPr>
        <w:rPr>
          <w:sz w:val="20"/>
          <w:szCs w:val="20"/>
        </w:rPr>
      </w:pPr>
      <w:r w:rsidRPr="002D217B">
        <w:rPr>
          <w:sz w:val="20"/>
          <w:szCs w:val="20"/>
        </w:rPr>
        <w:t>Should contain three folders</w:t>
      </w:r>
    </w:p>
    <w:p w14:paraId="154DAF07" w14:textId="77777777" w:rsidR="002D217B" w:rsidRPr="002D217B" w:rsidRDefault="002D217B" w:rsidP="00045270">
      <w:pPr>
        <w:pStyle w:val="ListParagraph"/>
        <w:numPr>
          <w:ilvl w:val="2"/>
          <w:numId w:val="242"/>
        </w:numPr>
        <w:rPr>
          <w:sz w:val="20"/>
          <w:szCs w:val="20"/>
        </w:rPr>
      </w:pPr>
      <w:r w:rsidRPr="002D217B">
        <w:rPr>
          <w:sz w:val="20"/>
          <w:szCs w:val="20"/>
        </w:rPr>
        <w:t>01_ODS_and_OLTP</w:t>
      </w:r>
    </w:p>
    <w:p w14:paraId="604063A7" w14:textId="77777777" w:rsidR="002D217B" w:rsidRPr="002D217B" w:rsidRDefault="002D217B" w:rsidP="00045270">
      <w:pPr>
        <w:pStyle w:val="ListParagraph"/>
        <w:numPr>
          <w:ilvl w:val="2"/>
          <w:numId w:val="242"/>
        </w:numPr>
        <w:rPr>
          <w:sz w:val="20"/>
          <w:szCs w:val="20"/>
        </w:rPr>
      </w:pPr>
      <w:r w:rsidRPr="002D217B">
        <w:rPr>
          <w:sz w:val="20"/>
          <w:szCs w:val="20"/>
        </w:rPr>
        <w:t>02_ODS</w:t>
      </w:r>
    </w:p>
    <w:p w14:paraId="213BDBC8" w14:textId="77777777" w:rsidR="002D217B" w:rsidRPr="002D217B" w:rsidRDefault="002D217B" w:rsidP="00045270">
      <w:pPr>
        <w:pStyle w:val="ListParagraph"/>
        <w:numPr>
          <w:ilvl w:val="2"/>
          <w:numId w:val="242"/>
        </w:numPr>
        <w:rPr>
          <w:sz w:val="20"/>
          <w:szCs w:val="20"/>
        </w:rPr>
      </w:pPr>
      <w:r w:rsidRPr="002D217B">
        <w:rPr>
          <w:sz w:val="20"/>
          <w:szCs w:val="20"/>
        </w:rPr>
        <w:t>03_OLTP</w:t>
      </w:r>
    </w:p>
    <w:p w14:paraId="106B4088" w14:textId="77777777" w:rsidR="002D217B" w:rsidRPr="002D217B" w:rsidRDefault="002D217B" w:rsidP="00045270">
      <w:pPr>
        <w:pStyle w:val="ListParagraph"/>
        <w:numPr>
          <w:ilvl w:val="0"/>
          <w:numId w:val="242"/>
        </w:numPr>
        <w:rPr>
          <w:sz w:val="20"/>
          <w:szCs w:val="20"/>
        </w:rPr>
      </w:pPr>
      <w:r w:rsidRPr="002D217B">
        <w:rPr>
          <w:sz w:val="20"/>
          <w:szCs w:val="20"/>
        </w:rPr>
        <w:t>Create the following folders on sql server:</w:t>
      </w:r>
    </w:p>
    <w:p w14:paraId="7D974FB5" w14:textId="77777777" w:rsidR="002D217B" w:rsidRPr="002D217B" w:rsidRDefault="002D217B" w:rsidP="00045270">
      <w:pPr>
        <w:pStyle w:val="ListParagraph"/>
        <w:numPr>
          <w:ilvl w:val="1"/>
          <w:numId w:val="242"/>
        </w:numPr>
        <w:rPr>
          <w:sz w:val="20"/>
          <w:szCs w:val="20"/>
        </w:rPr>
      </w:pPr>
      <w:r w:rsidRPr="002D217B">
        <w:rPr>
          <w:color w:val="FF0000"/>
          <w:sz w:val="20"/>
          <w:szCs w:val="20"/>
          <w:highlight w:val="yellow"/>
        </w:rPr>
        <w:t>&lt;Drive Letter&gt;:\</w:t>
      </w:r>
      <w:r w:rsidRPr="002D217B">
        <w:rPr>
          <w:color w:val="FF0000"/>
          <w:sz w:val="20"/>
          <w:szCs w:val="20"/>
        </w:rPr>
        <w:t>Deployment Code(LS)</w:t>
      </w:r>
    </w:p>
    <w:p w14:paraId="30D9DCB3" w14:textId="77777777" w:rsidR="002D217B" w:rsidRPr="002D217B" w:rsidRDefault="002D217B" w:rsidP="00045270">
      <w:pPr>
        <w:pStyle w:val="ListParagraph"/>
        <w:numPr>
          <w:ilvl w:val="1"/>
          <w:numId w:val="242"/>
        </w:numPr>
        <w:rPr>
          <w:sz w:val="20"/>
          <w:szCs w:val="20"/>
        </w:rPr>
      </w:pPr>
      <w:r w:rsidRPr="002D217B">
        <w:rPr>
          <w:color w:val="FF0000"/>
          <w:sz w:val="20"/>
          <w:szCs w:val="20"/>
          <w:highlight w:val="yellow"/>
        </w:rPr>
        <w:t>&lt;Drive Letter&gt;:\</w:t>
      </w:r>
      <w:r w:rsidRPr="002D217B">
        <w:rPr>
          <w:color w:val="FF0000"/>
          <w:sz w:val="20"/>
          <w:szCs w:val="20"/>
        </w:rPr>
        <w:t>Deployment Code(LS)\LS(ODS)\Release –x.x.x.x\</w:t>
      </w:r>
    </w:p>
    <w:p w14:paraId="30F481F1" w14:textId="77777777" w:rsidR="002D217B" w:rsidRPr="002D217B" w:rsidRDefault="002D217B" w:rsidP="00045270">
      <w:pPr>
        <w:pStyle w:val="ListParagraph"/>
        <w:numPr>
          <w:ilvl w:val="1"/>
          <w:numId w:val="242"/>
        </w:numPr>
        <w:rPr>
          <w:sz w:val="20"/>
          <w:szCs w:val="20"/>
        </w:rPr>
      </w:pPr>
      <w:r w:rsidRPr="002D217B">
        <w:rPr>
          <w:color w:val="FF0000"/>
          <w:sz w:val="20"/>
          <w:szCs w:val="20"/>
          <w:highlight w:val="yellow"/>
        </w:rPr>
        <w:t>&lt;Drive Letter&gt;:\</w:t>
      </w:r>
      <w:r w:rsidRPr="002D217B">
        <w:rPr>
          <w:color w:val="FF0000"/>
          <w:sz w:val="20"/>
          <w:szCs w:val="20"/>
        </w:rPr>
        <w:t>Deployment Code(LS)\LS(OLTP)\ Release –x.x.x.x\</w:t>
      </w:r>
    </w:p>
    <w:p w14:paraId="2F29B5E5" w14:textId="77777777" w:rsidR="002D217B" w:rsidRPr="002D217B" w:rsidRDefault="002D217B" w:rsidP="00045270">
      <w:pPr>
        <w:pStyle w:val="ListParagraph"/>
        <w:numPr>
          <w:ilvl w:val="0"/>
          <w:numId w:val="233"/>
        </w:numPr>
        <w:spacing w:after="240" w:line="220" w:lineRule="exact"/>
        <w:rPr>
          <w:color w:val="FF0000"/>
          <w:sz w:val="20"/>
          <w:szCs w:val="20"/>
        </w:rPr>
      </w:pPr>
      <w:r w:rsidRPr="002D217B">
        <w:rPr>
          <w:color w:val="FF0000"/>
          <w:sz w:val="20"/>
          <w:szCs w:val="20"/>
        </w:rPr>
        <w:t xml:space="preserve">Copy files to </w:t>
      </w:r>
      <w:r w:rsidRPr="002D217B">
        <w:rPr>
          <w:color w:val="FF0000"/>
          <w:sz w:val="20"/>
          <w:szCs w:val="20"/>
          <w:highlight w:val="yellow"/>
        </w:rPr>
        <w:t>&lt;Drive Letter&gt;:\</w:t>
      </w:r>
      <w:r w:rsidRPr="002D217B">
        <w:rPr>
          <w:color w:val="FF0000"/>
          <w:sz w:val="20"/>
          <w:szCs w:val="20"/>
        </w:rPr>
        <w:t>Deployment Code(LS)\LS(ODS)\ Release –x.x.x.x\</w:t>
      </w:r>
    </w:p>
    <w:p w14:paraId="6E33E6A2" w14:textId="77777777" w:rsidR="002D217B" w:rsidRPr="002D217B" w:rsidRDefault="002D217B" w:rsidP="00045270">
      <w:pPr>
        <w:pStyle w:val="ListParagraph"/>
        <w:numPr>
          <w:ilvl w:val="1"/>
          <w:numId w:val="227"/>
        </w:numPr>
        <w:spacing w:after="240" w:line="220" w:lineRule="exact"/>
        <w:rPr>
          <w:sz w:val="20"/>
          <w:szCs w:val="20"/>
        </w:rPr>
      </w:pPr>
      <w:r w:rsidRPr="002D217B">
        <w:rPr>
          <w:color w:val="000000" w:themeColor="text1"/>
          <w:sz w:val="20"/>
          <w:szCs w:val="20"/>
        </w:rPr>
        <w:t xml:space="preserve">Example - </w:t>
      </w:r>
      <w:r w:rsidRPr="002D217B">
        <w:rPr>
          <w:rFonts w:ascii="Arial" w:hAnsi="Arial" w:cs="Arial"/>
          <w:sz w:val="20"/>
          <w:szCs w:val="20"/>
        </w:rPr>
        <w:t>F:\Deployment Code(LS)\LS(ODS)\Release-4.3.2.9\01_ODS_and_OLTP</w:t>
      </w:r>
    </w:p>
    <w:p w14:paraId="5823C9E3" w14:textId="77777777" w:rsidR="002D217B" w:rsidRPr="002D217B" w:rsidRDefault="002D217B" w:rsidP="00045270">
      <w:pPr>
        <w:pStyle w:val="ListParagraph"/>
        <w:numPr>
          <w:ilvl w:val="2"/>
          <w:numId w:val="227"/>
        </w:numPr>
        <w:autoSpaceDE w:val="0"/>
        <w:autoSpaceDN w:val="0"/>
        <w:adjustRightInd w:val="0"/>
        <w:spacing w:after="0" w:line="240" w:lineRule="auto"/>
        <w:rPr>
          <w:rFonts w:ascii="Arial" w:hAnsi="Arial" w:cs="Arial"/>
          <w:sz w:val="20"/>
          <w:szCs w:val="20"/>
        </w:rPr>
      </w:pPr>
      <w:r w:rsidRPr="002D217B">
        <w:rPr>
          <w:rFonts w:ascii="Arial" w:hAnsi="Arial" w:cs="Arial"/>
          <w:sz w:val="20"/>
          <w:szCs w:val="20"/>
        </w:rPr>
        <w:t>“F:\Deployment Code(LS)\LS(ODS)\Release-4.3.2.9\03_ODS”</w:t>
      </w:r>
      <w:r w:rsidRPr="002D217B">
        <w:rPr>
          <w:rFonts w:ascii="Arial" w:hAnsi="Arial" w:cs="Arial"/>
          <w:b/>
          <w:sz w:val="20"/>
          <w:szCs w:val="20"/>
        </w:rPr>
        <w:t xml:space="preserve"> </w:t>
      </w:r>
    </w:p>
    <w:p w14:paraId="7004FF2D" w14:textId="77777777" w:rsidR="002D217B" w:rsidRPr="002D217B" w:rsidRDefault="002D217B" w:rsidP="002D217B">
      <w:pPr>
        <w:pStyle w:val="ListParagraph"/>
        <w:spacing w:after="240" w:line="220" w:lineRule="exact"/>
        <w:ind w:left="2160"/>
        <w:rPr>
          <w:color w:val="FF0000"/>
          <w:sz w:val="20"/>
          <w:szCs w:val="20"/>
        </w:rPr>
      </w:pPr>
    </w:p>
    <w:p w14:paraId="0ABE48E7" w14:textId="77777777" w:rsidR="002D217B" w:rsidRPr="002D217B" w:rsidRDefault="002D217B" w:rsidP="00045270">
      <w:pPr>
        <w:pStyle w:val="ListParagraph"/>
        <w:numPr>
          <w:ilvl w:val="0"/>
          <w:numId w:val="227"/>
        </w:numPr>
        <w:spacing w:after="240" w:line="220" w:lineRule="exact"/>
        <w:rPr>
          <w:color w:val="FF0000"/>
          <w:sz w:val="20"/>
          <w:szCs w:val="20"/>
        </w:rPr>
      </w:pPr>
      <w:r w:rsidRPr="002D217B">
        <w:rPr>
          <w:color w:val="FF0000"/>
          <w:sz w:val="20"/>
          <w:szCs w:val="20"/>
        </w:rPr>
        <w:t xml:space="preserve">Copy files to </w:t>
      </w:r>
      <w:r w:rsidRPr="002D217B">
        <w:rPr>
          <w:color w:val="FF0000"/>
          <w:sz w:val="20"/>
          <w:szCs w:val="20"/>
          <w:highlight w:val="yellow"/>
        </w:rPr>
        <w:t>&lt;Drive Letter&gt;:\</w:t>
      </w:r>
      <w:r w:rsidRPr="002D217B">
        <w:rPr>
          <w:color w:val="FF0000"/>
          <w:sz w:val="20"/>
          <w:szCs w:val="20"/>
        </w:rPr>
        <w:t xml:space="preserve">Deploymen tCode(LS)\LS(OLTP)\Release-PostDeploy </w:t>
      </w:r>
    </w:p>
    <w:p w14:paraId="40FF7A98" w14:textId="77777777" w:rsidR="002D217B" w:rsidRPr="002D217B" w:rsidRDefault="002D217B" w:rsidP="00045270">
      <w:pPr>
        <w:pStyle w:val="ListParagraph"/>
        <w:numPr>
          <w:ilvl w:val="1"/>
          <w:numId w:val="227"/>
        </w:numPr>
        <w:spacing w:after="240" w:line="220" w:lineRule="exact"/>
        <w:rPr>
          <w:sz w:val="20"/>
          <w:szCs w:val="20"/>
        </w:rPr>
      </w:pPr>
      <w:r w:rsidRPr="002D217B">
        <w:rPr>
          <w:color w:val="000000" w:themeColor="text1"/>
          <w:sz w:val="20"/>
          <w:szCs w:val="20"/>
        </w:rPr>
        <w:t xml:space="preserve">Example- </w:t>
      </w:r>
      <w:r w:rsidRPr="002D217B">
        <w:rPr>
          <w:rFonts w:ascii="Arial" w:hAnsi="Arial" w:cs="Arial"/>
          <w:sz w:val="20"/>
          <w:szCs w:val="20"/>
        </w:rPr>
        <w:t>F:\Deployment Code(LS)\LS(OLTP)\Release-4.3.2.9\01_ODS_and_OLTP</w:t>
      </w:r>
    </w:p>
    <w:p w14:paraId="240EE74C" w14:textId="77777777" w:rsidR="002D217B" w:rsidRPr="002D217B" w:rsidRDefault="002D217B" w:rsidP="00045270">
      <w:pPr>
        <w:pStyle w:val="ListParagraph"/>
        <w:numPr>
          <w:ilvl w:val="2"/>
          <w:numId w:val="227"/>
        </w:numPr>
        <w:autoSpaceDE w:val="0"/>
        <w:autoSpaceDN w:val="0"/>
        <w:adjustRightInd w:val="0"/>
        <w:spacing w:after="0" w:line="240" w:lineRule="auto"/>
        <w:rPr>
          <w:rFonts w:ascii="Arial" w:hAnsi="Arial" w:cs="Arial"/>
          <w:sz w:val="20"/>
          <w:szCs w:val="20"/>
        </w:rPr>
      </w:pPr>
      <w:r w:rsidRPr="002D217B">
        <w:rPr>
          <w:rFonts w:ascii="Arial" w:hAnsi="Arial" w:cs="Arial"/>
          <w:sz w:val="20"/>
          <w:szCs w:val="20"/>
        </w:rPr>
        <w:t>“F:\Deployment Code(LS)\LS(OLTP)\Release-4.3.2.9\03_OLTP”</w:t>
      </w:r>
      <w:r w:rsidRPr="002D217B">
        <w:rPr>
          <w:rFonts w:ascii="Arial" w:hAnsi="Arial" w:cs="Arial"/>
          <w:b/>
          <w:sz w:val="20"/>
          <w:szCs w:val="20"/>
        </w:rPr>
        <w:t xml:space="preserve"> </w:t>
      </w:r>
    </w:p>
    <w:p w14:paraId="6ACC0C6C" w14:textId="77777777" w:rsidR="002D217B" w:rsidRPr="002D217B" w:rsidRDefault="002D217B" w:rsidP="002D217B">
      <w:pPr>
        <w:pStyle w:val="ListParagraph"/>
        <w:autoSpaceDE w:val="0"/>
        <w:autoSpaceDN w:val="0"/>
        <w:adjustRightInd w:val="0"/>
        <w:spacing w:after="0" w:line="240" w:lineRule="auto"/>
        <w:ind w:left="2160"/>
        <w:rPr>
          <w:rFonts w:ascii="Arial" w:hAnsi="Arial" w:cs="Arial"/>
          <w:sz w:val="20"/>
          <w:szCs w:val="20"/>
        </w:rPr>
      </w:pPr>
    </w:p>
    <w:p w14:paraId="310585D1" w14:textId="77777777" w:rsidR="002D217B" w:rsidRPr="005423BE" w:rsidRDefault="002D217B" w:rsidP="00045270">
      <w:pPr>
        <w:pStyle w:val="ListParagraph"/>
        <w:numPr>
          <w:ilvl w:val="0"/>
          <w:numId w:val="245"/>
        </w:numPr>
        <w:spacing w:after="240" w:line="220" w:lineRule="exact"/>
        <w:rPr>
          <w:b/>
          <w:color w:val="000000" w:themeColor="text1"/>
        </w:rPr>
      </w:pPr>
      <w:r w:rsidRPr="005423BE">
        <w:rPr>
          <w:b/>
          <w:color w:val="000000" w:themeColor="text1"/>
        </w:rPr>
        <w:t>Login to OLTP</w:t>
      </w:r>
    </w:p>
    <w:p w14:paraId="3BEB830F" w14:textId="77777777" w:rsidR="002D217B" w:rsidRPr="002D217B" w:rsidRDefault="002D217B" w:rsidP="00045270">
      <w:pPr>
        <w:pStyle w:val="ListParagraph"/>
        <w:numPr>
          <w:ilvl w:val="0"/>
          <w:numId w:val="245"/>
        </w:numPr>
        <w:spacing w:after="240" w:line="220" w:lineRule="exact"/>
        <w:rPr>
          <w:sz w:val="20"/>
          <w:szCs w:val="20"/>
        </w:rPr>
      </w:pPr>
      <w:r w:rsidRPr="002D217B">
        <w:rPr>
          <w:rFonts w:ascii="Arial" w:hAnsi="Arial" w:cs="Arial"/>
          <w:sz w:val="20"/>
          <w:szCs w:val="20"/>
        </w:rPr>
        <w:t>Edit PowerShell ScriptJob.cmd file located in “F:\Deployment Code(LS)\PowerShell(OLTP)\ ScriptJob.cmd</w:t>
      </w:r>
    </w:p>
    <w:p w14:paraId="550FB203" w14:textId="77777777" w:rsidR="002D217B" w:rsidRPr="002D217B" w:rsidRDefault="002D217B" w:rsidP="00045270">
      <w:pPr>
        <w:pStyle w:val="ListParagraph"/>
        <w:numPr>
          <w:ilvl w:val="0"/>
          <w:numId w:val="246"/>
        </w:numPr>
        <w:rPr>
          <w:rFonts w:ascii="Arial" w:hAnsi="Arial" w:cs="Arial"/>
          <w:sz w:val="20"/>
          <w:szCs w:val="20"/>
        </w:rPr>
      </w:pPr>
      <w:r w:rsidRPr="002D217B">
        <w:rPr>
          <w:rFonts w:ascii="Arial" w:hAnsi="Arial" w:cs="Arial"/>
          <w:sz w:val="20"/>
          <w:szCs w:val="20"/>
        </w:rPr>
        <w:t>Change the following in the script</w:t>
      </w:r>
    </w:p>
    <w:p w14:paraId="562CF594" w14:textId="77777777" w:rsidR="002D217B" w:rsidRPr="002D217B" w:rsidRDefault="002D217B" w:rsidP="00045270">
      <w:pPr>
        <w:pStyle w:val="ListParagraph"/>
        <w:numPr>
          <w:ilvl w:val="1"/>
          <w:numId w:val="246"/>
        </w:numPr>
        <w:rPr>
          <w:rFonts w:ascii="Arial" w:hAnsi="Arial" w:cs="Arial"/>
          <w:sz w:val="20"/>
          <w:szCs w:val="20"/>
        </w:rPr>
      </w:pPr>
      <w:r w:rsidRPr="002D217B">
        <w:rPr>
          <w:rFonts w:ascii="Arial" w:hAnsi="Arial" w:cs="Arial"/>
          <w:sz w:val="20"/>
          <w:szCs w:val="20"/>
        </w:rPr>
        <w:t>Set Instance=Servnamer\Instance</w:t>
      </w:r>
    </w:p>
    <w:p w14:paraId="15D61C77" w14:textId="77777777" w:rsidR="002D217B" w:rsidRPr="002D217B" w:rsidRDefault="002D217B" w:rsidP="00045270">
      <w:pPr>
        <w:pStyle w:val="ListParagraph"/>
        <w:numPr>
          <w:ilvl w:val="1"/>
          <w:numId w:val="246"/>
        </w:numPr>
        <w:rPr>
          <w:rFonts w:ascii="Arial" w:hAnsi="Arial" w:cs="Arial"/>
          <w:sz w:val="20"/>
          <w:szCs w:val="20"/>
        </w:rPr>
      </w:pPr>
      <w:r w:rsidRPr="002D217B">
        <w:rPr>
          <w:rFonts w:ascii="Arial" w:hAnsi="Arial" w:cs="Arial"/>
          <w:sz w:val="20"/>
          <w:szCs w:val="20"/>
        </w:rPr>
        <w:t>set Path = "F:\Deployment Code(LS)\LS(OLTP)\Release-x.x.x.x" – set to release number</w:t>
      </w:r>
    </w:p>
    <w:p w14:paraId="520EB1B5" w14:textId="77777777" w:rsidR="002D217B" w:rsidRPr="002D217B" w:rsidRDefault="002D217B" w:rsidP="00045270">
      <w:pPr>
        <w:pStyle w:val="ListParagraph"/>
        <w:numPr>
          <w:ilvl w:val="1"/>
          <w:numId w:val="245"/>
        </w:numPr>
        <w:spacing w:after="240" w:line="220" w:lineRule="exact"/>
        <w:rPr>
          <w:sz w:val="20"/>
          <w:szCs w:val="20"/>
        </w:rPr>
      </w:pPr>
      <w:r w:rsidRPr="002D217B">
        <w:rPr>
          <w:rFonts w:ascii="Arial" w:hAnsi="Arial" w:cs="Arial"/>
          <w:sz w:val="20"/>
          <w:szCs w:val="20"/>
        </w:rPr>
        <w:t>set JobName = "LS_Release-x.x.x.x” – set to release number</w:t>
      </w:r>
    </w:p>
    <w:p w14:paraId="18C45A9A" w14:textId="77777777" w:rsidR="002D217B" w:rsidRPr="002D217B" w:rsidRDefault="002D217B" w:rsidP="00045270">
      <w:pPr>
        <w:pStyle w:val="ListParagraph"/>
        <w:numPr>
          <w:ilvl w:val="0"/>
          <w:numId w:val="246"/>
        </w:numPr>
        <w:spacing w:after="240" w:line="220" w:lineRule="exact"/>
        <w:rPr>
          <w:sz w:val="20"/>
          <w:szCs w:val="20"/>
        </w:rPr>
      </w:pPr>
      <w:r w:rsidRPr="002D217B">
        <w:rPr>
          <w:rFonts w:ascii="Arial" w:hAnsi="Arial" w:cs="Arial"/>
          <w:sz w:val="20"/>
          <w:szCs w:val="20"/>
        </w:rPr>
        <w:t>Execute the PowerShell script “ScriptJob.cmd “ to create deployment job named “LS_Release- x.x.x.x”</w:t>
      </w:r>
    </w:p>
    <w:p w14:paraId="3FD4845C" w14:textId="77777777" w:rsidR="002D217B" w:rsidRPr="002D217B" w:rsidRDefault="002D217B" w:rsidP="00045270">
      <w:pPr>
        <w:pStyle w:val="ListParagraph"/>
        <w:numPr>
          <w:ilvl w:val="0"/>
          <w:numId w:val="246"/>
        </w:numPr>
        <w:spacing w:after="240" w:line="220" w:lineRule="exact"/>
        <w:rPr>
          <w:sz w:val="20"/>
          <w:szCs w:val="20"/>
        </w:rPr>
      </w:pPr>
      <w:r w:rsidRPr="002D217B">
        <w:rPr>
          <w:rFonts w:ascii="Arial" w:hAnsi="Arial" w:cs="Arial"/>
          <w:sz w:val="20"/>
          <w:szCs w:val="20"/>
        </w:rPr>
        <w:t>Run OLTP deployment SQL job “LS_Release-x.x.x.x” –newly created sql job</w:t>
      </w:r>
    </w:p>
    <w:p w14:paraId="56E6A306" w14:textId="77777777" w:rsidR="002D217B" w:rsidRDefault="002D217B" w:rsidP="002D217B">
      <w:pPr>
        <w:pStyle w:val="ListParagraph"/>
        <w:spacing w:after="240" w:line="220" w:lineRule="exact"/>
        <w:rPr>
          <w:color w:val="FF0000"/>
        </w:rPr>
      </w:pPr>
    </w:p>
    <w:p w14:paraId="690902B5" w14:textId="77777777" w:rsidR="002D217B" w:rsidRPr="005423BE" w:rsidRDefault="002D217B" w:rsidP="00045270">
      <w:pPr>
        <w:pStyle w:val="ListParagraph"/>
        <w:numPr>
          <w:ilvl w:val="0"/>
          <w:numId w:val="245"/>
        </w:numPr>
        <w:spacing w:after="240" w:line="220" w:lineRule="exact"/>
        <w:rPr>
          <w:b/>
          <w:color w:val="000000" w:themeColor="text1"/>
        </w:rPr>
      </w:pPr>
      <w:r w:rsidRPr="005423BE">
        <w:rPr>
          <w:b/>
          <w:color w:val="000000" w:themeColor="text1"/>
        </w:rPr>
        <w:t>Login to ODS</w:t>
      </w:r>
    </w:p>
    <w:p w14:paraId="19B9B851" w14:textId="77777777" w:rsidR="002D217B" w:rsidRPr="002D217B" w:rsidRDefault="002D217B" w:rsidP="00045270">
      <w:pPr>
        <w:pStyle w:val="ListParagraph"/>
        <w:numPr>
          <w:ilvl w:val="0"/>
          <w:numId w:val="245"/>
        </w:numPr>
        <w:spacing w:after="240" w:line="220" w:lineRule="exact"/>
        <w:rPr>
          <w:sz w:val="20"/>
          <w:szCs w:val="20"/>
        </w:rPr>
      </w:pPr>
      <w:r w:rsidRPr="002D217B">
        <w:rPr>
          <w:rFonts w:ascii="Arial" w:hAnsi="Arial" w:cs="Arial"/>
          <w:sz w:val="20"/>
          <w:szCs w:val="20"/>
        </w:rPr>
        <w:t>Edit PowerShell ScriptJob.cmd file located in “F:\Deployment Code(LS)\PowerShell(ODS)\ ScriptJob.cmd</w:t>
      </w:r>
    </w:p>
    <w:p w14:paraId="04E0B7BF" w14:textId="77777777" w:rsidR="002D217B" w:rsidRPr="002D217B" w:rsidRDefault="002D217B" w:rsidP="00045270">
      <w:pPr>
        <w:pStyle w:val="ListParagraph"/>
        <w:numPr>
          <w:ilvl w:val="0"/>
          <w:numId w:val="246"/>
        </w:numPr>
        <w:rPr>
          <w:rFonts w:ascii="Arial" w:hAnsi="Arial" w:cs="Arial"/>
          <w:sz w:val="20"/>
          <w:szCs w:val="20"/>
        </w:rPr>
      </w:pPr>
      <w:r w:rsidRPr="002D217B">
        <w:rPr>
          <w:rFonts w:ascii="Arial" w:hAnsi="Arial" w:cs="Arial"/>
          <w:sz w:val="20"/>
          <w:szCs w:val="20"/>
        </w:rPr>
        <w:t>Change the following in the script</w:t>
      </w:r>
    </w:p>
    <w:p w14:paraId="3BF5D654" w14:textId="77777777" w:rsidR="002D217B" w:rsidRPr="002D217B" w:rsidRDefault="002D217B" w:rsidP="00045270">
      <w:pPr>
        <w:pStyle w:val="ListParagraph"/>
        <w:numPr>
          <w:ilvl w:val="1"/>
          <w:numId w:val="246"/>
        </w:numPr>
        <w:rPr>
          <w:rFonts w:ascii="Arial" w:hAnsi="Arial" w:cs="Arial"/>
          <w:sz w:val="20"/>
          <w:szCs w:val="20"/>
        </w:rPr>
      </w:pPr>
      <w:r w:rsidRPr="002D217B">
        <w:rPr>
          <w:rFonts w:ascii="Arial" w:hAnsi="Arial" w:cs="Arial"/>
          <w:sz w:val="20"/>
          <w:szCs w:val="20"/>
        </w:rPr>
        <w:t>set Path = "F:\Deploymen tCode(LS)\LS(ODS)\Release-x.x.x.x" – set to release number</w:t>
      </w:r>
    </w:p>
    <w:p w14:paraId="612C3A57" w14:textId="77777777" w:rsidR="002D217B" w:rsidRPr="002D217B" w:rsidRDefault="002D217B" w:rsidP="00045270">
      <w:pPr>
        <w:pStyle w:val="ListParagraph"/>
        <w:numPr>
          <w:ilvl w:val="1"/>
          <w:numId w:val="246"/>
        </w:numPr>
        <w:spacing w:after="240" w:line="220" w:lineRule="exact"/>
        <w:rPr>
          <w:sz w:val="20"/>
          <w:szCs w:val="20"/>
        </w:rPr>
      </w:pPr>
      <w:r w:rsidRPr="002D217B">
        <w:rPr>
          <w:rFonts w:ascii="Arial" w:hAnsi="Arial" w:cs="Arial"/>
          <w:sz w:val="20"/>
          <w:szCs w:val="20"/>
        </w:rPr>
        <w:t>set JobName = "LS_Release-x.x.x.x” – set to release number</w:t>
      </w:r>
    </w:p>
    <w:p w14:paraId="78C71609" w14:textId="77777777" w:rsidR="002D217B" w:rsidRPr="002D217B" w:rsidRDefault="002D217B" w:rsidP="00045270">
      <w:pPr>
        <w:pStyle w:val="ListParagraph"/>
        <w:numPr>
          <w:ilvl w:val="0"/>
          <w:numId w:val="246"/>
        </w:numPr>
        <w:spacing w:after="240" w:line="220" w:lineRule="exact"/>
        <w:rPr>
          <w:sz w:val="20"/>
          <w:szCs w:val="20"/>
        </w:rPr>
      </w:pPr>
      <w:r w:rsidRPr="002D217B">
        <w:rPr>
          <w:rFonts w:ascii="Arial" w:hAnsi="Arial" w:cs="Arial"/>
          <w:sz w:val="20"/>
          <w:szCs w:val="20"/>
        </w:rPr>
        <w:t>Execute the PowerShell script “ScriptJob.cmd “ to create deployment job named “LS_Release- x.x.x.x”</w:t>
      </w:r>
    </w:p>
    <w:p w14:paraId="08A54FD5" w14:textId="77777777" w:rsidR="002D217B" w:rsidRPr="002D217B" w:rsidRDefault="002D217B" w:rsidP="00045270">
      <w:pPr>
        <w:pStyle w:val="ListParagraph"/>
        <w:numPr>
          <w:ilvl w:val="0"/>
          <w:numId w:val="246"/>
        </w:numPr>
        <w:spacing w:after="240" w:line="220" w:lineRule="exact"/>
        <w:rPr>
          <w:sz w:val="20"/>
          <w:szCs w:val="20"/>
        </w:rPr>
      </w:pPr>
      <w:r w:rsidRPr="002D217B">
        <w:rPr>
          <w:rFonts w:ascii="Arial" w:hAnsi="Arial" w:cs="Arial"/>
          <w:sz w:val="20"/>
          <w:szCs w:val="20"/>
        </w:rPr>
        <w:t>Run OLTP deployment SQL job “LS_Release-x.x.x.x” –newly created sql job</w:t>
      </w:r>
    </w:p>
    <w:p w14:paraId="48F45BE5" w14:textId="77777777" w:rsidR="002D217B" w:rsidRDefault="002D217B" w:rsidP="002D217B">
      <w:pPr>
        <w:pStyle w:val="Heading3"/>
      </w:pPr>
      <w:r>
        <w:t>Client Purge Scripts (Only necessary to remove transaction data and setup default admin users)</w:t>
      </w:r>
    </w:p>
    <w:p w14:paraId="61763EE6" w14:textId="77777777" w:rsidR="002D217B" w:rsidRPr="002D217B" w:rsidRDefault="002D217B" w:rsidP="00045270">
      <w:pPr>
        <w:pStyle w:val="ListParagraph"/>
        <w:numPr>
          <w:ilvl w:val="0"/>
          <w:numId w:val="241"/>
        </w:numPr>
        <w:rPr>
          <w:sz w:val="20"/>
          <w:szCs w:val="20"/>
        </w:rPr>
      </w:pPr>
      <w:r w:rsidRPr="002D217B">
        <w:rPr>
          <w:sz w:val="20"/>
          <w:szCs w:val="20"/>
        </w:rPr>
        <w:t>Pull the latest clientpurgescripts from TFS: $/LendingSpace/Database/_HelperScript/TeamTools/ClientPurgeScripts</w:t>
      </w:r>
    </w:p>
    <w:p w14:paraId="1057EE2D" w14:textId="77777777" w:rsidR="002D217B" w:rsidRPr="002D217B" w:rsidRDefault="002D217B" w:rsidP="00045270">
      <w:pPr>
        <w:pStyle w:val="ListParagraph"/>
        <w:numPr>
          <w:ilvl w:val="0"/>
          <w:numId w:val="224"/>
        </w:numPr>
        <w:spacing w:after="240" w:line="220" w:lineRule="exact"/>
        <w:rPr>
          <w:sz w:val="20"/>
          <w:szCs w:val="20"/>
        </w:rPr>
      </w:pPr>
      <w:r w:rsidRPr="002D217B">
        <w:rPr>
          <w:sz w:val="20"/>
          <w:szCs w:val="20"/>
        </w:rPr>
        <w:t xml:space="preserve">Copy the entire folder to </w:t>
      </w:r>
      <w:r w:rsidRPr="002D217B">
        <w:rPr>
          <w:color w:val="FF0000"/>
          <w:sz w:val="20"/>
          <w:szCs w:val="20"/>
          <w:highlight w:val="yellow"/>
        </w:rPr>
        <w:t>&lt;Drive Letter&gt;:\ClientPurgeScripts</w:t>
      </w:r>
    </w:p>
    <w:p w14:paraId="1858E80D" w14:textId="77777777" w:rsidR="002D217B" w:rsidRPr="002D217B" w:rsidRDefault="002D217B" w:rsidP="00045270">
      <w:pPr>
        <w:pStyle w:val="ListParagraph"/>
        <w:numPr>
          <w:ilvl w:val="0"/>
          <w:numId w:val="224"/>
        </w:numPr>
        <w:spacing w:after="240" w:line="220" w:lineRule="exact"/>
        <w:rPr>
          <w:sz w:val="20"/>
          <w:szCs w:val="20"/>
        </w:rPr>
      </w:pPr>
      <w:r w:rsidRPr="002D217B">
        <w:rPr>
          <w:sz w:val="20"/>
          <w:szCs w:val="20"/>
        </w:rPr>
        <w:t>Edit the batch files for the clients being restored the following entries need to be updated for proper execution. Output text files are created for validation and troubleshooting</w:t>
      </w:r>
    </w:p>
    <w:p w14:paraId="25CAFAF0" w14:textId="77777777" w:rsidR="002D217B" w:rsidRPr="002D217B" w:rsidRDefault="002D217B" w:rsidP="00045270">
      <w:pPr>
        <w:pStyle w:val="ListParagraph"/>
        <w:numPr>
          <w:ilvl w:val="1"/>
          <w:numId w:val="224"/>
        </w:numPr>
        <w:spacing w:after="240" w:line="220" w:lineRule="exact"/>
        <w:rPr>
          <w:sz w:val="20"/>
          <w:szCs w:val="20"/>
        </w:rPr>
      </w:pPr>
      <w:r w:rsidRPr="002D217B">
        <w:rPr>
          <w:sz w:val="20"/>
          <w:szCs w:val="20"/>
        </w:rPr>
        <w:t>Example - LPSC_Client_Purge(DBA_Local)</w:t>
      </w:r>
    </w:p>
    <w:p w14:paraId="77099636" w14:textId="77777777" w:rsidR="002D217B" w:rsidRPr="002D217B" w:rsidRDefault="002D217B" w:rsidP="002D217B">
      <w:pPr>
        <w:ind w:left="360"/>
        <w:rPr>
          <w:sz w:val="20"/>
          <w:szCs w:val="20"/>
        </w:rPr>
      </w:pPr>
      <w:r w:rsidRPr="002D217B">
        <w:rPr>
          <w:sz w:val="20"/>
          <w:szCs w:val="20"/>
        </w:rPr>
        <w:t xml:space="preserve">Notes provided below like (e.g. xxxxx) are not present in batch file. Update only the items in </w:t>
      </w:r>
      <w:r w:rsidRPr="002D217B">
        <w:rPr>
          <w:color w:val="FF0000"/>
          <w:sz w:val="20"/>
          <w:szCs w:val="20"/>
          <w:highlight w:val="yellow"/>
        </w:rPr>
        <w:t>Yellow and Red</w:t>
      </w:r>
      <w:r w:rsidRPr="002D217B">
        <w:rPr>
          <w:sz w:val="20"/>
          <w:szCs w:val="20"/>
        </w:rPr>
        <w:t>.</w:t>
      </w:r>
    </w:p>
    <w:p w14:paraId="45D48B54" w14:textId="77777777" w:rsidR="002D217B" w:rsidRPr="002D217B" w:rsidRDefault="002D217B" w:rsidP="00045270">
      <w:pPr>
        <w:pStyle w:val="ListParagraph"/>
        <w:numPr>
          <w:ilvl w:val="0"/>
          <w:numId w:val="224"/>
        </w:numPr>
        <w:spacing w:after="240" w:line="220" w:lineRule="exact"/>
        <w:rPr>
          <w:sz w:val="20"/>
          <w:szCs w:val="20"/>
        </w:rPr>
      </w:pPr>
      <w:r w:rsidRPr="002D217B">
        <w:rPr>
          <w:sz w:val="20"/>
          <w:szCs w:val="20"/>
        </w:rPr>
        <w:t>set InstanceOLTP=</w:t>
      </w:r>
      <w:r w:rsidRPr="002D217B">
        <w:rPr>
          <w:color w:val="FF0000"/>
          <w:sz w:val="20"/>
          <w:szCs w:val="20"/>
          <w:highlight w:val="yellow"/>
        </w:rPr>
        <w:t>ServerName\InstanceName</w:t>
      </w:r>
      <w:r w:rsidRPr="002D217B">
        <w:rPr>
          <w:color w:val="FF0000"/>
          <w:sz w:val="20"/>
          <w:szCs w:val="20"/>
        </w:rPr>
        <w:t xml:space="preserve"> </w:t>
      </w:r>
      <w:r w:rsidRPr="002D217B">
        <w:rPr>
          <w:sz w:val="20"/>
          <w:szCs w:val="20"/>
        </w:rPr>
        <w:t>(e.g. UAT1\OLTP)</w:t>
      </w:r>
    </w:p>
    <w:p w14:paraId="05F1FD25" w14:textId="77777777" w:rsidR="002D217B" w:rsidRPr="002D217B" w:rsidRDefault="002D217B" w:rsidP="00045270">
      <w:pPr>
        <w:pStyle w:val="ListParagraph"/>
        <w:numPr>
          <w:ilvl w:val="0"/>
          <w:numId w:val="224"/>
        </w:numPr>
        <w:spacing w:after="240" w:line="220" w:lineRule="exact"/>
        <w:rPr>
          <w:sz w:val="20"/>
          <w:szCs w:val="20"/>
        </w:rPr>
      </w:pPr>
      <w:r w:rsidRPr="002D217B">
        <w:rPr>
          <w:sz w:val="20"/>
          <w:szCs w:val="20"/>
        </w:rPr>
        <w:t>set InstanceODS=</w:t>
      </w:r>
      <w:r w:rsidRPr="002D217B">
        <w:rPr>
          <w:color w:val="FF0000"/>
          <w:sz w:val="20"/>
          <w:szCs w:val="20"/>
          <w:highlight w:val="yellow"/>
        </w:rPr>
        <w:t>ServerName\InstanceName</w:t>
      </w:r>
      <w:r w:rsidRPr="002D217B">
        <w:rPr>
          <w:color w:val="FF0000"/>
          <w:sz w:val="20"/>
          <w:szCs w:val="20"/>
        </w:rPr>
        <w:t xml:space="preserve"> </w:t>
      </w:r>
      <w:r w:rsidRPr="002D217B">
        <w:rPr>
          <w:sz w:val="20"/>
          <w:szCs w:val="20"/>
        </w:rPr>
        <w:t>(e.g. UAT1\ODS)</w:t>
      </w:r>
    </w:p>
    <w:p w14:paraId="2F892FF0" w14:textId="77777777" w:rsidR="002D217B" w:rsidRPr="002D217B" w:rsidRDefault="002D217B" w:rsidP="00045270">
      <w:pPr>
        <w:pStyle w:val="ListParagraph"/>
        <w:numPr>
          <w:ilvl w:val="0"/>
          <w:numId w:val="224"/>
        </w:numPr>
        <w:spacing w:after="240" w:line="220" w:lineRule="exact"/>
        <w:rPr>
          <w:sz w:val="20"/>
          <w:szCs w:val="20"/>
        </w:rPr>
      </w:pPr>
      <w:r w:rsidRPr="002D217B">
        <w:rPr>
          <w:sz w:val="20"/>
          <w:szCs w:val="20"/>
        </w:rPr>
        <w:t>set RootPath=</w:t>
      </w:r>
      <w:r w:rsidRPr="002D217B">
        <w:rPr>
          <w:color w:val="FF0000"/>
          <w:sz w:val="20"/>
          <w:szCs w:val="20"/>
          <w:highlight w:val="yellow"/>
        </w:rPr>
        <w:t>&lt;Drive Letter&gt;:\ClientPurgeScripts</w:t>
      </w:r>
    </w:p>
    <w:p w14:paraId="3D00C635" w14:textId="77777777" w:rsidR="002D217B" w:rsidRPr="002D217B" w:rsidRDefault="002D217B" w:rsidP="00045270">
      <w:pPr>
        <w:pStyle w:val="ListParagraph"/>
        <w:numPr>
          <w:ilvl w:val="0"/>
          <w:numId w:val="224"/>
        </w:numPr>
        <w:spacing w:after="240" w:line="220" w:lineRule="exact"/>
        <w:rPr>
          <w:sz w:val="20"/>
          <w:szCs w:val="20"/>
        </w:rPr>
      </w:pPr>
      <w:r w:rsidRPr="002D217B">
        <w:rPr>
          <w:sz w:val="20"/>
          <w:szCs w:val="20"/>
        </w:rPr>
        <w:t>set OrgCode=</w:t>
      </w:r>
      <w:r w:rsidRPr="002D217B">
        <w:rPr>
          <w:color w:val="FF0000"/>
          <w:sz w:val="20"/>
          <w:szCs w:val="20"/>
          <w:highlight w:val="yellow"/>
        </w:rPr>
        <w:t>&lt;ClientORGCode&gt;</w:t>
      </w:r>
    </w:p>
    <w:p w14:paraId="61C0A5AF" w14:textId="77777777" w:rsidR="002D217B" w:rsidRPr="002D217B" w:rsidRDefault="002D217B" w:rsidP="00045270">
      <w:pPr>
        <w:pStyle w:val="ListParagraph"/>
        <w:numPr>
          <w:ilvl w:val="0"/>
          <w:numId w:val="224"/>
        </w:numPr>
        <w:spacing w:after="240" w:line="220" w:lineRule="exact"/>
        <w:rPr>
          <w:sz w:val="20"/>
          <w:szCs w:val="20"/>
        </w:rPr>
      </w:pPr>
      <w:r w:rsidRPr="002D217B">
        <w:rPr>
          <w:sz w:val="20"/>
          <w:szCs w:val="20"/>
        </w:rPr>
        <w:t>set Environment=</w:t>
      </w:r>
      <w:r w:rsidRPr="002D217B">
        <w:rPr>
          <w:color w:val="FF0000"/>
          <w:sz w:val="20"/>
          <w:szCs w:val="20"/>
          <w:highlight w:val="yellow"/>
        </w:rPr>
        <w:t>TargetEnvironmentName</w:t>
      </w:r>
      <w:r w:rsidRPr="002D217B">
        <w:rPr>
          <w:color w:val="FF0000"/>
          <w:sz w:val="20"/>
          <w:szCs w:val="20"/>
        </w:rPr>
        <w:t xml:space="preserve"> </w:t>
      </w:r>
      <w:r w:rsidRPr="002D217B">
        <w:rPr>
          <w:sz w:val="20"/>
          <w:szCs w:val="20"/>
        </w:rPr>
        <w:t>(e.g. UAT1)</w:t>
      </w:r>
    </w:p>
    <w:p w14:paraId="36A120E3" w14:textId="77777777" w:rsidR="002D217B" w:rsidRDefault="002D217B" w:rsidP="002D217B">
      <w:pPr>
        <w:pStyle w:val="Heading3"/>
      </w:pPr>
      <w:r>
        <w:t>Purge Data</w:t>
      </w:r>
    </w:p>
    <w:p w14:paraId="5E777709" w14:textId="77777777" w:rsidR="002D217B" w:rsidRPr="002D217B" w:rsidRDefault="002D217B" w:rsidP="00045270">
      <w:pPr>
        <w:pStyle w:val="ListParagraph"/>
        <w:numPr>
          <w:ilvl w:val="0"/>
          <w:numId w:val="243"/>
        </w:numPr>
        <w:spacing w:after="160" w:line="259" w:lineRule="auto"/>
        <w:rPr>
          <w:sz w:val="20"/>
          <w:szCs w:val="20"/>
        </w:rPr>
      </w:pPr>
      <w:r>
        <w:tab/>
      </w:r>
      <w:r w:rsidRPr="002D217B">
        <w:rPr>
          <w:sz w:val="20"/>
          <w:szCs w:val="20"/>
        </w:rPr>
        <w:t xml:space="preserve">Execute &lt;client&gt;_Client_Purge(DBA_local).bat </w:t>
      </w:r>
    </w:p>
    <w:p w14:paraId="281E748E" w14:textId="77777777" w:rsidR="002D217B" w:rsidRDefault="002D217B" w:rsidP="002D217B">
      <w:pPr>
        <w:pStyle w:val="Heading3"/>
      </w:pPr>
      <w:r>
        <w:t xml:space="preserve">SSIS Packages </w:t>
      </w:r>
    </w:p>
    <w:p w14:paraId="336A2EB9" w14:textId="77777777" w:rsidR="002D217B" w:rsidRPr="002D217B" w:rsidRDefault="002D217B" w:rsidP="00045270">
      <w:pPr>
        <w:pStyle w:val="ListParagraph"/>
        <w:numPr>
          <w:ilvl w:val="0"/>
          <w:numId w:val="243"/>
        </w:numPr>
        <w:rPr>
          <w:sz w:val="20"/>
          <w:szCs w:val="20"/>
        </w:rPr>
      </w:pPr>
      <w:r w:rsidRPr="002D217B">
        <w:rPr>
          <w:sz w:val="20"/>
          <w:szCs w:val="20"/>
        </w:rPr>
        <w:t>Include SSIS Packages to match the Release on the source system</w:t>
      </w:r>
    </w:p>
    <w:p w14:paraId="0B8F3F75" w14:textId="77777777" w:rsidR="002D217B" w:rsidRPr="002D217B" w:rsidRDefault="002D217B" w:rsidP="00045270">
      <w:pPr>
        <w:pStyle w:val="ListParagraph"/>
        <w:numPr>
          <w:ilvl w:val="0"/>
          <w:numId w:val="243"/>
        </w:numPr>
        <w:rPr>
          <w:sz w:val="20"/>
          <w:szCs w:val="20"/>
        </w:rPr>
      </w:pPr>
      <w:r w:rsidRPr="002D217B">
        <w:rPr>
          <w:sz w:val="20"/>
          <w:szCs w:val="20"/>
        </w:rPr>
        <w:t>Pull latest SSISPackage for release from TFS: $/LendingSpace/Base/Main/DbScript/</w:t>
      </w:r>
      <w:r w:rsidRPr="002D217B">
        <w:rPr>
          <w:i/>
          <w:sz w:val="20"/>
          <w:szCs w:val="20"/>
        </w:rPr>
        <w:t>ReleaseVersion/Release-Number</w:t>
      </w:r>
    </w:p>
    <w:p w14:paraId="11823397" w14:textId="77777777" w:rsidR="002D217B" w:rsidRPr="002D217B" w:rsidRDefault="002D217B" w:rsidP="00045270">
      <w:pPr>
        <w:pStyle w:val="ListParagraph"/>
        <w:numPr>
          <w:ilvl w:val="1"/>
          <w:numId w:val="243"/>
        </w:numPr>
        <w:rPr>
          <w:sz w:val="20"/>
          <w:szCs w:val="20"/>
        </w:rPr>
      </w:pPr>
      <w:r w:rsidRPr="002D217B">
        <w:rPr>
          <w:sz w:val="20"/>
          <w:szCs w:val="20"/>
        </w:rPr>
        <w:t>Example: $/LendingSpace/Base/Main/DbScript/4.3/Release-4.3.2.09/SSISPackages</w:t>
      </w:r>
    </w:p>
    <w:p w14:paraId="4B01D14A" w14:textId="77777777" w:rsidR="002D217B" w:rsidRPr="002D217B" w:rsidRDefault="002D217B" w:rsidP="00045270">
      <w:pPr>
        <w:pStyle w:val="ListParagraph"/>
        <w:numPr>
          <w:ilvl w:val="0"/>
          <w:numId w:val="243"/>
        </w:numPr>
        <w:rPr>
          <w:rFonts w:ascii="Arial" w:hAnsi="Arial" w:cs="Arial"/>
          <w:sz w:val="20"/>
          <w:szCs w:val="20"/>
        </w:rPr>
      </w:pPr>
      <w:r w:rsidRPr="002D217B">
        <w:rPr>
          <w:rFonts w:ascii="Arial" w:hAnsi="Arial" w:cs="Arial"/>
          <w:sz w:val="20"/>
          <w:szCs w:val="20"/>
        </w:rPr>
        <w:t>Copy SSIS packages from the following Folders: and deploy using table below</w:t>
      </w:r>
    </w:p>
    <w:p w14:paraId="1FC6EEE2" w14:textId="77777777" w:rsidR="002D217B" w:rsidRPr="002D217B" w:rsidRDefault="002D217B" w:rsidP="00045270">
      <w:pPr>
        <w:pStyle w:val="ListParagraph"/>
        <w:numPr>
          <w:ilvl w:val="1"/>
          <w:numId w:val="243"/>
        </w:numPr>
        <w:rPr>
          <w:rFonts w:ascii="Arial" w:hAnsi="Arial" w:cs="Arial"/>
          <w:sz w:val="20"/>
          <w:szCs w:val="20"/>
        </w:rPr>
      </w:pPr>
      <w:r w:rsidRPr="002D217B">
        <w:rPr>
          <w:rFonts w:ascii="Symbol" w:hAnsi="Symbol"/>
          <w:sz w:val="20"/>
          <w:szCs w:val="20"/>
        </w:rPr>
        <w:t></w:t>
      </w:r>
      <w:r w:rsidRPr="002D217B">
        <w:rPr>
          <w:sz w:val="20"/>
          <w:szCs w:val="20"/>
        </w:rPr>
        <w:t xml:space="preserve">         </w:t>
      </w:r>
      <w:r w:rsidRPr="002D217B">
        <w:rPr>
          <w:rFonts w:ascii="Arial" w:hAnsi="Arial" w:cs="Arial"/>
          <w:sz w:val="20"/>
          <w:szCs w:val="20"/>
        </w:rPr>
        <w:t> \</w:t>
      </w:r>
      <w:r w:rsidRPr="002D217B">
        <w:rPr>
          <w:rFonts w:ascii="Arial" w:hAnsi="Arial" w:cs="Arial"/>
          <w:color w:val="FF0000"/>
          <w:sz w:val="20"/>
          <w:szCs w:val="20"/>
        </w:rPr>
        <w:t>Extract</w:t>
      </w:r>
      <w:r w:rsidRPr="002D217B">
        <w:rPr>
          <w:rFonts w:ascii="Arial" w:hAnsi="Arial" w:cs="Arial"/>
          <w:sz w:val="20"/>
          <w:szCs w:val="20"/>
        </w:rPr>
        <w:t>”</w:t>
      </w:r>
    </w:p>
    <w:p w14:paraId="2DC71644" w14:textId="77777777" w:rsidR="002D217B" w:rsidRPr="002D217B" w:rsidRDefault="002D217B" w:rsidP="00045270">
      <w:pPr>
        <w:pStyle w:val="ListParagraph"/>
        <w:numPr>
          <w:ilvl w:val="1"/>
          <w:numId w:val="243"/>
        </w:numPr>
        <w:rPr>
          <w:rFonts w:ascii="Arial" w:hAnsi="Arial" w:cs="Arial"/>
          <w:sz w:val="20"/>
          <w:szCs w:val="20"/>
        </w:rPr>
      </w:pPr>
      <w:r w:rsidRPr="002D217B">
        <w:rPr>
          <w:rFonts w:ascii="Symbol" w:hAnsi="Symbol"/>
          <w:sz w:val="20"/>
          <w:szCs w:val="20"/>
        </w:rPr>
        <w:t></w:t>
      </w:r>
      <w:r w:rsidRPr="002D217B">
        <w:rPr>
          <w:sz w:val="20"/>
          <w:szCs w:val="20"/>
        </w:rPr>
        <w:t xml:space="preserve">         </w:t>
      </w:r>
      <w:r w:rsidRPr="002D217B">
        <w:rPr>
          <w:rFonts w:ascii="Arial" w:hAnsi="Arial" w:cs="Arial"/>
          <w:sz w:val="20"/>
          <w:szCs w:val="20"/>
        </w:rPr>
        <w:t>“\</w:t>
      </w:r>
      <w:r w:rsidRPr="002D217B">
        <w:rPr>
          <w:rFonts w:ascii="Arial" w:hAnsi="Arial" w:cs="Arial"/>
          <w:color w:val="FF0000"/>
          <w:sz w:val="20"/>
          <w:szCs w:val="20"/>
        </w:rPr>
        <w:t>MasterAuthentication</w:t>
      </w:r>
      <w:r w:rsidRPr="002D217B">
        <w:rPr>
          <w:rFonts w:ascii="Arial" w:hAnsi="Arial" w:cs="Arial"/>
          <w:sz w:val="20"/>
          <w:szCs w:val="20"/>
        </w:rPr>
        <w:t>”</w:t>
      </w:r>
    </w:p>
    <w:p w14:paraId="49ADF117" w14:textId="77777777" w:rsidR="002D217B" w:rsidRPr="002D217B" w:rsidRDefault="002D217B" w:rsidP="00045270">
      <w:pPr>
        <w:pStyle w:val="ListParagraph"/>
        <w:numPr>
          <w:ilvl w:val="1"/>
          <w:numId w:val="243"/>
        </w:numPr>
        <w:rPr>
          <w:rFonts w:ascii="Arial" w:hAnsi="Arial" w:cs="Arial"/>
          <w:sz w:val="20"/>
          <w:szCs w:val="20"/>
        </w:rPr>
      </w:pPr>
      <w:r w:rsidRPr="002D217B">
        <w:rPr>
          <w:rFonts w:ascii="Symbol" w:hAnsi="Symbol"/>
          <w:sz w:val="20"/>
          <w:szCs w:val="20"/>
        </w:rPr>
        <w:t></w:t>
      </w:r>
      <w:r w:rsidRPr="002D217B">
        <w:rPr>
          <w:sz w:val="20"/>
          <w:szCs w:val="20"/>
        </w:rPr>
        <w:t xml:space="preserve">         </w:t>
      </w:r>
      <w:r w:rsidRPr="002D217B">
        <w:rPr>
          <w:rFonts w:ascii="Arial" w:hAnsi="Arial" w:cs="Arial"/>
          <w:sz w:val="20"/>
          <w:szCs w:val="20"/>
        </w:rPr>
        <w:t>“\</w:t>
      </w:r>
      <w:r w:rsidRPr="002D217B">
        <w:rPr>
          <w:rFonts w:ascii="Arial" w:hAnsi="Arial" w:cs="Arial"/>
          <w:color w:val="FF0000"/>
          <w:sz w:val="20"/>
          <w:szCs w:val="20"/>
        </w:rPr>
        <w:t>ODSXfer</w:t>
      </w:r>
      <w:r w:rsidRPr="002D217B">
        <w:rPr>
          <w:rFonts w:ascii="Arial" w:hAnsi="Arial" w:cs="Arial"/>
          <w:sz w:val="20"/>
          <w:szCs w:val="20"/>
        </w:rPr>
        <w:t>”</w:t>
      </w:r>
    </w:p>
    <w:p w14:paraId="3106D6A6" w14:textId="77777777" w:rsidR="002D217B" w:rsidRPr="002D217B" w:rsidRDefault="002D217B" w:rsidP="002D217B">
      <w:pPr>
        <w:pStyle w:val="ListParagraph"/>
        <w:rPr>
          <w:rFonts w:ascii="Arial" w:hAnsi="Arial" w:cs="Arial"/>
          <w:sz w:val="20"/>
          <w:szCs w:val="20"/>
        </w:rPr>
      </w:pPr>
      <w:r w:rsidRPr="002D217B">
        <w:rPr>
          <w:rFonts w:ascii="Arial" w:hAnsi="Arial" w:cs="Arial"/>
          <w:sz w:val="20"/>
          <w:szCs w:val="20"/>
        </w:rPr>
        <w:t>___________________</w:t>
      </w:r>
    </w:p>
    <w:p w14:paraId="6E65693B" w14:textId="77777777" w:rsidR="002D217B" w:rsidRPr="002D217B" w:rsidRDefault="002D217B" w:rsidP="00045270">
      <w:pPr>
        <w:pStyle w:val="ListParagraph"/>
        <w:numPr>
          <w:ilvl w:val="0"/>
          <w:numId w:val="243"/>
        </w:numPr>
        <w:rPr>
          <w:rFonts w:ascii="Arial" w:hAnsi="Arial" w:cs="Arial"/>
          <w:color w:val="000000"/>
          <w:sz w:val="20"/>
          <w:szCs w:val="20"/>
        </w:rPr>
      </w:pPr>
      <w:r w:rsidRPr="002D217B">
        <w:rPr>
          <w:rFonts w:ascii="Arial" w:hAnsi="Arial" w:cs="Arial"/>
          <w:sz w:val="20"/>
          <w:szCs w:val="20"/>
        </w:rPr>
        <w:t xml:space="preserve">Contents of Extract Folder  to </w:t>
      </w:r>
      <w:r w:rsidRPr="002D217B">
        <w:rPr>
          <w:rFonts w:ascii="Arial" w:hAnsi="Arial" w:cs="Arial"/>
          <w:color w:val="000000"/>
          <w:sz w:val="20"/>
          <w:szCs w:val="20"/>
        </w:rPr>
        <w:t>F:\SSISPackages</w:t>
      </w:r>
    </w:p>
    <w:p w14:paraId="4382EED9" w14:textId="77777777" w:rsidR="002D217B" w:rsidRPr="002D217B" w:rsidRDefault="002D217B" w:rsidP="00045270">
      <w:pPr>
        <w:pStyle w:val="ListParagraph"/>
        <w:numPr>
          <w:ilvl w:val="0"/>
          <w:numId w:val="243"/>
        </w:numPr>
        <w:rPr>
          <w:rFonts w:ascii="Arial" w:hAnsi="Arial" w:cs="Arial"/>
          <w:color w:val="000000"/>
          <w:sz w:val="20"/>
          <w:szCs w:val="20"/>
        </w:rPr>
      </w:pPr>
      <w:r w:rsidRPr="002D217B">
        <w:rPr>
          <w:rFonts w:ascii="Arial" w:hAnsi="Arial" w:cs="Arial"/>
          <w:color w:val="000000"/>
          <w:sz w:val="20"/>
          <w:szCs w:val="20"/>
        </w:rPr>
        <w:t>Contents of MasterAuthentication folder to</w:t>
      </w:r>
      <w:r w:rsidRPr="002D217B">
        <w:rPr>
          <w:rFonts w:ascii="Arial" w:hAnsi="Arial" w:cs="Arial"/>
          <w:color w:val="FF0000"/>
          <w:sz w:val="20"/>
          <w:szCs w:val="20"/>
        </w:rPr>
        <w:t xml:space="preserve"> </w:t>
      </w:r>
      <w:r w:rsidRPr="002D217B">
        <w:rPr>
          <w:rFonts w:ascii="Arial" w:hAnsi="Arial" w:cs="Arial"/>
          <w:color w:val="000000"/>
          <w:sz w:val="20"/>
          <w:szCs w:val="20"/>
        </w:rPr>
        <w:t>F:\MA_SSISPackages</w:t>
      </w:r>
    </w:p>
    <w:p w14:paraId="1111E2C3" w14:textId="77777777" w:rsidR="002D217B" w:rsidRPr="002D217B" w:rsidRDefault="002D217B" w:rsidP="00045270">
      <w:pPr>
        <w:pStyle w:val="ListParagraph"/>
        <w:numPr>
          <w:ilvl w:val="0"/>
          <w:numId w:val="243"/>
        </w:numPr>
        <w:rPr>
          <w:rFonts w:ascii="Arial" w:hAnsi="Arial" w:cs="Arial"/>
          <w:sz w:val="20"/>
          <w:szCs w:val="20"/>
        </w:rPr>
      </w:pPr>
      <w:r w:rsidRPr="002D217B">
        <w:rPr>
          <w:rFonts w:ascii="Arial" w:hAnsi="Arial" w:cs="Arial"/>
          <w:color w:val="000000"/>
          <w:sz w:val="20"/>
          <w:szCs w:val="20"/>
        </w:rPr>
        <w:t xml:space="preserve">Contents of </w:t>
      </w:r>
      <w:r w:rsidRPr="002D217B">
        <w:rPr>
          <w:rFonts w:ascii="Arial" w:hAnsi="Arial" w:cs="Arial"/>
          <w:sz w:val="20"/>
          <w:szCs w:val="20"/>
        </w:rPr>
        <w:t>“\</w:t>
      </w:r>
      <w:r w:rsidRPr="002D217B">
        <w:rPr>
          <w:rFonts w:ascii="Arial" w:hAnsi="Arial" w:cs="Arial"/>
          <w:color w:val="000000"/>
          <w:sz w:val="20"/>
          <w:szCs w:val="20"/>
        </w:rPr>
        <w:t>ODSXfer”</w:t>
      </w:r>
      <w:r w:rsidRPr="002D217B">
        <w:rPr>
          <w:rFonts w:ascii="Arial" w:hAnsi="Arial" w:cs="Arial"/>
          <w:sz w:val="20"/>
          <w:szCs w:val="20"/>
        </w:rPr>
        <w:t xml:space="preserve"> folder to </w:t>
      </w:r>
      <w:r w:rsidRPr="002D217B">
        <w:rPr>
          <w:rFonts w:ascii="Arial" w:hAnsi="Arial" w:cs="Arial"/>
          <w:color w:val="000000"/>
          <w:sz w:val="20"/>
          <w:szCs w:val="20"/>
        </w:rPr>
        <w:t>F:\LPSC_SSISPackages, F:\STMC_SSISPackages, F:\STRN_SSISPackages, F:\BYVW_SSISPackages( As Applicable)</w:t>
      </w:r>
    </w:p>
    <w:p w14:paraId="763503D7" w14:textId="77777777" w:rsidR="002D217B" w:rsidRDefault="002D217B" w:rsidP="002D217B">
      <w:r>
        <w:rPr>
          <w:noProof/>
        </w:rPr>
        <w:drawing>
          <wp:inline distT="0" distB="0" distL="0" distR="0" wp14:anchorId="21C6091B" wp14:editId="45581A17">
            <wp:extent cx="5943600" cy="13417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1341755"/>
                    </a:xfrm>
                    <a:prstGeom prst="rect">
                      <a:avLst/>
                    </a:prstGeom>
                  </pic:spPr>
                </pic:pic>
              </a:graphicData>
            </a:graphic>
          </wp:inline>
        </w:drawing>
      </w:r>
    </w:p>
    <w:p w14:paraId="6AE1475D" w14:textId="77777777" w:rsidR="002D217B" w:rsidRDefault="002D217B" w:rsidP="002D217B">
      <w:r>
        <w:rPr>
          <w:noProof/>
        </w:rPr>
        <w:drawing>
          <wp:inline distT="0" distB="0" distL="0" distR="0" wp14:anchorId="5FEDBC0F" wp14:editId="3E54698F">
            <wp:extent cx="5943600" cy="1266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1266190"/>
                    </a:xfrm>
                    <a:prstGeom prst="rect">
                      <a:avLst/>
                    </a:prstGeom>
                  </pic:spPr>
                </pic:pic>
              </a:graphicData>
            </a:graphic>
          </wp:inline>
        </w:drawing>
      </w:r>
    </w:p>
    <w:p w14:paraId="5F7BA927" w14:textId="77777777" w:rsidR="002D217B" w:rsidRDefault="002D217B" w:rsidP="002D217B"/>
    <w:p w14:paraId="26152C70" w14:textId="77777777" w:rsidR="002D217B" w:rsidRDefault="002D217B" w:rsidP="002D217B">
      <w:pPr>
        <w:pStyle w:val="Heading3"/>
      </w:pPr>
      <w:r>
        <w:t>Environment</w:t>
      </w:r>
      <w:r w:rsidRPr="00CE22F6">
        <w:t>Specific</w:t>
      </w:r>
      <w:r>
        <w:t>DB</w:t>
      </w:r>
      <w:r w:rsidRPr="00CE22F6">
        <w:t xml:space="preserve">Script </w:t>
      </w:r>
      <w:r>
        <w:t>(</w:t>
      </w:r>
      <w:r w:rsidRPr="00CE22F6">
        <w:t>OLTP)</w:t>
      </w:r>
    </w:p>
    <w:p w14:paraId="1556946A" w14:textId="77777777" w:rsidR="002D217B" w:rsidRPr="002D217B" w:rsidRDefault="002D217B" w:rsidP="00045270">
      <w:pPr>
        <w:pStyle w:val="ListParagraph"/>
        <w:numPr>
          <w:ilvl w:val="0"/>
          <w:numId w:val="250"/>
        </w:numPr>
        <w:rPr>
          <w:sz w:val="20"/>
          <w:szCs w:val="20"/>
        </w:rPr>
      </w:pPr>
      <w:r w:rsidRPr="002D217B">
        <w:rPr>
          <w:sz w:val="20"/>
          <w:szCs w:val="20"/>
        </w:rPr>
        <w:t>Execute Environment Specific script to change correct database values for targeted environment.</w:t>
      </w:r>
    </w:p>
    <w:p w14:paraId="3588642D" w14:textId="77777777" w:rsidR="002D217B" w:rsidRDefault="002D217B" w:rsidP="002D217B">
      <w:pPr>
        <w:pStyle w:val="Heading3"/>
      </w:pPr>
      <w:r>
        <w:t>Grant Minimal Access\Read-Only Database Permissions</w:t>
      </w:r>
    </w:p>
    <w:p w14:paraId="4C77D8A1" w14:textId="77777777" w:rsidR="002D217B" w:rsidRPr="002D217B" w:rsidRDefault="002D217B" w:rsidP="002D217B">
      <w:pPr>
        <w:rPr>
          <w:sz w:val="20"/>
          <w:szCs w:val="20"/>
        </w:rPr>
      </w:pPr>
      <w:r w:rsidRPr="002D217B">
        <w:rPr>
          <w:sz w:val="20"/>
          <w:szCs w:val="20"/>
        </w:rPr>
        <w:t>Execute !GrantMinimalAccessToUser_JobCreation.sql from installs folder on both OLTP\ODS</w:t>
      </w:r>
    </w:p>
    <w:p w14:paraId="2CBE80DD" w14:textId="77777777" w:rsidR="002D217B" w:rsidRDefault="002D217B" w:rsidP="002D217B">
      <w:pPr>
        <w:pStyle w:val="Heading3"/>
      </w:pPr>
      <w:r>
        <w:t>Maintenance Plan</w:t>
      </w:r>
    </w:p>
    <w:p w14:paraId="2362791A"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 xml:space="preserve">Login to the OLTP SQL Server Instance </w:t>
      </w:r>
    </w:p>
    <w:p w14:paraId="13CC939E"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Under Management Select Maintenance Plans</w:t>
      </w:r>
    </w:p>
    <w:p w14:paraId="2A47DE94"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Right Click to Create a New Maintenance plan</w:t>
      </w:r>
    </w:p>
    <w:p w14:paraId="2232A6DD"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Input Maintenance plan name - !!LS All Client DB Deployment Backup</w:t>
      </w:r>
    </w:p>
    <w:p w14:paraId="0C3830A0" w14:textId="77777777" w:rsidR="002D217B" w:rsidRPr="00773F99" w:rsidRDefault="002D217B" w:rsidP="00045270">
      <w:pPr>
        <w:pStyle w:val="ListParagraph"/>
        <w:numPr>
          <w:ilvl w:val="0"/>
          <w:numId w:val="249"/>
        </w:numPr>
        <w:rPr>
          <w:rFonts w:ascii="Arial" w:hAnsi="Arial" w:cs="Arial"/>
          <w:sz w:val="18"/>
          <w:szCs w:val="18"/>
        </w:rPr>
      </w:pPr>
      <w:r w:rsidRPr="00773F99">
        <w:rPr>
          <w:rFonts w:ascii="Arial" w:hAnsi="Arial" w:cs="Arial"/>
          <w:noProof/>
          <w:sz w:val="18"/>
          <w:szCs w:val="18"/>
        </w:rPr>
        <w:drawing>
          <wp:inline distT="0" distB="0" distL="0" distR="0" wp14:anchorId="4762722F" wp14:editId="26C349BF">
            <wp:extent cx="4219575" cy="2261710"/>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25471" cy="2264870"/>
                    </a:xfrm>
                    <a:prstGeom prst="rect">
                      <a:avLst/>
                    </a:prstGeom>
                  </pic:spPr>
                </pic:pic>
              </a:graphicData>
            </a:graphic>
          </wp:inline>
        </w:drawing>
      </w:r>
    </w:p>
    <w:p w14:paraId="62AE1069" w14:textId="77777777" w:rsidR="002D217B" w:rsidRPr="00773F99" w:rsidRDefault="002D217B" w:rsidP="002D217B">
      <w:pPr>
        <w:rPr>
          <w:rFonts w:cs="Arial"/>
          <w:szCs w:val="18"/>
        </w:rPr>
      </w:pPr>
    </w:p>
    <w:p w14:paraId="4AB88561"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Drag - Backup To Database Task  and Maintenance Cleanup Task as shown above</w:t>
      </w:r>
    </w:p>
    <w:p w14:paraId="23E1B009"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Double click Backup To Database Task  box to view Properties</w:t>
      </w:r>
    </w:p>
    <w:p w14:paraId="242AFBEC"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From the Database(s) drop down select These databases:  and choose:</w:t>
      </w:r>
    </w:p>
    <w:p w14:paraId="200F5E7C"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DBAWork</w:t>
      </w:r>
    </w:p>
    <w:p w14:paraId="08A8750C"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LPSQA1CORRPortal</w:t>
      </w:r>
    </w:p>
    <w:p w14:paraId="419EF11A"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LPSQA1CORRPortalAuth</w:t>
      </w:r>
    </w:p>
    <w:p w14:paraId="09943E93"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LS_QA1_PNMAC_CORRLX</w:t>
      </w:r>
    </w:p>
    <w:p w14:paraId="173155DC"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LS_QA1_PNMAC_CORRLXAuth</w:t>
      </w:r>
    </w:p>
    <w:p w14:paraId="5AB7A533"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LSCorrAus</w:t>
      </w:r>
    </w:p>
    <w:p w14:paraId="52496BEB"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LSCorrAus_Adt</w:t>
      </w:r>
    </w:p>
    <w:p w14:paraId="65BE00C4"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LSCorrAus_Auth</w:t>
      </w:r>
    </w:p>
    <w:p w14:paraId="45305CB5"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LSCorrLos</w:t>
      </w:r>
    </w:p>
    <w:p w14:paraId="6B616F1B"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LSCorrLos_adt</w:t>
      </w:r>
    </w:p>
    <w:p w14:paraId="13F05978"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LSCorrLosAuth</w:t>
      </w:r>
    </w:p>
    <w:p w14:paraId="06A51169"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LSCorrLosAuth_adt</w:t>
      </w:r>
    </w:p>
    <w:p w14:paraId="0599A132"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MasterAuthentication</w:t>
      </w:r>
    </w:p>
    <w:p w14:paraId="71C9A98B" w14:textId="77777777" w:rsidR="002D217B" w:rsidRPr="002D217B" w:rsidRDefault="002D217B" w:rsidP="00045270">
      <w:pPr>
        <w:pStyle w:val="ListParagraph"/>
        <w:numPr>
          <w:ilvl w:val="0"/>
          <w:numId w:val="251"/>
        </w:numPr>
        <w:spacing w:after="160" w:line="259" w:lineRule="auto"/>
        <w:rPr>
          <w:rFonts w:ascii="Arial" w:hAnsi="Arial" w:cs="Arial"/>
          <w:sz w:val="20"/>
          <w:szCs w:val="20"/>
        </w:rPr>
      </w:pPr>
      <w:r w:rsidRPr="002D217B">
        <w:rPr>
          <w:rFonts w:ascii="Arial" w:hAnsi="Arial" w:cs="Arial"/>
          <w:sz w:val="20"/>
          <w:szCs w:val="20"/>
        </w:rPr>
        <w:t>Ok</w:t>
      </w:r>
    </w:p>
    <w:p w14:paraId="607A240B" w14:textId="77777777" w:rsidR="002D217B" w:rsidRPr="002D217B" w:rsidRDefault="002D217B" w:rsidP="00045270">
      <w:pPr>
        <w:pStyle w:val="ListParagraph"/>
        <w:numPr>
          <w:ilvl w:val="0"/>
          <w:numId w:val="251"/>
        </w:numPr>
        <w:spacing w:after="160" w:line="259" w:lineRule="auto"/>
        <w:rPr>
          <w:rFonts w:ascii="Arial" w:hAnsi="Arial" w:cs="Arial"/>
          <w:sz w:val="20"/>
          <w:szCs w:val="20"/>
        </w:rPr>
      </w:pPr>
      <w:r w:rsidRPr="002D217B">
        <w:rPr>
          <w:rFonts w:ascii="Arial" w:hAnsi="Arial" w:cs="Arial"/>
          <w:sz w:val="20"/>
          <w:szCs w:val="20"/>
        </w:rPr>
        <w:t>Change the backup file for every database to: S:\DeploymentBackups\LS_All_Clients_Backup_OLTP</w:t>
      </w:r>
    </w:p>
    <w:p w14:paraId="48C59F39" w14:textId="77777777" w:rsidR="002D217B" w:rsidRPr="002D217B" w:rsidRDefault="002D217B" w:rsidP="00045270">
      <w:pPr>
        <w:pStyle w:val="ListParagraph"/>
        <w:numPr>
          <w:ilvl w:val="0"/>
          <w:numId w:val="251"/>
        </w:numPr>
        <w:spacing w:after="160" w:line="259" w:lineRule="auto"/>
        <w:rPr>
          <w:rFonts w:ascii="Arial" w:hAnsi="Arial" w:cs="Arial"/>
          <w:sz w:val="20"/>
          <w:szCs w:val="20"/>
        </w:rPr>
      </w:pPr>
      <w:r w:rsidRPr="002D217B">
        <w:rPr>
          <w:rFonts w:ascii="Arial" w:hAnsi="Arial" w:cs="Arial"/>
          <w:sz w:val="20"/>
          <w:szCs w:val="20"/>
        </w:rPr>
        <w:t>Ok</w:t>
      </w:r>
    </w:p>
    <w:p w14:paraId="607A36C1" w14:textId="77777777" w:rsidR="002D217B" w:rsidRPr="002D217B" w:rsidRDefault="002D217B" w:rsidP="00045270">
      <w:pPr>
        <w:pStyle w:val="ListParagraph"/>
        <w:numPr>
          <w:ilvl w:val="0"/>
          <w:numId w:val="251"/>
        </w:numPr>
        <w:spacing w:after="160" w:line="259" w:lineRule="auto"/>
        <w:rPr>
          <w:rFonts w:ascii="Arial" w:hAnsi="Arial" w:cs="Arial"/>
          <w:sz w:val="20"/>
          <w:szCs w:val="20"/>
        </w:rPr>
      </w:pPr>
      <w:r w:rsidRPr="002D217B">
        <w:rPr>
          <w:rFonts w:ascii="Arial" w:hAnsi="Arial" w:cs="Arial"/>
          <w:sz w:val="20"/>
          <w:szCs w:val="20"/>
        </w:rPr>
        <w:t xml:space="preserve">Double click the Maintenance Cleanup Task box </w:t>
      </w:r>
    </w:p>
    <w:p w14:paraId="4B937D47" w14:textId="77777777" w:rsidR="002D217B" w:rsidRPr="002D217B" w:rsidRDefault="002D217B" w:rsidP="00045270">
      <w:pPr>
        <w:pStyle w:val="ListParagraph"/>
        <w:numPr>
          <w:ilvl w:val="0"/>
          <w:numId w:val="251"/>
        </w:numPr>
        <w:spacing w:after="160" w:line="259" w:lineRule="auto"/>
        <w:rPr>
          <w:rFonts w:ascii="Arial" w:hAnsi="Arial" w:cs="Arial"/>
          <w:sz w:val="20"/>
          <w:szCs w:val="20"/>
        </w:rPr>
      </w:pPr>
      <w:r w:rsidRPr="002D217B">
        <w:rPr>
          <w:rFonts w:ascii="Arial" w:hAnsi="Arial" w:cs="Arial"/>
          <w:sz w:val="20"/>
          <w:szCs w:val="20"/>
        </w:rPr>
        <w:t>Select Backup files to delete</w:t>
      </w:r>
    </w:p>
    <w:p w14:paraId="7439ED99" w14:textId="77777777" w:rsidR="002D217B" w:rsidRPr="002D217B" w:rsidRDefault="002D217B" w:rsidP="00045270">
      <w:pPr>
        <w:pStyle w:val="ListParagraph"/>
        <w:numPr>
          <w:ilvl w:val="0"/>
          <w:numId w:val="251"/>
        </w:numPr>
        <w:spacing w:after="160" w:line="259" w:lineRule="auto"/>
        <w:rPr>
          <w:rFonts w:ascii="Arial" w:hAnsi="Arial" w:cs="Arial"/>
          <w:sz w:val="20"/>
          <w:szCs w:val="20"/>
        </w:rPr>
      </w:pPr>
      <w:r w:rsidRPr="002D217B">
        <w:rPr>
          <w:rFonts w:ascii="Arial" w:hAnsi="Arial" w:cs="Arial"/>
          <w:sz w:val="20"/>
          <w:szCs w:val="20"/>
        </w:rPr>
        <w:t>Select the folder S:\DeploymentBackups\LS_All_Clients_Backup_OLTP</w:t>
      </w:r>
    </w:p>
    <w:p w14:paraId="6D5CFA7E" w14:textId="77777777" w:rsidR="002D217B" w:rsidRPr="002D217B" w:rsidRDefault="002D217B" w:rsidP="00045270">
      <w:pPr>
        <w:pStyle w:val="ListParagraph"/>
        <w:numPr>
          <w:ilvl w:val="0"/>
          <w:numId w:val="251"/>
        </w:numPr>
        <w:spacing w:after="160" w:line="259" w:lineRule="auto"/>
        <w:rPr>
          <w:rFonts w:ascii="Arial" w:hAnsi="Arial" w:cs="Arial"/>
          <w:sz w:val="20"/>
          <w:szCs w:val="20"/>
        </w:rPr>
      </w:pPr>
      <w:r w:rsidRPr="002D217B">
        <w:rPr>
          <w:rFonts w:ascii="Arial" w:hAnsi="Arial" w:cs="Arial"/>
          <w:sz w:val="20"/>
          <w:szCs w:val="20"/>
        </w:rPr>
        <w:t>Set File extension to bak</w:t>
      </w:r>
    </w:p>
    <w:p w14:paraId="2302B3FA" w14:textId="77777777" w:rsidR="002D217B" w:rsidRPr="002D217B" w:rsidRDefault="002D217B" w:rsidP="00045270">
      <w:pPr>
        <w:pStyle w:val="ListParagraph"/>
        <w:numPr>
          <w:ilvl w:val="0"/>
          <w:numId w:val="251"/>
        </w:numPr>
        <w:spacing w:after="160" w:line="259" w:lineRule="auto"/>
        <w:rPr>
          <w:rFonts w:ascii="Arial" w:hAnsi="Arial" w:cs="Arial"/>
          <w:sz w:val="20"/>
          <w:szCs w:val="20"/>
        </w:rPr>
      </w:pPr>
      <w:r w:rsidRPr="002D217B">
        <w:rPr>
          <w:rFonts w:ascii="Arial" w:hAnsi="Arial" w:cs="Arial"/>
          <w:sz w:val="20"/>
          <w:szCs w:val="20"/>
        </w:rPr>
        <w:t>Change the file age to 5 days</w:t>
      </w:r>
    </w:p>
    <w:p w14:paraId="39BF4F91" w14:textId="77777777" w:rsidR="002D217B" w:rsidRPr="00773F99" w:rsidRDefault="002D217B" w:rsidP="002D217B">
      <w:pPr>
        <w:pStyle w:val="ListParagraph"/>
        <w:rPr>
          <w:rFonts w:ascii="Arial" w:hAnsi="Arial" w:cs="Arial"/>
          <w:sz w:val="18"/>
          <w:szCs w:val="18"/>
        </w:rPr>
      </w:pPr>
      <w:r w:rsidRPr="00773F99">
        <w:rPr>
          <w:rFonts w:ascii="Arial" w:hAnsi="Arial" w:cs="Arial"/>
          <w:noProof/>
          <w:sz w:val="18"/>
          <w:szCs w:val="18"/>
        </w:rPr>
        <w:drawing>
          <wp:inline distT="0" distB="0" distL="0" distR="0" wp14:anchorId="2CF0E19B" wp14:editId="300BBA25">
            <wp:extent cx="3076575" cy="358072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076575" cy="3580720"/>
                    </a:xfrm>
                    <a:prstGeom prst="rect">
                      <a:avLst/>
                    </a:prstGeom>
                  </pic:spPr>
                </pic:pic>
              </a:graphicData>
            </a:graphic>
          </wp:inline>
        </w:drawing>
      </w:r>
    </w:p>
    <w:p w14:paraId="7B5C4E08" w14:textId="77777777" w:rsidR="002D217B" w:rsidRPr="002D217B" w:rsidRDefault="002D217B" w:rsidP="00045270">
      <w:pPr>
        <w:pStyle w:val="ListParagraph"/>
        <w:numPr>
          <w:ilvl w:val="0"/>
          <w:numId w:val="251"/>
        </w:numPr>
        <w:rPr>
          <w:rFonts w:ascii="Arial" w:hAnsi="Arial" w:cs="Arial"/>
          <w:sz w:val="20"/>
          <w:szCs w:val="20"/>
        </w:rPr>
      </w:pPr>
      <w:r w:rsidRPr="002D217B">
        <w:rPr>
          <w:rFonts w:ascii="Arial" w:hAnsi="Arial" w:cs="Arial"/>
          <w:sz w:val="20"/>
          <w:szCs w:val="20"/>
        </w:rPr>
        <w:t>Select Ok</w:t>
      </w:r>
    </w:p>
    <w:p w14:paraId="1F2A7960"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 xml:space="preserve">Link the Backup Up Database Task to the Maintenance Cleanup  Task </w:t>
      </w:r>
    </w:p>
    <w:p w14:paraId="3B7F2414" w14:textId="77777777" w:rsidR="002D217B" w:rsidRPr="002D217B" w:rsidRDefault="002D217B" w:rsidP="00045270">
      <w:pPr>
        <w:pStyle w:val="ListParagraph"/>
        <w:numPr>
          <w:ilvl w:val="0"/>
          <w:numId w:val="249"/>
        </w:numPr>
        <w:rPr>
          <w:rFonts w:ascii="Arial" w:hAnsi="Arial" w:cs="Arial"/>
          <w:sz w:val="20"/>
          <w:szCs w:val="20"/>
        </w:rPr>
      </w:pPr>
      <w:r w:rsidRPr="002D217B">
        <w:rPr>
          <w:rFonts w:ascii="Arial" w:hAnsi="Arial" w:cs="Arial"/>
          <w:sz w:val="20"/>
          <w:szCs w:val="20"/>
        </w:rPr>
        <w:t>From the File menu select Save All</w:t>
      </w:r>
    </w:p>
    <w:p w14:paraId="1797E2B1" w14:textId="77777777" w:rsidR="002D217B" w:rsidRPr="00773F99" w:rsidRDefault="002D217B" w:rsidP="00045270">
      <w:pPr>
        <w:pStyle w:val="ListParagraph"/>
        <w:numPr>
          <w:ilvl w:val="0"/>
          <w:numId w:val="249"/>
        </w:numPr>
        <w:rPr>
          <w:rFonts w:ascii="Arial" w:hAnsi="Arial" w:cs="Arial"/>
          <w:sz w:val="18"/>
          <w:szCs w:val="18"/>
        </w:rPr>
      </w:pPr>
      <w:r w:rsidRPr="002D217B">
        <w:rPr>
          <w:rFonts w:ascii="Arial" w:hAnsi="Arial" w:cs="Arial"/>
          <w:sz w:val="20"/>
          <w:szCs w:val="20"/>
        </w:rPr>
        <w:t>After Job is created..Navigate to the Job Created &gt;&gt;&gt;Properties and Change the Owner to: sa</w:t>
      </w:r>
      <w:r w:rsidRPr="00773F99">
        <w:rPr>
          <w:rFonts w:ascii="Arial" w:hAnsi="Arial" w:cs="Arial"/>
          <w:sz w:val="18"/>
          <w:szCs w:val="18"/>
        </w:rPr>
        <w:t xml:space="preserve"> </w:t>
      </w:r>
      <w:r w:rsidRPr="00773F99">
        <w:rPr>
          <w:rFonts w:ascii="Arial" w:hAnsi="Arial" w:cs="Arial"/>
          <w:noProof/>
          <w:sz w:val="18"/>
          <w:szCs w:val="18"/>
        </w:rPr>
        <w:drawing>
          <wp:inline distT="0" distB="0" distL="0" distR="0" wp14:anchorId="4CF0F82E" wp14:editId="536DD546">
            <wp:extent cx="2847975" cy="1635152"/>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50985" cy="1636880"/>
                    </a:xfrm>
                    <a:prstGeom prst="rect">
                      <a:avLst/>
                    </a:prstGeom>
                  </pic:spPr>
                </pic:pic>
              </a:graphicData>
            </a:graphic>
          </wp:inline>
        </w:drawing>
      </w:r>
    </w:p>
    <w:p w14:paraId="38E06875" w14:textId="77777777" w:rsidR="002D217B" w:rsidRPr="00773F99" w:rsidRDefault="002D217B" w:rsidP="002D217B">
      <w:pPr>
        <w:rPr>
          <w:rFonts w:cs="Arial"/>
          <w:szCs w:val="18"/>
        </w:rPr>
      </w:pPr>
    </w:p>
    <w:p w14:paraId="14142746"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 xml:space="preserve">Login to the ODS SQL Server Instance </w:t>
      </w:r>
    </w:p>
    <w:p w14:paraId="643368F1"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Under Management Select Maintenance Plans</w:t>
      </w:r>
    </w:p>
    <w:p w14:paraId="234DCE74"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Right Click to Create a New Maintenance plan</w:t>
      </w:r>
    </w:p>
    <w:p w14:paraId="7AF5F701"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Input Maintenance plan name - !!LS All Client DB Deployment Backup</w:t>
      </w:r>
    </w:p>
    <w:p w14:paraId="4911CA6A" w14:textId="77777777" w:rsidR="002D217B" w:rsidRPr="00773F99" w:rsidRDefault="002D217B" w:rsidP="00045270">
      <w:pPr>
        <w:pStyle w:val="ListParagraph"/>
        <w:numPr>
          <w:ilvl w:val="0"/>
          <w:numId w:val="249"/>
        </w:numPr>
        <w:rPr>
          <w:rFonts w:ascii="Arial" w:hAnsi="Arial" w:cs="Arial"/>
          <w:sz w:val="18"/>
          <w:szCs w:val="18"/>
        </w:rPr>
      </w:pPr>
      <w:r w:rsidRPr="00773F99">
        <w:rPr>
          <w:rFonts w:ascii="Arial" w:hAnsi="Arial" w:cs="Arial"/>
          <w:noProof/>
          <w:sz w:val="18"/>
          <w:szCs w:val="18"/>
        </w:rPr>
        <w:drawing>
          <wp:inline distT="0" distB="0" distL="0" distR="0" wp14:anchorId="379BD318" wp14:editId="6FFE1270">
            <wp:extent cx="4219575" cy="2261710"/>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25471" cy="2264870"/>
                    </a:xfrm>
                    <a:prstGeom prst="rect">
                      <a:avLst/>
                    </a:prstGeom>
                  </pic:spPr>
                </pic:pic>
              </a:graphicData>
            </a:graphic>
          </wp:inline>
        </w:drawing>
      </w:r>
    </w:p>
    <w:p w14:paraId="4A8F1175" w14:textId="77777777" w:rsidR="002D217B" w:rsidRPr="00773F99" w:rsidRDefault="002D217B" w:rsidP="002D217B">
      <w:pPr>
        <w:rPr>
          <w:rFonts w:cs="Arial"/>
          <w:szCs w:val="18"/>
        </w:rPr>
      </w:pPr>
    </w:p>
    <w:p w14:paraId="6D9DA43F"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Drag - Backup To Database Task  and Maintenance Cleanup Task as shown above</w:t>
      </w:r>
    </w:p>
    <w:p w14:paraId="53B2F08F"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Double click Backup To Database Task  box to view Properties</w:t>
      </w:r>
    </w:p>
    <w:p w14:paraId="12C3788A"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From the Database(s) drop down select These databases:  and choose:</w:t>
      </w:r>
    </w:p>
    <w:p w14:paraId="6FF410C2"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DBAWork</w:t>
      </w:r>
    </w:p>
    <w:p w14:paraId="0133DF63"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LSCorrLOS_Reports</w:t>
      </w:r>
    </w:p>
    <w:p w14:paraId="3E0D84A6"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MasterAuthentication</w:t>
      </w:r>
    </w:p>
    <w:p w14:paraId="27A6AA2D"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ReportServer</w:t>
      </w:r>
    </w:p>
    <w:p w14:paraId="3FDB456F" w14:textId="77777777" w:rsidR="002D217B" w:rsidRPr="002D217B" w:rsidRDefault="002D217B" w:rsidP="00045270">
      <w:pPr>
        <w:pStyle w:val="ListParagraph"/>
        <w:numPr>
          <w:ilvl w:val="1"/>
          <w:numId w:val="249"/>
        </w:numPr>
        <w:spacing w:after="160" w:line="259" w:lineRule="auto"/>
        <w:rPr>
          <w:rFonts w:ascii="Arial" w:hAnsi="Arial" w:cs="Arial"/>
          <w:sz w:val="20"/>
          <w:szCs w:val="20"/>
        </w:rPr>
      </w:pPr>
      <w:r w:rsidRPr="002D217B">
        <w:rPr>
          <w:rFonts w:ascii="Arial" w:hAnsi="Arial" w:cs="Arial"/>
          <w:sz w:val="20"/>
          <w:szCs w:val="20"/>
        </w:rPr>
        <w:t>ReportServerTempDB</w:t>
      </w:r>
    </w:p>
    <w:p w14:paraId="5A0378EE" w14:textId="77777777" w:rsidR="002D217B" w:rsidRPr="002D217B" w:rsidRDefault="002D217B" w:rsidP="00045270">
      <w:pPr>
        <w:pStyle w:val="ListParagraph"/>
        <w:numPr>
          <w:ilvl w:val="0"/>
          <w:numId w:val="252"/>
        </w:numPr>
        <w:spacing w:after="160" w:line="259" w:lineRule="auto"/>
        <w:rPr>
          <w:rFonts w:ascii="Arial" w:hAnsi="Arial" w:cs="Arial"/>
          <w:sz w:val="20"/>
          <w:szCs w:val="20"/>
        </w:rPr>
      </w:pPr>
      <w:r w:rsidRPr="002D217B">
        <w:rPr>
          <w:rFonts w:ascii="Arial" w:hAnsi="Arial" w:cs="Arial"/>
          <w:sz w:val="20"/>
          <w:szCs w:val="20"/>
        </w:rPr>
        <w:t>Ok</w:t>
      </w:r>
    </w:p>
    <w:p w14:paraId="524338D9" w14:textId="77777777" w:rsidR="002D217B" w:rsidRPr="002D217B" w:rsidRDefault="002D217B" w:rsidP="00045270">
      <w:pPr>
        <w:pStyle w:val="ListParagraph"/>
        <w:numPr>
          <w:ilvl w:val="0"/>
          <w:numId w:val="252"/>
        </w:numPr>
        <w:spacing w:after="160" w:line="259" w:lineRule="auto"/>
        <w:rPr>
          <w:rFonts w:ascii="Arial" w:hAnsi="Arial" w:cs="Arial"/>
          <w:sz w:val="20"/>
          <w:szCs w:val="20"/>
        </w:rPr>
      </w:pPr>
      <w:r w:rsidRPr="002D217B">
        <w:rPr>
          <w:rFonts w:ascii="Arial" w:hAnsi="Arial" w:cs="Arial"/>
          <w:sz w:val="20"/>
          <w:szCs w:val="20"/>
        </w:rPr>
        <w:t>Change the backup file for every database to: S:\DeploymentBackups\LS_All_Clients_Backup_ODS</w:t>
      </w:r>
    </w:p>
    <w:p w14:paraId="77E8B65E" w14:textId="77777777" w:rsidR="002D217B" w:rsidRPr="002D217B" w:rsidRDefault="002D217B" w:rsidP="00045270">
      <w:pPr>
        <w:pStyle w:val="ListParagraph"/>
        <w:numPr>
          <w:ilvl w:val="0"/>
          <w:numId w:val="252"/>
        </w:numPr>
        <w:spacing w:after="160" w:line="259" w:lineRule="auto"/>
        <w:rPr>
          <w:rFonts w:ascii="Arial" w:hAnsi="Arial" w:cs="Arial"/>
          <w:sz w:val="20"/>
          <w:szCs w:val="20"/>
        </w:rPr>
      </w:pPr>
      <w:r w:rsidRPr="002D217B">
        <w:rPr>
          <w:rFonts w:ascii="Arial" w:hAnsi="Arial" w:cs="Arial"/>
          <w:sz w:val="20"/>
          <w:szCs w:val="20"/>
        </w:rPr>
        <w:t>Ok</w:t>
      </w:r>
    </w:p>
    <w:p w14:paraId="35A936AD" w14:textId="77777777" w:rsidR="002D217B" w:rsidRPr="002D217B" w:rsidRDefault="002D217B" w:rsidP="00045270">
      <w:pPr>
        <w:pStyle w:val="ListParagraph"/>
        <w:numPr>
          <w:ilvl w:val="0"/>
          <w:numId w:val="252"/>
        </w:numPr>
        <w:spacing w:after="160" w:line="259" w:lineRule="auto"/>
        <w:rPr>
          <w:rFonts w:ascii="Arial" w:hAnsi="Arial" w:cs="Arial"/>
          <w:sz w:val="20"/>
          <w:szCs w:val="20"/>
        </w:rPr>
      </w:pPr>
      <w:r w:rsidRPr="002D217B">
        <w:rPr>
          <w:rFonts w:ascii="Arial" w:hAnsi="Arial" w:cs="Arial"/>
          <w:sz w:val="20"/>
          <w:szCs w:val="20"/>
        </w:rPr>
        <w:t xml:space="preserve">Double click the Maintenance Cleanup Task box </w:t>
      </w:r>
    </w:p>
    <w:p w14:paraId="37A34E82" w14:textId="77777777" w:rsidR="002D217B" w:rsidRPr="002D217B" w:rsidRDefault="002D217B" w:rsidP="00045270">
      <w:pPr>
        <w:pStyle w:val="ListParagraph"/>
        <w:numPr>
          <w:ilvl w:val="0"/>
          <w:numId w:val="252"/>
        </w:numPr>
        <w:spacing w:after="160" w:line="259" w:lineRule="auto"/>
        <w:rPr>
          <w:rFonts w:ascii="Arial" w:hAnsi="Arial" w:cs="Arial"/>
          <w:sz w:val="20"/>
          <w:szCs w:val="20"/>
        </w:rPr>
      </w:pPr>
      <w:r w:rsidRPr="002D217B">
        <w:rPr>
          <w:rFonts w:ascii="Arial" w:hAnsi="Arial" w:cs="Arial"/>
          <w:sz w:val="20"/>
          <w:szCs w:val="20"/>
        </w:rPr>
        <w:t>Select Backup files to delete</w:t>
      </w:r>
    </w:p>
    <w:p w14:paraId="0F07ABE5" w14:textId="77777777" w:rsidR="002D217B" w:rsidRPr="002D217B" w:rsidRDefault="002D217B" w:rsidP="00045270">
      <w:pPr>
        <w:pStyle w:val="ListParagraph"/>
        <w:numPr>
          <w:ilvl w:val="0"/>
          <w:numId w:val="252"/>
        </w:numPr>
        <w:spacing w:after="160" w:line="259" w:lineRule="auto"/>
        <w:rPr>
          <w:rFonts w:ascii="Arial" w:hAnsi="Arial" w:cs="Arial"/>
          <w:sz w:val="20"/>
          <w:szCs w:val="20"/>
        </w:rPr>
      </w:pPr>
      <w:r w:rsidRPr="002D217B">
        <w:rPr>
          <w:rFonts w:ascii="Arial" w:hAnsi="Arial" w:cs="Arial"/>
          <w:sz w:val="20"/>
          <w:szCs w:val="20"/>
        </w:rPr>
        <w:t>Select the folder S:\DeploymentBackups\LS_All_Clients_Backup_ODS</w:t>
      </w:r>
    </w:p>
    <w:p w14:paraId="345A1B6D" w14:textId="77777777" w:rsidR="002D217B" w:rsidRPr="002D217B" w:rsidRDefault="002D217B" w:rsidP="00045270">
      <w:pPr>
        <w:pStyle w:val="ListParagraph"/>
        <w:numPr>
          <w:ilvl w:val="0"/>
          <w:numId w:val="252"/>
        </w:numPr>
        <w:spacing w:after="160" w:line="259" w:lineRule="auto"/>
        <w:rPr>
          <w:rFonts w:ascii="Arial" w:hAnsi="Arial" w:cs="Arial"/>
          <w:sz w:val="20"/>
          <w:szCs w:val="20"/>
        </w:rPr>
      </w:pPr>
      <w:r w:rsidRPr="002D217B">
        <w:rPr>
          <w:rFonts w:ascii="Arial" w:hAnsi="Arial" w:cs="Arial"/>
          <w:sz w:val="20"/>
          <w:szCs w:val="20"/>
        </w:rPr>
        <w:t>Set File extension to bak</w:t>
      </w:r>
    </w:p>
    <w:p w14:paraId="7FDAF704" w14:textId="77777777" w:rsidR="002D217B" w:rsidRPr="002D217B" w:rsidRDefault="002D217B" w:rsidP="00045270">
      <w:pPr>
        <w:pStyle w:val="ListParagraph"/>
        <w:numPr>
          <w:ilvl w:val="0"/>
          <w:numId w:val="252"/>
        </w:numPr>
        <w:spacing w:after="160" w:line="259" w:lineRule="auto"/>
        <w:rPr>
          <w:rFonts w:ascii="Arial" w:hAnsi="Arial" w:cs="Arial"/>
          <w:sz w:val="20"/>
          <w:szCs w:val="20"/>
        </w:rPr>
      </w:pPr>
      <w:r w:rsidRPr="002D217B">
        <w:rPr>
          <w:rFonts w:ascii="Arial" w:hAnsi="Arial" w:cs="Arial"/>
          <w:sz w:val="20"/>
          <w:szCs w:val="20"/>
        </w:rPr>
        <w:t>Change the file age to 5 days</w:t>
      </w:r>
    </w:p>
    <w:p w14:paraId="0E434D2A" w14:textId="77777777" w:rsidR="002D217B" w:rsidRPr="002D217B" w:rsidRDefault="002D217B" w:rsidP="00045270">
      <w:pPr>
        <w:pStyle w:val="ListParagraph"/>
        <w:numPr>
          <w:ilvl w:val="0"/>
          <w:numId w:val="252"/>
        </w:numPr>
        <w:rPr>
          <w:rFonts w:ascii="Arial" w:hAnsi="Arial" w:cs="Arial"/>
          <w:sz w:val="20"/>
          <w:szCs w:val="20"/>
        </w:rPr>
      </w:pPr>
      <w:r w:rsidRPr="002D217B">
        <w:rPr>
          <w:rFonts w:ascii="Arial" w:hAnsi="Arial" w:cs="Arial"/>
          <w:sz w:val="20"/>
          <w:szCs w:val="20"/>
        </w:rPr>
        <w:t>Select Ok</w:t>
      </w:r>
    </w:p>
    <w:p w14:paraId="46F40FB6" w14:textId="77777777" w:rsidR="002D217B" w:rsidRPr="002D217B" w:rsidRDefault="002D217B" w:rsidP="00045270">
      <w:pPr>
        <w:pStyle w:val="ListParagraph"/>
        <w:numPr>
          <w:ilvl w:val="0"/>
          <w:numId w:val="249"/>
        </w:numPr>
        <w:spacing w:after="160" w:line="259" w:lineRule="auto"/>
        <w:rPr>
          <w:rFonts w:ascii="Arial" w:hAnsi="Arial" w:cs="Arial"/>
          <w:sz w:val="20"/>
          <w:szCs w:val="20"/>
        </w:rPr>
      </w:pPr>
      <w:r w:rsidRPr="002D217B">
        <w:rPr>
          <w:rFonts w:ascii="Arial" w:hAnsi="Arial" w:cs="Arial"/>
          <w:sz w:val="20"/>
          <w:szCs w:val="20"/>
        </w:rPr>
        <w:t xml:space="preserve">Link the Backup Up Database Task to the Maintenance Cleanup  Task </w:t>
      </w:r>
    </w:p>
    <w:p w14:paraId="1C0B8F96" w14:textId="77777777" w:rsidR="002D217B" w:rsidRPr="002D217B" w:rsidRDefault="002D217B" w:rsidP="00045270">
      <w:pPr>
        <w:pStyle w:val="ListParagraph"/>
        <w:numPr>
          <w:ilvl w:val="0"/>
          <w:numId w:val="249"/>
        </w:numPr>
        <w:rPr>
          <w:rFonts w:ascii="Arial" w:hAnsi="Arial" w:cs="Arial"/>
          <w:sz w:val="20"/>
          <w:szCs w:val="20"/>
        </w:rPr>
      </w:pPr>
      <w:r w:rsidRPr="002D217B">
        <w:rPr>
          <w:rFonts w:ascii="Arial" w:hAnsi="Arial" w:cs="Arial"/>
          <w:sz w:val="20"/>
          <w:szCs w:val="20"/>
        </w:rPr>
        <w:t>From the File menu select Save All</w:t>
      </w:r>
    </w:p>
    <w:p w14:paraId="2A8FCC5A" w14:textId="77777777" w:rsidR="002D217B" w:rsidRPr="002D217B" w:rsidRDefault="002D217B" w:rsidP="00045270">
      <w:pPr>
        <w:pStyle w:val="ListParagraph"/>
        <w:numPr>
          <w:ilvl w:val="0"/>
          <w:numId w:val="249"/>
        </w:numPr>
        <w:rPr>
          <w:caps/>
          <w:noProof/>
        </w:rPr>
      </w:pPr>
      <w:r w:rsidRPr="002D217B">
        <w:rPr>
          <w:rFonts w:ascii="Arial" w:hAnsi="Arial" w:cs="Arial"/>
          <w:sz w:val="20"/>
          <w:szCs w:val="20"/>
        </w:rPr>
        <w:t>After Job is created..Navigate to the Job Created &gt;&gt;&gt;Properties and Change the Owner to: sa</w:t>
      </w:r>
      <w:r w:rsidRPr="002D217B">
        <w:rPr>
          <w:rFonts w:ascii="Arial" w:hAnsi="Arial" w:cs="Arial"/>
          <w:sz w:val="18"/>
          <w:szCs w:val="18"/>
        </w:rPr>
        <w:t xml:space="preserve"> </w:t>
      </w:r>
      <w:r w:rsidRPr="00773F99">
        <w:rPr>
          <w:rFonts w:ascii="Arial" w:hAnsi="Arial" w:cs="Arial"/>
          <w:noProof/>
          <w:sz w:val="18"/>
          <w:szCs w:val="18"/>
        </w:rPr>
        <w:drawing>
          <wp:inline distT="0" distB="0" distL="0" distR="0" wp14:anchorId="011640E9" wp14:editId="4DC4E59D">
            <wp:extent cx="2847975" cy="1635152"/>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50985" cy="1636880"/>
                    </a:xfrm>
                    <a:prstGeom prst="rect">
                      <a:avLst/>
                    </a:prstGeom>
                  </pic:spPr>
                </pic:pic>
              </a:graphicData>
            </a:graphic>
          </wp:inline>
        </w:drawing>
      </w:r>
    </w:p>
    <w:p w14:paraId="7603B7DC" w14:textId="77777777" w:rsidR="002D217B" w:rsidRPr="002D217B" w:rsidRDefault="002D217B" w:rsidP="002D217B">
      <w:pPr>
        <w:pStyle w:val="ListParagraph"/>
        <w:jc w:val="center"/>
        <w:rPr>
          <w:sz w:val="36"/>
          <w:szCs w:val="36"/>
        </w:rPr>
      </w:pPr>
      <w:r w:rsidRPr="002D217B">
        <w:rPr>
          <w:sz w:val="36"/>
          <w:szCs w:val="36"/>
        </w:rPr>
        <w:t>&lt;Standup&gt;</w:t>
      </w:r>
    </w:p>
    <w:p w14:paraId="215ABD27" w14:textId="77777777" w:rsidR="002D217B" w:rsidRPr="0003378C" w:rsidRDefault="002D217B" w:rsidP="002D217B">
      <w:pPr>
        <w:rPr>
          <w:b/>
          <w:sz w:val="28"/>
          <w:szCs w:val="28"/>
        </w:rPr>
      </w:pPr>
      <w:r>
        <w:rPr>
          <w:b/>
          <w:sz w:val="28"/>
          <w:szCs w:val="28"/>
        </w:rPr>
        <w:t>Creating LS User Accounts and Correspondents</w:t>
      </w:r>
    </w:p>
    <w:p w14:paraId="311739AA" w14:textId="77777777" w:rsidR="002D217B" w:rsidRPr="002D217B" w:rsidRDefault="002D217B" w:rsidP="002D217B">
      <w:pPr>
        <w:rPr>
          <w:b/>
          <w:sz w:val="24"/>
        </w:rPr>
      </w:pPr>
      <w:r w:rsidRPr="002D217B">
        <w:rPr>
          <w:b/>
          <w:sz w:val="24"/>
        </w:rPr>
        <w:t>LOS</w:t>
      </w:r>
    </w:p>
    <w:p w14:paraId="630C06F2" w14:textId="77777777" w:rsidR="002D217B" w:rsidRPr="002D217B" w:rsidRDefault="002D217B" w:rsidP="00045270">
      <w:pPr>
        <w:pStyle w:val="ListParagraph"/>
        <w:numPr>
          <w:ilvl w:val="0"/>
          <w:numId w:val="253"/>
        </w:numPr>
        <w:rPr>
          <w:sz w:val="20"/>
          <w:szCs w:val="20"/>
        </w:rPr>
      </w:pPr>
      <w:r w:rsidRPr="002D217B">
        <w:rPr>
          <w:sz w:val="20"/>
          <w:szCs w:val="20"/>
        </w:rPr>
        <w:t>Login as default user</w:t>
      </w:r>
    </w:p>
    <w:p w14:paraId="5F736A19" w14:textId="77777777" w:rsidR="002D217B" w:rsidRPr="002D217B" w:rsidRDefault="002D217B" w:rsidP="00045270">
      <w:pPr>
        <w:pStyle w:val="ListParagraph"/>
        <w:numPr>
          <w:ilvl w:val="0"/>
          <w:numId w:val="253"/>
        </w:numPr>
        <w:rPr>
          <w:sz w:val="20"/>
          <w:szCs w:val="20"/>
        </w:rPr>
      </w:pPr>
      <w:r w:rsidRPr="002D217B">
        <w:rPr>
          <w:sz w:val="20"/>
          <w:szCs w:val="20"/>
        </w:rPr>
        <w:t>If default user is not known, run the following database script:</w:t>
      </w:r>
    </w:p>
    <w:p w14:paraId="69BA2868" w14:textId="77777777" w:rsidR="002D217B" w:rsidRPr="002D217B" w:rsidRDefault="002D217B" w:rsidP="002D217B">
      <w:pPr>
        <w:pStyle w:val="ListParagraph"/>
        <w:ind w:left="1440"/>
        <w:rPr>
          <w:sz w:val="20"/>
          <w:szCs w:val="20"/>
        </w:rPr>
      </w:pPr>
      <w:r w:rsidRPr="002D217B">
        <w:rPr>
          <w:sz w:val="20"/>
          <w:szCs w:val="20"/>
        </w:rPr>
        <w:t>use LSCorrAus_Auth</w:t>
      </w:r>
    </w:p>
    <w:p w14:paraId="25AD0A21" w14:textId="77777777" w:rsidR="002D217B" w:rsidRPr="002D217B" w:rsidRDefault="002D217B" w:rsidP="002D217B">
      <w:pPr>
        <w:pStyle w:val="ListParagraph"/>
        <w:ind w:left="1440"/>
        <w:rPr>
          <w:color w:val="000000" w:themeColor="text1"/>
          <w:sz w:val="20"/>
          <w:szCs w:val="20"/>
        </w:rPr>
      </w:pPr>
      <w:r w:rsidRPr="002D217B">
        <w:rPr>
          <w:sz w:val="20"/>
          <w:szCs w:val="20"/>
        </w:rPr>
        <w:t>select * from LoginInfo</w:t>
      </w:r>
    </w:p>
    <w:p w14:paraId="7A6A607D"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Select System Admin</w:t>
      </w:r>
    </w:p>
    <w:p w14:paraId="5E0486B5"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Admin Center from menu</w:t>
      </w:r>
    </w:p>
    <w:p w14:paraId="6EB0ABC9"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Security Management</w:t>
      </w:r>
    </w:p>
    <w:p w14:paraId="0ABB3CA7"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User Information</w:t>
      </w:r>
    </w:p>
    <w:p w14:paraId="4C12853F"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ADD NEW</w:t>
      </w:r>
    </w:p>
    <w:p w14:paraId="7D8E8CA9"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First Name – lsdeploy, patchtester or whatever account name you are setting up</w:t>
      </w:r>
    </w:p>
    <w:p w14:paraId="60B73A3C"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Last Name – lsdeploy, patchtester or whatever account name you are setting up</w:t>
      </w:r>
    </w:p>
    <w:p w14:paraId="7041FFF6"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 xml:space="preserve">Zip code – </w:t>
      </w:r>
      <w:r w:rsidRPr="002D217B">
        <w:rPr>
          <w:sz w:val="20"/>
          <w:szCs w:val="20"/>
        </w:rPr>
        <w:t>32259</w:t>
      </w:r>
    </w:p>
    <w:p w14:paraId="2F057D59"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Job description – RM&amp;D</w:t>
      </w:r>
    </w:p>
    <w:p w14:paraId="00A69847"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 xml:space="preserve">Email address – </w:t>
      </w:r>
      <w:hyperlink r:id="rId216" w:history="1">
        <w:r w:rsidRPr="002D217B">
          <w:rPr>
            <w:rStyle w:val="Hyperlink"/>
            <w:rFonts w:eastAsia="Times New Roman" w:cs="MS Shell Dlg 2"/>
            <w:sz w:val="20"/>
            <w:szCs w:val="20"/>
          </w:rPr>
          <w:t>lsdeploy@lpsvcs.com</w:t>
        </w:r>
      </w:hyperlink>
      <w:r w:rsidRPr="002D217B">
        <w:rPr>
          <w:rStyle w:val="Hyperlink"/>
          <w:rFonts w:eastAsia="Times New Roman" w:cs="MS Shell Dlg 2"/>
          <w:color w:val="000000" w:themeColor="text1"/>
          <w:sz w:val="20"/>
          <w:szCs w:val="20"/>
        </w:rPr>
        <w:t xml:space="preserve">  </w:t>
      </w:r>
      <w:r w:rsidRPr="002D217B">
        <w:rPr>
          <w:rStyle w:val="Hyperlink"/>
          <w:rFonts w:eastAsia="Times New Roman" w:cs="MS Shell Dlg 2"/>
          <w:color w:val="000000" w:themeColor="text1"/>
          <w:sz w:val="20"/>
          <w:szCs w:val="20"/>
          <w:u w:val="none"/>
        </w:rPr>
        <w:t>or name listed in step 8/9</w:t>
      </w:r>
    </w:p>
    <w:p w14:paraId="122C8036"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Phone Number – 9048545100</w:t>
      </w:r>
    </w:p>
    <w:p w14:paraId="503F55BC"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Role – select all except ViewOnly</w:t>
      </w:r>
    </w:p>
    <w:p w14:paraId="28C8E288"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Node – Others</w:t>
      </w:r>
    </w:p>
    <w:p w14:paraId="3DA7334E"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Login Name – lsdeploy or whatever account name you are setting up</w:t>
      </w:r>
    </w:p>
    <w:p w14:paraId="5267FE24"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Password – P@ssword1 (this is just a temporary password, will receive a prompt to change upon first login)</w:t>
      </w:r>
    </w:p>
    <w:p w14:paraId="7A8D9DDD"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 xml:space="preserve">Save </w:t>
      </w:r>
    </w:p>
    <w:p w14:paraId="25EE31FB"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OK to the Please select Branch Assignment for this user using Assignment Admin</w:t>
      </w:r>
    </w:p>
    <w:p w14:paraId="3E00260D"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Sign out and back in as the newly created account</w:t>
      </w:r>
    </w:p>
    <w:p w14:paraId="26C09F95"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Change password</w:t>
      </w:r>
    </w:p>
    <w:p w14:paraId="46B6EF52"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update secret server</w:t>
      </w:r>
    </w:p>
    <w:p w14:paraId="7307EE9C" w14:textId="77777777" w:rsidR="002D217B" w:rsidRPr="00192FC7" w:rsidRDefault="002D217B" w:rsidP="002D217B">
      <w:pPr>
        <w:pStyle w:val="ListParagraph"/>
        <w:shd w:val="clear" w:color="auto" w:fill="FFFFFF"/>
        <w:spacing w:after="0" w:line="240" w:lineRule="auto"/>
        <w:rPr>
          <w:rFonts w:eastAsia="Times New Roman" w:cs="MS Shell Dlg 2"/>
          <w:color w:val="000000" w:themeColor="text1"/>
        </w:rPr>
      </w:pPr>
    </w:p>
    <w:p w14:paraId="1259BE00" w14:textId="77777777" w:rsidR="002D217B" w:rsidRPr="002D217B" w:rsidRDefault="002D217B" w:rsidP="002D217B">
      <w:pPr>
        <w:rPr>
          <w:b/>
          <w:sz w:val="24"/>
        </w:rPr>
      </w:pPr>
      <w:r w:rsidRPr="002D217B">
        <w:rPr>
          <w:b/>
          <w:sz w:val="24"/>
        </w:rPr>
        <w:t>Correspondent</w:t>
      </w:r>
    </w:p>
    <w:p w14:paraId="17DACC10" w14:textId="77777777" w:rsidR="002D217B" w:rsidRPr="002D217B" w:rsidRDefault="002D217B" w:rsidP="00045270">
      <w:pPr>
        <w:pStyle w:val="ListParagraph"/>
        <w:numPr>
          <w:ilvl w:val="0"/>
          <w:numId w:val="254"/>
        </w:numPr>
        <w:rPr>
          <w:sz w:val="20"/>
          <w:szCs w:val="20"/>
        </w:rPr>
      </w:pPr>
      <w:r w:rsidRPr="002D217B">
        <w:rPr>
          <w:sz w:val="20"/>
          <w:szCs w:val="20"/>
        </w:rPr>
        <w:t>Login to LOS with account created above</w:t>
      </w:r>
    </w:p>
    <w:p w14:paraId="3FD32EEB" w14:textId="77777777" w:rsidR="002D217B" w:rsidRPr="002D217B" w:rsidRDefault="002D217B" w:rsidP="00045270">
      <w:pPr>
        <w:pStyle w:val="ListParagraph"/>
        <w:numPr>
          <w:ilvl w:val="0"/>
          <w:numId w:val="254"/>
        </w:numPr>
        <w:rPr>
          <w:sz w:val="20"/>
          <w:szCs w:val="20"/>
        </w:rPr>
      </w:pPr>
      <w:r w:rsidRPr="002D217B">
        <w:rPr>
          <w:sz w:val="20"/>
          <w:szCs w:val="20"/>
        </w:rPr>
        <w:t>System Admin</w:t>
      </w:r>
    </w:p>
    <w:p w14:paraId="23BBD48D" w14:textId="77777777" w:rsidR="002D217B" w:rsidRPr="002D217B" w:rsidRDefault="002D217B" w:rsidP="00045270">
      <w:pPr>
        <w:pStyle w:val="ListParagraph"/>
        <w:numPr>
          <w:ilvl w:val="0"/>
          <w:numId w:val="254"/>
        </w:numPr>
        <w:rPr>
          <w:sz w:val="20"/>
          <w:szCs w:val="20"/>
        </w:rPr>
      </w:pPr>
      <w:r w:rsidRPr="002D217B">
        <w:rPr>
          <w:sz w:val="20"/>
          <w:szCs w:val="20"/>
        </w:rPr>
        <w:t>Select Party Management</w:t>
      </w:r>
    </w:p>
    <w:p w14:paraId="77D5DD44" w14:textId="77777777" w:rsidR="002D217B" w:rsidRPr="002D217B" w:rsidRDefault="002D217B" w:rsidP="00045270">
      <w:pPr>
        <w:pStyle w:val="ListParagraph"/>
        <w:numPr>
          <w:ilvl w:val="0"/>
          <w:numId w:val="254"/>
        </w:numPr>
        <w:rPr>
          <w:sz w:val="20"/>
          <w:szCs w:val="20"/>
        </w:rPr>
      </w:pPr>
      <w:r w:rsidRPr="002D217B">
        <w:rPr>
          <w:sz w:val="20"/>
          <w:szCs w:val="20"/>
        </w:rPr>
        <w:t>Change Party Type to “Doing Business at Company Level”</w:t>
      </w:r>
    </w:p>
    <w:p w14:paraId="629674CF" w14:textId="77777777" w:rsidR="002D217B" w:rsidRPr="002D217B" w:rsidRDefault="002D217B" w:rsidP="00045270">
      <w:pPr>
        <w:pStyle w:val="ListParagraph"/>
        <w:numPr>
          <w:ilvl w:val="0"/>
          <w:numId w:val="254"/>
        </w:numPr>
        <w:rPr>
          <w:sz w:val="20"/>
          <w:szCs w:val="20"/>
        </w:rPr>
      </w:pPr>
      <w:r w:rsidRPr="002D217B">
        <w:rPr>
          <w:sz w:val="20"/>
          <w:szCs w:val="20"/>
        </w:rPr>
        <w:t>Add New Party</w:t>
      </w:r>
    </w:p>
    <w:p w14:paraId="410C13D3" w14:textId="77777777" w:rsidR="002D217B" w:rsidRPr="002D217B" w:rsidRDefault="002D217B" w:rsidP="00045270">
      <w:pPr>
        <w:pStyle w:val="ListParagraph"/>
        <w:numPr>
          <w:ilvl w:val="0"/>
          <w:numId w:val="254"/>
        </w:numPr>
        <w:rPr>
          <w:sz w:val="20"/>
          <w:szCs w:val="20"/>
        </w:rPr>
      </w:pPr>
      <w:r w:rsidRPr="002D217B">
        <w:rPr>
          <w:sz w:val="20"/>
          <w:szCs w:val="20"/>
        </w:rPr>
        <w:t>Company Name – LSDEPLOY CORR</w:t>
      </w:r>
    </w:p>
    <w:p w14:paraId="07614B57" w14:textId="77777777" w:rsidR="002D217B" w:rsidRPr="002D217B" w:rsidRDefault="002D217B" w:rsidP="00045270">
      <w:pPr>
        <w:pStyle w:val="ListParagraph"/>
        <w:numPr>
          <w:ilvl w:val="0"/>
          <w:numId w:val="254"/>
        </w:numPr>
        <w:rPr>
          <w:sz w:val="20"/>
          <w:szCs w:val="20"/>
        </w:rPr>
      </w:pPr>
      <w:r w:rsidRPr="002D217B">
        <w:rPr>
          <w:sz w:val="20"/>
          <w:szCs w:val="20"/>
        </w:rPr>
        <w:t>DBA – LSDEPLOY CORR</w:t>
      </w:r>
    </w:p>
    <w:p w14:paraId="3A93F93C" w14:textId="77777777" w:rsidR="002D217B" w:rsidRPr="002D217B" w:rsidRDefault="002D217B" w:rsidP="00045270">
      <w:pPr>
        <w:pStyle w:val="ListParagraph"/>
        <w:numPr>
          <w:ilvl w:val="0"/>
          <w:numId w:val="254"/>
        </w:numPr>
        <w:rPr>
          <w:sz w:val="20"/>
          <w:szCs w:val="20"/>
        </w:rPr>
      </w:pPr>
      <w:r w:rsidRPr="002D217B">
        <w:rPr>
          <w:sz w:val="20"/>
          <w:szCs w:val="20"/>
        </w:rPr>
        <w:t>Party Code – 888 or Generate Party Code</w:t>
      </w:r>
    </w:p>
    <w:p w14:paraId="59CD4837" w14:textId="77777777" w:rsidR="002D217B" w:rsidRPr="002D217B" w:rsidRDefault="002D217B" w:rsidP="00045270">
      <w:pPr>
        <w:pStyle w:val="ListParagraph"/>
        <w:numPr>
          <w:ilvl w:val="0"/>
          <w:numId w:val="254"/>
        </w:numPr>
        <w:rPr>
          <w:sz w:val="20"/>
          <w:szCs w:val="20"/>
        </w:rPr>
      </w:pPr>
      <w:r w:rsidRPr="002D217B">
        <w:rPr>
          <w:sz w:val="20"/>
          <w:szCs w:val="20"/>
        </w:rPr>
        <w:t>Time Zone (under address) – EST</w:t>
      </w:r>
    </w:p>
    <w:p w14:paraId="33584285" w14:textId="77777777" w:rsidR="002D217B" w:rsidRPr="002D217B" w:rsidRDefault="002D217B" w:rsidP="00045270">
      <w:pPr>
        <w:pStyle w:val="ListParagraph"/>
        <w:numPr>
          <w:ilvl w:val="0"/>
          <w:numId w:val="254"/>
        </w:numPr>
        <w:rPr>
          <w:sz w:val="20"/>
          <w:szCs w:val="20"/>
        </w:rPr>
      </w:pPr>
      <w:r w:rsidRPr="002D217B">
        <w:rPr>
          <w:sz w:val="20"/>
          <w:szCs w:val="20"/>
        </w:rPr>
        <w:t xml:space="preserve">E-Mail address for daily pricing guide – </w:t>
      </w:r>
      <w:hyperlink r:id="rId217" w:history="1">
        <w:r w:rsidRPr="002D217B">
          <w:rPr>
            <w:rStyle w:val="Hyperlink"/>
            <w:color w:val="000000" w:themeColor="text1"/>
            <w:sz w:val="20"/>
            <w:szCs w:val="20"/>
          </w:rPr>
          <w:t>lsdeploy@bkfs.com</w:t>
        </w:r>
      </w:hyperlink>
      <w:r w:rsidRPr="002D217B">
        <w:rPr>
          <w:rStyle w:val="Hyperlink"/>
          <w:color w:val="000000" w:themeColor="text1"/>
          <w:sz w:val="20"/>
          <w:szCs w:val="20"/>
        </w:rPr>
        <w:t xml:space="preserve"> </w:t>
      </w:r>
      <w:r w:rsidRPr="002D217B">
        <w:rPr>
          <w:rStyle w:val="Hyperlink"/>
          <w:color w:val="000000" w:themeColor="text1"/>
          <w:sz w:val="20"/>
          <w:szCs w:val="20"/>
          <w:u w:val="none"/>
        </w:rPr>
        <w:t>or email created with los account</w:t>
      </w:r>
    </w:p>
    <w:p w14:paraId="5BFCA84E" w14:textId="77777777" w:rsidR="002D217B" w:rsidRPr="002D217B" w:rsidRDefault="002D217B" w:rsidP="00045270">
      <w:pPr>
        <w:pStyle w:val="ListParagraph"/>
        <w:numPr>
          <w:ilvl w:val="0"/>
          <w:numId w:val="254"/>
        </w:numPr>
        <w:rPr>
          <w:sz w:val="20"/>
          <w:szCs w:val="20"/>
        </w:rPr>
      </w:pPr>
      <w:r w:rsidRPr="002D217B">
        <w:rPr>
          <w:sz w:val="20"/>
          <w:szCs w:val="20"/>
        </w:rPr>
        <w:t>Address Line 1 – 601 Riverside Ave</w:t>
      </w:r>
    </w:p>
    <w:p w14:paraId="06D196D3" w14:textId="77777777" w:rsidR="002D217B" w:rsidRPr="002D217B" w:rsidRDefault="002D217B" w:rsidP="00045270">
      <w:pPr>
        <w:pStyle w:val="ListParagraph"/>
        <w:numPr>
          <w:ilvl w:val="0"/>
          <w:numId w:val="254"/>
        </w:numPr>
        <w:rPr>
          <w:sz w:val="20"/>
          <w:szCs w:val="20"/>
        </w:rPr>
      </w:pPr>
      <w:r w:rsidRPr="002D217B">
        <w:rPr>
          <w:sz w:val="20"/>
          <w:szCs w:val="20"/>
        </w:rPr>
        <w:t>Zip Code – 32259</w:t>
      </w:r>
    </w:p>
    <w:p w14:paraId="3193D201" w14:textId="77777777" w:rsidR="002D217B" w:rsidRPr="002D217B" w:rsidRDefault="002D217B" w:rsidP="00045270">
      <w:pPr>
        <w:pStyle w:val="ListParagraph"/>
        <w:numPr>
          <w:ilvl w:val="0"/>
          <w:numId w:val="254"/>
        </w:numPr>
        <w:rPr>
          <w:sz w:val="20"/>
          <w:szCs w:val="20"/>
        </w:rPr>
      </w:pPr>
      <w:r w:rsidRPr="002D217B">
        <w:rPr>
          <w:sz w:val="20"/>
          <w:szCs w:val="20"/>
        </w:rPr>
        <w:t>Select Same as above for Billing Address Line 1</w:t>
      </w:r>
    </w:p>
    <w:p w14:paraId="0EEC306E" w14:textId="77777777" w:rsidR="002D217B" w:rsidRPr="002D217B" w:rsidRDefault="002D217B" w:rsidP="00045270">
      <w:pPr>
        <w:pStyle w:val="ListParagraph"/>
        <w:numPr>
          <w:ilvl w:val="0"/>
          <w:numId w:val="254"/>
        </w:numPr>
        <w:rPr>
          <w:sz w:val="20"/>
          <w:szCs w:val="20"/>
        </w:rPr>
      </w:pPr>
      <w:r w:rsidRPr="002D217B">
        <w:rPr>
          <w:sz w:val="20"/>
          <w:szCs w:val="20"/>
        </w:rPr>
        <w:t>Check Company can accept first payments</w:t>
      </w:r>
    </w:p>
    <w:p w14:paraId="160AAB0E" w14:textId="77777777" w:rsidR="002D217B" w:rsidRPr="002D217B" w:rsidRDefault="002D217B" w:rsidP="00045270">
      <w:pPr>
        <w:pStyle w:val="ListParagraph"/>
        <w:numPr>
          <w:ilvl w:val="0"/>
          <w:numId w:val="254"/>
        </w:numPr>
        <w:rPr>
          <w:sz w:val="20"/>
          <w:szCs w:val="20"/>
        </w:rPr>
      </w:pPr>
      <w:r w:rsidRPr="002D217B">
        <w:rPr>
          <w:sz w:val="20"/>
          <w:szCs w:val="20"/>
        </w:rPr>
        <w:t>MI Delegated – Yes</w:t>
      </w:r>
    </w:p>
    <w:p w14:paraId="3250E951" w14:textId="77777777" w:rsidR="002D217B" w:rsidRPr="002D217B" w:rsidRDefault="002D217B" w:rsidP="00045270">
      <w:pPr>
        <w:pStyle w:val="ListParagraph"/>
        <w:numPr>
          <w:ilvl w:val="0"/>
          <w:numId w:val="254"/>
        </w:numPr>
        <w:rPr>
          <w:sz w:val="20"/>
          <w:szCs w:val="20"/>
        </w:rPr>
      </w:pPr>
      <w:r w:rsidRPr="002D217B">
        <w:rPr>
          <w:sz w:val="20"/>
          <w:szCs w:val="20"/>
        </w:rPr>
        <w:t>Verify LendingXchange  is selected</w:t>
      </w:r>
    </w:p>
    <w:p w14:paraId="651388DD" w14:textId="77777777" w:rsidR="002D217B" w:rsidRPr="002D217B" w:rsidRDefault="002D217B" w:rsidP="00045270">
      <w:pPr>
        <w:pStyle w:val="ListParagraph"/>
        <w:numPr>
          <w:ilvl w:val="0"/>
          <w:numId w:val="254"/>
        </w:numPr>
        <w:rPr>
          <w:sz w:val="20"/>
          <w:szCs w:val="20"/>
        </w:rPr>
      </w:pPr>
      <w:r w:rsidRPr="002D217B">
        <w:rPr>
          <w:sz w:val="20"/>
          <w:szCs w:val="20"/>
        </w:rPr>
        <w:t>LQA DocUpload Flag – No</w:t>
      </w:r>
    </w:p>
    <w:p w14:paraId="39766838" w14:textId="77777777" w:rsidR="002D217B" w:rsidRPr="002D217B" w:rsidRDefault="002D217B" w:rsidP="00045270">
      <w:pPr>
        <w:pStyle w:val="ListParagraph"/>
        <w:numPr>
          <w:ilvl w:val="0"/>
          <w:numId w:val="254"/>
        </w:numPr>
        <w:rPr>
          <w:sz w:val="20"/>
          <w:szCs w:val="20"/>
        </w:rPr>
      </w:pPr>
      <w:r w:rsidRPr="002D217B">
        <w:rPr>
          <w:sz w:val="20"/>
          <w:szCs w:val="20"/>
        </w:rPr>
        <w:t>Auto QI – No</w:t>
      </w:r>
    </w:p>
    <w:p w14:paraId="0E88EF55" w14:textId="77777777" w:rsidR="002D217B" w:rsidRPr="002D217B" w:rsidRDefault="002D217B" w:rsidP="00045270">
      <w:pPr>
        <w:pStyle w:val="ListParagraph"/>
        <w:numPr>
          <w:ilvl w:val="0"/>
          <w:numId w:val="254"/>
        </w:numPr>
        <w:rPr>
          <w:sz w:val="20"/>
          <w:szCs w:val="20"/>
        </w:rPr>
      </w:pPr>
      <w:r w:rsidRPr="002D217B">
        <w:rPr>
          <w:sz w:val="20"/>
          <w:szCs w:val="20"/>
        </w:rPr>
        <w:t xml:space="preserve">Service E-Mail – </w:t>
      </w:r>
      <w:hyperlink r:id="rId218" w:history="1">
        <w:r w:rsidRPr="002D217B">
          <w:rPr>
            <w:rStyle w:val="Hyperlink"/>
            <w:color w:val="000000" w:themeColor="text1"/>
            <w:sz w:val="20"/>
            <w:szCs w:val="20"/>
          </w:rPr>
          <w:t>lsdeploy@bkfs.com</w:t>
        </w:r>
      </w:hyperlink>
      <w:r w:rsidRPr="002D217B">
        <w:rPr>
          <w:rStyle w:val="Hyperlink"/>
          <w:color w:val="000000" w:themeColor="text1"/>
          <w:sz w:val="20"/>
          <w:szCs w:val="20"/>
        </w:rPr>
        <w:t xml:space="preserve"> </w:t>
      </w:r>
      <w:r w:rsidRPr="002D217B">
        <w:rPr>
          <w:rStyle w:val="Hyperlink"/>
          <w:color w:val="000000" w:themeColor="text1"/>
          <w:sz w:val="20"/>
          <w:szCs w:val="20"/>
          <w:u w:val="none"/>
        </w:rPr>
        <w:t>or email created with los account</w:t>
      </w:r>
    </w:p>
    <w:p w14:paraId="36525231" w14:textId="77777777" w:rsidR="002D217B" w:rsidRPr="002D217B" w:rsidRDefault="002D217B" w:rsidP="00045270">
      <w:pPr>
        <w:pStyle w:val="ListParagraph"/>
        <w:numPr>
          <w:ilvl w:val="0"/>
          <w:numId w:val="254"/>
        </w:numPr>
        <w:rPr>
          <w:sz w:val="20"/>
          <w:szCs w:val="20"/>
        </w:rPr>
      </w:pPr>
      <w:r w:rsidRPr="002D217B">
        <w:rPr>
          <w:sz w:val="20"/>
          <w:szCs w:val="20"/>
        </w:rPr>
        <w:t xml:space="preserve">Confirm Service E-Mail – </w:t>
      </w:r>
      <w:hyperlink r:id="rId219" w:history="1">
        <w:r w:rsidRPr="002D217B">
          <w:rPr>
            <w:rStyle w:val="Hyperlink"/>
            <w:color w:val="000000" w:themeColor="text1"/>
            <w:sz w:val="20"/>
            <w:szCs w:val="20"/>
          </w:rPr>
          <w:t>lsdeploy@bkfs.com</w:t>
        </w:r>
      </w:hyperlink>
      <w:r w:rsidRPr="002D217B">
        <w:rPr>
          <w:rStyle w:val="Hyperlink"/>
          <w:color w:val="000000" w:themeColor="text1"/>
          <w:sz w:val="20"/>
          <w:szCs w:val="20"/>
        </w:rPr>
        <w:t xml:space="preserve"> </w:t>
      </w:r>
      <w:r w:rsidRPr="002D217B">
        <w:rPr>
          <w:rStyle w:val="Hyperlink"/>
          <w:color w:val="000000" w:themeColor="text1"/>
          <w:sz w:val="20"/>
          <w:szCs w:val="20"/>
          <w:u w:val="none"/>
        </w:rPr>
        <w:t>or email created with los account</w:t>
      </w:r>
    </w:p>
    <w:p w14:paraId="0F27F221" w14:textId="77777777" w:rsidR="002D217B" w:rsidRPr="002D217B" w:rsidRDefault="002D217B" w:rsidP="00045270">
      <w:pPr>
        <w:pStyle w:val="ListParagraph"/>
        <w:numPr>
          <w:ilvl w:val="0"/>
          <w:numId w:val="254"/>
        </w:numPr>
        <w:rPr>
          <w:sz w:val="20"/>
          <w:szCs w:val="20"/>
        </w:rPr>
      </w:pPr>
      <w:r w:rsidRPr="002D217B">
        <w:rPr>
          <w:sz w:val="20"/>
          <w:szCs w:val="20"/>
        </w:rPr>
        <w:t xml:space="preserve">Delivery Methods – Best Efforts </w:t>
      </w:r>
    </w:p>
    <w:p w14:paraId="0A8084AE" w14:textId="77777777" w:rsidR="002D217B" w:rsidRPr="002D217B" w:rsidRDefault="002D217B" w:rsidP="00045270">
      <w:pPr>
        <w:pStyle w:val="ListParagraph"/>
        <w:numPr>
          <w:ilvl w:val="0"/>
          <w:numId w:val="254"/>
        </w:numPr>
        <w:rPr>
          <w:sz w:val="20"/>
          <w:szCs w:val="20"/>
        </w:rPr>
      </w:pPr>
      <w:r w:rsidRPr="002D217B">
        <w:rPr>
          <w:sz w:val="20"/>
          <w:szCs w:val="20"/>
        </w:rPr>
        <w:t>Approved Products – Conventional, FHA, Jumbo and VA</w:t>
      </w:r>
    </w:p>
    <w:p w14:paraId="7F6EAC86" w14:textId="77777777" w:rsidR="002D217B" w:rsidRPr="002D217B" w:rsidRDefault="002D217B" w:rsidP="00045270">
      <w:pPr>
        <w:pStyle w:val="ListParagraph"/>
        <w:numPr>
          <w:ilvl w:val="0"/>
          <w:numId w:val="254"/>
        </w:numPr>
        <w:rPr>
          <w:sz w:val="20"/>
          <w:szCs w:val="20"/>
        </w:rPr>
      </w:pPr>
      <w:r w:rsidRPr="002D217B">
        <w:rPr>
          <w:sz w:val="20"/>
          <w:szCs w:val="20"/>
        </w:rPr>
        <w:t>Check AUS Method</w:t>
      </w:r>
    </w:p>
    <w:p w14:paraId="53DD7C0D" w14:textId="77777777" w:rsidR="002D217B" w:rsidRPr="002D217B" w:rsidRDefault="002D217B" w:rsidP="00045270">
      <w:pPr>
        <w:pStyle w:val="ListParagraph"/>
        <w:numPr>
          <w:ilvl w:val="0"/>
          <w:numId w:val="254"/>
        </w:numPr>
        <w:rPr>
          <w:sz w:val="20"/>
          <w:szCs w:val="20"/>
        </w:rPr>
      </w:pPr>
      <w:r w:rsidRPr="002D217B">
        <w:rPr>
          <w:sz w:val="20"/>
          <w:szCs w:val="20"/>
        </w:rPr>
        <w:t>FHA Tier – FHA Tier 1</w:t>
      </w:r>
    </w:p>
    <w:p w14:paraId="72ECE3CC" w14:textId="77777777" w:rsidR="002D217B" w:rsidRPr="002D217B" w:rsidRDefault="002D217B" w:rsidP="00045270">
      <w:pPr>
        <w:pStyle w:val="ListParagraph"/>
        <w:numPr>
          <w:ilvl w:val="0"/>
          <w:numId w:val="254"/>
        </w:numPr>
        <w:rPr>
          <w:sz w:val="20"/>
          <w:szCs w:val="20"/>
        </w:rPr>
      </w:pPr>
      <w:r w:rsidRPr="002D217B">
        <w:rPr>
          <w:sz w:val="20"/>
          <w:szCs w:val="20"/>
        </w:rPr>
        <w:t>Approval Effective Date – enter N and tab</w:t>
      </w:r>
    </w:p>
    <w:p w14:paraId="04EC0A97" w14:textId="77777777" w:rsidR="002D217B" w:rsidRPr="002D217B" w:rsidRDefault="002D217B" w:rsidP="00045270">
      <w:pPr>
        <w:pStyle w:val="ListParagraph"/>
        <w:numPr>
          <w:ilvl w:val="0"/>
          <w:numId w:val="254"/>
        </w:numPr>
        <w:rPr>
          <w:sz w:val="20"/>
          <w:szCs w:val="20"/>
        </w:rPr>
      </w:pPr>
      <w:r w:rsidRPr="002D217B">
        <w:rPr>
          <w:sz w:val="20"/>
          <w:szCs w:val="20"/>
        </w:rPr>
        <w:t>Save</w:t>
      </w:r>
    </w:p>
    <w:p w14:paraId="6E5EF189" w14:textId="77777777" w:rsidR="002D217B" w:rsidRPr="002D217B" w:rsidRDefault="002D217B" w:rsidP="00045270">
      <w:pPr>
        <w:pStyle w:val="ListParagraph"/>
        <w:numPr>
          <w:ilvl w:val="0"/>
          <w:numId w:val="254"/>
        </w:numPr>
        <w:rPr>
          <w:sz w:val="20"/>
          <w:szCs w:val="20"/>
        </w:rPr>
      </w:pPr>
      <w:r w:rsidRPr="002D217B">
        <w:rPr>
          <w:sz w:val="20"/>
          <w:szCs w:val="20"/>
        </w:rPr>
        <w:t>From Menu on right side select – Checklist</w:t>
      </w:r>
    </w:p>
    <w:p w14:paraId="4B64F4D4" w14:textId="77777777" w:rsidR="002D217B" w:rsidRPr="002D217B" w:rsidRDefault="002D217B" w:rsidP="00045270">
      <w:pPr>
        <w:pStyle w:val="ListParagraph"/>
        <w:numPr>
          <w:ilvl w:val="0"/>
          <w:numId w:val="254"/>
        </w:numPr>
        <w:rPr>
          <w:sz w:val="20"/>
          <w:szCs w:val="20"/>
        </w:rPr>
      </w:pPr>
      <w:r w:rsidRPr="002D217B">
        <w:rPr>
          <w:sz w:val="20"/>
          <w:szCs w:val="20"/>
        </w:rPr>
        <w:t>Select all and approved date should be the current day</w:t>
      </w:r>
    </w:p>
    <w:p w14:paraId="7B113DC2" w14:textId="77777777" w:rsidR="002D217B" w:rsidRPr="002D217B" w:rsidRDefault="002D217B" w:rsidP="00045270">
      <w:pPr>
        <w:pStyle w:val="ListParagraph"/>
        <w:numPr>
          <w:ilvl w:val="0"/>
          <w:numId w:val="254"/>
        </w:numPr>
        <w:rPr>
          <w:sz w:val="20"/>
          <w:szCs w:val="20"/>
        </w:rPr>
      </w:pPr>
      <w:r w:rsidRPr="002D217B">
        <w:rPr>
          <w:sz w:val="20"/>
          <w:szCs w:val="20"/>
        </w:rPr>
        <w:t>Save</w:t>
      </w:r>
    </w:p>
    <w:p w14:paraId="5F7B2606" w14:textId="77777777" w:rsidR="002D217B" w:rsidRPr="002D217B" w:rsidRDefault="002D217B" w:rsidP="00045270">
      <w:pPr>
        <w:pStyle w:val="ListParagraph"/>
        <w:numPr>
          <w:ilvl w:val="0"/>
          <w:numId w:val="254"/>
        </w:numPr>
        <w:rPr>
          <w:sz w:val="20"/>
          <w:szCs w:val="20"/>
        </w:rPr>
      </w:pPr>
      <w:r w:rsidRPr="002D217B">
        <w:rPr>
          <w:sz w:val="20"/>
          <w:szCs w:val="20"/>
        </w:rPr>
        <w:t>Select Company Information from the menu on the right</w:t>
      </w:r>
    </w:p>
    <w:p w14:paraId="126E9969" w14:textId="77777777" w:rsidR="002D217B" w:rsidRPr="002D217B" w:rsidRDefault="002D217B" w:rsidP="00045270">
      <w:pPr>
        <w:pStyle w:val="ListParagraph"/>
        <w:numPr>
          <w:ilvl w:val="0"/>
          <w:numId w:val="254"/>
        </w:numPr>
        <w:rPr>
          <w:sz w:val="20"/>
          <w:szCs w:val="20"/>
        </w:rPr>
      </w:pPr>
      <w:r w:rsidRPr="002D217B">
        <w:rPr>
          <w:sz w:val="20"/>
          <w:szCs w:val="20"/>
        </w:rPr>
        <w:t>From Menu on right side select – Assignments</w:t>
      </w:r>
    </w:p>
    <w:p w14:paraId="380013D5" w14:textId="77777777" w:rsidR="002D217B" w:rsidRPr="002D217B" w:rsidRDefault="002D217B" w:rsidP="00045270">
      <w:pPr>
        <w:pStyle w:val="ListParagraph"/>
        <w:numPr>
          <w:ilvl w:val="0"/>
          <w:numId w:val="254"/>
        </w:numPr>
        <w:rPr>
          <w:sz w:val="20"/>
          <w:szCs w:val="20"/>
        </w:rPr>
      </w:pPr>
      <w:r w:rsidRPr="002D217B">
        <w:rPr>
          <w:sz w:val="20"/>
          <w:szCs w:val="20"/>
        </w:rPr>
        <w:t>From the Select One dropdown on bottom choose Account Executive</w:t>
      </w:r>
    </w:p>
    <w:p w14:paraId="76059F2D" w14:textId="77777777" w:rsidR="002D217B" w:rsidRPr="002D217B" w:rsidRDefault="002D217B" w:rsidP="00045270">
      <w:pPr>
        <w:pStyle w:val="ListParagraph"/>
        <w:numPr>
          <w:ilvl w:val="0"/>
          <w:numId w:val="254"/>
        </w:numPr>
        <w:rPr>
          <w:sz w:val="20"/>
          <w:szCs w:val="20"/>
        </w:rPr>
      </w:pPr>
      <w:r w:rsidRPr="002D217B">
        <w:rPr>
          <w:sz w:val="20"/>
          <w:szCs w:val="20"/>
        </w:rPr>
        <w:t>New Assignment</w:t>
      </w:r>
    </w:p>
    <w:p w14:paraId="50B88885" w14:textId="77777777" w:rsidR="002D217B" w:rsidRPr="002D217B" w:rsidRDefault="002D217B" w:rsidP="00045270">
      <w:pPr>
        <w:pStyle w:val="ListParagraph"/>
        <w:numPr>
          <w:ilvl w:val="0"/>
          <w:numId w:val="254"/>
        </w:numPr>
        <w:rPr>
          <w:sz w:val="20"/>
          <w:szCs w:val="20"/>
        </w:rPr>
      </w:pPr>
      <w:r w:rsidRPr="002D217B">
        <w:rPr>
          <w:sz w:val="20"/>
          <w:szCs w:val="20"/>
        </w:rPr>
        <w:t>Leave Assignment Option Manual and choose Select</w:t>
      </w:r>
    </w:p>
    <w:p w14:paraId="525A23DE" w14:textId="77777777" w:rsidR="002D217B" w:rsidRPr="002D217B" w:rsidRDefault="002D217B" w:rsidP="00045270">
      <w:pPr>
        <w:pStyle w:val="ListParagraph"/>
        <w:numPr>
          <w:ilvl w:val="0"/>
          <w:numId w:val="254"/>
        </w:numPr>
        <w:rPr>
          <w:sz w:val="20"/>
          <w:szCs w:val="20"/>
        </w:rPr>
      </w:pPr>
      <w:r w:rsidRPr="002D217B">
        <w:rPr>
          <w:sz w:val="20"/>
          <w:szCs w:val="20"/>
        </w:rPr>
        <w:t>Choose Login Name – LSDEPLOY or LOS account created above</w:t>
      </w:r>
    </w:p>
    <w:p w14:paraId="671ED569" w14:textId="77777777" w:rsidR="002D217B" w:rsidRPr="002D217B" w:rsidRDefault="002D217B" w:rsidP="00045270">
      <w:pPr>
        <w:pStyle w:val="ListParagraph"/>
        <w:numPr>
          <w:ilvl w:val="0"/>
          <w:numId w:val="254"/>
        </w:numPr>
        <w:rPr>
          <w:sz w:val="20"/>
          <w:szCs w:val="20"/>
        </w:rPr>
      </w:pPr>
      <w:r w:rsidRPr="002D217B">
        <w:rPr>
          <w:sz w:val="20"/>
          <w:szCs w:val="20"/>
        </w:rPr>
        <w:t>Effective Date – enter N then tab</w:t>
      </w:r>
    </w:p>
    <w:p w14:paraId="24EE0E37" w14:textId="77777777" w:rsidR="002D217B" w:rsidRPr="002D217B" w:rsidRDefault="002D217B" w:rsidP="00045270">
      <w:pPr>
        <w:pStyle w:val="ListParagraph"/>
        <w:numPr>
          <w:ilvl w:val="0"/>
          <w:numId w:val="254"/>
        </w:numPr>
        <w:rPr>
          <w:sz w:val="20"/>
          <w:szCs w:val="20"/>
        </w:rPr>
      </w:pPr>
      <w:r w:rsidRPr="002D217B">
        <w:rPr>
          <w:sz w:val="20"/>
          <w:szCs w:val="20"/>
        </w:rPr>
        <w:t>Save</w:t>
      </w:r>
    </w:p>
    <w:p w14:paraId="5BA40B20" w14:textId="77777777" w:rsidR="002D217B" w:rsidRPr="002D217B" w:rsidRDefault="002D217B" w:rsidP="00045270">
      <w:pPr>
        <w:pStyle w:val="ListParagraph"/>
        <w:numPr>
          <w:ilvl w:val="0"/>
          <w:numId w:val="254"/>
        </w:numPr>
        <w:rPr>
          <w:sz w:val="20"/>
          <w:szCs w:val="20"/>
        </w:rPr>
      </w:pPr>
      <w:r w:rsidRPr="002D217B">
        <w:rPr>
          <w:sz w:val="20"/>
          <w:szCs w:val="20"/>
        </w:rPr>
        <w:t>Select Company Information from the menu on the right</w:t>
      </w:r>
    </w:p>
    <w:p w14:paraId="3F4BBED7" w14:textId="77777777" w:rsidR="002D217B" w:rsidRPr="002D217B" w:rsidRDefault="002D217B" w:rsidP="00045270">
      <w:pPr>
        <w:pStyle w:val="ListParagraph"/>
        <w:numPr>
          <w:ilvl w:val="0"/>
          <w:numId w:val="254"/>
        </w:numPr>
        <w:rPr>
          <w:sz w:val="20"/>
          <w:szCs w:val="20"/>
        </w:rPr>
      </w:pPr>
      <w:r w:rsidRPr="002D217B">
        <w:rPr>
          <w:sz w:val="20"/>
          <w:szCs w:val="20"/>
        </w:rPr>
        <w:t>From Menu on right side select – Licenses</w:t>
      </w:r>
    </w:p>
    <w:p w14:paraId="57E50D61" w14:textId="77777777" w:rsidR="002D217B" w:rsidRPr="002D217B" w:rsidRDefault="002D217B" w:rsidP="00045270">
      <w:pPr>
        <w:pStyle w:val="ListParagraph"/>
        <w:numPr>
          <w:ilvl w:val="0"/>
          <w:numId w:val="254"/>
        </w:numPr>
        <w:rPr>
          <w:sz w:val="20"/>
          <w:szCs w:val="20"/>
        </w:rPr>
      </w:pPr>
      <w:r w:rsidRPr="002D217B">
        <w:rPr>
          <w:sz w:val="20"/>
          <w:szCs w:val="20"/>
        </w:rPr>
        <w:t>Check first three boxes for Florida and New York or any other state required</w:t>
      </w:r>
    </w:p>
    <w:p w14:paraId="093F22D3" w14:textId="77777777" w:rsidR="002D217B" w:rsidRPr="002D217B" w:rsidRDefault="002D217B" w:rsidP="00045270">
      <w:pPr>
        <w:pStyle w:val="ListParagraph"/>
        <w:numPr>
          <w:ilvl w:val="0"/>
          <w:numId w:val="254"/>
        </w:numPr>
        <w:rPr>
          <w:sz w:val="20"/>
          <w:szCs w:val="20"/>
        </w:rPr>
      </w:pPr>
      <w:r w:rsidRPr="002D217B">
        <w:rPr>
          <w:sz w:val="20"/>
          <w:szCs w:val="20"/>
        </w:rPr>
        <w:t>Save</w:t>
      </w:r>
    </w:p>
    <w:p w14:paraId="5627B14C" w14:textId="77777777" w:rsidR="002D217B" w:rsidRPr="002D217B" w:rsidRDefault="002D217B" w:rsidP="00045270">
      <w:pPr>
        <w:pStyle w:val="ListParagraph"/>
        <w:numPr>
          <w:ilvl w:val="0"/>
          <w:numId w:val="254"/>
        </w:numPr>
        <w:rPr>
          <w:sz w:val="20"/>
          <w:szCs w:val="20"/>
        </w:rPr>
      </w:pPr>
      <w:r w:rsidRPr="002D217B">
        <w:rPr>
          <w:sz w:val="20"/>
          <w:szCs w:val="20"/>
        </w:rPr>
        <w:t>Change the status from Open to Approved</w:t>
      </w:r>
    </w:p>
    <w:p w14:paraId="4BC996BC" w14:textId="77777777" w:rsidR="002D217B" w:rsidRPr="002D217B" w:rsidRDefault="002D217B" w:rsidP="00045270">
      <w:pPr>
        <w:pStyle w:val="ListParagraph"/>
        <w:numPr>
          <w:ilvl w:val="0"/>
          <w:numId w:val="254"/>
        </w:numPr>
        <w:rPr>
          <w:sz w:val="20"/>
          <w:szCs w:val="20"/>
        </w:rPr>
      </w:pPr>
      <w:r w:rsidRPr="002D217B">
        <w:rPr>
          <w:sz w:val="20"/>
          <w:szCs w:val="20"/>
        </w:rPr>
        <w:t>Save</w:t>
      </w:r>
    </w:p>
    <w:p w14:paraId="0FA89A3E" w14:textId="77777777" w:rsidR="002D217B" w:rsidRPr="0003378C" w:rsidRDefault="002D217B" w:rsidP="002D217B">
      <w:pPr>
        <w:rPr>
          <w:color w:val="000000" w:themeColor="text1"/>
          <w:sz w:val="24"/>
        </w:rPr>
      </w:pPr>
      <w:r w:rsidRPr="0003378C">
        <w:rPr>
          <w:color w:val="000000" w:themeColor="text1"/>
          <w:sz w:val="24"/>
        </w:rPr>
        <w:t>Portal</w:t>
      </w:r>
    </w:p>
    <w:p w14:paraId="5231FE3C" w14:textId="77777777" w:rsidR="002D217B" w:rsidRPr="002D217B" w:rsidRDefault="002D217B" w:rsidP="00045270">
      <w:pPr>
        <w:pStyle w:val="ListParagraph"/>
        <w:numPr>
          <w:ilvl w:val="0"/>
          <w:numId w:val="255"/>
        </w:numPr>
        <w:rPr>
          <w:sz w:val="20"/>
          <w:szCs w:val="20"/>
        </w:rPr>
      </w:pPr>
      <w:r w:rsidRPr="002D217B">
        <w:rPr>
          <w:sz w:val="20"/>
          <w:szCs w:val="20"/>
        </w:rPr>
        <w:t xml:space="preserve"> Login as default user</w:t>
      </w:r>
    </w:p>
    <w:p w14:paraId="62F32919" w14:textId="77777777" w:rsidR="002D217B" w:rsidRPr="002D217B" w:rsidRDefault="002D217B" w:rsidP="00045270">
      <w:pPr>
        <w:pStyle w:val="ListParagraph"/>
        <w:numPr>
          <w:ilvl w:val="0"/>
          <w:numId w:val="255"/>
        </w:numPr>
        <w:rPr>
          <w:sz w:val="20"/>
          <w:szCs w:val="20"/>
        </w:rPr>
      </w:pPr>
      <w:r w:rsidRPr="002D217B">
        <w:rPr>
          <w:sz w:val="20"/>
          <w:szCs w:val="20"/>
        </w:rPr>
        <w:t>If default user is not known, run the following database script:</w:t>
      </w:r>
    </w:p>
    <w:p w14:paraId="257C941A" w14:textId="77777777" w:rsidR="002D217B" w:rsidRPr="002D217B" w:rsidRDefault="002D217B" w:rsidP="002D217B">
      <w:pPr>
        <w:pStyle w:val="ListParagraph"/>
        <w:shd w:val="clear" w:color="auto" w:fill="FFFFFF"/>
        <w:spacing w:after="0" w:line="240" w:lineRule="auto"/>
        <w:ind w:left="1440"/>
        <w:rPr>
          <w:sz w:val="20"/>
          <w:szCs w:val="20"/>
        </w:rPr>
      </w:pPr>
      <w:r w:rsidRPr="002D217B">
        <w:rPr>
          <w:sz w:val="20"/>
          <w:szCs w:val="20"/>
        </w:rPr>
        <w:t>use LPSQA1CORRPortalAuth</w:t>
      </w:r>
    </w:p>
    <w:p w14:paraId="374A7220" w14:textId="77777777" w:rsidR="002D217B" w:rsidRPr="002D217B" w:rsidRDefault="002D217B" w:rsidP="002D217B">
      <w:pPr>
        <w:pStyle w:val="ListParagraph"/>
        <w:shd w:val="clear" w:color="auto" w:fill="FFFFFF"/>
        <w:spacing w:after="0" w:line="240" w:lineRule="auto"/>
        <w:ind w:left="1440"/>
        <w:rPr>
          <w:rFonts w:eastAsia="Times New Roman" w:cs="MS Shell Dlg 2"/>
          <w:color w:val="000000" w:themeColor="text1"/>
          <w:sz w:val="20"/>
          <w:szCs w:val="20"/>
        </w:rPr>
      </w:pPr>
      <w:r w:rsidRPr="002D217B">
        <w:rPr>
          <w:sz w:val="20"/>
          <w:szCs w:val="20"/>
        </w:rPr>
        <w:t>select * from LoginInfo</w:t>
      </w:r>
      <w:r w:rsidRPr="002D217B">
        <w:rPr>
          <w:rFonts w:eastAsia="Times New Roman" w:cs="MS Shell Dlg 2"/>
          <w:color w:val="000000" w:themeColor="text1"/>
          <w:sz w:val="20"/>
          <w:szCs w:val="20"/>
        </w:rPr>
        <w:t xml:space="preserve">  </w:t>
      </w:r>
    </w:p>
    <w:p w14:paraId="3E0916CF"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Correspondent Admin</w:t>
      </w:r>
    </w:p>
    <w:p w14:paraId="7DBCCD3A"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Admin Center</w:t>
      </w:r>
    </w:p>
    <w:p w14:paraId="4F1A1598"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Security Management</w:t>
      </w:r>
    </w:p>
    <w:p w14:paraId="36BB34DF" w14:textId="77777777" w:rsidR="002D217B" w:rsidRPr="002D217B" w:rsidRDefault="002D217B" w:rsidP="00045270">
      <w:pPr>
        <w:pStyle w:val="ListParagraph"/>
        <w:numPr>
          <w:ilvl w:val="0"/>
          <w:numId w:val="255"/>
        </w:numPr>
        <w:shd w:val="clear" w:color="auto" w:fill="FFFFFF"/>
        <w:rPr>
          <w:rFonts w:eastAsia="Times New Roman" w:cs="MS Shell Dlg 2"/>
          <w:color w:val="000000" w:themeColor="text1"/>
          <w:sz w:val="20"/>
          <w:szCs w:val="20"/>
        </w:rPr>
      </w:pPr>
      <w:r w:rsidRPr="002D217B">
        <w:rPr>
          <w:rFonts w:eastAsia="Times New Roman" w:cs="MS Shell Dlg 2"/>
          <w:color w:val="000000" w:themeColor="text1"/>
          <w:sz w:val="20"/>
          <w:szCs w:val="20"/>
        </w:rPr>
        <w:t>Users Information</w:t>
      </w:r>
    </w:p>
    <w:p w14:paraId="46E821E2"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Add New</w:t>
      </w:r>
    </w:p>
    <w:p w14:paraId="5268B0E5"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First Name – lsdeploy, patchtester or whatever account name you are setting up</w:t>
      </w:r>
    </w:p>
    <w:p w14:paraId="15571A36"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Last Name – lsdeploy, patchtester or whatever account name you are setting up</w:t>
      </w:r>
    </w:p>
    <w:p w14:paraId="49953500"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 xml:space="preserve">Zip code – </w:t>
      </w:r>
      <w:r w:rsidRPr="002D217B">
        <w:rPr>
          <w:sz w:val="20"/>
          <w:szCs w:val="20"/>
        </w:rPr>
        <w:t>32259</w:t>
      </w:r>
    </w:p>
    <w:p w14:paraId="7C1F215B"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Job description – RM&amp;D</w:t>
      </w:r>
    </w:p>
    <w:p w14:paraId="514F9086"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 xml:space="preserve">Email address – </w:t>
      </w:r>
      <w:hyperlink r:id="rId220" w:history="1">
        <w:r w:rsidRPr="002D217B">
          <w:rPr>
            <w:rStyle w:val="Hyperlink"/>
            <w:sz w:val="20"/>
            <w:szCs w:val="20"/>
          </w:rPr>
          <w:t>lsdeployteam@lpsvcs.com</w:t>
        </w:r>
      </w:hyperlink>
      <w:r w:rsidRPr="002D217B">
        <w:rPr>
          <w:sz w:val="20"/>
          <w:szCs w:val="20"/>
        </w:rPr>
        <w:t xml:space="preserve"> or designated email for account</w:t>
      </w:r>
    </w:p>
    <w:p w14:paraId="7468573E"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Phone number – 9048545100</w:t>
      </w:r>
    </w:p>
    <w:p w14:paraId="61E7DB4F"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Time zone – Eastern Standard</w:t>
      </w:r>
    </w:p>
    <w:p w14:paraId="16D55439" w14:textId="77777777" w:rsidR="002D217B" w:rsidRPr="002D217B" w:rsidRDefault="002D217B" w:rsidP="00045270">
      <w:pPr>
        <w:pStyle w:val="ListParagraph"/>
        <w:numPr>
          <w:ilvl w:val="0"/>
          <w:numId w:val="255"/>
        </w:numPr>
        <w:shd w:val="clear" w:color="auto" w:fill="FFFFFF"/>
        <w:spacing w:after="0" w:line="240" w:lineRule="auto"/>
        <w:rPr>
          <w:color w:val="000000" w:themeColor="text1"/>
          <w:sz w:val="20"/>
          <w:szCs w:val="20"/>
        </w:rPr>
      </w:pPr>
      <w:r w:rsidRPr="002D217B">
        <w:rPr>
          <w:rFonts w:eastAsia="Times New Roman" w:cs="MS Shell Dlg 2"/>
          <w:color w:val="000000" w:themeColor="text1"/>
          <w:sz w:val="20"/>
          <w:szCs w:val="20"/>
        </w:rPr>
        <w:t xml:space="preserve">Role – select all </w:t>
      </w:r>
      <w:r w:rsidRPr="002D217B">
        <w:rPr>
          <w:color w:val="000000" w:themeColor="text1"/>
          <w:sz w:val="20"/>
          <w:szCs w:val="20"/>
        </w:rPr>
        <w:t>except  AE View Only and View Only</w:t>
      </w:r>
    </w:p>
    <w:p w14:paraId="110CBF1D"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color w:val="000000" w:themeColor="text1"/>
          <w:sz w:val="20"/>
          <w:szCs w:val="20"/>
        </w:rPr>
        <w:t>Save  - No to Do you want to select any Notification Preferences</w:t>
      </w:r>
    </w:p>
    <w:p w14:paraId="310C7C0D"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Select the account you just created</w:t>
      </w:r>
    </w:p>
    <w:p w14:paraId="46FFC142"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Assign password – enter P@ssword1 (this is just a temporary password, will receive a prompt to change upon first login)</w:t>
      </w:r>
    </w:p>
    <w:p w14:paraId="5CA5E634"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Save</w:t>
      </w:r>
    </w:p>
    <w:p w14:paraId="637D41F0" w14:textId="77777777" w:rsidR="002D217B" w:rsidRPr="002D217B" w:rsidRDefault="002D217B" w:rsidP="00045270">
      <w:pPr>
        <w:pStyle w:val="ListParagraph"/>
        <w:numPr>
          <w:ilvl w:val="0"/>
          <w:numId w:val="253"/>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Sign out and back in as the newly created account</w:t>
      </w:r>
    </w:p>
    <w:p w14:paraId="5757875A"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Change password</w:t>
      </w:r>
    </w:p>
    <w:p w14:paraId="53F06880" w14:textId="77777777" w:rsidR="002D217B" w:rsidRPr="002D217B" w:rsidRDefault="002D217B" w:rsidP="00045270">
      <w:pPr>
        <w:pStyle w:val="ListParagraph"/>
        <w:numPr>
          <w:ilvl w:val="0"/>
          <w:numId w:val="255"/>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update secret server</w:t>
      </w:r>
    </w:p>
    <w:p w14:paraId="48E5EA6A" w14:textId="77777777" w:rsidR="002D217B" w:rsidRPr="002D217B" w:rsidRDefault="002D217B" w:rsidP="002D217B">
      <w:pPr>
        <w:shd w:val="clear" w:color="auto" w:fill="FFFFFF"/>
        <w:spacing w:after="0"/>
        <w:rPr>
          <w:rFonts w:eastAsia="Times New Roman" w:cs="MS Shell Dlg 2"/>
          <w:color w:val="000000" w:themeColor="text1"/>
          <w:sz w:val="20"/>
          <w:szCs w:val="20"/>
        </w:rPr>
      </w:pPr>
    </w:p>
    <w:p w14:paraId="375EBE46" w14:textId="77777777" w:rsidR="002D217B" w:rsidRPr="0003378C" w:rsidRDefault="002D217B" w:rsidP="002D217B">
      <w:pPr>
        <w:shd w:val="clear" w:color="auto" w:fill="FFFFFF"/>
        <w:spacing w:after="0"/>
        <w:rPr>
          <w:rFonts w:eastAsia="Times New Roman" w:cs="MS Shell Dlg 2"/>
          <w:color w:val="000000" w:themeColor="text1"/>
        </w:rPr>
      </w:pPr>
    </w:p>
    <w:p w14:paraId="48B64E22" w14:textId="77777777" w:rsidR="002D217B" w:rsidRPr="0003378C" w:rsidRDefault="002D217B" w:rsidP="002D217B">
      <w:pPr>
        <w:rPr>
          <w:color w:val="000000" w:themeColor="text1"/>
          <w:sz w:val="24"/>
        </w:rPr>
      </w:pPr>
      <w:r w:rsidRPr="0003378C">
        <w:rPr>
          <w:color w:val="000000" w:themeColor="text1"/>
          <w:sz w:val="24"/>
        </w:rPr>
        <w:t>AUS</w:t>
      </w:r>
    </w:p>
    <w:p w14:paraId="14E04BDD" w14:textId="77777777" w:rsidR="002D217B" w:rsidRPr="002D217B" w:rsidRDefault="002D217B" w:rsidP="00045270">
      <w:pPr>
        <w:pStyle w:val="ListParagraph"/>
        <w:numPr>
          <w:ilvl w:val="0"/>
          <w:numId w:val="256"/>
        </w:numPr>
        <w:rPr>
          <w:sz w:val="20"/>
          <w:szCs w:val="20"/>
        </w:rPr>
      </w:pPr>
      <w:r w:rsidRPr="002D217B">
        <w:rPr>
          <w:sz w:val="20"/>
          <w:szCs w:val="20"/>
        </w:rPr>
        <w:t>Login as default user</w:t>
      </w:r>
    </w:p>
    <w:p w14:paraId="7BCB2B22" w14:textId="77777777" w:rsidR="002D217B" w:rsidRPr="002D217B" w:rsidRDefault="002D217B" w:rsidP="00045270">
      <w:pPr>
        <w:pStyle w:val="ListParagraph"/>
        <w:numPr>
          <w:ilvl w:val="0"/>
          <w:numId w:val="256"/>
        </w:numPr>
        <w:rPr>
          <w:sz w:val="20"/>
          <w:szCs w:val="20"/>
        </w:rPr>
      </w:pPr>
      <w:r w:rsidRPr="002D217B">
        <w:rPr>
          <w:sz w:val="20"/>
          <w:szCs w:val="20"/>
        </w:rPr>
        <w:t>If default user is not known, run the following database script:</w:t>
      </w:r>
    </w:p>
    <w:p w14:paraId="3C42ACFD" w14:textId="77777777" w:rsidR="002D217B" w:rsidRPr="002D217B" w:rsidRDefault="002D217B" w:rsidP="002D217B">
      <w:pPr>
        <w:pStyle w:val="ListParagraph"/>
        <w:shd w:val="clear" w:color="auto" w:fill="FFFFFF"/>
        <w:spacing w:after="0" w:line="240" w:lineRule="auto"/>
        <w:ind w:left="2160"/>
        <w:rPr>
          <w:sz w:val="20"/>
          <w:szCs w:val="20"/>
        </w:rPr>
      </w:pPr>
      <w:r w:rsidRPr="002D217B">
        <w:rPr>
          <w:sz w:val="20"/>
          <w:szCs w:val="20"/>
        </w:rPr>
        <w:t>use LSCorrAus_Auth</w:t>
      </w:r>
    </w:p>
    <w:p w14:paraId="64F346A4" w14:textId="77777777" w:rsidR="002D217B" w:rsidRPr="002D217B" w:rsidRDefault="002D217B" w:rsidP="002D217B">
      <w:pPr>
        <w:pStyle w:val="ListParagraph"/>
        <w:shd w:val="clear" w:color="auto" w:fill="FFFFFF"/>
        <w:spacing w:after="0" w:line="240" w:lineRule="auto"/>
        <w:ind w:left="2160"/>
        <w:rPr>
          <w:rFonts w:eastAsiaTheme="minorHAnsi" w:cstheme="minorBidi"/>
          <w:sz w:val="20"/>
          <w:szCs w:val="20"/>
        </w:rPr>
      </w:pPr>
      <w:r w:rsidRPr="002D217B">
        <w:rPr>
          <w:sz w:val="20"/>
          <w:szCs w:val="20"/>
        </w:rPr>
        <w:t>select * from LoginInfo</w:t>
      </w:r>
      <w:r w:rsidRPr="002D217B">
        <w:rPr>
          <w:rFonts w:eastAsia="Times New Roman" w:cs="MS Shell Dlg 2"/>
          <w:color w:val="000000" w:themeColor="text1"/>
          <w:sz w:val="20"/>
          <w:szCs w:val="20"/>
        </w:rPr>
        <w:t xml:space="preserve">  Select System Admin</w:t>
      </w:r>
    </w:p>
    <w:p w14:paraId="63E9EE86" w14:textId="77777777" w:rsidR="002D217B" w:rsidRPr="002D217B" w:rsidRDefault="002D217B" w:rsidP="00045270">
      <w:pPr>
        <w:pStyle w:val="ListParagraph"/>
        <w:numPr>
          <w:ilvl w:val="0"/>
          <w:numId w:val="257"/>
        </w:numPr>
        <w:rPr>
          <w:rFonts w:eastAsia="Times New Roman" w:cs="MS Shell Dlg 2"/>
          <w:color w:val="000000" w:themeColor="text1"/>
          <w:sz w:val="20"/>
          <w:szCs w:val="20"/>
        </w:rPr>
      </w:pPr>
      <w:r w:rsidRPr="002D217B">
        <w:rPr>
          <w:rFonts w:eastAsia="Times New Roman" w:cs="MS Shell Dlg 2"/>
          <w:color w:val="000000" w:themeColor="text1"/>
          <w:sz w:val="20"/>
          <w:szCs w:val="20"/>
        </w:rPr>
        <w:t>System Admin</w:t>
      </w:r>
    </w:p>
    <w:p w14:paraId="20706891" w14:textId="77777777" w:rsidR="002D217B" w:rsidRPr="002D217B" w:rsidRDefault="002D217B" w:rsidP="00045270">
      <w:pPr>
        <w:pStyle w:val="ListParagraph"/>
        <w:numPr>
          <w:ilvl w:val="0"/>
          <w:numId w:val="257"/>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Security Management</w:t>
      </w:r>
    </w:p>
    <w:p w14:paraId="13684D02" w14:textId="77777777" w:rsidR="002D217B" w:rsidRPr="002D217B" w:rsidRDefault="002D217B" w:rsidP="00045270">
      <w:pPr>
        <w:pStyle w:val="ListParagraph"/>
        <w:numPr>
          <w:ilvl w:val="0"/>
          <w:numId w:val="257"/>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User Information</w:t>
      </w:r>
    </w:p>
    <w:p w14:paraId="235F0066" w14:textId="77777777" w:rsidR="002D217B" w:rsidRPr="002D217B" w:rsidRDefault="002D217B" w:rsidP="00045270">
      <w:pPr>
        <w:pStyle w:val="ListParagraph"/>
        <w:numPr>
          <w:ilvl w:val="0"/>
          <w:numId w:val="257"/>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Add New</w:t>
      </w:r>
    </w:p>
    <w:p w14:paraId="0E9F0527"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First Name – lsdeploy, patchtester or whatever account name you are setting up</w:t>
      </w:r>
    </w:p>
    <w:p w14:paraId="05955036"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Last Name – lsdeploy, patchtester or whatever account name you are setting up</w:t>
      </w:r>
    </w:p>
    <w:p w14:paraId="4C32CD15"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 xml:space="preserve">Zip code – </w:t>
      </w:r>
      <w:r w:rsidRPr="002D217B">
        <w:rPr>
          <w:sz w:val="20"/>
          <w:szCs w:val="20"/>
        </w:rPr>
        <w:t>32259</w:t>
      </w:r>
    </w:p>
    <w:p w14:paraId="53F27193"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Job description – RM&amp;D</w:t>
      </w:r>
    </w:p>
    <w:p w14:paraId="16FBF12B"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 xml:space="preserve">Email address – </w:t>
      </w:r>
      <w:r w:rsidRPr="002D217B">
        <w:rPr>
          <w:rFonts w:eastAsia="Times New Roman" w:cs="MS Shell Dlg 2"/>
          <w:b/>
          <w:color w:val="000000" w:themeColor="text1"/>
          <w:sz w:val="20"/>
          <w:szCs w:val="20"/>
        </w:rPr>
        <w:t>MUST USE A VALID EMAIL ADDRESS</w:t>
      </w:r>
    </w:p>
    <w:p w14:paraId="5A5FAD26"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Phone number – 9048545100</w:t>
      </w:r>
    </w:p>
    <w:p w14:paraId="2382834B"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Time zone – Eastern Standard</w:t>
      </w:r>
    </w:p>
    <w:p w14:paraId="60F38AB8"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Role – select all except View Only</w:t>
      </w:r>
    </w:p>
    <w:p w14:paraId="7A1D90B4"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Login Name – lsdeploy, patchtester or whatever account name you are setting up</w:t>
      </w:r>
      <w:r w:rsidRPr="002D217B">
        <w:rPr>
          <w:rFonts w:eastAsia="Times New Roman" w:cs="MS Shell Dlg 2"/>
          <w:color w:val="000000" w:themeColor="text1"/>
          <w:sz w:val="20"/>
          <w:szCs w:val="20"/>
        </w:rPr>
        <w:tab/>
      </w:r>
    </w:p>
    <w:p w14:paraId="5B453DC1" w14:textId="77777777" w:rsidR="002D217B" w:rsidRPr="002D217B" w:rsidRDefault="002D217B" w:rsidP="00045270">
      <w:pPr>
        <w:pStyle w:val="ListParagraph"/>
        <w:numPr>
          <w:ilvl w:val="0"/>
          <w:numId w:val="256"/>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Password – enter P@ssword1 (this is just a temporary password, will receive a prompt to change upon first login)</w:t>
      </w:r>
    </w:p>
    <w:p w14:paraId="0A5EF267" w14:textId="77777777" w:rsidR="002D217B" w:rsidRPr="002D217B" w:rsidRDefault="002D217B" w:rsidP="00045270">
      <w:pPr>
        <w:pStyle w:val="ListParagraph"/>
        <w:numPr>
          <w:ilvl w:val="0"/>
          <w:numId w:val="257"/>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Save</w:t>
      </w:r>
    </w:p>
    <w:p w14:paraId="7786125C" w14:textId="77777777" w:rsidR="002D217B" w:rsidRPr="002D217B" w:rsidRDefault="002D217B" w:rsidP="00045270">
      <w:pPr>
        <w:pStyle w:val="ListParagraph"/>
        <w:numPr>
          <w:ilvl w:val="0"/>
          <w:numId w:val="257"/>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Sign out and back in as the newly created account</w:t>
      </w:r>
    </w:p>
    <w:p w14:paraId="6D7B556C" w14:textId="77777777" w:rsidR="002D217B" w:rsidRPr="002D217B" w:rsidRDefault="002D217B" w:rsidP="00045270">
      <w:pPr>
        <w:pStyle w:val="ListParagraph"/>
        <w:numPr>
          <w:ilvl w:val="0"/>
          <w:numId w:val="257"/>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 xml:space="preserve">Change password </w:t>
      </w:r>
    </w:p>
    <w:p w14:paraId="2F88EFC5" w14:textId="77777777" w:rsidR="002D217B" w:rsidRPr="002D217B" w:rsidRDefault="002D217B" w:rsidP="00045270">
      <w:pPr>
        <w:pStyle w:val="ListParagraph"/>
        <w:numPr>
          <w:ilvl w:val="0"/>
          <w:numId w:val="257"/>
        </w:numPr>
        <w:shd w:val="clear" w:color="auto" w:fill="FFFFFF"/>
        <w:spacing w:after="0" w:line="240" w:lineRule="auto"/>
        <w:rPr>
          <w:rFonts w:eastAsia="Times New Roman" w:cs="MS Shell Dlg 2"/>
          <w:color w:val="000000" w:themeColor="text1"/>
          <w:sz w:val="20"/>
          <w:szCs w:val="20"/>
        </w:rPr>
      </w:pPr>
      <w:r w:rsidRPr="002D217B">
        <w:rPr>
          <w:rFonts w:eastAsia="Times New Roman" w:cs="MS Shell Dlg 2"/>
          <w:color w:val="000000" w:themeColor="text1"/>
          <w:sz w:val="20"/>
          <w:szCs w:val="20"/>
        </w:rPr>
        <w:t>update secret server</w:t>
      </w:r>
    </w:p>
    <w:p w14:paraId="44C88ED2" w14:textId="699F5A5E" w:rsidR="003674EF" w:rsidRPr="002D217B" w:rsidRDefault="003674EF" w:rsidP="00045270">
      <w:pPr>
        <w:pStyle w:val="ListParagraph"/>
        <w:numPr>
          <w:ilvl w:val="0"/>
          <w:numId w:val="249"/>
        </w:numPr>
        <w:rPr>
          <w:caps/>
          <w:noProof/>
        </w:rPr>
      </w:pPr>
      <w:r>
        <w:br w:type="page"/>
      </w:r>
    </w:p>
    <w:p w14:paraId="50650924" w14:textId="77777777" w:rsidR="00C8690F" w:rsidRPr="00CD1E06" w:rsidRDefault="00C8690F" w:rsidP="00942D2A">
      <w:pPr>
        <w:pStyle w:val="Heading2"/>
      </w:pPr>
      <w:bookmarkStart w:id="282" w:name="_Toc400291180"/>
      <w:bookmarkStart w:id="283" w:name="_Toc400614957"/>
      <w:bookmarkStart w:id="284" w:name="_Toc443378872"/>
      <w:bookmarkStart w:id="285" w:name="_Toc400291183"/>
      <w:r w:rsidRPr="00CD1E06">
        <w:t xml:space="preserve">Code Deployment </w:t>
      </w:r>
      <w:r>
        <w:t>to Self-Hosted Environment</w:t>
      </w:r>
      <w:bookmarkEnd w:id="282"/>
      <w:bookmarkEnd w:id="283"/>
      <w:bookmarkEnd w:id="284"/>
      <w:r w:rsidRPr="00CD1E06">
        <w:t xml:space="preserve"> </w:t>
      </w:r>
    </w:p>
    <w:p w14:paraId="1854203A" w14:textId="77777777" w:rsidR="00986570" w:rsidRDefault="00986570" w:rsidP="009527F1">
      <w:bookmarkStart w:id="286" w:name="_Toc400614958"/>
      <w:bookmarkStart w:id="287" w:name="_Toc400291181"/>
      <w:bookmarkEnd w:id="285"/>
      <w:r>
        <w:t>Synopsis</w:t>
      </w:r>
      <w:bookmarkEnd w:id="286"/>
      <w:bookmarkEnd w:id="287"/>
    </w:p>
    <w:p w14:paraId="6E65030C" w14:textId="77777777" w:rsidR="00986570" w:rsidRDefault="00986570" w:rsidP="00986570">
      <w:r>
        <w:t>This portion of the document provides Lending Space step by step semi-auto deployment instructions for the output of the automated build package in the LSConfigFileTool format. The intended audiences are Self-Hosted Deployment teams.</w:t>
      </w:r>
      <w:bookmarkStart w:id="288" w:name="_Toc397076149"/>
    </w:p>
    <w:p w14:paraId="3432C31E" w14:textId="77777777" w:rsidR="00986570" w:rsidRDefault="00986570" w:rsidP="00986570">
      <w:pPr>
        <w:pStyle w:val="Heading3"/>
        <w:rPr>
          <w:rFonts w:ascii="Calibri" w:eastAsia="Calibri" w:hAnsi="Calibri"/>
          <w:szCs w:val="22"/>
        </w:rPr>
      </w:pPr>
      <w:r>
        <w:t>Package Location and Description</w:t>
      </w:r>
      <w:bookmarkEnd w:id="288"/>
    </w:p>
    <w:p w14:paraId="1A743523" w14:textId="77777777" w:rsidR="00986570" w:rsidRDefault="00986570" w:rsidP="00986570">
      <w:pPr>
        <w:rPr>
          <w:bdr w:val="none" w:sz="0" w:space="0" w:color="auto" w:frame="1"/>
        </w:rPr>
      </w:pPr>
      <w:r>
        <w:t xml:space="preserve">The build/deployment package will be provided in a ZIP file and will </w:t>
      </w:r>
      <w:r>
        <w:rPr>
          <w:bdr w:val="none" w:sz="0" w:space="0" w:color="auto" w:frame="1"/>
        </w:rPr>
        <w:t>contain a FULL release zip file for each build (i.e. LS-&lt;ReleaseNumber&gt; &lt;CLIENT&gt; &lt;ENV&gt;.zip). The contents of the FULL release zip include:</w:t>
      </w:r>
    </w:p>
    <w:p w14:paraId="77272E04" w14:textId="2067D79D" w:rsidR="00986570" w:rsidRDefault="00986570" w:rsidP="00986570">
      <w:pPr>
        <w:rPr>
          <w:bdr w:val="none" w:sz="0" w:space="0" w:color="auto" w:frame="1"/>
        </w:rPr>
      </w:pPr>
      <w:r>
        <w:rPr>
          <w:noProof/>
        </w:rPr>
        <w:drawing>
          <wp:inline distT="0" distB="0" distL="0" distR="0" wp14:anchorId="17A8C4CD" wp14:editId="4BA1FCB0">
            <wp:extent cx="5943600" cy="28841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351D5966" w14:textId="77777777" w:rsidR="00986570" w:rsidRDefault="00986570" w:rsidP="00986570">
      <w:pPr>
        <w:rPr>
          <w:rFonts w:cs="MS Shell Dlg 2"/>
          <w:bdr w:val="none" w:sz="0" w:space="0" w:color="auto" w:frame="1"/>
        </w:rPr>
      </w:pPr>
      <w:r>
        <w:rPr>
          <w:rFonts w:cs="MS Shell Dlg 2"/>
          <w:bdr w:val="none" w:sz="0" w:space="0" w:color="auto" w:frame="1"/>
        </w:rPr>
        <w:t>Inside the “01_Database/DbScript” Folder we have all the DB scripts for all the new releases and instructions document. Follow the document “&lt;Client&gt;_DB Instructions – &lt;Cleint&gt;”</w:t>
      </w:r>
    </w:p>
    <w:p w14:paraId="41FB60F7" w14:textId="2D389801" w:rsidR="00986570" w:rsidRDefault="00986570" w:rsidP="00986570">
      <w:pPr>
        <w:rPr>
          <w:rFonts w:cs="MS Shell Dlg 2"/>
          <w:bdr w:val="none" w:sz="0" w:space="0" w:color="auto" w:frame="1"/>
        </w:rPr>
      </w:pPr>
      <w:r>
        <w:rPr>
          <w:noProof/>
        </w:rPr>
        <w:drawing>
          <wp:inline distT="0" distB="0" distL="0" distR="0" wp14:anchorId="4092A92A" wp14:editId="2B77C7CC">
            <wp:extent cx="5829300" cy="263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29300" cy="2637790"/>
                    </a:xfrm>
                    <a:prstGeom prst="rect">
                      <a:avLst/>
                    </a:prstGeom>
                    <a:noFill/>
                    <a:ln>
                      <a:noFill/>
                    </a:ln>
                  </pic:spPr>
                </pic:pic>
              </a:graphicData>
            </a:graphic>
          </wp:inline>
        </w:drawing>
      </w:r>
    </w:p>
    <w:p w14:paraId="63C3C56F" w14:textId="77777777" w:rsidR="00986570" w:rsidRDefault="00986570" w:rsidP="00986570">
      <w:pPr>
        <w:rPr>
          <w:rFonts w:cs="MS Shell Dlg 2"/>
          <w:bdr w:val="none" w:sz="0" w:space="0" w:color="auto" w:frame="1"/>
        </w:rPr>
      </w:pPr>
    </w:p>
    <w:p w14:paraId="687A2E21" w14:textId="77777777" w:rsidR="00986570" w:rsidRDefault="00986570" w:rsidP="00986570">
      <w:pPr>
        <w:rPr>
          <w:rFonts w:cs="MS Shell Dlg 2"/>
          <w:bdr w:val="none" w:sz="0" w:space="0" w:color="auto" w:frame="1"/>
        </w:rPr>
      </w:pPr>
      <w:r>
        <w:rPr>
          <w:rFonts w:cs="MS Shell Dlg 2"/>
          <w:bdr w:val="none" w:sz="0" w:space="0" w:color="auto" w:frame="1"/>
        </w:rPr>
        <w:t>Inside the “02_Manual Steps” we can find all the manual steps that needs to be followed</w:t>
      </w:r>
    </w:p>
    <w:p w14:paraId="32489D07" w14:textId="3CF29CA1" w:rsidR="00986570" w:rsidRDefault="00986570" w:rsidP="00986570">
      <w:pPr>
        <w:rPr>
          <w:rFonts w:cs="MS Shell Dlg 2"/>
          <w:bdr w:val="none" w:sz="0" w:space="0" w:color="auto" w:frame="1"/>
        </w:rPr>
      </w:pPr>
      <w:r>
        <w:rPr>
          <w:noProof/>
        </w:rPr>
        <w:drawing>
          <wp:inline distT="0" distB="0" distL="0" distR="0" wp14:anchorId="55708F0B" wp14:editId="1EA86335">
            <wp:extent cx="5811520" cy="2171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11520" cy="2171700"/>
                    </a:xfrm>
                    <a:prstGeom prst="rect">
                      <a:avLst/>
                    </a:prstGeom>
                    <a:noFill/>
                    <a:ln>
                      <a:noFill/>
                    </a:ln>
                  </pic:spPr>
                </pic:pic>
              </a:graphicData>
            </a:graphic>
          </wp:inline>
        </w:drawing>
      </w:r>
    </w:p>
    <w:p w14:paraId="26BCE4BE" w14:textId="77777777" w:rsidR="00986570" w:rsidRDefault="00986570" w:rsidP="00986570">
      <w:pPr>
        <w:rPr>
          <w:rFonts w:cs="MS Shell Dlg 2"/>
          <w:bdr w:val="none" w:sz="0" w:space="0" w:color="auto" w:frame="1"/>
        </w:rPr>
      </w:pPr>
      <w:r>
        <w:rPr>
          <w:rFonts w:cs="MS Shell Dlg 2"/>
          <w:bdr w:val="none" w:sz="0" w:space="0" w:color="auto" w:frame="1"/>
        </w:rPr>
        <w:t>Inside “03_Application Code” we can find all the codebase, profiles, workEngine_Compiled_Code and EAR files.</w:t>
      </w:r>
    </w:p>
    <w:p w14:paraId="37A026A3" w14:textId="05FB846F" w:rsidR="00986570" w:rsidRDefault="00986570" w:rsidP="00986570">
      <w:pPr>
        <w:rPr>
          <w:rFonts w:cs="MS Shell Dlg 2"/>
          <w:bdr w:val="none" w:sz="0" w:space="0" w:color="auto" w:frame="1"/>
        </w:rPr>
      </w:pPr>
      <w:r>
        <w:rPr>
          <w:noProof/>
        </w:rPr>
        <w:drawing>
          <wp:inline distT="0" distB="0" distL="0" distR="0" wp14:anchorId="5A2C6A38" wp14:editId="7CE2058A">
            <wp:extent cx="5811520" cy="4229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11520" cy="4229100"/>
                    </a:xfrm>
                    <a:prstGeom prst="rect">
                      <a:avLst/>
                    </a:prstGeom>
                    <a:noFill/>
                    <a:ln>
                      <a:noFill/>
                    </a:ln>
                  </pic:spPr>
                </pic:pic>
              </a:graphicData>
            </a:graphic>
          </wp:inline>
        </w:drawing>
      </w:r>
    </w:p>
    <w:p w14:paraId="15F71E59" w14:textId="77777777" w:rsidR="00986570" w:rsidRDefault="00986570" w:rsidP="00986570">
      <w:pPr>
        <w:rPr>
          <w:rFonts w:cs="MS Shell Dlg 2"/>
          <w:bdr w:val="none" w:sz="0" w:space="0" w:color="auto" w:frame="1"/>
        </w:rPr>
      </w:pPr>
      <w:r>
        <w:rPr>
          <w:rFonts w:cs="MS Shell Dlg 2"/>
          <w:bdr w:val="none" w:sz="0" w:space="0" w:color="auto" w:frame="1"/>
        </w:rPr>
        <w:t>Inside the “04_Environment Prop Files” we can find all the properties files templates that are specific for an environment</w:t>
      </w:r>
    </w:p>
    <w:p w14:paraId="4453FBB9" w14:textId="3BBA5CB9" w:rsidR="00986570" w:rsidRDefault="00986570" w:rsidP="00986570">
      <w:pPr>
        <w:rPr>
          <w:rFonts w:cs="MS Shell Dlg 2"/>
          <w:bdr w:val="none" w:sz="0" w:space="0" w:color="auto" w:frame="1"/>
        </w:rPr>
      </w:pPr>
      <w:r>
        <w:rPr>
          <w:noProof/>
        </w:rPr>
        <w:drawing>
          <wp:inline distT="0" distB="0" distL="0" distR="0" wp14:anchorId="74F3BC49" wp14:editId="4DC5E3A0">
            <wp:extent cx="5600700" cy="8089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00700" cy="808990"/>
                    </a:xfrm>
                    <a:prstGeom prst="rect">
                      <a:avLst/>
                    </a:prstGeom>
                    <a:noFill/>
                    <a:ln>
                      <a:noFill/>
                    </a:ln>
                  </pic:spPr>
                </pic:pic>
              </a:graphicData>
            </a:graphic>
          </wp:inline>
        </w:drawing>
      </w:r>
    </w:p>
    <w:p w14:paraId="64ECB54E" w14:textId="77777777" w:rsidR="00986570" w:rsidRDefault="00986570" w:rsidP="00986570">
      <w:pPr>
        <w:rPr>
          <w:rFonts w:cs="MS Shell Dlg 2"/>
          <w:bdr w:val="none" w:sz="0" w:space="0" w:color="auto" w:frame="1"/>
        </w:rPr>
      </w:pPr>
      <w:r>
        <w:rPr>
          <w:rFonts w:cs="MS Shell Dlg 2"/>
          <w:bdr w:val="none" w:sz="0" w:space="0" w:color="auto" w:frame="1"/>
        </w:rPr>
        <w:t>Inside the “05_Supporting” Files we can find all the “DocTemplates” and “Schema_and_Templates”</w:t>
      </w:r>
    </w:p>
    <w:p w14:paraId="67F46E04" w14:textId="2A793A49" w:rsidR="00986570" w:rsidRDefault="00986570" w:rsidP="00986570">
      <w:pPr>
        <w:rPr>
          <w:rFonts w:cs="MS Shell Dlg 2"/>
          <w:bdr w:val="none" w:sz="0" w:space="0" w:color="auto" w:frame="1"/>
        </w:rPr>
      </w:pPr>
      <w:r>
        <w:rPr>
          <w:noProof/>
        </w:rPr>
        <w:drawing>
          <wp:inline distT="0" distB="0" distL="0" distR="0" wp14:anchorId="458B2379" wp14:editId="6ABB31FA">
            <wp:extent cx="5635625" cy="800100"/>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35625" cy="800100"/>
                    </a:xfrm>
                    <a:prstGeom prst="rect">
                      <a:avLst/>
                    </a:prstGeom>
                    <a:noFill/>
                    <a:ln>
                      <a:noFill/>
                    </a:ln>
                  </pic:spPr>
                </pic:pic>
              </a:graphicData>
            </a:graphic>
          </wp:inline>
        </w:drawing>
      </w:r>
    </w:p>
    <w:p w14:paraId="272D72E3" w14:textId="77777777" w:rsidR="00986570" w:rsidRDefault="00986570" w:rsidP="00986570">
      <w:pPr>
        <w:rPr>
          <w:rFonts w:cs="MS Shell Dlg 2"/>
          <w:bdr w:val="none" w:sz="0" w:space="0" w:color="auto" w:frame="1"/>
        </w:rPr>
      </w:pPr>
      <w:r>
        <w:rPr>
          <w:rFonts w:cs="MS Shell Dlg 2"/>
          <w:bdr w:val="none" w:sz="0" w:space="0" w:color="auto" w:frame="1"/>
        </w:rPr>
        <w:t>Inside the “Tools” folder we can find the tools that are required for the deployment.</w:t>
      </w:r>
    </w:p>
    <w:p w14:paraId="159D235E" w14:textId="74AB968A" w:rsidR="00986570" w:rsidRDefault="00986570" w:rsidP="00986570">
      <w:pPr>
        <w:rPr>
          <w:rFonts w:cs="MS Shell Dlg 2"/>
          <w:bdr w:val="none" w:sz="0" w:space="0" w:color="auto" w:frame="1"/>
        </w:rPr>
      </w:pPr>
      <w:r>
        <w:rPr>
          <w:noProof/>
        </w:rPr>
        <w:drawing>
          <wp:inline distT="0" distB="0" distL="0" distR="0" wp14:anchorId="05DCA29E" wp14:editId="46603A5B">
            <wp:extent cx="5644515" cy="9321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44515" cy="932180"/>
                    </a:xfrm>
                    <a:prstGeom prst="rect">
                      <a:avLst/>
                    </a:prstGeom>
                    <a:noFill/>
                    <a:ln>
                      <a:noFill/>
                    </a:ln>
                  </pic:spPr>
                </pic:pic>
              </a:graphicData>
            </a:graphic>
          </wp:inline>
        </w:drawing>
      </w:r>
    </w:p>
    <w:p w14:paraId="486289C4" w14:textId="77777777" w:rsidR="00986570" w:rsidRDefault="00986570" w:rsidP="00986570">
      <w:pPr>
        <w:rPr>
          <w:rFonts w:cs="MS Shell Dlg 2"/>
          <w:bdr w:val="none" w:sz="0" w:space="0" w:color="auto" w:frame="1"/>
        </w:rPr>
      </w:pPr>
    </w:p>
    <w:p w14:paraId="074BFC06" w14:textId="77777777" w:rsidR="00986570" w:rsidRDefault="00986570" w:rsidP="00986570">
      <w:pPr>
        <w:rPr>
          <w:rFonts w:cs="MS Shell Dlg 2"/>
          <w:bdr w:val="none" w:sz="0" w:space="0" w:color="auto" w:frame="1"/>
        </w:rPr>
      </w:pPr>
      <w:r>
        <w:rPr>
          <w:rFonts w:cs="MS Shell Dlg 2"/>
          <w:bdr w:val="none" w:sz="0" w:space="0" w:color="auto" w:frame="1"/>
        </w:rPr>
        <w:t>Other than the above there are some power shell and batch files that are needed for the auto deployment.</w:t>
      </w:r>
    </w:p>
    <w:p w14:paraId="0910212A" w14:textId="1CE19F2B" w:rsidR="00986570" w:rsidRDefault="00986570" w:rsidP="00986570">
      <w:pPr>
        <w:rPr>
          <w:rFonts w:cs="MS Shell Dlg 2"/>
        </w:rPr>
      </w:pPr>
      <w:r>
        <w:rPr>
          <w:noProof/>
        </w:rPr>
        <w:drawing>
          <wp:inline distT="0" distB="0" distL="0" distR="0" wp14:anchorId="7C5729B6" wp14:editId="44055D85">
            <wp:extent cx="5811520" cy="13011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11520" cy="1301115"/>
                    </a:xfrm>
                    <a:prstGeom prst="rect">
                      <a:avLst/>
                    </a:prstGeom>
                    <a:noFill/>
                    <a:ln>
                      <a:noFill/>
                    </a:ln>
                  </pic:spPr>
                </pic:pic>
              </a:graphicData>
            </a:graphic>
          </wp:inline>
        </w:drawing>
      </w:r>
    </w:p>
    <w:p w14:paraId="447E6BB7" w14:textId="2E55BF11" w:rsidR="00986570" w:rsidRDefault="00986570" w:rsidP="00986570">
      <w:pPr>
        <w:spacing w:after="0"/>
      </w:pPr>
    </w:p>
    <w:p w14:paraId="40F72AB7" w14:textId="77777777" w:rsidR="00986570" w:rsidRDefault="00986570" w:rsidP="00986570">
      <w:pPr>
        <w:pStyle w:val="Heading3"/>
      </w:pPr>
      <w:bookmarkStart w:id="289" w:name="_Toc400291182"/>
      <w:r>
        <w:t>Pre-deployment Tasks</w:t>
      </w:r>
      <w:bookmarkEnd w:id="289"/>
    </w:p>
    <w:p w14:paraId="44C10768" w14:textId="77777777" w:rsidR="00945601" w:rsidRDefault="00945601" w:rsidP="00945601">
      <w:pPr>
        <w:keepNext/>
        <w:spacing w:before="200"/>
        <w:ind w:left="144"/>
        <w:rPr>
          <w:rFonts w:cs="Arial"/>
          <w:b/>
          <w:bCs/>
          <w:color w:val="D7AC11"/>
          <w:sz w:val="20"/>
          <w:szCs w:val="20"/>
        </w:rPr>
      </w:pPr>
      <w:r>
        <w:rPr>
          <w:rFonts w:cs="Arial"/>
          <w:b/>
          <w:bCs/>
          <w:color w:val="D7AC11"/>
          <w:sz w:val="20"/>
          <w:szCs w:val="20"/>
        </w:rPr>
        <w:t>Preparation</w:t>
      </w:r>
    </w:p>
    <w:p w14:paraId="3C46033D" w14:textId="77777777" w:rsidR="00945601" w:rsidRDefault="00945601" w:rsidP="00045270">
      <w:pPr>
        <w:numPr>
          <w:ilvl w:val="0"/>
          <w:numId w:val="202"/>
        </w:numPr>
        <w:spacing w:after="120"/>
        <w:rPr>
          <w:rFonts w:cs="Arial"/>
          <w:szCs w:val="18"/>
        </w:rPr>
      </w:pPr>
      <w:r>
        <w:rPr>
          <w:rFonts w:cs="Arial"/>
          <w:szCs w:val="18"/>
        </w:rPr>
        <w:t xml:space="preserve">Copy the release zip file to the workengine1 server of that deployment environment under  F:\Deployment Code. </w:t>
      </w:r>
    </w:p>
    <w:p w14:paraId="64F7088F" w14:textId="77777777" w:rsidR="00945601" w:rsidRDefault="00945601" w:rsidP="00045270">
      <w:pPr>
        <w:numPr>
          <w:ilvl w:val="0"/>
          <w:numId w:val="202"/>
        </w:numPr>
        <w:spacing w:after="120"/>
        <w:rPr>
          <w:rFonts w:cs="Arial"/>
          <w:szCs w:val="18"/>
        </w:rPr>
      </w:pPr>
      <w:r>
        <w:rPr>
          <w:rFonts w:cs="Arial"/>
          <w:szCs w:val="18"/>
        </w:rPr>
        <w:t xml:space="preserve">Unzip the release zip file to F:\Deployment Code. </w:t>
      </w:r>
    </w:p>
    <w:p w14:paraId="74104823" w14:textId="253B6F36" w:rsidR="00945601" w:rsidRDefault="00945601" w:rsidP="00045270">
      <w:pPr>
        <w:numPr>
          <w:ilvl w:val="0"/>
          <w:numId w:val="202"/>
        </w:numPr>
        <w:spacing w:after="120"/>
        <w:rPr>
          <w:rFonts w:cs="Arial"/>
          <w:szCs w:val="18"/>
        </w:rPr>
      </w:pPr>
      <w:r>
        <w:rPr>
          <w:rFonts w:cs="Arial"/>
          <w:szCs w:val="18"/>
        </w:rPr>
        <w:t>Create and Copy the “Values by Client &lt;ENV&gt;”  Tab from your  previous Self Hosted Env Specific Catalogs (Profiles and Codebase). Copy to New Catalog Templates the corresponding “Values by Client &lt;ENV&gt;”  Tab that can be found on the </w:t>
      </w:r>
      <w:r w:rsidRPr="00945601">
        <w:rPr>
          <w:rFonts w:cs="Arial"/>
          <w:szCs w:val="18"/>
        </w:rPr>
        <w:t>catalogs</w:t>
      </w:r>
      <w:r>
        <w:rPr>
          <w:rFonts w:cs="Arial"/>
          <w:szCs w:val="18"/>
        </w:rPr>
        <w:t xml:space="preserve">  that are under “</w:t>
      </w:r>
      <w:r>
        <w:rPr>
          <w:rFonts w:cs="Arial"/>
          <w:b/>
          <w:bCs/>
          <w:szCs w:val="18"/>
        </w:rPr>
        <w:t xml:space="preserve">&lt;PKG&gt;\Tools\ConfigFileTool\Config Catalog\Codebase” </w:t>
      </w:r>
      <w:r>
        <w:rPr>
          <w:rFonts w:cs="Arial"/>
          <w:szCs w:val="18"/>
        </w:rPr>
        <w:t>and</w:t>
      </w:r>
      <w:r>
        <w:rPr>
          <w:rFonts w:cs="Arial"/>
          <w:b/>
          <w:bCs/>
          <w:szCs w:val="18"/>
        </w:rPr>
        <w:t xml:space="preserve"> “&lt;PKG&gt;\Tools\ConfigFileTool\Config Catalog\Profiles</w:t>
      </w:r>
      <w:r>
        <w:rPr>
          <w:rFonts w:cs="Arial"/>
          <w:szCs w:val="18"/>
        </w:rPr>
        <w:t xml:space="preserve">”.  </w:t>
      </w:r>
    </w:p>
    <w:p w14:paraId="02ECA305" w14:textId="4A01AA1D" w:rsidR="00945601" w:rsidRDefault="00945601" w:rsidP="00945601">
      <w:pPr>
        <w:spacing w:after="120"/>
        <w:ind w:left="720"/>
        <w:rPr>
          <w:rFonts w:cs="Arial"/>
          <w:szCs w:val="18"/>
        </w:rPr>
      </w:pPr>
      <w:r>
        <w:rPr>
          <w:rFonts w:cs="Arial"/>
          <w:noProof/>
          <w:szCs w:val="18"/>
        </w:rPr>
        <w:drawing>
          <wp:inline distT="0" distB="0" distL="0" distR="0" wp14:anchorId="518A7CFB" wp14:editId="2811B2B6">
            <wp:extent cx="6000750" cy="3276600"/>
            <wp:effectExtent l="0" t="0" r="0" b="0"/>
            <wp:docPr id="21" name="Picture 21" descr="cid:image001.jpg@01D03FB3.A79F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1.jpg@01D03FB3.A79F8690"/>
                    <pic:cNvPicPr>
                      <a:picLocks noChangeAspect="1" noChangeArrowheads="1"/>
                    </pic:cNvPicPr>
                  </pic:nvPicPr>
                  <pic:blipFill>
                    <a:blip r:embed="rId229" r:link="rId230">
                      <a:extLst>
                        <a:ext uri="{28A0092B-C50C-407E-A947-70E740481C1C}">
                          <a14:useLocalDpi xmlns:a14="http://schemas.microsoft.com/office/drawing/2010/main" val="0"/>
                        </a:ext>
                      </a:extLst>
                    </a:blip>
                    <a:srcRect/>
                    <a:stretch>
                      <a:fillRect/>
                    </a:stretch>
                  </pic:blipFill>
                  <pic:spPr bwMode="auto">
                    <a:xfrm>
                      <a:off x="0" y="0"/>
                      <a:ext cx="6000750" cy="3276600"/>
                    </a:xfrm>
                    <a:prstGeom prst="rect">
                      <a:avLst/>
                    </a:prstGeom>
                    <a:noFill/>
                    <a:ln>
                      <a:noFill/>
                    </a:ln>
                  </pic:spPr>
                </pic:pic>
              </a:graphicData>
            </a:graphic>
          </wp:inline>
        </w:drawing>
      </w:r>
    </w:p>
    <w:p w14:paraId="4B36AC51" w14:textId="77777777" w:rsidR="00945601" w:rsidRDefault="00945601" w:rsidP="00945601">
      <w:pPr>
        <w:spacing w:after="120"/>
        <w:ind w:left="720"/>
        <w:rPr>
          <w:rFonts w:cs="Arial"/>
          <w:szCs w:val="18"/>
        </w:rPr>
      </w:pPr>
    </w:p>
    <w:p w14:paraId="0B7D6D6F" w14:textId="77777777" w:rsidR="00945601" w:rsidRDefault="00945601" w:rsidP="00945601">
      <w:pPr>
        <w:ind w:left="720"/>
        <w:rPr>
          <w:rFonts w:cs="Arial"/>
          <w:b/>
          <w:bCs/>
          <w:szCs w:val="18"/>
        </w:rPr>
      </w:pPr>
      <w:r>
        <w:rPr>
          <w:rFonts w:cs="Arial"/>
          <w:b/>
          <w:bCs/>
          <w:szCs w:val="18"/>
        </w:rPr>
        <w:t xml:space="preserve">Steps for  Updating Catalog File : </w:t>
      </w:r>
    </w:p>
    <w:p w14:paraId="65DBE2CF" w14:textId="77777777" w:rsidR="00945601" w:rsidRDefault="00945601" w:rsidP="00045270">
      <w:pPr>
        <w:numPr>
          <w:ilvl w:val="0"/>
          <w:numId w:val="208"/>
        </w:numPr>
        <w:spacing w:after="200" w:line="276" w:lineRule="auto"/>
        <w:contextualSpacing/>
        <w:rPr>
          <w:rFonts w:ascii="Calibri" w:hAnsi="Calibri" w:cs="Times New Roman"/>
          <w:sz w:val="22"/>
          <w:szCs w:val="22"/>
        </w:rPr>
      </w:pPr>
      <w:r>
        <w:t>Open New Template using Excel. Add the new Tab e.g  (Values by Client UAT) next to the Values by Client –ENV</w:t>
      </w:r>
    </w:p>
    <w:p w14:paraId="3F9914D6" w14:textId="77777777" w:rsidR="00945601" w:rsidRDefault="00945601" w:rsidP="00045270">
      <w:pPr>
        <w:numPr>
          <w:ilvl w:val="0"/>
          <w:numId w:val="208"/>
        </w:numPr>
        <w:spacing w:after="200" w:line="276" w:lineRule="auto"/>
        <w:contextualSpacing/>
      </w:pPr>
      <w:r>
        <w:t xml:space="preserve">After Adding the New Tab Compare the 2 tabs (i.e Values by Client - &lt;ENV&gt; and Values by Client – UAT) </w:t>
      </w:r>
    </w:p>
    <w:p w14:paraId="6EC13652" w14:textId="77777777" w:rsidR="00945601" w:rsidRDefault="00945601" w:rsidP="00045270">
      <w:pPr>
        <w:numPr>
          <w:ilvl w:val="0"/>
          <w:numId w:val="208"/>
        </w:numPr>
        <w:spacing w:after="200" w:line="276" w:lineRule="auto"/>
        <w:contextualSpacing/>
      </w:pPr>
      <w:r>
        <w:t xml:space="preserve">Make sure the number of rows in template tab “&lt;values by Client - &lt;ENV&gt;”  matches to the number of rows in the tabs that you created and copied.  Also check for any differences. </w:t>
      </w:r>
    </w:p>
    <w:p w14:paraId="054DED2A" w14:textId="77777777" w:rsidR="00945601" w:rsidRDefault="00945601" w:rsidP="00045270">
      <w:pPr>
        <w:numPr>
          <w:ilvl w:val="0"/>
          <w:numId w:val="208"/>
        </w:numPr>
        <w:spacing w:after="200" w:line="276" w:lineRule="auto"/>
        <w:contextualSpacing/>
      </w:pPr>
      <w:r>
        <w:t>If there are differences, please update your values by Client  (i.e  UAT) with corresponding values that can be found in the package’s manual instructions.</w:t>
      </w:r>
    </w:p>
    <w:p w14:paraId="19902406" w14:textId="5E748983" w:rsidR="00945601" w:rsidRDefault="00945601" w:rsidP="00945601">
      <w:pPr>
        <w:spacing w:after="200" w:line="276" w:lineRule="auto"/>
        <w:ind w:left="720"/>
        <w:contextualSpacing/>
      </w:pPr>
      <w:r>
        <w:rPr>
          <w:noProof/>
        </w:rPr>
        <w:drawing>
          <wp:inline distT="0" distB="0" distL="0" distR="0" wp14:anchorId="48E999E0" wp14:editId="358F8881">
            <wp:extent cx="7067550" cy="2371725"/>
            <wp:effectExtent l="0" t="0" r="0" b="9525"/>
            <wp:docPr id="20" name="Picture 20" descr="cid:image002.jpg@01D03FB3.A79F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d:image002.jpg@01D03FB3.A79F8690"/>
                    <pic:cNvPicPr>
                      <a:picLocks noChangeAspect="1" noChangeArrowheads="1"/>
                    </pic:cNvPicPr>
                  </pic:nvPicPr>
                  <pic:blipFill>
                    <a:blip r:embed="rId231" r:link="rId232">
                      <a:extLst>
                        <a:ext uri="{28A0092B-C50C-407E-A947-70E740481C1C}">
                          <a14:useLocalDpi xmlns:a14="http://schemas.microsoft.com/office/drawing/2010/main" val="0"/>
                        </a:ext>
                      </a:extLst>
                    </a:blip>
                    <a:srcRect/>
                    <a:stretch>
                      <a:fillRect/>
                    </a:stretch>
                  </pic:blipFill>
                  <pic:spPr bwMode="auto">
                    <a:xfrm>
                      <a:off x="0" y="0"/>
                      <a:ext cx="7067550" cy="2371725"/>
                    </a:xfrm>
                    <a:prstGeom prst="rect">
                      <a:avLst/>
                    </a:prstGeom>
                    <a:noFill/>
                    <a:ln>
                      <a:noFill/>
                    </a:ln>
                  </pic:spPr>
                </pic:pic>
              </a:graphicData>
            </a:graphic>
          </wp:inline>
        </w:drawing>
      </w:r>
    </w:p>
    <w:p w14:paraId="49C2C3C2" w14:textId="77777777" w:rsidR="00945601" w:rsidRDefault="00945601" w:rsidP="00945601">
      <w:pPr>
        <w:spacing w:after="120"/>
        <w:ind w:left="360"/>
        <w:rPr>
          <w:rFonts w:cs="Arial"/>
          <w:szCs w:val="18"/>
        </w:rPr>
      </w:pPr>
    </w:p>
    <w:p w14:paraId="4FDCD18D" w14:textId="77777777" w:rsidR="00945601" w:rsidRDefault="00945601" w:rsidP="00045270">
      <w:pPr>
        <w:numPr>
          <w:ilvl w:val="0"/>
          <w:numId w:val="202"/>
        </w:numPr>
        <w:spacing w:after="120"/>
        <w:rPr>
          <w:rFonts w:cs="Arial"/>
          <w:szCs w:val="18"/>
        </w:rPr>
      </w:pPr>
      <w:r>
        <w:rPr>
          <w:rFonts w:cs="Arial"/>
          <w:szCs w:val="18"/>
        </w:rPr>
        <w:t>If the deployment is happening for the first time in the environment  modify the “EnviornmentDefinitions.xml” that is under &lt;Release&gt;\Tools\DeployTool - Self-Hosted to add new environment server names and copy the “DeployTool” folder to all the new env. servers under F:\Tools</w:t>
      </w:r>
    </w:p>
    <w:p w14:paraId="655FF386" w14:textId="77777777" w:rsidR="00945601" w:rsidRDefault="00945601" w:rsidP="00945601">
      <w:pPr>
        <w:spacing w:after="120"/>
        <w:ind w:left="900"/>
        <w:rPr>
          <w:rFonts w:cs="Arial"/>
          <w:szCs w:val="18"/>
        </w:rPr>
      </w:pPr>
      <w:r>
        <w:rPr>
          <w:rFonts w:cs="Arial"/>
          <w:szCs w:val="18"/>
          <w:u w:val="single"/>
        </w:rPr>
        <w:t>Note</w:t>
      </w:r>
      <w:r>
        <w:rPr>
          <w:rFonts w:cs="Arial"/>
          <w:szCs w:val="18"/>
        </w:rPr>
        <w:t>: easiest way is to copy the existing environment. tab and replace the server names in “&lt;server name=" “ for the respective environment.</w:t>
      </w:r>
    </w:p>
    <w:p w14:paraId="2D0E4BB3" w14:textId="77777777" w:rsidR="00945601" w:rsidRDefault="00945601" w:rsidP="00045270">
      <w:pPr>
        <w:numPr>
          <w:ilvl w:val="0"/>
          <w:numId w:val="202"/>
        </w:numPr>
        <w:spacing w:after="120"/>
        <w:rPr>
          <w:rFonts w:cs="Arial"/>
          <w:szCs w:val="18"/>
        </w:rPr>
      </w:pPr>
      <w:r>
        <w:rPr>
          <w:rFonts w:cs="Arial"/>
          <w:szCs w:val="18"/>
        </w:rPr>
        <w:t>Maintain the Environments and release numbers for code and config for all the Self hosted environments.</w:t>
      </w:r>
    </w:p>
    <w:p w14:paraId="351288AE" w14:textId="77777777" w:rsidR="00945601" w:rsidRPr="00945601" w:rsidRDefault="00945601" w:rsidP="00945601"/>
    <w:p w14:paraId="2BB85887" w14:textId="77777777" w:rsidR="00986570" w:rsidRDefault="00986570" w:rsidP="00986570">
      <w:pPr>
        <w:pStyle w:val="Heading3"/>
      </w:pPr>
      <w:r>
        <w:t>Deploy</w:t>
      </w:r>
      <w:bookmarkStart w:id="290" w:name="_Toc400291184"/>
      <w:r>
        <w:t xml:space="preserve"> </w:t>
      </w:r>
      <w:bookmarkEnd w:id="290"/>
    </w:p>
    <w:p w14:paraId="5A28ED56" w14:textId="77777777" w:rsidR="00986570" w:rsidRDefault="00986570" w:rsidP="00986570">
      <w:pPr>
        <w:pStyle w:val="Heading4"/>
      </w:pPr>
      <w:r>
        <w:t>Stop Servers</w:t>
      </w:r>
    </w:p>
    <w:p w14:paraId="6F25E238" w14:textId="77777777" w:rsidR="00986570" w:rsidRDefault="00986570" w:rsidP="00045270">
      <w:pPr>
        <w:pStyle w:val="Step1"/>
        <w:numPr>
          <w:ilvl w:val="0"/>
          <w:numId w:val="203"/>
        </w:numPr>
        <w:ind w:left="900" w:hanging="540"/>
      </w:pPr>
      <w:r>
        <w:t>Open the “FirstSteps.bat” from “F:\Data\IBM\WebSphere\AppServer\profiles\cell01_dmgr\firststeps”</w:t>
      </w:r>
    </w:p>
    <w:p w14:paraId="1B64605A" w14:textId="05D8904E" w:rsidR="00986570" w:rsidRDefault="00986570" w:rsidP="00986570">
      <w:pPr>
        <w:pStyle w:val="Step1"/>
        <w:numPr>
          <w:ilvl w:val="0"/>
          <w:numId w:val="0"/>
        </w:numPr>
        <w:ind w:left="900"/>
      </w:pPr>
      <w:r>
        <w:rPr>
          <w:noProof/>
        </w:rPr>
        <w:drawing>
          <wp:inline distT="0" distB="0" distL="0" distR="0" wp14:anchorId="36E832AA" wp14:editId="570F6D15">
            <wp:extent cx="3209290" cy="284861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09290" cy="2848610"/>
                    </a:xfrm>
                    <a:prstGeom prst="rect">
                      <a:avLst/>
                    </a:prstGeom>
                    <a:noFill/>
                    <a:ln>
                      <a:noFill/>
                    </a:ln>
                  </pic:spPr>
                </pic:pic>
              </a:graphicData>
            </a:graphic>
          </wp:inline>
        </w:drawing>
      </w:r>
    </w:p>
    <w:p w14:paraId="74D126A6" w14:textId="77777777" w:rsidR="00986570" w:rsidRDefault="00986570" w:rsidP="00045270">
      <w:pPr>
        <w:pStyle w:val="Step1"/>
        <w:numPr>
          <w:ilvl w:val="0"/>
          <w:numId w:val="199"/>
        </w:numPr>
        <w:ind w:left="900" w:hanging="540"/>
      </w:pPr>
      <w:r>
        <w:t>Click the “Administrative Console”</w:t>
      </w:r>
    </w:p>
    <w:p w14:paraId="16C492DC" w14:textId="7E905FDF" w:rsidR="00986570" w:rsidRDefault="00986570" w:rsidP="00986570">
      <w:pPr>
        <w:pStyle w:val="Step1"/>
        <w:numPr>
          <w:ilvl w:val="0"/>
          <w:numId w:val="0"/>
        </w:numPr>
        <w:ind w:left="900"/>
      </w:pPr>
      <w:r>
        <w:rPr>
          <w:noProof/>
        </w:rPr>
        <w:drawing>
          <wp:inline distT="0" distB="0" distL="0" distR="0" wp14:anchorId="04EC6DDE" wp14:editId="3E3B2893">
            <wp:extent cx="4264025" cy="1661795"/>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64025" cy="1661795"/>
                    </a:xfrm>
                    <a:prstGeom prst="rect">
                      <a:avLst/>
                    </a:prstGeom>
                    <a:noFill/>
                    <a:ln>
                      <a:noFill/>
                    </a:ln>
                  </pic:spPr>
                </pic:pic>
              </a:graphicData>
            </a:graphic>
          </wp:inline>
        </w:drawing>
      </w:r>
    </w:p>
    <w:p w14:paraId="0E42D2C6" w14:textId="77777777" w:rsidR="00986570" w:rsidRDefault="00986570" w:rsidP="00045270">
      <w:pPr>
        <w:pStyle w:val="Step1"/>
        <w:numPr>
          <w:ilvl w:val="0"/>
          <w:numId w:val="199"/>
        </w:numPr>
        <w:ind w:left="900" w:hanging="540"/>
      </w:pPr>
      <w:r>
        <w:t xml:space="preserve">Login to Websphere admin console as administrator to all the DMGR servers(RC1, Web1, Web3, Web5) and login to the Websphere admin console, go to servers </w:t>
      </w:r>
      <w:r>
        <w:sym w:font="Wingdings" w:char="F0E0"/>
      </w:r>
      <w:r>
        <w:t xml:space="preserve"> Server Types </w:t>
      </w:r>
      <w:r>
        <w:sym w:font="Wingdings" w:char="F0E0"/>
      </w:r>
      <w:r>
        <w:t xml:space="preserve"> websphere application servers </w:t>
      </w:r>
      <w:r>
        <w:sym w:font="Wingdings" w:char="F0E0"/>
      </w:r>
      <w:r>
        <w:t xml:space="preserve"> and stop the application servers</w:t>
      </w:r>
    </w:p>
    <w:p w14:paraId="349CA908" w14:textId="1FDDF764" w:rsidR="00986570" w:rsidRDefault="00986570" w:rsidP="00986570">
      <w:pPr>
        <w:pStyle w:val="Step1"/>
        <w:numPr>
          <w:ilvl w:val="0"/>
          <w:numId w:val="0"/>
        </w:numPr>
        <w:ind w:left="900"/>
      </w:pPr>
      <w:r>
        <w:rPr>
          <w:noProof/>
        </w:rPr>
        <w:drawing>
          <wp:inline distT="0" distB="0" distL="0" distR="0" wp14:anchorId="7D3F8369" wp14:editId="30F0C5B8">
            <wp:extent cx="5943600" cy="2769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2769870"/>
                    </a:xfrm>
                    <a:prstGeom prst="rect">
                      <a:avLst/>
                    </a:prstGeom>
                    <a:noFill/>
                    <a:ln>
                      <a:noFill/>
                    </a:ln>
                  </pic:spPr>
                </pic:pic>
              </a:graphicData>
            </a:graphic>
          </wp:inline>
        </w:drawing>
      </w:r>
    </w:p>
    <w:p w14:paraId="790D6D19" w14:textId="77777777" w:rsidR="00986570" w:rsidRDefault="00986570" w:rsidP="00045270">
      <w:pPr>
        <w:pStyle w:val="Step1"/>
        <w:numPr>
          <w:ilvl w:val="0"/>
          <w:numId w:val="199"/>
        </w:numPr>
        <w:ind w:left="900" w:hanging="540"/>
      </w:pPr>
      <w:r>
        <w:t>Login to workengines and open services.msc and stop all the services that start with “LPS_XXX”.</w:t>
      </w:r>
    </w:p>
    <w:p w14:paraId="131F4614" w14:textId="77777777" w:rsidR="00986570" w:rsidRDefault="00986570" w:rsidP="00986570">
      <w:pPr>
        <w:pStyle w:val="Heading4"/>
      </w:pPr>
      <w:r>
        <w:t>DB Execution</w:t>
      </w:r>
    </w:p>
    <w:p w14:paraId="31D0399E" w14:textId="77777777" w:rsidR="00986570" w:rsidRDefault="00986570" w:rsidP="00986570">
      <w:pPr>
        <w:rPr>
          <w:i/>
          <w:iCs/>
          <w:color w:val="FF0000"/>
          <w:sz w:val="22"/>
          <w:szCs w:val="22"/>
        </w:rPr>
      </w:pPr>
      <w:r>
        <w:rPr>
          <w:i/>
          <w:iCs/>
          <w:color w:val="FF0000"/>
          <w:sz w:val="22"/>
          <w:szCs w:val="22"/>
          <w:u w:val="single"/>
        </w:rPr>
        <w:t>Note</w:t>
      </w:r>
      <w:r>
        <w:rPr>
          <w:i/>
          <w:iCs/>
          <w:color w:val="FF0000"/>
          <w:sz w:val="22"/>
          <w:szCs w:val="22"/>
        </w:rPr>
        <w:t xml:space="preserve">: In the event a roll back is necessary for deployment: </w:t>
      </w:r>
    </w:p>
    <w:p w14:paraId="1C3F3FC3" w14:textId="77777777" w:rsidR="00986570" w:rsidRDefault="00986570" w:rsidP="00045270">
      <w:pPr>
        <w:pStyle w:val="ListParagraph"/>
        <w:numPr>
          <w:ilvl w:val="1"/>
          <w:numId w:val="197"/>
        </w:numPr>
        <w:rPr>
          <w:i/>
          <w:iCs/>
          <w:color w:val="FF0000"/>
        </w:rPr>
      </w:pPr>
      <w:r>
        <w:rPr>
          <w:i/>
          <w:iCs/>
          <w:color w:val="FF0000"/>
        </w:rPr>
        <w:t>Backup all DB’s before new code drop.</w:t>
      </w:r>
    </w:p>
    <w:p w14:paraId="417DDBC1" w14:textId="77777777" w:rsidR="00986570" w:rsidRDefault="00986570" w:rsidP="00045270">
      <w:pPr>
        <w:pStyle w:val="ListParagraph"/>
        <w:numPr>
          <w:ilvl w:val="1"/>
          <w:numId w:val="197"/>
        </w:numPr>
        <w:rPr>
          <w:i/>
          <w:iCs/>
          <w:color w:val="FF0000"/>
        </w:rPr>
      </w:pPr>
      <w:r>
        <w:rPr>
          <w:i/>
          <w:iCs/>
          <w:color w:val="FF0000"/>
        </w:rPr>
        <w:t>Confirm pre-deployment version of code package is available.</w:t>
      </w:r>
    </w:p>
    <w:p w14:paraId="5459FF36" w14:textId="0F8CE779" w:rsidR="0053476B" w:rsidRDefault="00986570" w:rsidP="0053476B">
      <w:pPr>
        <w:rPr>
          <w:rFonts w:eastAsia="Calibri" w:cs="Arial"/>
        </w:rPr>
      </w:pPr>
      <w:r>
        <w:t>Once the DB backup is done go to the &lt;PKG&gt;\01_Database\DbScript and follow the DB Instructions document called “&lt;Client Name&gt;-DB Instructions - &lt;client Name&gt;”</w:t>
      </w:r>
      <w:r w:rsidR="0053476B">
        <w:t xml:space="preserve">(if there is one) if not Check the old release number that the environment is on and From </w:t>
      </w:r>
      <w:r w:rsidR="0053476B">
        <w:rPr>
          <w:rFonts w:eastAsia="Calibri" w:cs="Arial"/>
          <w:b/>
        </w:rPr>
        <w:t>\&lt;PK</w:t>
      </w:r>
      <w:r w:rsidR="0053476B" w:rsidRPr="0053476B">
        <w:rPr>
          <w:rFonts w:eastAsia="Calibri" w:cs="Arial"/>
          <w:b/>
        </w:rPr>
        <w:t>G&gt;\</w:t>
      </w:r>
      <w:r w:rsidR="0053476B" w:rsidRPr="0053476B">
        <w:rPr>
          <w:b/>
        </w:rPr>
        <w:t>01_Database\DbScript \</w:t>
      </w:r>
      <w:r w:rsidR="0053476B">
        <w:rPr>
          <w:rFonts w:eastAsia="Calibri" w:cs="Arial"/>
          <w:b/>
        </w:rPr>
        <w:t xml:space="preserve"> </w:t>
      </w:r>
      <w:r w:rsidR="0053476B">
        <w:rPr>
          <w:rFonts w:eastAsia="Calibri" w:cs="Arial"/>
        </w:rPr>
        <w:t>run all the scripts that are after that release number and at the env run the Release-PostDeploy in both OLTP and ODS</w:t>
      </w:r>
    </w:p>
    <w:p w14:paraId="1BA0AA90" w14:textId="6E7CCC63" w:rsidR="0053476B" w:rsidRDefault="0053476B" w:rsidP="0053476B">
      <w:pPr>
        <w:rPr>
          <w:rFonts w:eastAsia="Calibri" w:cs="Arial"/>
        </w:rPr>
      </w:pPr>
      <w:r>
        <w:rPr>
          <w:rFonts w:eastAsia="Calibri" w:cs="Arial"/>
        </w:rPr>
        <w:t>Ex. If the env is at 4.X.X.2 before the Deployment and the currect deployment is 4.X.X.8 run all the scripts(OLTP and ODS)  from 4.X.X.3 to 4.X.X.8.</w:t>
      </w:r>
    </w:p>
    <w:p w14:paraId="146452A2" w14:textId="22801F14" w:rsidR="00986570" w:rsidRDefault="0053476B" w:rsidP="00986570">
      <w:r>
        <w:t xml:space="preserve">run all the scripts from each folder </w:t>
      </w:r>
      <w:r w:rsidR="00986570">
        <w:t>.</w:t>
      </w:r>
    </w:p>
    <w:p w14:paraId="67C2CA52" w14:textId="685D8478" w:rsidR="00986570" w:rsidRDefault="00986570" w:rsidP="00986570">
      <w:pPr>
        <w:rPr>
          <w:highlight w:val="red"/>
        </w:rPr>
      </w:pPr>
      <w:r>
        <w:rPr>
          <w:noProof/>
        </w:rPr>
        <w:drawing>
          <wp:inline distT="0" distB="0" distL="0" distR="0" wp14:anchorId="08A141F8" wp14:editId="4CD02663">
            <wp:extent cx="5829300" cy="26377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29300" cy="2637790"/>
                    </a:xfrm>
                    <a:prstGeom prst="rect">
                      <a:avLst/>
                    </a:prstGeom>
                    <a:noFill/>
                    <a:ln>
                      <a:noFill/>
                    </a:ln>
                  </pic:spPr>
                </pic:pic>
              </a:graphicData>
            </a:graphic>
          </wp:inline>
        </w:drawing>
      </w:r>
    </w:p>
    <w:p w14:paraId="0548CB83" w14:textId="7D8DE494" w:rsidR="00175A32" w:rsidRDefault="00175A32" w:rsidP="00175A32">
      <w:pPr>
        <w:rPr>
          <w:b/>
        </w:rPr>
      </w:pPr>
      <w:bookmarkStart w:id="291" w:name="_Toc397076154"/>
      <w:r>
        <w:t xml:space="preserve">From </w:t>
      </w:r>
      <w:r>
        <w:rPr>
          <w:rFonts w:eastAsia="Calibri" w:cs="Arial"/>
          <w:b/>
        </w:rPr>
        <w:t>\&lt;PK</w:t>
      </w:r>
      <w:r w:rsidRPr="0053476B">
        <w:rPr>
          <w:rFonts w:eastAsia="Calibri" w:cs="Arial"/>
          <w:b/>
        </w:rPr>
        <w:t>G&gt;\</w:t>
      </w:r>
      <w:r w:rsidRPr="0053476B">
        <w:rPr>
          <w:b/>
        </w:rPr>
        <w:t>01_Database\DbScript</w:t>
      </w:r>
      <w:r>
        <w:rPr>
          <w:b/>
        </w:rPr>
        <w:t>\&lt;latest Releas Folder&gt;\</w:t>
      </w:r>
      <w:r w:rsidRPr="00175A32">
        <w:rPr>
          <w:b/>
        </w:rPr>
        <w:t>SSISPackages</w:t>
      </w:r>
      <w:r>
        <w:rPr>
          <w:b/>
        </w:rPr>
        <w:t>\</w:t>
      </w:r>
    </w:p>
    <w:tbl>
      <w:tblPr>
        <w:tblStyle w:val="TableGrid"/>
        <w:tblW w:w="0" w:type="auto"/>
        <w:tblLook w:val="04A0" w:firstRow="1" w:lastRow="0" w:firstColumn="1" w:lastColumn="0" w:noHBand="0" w:noVBand="1"/>
      </w:tblPr>
      <w:tblGrid>
        <w:gridCol w:w="4400"/>
        <w:gridCol w:w="4400"/>
      </w:tblGrid>
      <w:tr w:rsidR="003C1B28" w14:paraId="03E5EC9D" w14:textId="77777777" w:rsidTr="003C1B28">
        <w:trPr>
          <w:trHeight w:val="329"/>
        </w:trPr>
        <w:tc>
          <w:tcPr>
            <w:tcW w:w="4400" w:type="dxa"/>
          </w:tcPr>
          <w:p w14:paraId="7DABB71E" w14:textId="0C10A249" w:rsidR="003C1B28" w:rsidRDefault="003C1B28" w:rsidP="00175A32">
            <w:r>
              <w:t>Souce</w:t>
            </w:r>
          </w:p>
        </w:tc>
        <w:tc>
          <w:tcPr>
            <w:tcW w:w="4400" w:type="dxa"/>
          </w:tcPr>
          <w:p w14:paraId="3F9CF814" w14:textId="752E741A" w:rsidR="003C1B28" w:rsidRDefault="003C1B28" w:rsidP="00175A32">
            <w:r>
              <w:t>Target</w:t>
            </w:r>
          </w:p>
        </w:tc>
      </w:tr>
      <w:tr w:rsidR="003C1B28" w14:paraId="45663CF6" w14:textId="77777777" w:rsidTr="003C1B28">
        <w:trPr>
          <w:trHeight w:val="317"/>
        </w:trPr>
        <w:tc>
          <w:tcPr>
            <w:tcW w:w="4400" w:type="dxa"/>
          </w:tcPr>
          <w:p w14:paraId="26B2F23E" w14:textId="23C62080" w:rsidR="003C1B28" w:rsidRDefault="003C1B28" w:rsidP="00175A32">
            <w:r>
              <w:t>\</w:t>
            </w:r>
            <w:r>
              <w:rPr>
                <w:rFonts w:ascii="Calibri" w:hAnsi="Calibri" w:cs="Calibri"/>
                <w:sz w:val="22"/>
                <w:szCs w:val="22"/>
                <w:lang w:val="en"/>
              </w:rPr>
              <w:t xml:space="preserve"> SSISPackage\STMExtract</w:t>
            </w:r>
          </w:p>
        </w:tc>
        <w:tc>
          <w:tcPr>
            <w:tcW w:w="4400" w:type="dxa"/>
          </w:tcPr>
          <w:p w14:paraId="3A03F8A2" w14:textId="02D9904B" w:rsidR="003C1B28" w:rsidRDefault="003C1B28" w:rsidP="00175A32">
            <w:r>
              <w:t>F:\SSISPackage</w:t>
            </w:r>
          </w:p>
        </w:tc>
      </w:tr>
      <w:tr w:rsidR="003C1B28" w14:paraId="4F577AC4" w14:textId="77777777" w:rsidTr="003C1B28">
        <w:trPr>
          <w:trHeight w:val="329"/>
        </w:trPr>
        <w:tc>
          <w:tcPr>
            <w:tcW w:w="4400" w:type="dxa"/>
          </w:tcPr>
          <w:p w14:paraId="7E3D8899" w14:textId="37D9B59D" w:rsidR="003C1B28" w:rsidRDefault="003C1B28" w:rsidP="00175A32">
            <w:r>
              <w:t>\</w:t>
            </w:r>
            <w:r>
              <w:rPr>
                <w:rFonts w:ascii="Calibri" w:hAnsi="Calibri" w:cs="Calibri"/>
                <w:sz w:val="22"/>
                <w:szCs w:val="22"/>
                <w:lang w:val="en"/>
              </w:rPr>
              <w:t xml:space="preserve"> SSISPackage\MasterAutentication</w:t>
            </w:r>
          </w:p>
        </w:tc>
        <w:tc>
          <w:tcPr>
            <w:tcW w:w="4400" w:type="dxa"/>
          </w:tcPr>
          <w:p w14:paraId="19AE509E" w14:textId="6C0CC703" w:rsidR="003C1B28" w:rsidRDefault="003C1B28" w:rsidP="00175A32">
            <w:r>
              <w:t>F:\</w:t>
            </w:r>
            <w:r>
              <w:rPr>
                <w:rFonts w:ascii="Calibri" w:hAnsi="Calibri" w:cs="Calibri"/>
                <w:sz w:val="22"/>
                <w:szCs w:val="22"/>
                <w:lang w:val="en"/>
              </w:rPr>
              <w:t xml:space="preserve"> MA_SSISPackages</w:t>
            </w:r>
          </w:p>
        </w:tc>
      </w:tr>
      <w:tr w:rsidR="003C1B28" w14:paraId="6F0ACABD" w14:textId="77777777" w:rsidTr="003C1B28">
        <w:trPr>
          <w:trHeight w:val="329"/>
        </w:trPr>
        <w:tc>
          <w:tcPr>
            <w:tcW w:w="4400" w:type="dxa"/>
          </w:tcPr>
          <w:p w14:paraId="6A0D81F9" w14:textId="0D423893" w:rsidR="003C1B28" w:rsidRDefault="003C1B28" w:rsidP="00175A32">
            <w:r>
              <w:t>\</w:t>
            </w:r>
            <w:r>
              <w:rPr>
                <w:rFonts w:ascii="Calibri" w:hAnsi="Calibri" w:cs="Calibri"/>
                <w:sz w:val="22"/>
                <w:szCs w:val="22"/>
                <w:lang w:val="en"/>
              </w:rPr>
              <w:t xml:space="preserve"> SSISPackage\ODSXfer</w:t>
            </w:r>
          </w:p>
        </w:tc>
        <w:tc>
          <w:tcPr>
            <w:tcW w:w="4400" w:type="dxa"/>
          </w:tcPr>
          <w:p w14:paraId="23402652" w14:textId="4081174D" w:rsidR="003C1B28" w:rsidRDefault="003C1B28" w:rsidP="00175A32">
            <w:r>
              <w:t>F:\&lt;Client_ORGCD&gt;_SSISPackages</w:t>
            </w:r>
          </w:p>
        </w:tc>
      </w:tr>
    </w:tbl>
    <w:p w14:paraId="4786F408" w14:textId="77777777" w:rsidR="003C1B28" w:rsidRPr="003C1B28" w:rsidRDefault="003C1B28" w:rsidP="00175A32"/>
    <w:p w14:paraId="4F71C176" w14:textId="77777777" w:rsidR="00986570" w:rsidRDefault="00986570" w:rsidP="00986570">
      <w:pPr>
        <w:pStyle w:val="Heading4"/>
      </w:pPr>
      <w:r>
        <w:t>Run the DistributeFiles batch file</w:t>
      </w:r>
      <w:bookmarkEnd w:id="291"/>
    </w:p>
    <w:p w14:paraId="5A17B0CB" w14:textId="77777777" w:rsidR="00986570" w:rsidRDefault="00986570" w:rsidP="00986570">
      <w:r>
        <w:t>From WorkEngine1\F:\Deployment Code\&lt;PKG&gt;\ double click on “Run_DistributeFiles.bat”. It perform the below</w:t>
      </w:r>
    </w:p>
    <w:tbl>
      <w:tblPr>
        <w:tblStyle w:val="TableGrid"/>
        <w:tblW w:w="0" w:type="auto"/>
        <w:tblInd w:w="1440" w:type="dxa"/>
        <w:tblLook w:val="04A0" w:firstRow="1" w:lastRow="0" w:firstColumn="1" w:lastColumn="0" w:noHBand="0" w:noVBand="1"/>
      </w:tblPr>
      <w:tblGrid>
        <w:gridCol w:w="8136"/>
      </w:tblGrid>
      <w:tr w:rsidR="00C9640B" w14:paraId="4FF16C39" w14:textId="77777777" w:rsidTr="00986570">
        <w:tc>
          <w:tcPr>
            <w:tcW w:w="8136" w:type="dxa"/>
            <w:tcBorders>
              <w:top w:val="single" w:sz="4" w:space="0" w:color="auto"/>
              <w:left w:val="single" w:sz="4" w:space="0" w:color="auto"/>
              <w:bottom w:val="single" w:sz="4" w:space="0" w:color="auto"/>
              <w:right w:val="single" w:sz="4" w:space="0" w:color="auto"/>
            </w:tcBorders>
          </w:tcPr>
          <w:p w14:paraId="3ABBC13F" w14:textId="13315DE3" w:rsidR="00C9640B" w:rsidRPr="00C9640B" w:rsidRDefault="00C9640B" w:rsidP="00C9640B">
            <w:pPr>
              <w:rPr>
                <w:rFonts w:eastAsia="Calibri" w:cs="Calibri"/>
              </w:rPr>
            </w:pPr>
            <w:r>
              <w:rPr>
                <w:rFonts w:ascii="Calibri" w:eastAsia="Calibri" w:hAnsi="Calibri" w:cs="Calibri"/>
              </w:rPr>
              <w:t>a. Prompts to enter the environment for deployment Ex. UAT1, UAT2 etc…</w:t>
            </w:r>
          </w:p>
        </w:tc>
      </w:tr>
      <w:tr w:rsidR="00986570" w14:paraId="737C80CD" w14:textId="77777777" w:rsidTr="00986570">
        <w:tc>
          <w:tcPr>
            <w:tcW w:w="8136" w:type="dxa"/>
            <w:tcBorders>
              <w:top w:val="single" w:sz="4" w:space="0" w:color="auto"/>
              <w:left w:val="single" w:sz="4" w:space="0" w:color="auto"/>
              <w:bottom w:val="single" w:sz="4" w:space="0" w:color="auto"/>
              <w:right w:val="single" w:sz="4" w:space="0" w:color="auto"/>
            </w:tcBorders>
            <w:hideMark/>
          </w:tcPr>
          <w:p w14:paraId="59E64F49" w14:textId="77777777" w:rsidR="00986570" w:rsidRDefault="00986570">
            <w:pPr>
              <w:rPr>
                <w:rFonts w:ascii="Calibri" w:eastAsia="Calibri" w:hAnsi="Calibri" w:cs="Calibri"/>
                <w:szCs w:val="24"/>
              </w:rPr>
            </w:pPr>
            <w:r>
              <w:rPr>
                <w:rFonts w:ascii="Calibri" w:eastAsia="Calibri" w:hAnsi="Calibri" w:cs="Calibri"/>
              </w:rPr>
              <w:t xml:space="preserve">a. Prompts to verify that the environment specified in the package is the intended one.  </w:t>
            </w:r>
            <w:r>
              <w:rPr>
                <w:rFonts w:ascii="Calibri" w:eastAsia="Calibri" w:hAnsi="Calibri" w:cs="Calibri"/>
                <w:b/>
              </w:rPr>
              <w:t>Verify that the environment is right and enter “y” for yes.</w:t>
            </w:r>
          </w:p>
        </w:tc>
      </w:tr>
      <w:tr w:rsidR="00986570" w14:paraId="0F6AED15" w14:textId="77777777" w:rsidTr="00986570">
        <w:tc>
          <w:tcPr>
            <w:tcW w:w="8136" w:type="dxa"/>
            <w:tcBorders>
              <w:top w:val="single" w:sz="4" w:space="0" w:color="auto"/>
              <w:left w:val="single" w:sz="4" w:space="0" w:color="auto"/>
              <w:bottom w:val="single" w:sz="4" w:space="0" w:color="auto"/>
              <w:right w:val="single" w:sz="4" w:space="0" w:color="auto"/>
            </w:tcBorders>
            <w:hideMark/>
          </w:tcPr>
          <w:p w14:paraId="0A663E26" w14:textId="77777777" w:rsidR="00986570" w:rsidRDefault="00986570">
            <w:pPr>
              <w:rPr>
                <w:rFonts w:ascii="Calibri" w:eastAsia="Calibri" w:hAnsi="Calibri" w:cs="Calibri"/>
                <w:i/>
                <w:color w:val="FF0000"/>
                <w:szCs w:val="24"/>
              </w:rPr>
            </w:pPr>
            <w:r>
              <w:rPr>
                <w:rFonts w:ascii="Calibri" w:eastAsia="Calibri" w:hAnsi="Calibri" w:cs="Calibri"/>
              </w:rPr>
              <w:t xml:space="preserve">b. Runs the Config File Tool with the Profiles config catalog. </w:t>
            </w:r>
            <w:r>
              <w:rPr>
                <w:rFonts w:ascii="Calibri" w:eastAsia="Calibri" w:hAnsi="Calibri" w:cs="Calibri"/>
                <w:b/>
                <w:i/>
              </w:rPr>
              <w:t xml:space="preserve">When the tool opens, review the values for accuracy, and then click Build Files. Enter the required values and click "ok". Review the output in the Status and Error Summary windows.  </w:t>
            </w:r>
            <w:r>
              <w:rPr>
                <w:rFonts w:ascii="Calibri" w:eastAsia="Calibri" w:hAnsi="Calibri" w:cs="Calibri"/>
                <w:b/>
                <w:i/>
                <w:color w:val="FF0000"/>
                <w:highlight w:val="yellow"/>
              </w:rPr>
              <w:t>If there are no issues, close the tool, but do not close the command window.</w:t>
            </w:r>
          </w:p>
        </w:tc>
      </w:tr>
      <w:tr w:rsidR="00986570" w14:paraId="29CD5DC8" w14:textId="77777777" w:rsidTr="00986570">
        <w:tc>
          <w:tcPr>
            <w:tcW w:w="8136" w:type="dxa"/>
            <w:tcBorders>
              <w:top w:val="single" w:sz="4" w:space="0" w:color="auto"/>
              <w:left w:val="single" w:sz="4" w:space="0" w:color="auto"/>
              <w:bottom w:val="single" w:sz="4" w:space="0" w:color="auto"/>
              <w:right w:val="single" w:sz="4" w:space="0" w:color="auto"/>
            </w:tcBorders>
            <w:hideMark/>
          </w:tcPr>
          <w:p w14:paraId="1415F7BA" w14:textId="77777777" w:rsidR="00986570" w:rsidRDefault="00986570">
            <w:pPr>
              <w:rPr>
                <w:rFonts w:ascii="Calibri" w:eastAsia="Calibri" w:hAnsi="Calibri" w:cs="Calibri"/>
                <w:i/>
                <w:szCs w:val="24"/>
              </w:rPr>
            </w:pPr>
            <w:r>
              <w:rPr>
                <w:rFonts w:ascii="Calibri" w:eastAsia="Calibri" w:hAnsi="Calibri" w:cs="Calibri"/>
              </w:rPr>
              <w:t xml:space="preserve">c. Runs the Config File Tool with the Codebase config catalog. </w:t>
            </w:r>
            <w:r>
              <w:rPr>
                <w:rFonts w:ascii="Calibri" w:eastAsia="Calibri" w:hAnsi="Calibri" w:cs="Calibri"/>
                <w:b/>
                <w:i/>
              </w:rPr>
              <w:t xml:space="preserve">When the tool opens, review the values for accuracy, and then click Build Files. Enter the required values and click "ok". Review the output in the Status and Error Summary windows.  </w:t>
            </w:r>
            <w:r>
              <w:rPr>
                <w:rFonts w:ascii="Calibri" w:eastAsia="Calibri" w:hAnsi="Calibri" w:cs="Calibri"/>
                <w:b/>
                <w:i/>
                <w:color w:val="FF0000"/>
                <w:highlight w:val="yellow"/>
              </w:rPr>
              <w:t>If there are no issues, close the tool, but do not close the command window.</w:t>
            </w:r>
          </w:p>
        </w:tc>
      </w:tr>
      <w:tr w:rsidR="00986570" w14:paraId="275C8D56" w14:textId="77777777" w:rsidTr="00986570">
        <w:tc>
          <w:tcPr>
            <w:tcW w:w="8136" w:type="dxa"/>
            <w:tcBorders>
              <w:top w:val="single" w:sz="4" w:space="0" w:color="auto"/>
              <w:left w:val="single" w:sz="4" w:space="0" w:color="auto"/>
              <w:bottom w:val="single" w:sz="4" w:space="0" w:color="auto"/>
              <w:right w:val="single" w:sz="4" w:space="0" w:color="auto"/>
            </w:tcBorders>
            <w:hideMark/>
          </w:tcPr>
          <w:p w14:paraId="469398DF" w14:textId="77777777" w:rsidR="00986570" w:rsidRDefault="00986570">
            <w:pPr>
              <w:rPr>
                <w:rFonts w:ascii="Calibri" w:eastAsia="Calibri" w:hAnsi="Calibri" w:cs="Calibri"/>
                <w:szCs w:val="24"/>
              </w:rPr>
            </w:pPr>
            <w:r>
              <w:rPr>
                <w:rFonts w:ascii="Calibri" w:eastAsia="Calibri" w:hAnsi="Calibri" w:cs="Calibri"/>
              </w:rPr>
              <w:t>d. Updates the EAR files – This applies to any application that has a WEB-INF folder; environment-specific properties files are placed inside the EAR file.</w:t>
            </w:r>
          </w:p>
        </w:tc>
      </w:tr>
      <w:tr w:rsidR="00986570" w14:paraId="32C885FC" w14:textId="77777777" w:rsidTr="00986570">
        <w:tc>
          <w:tcPr>
            <w:tcW w:w="8136" w:type="dxa"/>
            <w:tcBorders>
              <w:top w:val="single" w:sz="4" w:space="0" w:color="auto"/>
              <w:left w:val="single" w:sz="4" w:space="0" w:color="auto"/>
              <w:bottom w:val="single" w:sz="4" w:space="0" w:color="auto"/>
              <w:right w:val="single" w:sz="4" w:space="0" w:color="auto"/>
            </w:tcBorders>
            <w:hideMark/>
          </w:tcPr>
          <w:p w14:paraId="24A6EC6B" w14:textId="77777777" w:rsidR="00986570" w:rsidRDefault="00986570">
            <w:pPr>
              <w:rPr>
                <w:rFonts w:ascii="Calibri" w:eastAsia="Calibri" w:hAnsi="Calibri" w:cs="Calibri"/>
                <w:b/>
                <w:szCs w:val="24"/>
              </w:rPr>
            </w:pPr>
            <w:r>
              <w:rPr>
                <w:rFonts w:ascii="Calibri" w:eastAsia="Calibri" w:hAnsi="Calibri" w:cs="Calibri"/>
              </w:rPr>
              <w:t>e. Copies EAR files to the appropriate servers (first server of every cell, into F:\Deployment Code\LS-X.X.X.X). This includes a step of deleting any existing folders inside F:\Deployment Code that start with “LS-” before copying.</w:t>
            </w:r>
            <w:r>
              <w:rPr>
                <w:rFonts w:ascii="Calibri" w:eastAsia="Calibri" w:hAnsi="Calibri" w:cs="Calibri"/>
                <w:b/>
              </w:rPr>
              <w:t xml:space="preserve"> </w:t>
            </w:r>
          </w:p>
        </w:tc>
      </w:tr>
    </w:tbl>
    <w:p w14:paraId="51C8E877" w14:textId="77777777" w:rsidR="00986570" w:rsidRDefault="00986570" w:rsidP="00986570"/>
    <w:p w14:paraId="238B07DB" w14:textId="77777777" w:rsidR="00986570" w:rsidRDefault="00986570" w:rsidP="00986570">
      <w:pPr>
        <w:ind w:left="1440" w:hanging="360"/>
        <w:rPr>
          <w:rFonts w:eastAsia="Calibri" w:cs="Arial"/>
          <w:b/>
          <w:highlight w:val="yellow"/>
        </w:rPr>
      </w:pPr>
      <w:r>
        <w:rPr>
          <w:rFonts w:eastAsia="Calibri" w:cs="Arial"/>
          <w:b/>
          <w:highlight w:val="yellow"/>
        </w:rPr>
        <w:t>At this point the RunDistributeFiles.bat will continue unattended until complete. To save time, you can skip to the below “Uninstall and Install of Web Sphere applications” Once Ear Files Copying is Completed.</w:t>
      </w:r>
    </w:p>
    <w:p w14:paraId="27B9223E" w14:textId="77777777" w:rsidR="00986570" w:rsidRDefault="00986570" w:rsidP="00986570">
      <w:pPr>
        <w:rPr>
          <w:rFonts w:cs="Arial"/>
          <w:b/>
        </w:rPr>
      </w:pPr>
      <w:r>
        <w:rPr>
          <w:rFonts w:eastAsia="Calibri" w:cs="Arial"/>
          <w:b/>
          <w:highlight w:val="yellow"/>
        </w:rPr>
        <w:t xml:space="preserve">Note: </w:t>
      </w:r>
      <w:r>
        <w:rPr>
          <w:rFonts w:eastAsia="Calibri" w:cs="Arial"/>
          <w:b/>
        </w:rPr>
        <w:t>in the above command window, Check For EAR Files Complete Msg before Moving to below step</w:t>
      </w:r>
    </w:p>
    <w:p w14:paraId="04637B85" w14:textId="77777777" w:rsidR="00986570" w:rsidRDefault="00986570" w:rsidP="00986570">
      <w:pPr>
        <w:pStyle w:val="Heading4"/>
      </w:pPr>
      <w:bookmarkStart w:id="292" w:name="_Toc397076158"/>
      <w:r>
        <w:t>Uninstallation and Installation of WebSphere applications</w:t>
      </w:r>
      <w:bookmarkEnd w:id="292"/>
    </w:p>
    <w:p w14:paraId="77864C5E" w14:textId="77777777" w:rsidR="00986570" w:rsidRDefault="00986570" w:rsidP="00045270">
      <w:pPr>
        <w:pStyle w:val="Step1"/>
        <w:numPr>
          <w:ilvl w:val="0"/>
          <w:numId w:val="204"/>
        </w:numPr>
        <w:ind w:left="900" w:hanging="540"/>
      </w:pPr>
      <w:bookmarkStart w:id="293" w:name="_Toc397076159"/>
      <w:r>
        <w:t>Uninstall the Application</w:t>
      </w:r>
      <w:bookmarkEnd w:id="293"/>
    </w:p>
    <w:p w14:paraId="762CB50C" w14:textId="77777777" w:rsidR="00986570" w:rsidRDefault="00986570" w:rsidP="00045270">
      <w:pPr>
        <w:pStyle w:val="Stepa"/>
        <w:numPr>
          <w:ilvl w:val="0"/>
          <w:numId w:val="205"/>
        </w:numPr>
        <w:rPr>
          <w:rFonts w:eastAsia="Calibri"/>
        </w:rPr>
      </w:pPr>
      <w:r>
        <w:rPr>
          <w:rFonts w:eastAsia="Calibri"/>
        </w:rPr>
        <w:t>Log on to the Primary Servers where DMGR(RC1, Web1, Web3, Web5) and open WebSphere admin console</w:t>
      </w:r>
    </w:p>
    <w:p w14:paraId="2C2A73CA" w14:textId="77777777" w:rsidR="00986570" w:rsidRDefault="000E217C" w:rsidP="00045270">
      <w:pPr>
        <w:pStyle w:val="Stepi"/>
        <w:numPr>
          <w:ilvl w:val="0"/>
          <w:numId w:val="201"/>
        </w:numPr>
        <w:ind w:left="1620" w:hanging="533"/>
        <w:rPr>
          <w:rFonts w:eastAsia="Calibri"/>
        </w:rPr>
      </w:pPr>
      <w:hyperlink r:id="rId236" w:history="1">
        <w:r w:rsidR="00986570">
          <w:rPr>
            <w:rStyle w:val="Hyperlink"/>
            <w:rFonts w:eastAsia="Calibri"/>
          </w:rPr>
          <w:t>http://LocalHost:9060/ibm/console</w:t>
        </w:r>
      </w:hyperlink>
    </w:p>
    <w:p w14:paraId="73A8CB8B" w14:textId="77777777" w:rsidR="00986570" w:rsidRDefault="00986570" w:rsidP="00045270">
      <w:pPr>
        <w:pStyle w:val="Stepi"/>
        <w:numPr>
          <w:ilvl w:val="0"/>
          <w:numId w:val="201"/>
        </w:numPr>
        <w:ind w:left="1620" w:hanging="533"/>
        <w:rPr>
          <w:rFonts w:eastAsia="Calibri"/>
        </w:rPr>
      </w:pPr>
      <w:r>
        <w:rPr>
          <w:rFonts w:eastAsia="Calibri"/>
        </w:rPr>
        <w:t>Select "Continue to this website (not recommended)"</w:t>
      </w:r>
    </w:p>
    <w:p w14:paraId="2D95986C" w14:textId="77777777" w:rsidR="00986570" w:rsidRDefault="00986570" w:rsidP="00045270">
      <w:pPr>
        <w:pStyle w:val="Stepi"/>
        <w:numPr>
          <w:ilvl w:val="0"/>
          <w:numId w:val="201"/>
        </w:numPr>
        <w:ind w:left="1620" w:hanging="533"/>
        <w:rPr>
          <w:rFonts w:eastAsia="Calibri"/>
        </w:rPr>
      </w:pPr>
      <w:r>
        <w:rPr>
          <w:rFonts w:eastAsia="Calibri"/>
        </w:rPr>
        <w:t>Logon as administrator</w:t>
      </w:r>
    </w:p>
    <w:p w14:paraId="5F0523B3" w14:textId="77777777" w:rsidR="00986570" w:rsidRDefault="00986570" w:rsidP="00045270">
      <w:pPr>
        <w:pStyle w:val="Stepi"/>
        <w:numPr>
          <w:ilvl w:val="0"/>
          <w:numId w:val="201"/>
        </w:numPr>
        <w:ind w:left="1620" w:hanging="533"/>
        <w:rPr>
          <w:rFonts w:eastAsia="Calibri"/>
        </w:rPr>
      </w:pPr>
      <w:r>
        <w:rPr>
          <w:rFonts w:eastAsia="Calibri"/>
        </w:rPr>
        <w:t>On the left menu bar, select Applications</w:t>
      </w:r>
    </w:p>
    <w:p w14:paraId="63377A45" w14:textId="77777777" w:rsidR="00986570" w:rsidRDefault="00986570" w:rsidP="00045270">
      <w:pPr>
        <w:pStyle w:val="Stepi"/>
        <w:numPr>
          <w:ilvl w:val="0"/>
          <w:numId w:val="201"/>
        </w:numPr>
        <w:ind w:left="1620" w:hanging="533"/>
        <w:rPr>
          <w:rFonts w:eastAsia="Calibri"/>
        </w:rPr>
      </w:pPr>
      <w:r>
        <w:rPr>
          <w:rFonts w:eastAsia="Calibri"/>
        </w:rPr>
        <w:t>Select Application Types</w:t>
      </w:r>
    </w:p>
    <w:p w14:paraId="625A86A6" w14:textId="77777777" w:rsidR="00986570" w:rsidRDefault="00986570" w:rsidP="00045270">
      <w:pPr>
        <w:pStyle w:val="Stepi"/>
        <w:numPr>
          <w:ilvl w:val="0"/>
          <w:numId w:val="201"/>
        </w:numPr>
        <w:ind w:left="1620" w:hanging="533"/>
        <w:rPr>
          <w:rFonts w:eastAsia="Calibri"/>
        </w:rPr>
      </w:pPr>
      <w:r>
        <w:rPr>
          <w:rFonts w:eastAsia="Calibri"/>
        </w:rPr>
        <w:t>Select WebSphere enterprise applications</w:t>
      </w:r>
    </w:p>
    <w:p w14:paraId="45EC897D" w14:textId="77777777" w:rsidR="00986570" w:rsidRDefault="00986570" w:rsidP="00045270">
      <w:pPr>
        <w:pStyle w:val="Stepi"/>
        <w:numPr>
          <w:ilvl w:val="0"/>
          <w:numId w:val="201"/>
        </w:numPr>
        <w:ind w:left="1620" w:hanging="533"/>
        <w:rPr>
          <w:rFonts w:eastAsia="Calibri"/>
        </w:rPr>
      </w:pPr>
      <w:r>
        <w:rPr>
          <w:rFonts w:eastAsia="Calibri"/>
        </w:rPr>
        <w:t>Select the checkbox next to the application you are uninstalling</w:t>
      </w:r>
    </w:p>
    <w:p w14:paraId="1E634B91" w14:textId="0B8DBF24" w:rsidR="00986570" w:rsidRDefault="00986570" w:rsidP="00986570">
      <w:pPr>
        <w:pStyle w:val="Step1"/>
        <w:numPr>
          <w:ilvl w:val="0"/>
          <w:numId w:val="0"/>
        </w:numPr>
        <w:ind w:left="900"/>
        <w:rPr>
          <w:rFonts w:eastAsia="Calibri"/>
        </w:rPr>
      </w:pPr>
      <w:r>
        <w:rPr>
          <w:rFonts w:eastAsia="Calibri"/>
          <w:noProof/>
        </w:rPr>
        <w:drawing>
          <wp:inline distT="0" distB="0" distL="0" distR="0" wp14:anchorId="2D6C6D15" wp14:editId="45C75828">
            <wp:extent cx="5178425" cy="3121025"/>
            <wp:effectExtent l="0" t="0" r="317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78425" cy="3121025"/>
                    </a:xfrm>
                    <a:prstGeom prst="rect">
                      <a:avLst/>
                    </a:prstGeom>
                    <a:noFill/>
                    <a:ln>
                      <a:noFill/>
                    </a:ln>
                  </pic:spPr>
                </pic:pic>
              </a:graphicData>
            </a:graphic>
          </wp:inline>
        </w:drawing>
      </w:r>
    </w:p>
    <w:p w14:paraId="6256B445" w14:textId="77777777" w:rsidR="00986570" w:rsidRDefault="00986570" w:rsidP="00045270">
      <w:pPr>
        <w:pStyle w:val="Stepi"/>
        <w:numPr>
          <w:ilvl w:val="0"/>
          <w:numId w:val="201"/>
        </w:numPr>
        <w:ind w:left="1620" w:hanging="533"/>
        <w:rPr>
          <w:rFonts w:eastAsia="Calibri"/>
        </w:rPr>
      </w:pPr>
      <w:r>
        <w:rPr>
          <w:rFonts w:eastAsia="Calibri"/>
        </w:rPr>
        <w:t>Press the Uninstall Button</w:t>
      </w:r>
    </w:p>
    <w:p w14:paraId="334E968E" w14:textId="77777777" w:rsidR="00986570" w:rsidRDefault="00986570" w:rsidP="00045270">
      <w:pPr>
        <w:pStyle w:val="Stepi"/>
        <w:numPr>
          <w:ilvl w:val="0"/>
          <w:numId w:val="201"/>
        </w:numPr>
        <w:ind w:left="1620" w:hanging="533"/>
        <w:rPr>
          <w:rFonts w:eastAsia="Calibri"/>
        </w:rPr>
      </w:pPr>
      <w:r>
        <w:rPr>
          <w:rFonts w:eastAsia="Calibri"/>
        </w:rPr>
        <w:t>On the confirmation screen, press OK</w:t>
      </w:r>
    </w:p>
    <w:p w14:paraId="68F2971B" w14:textId="77777777" w:rsidR="00986570" w:rsidRDefault="00986570" w:rsidP="00045270">
      <w:pPr>
        <w:pStyle w:val="Stepi"/>
        <w:numPr>
          <w:ilvl w:val="0"/>
          <w:numId w:val="201"/>
        </w:numPr>
        <w:ind w:left="1620" w:hanging="533"/>
        <w:rPr>
          <w:rFonts w:eastAsia="Calibri"/>
        </w:rPr>
      </w:pPr>
      <w:r>
        <w:rPr>
          <w:rFonts w:eastAsia="Calibri"/>
        </w:rPr>
        <w:t>On the next screen, press "Save directly to master configuration link."</w:t>
      </w:r>
    </w:p>
    <w:p w14:paraId="3D9BD8A0" w14:textId="77777777" w:rsidR="00986570" w:rsidRDefault="00986570" w:rsidP="00986570">
      <w:pPr>
        <w:pStyle w:val="Bullet3"/>
        <w:numPr>
          <w:ilvl w:val="0"/>
          <w:numId w:val="0"/>
        </w:numPr>
        <w:ind w:left="1440"/>
        <w:rPr>
          <w:rFonts w:eastAsia="Calibri"/>
        </w:rPr>
      </w:pPr>
      <w:r>
        <w:rPr>
          <w:rFonts w:eastAsia="Calibri"/>
        </w:rPr>
        <w:t xml:space="preserve"> </w:t>
      </w:r>
    </w:p>
    <w:p w14:paraId="1ED24898" w14:textId="77777777" w:rsidR="00986570" w:rsidRDefault="00986570" w:rsidP="00045270">
      <w:pPr>
        <w:pStyle w:val="Step1"/>
        <w:numPr>
          <w:ilvl w:val="0"/>
          <w:numId w:val="199"/>
        </w:numPr>
        <w:ind w:left="900" w:hanging="540"/>
        <w:rPr>
          <w:rFonts w:cs="Arial"/>
        </w:rPr>
      </w:pPr>
      <w:bookmarkStart w:id="294" w:name="_Toc397076160"/>
      <w:r>
        <w:rPr>
          <w:rFonts w:cs="Arial"/>
        </w:rPr>
        <w:t>Check for the clean uninstall by browsing to “</w:t>
      </w:r>
      <w:r>
        <w:rPr>
          <w:rFonts w:eastAsia="Calibri" w:cs="Arial"/>
        </w:rPr>
        <w:t xml:space="preserve">F:\Data\IBM\WebSphere\AppServer\profiles\&lt;APP NODE&gt;\installedApps\&lt;Cell&gt;” the EAR and WAR file should be gone. </w:t>
      </w:r>
    </w:p>
    <w:p w14:paraId="0437BA3A" w14:textId="77777777" w:rsidR="00986570" w:rsidRDefault="00986570" w:rsidP="00986570">
      <w:pPr>
        <w:pStyle w:val="Step1"/>
        <w:numPr>
          <w:ilvl w:val="0"/>
          <w:numId w:val="0"/>
        </w:numPr>
        <w:ind w:left="900"/>
        <w:rPr>
          <w:rFonts w:cs="Arial"/>
        </w:rPr>
      </w:pPr>
      <w:r>
        <w:rPr>
          <w:rFonts w:eastAsia="Calibri" w:cs="Arial"/>
        </w:rPr>
        <w:t>Note: it might take few min to refresh the above folder.</w:t>
      </w:r>
    </w:p>
    <w:p w14:paraId="68EFEFBA" w14:textId="77777777" w:rsidR="00986570" w:rsidRDefault="00986570" w:rsidP="00045270">
      <w:pPr>
        <w:pStyle w:val="Step1"/>
        <w:numPr>
          <w:ilvl w:val="0"/>
          <w:numId w:val="199"/>
        </w:numPr>
        <w:ind w:left="900" w:hanging="540"/>
      </w:pPr>
      <w:r>
        <w:t>Install the new Applications</w:t>
      </w:r>
      <w:bookmarkEnd w:id="294"/>
    </w:p>
    <w:p w14:paraId="57CC964C" w14:textId="77777777" w:rsidR="00986570" w:rsidRDefault="00986570" w:rsidP="00045270">
      <w:pPr>
        <w:pStyle w:val="Stepa"/>
        <w:numPr>
          <w:ilvl w:val="0"/>
          <w:numId w:val="206"/>
        </w:numPr>
        <w:rPr>
          <w:rFonts w:eastAsia="Calibri"/>
        </w:rPr>
      </w:pPr>
      <w:r>
        <w:rPr>
          <w:rFonts w:eastAsia="Calibri"/>
        </w:rPr>
        <w:t>In WebSphere, from the Enterprise Applications screen, Press the Install button</w:t>
      </w:r>
    </w:p>
    <w:p w14:paraId="5EAED8BE" w14:textId="77777777" w:rsidR="00986570" w:rsidRDefault="00986570" w:rsidP="00045270">
      <w:pPr>
        <w:pStyle w:val="Stepa"/>
        <w:numPr>
          <w:ilvl w:val="0"/>
          <w:numId w:val="200"/>
        </w:numPr>
        <w:rPr>
          <w:rFonts w:eastAsia="Calibri"/>
        </w:rPr>
      </w:pPr>
      <w:r>
        <w:rPr>
          <w:rFonts w:eastAsia="Calibri"/>
        </w:rPr>
        <w:t>Browse to the appropriate Ear file</w:t>
      </w:r>
    </w:p>
    <w:p w14:paraId="74BDE9E1" w14:textId="0FCB09C3" w:rsidR="00986570" w:rsidRDefault="00986570" w:rsidP="00986570">
      <w:pPr>
        <w:pStyle w:val="Stepa"/>
        <w:numPr>
          <w:ilvl w:val="0"/>
          <w:numId w:val="0"/>
        </w:numPr>
        <w:ind w:left="1080"/>
        <w:rPr>
          <w:rFonts w:eastAsia="Calibri"/>
        </w:rPr>
      </w:pPr>
      <w:r>
        <w:rPr>
          <w:rFonts w:eastAsia="Calibri"/>
          <w:noProof/>
        </w:rPr>
        <w:drawing>
          <wp:inline distT="0" distB="0" distL="0" distR="0" wp14:anchorId="33A19BFE" wp14:editId="5124E752">
            <wp:extent cx="5688330" cy="3121025"/>
            <wp:effectExtent l="0" t="0" r="762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88330" cy="3121025"/>
                    </a:xfrm>
                    <a:prstGeom prst="rect">
                      <a:avLst/>
                    </a:prstGeom>
                    <a:noFill/>
                    <a:ln>
                      <a:noFill/>
                    </a:ln>
                  </pic:spPr>
                </pic:pic>
              </a:graphicData>
            </a:graphic>
          </wp:inline>
        </w:drawing>
      </w:r>
    </w:p>
    <w:p w14:paraId="34C25C6B" w14:textId="77777777" w:rsidR="00986570" w:rsidRDefault="00986570" w:rsidP="00045270">
      <w:pPr>
        <w:pStyle w:val="Stepa"/>
        <w:numPr>
          <w:ilvl w:val="0"/>
          <w:numId w:val="200"/>
        </w:numPr>
        <w:rPr>
          <w:rFonts w:eastAsia="Calibri"/>
        </w:rPr>
      </w:pPr>
      <w:r>
        <w:rPr>
          <w:rFonts w:eastAsia="Calibri"/>
        </w:rPr>
        <w:t>Select Next</w:t>
      </w:r>
    </w:p>
    <w:p w14:paraId="1F603C21" w14:textId="77777777" w:rsidR="00986570" w:rsidRDefault="00986570" w:rsidP="00045270">
      <w:pPr>
        <w:pStyle w:val="Stepa"/>
        <w:numPr>
          <w:ilvl w:val="0"/>
          <w:numId w:val="200"/>
        </w:numPr>
        <w:rPr>
          <w:rFonts w:eastAsia="Calibri"/>
        </w:rPr>
      </w:pPr>
      <w:r>
        <w:rPr>
          <w:rFonts w:eastAsia="Calibri"/>
        </w:rPr>
        <w:t>Select Next on the following “Preparing for the application installation” screen</w:t>
      </w:r>
    </w:p>
    <w:p w14:paraId="49EF8DDD" w14:textId="21750AB2" w:rsidR="00986570" w:rsidRDefault="00986570" w:rsidP="00986570">
      <w:pPr>
        <w:pStyle w:val="Stepa"/>
        <w:numPr>
          <w:ilvl w:val="0"/>
          <w:numId w:val="0"/>
        </w:numPr>
        <w:ind w:left="1080"/>
        <w:rPr>
          <w:rFonts w:eastAsia="Calibri"/>
        </w:rPr>
      </w:pPr>
      <w:r>
        <w:rPr>
          <w:rFonts w:eastAsia="Calibri"/>
          <w:noProof/>
        </w:rPr>
        <w:drawing>
          <wp:inline distT="0" distB="0" distL="0" distR="0" wp14:anchorId="59EA1F30" wp14:editId="44D4595C">
            <wp:extent cx="5231130" cy="3121025"/>
            <wp:effectExtent l="0" t="0" r="762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31130" cy="3121025"/>
                    </a:xfrm>
                    <a:prstGeom prst="rect">
                      <a:avLst/>
                    </a:prstGeom>
                    <a:noFill/>
                    <a:ln>
                      <a:noFill/>
                    </a:ln>
                  </pic:spPr>
                </pic:pic>
              </a:graphicData>
            </a:graphic>
          </wp:inline>
        </w:drawing>
      </w:r>
    </w:p>
    <w:p w14:paraId="062222E4" w14:textId="77777777" w:rsidR="00986570" w:rsidRDefault="00986570" w:rsidP="00045270">
      <w:pPr>
        <w:pStyle w:val="Stepa"/>
        <w:numPr>
          <w:ilvl w:val="0"/>
          <w:numId w:val="200"/>
        </w:numPr>
        <w:rPr>
          <w:rFonts w:eastAsia="Calibri"/>
        </w:rPr>
      </w:pPr>
      <w:r>
        <w:rPr>
          <w:rFonts w:eastAsia="Calibri"/>
        </w:rPr>
        <w:t>Select Next on the following “Select Installation options” screen</w:t>
      </w:r>
    </w:p>
    <w:p w14:paraId="66A142DE" w14:textId="0FC8A086" w:rsidR="00986570" w:rsidRDefault="00986570" w:rsidP="00986570">
      <w:pPr>
        <w:pStyle w:val="Stepa"/>
        <w:numPr>
          <w:ilvl w:val="0"/>
          <w:numId w:val="0"/>
        </w:numPr>
        <w:ind w:left="1080"/>
        <w:rPr>
          <w:rFonts w:eastAsia="Calibri"/>
        </w:rPr>
      </w:pPr>
      <w:r>
        <w:rPr>
          <w:rFonts w:eastAsia="Calibri"/>
          <w:noProof/>
        </w:rPr>
        <w:drawing>
          <wp:inline distT="0" distB="0" distL="0" distR="0" wp14:anchorId="05BB4BF5" wp14:editId="0B3F2059">
            <wp:extent cx="5495290" cy="46158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95290" cy="4615815"/>
                    </a:xfrm>
                    <a:prstGeom prst="rect">
                      <a:avLst/>
                    </a:prstGeom>
                    <a:noFill/>
                    <a:ln>
                      <a:noFill/>
                    </a:ln>
                  </pic:spPr>
                </pic:pic>
              </a:graphicData>
            </a:graphic>
          </wp:inline>
        </w:drawing>
      </w:r>
    </w:p>
    <w:p w14:paraId="538F27C6" w14:textId="77777777" w:rsidR="00986570" w:rsidRDefault="00986570" w:rsidP="00045270">
      <w:pPr>
        <w:pStyle w:val="Stepa"/>
        <w:numPr>
          <w:ilvl w:val="0"/>
          <w:numId w:val="200"/>
        </w:numPr>
        <w:rPr>
          <w:rFonts w:eastAsia="Calibri"/>
        </w:rPr>
      </w:pPr>
      <w:r>
        <w:rPr>
          <w:rFonts w:eastAsia="Calibri"/>
        </w:rPr>
        <w:t>In the “Map modules to servers” screen, select the appropriate cluster (highlighted), and check the box next to the Module:</w:t>
      </w:r>
    </w:p>
    <w:p w14:paraId="35F5AAB3" w14:textId="37D53AC1" w:rsidR="00986570" w:rsidRDefault="00986570" w:rsidP="00986570">
      <w:pPr>
        <w:pStyle w:val="Stepa"/>
        <w:numPr>
          <w:ilvl w:val="0"/>
          <w:numId w:val="0"/>
        </w:numPr>
        <w:ind w:left="1080"/>
        <w:rPr>
          <w:rFonts w:eastAsia="Calibri"/>
        </w:rPr>
      </w:pPr>
      <w:r>
        <w:rPr>
          <w:rFonts w:eastAsia="Calibri"/>
          <w:noProof/>
        </w:rPr>
        <w:drawing>
          <wp:inline distT="0" distB="0" distL="0" distR="0" wp14:anchorId="7D5DAF78" wp14:editId="56709371">
            <wp:extent cx="5591810" cy="309499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91810" cy="3094990"/>
                    </a:xfrm>
                    <a:prstGeom prst="rect">
                      <a:avLst/>
                    </a:prstGeom>
                    <a:noFill/>
                    <a:ln>
                      <a:noFill/>
                    </a:ln>
                  </pic:spPr>
                </pic:pic>
              </a:graphicData>
            </a:graphic>
          </wp:inline>
        </w:drawing>
      </w:r>
    </w:p>
    <w:p w14:paraId="2CA271B7" w14:textId="77777777" w:rsidR="00986570" w:rsidRDefault="00986570" w:rsidP="00045270">
      <w:pPr>
        <w:pStyle w:val="Stepa"/>
        <w:numPr>
          <w:ilvl w:val="0"/>
          <w:numId w:val="200"/>
        </w:numPr>
        <w:rPr>
          <w:rFonts w:eastAsia="Calibri"/>
        </w:rPr>
      </w:pPr>
      <w:r>
        <w:rPr>
          <w:rFonts w:eastAsia="Calibri"/>
        </w:rPr>
        <w:t>In the “Map virtual hosts for Web modules” window, select the checkbox next to the module</w:t>
      </w:r>
    </w:p>
    <w:p w14:paraId="6EF14767" w14:textId="77777777" w:rsidR="00986570" w:rsidRDefault="00986570" w:rsidP="00986570">
      <w:pPr>
        <w:pStyle w:val="Stepa"/>
        <w:numPr>
          <w:ilvl w:val="0"/>
          <w:numId w:val="0"/>
        </w:numPr>
        <w:ind w:left="1080"/>
        <w:rPr>
          <w:rFonts w:eastAsia="Calibri"/>
        </w:rPr>
      </w:pPr>
      <w:r>
        <w:rPr>
          <w:rFonts w:eastAsia="Calibri"/>
        </w:rPr>
        <w:t>Verify correct Cluster is mapped above.</w:t>
      </w:r>
    </w:p>
    <w:p w14:paraId="394D3706" w14:textId="77777777" w:rsidR="00986570" w:rsidRDefault="00986570" w:rsidP="00986570">
      <w:pPr>
        <w:pStyle w:val="Stepa"/>
        <w:numPr>
          <w:ilvl w:val="0"/>
          <w:numId w:val="0"/>
        </w:numPr>
        <w:ind w:left="1080"/>
        <w:rPr>
          <w:rFonts w:eastAsia="Calibri"/>
        </w:rPr>
      </w:pPr>
      <w:r>
        <w:rPr>
          <w:rFonts w:eastAsia="Calibri"/>
        </w:rPr>
        <w:t>Like example above should map to AUSCluster01</w:t>
      </w:r>
    </w:p>
    <w:p w14:paraId="6244BDB7" w14:textId="77777777" w:rsidR="00986570" w:rsidRDefault="00986570" w:rsidP="00045270">
      <w:pPr>
        <w:pStyle w:val="Stepa"/>
        <w:numPr>
          <w:ilvl w:val="0"/>
          <w:numId w:val="200"/>
        </w:numPr>
        <w:rPr>
          <w:rFonts w:eastAsia="Calibri"/>
        </w:rPr>
      </w:pPr>
      <w:r>
        <w:rPr>
          <w:rFonts w:eastAsia="Calibri"/>
        </w:rPr>
        <w:t>Select Next</w:t>
      </w:r>
    </w:p>
    <w:p w14:paraId="022EFBD6" w14:textId="370A69B3" w:rsidR="00986570" w:rsidRDefault="00986570" w:rsidP="00986570">
      <w:pPr>
        <w:pStyle w:val="Stepa"/>
        <w:numPr>
          <w:ilvl w:val="0"/>
          <w:numId w:val="0"/>
        </w:numPr>
        <w:ind w:left="1080"/>
        <w:rPr>
          <w:rFonts w:eastAsia="Calibri"/>
        </w:rPr>
      </w:pPr>
      <w:r>
        <w:rPr>
          <w:rFonts w:eastAsia="Calibri"/>
          <w:noProof/>
        </w:rPr>
        <w:drawing>
          <wp:inline distT="0" distB="0" distL="0" distR="0" wp14:anchorId="0E219B03" wp14:editId="0E2831C7">
            <wp:extent cx="5574030" cy="309499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74030" cy="3094990"/>
                    </a:xfrm>
                    <a:prstGeom prst="rect">
                      <a:avLst/>
                    </a:prstGeom>
                    <a:noFill/>
                    <a:ln>
                      <a:noFill/>
                    </a:ln>
                  </pic:spPr>
                </pic:pic>
              </a:graphicData>
            </a:graphic>
          </wp:inline>
        </w:drawing>
      </w:r>
    </w:p>
    <w:p w14:paraId="5F7FF8DD" w14:textId="77777777" w:rsidR="00986570" w:rsidRDefault="00986570" w:rsidP="00045270">
      <w:pPr>
        <w:pStyle w:val="Stepa"/>
        <w:numPr>
          <w:ilvl w:val="0"/>
          <w:numId w:val="200"/>
        </w:numPr>
        <w:rPr>
          <w:rFonts w:eastAsia="Calibri"/>
        </w:rPr>
      </w:pPr>
      <w:r>
        <w:rPr>
          <w:rFonts w:eastAsia="Calibri"/>
        </w:rPr>
        <w:t>Select Next</w:t>
      </w:r>
    </w:p>
    <w:p w14:paraId="4B7B1200" w14:textId="77777777" w:rsidR="00986570" w:rsidRDefault="00986570" w:rsidP="00045270">
      <w:pPr>
        <w:pStyle w:val="Stepa"/>
        <w:numPr>
          <w:ilvl w:val="0"/>
          <w:numId w:val="200"/>
        </w:numPr>
        <w:rPr>
          <w:rFonts w:eastAsia="Calibri"/>
        </w:rPr>
      </w:pPr>
      <w:r>
        <w:rPr>
          <w:rFonts w:eastAsia="Calibri"/>
        </w:rPr>
        <w:t>Review the Summary – there should be no needed changes</w:t>
      </w:r>
    </w:p>
    <w:p w14:paraId="4B6E6111" w14:textId="671927FF" w:rsidR="00986570" w:rsidRDefault="00986570" w:rsidP="00986570">
      <w:pPr>
        <w:pStyle w:val="Stepa"/>
        <w:numPr>
          <w:ilvl w:val="0"/>
          <w:numId w:val="0"/>
        </w:numPr>
        <w:ind w:left="1080"/>
        <w:rPr>
          <w:rFonts w:eastAsia="Calibri"/>
        </w:rPr>
      </w:pPr>
      <w:r>
        <w:rPr>
          <w:rFonts w:eastAsia="Calibri"/>
          <w:noProof/>
        </w:rPr>
        <w:drawing>
          <wp:inline distT="0" distB="0" distL="0" distR="0" wp14:anchorId="3A4484DA" wp14:editId="0A868E99">
            <wp:extent cx="5644515" cy="47212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44515" cy="4721225"/>
                    </a:xfrm>
                    <a:prstGeom prst="rect">
                      <a:avLst/>
                    </a:prstGeom>
                    <a:noFill/>
                    <a:ln>
                      <a:noFill/>
                    </a:ln>
                  </pic:spPr>
                </pic:pic>
              </a:graphicData>
            </a:graphic>
          </wp:inline>
        </w:drawing>
      </w:r>
    </w:p>
    <w:p w14:paraId="648EA58F" w14:textId="77777777" w:rsidR="00986570" w:rsidRDefault="00986570" w:rsidP="00986570">
      <w:pPr>
        <w:pStyle w:val="Stepa"/>
        <w:numPr>
          <w:ilvl w:val="0"/>
          <w:numId w:val="0"/>
        </w:numPr>
        <w:ind w:left="1080"/>
        <w:rPr>
          <w:rFonts w:eastAsia="Calibri"/>
        </w:rPr>
      </w:pPr>
    </w:p>
    <w:p w14:paraId="4F725DBA" w14:textId="77777777" w:rsidR="00986570" w:rsidRDefault="00986570" w:rsidP="00045270">
      <w:pPr>
        <w:pStyle w:val="Stepa"/>
        <w:numPr>
          <w:ilvl w:val="0"/>
          <w:numId w:val="200"/>
        </w:numPr>
        <w:rPr>
          <w:rFonts w:eastAsia="Calibri"/>
        </w:rPr>
      </w:pPr>
      <w:r>
        <w:rPr>
          <w:rFonts w:eastAsia="Calibri"/>
        </w:rPr>
        <w:t>Select Finish</w:t>
      </w:r>
    </w:p>
    <w:p w14:paraId="71828F4B" w14:textId="77777777" w:rsidR="00986570" w:rsidRDefault="00986570" w:rsidP="00986570">
      <w:pPr>
        <w:pStyle w:val="Stepa"/>
        <w:numPr>
          <w:ilvl w:val="0"/>
          <w:numId w:val="0"/>
        </w:numPr>
        <w:ind w:left="1080"/>
        <w:rPr>
          <w:rFonts w:eastAsia="Calibri"/>
        </w:rPr>
      </w:pPr>
      <w:r>
        <w:rPr>
          <w:rFonts w:eastAsia="Calibri"/>
        </w:rPr>
        <w:t>IMPORTANT: Depending on the size of the application, this could take several seconds to several minutes</w:t>
      </w:r>
    </w:p>
    <w:p w14:paraId="38C03193" w14:textId="7352A45C" w:rsidR="00986570" w:rsidRDefault="00986570" w:rsidP="00986570">
      <w:pPr>
        <w:pStyle w:val="Step1"/>
        <w:numPr>
          <w:ilvl w:val="0"/>
          <w:numId w:val="0"/>
        </w:numPr>
        <w:ind w:left="900"/>
        <w:rPr>
          <w:rFonts w:eastAsia="Calibri"/>
        </w:rPr>
      </w:pPr>
      <w:r>
        <w:rPr>
          <w:rFonts w:eastAsia="Calibri"/>
          <w:noProof/>
        </w:rPr>
        <w:drawing>
          <wp:inline distT="0" distB="0" distL="0" distR="0" wp14:anchorId="71A972F6" wp14:editId="52A3DC98">
            <wp:extent cx="5275580" cy="3745230"/>
            <wp:effectExtent l="0" t="0" r="127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5580" cy="3745230"/>
                    </a:xfrm>
                    <a:prstGeom prst="rect">
                      <a:avLst/>
                    </a:prstGeom>
                    <a:noFill/>
                    <a:ln>
                      <a:noFill/>
                    </a:ln>
                  </pic:spPr>
                </pic:pic>
              </a:graphicData>
            </a:graphic>
          </wp:inline>
        </w:drawing>
      </w:r>
    </w:p>
    <w:p w14:paraId="403A9BA9" w14:textId="77777777" w:rsidR="00986570" w:rsidRDefault="00986570" w:rsidP="00986570">
      <w:pPr>
        <w:pStyle w:val="Step1"/>
        <w:numPr>
          <w:ilvl w:val="0"/>
          <w:numId w:val="0"/>
        </w:numPr>
        <w:ind w:left="900"/>
        <w:rPr>
          <w:rFonts w:eastAsia="Calibri"/>
        </w:rPr>
      </w:pPr>
      <w:r>
        <w:rPr>
          <w:rFonts w:eastAsia="Calibri"/>
        </w:rPr>
        <w:t>When the installation finishes you should see something like the screen above.</w:t>
      </w:r>
    </w:p>
    <w:p w14:paraId="23727245" w14:textId="77777777" w:rsidR="00986570" w:rsidRDefault="00986570" w:rsidP="00045270">
      <w:pPr>
        <w:pStyle w:val="Stepa"/>
        <w:numPr>
          <w:ilvl w:val="0"/>
          <w:numId w:val="200"/>
        </w:numPr>
        <w:rPr>
          <w:rFonts w:eastAsia="Calibri"/>
        </w:rPr>
      </w:pPr>
      <w:r>
        <w:rPr>
          <w:rFonts w:eastAsia="Calibri"/>
        </w:rPr>
        <w:t>Select Save link to save the configuration for this application.</w:t>
      </w:r>
    </w:p>
    <w:p w14:paraId="78968CAA" w14:textId="77777777" w:rsidR="00986570" w:rsidRDefault="00986570" w:rsidP="00045270">
      <w:pPr>
        <w:pStyle w:val="Stepa"/>
        <w:numPr>
          <w:ilvl w:val="0"/>
          <w:numId w:val="200"/>
        </w:numPr>
        <w:rPr>
          <w:rFonts w:eastAsia="Calibri"/>
        </w:rPr>
      </w:pPr>
      <w:r>
        <w:rPr>
          <w:rFonts w:eastAsia="Calibri"/>
        </w:rPr>
        <w:t>If the Enterprise applications screen show this application as started, select it and press Stop as shown below (You are not finished yet!!!)—Application show be in Red Not Green as below :</w:t>
      </w:r>
    </w:p>
    <w:p w14:paraId="429F6086" w14:textId="77777777" w:rsidR="00986570" w:rsidRDefault="00986570" w:rsidP="00045270">
      <w:pPr>
        <w:pStyle w:val="Stepi"/>
        <w:numPr>
          <w:ilvl w:val="0"/>
          <w:numId w:val="207"/>
        </w:numPr>
        <w:ind w:left="1620" w:hanging="540"/>
        <w:rPr>
          <w:rFonts w:eastAsia="Calibri"/>
        </w:rPr>
      </w:pPr>
      <w:r>
        <w:rPr>
          <w:rFonts w:eastAsia="Calibri"/>
        </w:rPr>
        <w:t>If red proceed to the next application</w:t>
      </w:r>
    </w:p>
    <w:p w14:paraId="7746DDCD" w14:textId="77777777" w:rsidR="00986570" w:rsidRDefault="00986570" w:rsidP="00045270">
      <w:pPr>
        <w:pStyle w:val="Stepi"/>
        <w:numPr>
          <w:ilvl w:val="0"/>
          <w:numId w:val="201"/>
        </w:numPr>
        <w:ind w:left="1620" w:hanging="533"/>
        <w:rPr>
          <w:rFonts w:eastAsia="Calibri"/>
        </w:rPr>
      </w:pPr>
      <w:r>
        <w:rPr>
          <w:rFonts w:eastAsia="Calibri"/>
        </w:rPr>
        <w:t>If green stop the application</w:t>
      </w:r>
    </w:p>
    <w:p w14:paraId="74B7FB9A" w14:textId="77777777" w:rsidR="00986570" w:rsidRDefault="00986570" w:rsidP="00045270">
      <w:pPr>
        <w:pStyle w:val="Stepi"/>
        <w:numPr>
          <w:ilvl w:val="0"/>
          <w:numId w:val="201"/>
        </w:numPr>
        <w:ind w:left="1620" w:hanging="533"/>
        <w:rPr>
          <w:rFonts w:eastAsia="Calibri"/>
        </w:rPr>
      </w:pPr>
      <w:r>
        <w:rPr>
          <w:rFonts w:eastAsia="Calibri"/>
        </w:rPr>
        <w:t>If unknown – Reinstall application , check services to make sure they are running before install</w:t>
      </w:r>
    </w:p>
    <w:p w14:paraId="513C4625" w14:textId="719FE38D" w:rsidR="00986570" w:rsidRDefault="00986570" w:rsidP="00986570">
      <w:pPr>
        <w:pStyle w:val="Step1"/>
        <w:numPr>
          <w:ilvl w:val="0"/>
          <w:numId w:val="0"/>
        </w:numPr>
        <w:ind w:left="900"/>
        <w:rPr>
          <w:rFonts w:eastAsia="Calibri"/>
        </w:rPr>
      </w:pPr>
      <w:r>
        <w:rPr>
          <w:rFonts w:eastAsia="Calibri"/>
          <w:noProof/>
        </w:rPr>
        <w:drawing>
          <wp:inline distT="0" distB="0" distL="0" distR="0" wp14:anchorId="0CAC4A6C" wp14:editId="4F2FA37D">
            <wp:extent cx="5389880" cy="200469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89880" cy="2004695"/>
                    </a:xfrm>
                    <a:prstGeom prst="rect">
                      <a:avLst/>
                    </a:prstGeom>
                    <a:noFill/>
                    <a:ln>
                      <a:noFill/>
                    </a:ln>
                  </pic:spPr>
                </pic:pic>
              </a:graphicData>
            </a:graphic>
          </wp:inline>
        </w:drawing>
      </w:r>
    </w:p>
    <w:p w14:paraId="105BD562" w14:textId="77777777" w:rsidR="00986570" w:rsidRDefault="00986570" w:rsidP="00986570">
      <w:pPr>
        <w:rPr>
          <w:b/>
          <w:sz w:val="24"/>
        </w:rPr>
      </w:pPr>
      <w:r>
        <w:br w:type="page"/>
      </w:r>
      <w:bookmarkStart w:id="295" w:name="_Toc397076161"/>
    </w:p>
    <w:p w14:paraId="2E15BF35" w14:textId="77777777" w:rsidR="00986570" w:rsidRDefault="00986570" w:rsidP="00986570">
      <w:pPr>
        <w:pStyle w:val="Heading4"/>
      </w:pPr>
      <w:r>
        <w:t>Manual Steps:</w:t>
      </w:r>
    </w:p>
    <w:p w14:paraId="13552D59" w14:textId="77777777" w:rsidR="00986570" w:rsidRDefault="00986570" w:rsidP="00986570">
      <w:pPr>
        <w:pStyle w:val="Heading4"/>
        <w:rPr>
          <w:lang w:val="en"/>
        </w:rPr>
      </w:pPr>
      <w:bookmarkStart w:id="296" w:name="_Toc397076155"/>
      <w:r>
        <w:rPr>
          <w:lang w:val="en"/>
        </w:rPr>
        <w:t>Queues</w:t>
      </w:r>
      <w:bookmarkEnd w:id="296"/>
    </w:p>
    <w:p w14:paraId="45B961AF" w14:textId="77777777" w:rsidR="00986570" w:rsidRDefault="00986570" w:rsidP="00986570">
      <w:r>
        <w:t xml:space="preserve">From the workengine1 : “F:\Deployment Code\&lt;PKG&gt;\02_Manaul Steps\MQ Queues” follow the </w:t>
      </w:r>
      <w:r>
        <w:br/>
        <w:t>“How to Create MQ queues” document.</w:t>
      </w:r>
    </w:p>
    <w:p w14:paraId="73E552CF" w14:textId="77777777" w:rsidR="00986570" w:rsidRDefault="00986570" w:rsidP="00986570">
      <w:pPr>
        <w:pStyle w:val="Heading4"/>
        <w:rPr>
          <w:bdr w:val="none" w:sz="0" w:space="0" w:color="auto" w:frame="1"/>
        </w:rPr>
      </w:pPr>
      <w:bookmarkStart w:id="297" w:name="_Toc397076156"/>
      <w:r>
        <w:rPr>
          <w:bdr w:val="none" w:sz="0" w:space="0" w:color="auto" w:frame="1"/>
        </w:rPr>
        <w:t>LPSLS_REPORTS</w:t>
      </w:r>
      <w:bookmarkEnd w:id="297"/>
    </w:p>
    <w:p w14:paraId="4DB8FB10" w14:textId="51C0BFF7" w:rsidR="007B608E" w:rsidRPr="00CC0463" w:rsidRDefault="007B608E" w:rsidP="007B608E">
      <w:pPr>
        <w:pStyle w:val="Heading5"/>
      </w:pPr>
      <w:r>
        <w:t xml:space="preserve">*** </w:t>
      </w:r>
      <w:r w:rsidRPr="00CC0463">
        <w:t xml:space="preserve">Using the </w:t>
      </w:r>
      <w:r>
        <w:t xml:space="preserve">Deploy </w:t>
      </w:r>
      <w:r w:rsidRPr="00CC0463">
        <w:t>Tool for a New Environment</w:t>
      </w:r>
      <w:r>
        <w:t>***</w:t>
      </w:r>
    </w:p>
    <w:p w14:paraId="4C847219" w14:textId="77777777" w:rsidR="007B608E" w:rsidRPr="00D2521B" w:rsidRDefault="007B608E" w:rsidP="007B608E">
      <w:r w:rsidRPr="00D2521B">
        <w:t>Before using the tool in a new environment for the first time, the EnvironmentDefinitions.xml must be updated to have the required details for the new environment. The simplest approach is to review the existing environments in the file to get an understanding of the format, then copy one of the environments and modify its values to match the new environment.</w:t>
      </w:r>
    </w:p>
    <w:p w14:paraId="101A0865" w14:textId="77777777" w:rsidR="007B608E" w:rsidRPr="00D2521B" w:rsidRDefault="007B608E" w:rsidP="007B608E">
      <w:r w:rsidRPr="00D2521B">
        <w:t>Note that server names must be all lowercase in order for the tool to work properly.</w:t>
      </w:r>
    </w:p>
    <w:p w14:paraId="20B3D368" w14:textId="6A914630" w:rsidR="007B608E" w:rsidRPr="007B608E" w:rsidRDefault="007B608E" w:rsidP="007B608E">
      <w:r>
        <w:tab/>
      </w:r>
      <w:r>
        <w:tab/>
      </w:r>
      <w:r>
        <w:tab/>
      </w:r>
      <w:r>
        <w:tab/>
      </w:r>
      <w:r>
        <w:tab/>
      </w:r>
      <w:r>
        <w:tab/>
      </w:r>
      <w:r>
        <w:tab/>
      </w:r>
      <w:r>
        <w:tab/>
      </w:r>
    </w:p>
    <w:p w14:paraId="3FA6C00B" w14:textId="77777777" w:rsidR="00986570" w:rsidRDefault="00986570" w:rsidP="00986570">
      <w:pPr>
        <w:rPr>
          <w:rFonts w:eastAsia="Calibri" w:cs="Arial"/>
        </w:rPr>
      </w:pPr>
      <w:r>
        <w:rPr>
          <w:rFonts w:eastAsia="Calibri" w:cs="Arial"/>
        </w:rPr>
        <w:t>On Work Engine 01, use the Deploy tool to upload the Reports (.rdl files).  Go to the “Reports Import/Export” tab in deploy tool and enter the below.  The Reporting Service URL should be entered as:</w:t>
      </w:r>
    </w:p>
    <w:p w14:paraId="7B222EC0" w14:textId="77777777" w:rsidR="00986570" w:rsidRDefault="00986570" w:rsidP="00986570">
      <w:pPr>
        <w:rPr>
          <w:rFonts w:eastAsia="Calibri" w:cs="Arial"/>
          <w:b/>
        </w:rPr>
      </w:pPr>
      <w:r>
        <w:rPr>
          <w:rFonts w:eastAsia="Calibri" w:cs="Arial"/>
        </w:rPr>
        <w:t xml:space="preserve">Reporting Services URL: </w:t>
      </w:r>
      <w:hyperlink w:history="1">
        <w:r>
          <w:rPr>
            <w:rStyle w:val="Hyperlink"/>
            <w:rFonts w:eastAsia="Calibri" w:cs="Arial"/>
            <w:b/>
          </w:rPr>
          <w:t>http://&lt;SSRS-IP&gt;:8080/ReportServer/ReportService2010.asmx</w:t>
        </w:r>
      </w:hyperlink>
      <w:r>
        <w:rPr>
          <w:rFonts w:eastAsia="Calibri" w:cs="Arial"/>
          <w:b/>
        </w:rPr>
        <w:t xml:space="preserve"> (this value can be found in DBConnection.properties file from :F:\Data\Codebase\SRVLPSLOS\Properties\&lt;ClientName&gt;)</w:t>
      </w:r>
    </w:p>
    <w:p w14:paraId="23C9F76E" w14:textId="1E88C945" w:rsidR="001913C2" w:rsidRDefault="001913C2" w:rsidP="00986570">
      <w:pPr>
        <w:rPr>
          <w:rFonts w:eastAsia="Calibri" w:cs="Arial"/>
        </w:rPr>
      </w:pPr>
      <w:r>
        <w:rPr>
          <w:rFonts w:eastAsia="Calibri" w:cs="Arial"/>
          <w:b/>
        </w:rPr>
        <w:t>**NOTE - If the shared reports folder is not on the SSRS server, please create Shared_&lt;client&gt;_Lender_Reports</w:t>
      </w:r>
    </w:p>
    <w:p w14:paraId="696863E6" w14:textId="77777777" w:rsidR="00986570" w:rsidRDefault="00986570" w:rsidP="00986570">
      <w:pPr>
        <w:tabs>
          <w:tab w:val="left" w:pos="2404"/>
        </w:tabs>
        <w:spacing w:after="0"/>
        <w:ind w:left="2174" w:hanging="187"/>
        <w:rPr>
          <w:rFonts w:eastAsia="Calibri" w:cs="Arial"/>
        </w:rPr>
      </w:pPr>
      <w:r>
        <w:rPr>
          <w:rFonts w:eastAsia="Calibri" w:cs="Arial"/>
        </w:rPr>
        <w:tab/>
      </w:r>
    </w:p>
    <w:p w14:paraId="64CD5AF9" w14:textId="77777777" w:rsidR="00986570" w:rsidRDefault="00986570" w:rsidP="00986570">
      <w:pPr>
        <w:rPr>
          <w:rFonts w:eastAsia="Calibri" w:cs="Arial"/>
        </w:rPr>
      </w:pPr>
      <w:r>
        <w:rPr>
          <w:rFonts w:eastAsia="Calibri" w:cs="Arial"/>
        </w:rPr>
        <w:t xml:space="preserve">RDL files should be uploaded from </w:t>
      </w:r>
      <w:r>
        <w:rPr>
          <w:rFonts w:eastAsia="Calibri" w:cs="Arial"/>
          <w:b/>
        </w:rPr>
        <w:t>F:\Deployment Code\&lt;PKG&gt;\02_Manual Steps\LPSLS_REPORTS.</w:t>
      </w:r>
      <w:r>
        <w:rPr>
          <w:rFonts w:eastAsia="Calibri" w:cs="Arial"/>
        </w:rPr>
        <w:t xml:space="preserve">  Click on “…” in the Upload Objects section and navigate to that folder.  Then click Start and wait for the process to complete.</w:t>
      </w:r>
    </w:p>
    <w:p w14:paraId="3527FC4B" w14:textId="5600660B" w:rsidR="00986570" w:rsidRDefault="00986570" w:rsidP="00986570">
      <w:r>
        <w:rPr>
          <w:noProof/>
        </w:rPr>
        <w:drawing>
          <wp:anchor distT="0" distB="0" distL="114300" distR="114300" simplePos="0" relativeHeight="251650560" behindDoc="0" locked="0" layoutInCell="1" allowOverlap="1" wp14:anchorId="2964B60C" wp14:editId="438810FC">
            <wp:simplePos x="0" y="0"/>
            <wp:positionH relativeFrom="column">
              <wp:align>left</wp:align>
            </wp:positionH>
            <wp:positionV relativeFrom="paragraph">
              <wp:align>top</wp:align>
            </wp:positionV>
            <wp:extent cx="5934710" cy="1388745"/>
            <wp:effectExtent l="0" t="0" r="8890" b="190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4710" cy="1388745"/>
                    </a:xfrm>
                    <a:prstGeom prst="rect">
                      <a:avLst/>
                    </a:prstGeom>
                    <a:noFill/>
                  </pic:spPr>
                </pic:pic>
              </a:graphicData>
            </a:graphic>
            <wp14:sizeRelH relativeFrom="page">
              <wp14:pctWidth>0</wp14:pctWidth>
            </wp14:sizeRelH>
            <wp14:sizeRelV relativeFrom="page">
              <wp14:pctHeight>0</wp14:pctHeight>
            </wp14:sizeRelV>
          </wp:anchor>
        </w:drawing>
      </w:r>
      <w:r>
        <w:br w:type="textWrapping" w:clear="all"/>
        <w:t>Click on the “Start” Wait till the description says “Upload Complete” then close the tool.</w:t>
      </w:r>
    </w:p>
    <w:p w14:paraId="5A068A0F" w14:textId="77777777" w:rsidR="00986570" w:rsidRDefault="00986570" w:rsidP="00986570">
      <w:pPr>
        <w:pStyle w:val="Heading4"/>
      </w:pPr>
      <w:bookmarkStart w:id="298" w:name="_Toc397076157"/>
      <w:r>
        <w:t>Execute any Manual documents</w:t>
      </w:r>
      <w:bookmarkEnd w:id="298"/>
    </w:p>
    <w:p w14:paraId="47EB3FDC" w14:textId="13C787BB" w:rsidR="00986570" w:rsidRDefault="00C9640B" w:rsidP="00986570">
      <w:pPr>
        <w:rPr>
          <w:rFonts w:eastAsia="Calibri" w:cs="Arial"/>
        </w:rPr>
      </w:pPr>
      <w:r>
        <w:t xml:space="preserve">Check the old release number that the environment is on and </w:t>
      </w:r>
      <w:r w:rsidR="00986570">
        <w:t xml:space="preserve">From </w:t>
      </w:r>
      <w:r w:rsidR="00986570">
        <w:rPr>
          <w:rFonts w:eastAsia="Calibri" w:cs="Arial"/>
          <w:b/>
        </w:rPr>
        <w:t xml:space="preserve">&lt;PKG&gt;\02_Manual Steps\ </w:t>
      </w:r>
      <w:r w:rsidR="00986570">
        <w:rPr>
          <w:rFonts w:eastAsia="Calibri" w:cs="Arial"/>
        </w:rPr>
        <w:t>follow the deployment instructions documents</w:t>
      </w:r>
      <w:r>
        <w:rPr>
          <w:rFonts w:eastAsia="Calibri" w:cs="Arial"/>
        </w:rPr>
        <w:t xml:space="preserve"> that are after that release number.</w:t>
      </w:r>
    </w:p>
    <w:p w14:paraId="36EAABE0" w14:textId="2038636E" w:rsidR="00C9640B" w:rsidRDefault="00C9640B" w:rsidP="00986570">
      <w:pPr>
        <w:rPr>
          <w:rFonts w:eastAsia="Calibri" w:cs="Arial"/>
        </w:rPr>
      </w:pPr>
      <w:r>
        <w:rPr>
          <w:rFonts w:eastAsia="Calibri" w:cs="Arial"/>
        </w:rPr>
        <w:t>Ex. If the env is at 4.X.X.2 before the Deployment and the currect deployment is 4.X.X.8 follow all the manual instructions documents(if any) from 4.X.X.3 to 4.X.X.8.</w:t>
      </w:r>
    </w:p>
    <w:p w14:paraId="2E4B4921" w14:textId="19414C7C" w:rsidR="00C9640B" w:rsidRDefault="00C9640B" w:rsidP="00986570">
      <w:pPr>
        <w:rPr>
          <w:rFonts w:eastAsia="Calibri" w:cs="Arial"/>
        </w:rPr>
      </w:pPr>
      <w:r>
        <w:rPr>
          <w:rFonts w:eastAsia="Calibri" w:cs="Arial"/>
        </w:rPr>
        <w:t>Note: if the Deployment instructions say anything about the properties files, cross check the catalog file to see if that is in place.</w:t>
      </w:r>
    </w:p>
    <w:p w14:paraId="26FDAFAB" w14:textId="613A3A6E" w:rsidR="00986570" w:rsidRDefault="00986570" w:rsidP="00986570">
      <w:r>
        <w:rPr>
          <w:noProof/>
        </w:rPr>
        <w:drawing>
          <wp:inline distT="0" distB="0" distL="0" distR="0" wp14:anchorId="48AFB8DF" wp14:editId="52249A24">
            <wp:extent cx="5618480" cy="183769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18480" cy="1837690"/>
                    </a:xfrm>
                    <a:prstGeom prst="rect">
                      <a:avLst/>
                    </a:prstGeom>
                    <a:noFill/>
                    <a:ln>
                      <a:noFill/>
                    </a:ln>
                  </pic:spPr>
                </pic:pic>
              </a:graphicData>
            </a:graphic>
          </wp:inline>
        </w:drawing>
      </w:r>
    </w:p>
    <w:p w14:paraId="6D48F74E" w14:textId="77777777" w:rsidR="00986570" w:rsidRDefault="00986570" w:rsidP="00986570">
      <w:pPr>
        <w:pStyle w:val="Heading4"/>
      </w:pPr>
      <w:r>
        <w:t>Check the status of DistributeFiles batch file</w:t>
      </w:r>
    </w:p>
    <w:p w14:paraId="2344506B" w14:textId="77777777" w:rsidR="00986570" w:rsidRDefault="00986570" w:rsidP="00986570">
      <w:pPr>
        <w:pStyle w:val="NoteorTip"/>
        <w:rPr>
          <w:i w:val="0"/>
        </w:rPr>
      </w:pPr>
      <w:r>
        <w:rPr>
          <w:i w:val="0"/>
        </w:rPr>
        <w:t>From Work Engine1 check the status of “Run_DistributeFiles.bat” that was running in the background from previous step. Wait till “</w:t>
      </w:r>
      <w:r>
        <w:rPr>
          <w:b/>
          <w:i w:val="0"/>
        </w:rPr>
        <w:t>File Distribution complete</w:t>
      </w:r>
      <w:r>
        <w:rPr>
          <w:i w:val="0"/>
        </w:rPr>
        <w:t>” message is displayed, then Close the command prompt and proceed with the next step.</w:t>
      </w:r>
    </w:p>
    <w:p w14:paraId="0ECDCDB3" w14:textId="77777777" w:rsidR="00986570" w:rsidRDefault="00986570" w:rsidP="00986570"/>
    <w:bookmarkEnd w:id="295"/>
    <w:p w14:paraId="085901AE" w14:textId="77777777" w:rsidR="00986570" w:rsidRDefault="00986570" w:rsidP="00986570">
      <w:pPr>
        <w:pStyle w:val="Bullet1"/>
        <w:numPr>
          <w:ilvl w:val="0"/>
          <w:numId w:val="0"/>
        </w:numPr>
        <w:ind w:left="504" w:hanging="360"/>
      </w:pPr>
    </w:p>
    <w:p w14:paraId="59A225C9" w14:textId="77777777" w:rsidR="00986570" w:rsidRDefault="00986570" w:rsidP="00986570">
      <w:pPr>
        <w:pStyle w:val="Heading4"/>
      </w:pPr>
      <w:bookmarkStart w:id="299" w:name="_Toc397076164"/>
      <w:r>
        <w:t>Start the Application(s)</w:t>
      </w:r>
      <w:bookmarkEnd w:id="299"/>
    </w:p>
    <w:p w14:paraId="3C9064FD" w14:textId="77777777" w:rsidR="00986570" w:rsidRDefault="00986570" w:rsidP="00045270">
      <w:pPr>
        <w:pStyle w:val="Bullet1"/>
        <w:numPr>
          <w:ilvl w:val="0"/>
          <w:numId w:val="198"/>
        </w:numPr>
      </w:pPr>
      <w:r>
        <w:t>Login to workengine 1 and from the schedule task start the LS nightly restart.</w:t>
      </w:r>
    </w:p>
    <w:p w14:paraId="0A7F1701" w14:textId="77777777" w:rsidR="00986570" w:rsidRDefault="00986570" w:rsidP="00045270">
      <w:pPr>
        <w:pStyle w:val="Bullet1"/>
        <w:numPr>
          <w:ilvl w:val="0"/>
          <w:numId w:val="198"/>
        </w:numPr>
      </w:pPr>
      <w:r>
        <w:t>Once that job ran, login to all applications servers and check the logs for errors.</w:t>
      </w:r>
    </w:p>
    <w:p w14:paraId="48A233B7" w14:textId="77777777" w:rsidR="00986570" w:rsidRDefault="00986570" w:rsidP="00986570">
      <w:pPr>
        <w:pStyle w:val="Heading4"/>
      </w:pPr>
      <w:r>
        <w:t>Smoketest</w:t>
      </w:r>
    </w:p>
    <w:p w14:paraId="11A6CFB8" w14:textId="77777777" w:rsidR="00986570" w:rsidRDefault="00986570" w:rsidP="00986570">
      <w:r>
        <w:t>See Appendix for basic deployment smokestest.</w:t>
      </w:r>
    </w:p>
    <w:p w14:paraId="477B9053" w14:textId="77777777" w:rsidR="00986570" w:rsidRDefault="00986570" w:rsidP="00986570">
      <w:pPr>
        <w:pStyle w:val="Heading4"/>
      </w:pPr>
      <w:r>
        <w:t>Aspose License Installation</w:t>
      </w:r>
    </w:p>
    <w:p w14:paraId="6A5C88C1" w14:textId="55E43227" w:rsidR="00986570" w:rsidRDefault="00986570" w:rsidP="00045270">
      <w:pPr>
        <w:pStyle w:val="Bullet1"/>
        <w:numPr>
          <w:ilvl w:val="0"/>
          <w:numId w:val="198"/>
        </w:numPr>
      </w:pPr>
      <w:r>
        <w:t xml:space="preserve">After the deployment, copy the Aspose license file (Aspose.Pdf.Kit.lic) </w:t>
      </w:r>
      <w:r w:rsidRPr="000B27FF">
        <w:t xml:space="preserve">into </w:t>
      </w:r>
      <w:r w:rsidR="000B27FF" w:rsidRPr="000B27FF">
        <w:rPr>
          <w:rFonts w:ascii="Calibri" w:eastAsia="Calibri" w:hAnsi="Calibri" w:cs="Times New Roman"/>
          <w:sz w:val="22"/>
          <w:szCs w:val="22"/>
        </w:rPr>
        <w:t>F:\WEBSPHERE_SHARED_LIBRARIES</w:t>
      </w:r>
      <w:r w:rsidR="000B27FF">
        <w:rPr>
          <w:rFonts w:ascii="Calibri" w:eastAsia="Calibri" w:hAnsi="Calibri" w:cs="Times New Roman"/>
          <w:sz w:val="22"/>
          <w:szCs w:val="22"/>
        </w:rPr>
        <w:t>\LOS_LIBRARY</w:t>
      </w:r>
      <w:r w:rsidR="000B27FF">
        <w:t xml:space="preserve"> </w:t>
      </w:r>
      <w:r>
        <w:t>on App servers 1 and 2 (cell 1).</w:t>
      </w:r>
    </w:p>
    <w:p w14:paraId="77417B05" w14:textId="77777777" w:rsidR="001E7FB5" w:rsidRDefault="001E7FB5" w:rsidP="001E7FB5">
      <w:pPr>
        <w:pStyle w:val="Heading1"/>
      </w:pPr>
      <w:bookmarkStart w:id="300" w:name="_Toc414979931"/>
      <w:bookmarkStart w:id="301" w:name="_Toc443378873"/>
      <w:r w:rsidRPr="004B774E">
        <w:t>Restoring Client Database Instructions(Rollback)</w:t>
      </w:r>
      <w:bookmarkEnd w:id="300"/>
      <w:bookmarkEnd w:id="301"/>
    </w:p>
    <w:p w14:paraId="261961C2" w14:textId="77777777" w:rsidR="001E7FB5" w:rsidRPr="008401AB" w:rsidRDefault="001E7FB5" w:rsidP="001E7FB5">
      <w:pPr>
        <w:pStyle w:val="Heading3"/>
      </w:pPr>
      <w:bookmarkStart w:id="302" w:name="_Toc414017317"/>
      <w:r>
        <w:t>Restoring Same Environment (i.e., rollback)</w:t>
      </w:r>
      <w:bookmarkEnd w:id="302"/>
    </w:p>
    <w:p w14:paraId="36C81B88" w14:textId="77777777" w:rsidR="001E7FB5" w:rsidRDefault="001E7FB5" w:rsidP="001E7FB5">
      <w:r>
        <w:t xml:space="preserve">When restoring the Database, i.e.  in-case of a rollback </w:t>
      </w:r>
    </w:p>
    <w:p w14:paraId="35D4F1E5" w14:textId="77777777" w:rsidR="001E7FB5" w:rsidRDefault="001E7FB5" w:rsidP="001E7FB5">
      <w:pPr>
        <w:pStyle w:val="Heading4"/>
      </w:pPr>
      <w:bookmarkStart w:id="303" w:name="_Toc414013538"/>
      <w:bookmarkStart w:id="304" w:name="_Toc414017318"/>
      <w:r>
        <w:t>Step 1 Current Source Backups</w:t>
      </w:r>
      <w:bookmarkEnd w:id="303"/>
      <w:bookmarkEnd w:id="304"/>
    </w:p>
    <w:p w14:paraId="4550AE97" w14:textId="77777777" w:rsidR="001E7FB5" w:rsidRDefault="001E7FB5" w:rsidP="00045270">
      <w:pPr>
        <w:pStyle w:val="ListParagraph"/>
        <w:numPr>
          <w:ilvl w:val="0"/>
          <w:numId w:val="226"/>
        </w:numPr>
        <w:spacing w:after="240" w:line="220" w:lineRule="exact"/>
      </w:pPr>
      <w:r>
        <w:t xml:space="preserve">Copy backups to local folder on the </w:t>
      </w:r>
      <w:r w:rsidRPr="00A70BE6">
        <w:rPr>
          <w:color w:val="FF0000"/>
          <w:highlight w:val="yellow"/>
        </w:rPr>
        <w:t>&lt;Drive letter&gt;:\</w:t>
      </w:r>
      <w:r>
        <w:t xml:space="preserve"> drive of the target server</w:t>
      </w:r>
    </w:p>
    <w:p w14:paraId="4346ACE0" w14:textId="77777777" w:rsidR="001E7FB5" w:rsidRDefault="001E7FB5" w:rsidP="00045270">
      <w:pPr>
        <w:pStyle w:val="ListParagraph"/>
        <w:numPr>
          <w:ilvl w:val="1"/>
          <w:numId w:val="226"/>
        </w:numPr>
        <w:spacing w:after="240" w:line="220" w:lineRule="exact"/>
      </w:pPr>
      <w:r>
        <w:t xml:space="preserve">Example </w:t>
      </w:r>
      <w:r w:rsidRPr="00122499">
        <w:rPr>
          <w:color w:val="FF0000"/>
          <w:highlight w:val="yellow"/>
        </w:rPr>
        <w:t>&lt;Drive Letter&gt;:\DatabaseBackups</w:t>
      </w:r>
    </w:p>
    <w:p w14:paraId="0962D4EF" w14:textId="77777777" w:rsidR="001E7FB5" w:rsidRDefault="001E7FB5" w:rsidP="00045270">
      <w:pPr>
        <w:pStyle w:val="ListParagraph"/>
        <w:numPr>
          <w:ilvl w:val="0"/>
          <w:numId w:val="226"/>
        </w:numPr>
        <w:spacing w:after="240" w:line="220" w:lineRule="exact"/>
      </w:pPr>
      <w:r>
        <w:t>Ensure backups are separated by instance</w:t>
      </w:r>
    </w:p>
    <w:p w14:paraId="2F8F9A36" w14:textId="77777777" w:rsidR="001E7FB5" w:rsidRDefault="001E7FB5" w:rsidP="00045270">
      <w:pPr>
        <w:pStyle w:val="ListParagraph"/>
        <w:numPr>
          <w:ilvl w:val="1"/>
          <w:numId w:val="226"/>
        </w:numPr>
        <w:spacing w:after="240" w:line="220" w:lineRule="exact"/>
      </w:pPr>
      <w:r w:rsidRPr="00122499">
        <w:rPr>
          <w:color w:val="FF0000"/>
          <w:highlight w:val="yellow"/>
        </w:rPr>
        <w:t>&lt;Drive Letter&gt;:\DatabaseBackups</w:t>
      </w:r>
      <w:r>
        <w:t>\OLTP</w:t>
      </w:r>
    </w:p>
    <w:p w14:paraId="331BC4BD" w14:textId="77777777" w:rsidR="001E7FB5" w:rsidRDefault="001E7FB5" w:rsidP="00045270">
      <w:pPr>
        <w:pStyle w:val="ListParagraph"/>
        <w:numPr>
          <w:ilvl w:val="1"/>
          <w:numId w:val="226"/>
        </w:numPr>
        <w:spacing w:after="240" w:line="220" w:lineRule="exact"/>
      </w:pPr>
      <w:r w:rsidRPr="00122499">
        <w:rPr>
          <w:color w:val="FF0000"/>
          <w:highlight w:val="yellow"/>
        </w:rPr>
        <w:t>&lt;Drive Letter&gt;:\DatabaseBackups</w:t>
      </w:r>
      <w:r>
        <w:t>\ODS</w:t>
      </w:r>
    </w:p>
    <w:p w14:paraId="4B574633" w14:textId="77777777" w:rsidR="001E7FB5" w:rsidRDefault="001E7FB5" w:rsidP="00045270">
      <w:pPr>
        <w:pStyle w:val="ListParagraph"/>
        <w:numPr>
          <w:ilvl w:val="0"/>
          <w:numId w:val="226"/>
        </w:numPr>
        <w:spacing w:after="240" w:line="220" w:lineRule="exact"/>
      </w:pPr>
      <w:r>
        <w:t xml:space="preserve">Ensure that all LendingSpace databases are included in the backups </w:t>
      </w:r>
    </w:p>
    <w:p w14:paraId="6E2CED90" w14:textId="77777777" w:rsidR="001E7FB5" w:rsidRDefault="001E7FB5" w:rsidP="00045270">
      <w:pPr>
        <w:pStyle w:val="ListParagraph"/>
        <w:numPr>
          <w:ilvl w:val="0"/>
          <w:numId w:val="226"/>
        </w:numPr>
        <w:spacing w:after="240" w:line="220" w:lineRule="exact"/>
      </w:pPr>
      <w:r>
        <w:t xml:space="preserve">This includes the following </w:t>
      </w:r>
    </w:p>
    <w:p w14:paraId="4CA2A1C0" w14:textId="77777777" w:rsidR="001E7FB5" w:rsidRDefault="001E7FB5" w:rsidP="00045270">
      <w:pPr>
        <w:pStyle w:val="ListParagraph"/>
        <w:numPr>
          <w:ilvl w:val="1"/>
          <w:numId w:val="226"/>
        </w:numPr>
        <w:spacing w:after="240" w:line="220" w:lineRule="exact"/>
      </w:pPr>
      <w:r>
        <w:t>OLTP</w:t>
      </w:r>
      <w:r w:rsidRPr="000E3BF6">
        <w:t xml:space="preserve"> </w:t>
      </w:r>
    </w:p>
    <w:p w14:paraId="16242715" w14:textId="77777777" w:rsidR="001E7FB5" w:rsidRDefault="001E7FB5" w:rsidP="00045270">
      <w:pPr>
        <w:pStyle w:val="ListParagraph"/>
        <w:numPr>
          <w:ilvl w:val="2"/>
          <w:numId w:val="226"/>
        </w:numPr>
        <w:spacing w:after="240" w:line="220" w:lineRule="exact"/>
      </w:pPr>
      <w:r>
        <w:t xml:space="preserve">MasterAuthentication </w:t>
      </w:r>
    </w:p>
    <w:p w14:paraId="03FC0C6D" w14:textId="77777777" w:rsidR="001E7FB5" w:rsidRDefault="001E7FB5" w:rsidP="00045270">
      <w:pPr>
        <w:pStyle w:val="ListParagraph"/>
        <w:numPr>
          <w:ilvl w:val="2"/>
          <w:numId w:val="226"/>
        </w:numPr>
        <w:spacing w:after="240" w:line="220" w:lineRule="exact"/>
      </w:pPr>
      <w:r>
        <w:t>DBAWork</w:t>
      </w:r>
    </w:p>
    <w:p w14:paraId="7775631F" w14:textId="77777777" w:rsidR="001E7FB5" w:rsidRDefault="001E7FB5" w:rsidP="00045270">
      <w:pPr>
        <w:pStyle w:val="ListParagraph"/>
        <w:numPr>
          <w:ilvl w:val="2"/>
          <w:numId w:val="226"/>
        </w:numPr>
        <w:spacing w:after="240" w:line="220" w:lineRule="exact"/>
      </w:pPr>
      <w:r>
        <w:t>&lt;OrgCode&gt;_CorrAus</w:t>
      </w:r>
    </w:p>
    <w:p w14:paraId="6D689EEF" w14:textId="77777777" w:rsidR="001E7FB5" w:rsidRDefault="001E7FB5" w:rsidP="00045270">
      <w:pPr>
        <w:pStyle w:val="ListParagraph"/>
        <w:numPr>
          <w:ilvl w:val="2"/>
          <w:numId w:val="226"/>
        </w:numPr>
        <w:spacing w:after="240" w:line="220" w:lineRule="exact"/>
      </w:pPr>
      <w:r>
        <w:t>&lt;OrgCode&gt;_CorrAus_Adt</w:t>
      </w:r>
    </w:p>
    <w:p w14:paraId="61A62EA2" w14:textId="77777777" w:rsidR="001E7FB5" w:rsidRDefault="001E7FB5" w:rsidP="00045270">
      <w:pPr>
        <w:pStyle w:val="ListParagraph"/>
        <w:numPr>
          <w:ilvl w:val="2"/>
          <w:numId w:val="226"/>
        </w:numPr>
        <w:spacing w:after="240" w:line="220" w:lineRule="exact"/>
      </w:pPr>
      <w:r>
        <w:t>&lt;OrgCode&gt;_CorrAusAuth</w:t>
      </w:r>
    </w:p>
    <w:p w14:paraId="3F57E7C6" w14:textId="77777777" w:rsidR="001E7FB5" w:rsidRDefault="001E7FB5" w:rsidP="00045270">
      <w:pPr>
        <w:pStyle w:val="ListParagraph"/>
        <w:numPr>
          <w:ilvl w:val="2"/>
          <w:numId w:val="226"/>
        </w:numPr>
        <w:spacing w:after="240" w:line="220" w:lineRule="exact"/>
      </w:pPr>
      <w:r>
        <w:t>&lt;OrgCode&gt;_CorrLos</w:t>
      </w:r>
    </w:p>
    <w:p w14:paraId="2A63787D" w14:textId="77777777" w:rsidR="001E7FB5" w:rsidRDefault="001E7FB5" w:rsidP="00045270">
      <w:pPr>
        <w:pStyle w:val="ListParagraph"/>
        <w:numPr>
          <w:ilvl w:val="2"/>
          <w:numId w:val="226"/>
        </w:numPr>
        <w:spacing w:after="240" w:line="220" w:lineRule="exact"/>
      </w:pPr>
      <w:r>
        <w:t>&lt;OrgCode&gt;_CorrLos_adt</w:t>
      </w:r>
    </w:p>
    <w:p w14:paraId="451219EB" w14:textId="77777777" w:rsidR="001E7FB5" w:rsidRDefault="001E7FB5" w:rsidP="00045270">
      <w:pPr>
        <w:pStyle w:val="ListParagraph"/>
        <w:numPr>
          <w:ilvl w:val="2"/>
          <w:numId w:val="226"/>
        </w:numPr>
        <w:spacing w:after="240" w:line="220" w:lineRule="exact"/>
      </w:pPr>
      <w:r>
        <w:t>&lt;OrgCode&gt;_CorrLosAuth</w:t>
      </w:r>
    </w:p>
    <w:p w14:paraId="62792349" w14:textId="77777777" w:rsidR="001E7FB5" w:rsidRDefault="001E7FB5" w:rsidP="00045270">
      <w:pPr>
        <w:pStyle w:val="ListParagraph"/>
        <w:numPr>
          <w:ilvl w:val="2"/>
          <w:numId w:val="226"/>
        </w:numPr>
        <w:spacing w:after="240" w:line="220" w:lineRule="exact"/>
      </w:pPr>
      <w:r>
        <w:t>&lt;OrgCode&gt;_CorrLosAuth_adt</w:t>
      </w:r>
    </w:p>
    <w:p w14:paraId="5C4B9C55" w14:textId="77777777" w:rsidR="001E7FB5" w:rsidRDefault="001E7FB5" w:rsidP="00045270">
      <w:pPr>
        <w:pStyle w:val="ListParagraph"/>
        <w:numPr>
          <w:ilvl w:val="2"/>
          <w:numId w:val="226"/>
        </w:numPr>
        <w:spacing w:after="240" w:line="220" w:lineRule="exact"/>
      </w:pPr>
      <w:r>
        <w:t>&lt;OrgCode&gt;_CorrLx</w:t>
      </w:r>
    </w:p>
    <w:p w14:paraId="5BB94989" w14:textId="77777777" w:rsidR="001E7FB5" w:rsidRDefault="001E7FB5" w:rsidP="00045270">
      <w:pPr>
        <w:pStyle w:val="ListParagraph"/>
        <w:numPr>
          <w:ilvl w:val="2"/>
          <w:numId w:val="226"/>
        </w:numPr>
        <w:spacing w:after="240" w:line="220" w:lineRule="exact"/>
      </w:pPr>
      <w:r>
        <w:t>&lt;OrgCode&gt;_CorrLxAuth</w:t>
      </w:r>
    </w:p>
    <w:p w14:paraId="6E46F2BF" w14:textId="77777777" w:rsidR="001E7FB5" w:rsidRDefault="001E7FB5" w:rsidP="00045270">
      <w:pPr>
        <w:pStyle w:val="ListParagraph"/>
        <w:numPr>
          <w:ilvl w:val="2"/>
          <w:numId w:val="226"/>
        </w:numPr>
        <w:spacing w:after="240" w:line="220" w:lineRule="exact"/>
      </w:pPr>
      <w:r>
        <w:t>&lt;OrgCode&gt;_CorrPortal</w:t>
      </w:r>
    </w:p>
    <w:p w14:paraId="32DB6B65" w14:textId="77777777" w:rsidR="001E7FB5" w:rsidRDefault="001E7FB5" w:rsidP="00045270">
      <w:pPr>
        <w:pStyle w:val="ListParagraph"/>
        <w:numPr>
          <w:ilvl w:val="2"/>
          <w:numId w:val="226"/>
        </w:numPr>
        <w:spacing w:after="240" w:line="220" w:lineRule="exact"/>
      </w:pPr>
      <w:r>
        <w:t>&lt;OrgCode&gt;_CorrPortalAuth</w:t>
      </w:r>
    </w:p>
    <w:p w14:paraId="26B3CBA6" w14:textId="77777777" w:rsidR="001E7FB5" w:rsidRPr="000E3BF6" w:rsidRDefault="001E7FB5" w:rsidP="00045270">
      <w:pPr>
        <w:pStyle w:val="ListParagraph"/>
        <w:numPr>
          <w:ilvl w:val="1"/>
          <w:numId w:val="226"/>
        </w:numPr>
        <w:spacing w:after="240" w:line="220" w:lineRule="exact"/>
      </w:pPr>
      <w:r>
        <w:t>ODS</w:t>
      </w:r>
      <w:r w:rsidRPr="000E3BF6">
        <w:t xml:space="preserve"> </w:t>
      </w:r>
    </w:p>
    <w:p w14:paraId="5A985D7E" w14:textId="77777777" w:rsidR="001E7FB5" w:rsidRDefault="001E7FB5" w:rsidP="00045270">
      <w:pPr>
        <w:pStyle w:val="ListParagraph"/>
        <w:numPr>
          <w:ilvl w:val="2"/>
          <w:numId w:val="226"/>
        </w:numPr>
        <w:spacing w:after="240" w:line="220" w:lineRule="exact"/>
      </w:pPr>
      <w:r>
        <w:t xml:space="preserve">MasterAuthentication </w:t>
      </w:r>
    </w:p>
    <w:p w14:paraId="2247A1D6" w14:textId="77777777" w:rsidR="001E7FB5" w:rsidRDefault="001E7FB5" w:rsidP="00045270">
      <w:pPr>
        <w:pStyle w:val="ListParagraph"/>
        <w:numPr>
          <w:ilvl w:val="2"/>
          <w:numId w:val="226"/>
        </w:numPr>
        <w:spacing w:after="240" w:line="220" w:lineRule="exact"/>
      </w:pPr>
      <w:r>
        <w:t xml:space="preserve">DBAWork </w:t>
      </w:r>
    </w:p>
    <w:p w14:paraId="31185A45" w14:textId="77777777" w:rsidR="001E7FB5" w:rsidRDefault="001E7FB5" w:rsidP="00045270">
      <w:pPr>
        <w:pStyle w:val="ListParagraph"/>
        <w:numPr>
          <w:ilvl w:val="2"/>
          <w:numId w:val="226"/>
        </w:numPr>
        <w:spacing w:after="240" w:line="220" w:lineRule="exact"/>
      </w:pPr>
      <w:r>
        <w:t>ReportServer</w:t>
      </w:r>
    </w:p>
    <w:p w14:paraId="0E4BE681" w14:textId="77777777" w:rsidR="001E7FB5" w:rsidRDefault="001E7FB5" w:rsidP="00045270">
      <w:pPr>
        <w:pStyle w:val="ListParagraph"/>
        <w:numPr>
          <w:ilvl w:val="2"/>
          <w:numId w:val="226"/>
        </w:numPr>
        <w:spacing w:after="240" w:line="220" w:lineRule="exact"/>
      </w:pPr>
      <w:r>
        <w:t>ReportServerTempDB</w:t>
      </w:r>
    </w:p>
    <w:p w14:paraId="10D6A9C0" w14:textId="77777777" w:rsidR="001E7FB5" w:rsidRDefault="001E7FB5" w:rsidP="00045270">
      <w:pPr>
        <w:pStyle w:val="ListParagraph"/>
        <w:numPr>
          <w:ilvl w:val="2"/>
          <w:numId w:val="226"/>
        </w:numPr>
        <w:spacing w:after="240" w:line="220" w:lineRule="exact"/>
      </w:pPr>
      <w:r>
        <w:t>&lt;OrgCode&gt;_CorrLos_Reports</w:t>
      </w:r>
    </w:p>
    <w:p w14:paraId="163AD7C9" w14:textId="77777777" w:rsidR="001E7FB5" w:rsidRDefault="001E7FB5" w:rsidP="001E7FB5">
      <w:pPr>
        <w:pStyle w:val="Heading4"/>
      </w:pPr>
      <w:bookmarkStart w:id="305" w:name="_Toc414017319"/>
      <w:r>
        <w:t>Step 2 Setup Restore Scripts</w:t>
      </w:r>
      <w:bookmarkEnd w:id="305"/>
    </w:p>
    <w:p w14:paraId="6A74F3DD" w14:textId="77777777" w:rsidR="001E7FB5" w:rsidRPr="00730250" w:rsidRDefault="001E7FB5" w:rsidP="001E7FB5">
      <w:r w:rsidRPr="00122499">
        <w:t>When restoring the databases utilize the provided restore scripts from BKFS.</w:t>
      </w:r>
    </w:p>
    <w:p w14:paraId="23BC47D1" w14:textId="77777777" w:rsidR="001E7FB5" w:rsidRDefault="001E7FB5" w:rsidP="00045270">
      <w:pPr>
        <w:pStyle w:val="ListParagraph"/>
        <w:numPr>
          <w:ilvl w:val="0"/>
          <w:numId w:val="225"/>
        </w:numPr>
        <w:spacing w:after="240" w:line="220" w:lineRule="exact"/>
      </w:pPr>
      <w:r>
        <w:t>Copy the following scripts to the root of the folder containing the database backups</w:t>
      </w:r>
    </w:p>
    <w:p w14:paraId="091BF14C" w14:textId="77777777" w:rsidR="001E7FB5" w:rsidRDefault="001E7FB5" w:rsidP="00045270">
      <w:pPr>
        <w:pStyle w:val="ListParagraph"/>
        <w:numPr>
          <w:ilvl w:val="1"/>
          <w:numId w:val="225"/>
        </w:numPr>
        <w:spacing w:after="240" w:line="220" w:lineRule="exact"/>
      </w:pPr>
      <w:r w:rsidRPr="00122499">
        <w:rPr>
          <w:color w:val="FF0000"/>
          <w:highlight w:val="yellow"/>
        </w:rPr>
        <w:t>&lt;Drive Letter&gt;:\DatabaseBackups</w:t>
      </w:r>
      <w:r>
        <w:t>\</w:t>
      </w:r>
      <w:r w:rsidRPr="00717692">
        <w:t>AutomatedDatabaseRestore(DBA_Local).bat</w:t>
      </w:r>
    </w:p>
    <w:p w14:paraId="1004B852" w14:textId="77777777" w:rsidR="001E7FB5" w:rsidRDefault="001E7FB5" w:rsidP="00045270">
      <w:pPr>
        <w:pStyle w:val="ListParagraph"/>
        <w:numPr>
          <w:ilvl w:val="1"/>
          <w:numId w:val="225"/>
        </w:numPr>
        <w:spacing w:after="240" w:line="220" w:lineRule="exact"/>
      </w:pPr>
      <w:r w:rsidRPr="00122499">
        <w:rPr>
          <w:color w:val="FF0000"/>
          <w:highlight w:val="yellow"/>
        </w:rPr>
        <w:t>&lt;Drive Letter&gt;:\DatabaseBackups</w:t>
      </w:r>
      <w:r>
        <w:t>\</w:t>
      </w:r>
      <w:r w:rsidRPr="00717692">
        <w:t>AutomatedDatabaseRestore.sql</w:t>
      </w:r>
    </w:p>
    <w:p w14:paraId="201FCEC0" w14:textId="77777777" w:rsidR="001E7FB5" w:rsidRDefault="001E7FB5" w:rsidP="00045270">
      <w:pPr>
        <w:pStyle w:val="ListParagraph"/>
        <w:numPr>
          <w:ilvl w:val="0"/>
          <w:numId w:val="224"/>
        </w:numPr>
        <w:spacing w:after="240" w:line="220" w:lineRule="exact"/>
      </w:pPr>
      <w:r>
        <w:t xml:space="preserve">Edit the the </w:t>
      </w:r>
      <w:r w:rsidRPr="00717692">
        <w:t>AutomatedDatabaseRestore(DBA_Local).bat</w:t>
      </w:r>
      <w:r>
        <w:t xml:space="preserve"> ensure the following entries have correct values for proper execution, the batch file does create an output text file for post restore validation and troubleshooting. </w:t>
      </w:r>
    </w:p>
    <w:p w14:paraId="7F4B4E9F" w14:textId="77777777" w:rsidR="001E7FB5" w:rsidRDefault="001E7FB5" w:rsidP="001E7FB5">
      <w:r>
        <w:t xml:space="preserve">Notes provided below like (e.g. xxxxx) are not present in batch file. Update only the items in </w:t>
      </w:r>
      <w:r w:rsidRPr="00EA39A7">
        <w:rPr>
          <w:color w:val="FF0000"/>
          <w:highlight w:val="yellow"/>
        </w:rPr>
        <w:t>Yellow and Red</w:t>
      </w:r>
      <w:r>
        <w:t>.</w:t>
      </w:r>
    </w:p>
    <w:p w14:paraId="071436C8" w14:textId="77777777" w:rsidR="001E7FB5" w:rsidRDefault="001E7FB5" w:rsidP="00045270">
      <w:pPr>
        <w:pStyle w:val="ListParagraph"/>
        <w:numPr>
          <w:ilvl w:val="1"/>
          <w:numId w:val="225"/>
        </w:numPr>
        <w:spacing w:after="240" w:line="220" w:lineRule="exact"/>
      </w:pPr>
      <w:r>
        <w:t>set ScriptLocation=</w:t>
      </w:r>
      <w:r w:rsidRPr="00EA39A7">
        <w:rPr>
          <w:color w:val="FF0000"/>
          <w:highlight w:val="yellow"/>
        </w:rPr>
        <w:t>&lt;Drive Letter&gt;:\DatabaseBackups</w:t>
      </w:r>
    </w:p>
    <w:p w14:paraId="2D864470" w14:textId="77777777" w:rsidR="001E7FB5" w:rsidRDefault="001E7FB5" w:rsidP="00045270">
      <w:pPr>
        <w:pStyle w:val="ListParagraph"/>
        <w:numPr>
          <w:ilvl w:val="1"/>
          <w:numId w:val="225"/>
        </w:numPr>
        <w:spacing w:after="240" w:line="220" w:lineRule="exact"/>
      </w:pPr>
      <w:r>
        <w:t>set Environment=</w:t>
      </w:r>
      <w:r w:rsidRPr="00424BCC">
        <w:rPr>
          <w:color w:val="FF0000"/>
          <w:highlight w:val="yellow"/>
        </w:rPr>
        <w:t>TargetEnvironmentName</w:t>
      </w:r>
      <w:r>
        <w:rPr>
          <w:color w:val="FF0000"/>
        </w:rPr>
        <w:t xml:space="preserve"> </w:t>
      </w:r>
      <w:r w:rsidRPr="00122499">
        <w:t>(e.g. UAT1)</w:t>
      </w:r>
    </w:p>
    <w:p w14:paraId="12FC55DB" w14:textId="77777777" w:rsidR="001E7FB5" w:rsidRDefault="001E7FB5" w:rsidP="00045270">
      <w:pPr>
        <w:pStyle w:val="ListParagraph"/>
        <w:numPr>
          <w:ilvl w:val="1"/>
          <w:numId w:val="225"/>
        </w:numPr>
        <w:spacing w:after="240" w:line="220" w:lineRule="exact"/>
      </w:pPr>
      <w:r>
        <w:t>set OLTPInstance=</w:t>
      </w:r>
      <w:r w:rsidRPr="00122499">
        <w:rPr>
          <w:color w:val="FF0000"/>
          <w:highlight w:val="yellow"/>
        </w:rPr>
        <w:t>ServerName\InstanceName</w:t>
      </w:r>
      <w:r>
        <w:rPr>
          <w:color w:val="FF0000"/>
        </w:rPr>
        <w:t xml:space="preserve"> </w:t>
      </w:r>
      <w:r w:rsidRPr="00122499">
        <w:t>(e.g. UAT1\OLTP)</w:t>
      </w:r>
      <w:r>
        <w:rPr>
          <w:color w:val="FF0000"/>
        </w:rPr>
        <w:t xml:space="preserve">  </w:t>
      </w:r>
    </w:p>
    <w:p w14:paraId="75766BE0" w14:textId="77777777" w:rsidR="001E7FB5" w:rsidRDefault="001E7FB5" w:rsidP="00045270">
      <w:pPr>
        <w:pStyle w:val="ListParagraph"/>
        <w:numPr>
          <w:ilvl w:val="1"/>
          <w:numId w:val="225"/>
        </w:numPr>
        <w:spacing w:after="240" w:line="220" w:lineRule="exact"/>
      </w:pPr>
      <w:r>
        <w:t>set OLTPBackupLocation="</w:t>
      </w:r>
      <w:r w:rsidRPr="00EA39A7">
        <w:rPr>
          <w:color w:val="FF0000"/>
          <w:highlight w:val="yellow"/>
        </w:rPr>
        <w:t>&lt;Drive Letter&gt;:\</w:t>
      </w:r>
      <w:r>
        <w:rPr>
          <w:color w:val="FF0000"/>
          <w:highlight w:val="yellow"/>
        </w:rPr>
        <w:t>Database</w:t>
      </w:r>
      <w:r w:rsidRPr="00AE7E47">
        <w:rPr>
          <w:color w:val="FF0000"/>
          <w:highlight w:val="yellow"/>
        </w:rPr>
        <w:t>Backups\OLTP</w:t>
      </w:r>
      <w:r w:rsidRPr="00122499">
        <w:rPr>
          <w:highlight w:val="yellow"/>
        </w:rPr>
        <w:t>\</w:t>
      </w:r>
      <w:r w:rsidRPr="00122499">
        <w:t>"</w:t>
      </w:r>
    </w:p>
    <w:p w14:paraId="5B156EDA" w14:textId="77777777" w:rsidR="001E7FB5" w:rsidRPr="00122499" w:rsidRDefault="001E7FB5" w:rsidP="00045270">
      <w:pPr>
        <w:pStyle w:val="ListParagraph"/>
        <w:numPr>
          <w:ilvl w:val="1"/>
          <w:numId w:val="225"/>
        </w:numPr>
        <w:spacing w:after="240" w:line="220" w:lineRule="exact"/>
      </w:pPr>
      <w:r>
        <w:t>set OLTPRecoveryMode=</w:t>
      </w:r>
      <w:r w:rsidRPr="00AE7E47">
        <w:rPr>
          <w:color w:val="FF0000"/>
          <w:highlight w:val="yellow"/>
        </w:rPr>
        <w:t>Simple</w:t>
      </w:r>
      <w:r>
        <w:rPr>
          <w:color w:val="FF0000"/>
        </w:rPr>
        <w:t xml:space="preserve"> </w:t>
      </w:r>
      <w:r w:rsidRPr="00122499">
        <w:t>(e.g. Simple or Full – dictated by client prescribed recovery method)</w:t>
      </w:r>
    </w:p>
    <w:p w14:paraId="604A9269" w14:textId="77777777" w:rsidR="001E7FB5" w:rsidRDefault="001E7FB5" w:rsidP="00045270">
      <w:pPr>
        <w:pStyle w:val="ListParagraph"/>
        <w:numPr>
          <w:ilvl w:val="1"/>
          <w:numId w:val="225"/>
        </w:numPr>
        <w:spacing w:after="240" w:line="220" w:lineRule="exact"/>
      </w:pPr>
      <w:r>
        <w:t>set ODSInstance=</w:t>
      </w:r>
      <w:r w:rsidRPr="00122499">
        <w:rPr>
          <w:color w:val="FF0000"/>
          <w:highlight w:val="yellow"/>
        </w:rPr>
        <w:t>ServerName\InstanceName</w:t>
      </w:r>
      <w:r>
        <w:rPr>
          <w:color w:val="FF0000"/>
        </w:rPr>
        <w:t xml:space="preserve"> </w:t>
      </w:r>
      <w:r w:rsidRPr="00122499">
        <w:t>(e.g. UAT1\ODS)</w:t>
      </w:r>
    </w:p>
    <w:p w14:paraId="27DFB198" w14:textId="77777777" w:rsidR="001E7FB5" w:rsidRPr="00122499" w:rsidRDefault="001E7FB5" w:rsidP="00045270">
      <w:pPr>
        <w:pStyle w:val="ListParagraph"/>
        <w:numPr>
          <w:ilvl w:val="1"/>
          <w:numId w:val="225"/>
        </w:numPr>
        <w:spacing w:after="240" w:line="220" w:lineRule="exact"/>
      </w:pPr>
      <w:r>
        <w:t>set ODSBackupLocation="</w:t>
      </w:r>
      <w:r w:rsidRPr="00122499">
        <w:rPr>
          <w:color w:val="FF0000"/>
          <w:highlight w:val="yellow"/>
        </w:rPr>
        <w:t>&lt;Drive Letter&gt;:\</w:t>
      </w:r>
      <w:r>
        <w:rPr>
          <w:color w:val="FF0000"/>
          <w:highlight w:val="yellow"/>
        </w:rPr>
        <w:t>Database</w:t>
      </w:r>
      <w:r w:rsidRPr="00AE7E47">
        <w:rPr>
          <w:color w:val="FF0000"/>
          <w:highlight w:val="yellow"/>
        </w:rPr>
        <w:t>Backups\ODS</w:t>
      </w:r>
      <w:r w:rsidRPr="00122499">
        <w:rPr>
          <w:highlight w:val="yellow"/>
        </w:rPr>
        <w:t>\</w:t>
      </w:r>
      <w:r w:rsidRPr="00122499">
        <w:t>"</w:t>
      </w:r>
    </w:p>
    <w:p w14:paraId="4BACD9D4" w14:textId="77777777" w:rsidR="001E7FB5" w:rsidRPr="00122499" w:rsidRDefault="001E7FB5" w:rsidP="00045270">
      <w:pPr>
        <w:pStyle w:val="ListParagraph"/>
        <w:numPr>
          <w:ilvl w:val="1"/>
          <w:numId w:val="225"/>
        </w:numPr>
        <w:spacing w:after="240" w:line="220" w:lineRule="exact"/>
      </w:pPr>
      <w:r>
        <w:t xml:space="preserve">set </w:t>
      </w:r>
      <w:r w:rsidRPr="00D879C8">
        <w:t>ODSRecoveryMode=</w:t>
      </w:r>
      <w:r w:rsidRPr="00122499">
        <w:rPr>
          <w:color w:val="FF0000"/>
          <w:highlight w:val="yellow"/>
        </w:rPr>
        <w:t>Simple</w:t>
      </w:r>
      <w:r w:rsidRPr="00122499">
        <w:rPr>
          <w:color w:val="FF0000"/>
        </w:rPr>
        <w:t xml:space="preserve"> </w:t>
      </w:r>
      <w:r w:rsidRPr="00122499">
        <w:t>(e.g. Simple or Full – dictated by client prescribed recovery method)</w:t>
      </w:r>
    </w:p>
    <w:p w14:paraId="412D6A0A" w14:textId="77777777" w:rsidR="001E7FB5" w:rsidRPr="00424BCC" w:rsidRDefault="001E7FB5" w:rsidP="001E7FB5">
      <w:pPr>
        <w:pStyle w:val="Heading4"/>
        <w:rPr>
          <w:color w:val="595959"/>
        </w:rPr>
      </w:pPr>
      <w:bookmarkStart w:id="306" w:name="_Toc414017320"/>
      <w:r>
        <w:t>Step 3 Restore Execution</w:t>
      </w:r>
      <w:bookmarkEnd w:id="306"/>
    </w:p>
    <w:p w14:paraId="0649DB2D" w14:textId="77777777" w:rsidR="001E7FB5" w:rsidRDefault="001E7FB5" w:rsidP="00045270">
      <w:pPr>
        <w:pStyle w:val="ListParagraph"/>
        <w:numPr>
          <w:ilvl w:val="0"/>
          <w:numId w:val="232"/>
        </w:numPr>
        <w:spacing w:after="0" w:line="240" w:lineRule="auto"/>
        <w:contextualSpacing w:val="0"/>
      </w:pPr>
      <w:r>
        <w:t>Send notifications to appropriate teams</w:t>
      </w:r>
    </w:p>
    <w:p w14:paraId="5A6A0325" w14:textId="77777777" w:rsidR="001E7FB5" w:rsidRDefault="001E7FB5" w:rsidP="00045270">
      <w:pPr>
        <w:pStyle w:val="ListParagraph"/>
        <w:numPr>
          <w:ilvl w:val="0"/>
          <w:numId w:val="232"/>
        </w:numPr>
        <w:spacing w:after="0" w:line="240" w:lineRule="auto"/>
        <w:contextualSpacing w:val="0"/>
      </w:pPr>
      <w:r>
        <w:t>Stop application servers from WebSphere console</w:t>
      </w:r>
    </w:p>
    <w:p w14:paraId="30078C51" w14:textId="77777777" w:rsidR="001E7FB5" w:rsidRDefault="001E7FB5" w:rsidP="00045270">
      <w:pPr>
        <w:pStyle w:val="ListParagraph"/>
        <w:numPr>
          <w:ilvl w:val="0"/>
          <w:numId w:val="232"/>
        </w:numPr>
        <w:spacing w:after="0" w:line="240" w:lineRule="auto"/>
        <w:contextualSpacing w:val="0"/>
      </w:pPr>
      <w:r>
        <w:t>Stop work engine services</w:t>
      </w:r>
    </w:p>
    <w:p w14:paraId="2C9ECC27" w14:textId="77777777" w:rsidR="001E7FB5" w:rsidRDefault="001E7FB5" w:rsidP="00045270">
      <w:pPr>
        <w:pStyle w:val="ListParagraph"/>
        <w:numPr>
          <w:ilvl w:val="0"/>
          <w:numId w:val="232"/>
        </w:numPr>
        <w:spacing w:after="160" w:line="259" w:lineRule="auto"/>
      </w:pPr>
      <w:r>
        <w:t xml:space="preserve">Restore Databases </w:t>
      </w:r>
    </w:p>
    <w:p w14:paraId="630ACE01" w14:textId="77777777" w:rsidR="001E7FB5" w:rsidRPr="001E1397" w:rsidRDefault="001E7FB5" w:rsidP="00045270">
      <w:pPr>
        <w:pStyle w:val="ListParagraph"/>
        <w:numPr>
          <w:ilvl w:val="1"/>
          <w:numId w:val="232"/>
        </w:numPr>
        <w:spacing w:after="160" w:line="259" w:lineRule="auto"/>
      </w:pPr>
      <w:r>
        <w:t xml:space="preserve">Execute </w:t>
      </w:r>
      <w:r w:rsidRPr="00717692">
        <w:t>AutomatedDatabaseRestore(DBA_Local).bat</w:t>
      </w:r>
    </w:p>
    <w:p w14:paraId="308DF466" w14:textId="77777777" w:rsidR="001E7FB5" w:rsidRDefault="001E7FB5" w:rsidP="00045270">
      <w:pPr>
        <w:pStyle w:val="ListParagraph"/>
        <w:numPr>
          <w:ilvl w:val="1"/>
          <w:numId w:val="232"/>
        </w:numPr>
        <w:spacing w:after="160" w:line="252" w:lineRule="auto"/>
      </w:pPr>
      <w:r>
        <w:t xml:space="preserve">Validate restore has been successfully executed </w:t>
      </w:r>
    </w:p>
    <w:p w14:paraId="50E5C672" w14:textId="77777777" w:rsidR="001E7FB5" w:rsidRDefault="001E7FB5" w:rsidP="00045270">
      <w:pPr>
        <w:pStyle w:val="ListParagraph"/>
        <w:numPr>
          <w:ilvl w:val="2"/>
          <w:numId w:val="232"/>
        </w:numPr>
        <w:spacing w:after="160" w:line="259" w:lineRule="auto"/>
      </w:pPr>
      <w:r>
        <w:t>The batch file creates output files of the restore</w:t>
      </w:r>
      <w:r w:rsidRPr="00172EE0">
        <w:t xml:space="preserve"> </w:t>
      </w:r>
    </w:p>
    <w:p w14:paraId="19FAD1A4" w14:textId="77777777" w:rsidR="001E7FB5" w:rsidRDefault="001E7FB5" w:rsidP="00045270">
      <w:pPr>
        <w:pStyle w:val="ListParagraph"/>
        <w:numPr>
          <w:ilvl w:val="0"/>
          <w:numId w:val="232"/>
        </w:numPr>
        <w:spacing w:after="160" w:line="259" w:lineRule="auto"/>
      </w:pPr>
      <w:r>
        <w:t xml:space="preserve">Run All SQL Agent Jobs in order, ensure that all jobs succeed. </w:t>
      </w:r>
    </w:p>
    <w:p w14:paraId="46494C55" w14:textId="77777777" w:rsidR="001E7FB5" w:rsidRDefault="001E7FB5" w:rsidP="00045270">
      <w:pPr>
        <w:pStyle w:val="ListParagraph"/>
        <w:numPr>
          <w:ilvl w:val="1"/>
          <w:numId w:val="232"/>
        </w:numPr>
        <w:spacing w:after="160" w:line="259" w:lineRule="auto"/>
      </w:pPr>
      <w:r>
        <w:t>If any fail log the issues with the appropriate team to open bugs for resolution.</w:t>
      </w:r>
    </w:p>
    <w:p w14:paraId="050224DC" w14:textId="77777777" w:rsidR="001E7FB5" w:rsidRDefault="001E7FB5" w:rsidP="00045270">
      <w:pPr>
        <w:pStyle w:val="ListParagraph"/>
        <w:numPr>
          <w:ilvl w:val="0"/>
          <w:numId w:val="232"/>
        </w:numPr>
        <w:spacing w:after="0" w:line="240" w:lineRule="auto"/>
        <w:contextualSpacing w:val="0"/>
      </w:pPr>
      <w:r>
        <w:t>Restart application servers from WebSphere console</w:t>
      </w:r>
    </w:p>
    <w:p w14:paraId="3E4CC671" w14:textId="77777777" w:rsidR="001E7FB5" w:rsidRDefault="001E7FB5" w:rsidP="00045270">
      <w:pPr>
        <w:pStyle w:val="ListParagraph"/>
        <w:numPr>
          <w:ilvl w:val="0"/>
          <w:numId w:val="232"/>
        </w:numPr>
        <w:spacing w:after="160" w:line="259" w:lineRule="auto"/>
      </w:pPr>
      <w:r>
        <w:t xml:space="preserve">Restart work engine services. </w:t>
      </w:r>
    </w:p>
    <w:p w14:paraId="2265B192" w14:textId="77777777" w:rsidR="001E7FB5" w:rsidRPr="002C74F5" w:rsidRDefault="001E7FB5" w:rsidP="00045270">
      <w:pPr>
        <w:pStyle w:val="ListParagraph"/>
        <w:numPr>
          <w:ilvl w:val="0"/>
          <w:numId w:val="232"/>
        </w:numPr>
        <w:spacing w:after="160" w:line="259" w:lineRule="auto"/>
      </w:pPr>
      <w:r>
        <w:t>Smoke test application</w:t>
      </w:r>
    </w:p>
    <w:p w14:paraId="325A03AF" w14:textId="77777777" w:rsidR="001E7FB5" w:rsidRDefault="001E7FB5" w:rsidP="001E7FB5">
      <w:r>
        <w:br w:type="page"/>
      </w:r>
    </w:p>
    <w:p w14:paraId="424C1BA7" w14:textId="77777777" w:rsidR="001E7FB5" w:rsidRDefault="001E7FB5" w:rsidP="001E7FB5">
      <w:pPr>
        <w:pStyle w:val="Heading1"/>
      </w:pPr>
      <w:bookmarkStart w:id="307" w:name="_Toc414021344"/>
      <w:bookmarkStart w:id="308" w:name="_Toc414979932"/>
      <w:bookmarkStart w:id="309" w:name="_Toc443378874"/>
      <w:r w:rsidRPr="00D91052">
        <w:t>Reseeding Database</w:t>
      </w:r>
      <w:r>
        <w:t xml:space="preserve"> To Existing Instances</w:t>
      </w:r>
      <w:bookmarkEnd w:id="307"/>
      <w:r>
        <w:t>(Reseed)</w:t>
      </w:r>
      <w:bookmarkEnd w:id="308"/>
      <w:bookmarkEnd w:id="309"/>
    </w:p>
    <w:p w14:paraId="7CCDAFA7" w14:textId="77777777" w:rsidR="001E7FB5" w:rsidRDefault="001E7FB5" w:rsidP="001E7FB5">
      <w:r>
        <w:t>Reseeding databases is used for upgrading existing environments with databases from another environment. When reseeding clients must match source version to  target version (ex 4.3.1.22 to 4.3.1.22). Also note, that both instances must be reseeded together; that is OLTP and ODS. Reseeding is accomplished in several steps they are outlined below.</w:t>
      </w:r>
    </w:p>
    <w:p w14:paraId="79D89FA3" w14:textId="77777777" w:rsidR="001E7FB5" w:rsidRDefault="001E7FB5" w:rsidP="001E7FB5">
      <w:pPr>
        <w:pStyle w:val="Heading4"/>
      </w:pPr>
      <w:bookmarkStart w:id="310" w:name="_Toc414021345"/>
      <w:r>
        <w:t>Step 1 Aquire Current Source Backups</w:t>
      </w:r>
      <w:bookmarkEnd w:id="310"/>
    </w:p>
    <w:p w14:paraId="067127BB" w14:textId="77777777" w:rsidR="001E7FB5" w:rsidRDefault="001E7FB5" w:rsidP="00045270">
      <w:pPr>
        <w:pStyle w:val="ListParagraph"/>
        <w:numPr>
          <w:ilvl w:val="0"/>
          <w:numId w:val="226"/>
        </w:numPr>
        <w:spacing w:after="240" w:line="220" w:lineRule="exact"/>
      </w:pPr>
      <w:r>
        <w:t xml:space="preserve">Copy backups to local folder on the </w:t>
      </w:r>
      <w:r w:rsidRPr="00A70BE6">
        <w:rPr>
          <w:color w:val="FF0000"/>
          <w:highlight w:val="yellow"/>
        </w:rPr>
        <w:t>&lt;Drive letter&gt;:\</w:t>
      </w:r>
      <w:r>
        <w:t xml:space="preserve"> drive of the target server</w:t>
      </w:r>
    </w:p>
    <w:p w14:paraId="3E0DD99F" w14:textId="77777777" w:rsidR="001E7FB5" w:rsidRDefault="001E7FB5" w:rsidP="00045270">
      <w:pPr>
        <w:pStyle w:val="ListParagraph"/>
        <w:numPr>
          <w:ilvl w:val="1"/>
          <w:numId w:val="226"/>
        </w:numPr>
        <w:spacing w:after="240" w:line="220" w:lineRule="exact"/>
      </w:pPr>
      <w:r>
        <w:t xml:space="preserve">Example </w:t>
      </w:r>
      <w:r w:rsidRPr="00122499">
        <w:rPr>
          <w:color w:val="FF0000"/>
          <w:highlight w:val="yellow"/>
        </w:rPr>
        <w:t>&lt;Drive Letter&gt;:\DatabaseBackups</w:t>
      </w:r>
    </w:p>
    <w:p w14:paraId="34627471" w14:textId="77777777" w:rsidR="001E7FB5" w:rsidRDefault="001E7FB5" w:rsidP="00045270">
      <w:pPr>
        <w:pStyle w:val="ListParagraph"/>
        <w:numPr>
          <w:ilvl w:val="0"/>
          <w:numId w:val="226"/>
        </w:numPr>
        <w:spacing w:after="240" w:line="220" w:lineRule="exact"/>
      </w:pPr>
      <w:r>
        <w:t>Ensure backups are separated by instance</w:t>
      </w:r>
    </w:p>
    <w:p w14:paraId="4019D80F" w14:textId="77777777" w:rsidR="001E7FB5" w:rsidRDefault="001E7FB5" w:rsidP="00045270">
      <w:pPr>
        <w:pStyle w:val="ListParagraph"/>
        <w:numPr>
          <w:ilvl w:val="1"/>
          <w:numId w:val="226"/>
        </w:numPr>
        <w:spacing w:after="240" w:line="220" w:lineRule="exact"/>
      </w:pPr>
      <w:r w:rsidRPr="00122499">
        <w:rPr>
          <w:color w:val="FF0000"/>
          <w:highlight w:val="yellow"/>
        </w:rPr>
        <w:t>&lt;Drive Letter&gt;:\DatabaseBackups</w:t>
      </w:r>
      <w:r>
        <w:t>\OLTP</w:t>
      </w:r>
    </w:p>
    <w:p w14:paraId="3A829C74" w14:textId="77777777" w:rsidR="001E7FB5" w:rsidRDefault="001E7FB5" w:rsidP="00045270">
      <w:pPr>
        <w:pStyle w:val="ListParagraph"/>
        <w:numPr>
          <w:ilvl w:val="1"/>
          <w:numId w:val="226"/>
        </w:numPr>
        <w:spacing w:after="240" w:line="220" w:lineRule="exact"/>
      </w:pPr>
      <w:r w:rsidRPr="00122499">
        <w:rPr>
          <w:color w:val="FF0000"/>
          <w:highlight w:val="yellow"/>
        </w:rPr>
        <w:t>&lt;Drive Letter&gt;:\DatabaseBackups</w:t>
      </w:r>
      <w:r>
        <w:t>\ODS</w:t>
      </w:r>
    </w:p>
    <w:p w14:paraId="3FB8E249" w14:textId="77777777" w:rsidR="001E7FB5" w:rsidRDefault="001E7FB5" w:rsidP="00045270">
      <w:pPr>
        <w:pStyle w:val="ListParagraph"/>
        <w:numPr>
          <w:ilvl w:val="0"/>
          <w:numId w:val="226"/>
        </w:numPr>
        <w:spacing w:after="240" w:line="220" w:lineRule="exact"/>
      </w:pPr>
      <w:r>
        <w:t xml:space="preserve">Ensure that all LendingSpace databases are included in the backups </w:t>
      </w:r>
    </w:p>
    <w:p w14:paraId="32CDE3AF" w14:textId="77777777" w:rsidR="001E7FB5" w:rsidRDefault="001E7FB5" w:rsidP="00045270">
      <w:pPr>
        <w:pStyle w:val="ListParagraph"/>
        <w:numPr>
          <w:ilvl w:val="0"/>
          <w:numId w:val="226"/>
        </w:numPr>
        <w:spacing w:after="240" w:line="220" w:lineRule="exact"/>
      </w:pPr>
      <w:r>
        <w:t xml:space="preserve">This includes the following </w:t>
      </w:r>
    </w:p>
    <w:p w14:paraId="1FA49043" w14:textId="77777777" w:rsidR="001E7FB5" w:rsidRDefault="001E7FB5" w:rsidP="00045270">
      <w:pPr>
        <w:pStyle w:val="ListParagraph"/>
        <w:numPr>
          <w:ilvl w:val="1"/>
          <w:numId w:val="226"/>
        </w:numPr>
        <w:spacing w:after="240" w:line="220" w:lineRule="exact"/>
      </w:pPr>
      <w:r>
        <w:t>OLTP</w:t>
      </w:r>
      <w:r w:rsidRPr="000E3BF6">
        <w:t xml:space="preserve"> </w:t>
      </w:r>
    </w:p>
    <w:p w14:paraId="073F0C19" w14:textId="77777777" w:rsidR="001E7FB5" w:rsidRDefault="001E7FB5" w:rsidP="00045270">
      <w:pPr>
        <w:pStyle w:val="ListParagraph"/>
        <w:numPr>
          <w:ilvl w:val="2"/>
          <w:numId w:val="226"/>
        </w:numPr>
        <w:spacing w:after="240" w:line="220" w:lineRule="exact"/>
      </w:pPr>
      <w:r>
        <w:t xml:space="preserve">MasterAuthentication </w:t>
      </w:r>
    </w:p>
    <w:p w14:paraId="18BFBF93" w14:textId="77777777" w:rsidR="001E7FB5" w:rsidRDefault="001E7FB5" w:rsidP="00045270">
      <w:pPr>
        <w:pStyle w:val="ListParagraph"/>
        <w:numPr>
          <w:ilvl w:val="2"/>
          <w:numId w:val="226"/>
        </w:numPr>
        <w:spacing w:after="240" w:line="220" w:lineRule="exact"/>
      </w:pPr>
      <w:r>
        <w:t>DBAWork</w:t>
      </w:r>
    </w:p>
    <w:p w14:paraId="0F252F7D" w14:textId="77777777" w:rsidR="001E7FB5" w:rsidRDefault="001E7FB5" w:rsidP="00045270">
      <w:pPr>
        <w:pStyle w:val="ListParagraph"/>
        <w:numPr>
          <w:ilvl w:val="2"/>
          <w:numId w:val="226"/>
        </w:numPr>
        <w:spacing w:after="240" w:line="220" w:lineRule="exact"/>
      </w:pPr>
      <w:r>
        <w:t>&lt;OrgCode&gt;_CorrAus</w:t>
      </w:r>
    </w:p>
    <w:p w14:paraId="209B9405" w14:textId="77777777" w:rsidR="001E7FB5" w:rsidRDefault="001E7FB5" w:rsidP="00045270">
      <w:pPr>
        <w:pStyle w:val="ListParagraph"/>
        <w:numPr>
          <w:ilvl w:val="2"/>
          <w:numId w:val="226"/>
        </w:numPr>
        <w:spacing w:after="240" w:line="220" w:lineRule="exact"/>
      </w:pPr>
      <w:r>
        <w:t>&lt;OrgCode&gt;_CorrAus_Adt</w:t>
      </w:r>
    </w:p>
    <w:p w14:paraId="0B8A53D8" w14:textId="77777777" w:rsidR="001E7FB5" w:rsidRDefault="001E7FB5" w:rsidP="00045270">
      <w:pPr>
        <w:pStyle w:val="ListParagraph"/>
        <w:numPr>
          <w:ilvl w:val="2"/>
          <w:numId w:val="226"/>
        </w:numPr>
        <w:spacing w:after="240" w:line="220" w:lineRule="exact"/>
      </w:pPr>
      <w:r>
        <w:t>&lt;OrgCode&gt;_CorrAusAuth</w:t>
      </w:r>
    </w:p>
    <w:p w14:paraId="54BF38A5" w14:textId="77777777" w:rsidR="001E7FB5" w:rsidRDefault="001E7FB5" w:rsidP="00045270">
      <w:pPr>
        <w:pStyle w:val="ListParagraph"/>
        <w:numPr>
          <w:ilvl w:val="2"/>
          <w:numId w:val="226"/>
        </w:numPr>
        <w:spacing w:after="240" w:line="220" w:lineRule="exact"/>
      </w:pPr>
      <w:r>
        <w:t>&lt;OrgCode&gt;_CorrLos</w:t>
      </w:r>
    </w:p>
    <w:p w14:paraId="46ECEE1A" w14:textId="77777777" w:rsidR="001E7FB5" w:rsidRDefault="001E7FB5" w:rsidP="00045270">
      <w:pPr>
        <w:pStyle w:val="ListParagraph"/>
        <w:numPr>
          <w:ilvl w:val="2"/>
          <w:numId w:val="226"/>
        </w:numPr>
        <w:spacing w:after="240" w:line="220" w:lineRule="exact"/>
      </w:pPr>
      <w:r>
        <w:t>&lt;OrgCode&gt;_CorrLos_adt</w:t>
      </w:r>
    </w:p>
    <w:p w14:paraId="0A774553" w14:textId="77777777" w:rsidR="001E7FB5" w:rsidRDefault="001E7FB5" w:rsidP="00045270">
      <w:pPr>
        <w:pStyle w:val="ListParagraph"/>
        <w:numPr>
          <w:ilvl w:val="2"/>
          <w:numId w:val="226"/>
        </w:numPr>
        <w:spacing w:after="240" w:line="220" w:lineRule="exact"/>
      </w:pPr>
      <w:r>
        <w:t>&lt;OrgCode&gt;_CorrLosAuth</w:t>
      </w:r>
    </w:p>
    <w:p w14:paraId="1CAB2785" w14:textId="77777777" w:rsidR="001E7FB5" w:rsidRDefault="001E7FB5" w:rsidP="00045270">
      <w:pPr>
        <w:pStyle w:val="ListParagraph"/>
        <w:numPr>
          <w:ilvl w:val="2"/>
          <w:numId w:val="226"/>
        </w:numPr>
        <w:spacing w:after="240" w:line="220" w:lineRule="exact"/>
      </w:pPr>
      <w:r>
        <w:t>&lt;OrgCode&gt;_CorrLosAuth_adt</w:t>
      </w:r>
    </w:p>
    <w:p w14:paraId="6D17CCCA" w14:textId="77777777" w:rsidR="001E7FB5" w:rsidRDefault="001E7FB5" w:rsidP="00045270">
      <w:pPr>
        <w:pStyle w:val="ListParagraph"/>
        <w:numPr>
          <w:ilvl w:val="2"/>
          <w:numId w:val="226"/>
        </w:numPr>
        <w:spacing w:after="240" w:line="220" w:lineRule="exact"/>
      </w:pPr>
      <w:r>
        <w:t>&lt;OrgCode&gt;_CorrLx</w:t>
      </w:r>
    </w:p>
    <w:p w14:paraId="4518596B" w14:textId="77777777" w:rsidR="001E7FB5" w:rsidRDefault="001E7FB5" w:rsidP="00045270">
      <w:pPr>
        <w:pStyle w:val="ListParagraph"/>
        <w:numPr>
          <w:ilvl w:val="2"/>
          <w:numId w:val="226"/>
        </w:numPr>
        <w:spacing w:after="240" w:line="220" w:lineRule="exact"/>
      </w:pPr>
      <w:r>
        <w:t>&lt;OrgCode&gt;_CorrLxAuth</w:t>
      </w:r>
    </w:p>
    <w:p w14:paraId="522B3769" w14:textId="77777777" w:rsidR="001E7FB5" w:rsidRDefault="001E7FB5" w:rsidP="00045270">
      <w:pPr>
        <w:pStyle w:val="ListParagraph"/>
        <w:numPr>
          <w:ilvl w:val="2"/>
          <w:numId w:val="226"/>
        </w:numPr>
        <w:spacing w:after="240" w:line="220" w:lineRule="exact"/>
      </w:pPr>
      <w:r>
        <w:t>&lt;OrgCode&gt;_CorrPortal</w:t>
      </w:r>
    </w:p>
    <w:p w14:paraId="5EF9934E" w14:textId="77777777" w:rsidR="001E7FB5" w:rsidRDefault="001E7FB5" w:rsidP="00045270">
      <w:pPr>
        <w:pStyle w:val="ListParagraph"/>
        <w:numPr>
          <w:ilvl w:val="2"/>
          <w:numId w:val="226"/>
        </w:numPr>
        <w:spacing w:after="240" w:line="220" w:lineRule="exact"/>
      </w:pPr>
      <w:r>
        <w:t>&lt;OrgCode&gt;_CorrPortalAuth</w:t>
      </w:r>
    </w:p>
    <w:p w14:paraId="27950136" w14:textId="77777777" w:rsidR="001E7FB5" w:rsidRPr="000E3BF6" w:rsidRDefault="001E7FB5" w:rsidP="00045270">
      <w:pPr>
        <w:pStyle w:val="ListParagraph"/>
        <w:numPr>
          <w:ilvl w:val="1"/>
          <w:numId w:val="226"/>
        </w:numPr>
        <w:spacing w:after="240" w:line="220" w:lineRule="exact"/>
      </w:pPr>
      <w:r>
        <w:t>ODS</w:t>
      </w:r>
      <w:r w:rsidRPr="000E3BF6">
        <w:t xml:space="preserve"> </w:t>
      </w:r>
    </w:p>
    <w:p w14:paraId="1A5C4159" w14:textId="77777777" w:rsidR="001E7FB5" w:rsidRDefault="001E7FB5" w:rsidP="00045270">
      <w:pPr>
        <w:pStyle w:val="ListParagraph"/>
        <w:numPr>
          <w:ilvl w:val="2"/>
          <w:numId w:val="226"/>
        </w:numPr>
        <w:spacing w:after="240" w:line="220" w:lineRule="exact"/>
      </w:pPr>
      <w:r>
        <w:t xml:space="preserve">MasterAuthentication </w:t>
      </w:r>
    </w:p>
    <w:p w14:paraId="6043A6CE" w14:textId="77777777" w:rsidR="001E7FB5" w:rsidRDefault="001E7FB5" w:rsidP="00045270">
      <w:pPr>
        <w:pStyle w:val="ListParagraph"/>
        <w:numPr>
          <w:ilvl w:val="2"/>
          <w:numId w:val="226"/>
        </w:numPr>
        <w:spacing w:after="240" w:line="220" w:lineRule="exact"/>
      </w:pPr>
      <w:r>
        <w:t xml:space="preserve">DBAWork </w:t>
      </w:r>
    </w:p>
    <w:p w14:paraId="1E6324E0" w14:textId="77777777" w:rsidR="001E7FB5" w:rsidRDefault="001E7FB5" w:rsidP="00045270">
      <w:pPr>
        <w:pStyle w:val="ListParagraph"/>
        <w:numPr>
          <w:ilvl w:val="2"/>
          <w:numId w:val="226"/>
        </w:numPr>
        <w:spacing w:after="240" w:line="220" w:lineRule="exact"/>
      </w:pPr>
      <w:r>
        <w:t>ReportServer</w:t>
      </w:r>
    </w:p>
    <w:p w14:paraId="5C8A5866" w14:textId="77777777" w:rsidR="001E7FB5" w:rsidRDefault="001E7FB5" w:rsidP="00045270">
      <w:pPr>
        <w:pStyle w:val="ListParagraph"/>
        <w:numPr>
          <w:ilvl w:val="2"/>
          <w:numId w:val="226"/>
        </w:numPr>
        <w:spacing w:after="240" w:line="220" w:lineRule="exact"/>
      </w:pPr>
      <w:r>
        <w:t>ReportServerTempDB</w:t>
      </w:r>
    </w:p>
    <w:p w14:paraId="426E35A5" w14:textId="77777777" w:rsidR="001E7FB5" w:rsidRDefault="001E7FB5" w:rsidP="00045270">
      <w:pPr>
        <w:pStyle w:val="ListParagraph"/>
        <w:numPr>
          <w:ilvl w:val="2"/>
          <w:numId w:val="226"/>
        </w:numPr>
        <w:spacing w:after="240" w:line="220" w:lineRule="exact"/>
      </w:pPr>
      <w:r>
        <w:t>&lt;OrgCode&gt;_CorrLos_Reports</w:t>
      </w:r>
    </w:p>
    <w:p w14:paraId="190CC6B2" w14:textId="77777777" w:rsidR="001E7FB5" w:rsidRDefault="001E7FB5" w:rsidP="001E7FB5">
      <w:pPr>
        <w:pStyle w:val="Heading4"/>
      </w:pPr>
      <w:bookmarkStart w:id="311" w:name="_Toc414021346"/>
      <w:r>
        <w:t>Step 2 Prepare System for Restore</w:t>
      </w:r>
      <w:bookmarkEnd w:id="311"/>
    </w:p>
    <w:p w14:paraId="1A2F66A5" w14:textId="77777777" w:rsidR="001E7FB5" w:rsidRDefault="001E7FB5" w:rsidP="001E7FB5">
      <w:r w:rsidRPr="00122499">
        <w:t>When restoring the databases utilize the provided restore scripts from BKFS.</w:t>
      </w:r>
    </w:p>
    <w:p w14:paraId="27818276" w14:textId="77777777" w:rsidR="001E7FB5" w:rsidRDefault="001E7FB5" w:rsidP="001E7FB5">
      <w:pPr>
        <w:pStyle w:val="Heading3"/>
      </w:pPr>
      <w:bookmarkStart w:id="312" w:name="_Toc414021347"/>
      <w:r>
        <w:t>Restore Scripts</w:t>
      </w:r>
      <w:bookmarkEnd w:id="312"/>
    </w:p>
    <w:p w14:paraId="2E76BD63" w14:textId="77777777" w:rsidR="001E7FB5" w:rsidRDefault="001E7FB5" w:rsidP="00045270">
      <w:pPr>
        <w:pStyle w:val="ListParagraph"/>
        <w:numPr>
          <w:ilvl w:val="0"/>
          <w:numId w:val="225"/>
        </w:numPr>
        <w:spacing w:after="240" w:line="220" w:lineRule="exact"/>
      </w:pPr>
      <w:r>
        <w:t>Copy the following scripts to the root of the folder containing the database backups</w:t>
      </w:r>
    </w:p>
    <w:p w14:paraId="1C4C549C" w14:textId="77777777" w:rsidR="001E7FB5" w:rsidRDefault="001E7FB5" w:rsidP="00045270">
      <w:pPr>
        <w:pStyle w:val="ListParagraph"/>
        <w:numPr>
          <w:ilvl w:val="1"/>
          <w:numId w:val="225"/>
        </w:numPr>
        <w:spacing w:after="240" w:line="220" w:lineRule="exact"/>
      </w:pPr>
      <w:r w:rsidRPr="00122499">
        <w:rPr>
          <w:color w:val="FF0000"/>
          <w:highlight w:val="yellow"/>
        </w:rPr>
        <w:t>&lt;Drive Letter&gt;:\DatabaseBackups</w:t>
      </w:r>
      <w:r>
        <w:t>\</w:t>
      </w:r>
      <w:r w:rsidRPr="00717692">
        <w:t>AutomatedDatabaseRestore(DBA_Local).bat</w:t>
      </w:r>
    </w:p>
    <w:p w14:paraId="3756AFC0" w14:textId="77777777" w:rsidR="001E7FB5" w:rsidRDefault="001E7FB5" w:rsidP="00045270">
      <w:pPr>
        <w:pStyle w:val="ListParagraph"/>
        <w:numPr>
          <w:ilvl w:val="1"/>
          <w:numId w:val="225"/>
        </w:numPr>
        <w:spacing w:after="240" w:line="220" w:lineRule="exact"/>
      </w:pPr>
      <w:r w:rsidRPr="00122499">
        <w:rPr>
          <w:color w:val="FF0000"/>
          <w:highlight w:val="yellow"/>
        </w:rPr>
        <w:t>&lt;Drive Letter&gt;:\DatabaseBackups</w:t>
      </w:r>
      <w:r>
        <w:t>\</w:t>
      </w:r>
      <w:r w:rsidRPr="00717692">
        <w:t>AutomatedDatabaseRestore.sql</w:t>
      </w:r>
    </w:p>
    <w:p w14:paraId="13A132BE" w14:textId="77777777" w:rsidR="001E7FB5" w:rsidRDefault="001E7FB5" w:rsidP="00045270">
      <w:pPr>
        <w:pStyle w:val="ListParagraph"/>
        <w:numPr>
          <w:ilvl w:val="0"/>
          <w:numId w:val="225"/>
        </w:numPr>
        <w:spacing w:after="240" w:line="220" w:lineRule="exact"/>
      </w:pPr>
      <w:r>
        <w:t xml:space="preserve">Edit the the </w:t>
      </w:r>
      <w:r w:rsidRPr="00717692">
        <w:t>AutomatedDatabaseRestore(DBA_Local).bat</w:t>
      </w:r>
      <w:r>
        <w:t xml:space="preserve"> ensure the following entries have correct values for proper execution, the batch file does create an output text file for post restore validation and troubleshooting. </w:t>
      </w:r>
    </w:p>
    <w:p w14:paraId="2A245C45" w14:textId="77777777" w:rsidR="001E7FB5" w:rsidRDefault="001E7FB5" w:rsidP="001E7FB5">
      <w:pPr>
        <w:ind w:left="360"/>
      </w:pPr>
      <w:r>
        <w:t xml:space="preserve">Notes provided below like (e.g. xxxxx) are not present in batch file. Update only the items in </w:t>
      </w:r>
      <w:r w:rsidRPr="00E3184B">
        <w:rPr>
          <w:color w:val="FF0000"/>
          <w:highlight w:val="yellow"/>
        </w:rPr>
        <w:t>Yellow and Red</w:t>
      </w:r>
      <w:r>
        <w:t>.</w:t>
      </w:r>
    </w:p>
    <w:p w14:paraId="4FF49437" w14:textId="77777777" w:rsidR="001E7FB5" w:rsidRDefault="001E7FB5" w:rsidP="00045270">
      <w:pPr>
        <w:pStyle w:val="ListParagraph"/>
        <w:numPr>
          <w:ilvl w:val="0"/>
          <w:numId w:val="225"/>
        </w:numPr>
        <w:spacing w:after="240" w:line="220" w:lineRule="exact"/>
      </w:pPr>
      <w:r>
        <w:t>set ScriptLocation=</w:t>
      </w:r>
      <w:r w:rsidRPr="00122499">
        <w:rPr>
          <w:color w:val="FF0000"/>
          <w:highlight w:val="yellow"/>
        </w:rPr>
        <w:t>&lt;Drive Letter&gt;:\D</w:t>
      </w:r>
      <w:r>
        <w:rPr>
          <w:color w:val="FF0000"/>
          <w:highlight w:val="yellow"/>
        </w:rPr>
        <w:t>atabase</w:t>
      </w:r>
      <w:r w:rsidRPr="00AE7E47">
        <w:rPr>
          <w:color w:val="FF0000"/>
          <w:highlight w:val="yellow"/>
        </w:rPr>
        <w:t>Backups</w:t>
      </w:r>
    </w:p>
    <w:p w14:paraId="74E6D0F4" w14:textId="77777777" w:rsidR="001E7FB5" w:rsidRDefault="001E7FB5" w:rsidP="00045270">
      <w:pPr>
        <w:pStyle w:val="ListParagraph"/>
        <w:numPr>
          <w:ilvl w:val="0"/>
          <w:numId w:val="225"/>
        </w:numPr>
        <w:spacing w:after="240" w:line="220" w:lineRule="exact"/>
      </w:pPr>
      <w:r>
        <w:t>set Environment=</w:t>
      </w:r>
      <w:r w:rsidRPr="00424BCC">
        <w:rPr>
          <w:color w:val="FF0000"/>
          <w:highlight w:val="yellow"/>
        </w:rPr>
        <w:t>TargetEnvironmentName</w:t>
      </w:r>
      <w:r>
        <w:rPr>
          <w:color w:val="FF0000"/>
        </w:rPr>
        <w:t xml:space="preserve"> </w:t>
      </w:r>
      <w:r w:rsidRPr="00122499">
        <w:t>(e.g. UAT1)</w:t>
      </w:r>
    </w:p>
    <w:p w14:paraId="55EB0BB6" w14:textId="77777777" w:rsidR="001E7FB5" w:rsidRDefault="001E7FB5" w:rsidP="00045270">
      <w:pPr>
        <w:pStyle w:val="ListParagraph"/>
        <w:numPr>
          <w:ilvl w:val="0"/>
          <w:numId w:val="225"/>
        </w:numPr>
        <w:spacing w:after="240" w:line="220" w:lineRule="exact"/>
      </w:pPr>
      <w:r>
        <w:t>set OLTPInstance=</w:t>
      </w:r>
      <w:r w:rsidRPr="00122499">
        <w:rPr>
          <w:color w:val="FF0000"/>
          <w:highlight w:val="yellow"/>
        </w:rPr>
        <w:t>ServerName\InstanceName</w:t>
      </w:r>
      <w:r>
        <w:rPr>
          <w:color w:val="FF0000"/>
        </w:rPr>
        <w:t xml:space="preserve"> </w:t>
      </w:r>
      <w:r w:rsidRPr="00122499">
        <w:t>(e.g. UAT1\OLTP)</w:t>
      </w:r>
      <w:r>
        <w:rPr>
          <w:color w:val="FF0000"/>
        </w:rPr>
        <w:t xml:space="preserve">  </w:t>
      </w:r>
    </w:p>
    <w:p w14:paraId="352D34B0" w14:textId="77777777" w:rsidR="001E7FB5" w:rsidRPr="003C0ED1" w:rsidRDefault="001E7FB5" w:rsidP="00045270">
      <w:pPr>
        <w:pStyle w:val="ListParagraph"/>
        <w:numPr>
          <w:ilvl w:val="0"/>
          <w:numId w:val="225"/>
        </w:numPr>
        <w:spacing w:after="240" w:line="220" w:lineRule="exact"/>
      </w:pPr>
      <w:r>
        <w:t>set OLTPBackupLocation="</w:t>
      </w:r>
      <w:r w:rsidRPr="00E3184B">
        <w:rPr>
          <w:color w:val="FF0000"/>
          <w:highlight w:val="yellow"/>
        </w:rPr>
        <w:t>&lt;Drive Letter&gt;:\</w:t>
      </w:r>
      <w:r>
        <w:rPr>
          <w:color w:val="FF0000"/>
          <w:highlight w:val="yellow"/>
        </w:rPr>
        <w:t>Database</w:t>
      </w:r>
      <w:r w:rsidRPr="00AE7E47">
        <w:rPr>
          <w:color w:val="FF0000"/>
          <w:highlight w:val="yellow"/>
        </w:rPr>
        <w:t>Backups\OLTP</w:t>
      </w:r>
      <w:r w:rsidRPr="003C0ED1">
        <w:t>\"</w:t>
      </w:r>
    </w:p>
    <w:p w14:paraId="224B092C" w14:textId="77777777" w:rsidR="001E7FB5" w:rsidRPr="00122499" w:rsidRDefault="001E7FB5" w:rsidP="00045270">
      <w:pPr>
        <w:pStyle w:val="ListParagraph"/>
        <w:numPr>
          <w:ilvl w:val="0"/>
          <w:numId w:val="225"/>
        </w:numPr>
        <w:spacing w:after="240" w:line="220" w:lineRule="exact"/>
      </w:pPr>
      <w:r>
        <w:t>set OLTPRecoveryMode=</w:t>
      </w:r>
      <w:r w:rsidRPr="00AE7E47">
        <w:rPr>
          <w:color w:val="FF0000"/>
          <w:highlight w:val="yellow"/>
        </w:rPr>
        <w:t>Simple</w:t>
      </w:r>
      <w:r>
        <w:rPr>
          <w:color w:val="FF0000"/>
        </w:rPr>
        <w:t xml:space="preserve"> </w:t>
      </w:r>
      <w:r w:rsidRPr="00122499">
        <w:t>(e.g. Simple or Full – dictated by client prescribed recovery method)</w:t>
      </w:r>
    </w:p>
    <w:p w14:paraId="33ABB088" w14:textId="77777777" w:rsidR="001E7FB5" w:rsidRDefault="001E7FB5" w:rsidP="00045270">
      <w:pPr>
        <w:pStyle w:val="ListParagraph"/>
        <w:numPr>
          <w:ilvl w:val="0"/>
          <w:numId w:val="225"/>
        </w:numPr>
        <w:spacing w:after="240" w:line="220" w:lineRule="exact"/>
      </w:pPr>
      <w:r>
        <w:t>set ODSInstance=</w:t>
      </w:r>
      <w:r w:rsidRPr="00122499">
        <w:rPr>
          <w:color w:val="FF0000"/>
          <w:highlight w:val="yellow"/>
        </w:rPr>
        <w:t>ServerName\InstanceName</w:t>
      </w:r>
      <w:r>
        <w:rPr>
          <w:color w:val="FF0000"/>
        </w:rPr>
        <w:t xml:space="preserve"> </w:t>
      </w:r>
      <w:r w:rsidRPr="00122499">
        <w:t>(e.g. UAT1\ODS)</w:t>
      </w:r>
    </w:p>
    <w:p w14:paraId="5CA01930" w14:textId="77777777" w:rsidR="001E7FB5" w:rsidRPr="003C0ED1" w:rsidRDefault="001E7FB5" w:rsidP="00045270">
      <w:pPr>
        <w:pStyle w:val="ListParagraph"/>
        <w:numPr>
          <w:ilvl w:val="0"/>
          <w:numId w:val="225"/>
        </w:numPr>
        <w:spacing w:after="240" w:line="220" w:lineRule="exact"/>
      </w:pPr>
      <w:r>
        <w:t>set ODSBackupLocation="</w:t>
      </w:r>
      <w:r w:rsidRPr="00122499">
        <w:rPr>
          <w:color w:val="FF0000"/>
          <w:highlight w:val="yellow"/>
        </w:rPr>
        <w:t>&lt;Drive Letter&gt;:\</w:t>
      </w:r>
      <w:r>
        <w:rPr>
          <w:color w:val="FF0000"/>
          <w:highlight w:val="yellow"/>
        </w:rPr>
        <w:t>Database</w:t>
      </w:r>
      <w:r w:rsidRPr="00AE7E47">
        <w:rPr>
          <w:color w:val="FF0000"/>
          <w:highlight w:val="yellow"/>
        </w:rPr>
        <w:t>Backups\ODS</w:t>
      </w:r>
      <w:r w:rsidRPr="003C0ED1">
        <w:t>\"</w:t>
      </w:r>
    </w:p>
    <w:p w14:paraId="04F320BB" w14:textId="77777777" w:rsidR="001E7FB5" w:rsidRPr="00122499" w:rsidRDefault="001E7FB5" w:rsidP="00045270">
      <w:pPr>
        <w:pStyle w:val="ListParagraph"/>
        <w:numPr>
          <w:ilvl w:val="0"/>
          <w:numId w:val="225"/>
        </w:numPr>
        <w:spacing w:after="240" w:line="220" w:lineRule="exact"/>
      </w:pPr>
      <w:r>
        <w:t xml:space="preserve">set </w:t>
      </w:r>
      <w:r w:rsidRPr="00D879C8">
        <w:t>ODSRecoveryMode=</w:t>
      </w:r>
      <w:r w:rsidRPr="00122499">
        <w:rPr>
          <w:color w:val="FF0000"/>
          <w:highlight w:val="yellow"/>
        </w:rPr>
        <w:t>Simple</w:t>
      </w:r>
      <w:r w:rsidRPr="00122499">
        <w:rPr>
          <w:color w:val="FF0000"/>
        </w:rPr>
        <w:t xml:space="preserve"> </w:t>
      </w:r>
      <w:r w:rsidRPr="00122499">
        <w:t>(e.g. Simple or Full – dictated by client prescribed recovery method)</w:t>
      </w:r>
    </w:p>
    <w:p w14:paraId="7E3B54AF" w14:textId="77777777" w:rsidR="001E7FB5" w:rsidRDefault="001E7FB5" w:rsidP="001E7FB5">
      <w:pPr>
        <w:pStyle w:val="Heading3"/>
      </w:pPr>
      <w:bookmarkStart w:id="313" w:name="_Toc414021348"/>
      <w:r>
        <w:t>Client Purge Scripts (Only necessary to remove transaction data and setup default admin users)</w:t>
      </w:r>
      <w:bookmarkEnd w:id="313"/>
    </w:p>
    <w:p w14:paraId="452CCAF7" w14:textId="77777777" w:rsidR="001E7FB5" w:rsidRDefault="001E7FB5" w:rsidP="001E7FB5">
      <w:r w:rsidRPr="00122499">
        <w:t xml:space="preserve">When </w:t>
      </w:r>
      <w:r>
        <w:t>purging</w:t>
      </w:r>
      <w:r w:rsidRPr="00122499">
        <w:t xml:space="preserve"> the databases utilize the provided </w:t>
      </w:r>
      <w:r>
        <w:t>purge</w:t>
      </w:r>
      <w:r w:rsidRPr="00122499">
        <w:t xml:space="preserve"> scripts from BKFS</w:t>
      </w:r>
      <w:r>
        <w:t xml:space="preserve"> </w:t>
      </w:r>
    </w:p>
    <w:p w14:paraId="62733647" w14:textId="77777777" w:rsidR="001E7FB5" w:rsidRDefault="001E7FB5" w:rsidP="00045270">
      <w:pPr>
        <w:pStyle w:val="ListParagraph"/>
        <w:numPr>
          <w:ilvl w:val="0"/>
          <w:numId w:val="224"/>
        </w:numPr>
        <w:spacing w:after="240" w:line="220" w:lineRule="exact"/>
      </w:pPr>
      <w:r>
        <w:t xml:space="preserve">Copy the entire folder to </w:t>
      </w:r>
      <w:r w:rsidRPr="00122499">
        <w:rPr>
          <w:color w:val="FF0000"/>
          <w:highlight w:val="yellow"/>
        </w:rPr>
        <w:t>&lt;Drive Letter&gt;:</w:t>
      </w:r>
      <w:r w:rsidRPr="00E3184B">
        <w:rPr>
          <w:color w:val="FF0000"/>
          <w:highlight w:val="yellow"/>
        </w:rPr>
        <w:t>\ClientPurgeScripts</w:t>
      </w:r>
    </w:p>
    <w:p w14:paraId="78F625BF" w14:textId="77777777" w:rsidR="001E7FB5" w:rsidRDefault="001E7FB5" w:rsidP="00045270">
      <w:pPr>
        <w:pStyle w:val="ListParagraph"/>
        <w:numPr>
          <w:ilvl w:val="0"/>
          <w:numId w:val="224"/>
        </w:numPr>
        <w:spacing w:after="240" w:line="220" w:lineRule="exact"/>
      </w:pPr>
      <w:r>
        <w:t>Edit the batch files for the clients being restored the following entries need to be updated for proper execution. Output text files are created for validation and troubleshooting</w:t>
      </w:r>
    </w:p>
    <w:p w14:paraId="1612F611" w14:textId="77777777" w:rsidR="001E7FB5" w:rsidRDefault="001E7FB5" w:rsidP="001E7FB5">
      <w:pPr>
        <w:ind w:left="360"/>
      </w:pPr>
      <w:r>
        <w:t xml:space="preserve">Notes provided below like (e.g. xxxxx) are not present in batch file. Update only the items in </w:t>
      </w:r>
      <w:r w:rsidRPr="00E3184B">
        <w:rPr>
          <w:color w:val="FF0000"/>
          <w:highlight w:val="yellow"/>
        </w:rPr>
        <w:t>Yellow and Red</w:t>
      </w:r>
      <w:r>
        <w:t>.</w:t>
      </w:r>
    </w:p>
    <w:p w14:paraId="7076B062" w14:textId="77777777" w:rsidR="001E7FB5" w:rsidRDefault="001E7FB5" w:rsidP="00045270">
      <w:pPr>
        <w:pStyle w:val="ListParagraph"/>
        <w:numPr>
          <w:ilvl w:val="0"/>
          <w:numId w:val="224"/>
        </w:numPr>
        <w:spacing w:after="240" w:line="220" w:lineRule="exact"/>
      </w:pPr>
      <w:r>
        <w:t>set InstanceOLTP=</w:t>
      </w:r>
      <w:r w:rsidRPr="00122499">
        <w:rPr>
          <w:color w:val="FF0000"/>
          <w:highlight w:val="yellow"/>
        </w:rPr>
        <w:t>ServerName\InstanceName</w:t>
      </w:r>
      <w:r>
        <w:rPr>
          <w:color w:val="FF0000"/>
        </w:rPr>
        <w:t xml:space="preserve"> </w:t>
      </w:r>
      <w:r w:rsidRPr="00122499">
        <w:t>(e.g. UAT1\OLTP)</w:t>
      </w:r>
    </w:p>
    <w:p w14:paraId="14598103" w14:textId="77777777" w:rsidR="001E7FB5" w:rsidRDefault="001E7FB5" w:rsidP="00045270">
      <w:pPr>
        <w:pStyle w:val="ListParagraph"/>
        <w:numPr>
          <w:ilvl w:val="0"/>
          <w:numId w:val="224"/>
        </w:numPr>
        <w:spacing w:after="240" w:line="220" w:lineRule="exact"/>
      </w:pPr>
      <w:r>
        <w:t>set InstanceODS=</w:t>
      </w:r>
      <w:r w:rsidRPr="00122499">
        <w:rPr>
          <w:color w:val="FF0000"/>
          <w:highlight w:val="yellow"/>
        </w:rPr>
        <w:t>ServerName\InstanceName</w:t>
      </w:r>
      <w:r>
        <w:rPr>
          <w:color w:val="FF0000"/>
        </w:rPr>
        <w:t xml:space="preserve"> </w:t>
      </w:r>
      <w:r w:rsidRPr="00122499">
        <w:t>(e.g. UAT1\O</w:t>
      </w:r>
      <w:r>
        <w:t>DS</w:t>
      </w:r>
      <w:r w:rsidRPr="00122499">
        <w:t>)</w:t>
      </w:r>
    </w:p>
    <w:p w14:paraId="48B708A9" w14:textId="77777777" w:rsidR="001E7FB5" w:rsidRDefault="001E7FB5" w:rsidP="00045270">
      <w:pPr>
        <w:pStyle w:val="ListParagraph"/>
        <w:numPr>
          <w:ilvl w:val="0"/>
          <w:numId w:val="224"/>
        </w:numPr>
        <w:spacing w:after="240" w:line="220" w:lineRule="exact"/>
      </w:pPr>
      <w:r>
        <w:t>set RootPath=</w:t>
      </w:r>
      <w:r w:rsidRPr="00122499">
        <w:rPr>
          <w:color w:val="FF0000"/>
          <w:highlight w:val="yellow"/>
        </w:rPr>
        <w:t>&lt;Drive Letter&gt;:\</w:t>
      </w:r>
      <w:r w:rsidRPr="00E3184B">
        <w:rPr>
          <w:color w:val="FF0000"/>
          <w:highlight w:val="yellow"/>
        </w:rPr>
        <w:t>ClientPurgeScripts</w:t>
      </w:r>
    </w:p>
    <w:p w14:paraId="30D41A8E" w14:textId="77777777" w:rsidR="001E7FB5" w:rsidRDefault="001E7FB5" w:rsidP="00045270">
      <w:pPr>
        <w:pStyle w:val="ListParagraph"/>
        <w:numPr>
          <w:ilvl w:val="0"/>
          <w:numId w:val="224"/>
        </w:numPr>
        <w:spacing w:after="240" w:line="220" w:lineRule="exact"/>
      </w:pPr>
      <w:r>
        <w:t>set OrgCode</w:t>
      </w:r>
      <w:r w:rsidRPr="00314469">
        <w:t>=</w:t>
      </w:r>
      <w:r w:rsidRPr="00314469">
        <w:rPr>
          <w:color w:val="FF0000"/>
          <w:highlight w:val="yellow"/>
        </w:rPr>
        <w:t>&lt;ClientORGCode&gt;</w:t>
      </w:r>
    </w:p>
    <w:p w14:paraId="540B8749" w14:textId="77777777" w:rsidR="001E7FB5" w:rsidRDefault="001E7FB5" w:rsidP="00045270">
      <w:pPr>
        <w:pStyle w:val="ListParagraph"/>
        <w:numPr>
          <w:ilvl w:val="0"/>
          <w:numId w:val="224"/>
        </w:numPr>
        <w:spacing w:after="240" w:line="220" w:lineRule="exact"/>
      </w:pPr>
      <w:r>
        <w:t>set Environment=</w:t>
      </w:r>
      <w:r w:rsidRPr="00424BCC">
        <w:rPr>
          <w:color w:val="FF0000"/>
          <w:highlight w:val="yellow"/>
        </w:rPr>
        <w:t>TargetEnvironmentName</w:t>
      </w:r>
      <w:r>
        <w:rPr>
          <w:color w:val="FF0000"/>
        </w:rPr>
        <w:t xml:space="preserve"> </w:t>
      </w:r>
      <w:r w:rsidRPr="00122499">
        <w:t>(e.g. UAT1)</w:t>
      </w:r>
    </w:p>
    <w:p w14:paraId="5951E338" w14:textId="77777777" w:rsidR="001E7FB5" w:rsidRDefault="001E7FB5" w:rsidP="001E7FB5">
      <w:pPr>
        <w:pStyle w:val="Heading3"/>
      </w:pPr>
      <w:bookmarkStart w:id="314" w:name="_Toc414021349"/>
      <w:r>
        <w:t>Post Deploy Scripts</w:t>
      </w:r>
      <w:bookmarkEnd w:id="314"/>
    </w:p>
    <w:p w14:paraId="3586C42B" w14:textId="77777777" w:rsidR="001E7FB5" w:rsidRDefault="001E7FB5" w:rsidP="001E7FB5">
      <w:r>
        <w:t xml:space="preserve">Post deploy scripts need to be </w:t>
      </w:r>
      <w:r w:rsidRPr="00E3184B">
        <w:t xml:space="preserve">from the latest build </w:t>
      </w:r>
      <w:r>
        <w:t>package provide by BKFS. This example would be for code drop 4.3.1.22</w:t>
      </w:r>
    </w:p>
    <w:p w14:paraId="0E2083E2" w14:textId="77777777" w:rsidR="001E7FB5" w:rsidRPr="00D16623" w:rsidRDefault="001E7FB5" w:rsidP="001E7FB5">
      <w:pPr>
        <w:rPr>
          <w:color w:val="FF0000"/>
        </w:rPr>
      </w:pPr>
      <w:r w:rsidRPr="00D16623">
        <w:rPr>
          <w:color w:val="FF0000"/>
        </w:rPr>
        <w:t>(put path here for actual code location)</w:t>
      </w:r>
    </w:p>
    <w:p w14:paraId="10703BE9" w14:textId="77777777" w:rsidR="001E7FB5" w:rsidRPr="00D16623" w:rsidRDefault="001E7FB5" w:rsidP="00045270">
      <w:pPr>
        <w:pStyle w:val="ListParagraph"/>
        <w:numPr>
          <w:ilvl w:val="0"/>
          <w:numId w:val="233"/>
        </w:numPr>
        <w:spacing w:after="240" w:line="220" w:lineRule="exact"/>
        <w:rPr>
          <w:color w:val="FF0000"/>
        </w:rPr>
      </w:pPr>
      <w:r w:rsidRPr="00D16623">
        <w:rPr>
          <w:color w:val="FF0000"/>
        </w:rPr>
        <w:t xml:space="preserve">Copy files to </w:t>
      </w:r>
      <w:r w:rsidRPr="00D16623">
        <w:rPr>
          <w:color w:val="FF0000"/>
          <w:highlight w:val="yellow"/>
        </w:rPr>
        <w:t>&lt;Drive Letter&gt;:\</w:t>
      </w:r>
      <w:r w:rsidRPr="00D16623">
        <w:rPr>
          <w:color w:val="FF0000"/>
        </w:rPr>
        <w:t xml:space="preserve">DeploymentCode(LS)\LS(ODS)\Release-PostDeploy </w:t>
      </w:r>
    </w:p>
    <w:p w14:paraId="3CB72612" w14:textId="77777777" w:rsidR="001E7FB5" w:rsidRPr="00D16623" w:rsidRDefault="001E7FB5" w:rsidP="00045270">
      <w:pPr>
        <w:pStyle w:val="ListParagraph"/>
        <w:numPr>
          <w:ilvl w:val="1"/>
          <w:numId w:val="227"/>
        </w:numPr>
        <w:spacing w:after="240" w:line="220" w:lineRule="exact"/>
        <w:rPr>
          <w:color w:val="FF0000"/>
        </w:rPr>
      </w:pPr>
      <w:r w:rsidRPr="00D16623">
        <w:rPr>
          <w:color w:val="FF0000"/>
        </w:rPr>
        <w:t>If exists Delete OLTP folder</w:t>
      </w:r>
    </w:p>
    <w:p w14:paraId="593C64DE" w14:textId="77777777" w:rsidR="001E7FB5" w:rsidRPr="00D16623" w:rsidRDefault="001E7FB5" w:rsidP="00045270">
      <w:pPr>
        <w:pStyle w:val="ListParagraph"/>
        <w:numPr>
          <w:ilvl w:val="0"/>
          <w:numId w:val="227"/>
        </w:numPr>
        <w:spacing w:after="240" w:line="220" w:lineRule="exact"/>
        <w:rPr>
          <w:color w:val="FF0000"/>
        </w:rPr>
      </w:pPr>
      <w:r w:rsidRPr="00D16623">
        <w:rPr>
          <w:color w:val="FF0000"/>
        </w:rPr>
        <w:t xml:space="preserve">Copy files to </w:t>
      </w:r>
      <w:r w:rsidRPr="00D16623">
        <w:rPr>
          <w:color w:val="FF0000"/>
          <w:highlight w:val="yellow"/>
        </w:rPr>
        <w:t>&lt;Drive Letter&gt;:\</w:t>
      </w:r>
      <w:r w:rsidRPr="00D16623">
        <w:rPr>
          <w:color w:val="FF0000"/>
        </w:rPr>
        <w:t xml:space="preserve">DeploymentCode(LS)\LS(OLTP)\Release-PostDeploy </w:t>
      </w:r>
    </w:p>
    <w:p w14:paraId="7CF67ACD" w14:textId="77777777" w:rsidR="001E7FB5" w:rsidRPr="00D16623" w:rsidRDefault="001E7FB5" w:rsidP="00045270">
      <w:pPr>
        <w:pStyle w:val="ListParagraph"/>
        <w:numPr>
          <w:ilvl w:val="1"/>
          <w:numId w:val="227"/>
        </w:numPr>
        <w:spacing w:after="240" w:line="220" w:lineRule="exact"/>
        <w:rPr>
          <w:color w:val="FF0000"/>
        </w:rPr>
      </w:pPr>
      <w:r w:rsidRPr="00D16623">
        <w:rPr>
          <w:color w:val="FF0000"/>
        </w:rPr>
        <w:t>If exists Delete ODS folder</w:t>
      </w:r>
    </w:p>
    <w:p w14:paraId="16D208BB" w14:textId="77777777" w:rsidR="001E7FB5" w:rsidRPr="00D16623" w:rsidRDefault="001E7FB5" w:rsidP="00045270">
      <w:pPr>
        <w:pStyle w:val="ListParagraph"/>
        <w:numPr>
          <w:ilvl w:val="0"/>
          <w:numId w:val="227"/>
        </w:numPr>
        <w:spacing w:after="240" w:line="220" w:lineRule="exact"/>
        <w:rPr>
          <w:color w:val="FF0000"/>
        </w:rPr>
      </w:pPr>
      <w:r w:rsidRPr="00D16623">
        <w:rPr>
          <w:color w:val="FF0000"/>
        </w:rPr>
        <w:t>Create SQL Agent Deployment job for post deploy as prescribed in BKFS database deployment instructions</w:t>
      </w:r>
    </w:p>
    <w:p w14:paraId="12A5A3F6" w14:textId="77777777" w:rsidR="001E7FB5" w:rsidRPr="00D16623" w:rsidRDefault="001E7FB5" w:rsidP="00045270">
      <w:pPr>
        <w:pStyle w:val="ListParagraph"/>
        <w:numPr>
          <w:ilvl w:val="1"/>
          <w:numId w:val="227"/>
        </w:numPr>
        <w:spacing w:after="240" w:line="220" w:lineRule="exact"/>
        <w:rPr>
          <w:color w:val="FF0000"/>
        </w:rPr>
      </w:pPr>
      <w:r w:rsidRPr="00D16623">
        <w:rPr>
          <w:color w:val="FF0000"/>
        </w:rPr>
        <w:t>Create ODS job</w:t>
      </w:r>
    </w:p>
    <w:p w14:paraId="778FC66B" w14:textId="77777777" w:rsidR="001E7FB5" w:rsidRPr="00D16623" w:rsidRDefault="001E7FB5" w:rsidP="00045270">
      <w:pPr>
        <w:pStyle w:val="ListParagraph"/>
        <w:numPr>
          <w:ilvl w:val="1"/>
          <w:numId w:val="227"/>
        </w:numPr>
        <w:spacing w:after="240" w:line="220" w:lineRule="exact"/>
        <w:rPr>
          <w:color w:val="FF0000"/>
        </w:rPr>
      </w:pPr>
      <w:r w:rsidRPr="00D16623">
        <w:rPr>
          <w:color w:val="FF0000"/>
        </w:rPr>
        <w:t>Create OLTP job</w:t>
      </w:r>
    </w:p>
    <w:p w14:paraId="61BBDD99" w14:textId="77777777" w:rsidR="001E7FB5" w:rsidRDefault="001E7FB5" w:rsidP="001E7FB5">
      <w:pPr>
        <w:pStyle w:val="Heading3"/>
      </w:pPr>
      <w:bookmarkStart w:id="315" w:name="_Toc414021350"/>
      <w:r>
        <w:t>SSIS Packages</w:t>
      </w:r>
      <w:bookmarkEnd w:id="315"/>
    </w:p>
    <w:p w14:paraId="7F31119E" w14:textId="77777777" w:rsidR="001E7FB5" w:rsidRDefault="001E7FB5" w:rsidP="001E7FB5">
      <w:r w:rsidRPr="001E1397">
        <w:t>Include SSI</w:t>
      </w:r>
      <w:r>
        <w:t>S Packages to match the Release on the source system</w:t>
      </w:r>
    </w:p>
    <w:p w14:paraId="187DCED7" w14:textId="77777777" w:rsidR="001E7FB5" w:rsidRDefault="001E7FB5" w:rsidP="001E7FB5">
      <w:r>
        <w:t xml:space="preserve">Copy all SSIS packages need to be </w:t>
      </w:r>
      <w:r w:rsidRPr="00E3184B">
        <w:t xml:space="preserve">from the latest build </w:t>
      </w:r>
      <w:r>
        <w:t>package provide by BKFS. This example would be for code drop 4.3.1.22. Refer to that releases Database deployment guide for instructions.</w:t>
      </w:r>
    </w:p>
    <w:p w14:paraId="2D74CC13" w14:textId="77777777" w:rsidR="001E7FB5" w:rsidRDefault="001E7FB5" w:rsidP="001E7FB5">
      <w:pPr>
        <w:pStyle w:val="Heading3"/>
      </w:pPr>
      <w:bookmarkStart w:id="316" w:name="_Toc414021351"/>
      <w:r>
        <w:t>Unique Client User Setup (Only required if SQL logins do not exist on target)</w:t>
      </w:r>
      <w:bookmarkEnd w:id="316"/>
    </w:p>
    <w:p w14:paraId="74C5B0B1" w14:textId="77777777" w:rsidR="001E7FB5" w:rsidRDefault="001E7FB5" w:rsidP="001E7FB5">
      <w:r>
        <w:t>Run the following queries below to verify that the correct LendingSpace SQL logins currently exist on the target system. If the do then this step can be by-passed.</w:t>
      </w:r>
    </w:p>
    <w:p w14:paraId="5F18748E" w14:textId="77777777" w:rsidR="001E7FB5" w:rsidRDefault="001E7FB5" w:rsidP="001E7FB5">
      <w:r>
        <w:t>OLTP Server Query</w:t>
      </w:r>
    </w:p>
    <w:p w14:paraId="483C47F9" w14:textId="77777777" w:rsidR="001E7FB5" w:rsidRDefault="001E7FB5" w:rsidP="001E7FB5">
      <w:pPr>
        <w:autoSpaceDE w:val="0"/>
        <w:autoSpaceDN w:val="0"/>
        <w:adjustRightInd w:val="0"/>
        <w:spacing w:after="0"/>
        <w:ind w:left="720"/>
        <w:rPr>
          <w:rFonts w:cs="Arial"/>
          <w:noProof/>
          <w:color w:val="808080"/>
          <w:sz w:val="20"/>
          <w:szCs w:val="20"/>
        </w:rPr>
      </w:pPr>
      <w:r>
        <w:rPr>
          <w:rFonts w:cs="Arial"/>
          <w:noProof/>
          <w:color w:val="0000FF"/>
          <w:sz w:val="20"/>
          <w:szCs w:val="20"/>
        </w:rPr>
        <w:t>USE</w:t>
      </w:r>
      <w:r>
        <w:rPr>
          <w:rFonts w:cs="Arial"/>
          <w:noProof/>
          <w:sz w:val="20"/>
          <w:szCs w:val="20"/>
        </w:rPr>
        <w:t xml:space="preserve"> </w:t>
      </w:r>
      <w:r>
        <w:rPr>
          <w:rFonts w:cs="Arial"/>
          <w:noProof/>
          <w:color w:val="0000FF"/>
          <w:sz w:val="20"/>
          <w:szCs w:val="20"/>
        </w:rPr>
        <w:t>master</w:t>
      </w:r>
      <w:r>
        <w:rPr>
          <w:rFonts w:cs="Arial"/>
          <w:noProof/>
          <w:color w:val="808080"/>
          <w:sz w:val="20"/>
          <w:szCs w:val="20"/>
        </w:rPr>
        <w:t>;</w:t>
      </w:r>
    </w:p>
    <w:p w14:paraId="4BA1F3DF" w14:textId="77777777" w:rsidR="001E7FB5" w:rsidRDefault="001E7FB5" w:rsidP="001E7FB5">
      <w:pPr>
        <w:autoSpaceDE w:val="0"/>
        <w:autoSpaceDN w:val="0"/>
        <w:adjustRightInd w:val="0"/>
        <w:spacing w:after="0"/>
        <w:ind w:left="720"/>
        <w:rPr>
          <w:rFonts w:cs="Arial"/>
          <w:noProof/>
          <w:color w:val="808080"/>
          <w:sz w:val="20"/>
          <w:szCs w:val="20"/>
        </w:rPr>
      </w:pPr>
      <w:r>
        <w:rPr>
          <w:rFonts w:cs="Arial"/>
          <w:noProof/>
          <w:color w:val="0000FF"/>
          <w:sz w:val="20"/>
          <w:szCs w:val="20"/>
        </w:rPr>
        <w:t>SELECT</w:t>
      </w:r>
      <w:r>
        <w:rPr>
          <w:rFonts w:cs="Arial"/>
          <w:noProof/>
          <w:sz w:val="20"/>
          <w:szCs w:val="20"/>
        </w:rPr>
        <w:t xml:space="preserve"> </w:t>
      </w:r>
      <w:r>
        <w:rPr>
          <w:rFonts w:cs="Arial"/>
          <w:noProof/>
          <w:color w:val="808080"/>
          <w:sz w:val="20"/>
          <w:szCs w:val="20"/>
        </w:rPr>
        <w:t>*</w:t>
      </w:r>
    </w:p>
    <w:p w14:paraId="1F1598BE" w14:textId="77777777" w:rsidR="001E7FB5" w:rsidRDefault="001E7FB5" w:rsidP="001E7FB5">
      <w:pPr>
        <w:autoSpaceDE w:val="0"/>
        <w:autoSpaceDN w:val="0"/>
        <w:adjustRightInd w:val="0"/>
        <w:spacing w:after="0"/>
        <w:ind w:left="720"/>
        <w:rPr>
          <w:rFonts w:cs="Arial"/>
          <w:noProof/>
          <w:color w:val="008000"/>
          <w:sz w:val="20"/>
          <w:szCs w:val="20"/>
        </w:rPr>
      </w:pPr>
      <w:r>
        <w:rPr>
          <w:rFonts w:cs="Arial"/>
          <w:noProof/>
          <w:color w:val="0000FF"/>
          <w:sz w:val="20"/>
          <w:szCs w:val="20"/>
        </w:rPr>
        <w:t>FROM</w:t>
      </w:r>
      <w:r>
        <w:rPr>
          <w:rFonts w:cs="Arial"/>
          <w:noProof/>
          <w:sz w:val="20"/>
          <w:szCs w:val="20"/>
        </w:rPr>
        <w:tab/>
      </w:r>
      <w:r>
        <w:rPr>
          <w:rFonts w:cs="Arial"/>
          <w:noProof/>
          <w:color w:val="008000"/>
          <w:sz w:val="20"/>
          <w:szCs w:val="20"/>
        </w:rPr>
        <w:t>sys</w:t>
      </w:r>
      <w:r>
        <w:rPr>
          <w:rFonts w:cs="Arial"/>
          <w:noProof/>
          <w:color w:val="808080"/>
          <w:sz w:val="20"/>
          <w:szCs w:val="20"/>
        </w:rPr>
        <w:t>.</w:t>
      </w:r>
      <w:r>
        <w:rPr>
          <w:rFonts w:cs="Arial"/>
          <w:noProof/>
          <w:color w:val="008000"/>
          <w:sz w:val="20"/>
          <w:szCs w:val="20"/>
        </w:rPr>
        <w:t>server_principals</w:t>
      </w:r>
    </w:p>
    <w:p w14:paraId="1A9165A0" w14:textId="77777777" w:rsidR="001E7FB5" w:rsidRDefault="001E7FB5" w:rsidP="001E7FB5">
      <w:pPr>
        <w:autoSpaceDE w:val="0"/>
        <w:autoSpaceDN w:val="0"/>
        <w:adjustRightInd w:val="0"/>
        <w:spacing w:after="0"/>
        <w:ind w:left="720"/>
        <w:rPr>
          <w:rFonts w:cs="Arial"/>
          <w:noProof/>
          <w:color w:val="FF0000"/>
          <w:sz w:val="20"/>
          <w:szCs w:val="20"/>
        </w:rPr>
      </w:pPr>
      <w:r>
        <w:rPr>
          <w:rFonts w:cs="Arial"/>
          <w:noProof/>
          <w:color w:val="0000FF"/>
          <w:sz w:val="20"/>
          <w:szCs w:val="20"/>
        </w:rPr>
        <w:t>WHERE</w:t>
      </w:r>
      <w:r>
        <w:rPr>
          <w:rFonts w:cs="Arial"/>
          <w:noProof/>
          <w:sz w:val="20"/>
          <w:szCs w:val="20"/>
        </w:rPr>
        <w:t xml:space="preserve"> name </w:t>
      </w:r>
      <w:r>
        <w:rPr>
          <w:rFonts w:cs="Arial"/>
          <w:noProof/>
          <w:color w:val="808080"/>
          <w:sz w:val="20"/>
          <w:szCs w:val="20"/>
        </w:rPr>
        <w:t>LIKE</w:t>
      </w:r>
      <w:r>
        <w:rPr>
          <w:rFonts w:cs="Arial"/>
          <w:noProof/>
          <w:sz w:val="20"/>
          <w:szCs w:val="20"/>
        </w:rPr>
        <w:t xml:space="preserve"> </w:t>
      </w:r>
      <w:r>
        <w:rPr>
          <w:rFonts w:cs="Arial"/>
          <w:noProof/>
          <w:color w:val="FF0000"/>
          <w:sz w:val="20"/>
          <w:szCs w:val="20"/>
        </w:rPr>
        <w:t>'%CorrAus'</w:t>
      </w:r>
    </w:p>
    <w:p w14:paraId="56F4723B" w14:textId="77777777" w:rsidR="001E7FB5" w:rsidRDefault="001E7FB5" w:rsidP="001E7FB5">
      <w:pPr>
        <w:autoSpaceDE w:val="0"/>
        <w:autoSpaceDN w:val="0"/>
        <w:adjustRightInd w:val="0"/>
        <w:spacing w:after="0"/>
        <w:ind w:left="720" w:firstLine="720"/>
        <w:rPr>
          <w:rFonts w:cs="Arial"/>
          <w:noProof/>
          <w:color w:val="FF0000"/>
          <w:sz w:val="20"/>
          <w:szCs w:val="20"/>
        </w:rPr>
      </w:pPr>
      <w:r>
        <w:rPr>
          <w:rFonts w:cs="Arial"/>
          <w:noProof/>
          <w:color w:val="808080"/>
          <w:sz w:val="20"/>
          <w:szCs w:val="20"/>
        </w:rPr>
        <w:t>OR</w:t>
      </w:r>
      <w:r>
        <w:rPr>
          <w:rFonts w:cs="Arial"/>
          <w:noProof/>
          <w:sz w:val="20"/>
          <w:szCs w:val="20"/>
        </w:rPr>
        <w:t xml:space="preserve"> name </w:t>
      </w:r>
      <w:r>
        <w:rPr>
          <w:rFonts w:cs="Arial"/>
          <w:noProof/>
          <w:color w:val="808080"/>
          <w:sz w:val="20"/>
          <w:szCs w:val="20"/>
        </w:rPr>
        <w:t>LIKE</w:t>
      </w:r>
      <w:r>
        <w:rPr>
          <w:rFonts w:cs="Arial"/>
          <w:noProof/>
          <w:sz w:val="20"/>
          <w:szCs w:val="20"/>
        </w:rPr>
        <w:t xml:space="preserve"> </w:t>
      </w:r>
      <w:r>
        <w:rPr>
          <w:rFonts w:cs="Arial"/>
          <w:noProof/>
          <w:color w:val="FF0000"/>
          <w:sz w:val="20"/>
          <w:szCs w:val="20"/>
        </w:rPr>
        <w:t>'%CorrLos'</w:t>
      </w:r>
    </w:p>
    <w:p w14:paraId="7ACF29BB" w14:textId="77777777" w:rsidR="001E7FB5" w:rsidRDefault="001E7FB5" w:rsidP="001E7FB5">
      <w:pPr>
        <w:autoSpaceDE w:val="0"/>
        <w:autoSpaceDN w:val="0"/>
        <w:adjustRightInd w:val="0"/>
        <w:spacing w:after="0"/>
        <w:ind w:left="720"/>
        <w:rPr>
          <w:rFonts w:cs="Arial"/>
          <w:noProof/>
          <w:color w:val="FF0000"/>
          <w:sz w:val="20"/>
          <w:szCs w:val="20"/>
        </w:rPr>
      </w:pPr>
      <w:r>
        <w:rPr>
          <w:rFonts w:cs="Arial"/>
          <w:noProof/>
          <w:sz w:val="20"/>
          <w:szCs w:val="20"/>
        </w:rPr>
        <w:tab/>
      </w:r>
      <w:r>
        <w:rPr>
          <w:rFonts w:cs="Arial"/>
          <w:noProof/>
          <w:color w:val="808080"/>
          <w:sz w:val="20"/>
          <w:szCs w:val="20"/>
        </w:rPr>
        <w:t>OR</w:t>
      </w:r>
      <w:r>
        <w:rPr>
          <w:rFonts w:cs="Arial"/>
          <w:noProof/>
          <w:sz w:val="20"/>
          <w:szCs w:val="20"/>
        </w:rPr>
        <w:t xml:space="preserve"> name </w:t>
      </w:r>
      <w:r>
        <w:rPr>
          <w:rFonts w:cs="Arial"/>
          <w:noProof/>
          <w:color w:val="808080"/>
          <w:sz w:val="20"/>
          <w:szCs w:val="20"/>
        </w:rPr>
        <w:t>LIKE</w:t>
      </w:r>
      <w:r>
        <w:rPr>
          <w:rFonts w:cs="Arial"/>
          <w:noProof/>
          <w:sz w:val="20"/>
          <w:szCs w:val="20"/>
        </w:rPr>
        <w:t xml:space="preserve"> </w:t>
      </w:r>
      <w:r>
        <w:rPr>
          <w:rFonts w:cs="Arial"/>
          <w:noProof/>
          <w:color w:val="FF0000"/>
          <w:sz w:val="20"/>
          <w:szCs w:val="20"/>
        </w:rPr>
        <w:t>'%CorrLx'</w:t>
      </w:r>
    </w:p>
    <w:p w14:paraId="7880E523" w14:textId="77777777" w:rsidR="001E7FB5" w:rsidRDefault="001E7FB5" w:rsidP="001E7FB5">
      <w:pPr>
        <w:autoSpaceDE w:val="0"/>
        <w:autoSpaceDN w:val="0"/>
        <w:adjustRightInd w:val="0"/>
        <w:spacing w:after="0"/>
        <w:ind w:left="720"/>
        <w:rPr>
          <w:rFonts w:cs="Arial"/>
          <w:noProof/>
          <w:color w:val="FF0000"/>
          <w:sz w:val="20"/>
          <w:szCs w:val="20"/>
        </w:rPr>
      </w:pPr>
      <w:r>
        <w:rPr>
          <w:rFonts w:cs="Arial"/>
          <w:noProof/>
          <w:sz w:val="20"/>
          <w:szCs w:val="20"/>
        </w:rPr>
        <w:tab/>
      </w:r>
      <w:r>
        <w:rPr>
          <w:rFonts w:cs="Arial"/>
          <w:noProof/>
          <w:color w:val="808080"/>
          <w:sz w:val="20"/>
          <w:szCs w:val="20"/>
        </w:rPr>
        <w:t>OR</w:t>
      </w:r>
      <w:r>
        <w:rPr>
          <w:rFonts w:cs="Arial"/>
          <w:noProof/>
          <w:sz w:val="20"/>
          <w:szCs w:val="20"/>
        </w:rPr>
        <w:t xml:space="preserve"> name </w:t>
      </w:r>
      <w:r>
        <w:rPr>
          <w:rFonts w:cs="Arial"/>
          <w:noProof/>
          <w:color w:val="808080"/>
          <w:sz w:val="20"/>
          <w:szCs w:val="20"/>
        </w:rPr>
        <w:t>LIKE</w:t>
      </w:r>
      <w:r>
        <w:rPr>
          <w:rFonts w:cs="Arial"/>
          <w:noProof/>
          <w:sz w:val="20"/>
          <w:szCs w:val="20"/>
        </w:rPr>
        <w:t xml:space="preserve"> </w:t>
      </w:r>
      <w:r>
        <w:rPr>
          <w:rFonts w:cs="Arial"/>
          <w:noProof/>
          <w:color w:val="FF0000"/>
          <w:sz w:val="20"/>
          <w:szCs w:val="20"/>
        </w:rPr>
        <w:t>'%CorrPortal'</w:t>
      </w:r>
    </w:p>
    <w:p w14:paraId="03E379D0" w14:textId="77777777" w:rsidR="001E7FB5" w:rsidRDefault="001E7FB5" w:rsidP="001E7FB5">
      <w:pPr>
        <w:autoSpaceDE w:val="0"/>
        <w:autoSpaceDN w:val="0"/>
        <w:adjustRightInd w:val="0"/>
        <w:spacing w:after="0"/>
        <w:ind w:left="720"/>
        <w:rPr>
          <w:rFonts w:cs="Arial"/>
          <w:noProof/>
          <w:color w:val="FF0000"/>
          <w:sz w:val="20"/>
          <w:szCs w:val="20"/>
        </w:rPr>
      </w:pPr>
      <w:r>
        <w:rPr>
          <w:rFonts w:cs="Arial"/>
          <w:noProof/>
          <w:sz w:val="20"/>
          <w:szCs w:val="20"/>
        </w:rPr>
        <w:tab/>
      </w:r>
      <w:r>
        <w:rPr>
          <w:rFonts w:cs="Arial"/>
          <w:noProof/>
          <w:color w:val="808080"/>
          <w:sz w:val="20"/>
          <w:szCs w:val="20"/>
        </w:rPr>
        <w:t>OR</w:t>
      </w:r>
      <w:r>
        <w:rPr>
          <w:rFonts w:cs="Arial"/>
          <w:noProof/>
          <w:sz w:val="20"/>
          <w:szCs w:val="20"/>
        </w:rPr>
        <w:t xml:space="preserve"> name </w:t>
      </w:r>
      <w:r>
        <w:rPr>
          <w:rFonts w:cs="Arial"/>
          <w:noProof/>
          <w:color w:val="808080"/>
          <w:sz w:val="20"/>
          <w:szCs w:val="20"/>
        </w:rPr>
        <w:t>LIKE</w:t>
      </w:r>
      <w:r>
        <w:rPr>
          <w:rFonts w:cs="Arial"/>
          <w:noProof/>
          <w:sz w:val="20"/>
          <w:szCs w:val="20"/>
        </w:rPr>
        <w:t xml:space="preserve"> </w:t>
      </w:r>
      <w:r>
        <w:rPr>
          <w:rFonts w:cs="Arial"/>
          <w:noProof/>
          <w:color w:val="FF0000"/>
          <w:sz w:val="20"/>
          <w:szCs w:val="20"/>
        </w:rPr>
        <w:t>'LS_App'</w:t>
      </w:r>
    </w:p>
    <w:p w14:paraId="48C4CB0C" w14:textId="77777777" w:rsidR="001E7FB5" w:rsidRDefault="001E7FB5" w:rsidP="001E7FB5">
      <w:pPr>
        <w:rPr>
          <w:noProof/>
        </w:rPr>
      </w:pPr>
    </w:p>
    <w:p w14:paraId="40AE64D3" w14:textId="77777777" w:rsidR="001E7FB5" w:rsidRDefault="001E7FB5" w:rsidP="001E7FB5">
      <w:pPr>
        <w:rPr>
          <w:noProof/>
        </w:rPr>
      </w:pPr>
      <w:r>
        <w:rPr>
          <w:noProof/>
        </w:rPr>
        <w:t>If the results of the query returns logins similar to below the OLTP Server has correct SQL logins</w:t>
      </w:r>
    </w:p>
    <w:p w14:paraId="7D5EC7D8" w14:textId="77777777" w:rsidR="001E7FB5" w:rsidRDefault="001E7FB5" w:rsidP="00045270">
      <w:pPr>
        <w:pStyle w:val="ListParagraph"/>
        <w:numPr>
          <w:ilvl w:val="0"/>
          <w:numId w:val="230"/>
        </w:numPr>
        <w:spacing w:after="240" w:line="220" w:lineRule="exact"/>
        <w:rPr>
          <w:noProof/>
        </w:rPr>
      </w:pPr>
      <w:r>
        <w:rPr>
          <w:noProof/>
        </w:rPr>
        <w:t>&lt;ClientOrgCode&gt;_CorrAus</w:t>
      </w:r>
    </w:p>
    <w:p w14:paraId="38259777" w14:textId="77777777" w:rsidR="001E7FB5" w:rsidRDefault="001E7FB5" w:rsidP="00045270">
      <w:pPr>
        <w:pStyle w:val="ListParagraph"/>
        <w:numPr>
          <w:ilvl w:val="0"/>
          <w:numId w:val="230"/>
        </w:numPr>
        <w:spacing w:after="240" w:line="220" w:lineRule="exact"/>
        <w:rPr>
          <w:noProof/>
        </w:rPr>
      </w:pPr>
      <w:r>
        <w:rPr>
          <w:noProof/>
        </w:rPr>
        <w:t>&lt;ClientOrgCode&gt;_CorrLos</w:t>
      </w:r>
    </w:p>
    <w:p w14:paraId="15307C96" w14:textId="77777777" w:rsidR="001E7FB5" w:rsidRDefault="001E7FB5" w:rsidP="00045270">
      <w:pPr>
        <w:pStyle w:val="ListParagraph"/>
        <w:numPr>
          <w:ilvl w:val="0"/>
          <w:numId w:val="230"/>
        </w:numPr>
        <w:spacing w:after="240" w:line="220" w:lineRule="exact"/>
        <w:rPr>
          <w:noProof/>
        </w:rPr>
      </w:pPr>
      <w:r>
        <w:rPr>
          <w:noProof/>
        </w:rPr>
        <w:t>&lt;ClientOrgCode&gt;_CorrLx</w:t>
      </w:r>
    </w:p>
    <w:p w14:paraId="00283D7E" w14:textId="77777777" w:rsidR="001E7FB5" w:rsidRDefault="001E7FB5" w:rsidP="00045270">
      <w:pPr>
        <w:pStyle w:val="ListParagraph"/>
        <w:numPr>
          <w:ilvl w:val="0"/>
          <w:numId w:val="230"/>
        </w:numPr>
        <w:spacing w:after="240" w:line="220" w:lineRule="exact"/>
        <w:rPr>
          <w:noProof/>
        </w:rPr>
      </w:pPr>
      <w:r>
        <w:rPr>
          <w:noProof/>
        </w:rPr>
        <w:t>&lt;ClientOrgCode&gt;_CorrPortal</w:t>
      </w:r>
    </w:p>
    <w:p w14:paraId="22CBCAB0" w14:textId="77777777" w:rsidR="001E7FB5" w:rsidRDefault="001E7FB5" w:rsidP="00045270">
      <w:pPr>
        <w:pStyle w:val="ListParagraph"/>
        <w:numPr>
          <w:ilvl w:val="0"/>
          <w:numId w:val="230"/>
        </w:numPr>
        <w:spacing w:after="240" w:line="220" w:lineRule="exact"/>
        <w:rPr>
          <w:noProof/>
        </w:rPr>
      </w:pPr>
      <w:r>
        <w:rPr>
          <w:noProof/>
        </w:rPr>
        <w:t>LS_App</w:t>
      </w:r>
    </w:p>
    <w:p w14:paraId="7F2B9974" w14:textId="77777777" w:rsidR="001E7FB5" w:rsidRDefault="001E7FB5" w:rsidP="001E7FB5">
      <w:pPr>
        <w:rPr>
          <w:noProof/>
        </w:rPr>
      </w:pPr>
      <w:r>
        <w:rPr>
          <w:noProof/>
        </w:rPr>
        <w:t>ODS Server Query</w:t>
      </w:r>
    </w:p>
    <w:p w14:paraId="46AAE55C" w14:textId="77777777" w:rsidR="001E7FB5" w:rsidRDefault="001E7FB5" w:rsidP="001E7FB5">
      <w:pPr>
        <w:autoSpaceDE w:val="0"/>
        <w:autoSpaceDN w:val="0"/>
        <w:adjustRightInd w:val="0"/>
        <w:spacing w:after="0"/>
        <w:ind w:left="720"/>
        <w:rPr>
          <w:rFonts w:cs="Arial"/>
          <w:noProof/>
          <w:color w:val="808080"/>
          <w:sz w:val="20"/>
          <w:szCs w:val="20"/>
        </w:rPr>
      </w:pPr>
      <w:r>
        <w:rPr>
          <w:rFonts w:cs="Arial"/>
          <w:noProof/>
          <w:color w:val="0000FF"/>
          <w:sz w:val="20"/>
          <w:szCs w:val="20"/>
        </w:rPr>
        <w:t>USE</w:t>
      </w:r>
      <w:r>
        <w:rPr>
          <w:rFonts w:cs="Arial"/>
          <w:noProof/>
          <w:sz w:val="20"/>
          <w:szCs w:val="20"/>
        </w:rPr>
        <w:t xml:space="preserve"> </w:t>
      </w:r>
      <w:r>
        <w:rPr>
          <w:rFonts w:cs="Arial"/>
          <w:noProof/>
          <w:color w:val="0000FF"/>
          <w:sz w:val="20"/>
          <w:szCs w:val="20"/>
        </w:rPr>
        <w:t>master</w:t>
      </w:r>
      <w:r>
        <w:rPr>
          <w:rFonts w:cs="Arial"/>
          <w:noProof/>
          <w:color w:val="808080"/>
          <w:sz w:val="20"/>
          <w:szCs w:val="20"/>
        </w:rPr>
        <w:t>;</w:t>
      </w:r>
    </w:p>
    <w:p w14:paraId="252DDBC1" w14:textId="77777777" w:rsidR="001E7FB5" w:rsidRDefault="001E7FB5" w:rsidP="001E7FB5">
      <w:pPr>
        <w:autoSpaceDE w:val="0"/>
        <w:autoSpaceDN w:val="0"/>
        <w:adjustRightInd w:val="0"/>
        <w:spacing w:after="0"/>
        <w:ind w:left="720"/>
        <w:rPr>
          <w:rFonts w:cs="Arial"/>
          <w:noProof/>
          <w:color w:val="808080"/>
          <w:sz w:val="20"/>
          <w:szCs w:val="20"/>
        </w:rPr>
      </w:pPr>
      <w:r>
        <w:rPr>
          <w:rFonts w:cs="Arial"/>
          <w:noProof/>
          <w:color w:val="0000FF"/>
          <w:sz w:val="20"/>
          <w:szCs w:val="20"/>
        </w:rPr>
        <w:t>SELECT</w:t>
      </w:r>
      <w:r>
        <w:rPr>
          <w:rFonts w:cs="Arial"/>
          <w:noProof/>
          <w:sz w:val="20"/>
          <w:szCs w:val="20"/>
        </w:rPr>
        <w:t xml:space="preserve"> </w:t>
      </w:r>
      <w:r>
        <w:rPr>
          <w:rFonts w:cs="Arial"/>
          <w:noProof/>
          <w:color w:val="808080"/>
          <w:sz w:val="20"/>
          <w:szCs w:val="20"/>
        </w:rPr>
        <w:t>*</w:t>
      </w:r>
    </w:p>
    <w:p w14:paraId="6B545314" w14:textId="77777777" w:rsidR="001E7FB5" w:rsidRDefault="001E7FB5" w:rsidP="001E7FB5">
      <w:pPr>
        <w:autoSpaceDE w:val="0"/>
        <w:autoSpaceDN w:val="0"/>
        <w:adjustRightInd w:val="0"/>
        <w:spacing w:after="0"/>
        <w:ind w:left="720"/>
        <w:rPr>
          <w:rFonts w:cs="Arial"/>
          <w:noProof/>
          <w:color w:val="008000"/>
          <w:sz w:val="20"/>
          <w:szCs w:val="20"/>
        </w:rPr>
      </w:pPr>
      <w:r>
        <w:rPr>
          <w:rFonts w:cs="Arial"/>
          <w:noProof/>
          <w:color w:val="0000FF"/>
          <w:sz w:val="20"/>
          <w:szCs w:val="20"/>
        </w:rPr>
        <w:t>FROM</w:t>
      </w:r>
      <w:r>
        <w:rPr>
          <w:rFonts w:cs="Arial"/>
          <w:noProof/>
          <w:sz w:val="20"/>
          <w:szCs w:val="20"/>
        </w:rPr>
        <w:tab/>
      </w:r>
      <w:r>
        <w:rPr>
          <w:rFonts w:cs="Arial"/>
          <w:noProof/>
          <w:color w:val="008000"/>
          <w:sz w:val="20"/>
          <w:szCs w:val="20"/>
        </w:rPr>
        <w:t>sys</w:t>
      </w:r>
      <w:r>
        <w:rPr>
          <w:rFonts w:cs="Arial"/>
          <w:noProof/>
          <w:color w:val="808080"/>
          <w:sz w:val="20"/>
          <w:szCs w:val="20"/>
        </w:rPr>
        <w:t>.</w:t>
      </w:r>
      <w:r>
        <w:rPr>
          <w:rFonts w:cs="Arial"/>
          <w:noProof/>
          <w:color w:val="008000"/>
          <w:sz w:val="20"/>
          <w:szCs w:val="20"/>
        </w:rPr>
        <w:t>server_principals</w:t>
      </w:r>
    </w:p>
    <w:p w14:paraId="1D04098C" w14:textId="77777777" w:rsidR="001E7FB5" w:rsidRDefault="001E7FB5" w:rsidP="001E7FB5">
      <w:pPr>
        <w:autoSpaceDE w:val="0"/>
        <w:autoSpaceDN w:val="0"/>
        <w:adjustRightInd w:val="0"/>
        <w:spacing w:after="0"/>
        <w:ind w:left="720"/>
        <w:rPr>
          <w:rFonts w:cs="Arial"/>
          <w:noProof/>
          <w:color w:val="FF0000"/>
          <w:sz w:val="20"/>
          <w:szCs w:val="20"/>
        </w:rPr>
      </w:pPr>
      <w:r>
        <w:rPr>
          <w:rFonts w:cs="Arial"/>
          <w:noProof/>
          <w:color w:val="0000FF"/>
          <w:sz w:val="20"/>
          <w:szCs w:val="20"/>
        </w:rPr>
        <w:t>WHERE</w:t>
      </w:r>
      <w:r>
        <w:rPr>
          <w:rFonts w:cs="Arial"/>
          <w:noProof/>
          <w:sz w:val="20"/>
          <w:szCs w:val="20"/>
        </w:rPr>
        <w:t xml:space="preserve"> name </w:t>
      </w:r>
      <w:r>
        <w:rPr>
          <w:rFonts w:cs="Arial"/>
          <w:noProof/>
          <w:color w:val="808080"/>
          <w:sz w:val="20"/>
          <w:szCs w:val="20"/>
        </w:rPr>
        <w:t>LIKE</w:t>
      </w:r>
      <w:r>
        <w:rPr>
          <w:rFonts w:cs="Arial"/>
          <w:noProof/>
          <w:sz w:val="20"/>
          <w:szCs w:val="20"/>
        </w:rPr>
        <w:t xml:space="preserve"> </w:t>
      </w:r>
      <w:r>
        <w:rPr>
          <w:rFonts w:cs="Arial"/>
          <w:noProof/>
          <w:color w:val="FF0000"/>
          <w:sz w:val="20"/>
          <w:szCs w:val="20"/>
        </w:rPr>
        <w:t>'%LS_Reports'</w:t>
      </w:r>
    </w:p>
    <w:p w14:paraId="3EEF0D43" w14:textId="77777777" w:rsidR="001E7FB5" w:rsidRDefault="001E7FB5" w:rsidP="001E7FB5">
      <w:pPr>
        <w:autoSpaceDE w:val="0"/>
        <w:autoSpaceDN w:val="0"/>
        <w:adjustRightInd w:val="0"/>
        <w:spacing w:after="0"/>
        <w:ind w:left="720"/>
        <w:rPr>
          <w:rFonts w:cs="Arial"/>
          <w:noProof/>
          <w:color w:val="FF0000"/>
          <w:sz w:val="20"/>
          <w:szCs w:val="20"/>
        </w:rPr>
      </w:pPr>
      <w:r>
        <w:rPr>
          <w:rFonts w:cs="Arial"/>
          <w:noProof/>
          <w:sz w:val="20"/>
          <w:szCs w:val="20"/>
        </w:rPr>
        <w:tab/>
      </w:r>
      <w:r>
        <w:rPr>
          <w:rFonts w:cs="Arial"/>
          <w:noProof/>
          <w:color w:val="808080"/>
          <w:sz w:val="20"/>
          <w:szCs w:val="20"/>
        </w:rPr>
        <w:t>OR</w:t>
      </w:r>
      <w:r>
        <w:rPr>
          <w:rFonts w:cs="Arial"/>
          <w:noProof/>
          <w:sz w:val="20"/>
          <w:szCs w:val="20"/>
        </w:rPr>
        <w:t xml:space="preserve"> name </w:t>
      </w:r>
      <w:r>
        <w:rPr>
          <w:rFonts w:cs="Arial"/>
          <w:noProof/>
          <w:color w:val="808080"/>
          <w:sz w:val="20"/>
          <w:szCs w:val="20"/>
        </w:rPr>
        <w:t>LIKE</w:t>
      </w:r>
      <w:r>
        <w:rPr>
          <w:rFonts w:cs="Arial"/>
          <w:noProof/>
          <w:sz w:val="20"/>
          <w:szCs w:val="20"/>
        </w:rPr>
        <w:t xml:space="preserve"> </w:t>
      </w:r>
      <w:r>
        <w:rPr>
          <w:rFonts w:cs="Arial"/>
          <w:noProof/>
          <w:color w:val="FF0000"/>
          <w:sz w:val="20"/>
          <w:szCs w:val="20"/>
        </w:rPr>
        <w:t>'LS_App'</w:t>
      </w:r>
    </w:p>
    <w:p w14:paraId="73DC8F2A" w14:textId="77777777" w:rsidR="001E7FB5" w:rsidRDefault="001E7FB5" w:rsidP="001E7FB5">
      <w:pPr>
        <w:rPr>
          <w:noProof/>
        </w:rPr>
      </w:pPr>
    </w:p>
    <w:p w14:paraId="6F6D3790" w14:textId="77777777" w:rsidR="001E7FB5" w:rsidRDefault="001E7FB5" w:rsidP="001E7FB5">
      <w:pPr>
        <w:rPr>
          <w:noProof/>
        </w:rPr>
      </w:pPr>
      <w:r>
        <w:rPr>
          <w:noProof/>
        </w:rPr>
        <w:t>If the results of the query returns logins similar to below the ODS Server has correct SQL logins</w:t>
      </w:r>
    </w:p>
    <w:p w14:paraId="4BF99283" w14:textId="77777777" w:rsidR="001E7FB5" w:rsidRDefault="001E7FB5" w:rsidP="00045270">
      <w:pPr>
        <w:pStyle w:val="ListParagraph"/>
        <w:numPr>
          <w:ilvl w:val="0"/>
          <w:numId w:val="231"/>
        </w:numPr>
        <w:spacing w:after="240" w:line="220" w:lineRule="exact"/>
        <w:rPr>
          <w:noProof/>
        </w:rPr>
      </w:pPr>
      <w:r>
        <w:rPr>
          <w:noProof/>
        </w:rPr>
        <w:t>SSRS_LS_Reports</w:t>
      </w:r>
    </w:p>
    <w:p w14:paraId="40768787" w14:textId="77777777" w:rsidR="001E7FB5" w:rsidRDefault="001E7FB5" w:rsidP="00045270">
      <w:pPr>
        <w:pStyle w:val="ListParagraph"/>
        <w:numPr>
          <w:ilvl w:val="0"/>
          <w:numId w:val="231"/>
        </w:numPr>
        <w:spacing w:after="240" w:line="220" w:lineRule="exact"/>
        <w:rPr>
          <w:noProof/>
        </w:rPr>
      </w:pPr>
      <w:r>
        <w:rPr>
          <w:noProof/>
        </w:rPr>
        <w:t>LS_App</w:t>
      </w:r>
    </w:p>
    <w:p w14:paraId="1E3A1B04" w14:textId="77777777" w:rsidR="001E7FB5" w:rsidRDefault="001E7FB5" w:rsidP="00045270">
      <w:pPr>
        <w:pStyle w:val="ListParagraph"/>
        <w:numPr>
          <w:ilvl w:val="0"/>
          <w:numId w:val="231"/>
        </w:numPr>
        <w:spacing w:after="240" w:line="220" w:lineRule="exact"/>
      </w:pPr>
      <w:r>
        <w:rPr>
          <w:noProof/>
        </w:rPr>
        <w:t>&lt;ClientOrgCode&gt;_LS_Reports</w:t>
      </w:r>
    </w:p>
    <w:p w14:paraId="362B1B2E" w14:textId="77777777" w:rsidR="001E7FB5" w:rsidRDefault="001E7FB5" w:rsidP="001E7FB5">
      <w:r w:rsidRPr="00CB4E36">
        <w:rPr>
          <w:color w:val="FF0000"/>
        </w:rPr>
        <w:t>If the Target system does not already have Unique Client users set up, this will need to be a part of the reseeding effort. If the SQL logins do not exist on the target system then use the Client user Setup scripts provided by BKFS</w:t>
      </w:r>
      <w:r>
        <w:t>.</w:t>
      </w:r>
    </w:p>
    <w:p w14:paraId="2EBE8C6D" w14:textId="77777777" w:rsidR="001E7FB5" w:rsidRDefault="001E7FB5" w:rsidP="00045270">
      <w:pPr>
        <w:pStyle w:val="ListParagraph"/>
        <w:numPr>
          <w:ilvl w:val="0"/>
          <w:numId w:val="228"/>
        </w:numPr>
        <w:spacing w:after="240" w:line="220" w:lineRule="exact"/>
      </w:pPr>
      <w:r>
        <w:t xml:space="preserve">Copy the entire folder to </w:t>
      </w:r>
      <w:r w:rsidRPr="00EA39A7">
        <w:rPr>
          <w:color w:val="FF0000"/>
          <w:highlight w:val="yellow"/>
        </w:rPr>
        <w:t>&lt;Drive Letter&gt;:\</w:t>
      </w:r>
      <w:r w:rsidRPr="00CE22F6">
        <w:t>ClientLoginUserSetup</w:t>
      </w:r>
    </w:p>
    <w:p w14:paraId="5F1E0DD5" w14:textId="77777777" w:rsidR="001E7FB5" w:rsidRDefault="001E7FB5" w:rsidP="00045270">
      <w:pPr>
        <w:pStyle w:val="ListParagraph"/>
        <w:numPr>
          <w:ilvl w:val="0"/>
          <w:numId w:val="224"/>
        </w:numPr>
        <w:spacing w:after="240" w:line="220" w:lineRule="exact"/>
      </w:pPr>
      <w:r>
        <w:t>Edit the batch files and ensure that the following are set up correctly for the target environment</w:t>
      </w:r>
      <w:r w:rsidRPr="00A70BE6">
        <w:t xml:space="preserve"> </w:t>
      </w:r>
    </w:p>
    <w:p w14:paraId="1F059539" w14:textId="77777777" w:rsidR="001E7FB5" w:rsidRDefault="001E7FB5" w:rsidP="001E7FB5">
      <w:pPr>
        <w:ind w:left="360"/>
      </w:pPr>
      <w:r>
        <w:t xml:space="preserve">Notes provided below like (e.g. xxxxx) are not present in batch file. Update only the items in </w:t>
      </w:r>
      <w:r w:rsidRPr="00A70BE6">
        <w:rPr>
          <w:color w:val="FF0000"/>
          <w:highlight w:val="yellow"/>
        </w:rPr>
        <w:t>Yellow and Red</w:t>
      </w:r>
      <w:r>
        <w:t>.</w:t>
      </w:r>
    </w:p>
    <w:p w14:paraId="343A7450" w14:textId="77777777" w:rsidR="001E7FB5" w:rsidRDefault="001E7FB5" w:rsidP="00045270">
      <w:pPr>
        <w:pStyle w:val="ListParagraph"/>
        <w:numPr>
          <w:ilvl w:val="1"/>
          <w:numId w:val="228"/>
        </w:numPr>
        <w:spacing w:after="240" w:line="220" w:lineRule="exact"/>
      </w:pPr>
      <w:r>
        <w:t>set InstanceOLTP=</w:t>
      </w:r>
      <w:r w:rsidRPr="00122499">
        <w:rPr>
          <w:color w:val="FF0000"/>
          <w:highlight w:val="yellow"/>
        </w:rPr>
        <w:t>ServerName\InstanceName</w:t>
      </w:r>
      <w:r>
        <w:rPr>
          <w:color w:val="FF0000"/>
        </w:rPr>
        <w:t xml:space="preserve"> </w:t>
      </w:r>
      <w:r w:rsidRPr="00122499">
        <w:t>(e.g. UAT1\OLTP)</w:t>
      </w:r>
    </w:p>
    <w:p w14:paraId="418CFB47" w14:textId="77777777" w:rsidR="001E7FB5" w:rsidRDefault="001E7FB5" w:rsidP="00045270">
      <w:pPr>
        <w:pStyle w:val="ListParagraph"/>
        <w:numPr>
          <w:ilvl w:val="1"/>
          <w:numId w:val="228"/>
        </w:numPr>
        <w:spacing w:after="240" w:line="220" w:lineRule="exact"/>
      </w:pPr>
      <w:r>
        <w:t>set InstanceODS=</w:t>
      </w:r>
      <w:r w:rsidRPr="00122499">
        <w:rPr>
          <w:color w:val="FF0000"/>
          <w:highlight w:val="yellow"/>
        </w:rPr>
        <w:t>ServerName\InstanceName</w:t>
      </w:r>
      <w:r>
        <w:rPr>
          <w:color w:val="FF0000"/>
        </w:rPr>
        <w:t xml:space="preserve"> </w:t>
      </w:r>
      <w:r w:rsidRPr="00122499">
        <w:t>(e.g. UAT1\ODS)</w:t>
      </w:r>
    </w:p>
    <w:p w14:paraId="5890A0F1" w14:textId="77777777" w:rsidR="001E7FB5" w:rsidRDefault="001E7FB5" w:rsidP="00045270">
      <w:pPr>
        <w:pStyle w:val="ListParagraph"/>
        <w:numPr>
          <w:ilvl w:val="1"/>
          <w:numId w:val="228"/>
        </w:numPr>
        <w:spacing w:after="240" w:line="220" w:lineRule="exact"/>
      </w:pPr>
      <w:r>
        <w:t>set RootPath=</w:t>
      </w:r>
      <w:r w:rsidRPr="00EA39A7">
        <w:rPr>
          <w:color w:val="FF0000"/>
          <w:highlight w:val="yellow"/>
        </w:rPr>
        <w:t>&lt;Drive Letter&gt;:\</w:t>
      </w:r>
      <w:r w:rsidRPr="00CE22F6">
        <w:rPr>
          <w:color w:val="FF0000"/>
          <w:highlight w:val="yellow"/>
        </w:rPr>
        <w:t>ClientLoginUserSetup</w:t>
      </w:r>
    </w:p>
    <w:p w14:paraId="3F7B28B3" w14:textId="77777777" w:rsidR="001E7FB5" w:rsidRDefault="001E7FB5" w:rsidP="00045270">
      <w:pPr>
        <w:pStyle w:val="ListParagraph"/>
        <w:numPr>
          <w:ilvl w:val="1"/>
          <w:numId w:val="228"/>
        </w:numPr>
        <w:spacing w:after="240" w:line="220" w:lineRule="exact"/>
      </w:pPr>
      <w:r>
        <w:t>set OrgCode</w:t>
      </w:r>
      <w:r w:rsidRPr="00CB4E36">
        <w:t>=</w:t>
      </w:r>
      <w:r w:rsidRPr="00CB4E36">
        <w:rPr>
          <w:color w:val="FF0000"/>
          <w:highlight w:val="yellow"/>
        </w:rPr>
        <w:t>&lt;ORGCODE&gt;</w:t>
      </w:r>
    </w:p>
    <w:p w14:paraId="72D52B1F" w14:textId="77777777" w:rsidR="001E7FB5" w:rsidRDefault="001E7FB5" w:rsidP="00045270">
      <w:pPr>
        <w:pStyle w:val="ListParagraph"/>
        <w:numPr>
          <w:ilvl w:val="1"/>
          <w:numId w:val="228"/>
        </w:numPr>
        <w:spacing w:after="240" w:line="220" w:lineRule="exact"/>
      </w:pPr>
      <w:r>
        <w:t>set Environment=</w:t>
      </w:r>
      <w:r w:rsidRPr="00424BCC">
        <w:rPr>
          <w:color w:val="FF0000"/>
          <w:highlight w:val="yellow"/>
        </w:rPr>
        <w:t>TargetEnvironmentName</w:t>
      </w:r>
      <w:r>
        <w:rPr>
          <w:color w:val="FF0000"/>
        </w:rPr>
        <w:t xml:space="preserve"> </w:t>
      </w:r>
      <w:r w:rsidRPr="00122499">
        <w:t>(e.g. UAT1)</w:t>
      </w:r>
    </w:p>
    <w:p w14:paraId="76E44B21" w14:textId="77777777" w:rsidR="001E7FB5" w:rsidRPr="00637014" w:rsidRDefault="001E7FB5" w:rsidP="001E7FB5">
      <w:pPr>
        <w:spacing w:after="160" w:line="259" w:lineRule="auto"/>
        <w:rPr>
          <w:color w:val="FF0000"/>
        </w:rPr>
      </w:pPr>
      <w:r w:rsidRPr="00637014">
        <w:rPr>
          <w:color w:val="FF0000"/>
        </w:rPr>
        <w:t>If it was determined that the unique client user s</w:t>
      </w:r>
      <w:r>
        <w:rPr>
          <w:color w:val="FF0000"/>
        </w:rPr>
        <w:t>e</w:t>
      </w:r>
      <w:r w:rsidRPr="00637014">
        <w:rPr>
          <w:color w:val="FF0000"/>
        </w:rPr>
        <w:t>tup need</w:t>
      </w:r>
      <w:r>
        <w:rPr>
          <w:color w:val="FF0000"/>
        </w:rPr>
        <w:t>s</w:t>
      </w:r>
      <w:r w:rsidRPr="00637014">
        <w:rPr>
          <w:color w:val="FF0000"/>
        </w:rPr>
        <w:t xml:space="preserve"> to be run</w:t>
      </w:r>
      <w:r>
        <w:rPr>
          <w:color w:val="FF0000"/>
        </w:rPr>
        <w:t>;</w:t>
      </w:r>
      <w:r w:rsidRPr="00637014">
        <w:rPr>
          <w:color w:val="FF0000"/>
        </w:rPr>
        <w:t xml:space="preserve"> </w:t>
      </w:r>
      <w:r>
        <w:rPr>
          <w:color w:val="FF0000"/>
        </w:rPr>
        <w:t xml:space="preserve">insert </w:t>
      </w:r>
      <w:r w:rsidRPr="00637014">
        <w:rPr>
          <w:color w:val="FF0000"/>
        </w:rPr>
        <w:t xml:space="preserve"> </w:t>
      </w:r>
      <w:r>
        <w:rPr>
          <w:color w:val="FF0000"/>
        </w:rPr>
        <w:t>the steps below as Step 3 item 8a below</w:t>
      </w:r>
    </w:p>
    <w:p w14:paraId="2F232F65" w14:textId="77777777" w:rsidR="001E7FB5" w:rsidRDefault="001E7FB5" w:rsidP="00045270">
      <w:pPr>
        <w:pStyle w:val="ListParagraph"/>
        <w:numPr>
          <w:ilvl w:val="1"/>
          <w:numId w:val="234"/>
        </w:numPr>
        <w:spacing w:after="160" w:line="259" w:lineRule="auto"/>
      </w:pPr>
      <w:r>
        <w:t xml:space="preserve">Run the Unique Client User as required </w:t>
      </w:r>
    </w:p>
    <w:p w14:paraId="73DDF9A6" w14:textId="77777777" w:rsidR="001E7FB5" w:rsidRDefault="001E7FB5" w:rsidP="00045270">
      <w:pPr>
        <w:pStyle w:val="ListParagraph"/>
        <w:numPr>
          <w:ilvl w:val="1"/>
          <w:numId w:val="234"/>
        </w:numPr>
        <w:spacing w:after="160" w:line="252" w:lineRule="auto"/>
      </w:pPr>
      <w:r>
        <w:t>Execute batch files</w:t>
      </w:r>
      <w:r w:rsidRPr="00D63266">
        <w:t xml:space="preserve"> </w:t>
      </w:r>
    </w:p>
    <w:p w14:paraId="25BF4BD8" w14:textId="77777777" w:rsidR="001E7FB5" w:rsidRDefault="001E7FB5" w:rsidP="00045270">
      <w:pPr>
        <w:pStyle w:val="ListParagraph"/>
        <w:numPr>
          <w:ilvl w:val="1"/>
          <w:numId w:val="234"/>
        </w:numPr>
        <w:spacing w:after="160" w:line="252" w:lineRule="auto"/>
      </w:pPr>
      <w:r>
        <w:t>Verify that the user setup was successful</w:t>
      </w:r>
      <w:r w:rsidRPr="00D63266">
        <w:t xml:space="preserve"> </w:t>
      </w:r>
    </w:p>
    <w:p w14:paraId="36CD5EBB" w14:textId="77777777" w:rsidR="001E7FB5" w:rsidRDefault="001E7FB5" w:rsidP="00045270">
      <w:pPr>
        <w:pStyle w:val="ListParagraph"/>
        <w:numPr>
          <w:ilvl w:val="1"/>
          <w:numId w:val="234"/>
        </w:numPr>
        <w:spacing w:after="160" w:line="259" w:lineRule="auto"/>
      </w:pPr>
      <w:r>
        <w:t xml:space="preserve">The batch file creates output files of the new user passwords </w:t>
      </w:r>
    </w:p>
    <w:p w14:paraId="7FB80DC9" w14:textId="77777777" w:rsidR="001E7FB5" w:rsidRPr="00FA07A7" w:rsidRDefault="001E7FB5" w:rsidP="00045270">
      <w:pPr>
        <w:pStyle w:val="ListParagraph"/>
        <w:numPr>
          <w:ilvl w:val="2"/>
          <w:numId w:val="234"/>
        </w:numPr>
        <w:spacing w:after="160" w:line="259" w:lineRule="auto"/>
      </w:pPr>
      <w:r>
        <w:t>Use passwords as per instructions provided by BKFS</w:t>
      </w:r>
    </w:p>
    <w:p w14:paraId="52F5E0C3" w14:textId="77777777" w:rsidR="001E7FB5" w:rsidRDefault="001E7FB5" w:rsidP="001E7FB5">
      <w:pPr>
        <w:pStyle w:val="Heading3"/>
      </w:pPr>
      <w:bookmarkStart w:id="317" w:name="_Toc414021352"/>
      <w:r>
        <w:t>Environment</w:t>
      </w:r>
      <w:r w:rsidRPr="00CE22F6">
        <w:t>Specific</w:t>
      </w:r>
      <w:r>
        <w:t>DB</w:t>
      </w:r>
      <w:r w:rsidRPr="00CE22F6">
        <w:t xml:space="preserve">Script </w:t>
      </w:r>
      <w:r>
        <w:t>(</w:t>
      </w:r>
      <w:r w:rsidRPr="00CE22F6">
        <w:t>OLTP)</w:t>
      </w:r>
      <w:bookmarkEnd w:id="317"/>
    </w:p>
    <w:p w14:paraId="3DBC85B6" w14:textId="77777777" w:rsidR="001E7FB5" w:rsidRPr="00CB4E36" w:rsidRDefault="001E7FB5" w:rsidP="001E7FB5">
      <w:r>
        <w:t xml:space="preserve">Environment script are created at standup that has specific meta data for the system. It must be located prior to executing the reseed. It will be required during the process. </w:t>
      </w:r>
    </w:p>
    <w:p w14:paraId="04626E0A" w14:textId="77777777" w:rsidR="001E7FB5" w:rsidRPr="002C74F5" w:rsidRDefault="001E7FB5" w:rsidP="001E7FB5">
      <w:pPr>
        <w:pStyle w:val="Heading4"/>
      </w:pPr>
      <w:bookmarkStart w:id="318" w:name="_Toc414021353"/>
      <w:r>
        <w:t>Step 3 Restore Client Databases</w:t>
      </w:r>
      <w:bookmarkEnd w:id="318"/>
    </w:p>
    <w:p w14:paraId="4F241DB8" w14:textId="77777777" w:rsidR="001E7FB5" w:rsidRDefault="001E7FB5" w:rsidP="00045270">
      <w:pPr>
        <w:pStyle w:val="ListParagraph"/>
        <w:numPr>
          <w:ilvl w:val="0"/>
          <w:numId w:val="223"/>
        </w:numPr>
        <w:spacing w:after="0" w:line="240" w:lineRule="auto"/>
        <w:contextualSpacing w:val="0"/>
      </w:pPr>
      <w:r>
        <w:t>Send notifications to appropriate teams</w:t>
      </w:r>
    </w:p>
    <w:p w14:paraId="3794FC81" w14:textId="77777777" w:rsidR="001E7FB5" w:rsidRDefault="001E7FB5" w:rsidP="00045270">
      <w:pPr>
        <w:pStyle w:val="ListParagraph"/>
        <w:numPr>
          <w:ilvl w:val="0"/>
          <w:numId w:val="223"/>
        </w:numPr>
        <w:spacing w:after="0" w:line="240" w:lineRule="auto"/>
        <w:contextualSpacing w:val="0"/>
      </w:pPr>
      <w:r>
        <w:t>Stop application servers from WebSphere console</w:t>
      </w:r>
    </w:p>
    <w:p w14:paraId="69A7A07A" w14:textId="77777777" w:rsidR="001E7FB5" w:rsidRDefault="001E7FB5" w:rsidP="00045270">
      <w:pPr>
        <w:pStyle w:val="ListParagraph"/>
        <w:numPr>
          <w:ilvl w:val="0"/>
          <w:numId w:val="223"/>
        </w:numPr>
        <w:spacing w:after="0" w:line="240" w:lineRule="auto"/>
        <w:contextualSpacing w:val="0"/>
      </w:pPr>
      <w:r>
        <w:t xml:space="preserve">Stop work engine services </w:t>
      </w:r>
    </w:p>
    <w:p w14:paraId="5EC44A53" w14:textId="77777777" w:rsidR="001E7FB5" w:rsidRPr="000D0FC2" w:rsidRDefault="001E7FB5" w:rsidP="00045270">
      <w:pPr>
        <w:pStyle w:val="ListParagraph"/>
        <w:numPr>
          <w:ilvl w:val="0"/>
          <w:numId w:val="223"/>
        </w:numPr>
        <w:spacing w:after="0" w:line="240" w:lineRule="auto"/>
        <w:contextualSpacing w:val="0"/>
      </w:pPr>
      <w:r>
        <w:t>Take current backups of target system to use for rollback purposes</w:t>
      </w:r>
    </w:p>
    <w:p w14:paraId="2B644279" w14:textId="77777777" w:rsidR="001E7FB5" w:rsidRDefault="001E7FB5" w:rsidP="00045270">
      <w:pPr>
        <w:pStyle w:val="ListParagraph"/>
        <w:numPr>
          <w:ilvl w:val="0"/>
          <w:numId w:val="223"/>
        </w:numPr>
        <w:spacing w:after="160" w:line="259" w:lineRule="auto"/>
      </w:pPr>
      <w:r>
        <w:t xml:space="preserve">Restore Databases </w:t>
      </w:r>
    </w:p>
    <w:p w14:paraId="4056DA26" w14:textId="77777777" w:rsidR="001E7FB5" w:rsidRPr="001E1397" w:rsidRDefault="001E7FB5" w:rsidP="00045270">
      <w:pPr>
        <w:pStyle w:val="ListParagraph"/>
        <w:numPr>
          <w:ilvl w:val="1"/>
          <w:numId w:val="232"/>
        </w:numPr>
        <w:spacing w:after="160" w:line="259" w:lineRule="auto"/>
      </w:pPr>
      <w:r>
        <w:t xml:space="preserve">Execute </w:t>
      </w:r>
      <w:r w:rsidRPr="00717692">
        <w:t>AutomatedDatabaseRestore(DBA_Local).bat</w:t>
      </w:r>
      <w:r w:rsidRPr="00757B49">
        <w:t xml:space="preserve"> </w:t>
      </w:r>
    </w:p>
    <w:p w14:paraId="5EFBB480" w14:textId="77777777" w:rsidR="001E7FB5" w:rsidRDefault="001E7FB5" w:rsidP="00045270">
      <w:pPr>
        <w:pStyle w:val="ListParagraph"/>
        <w:numPr>
          <w:ilvl w:val="1"/>
          <w:numId w:val="232"/>
        </w:numPr>
        <w:spacing w:after="160" w:line="252" w:lineRule="auto"/>
      </w:pPr>
      <w:r>
        <w:t xml:space="preserve">Validate restore has been successfully executed </w:t>
      </w:r>
    </w:p>
    <w:p w14:paraId="79488463" w14:textId="77777777" w:rsidR="001E7FB5" w:rsidRPr="001E1397" w:rsidRDefault="001E7FB5" w:rsidP="00045270">
      <w:pPr>
        <w:pStyle w:val="ListParagraph"/>
        <w:numPr>
          <w:ilvl w:val="2"/>
          <w:numId w:val="223"/>
        </w:numPr>
        <w:spacing w:after="160" w:line="259" w:lineRule="auto"/>
      </w:pPr>
      <w:r>
        <w:t>The batch file creates output files of the restore</w:t>
      </w:r>
    </w:p>
    <w:p w14:paraId="6E0BCDC3" w14:textId="77777777" w:rsidR="001E7FB5" w:rsidRPr="00CE22F6" w:rsidRDefault="001E7FB5" w:rsidP="00045270">
      <w:pPr>
        <w:pStyle w:val="ListParagraph"/>
        <w:numPr>
          <w:ilvl w:val="0"/>
          <w:numId w:val="223"/>
        </w:numPr>
        <w:spacing w:after="160" w:line="259" w:lineRule="auto"/>
      </w:pPr>
      <w:r w:rsidRPr="00CE22F6">
        <w:t xml:space="preserve">Run Post Deploy Scripts. </w:t>
      </w:r>
    </w:p>
    <w:p w14:paraId="55E19F29" w14:textId="77777777" w:rsidR="001E7FB5" w:rsidRPr="00CE22F6" w:rsidRDefault="001E7FB5" w:rsidP="00045270">
      <w:pPr>
        <w:pStyle w:val="ListParagraph"/>
        <w:numPr>
          <w:ilvl w:val="1"/>
          <w:numId w:val="223"/>
        </w:numPr>
        <w:spacing w:after="160" w:line="259" w:lineRule="auto"/>
      </w:pPr>
      <w:r w:rsidRPr="00CE22F6">
        <w:t>Execute the PostDeploy SQL Agent Job</w:t>
      </w:r>
      <w:r>
        <w:t>s</w:t>
      </w:r>
    </w:p>
    <w:p w14:paraId="4BA3C255" w14:textId="77777777" w:rsidR="001E7FB5" w:rsidRDefault="001E7FB5" w:rsidP="00045270">
      <w:pPr>
        <w:pStyle w:val="ListParagraph"/>
        <w:numPr>
          <w:ilvl w:val="0"/>
          <w:numId w:val="223"/>
        </w:numPr>
        <w:spacing w:after="160" w:line="259" w:lineRule="auto"/>
      </w:pPr>
      <w:r w:rsidRPr="00CB4E36">
        <w:rPr>
          <w:color w:val="FF0000"/>
          <w:highlight w:val="yellow"/>
        </w:rPr>
        <w:t>(optional)</w:t>
      </w:r>
      <w:r w:rsidRPr="00CB4E36">
        <w:rPr>
          <w:color w:val="FF0000"/>
        </w:rPr>
        <w:t xml:space="preserve"> </w:t>
      </w:r>
      <w:r w:rsidRPr="00CE22F6">
        <w:t>Run Loan Purge Scripts for both OLTP and ODS</w:t>
      </w:r>
      <w:r>
        <w:t xml:space="preserve"> </w:t>
      </w:r>
      <w:r w:rsidRPr="00CB4E36">
        <w:rPr>
          <w:color w:val="FF0000"/>
          <w:highlight w:val="yellow"/>
        </w:rPr>
        <w:t>only if required</w:t>
      </w:r>
      <w:r w:rsidRPr="00CB4E36">
        <w:rPr>
          <w:color w:val="FF0000"/>
        </w:rPr>
        <w:t xml:space="preserve"> </w:t>
      </w:r>
    </w:p>
    <w:p w14:paraId="646319EF" w14:textId="77777777" w:rsidR="001E7FB5" w:rsidRDefault="001E7FB5" w:rsidP="00045270">
      <w:pPr>
        <w:pStyle w:val="ListParagraph"/>
        <w:numPr>
          <w:ilvl w:val="1"/>
          <w:numId w:val="229"/>
        </w:numPr>
        <w:spacing w:after="160" w:line="259" w:lineRule="auto"/>
      </w:pPr>
      <w:r>
        <w:t>Execute Loan Purge batch files</w:t>
      </w:r>
      <w:r w:rsidRPr="00757B49">
        <w:t xml:space="preserve"> </w:t>
      </w:r>
    </w:p>
    <w:p w14:paraId="48E6C49C" w14:textId="77777777" w:rsidR="001E7FB5" w:rsidRDefault="001E7FB5" w:rsidP="00045270">
      <w:pPr>
        <w:pStyle w:val="ListParagraph"/>
        <w:numPr>
          <w:ilvl w:val="1"/>
          <w:numId w:val="229"/>
        </w:numPr>
        <w:spacing w:after="160" w:line="252" w:lineRule="auto"/>
      </w:pPr>
      <w:r>
        <w:t>Verify that the purge was successful</w:t>
      </w:r>
      <w:r w:rsidRPr="00D63266">
        <w:t xml:space="preserve"> </w:t>
      </w:r>
    </w:p>
    <w:p w14:paraId="581165E5" w14:textId="77777777" w:rsidR="001E7FB5" w:rsidRPr="00FA07A7" w:rsidRDefault="001E7FB5" w:rsidP="00045270">
      <w:pPr>
        <w:pStyle w:val="ListParagraph"/>
        <w:numPr>
          <w:ilvl w:val="2"/>
          <w:numId w:val="229"/>
        </w:numPr>
        <w:spacing w:after="160" w:line="259" w:lineRule="auto"/>
      </w:pPr>
      <w:r>
        <w:t>The batch file creates output files of the purge</w:t>
      </w:r>
    </w:p>
    <w:p w14:paraId="2E7ED823" w14:textId="77777777" w:rsidR="001E7FB5" w:rsidRDefault="001E7FB5" w:rsidP="00045270">
      <w:pPr>
        <w:pStyle w:val="ListParagraph"/>
        <w:numPr>
          <w:ilvl w:val="0"/>
          <w:numId w:val="223"/>
        </w:numPr>
        <w:spacing w:after="160" w:line="259" w:lineRule="auto"/>
      </w:pPr>
      <w:r>
        <w:t>Run the Environment</w:t>
      </w:r>
      <w:r w:rsidRPr="00CE22F6">
        <w:t>Specific</w:t>
      </w:r>
      <w:r>
        <w:t>DB</w:t>
      </w:r>
      <w:r w:rsidRPr="00CE22F6">
        <w:t xml:space="preserve">Script </w:t>
      </w:r>
      <w:r>
        <w:t>(</w:t>
      </w:r>
      <w:r w:rsidRPr="00CE22F6">
        <w:t>OLTP)</w:t>
      </w:r>
      <w:r>
        <w:t xml:space="preserve">  </w:t>
      </w:r>
      <w:r w:rsidRPr="00CB4E36">
        <w:rPr>
          <w:color w:val="FF0000"/>
        </w:rPr>
        <w:t>NOTE: this should be saved on server when environment was stood up</w:t>
      </w:r>
    </w:p>
    <w:p w14:paraId="5336774D" w14:textId="77777777" w:rsidR="001E7FB5" w:rsidRPr="00CE22F6" w:rsidRDefault="001E7FB5" w:rsidP="00045270">
      <w:pPr>
        <w:pStyle w:val="ListParagraph"/>
        <w:numPr>
          <w:ilvl w:val="0"/>
          <w:numId w:val="223"/>
        </w:numPr>
        <w:spacing w:after="160" w:line="259" w:lineRule="auto"/>
      </w:pPr>
      <w:r>
        <w:t xml:space="preserve">Copy </w:t>
      </w:r>
      <w:r w:rsidRPr="00CE22F6">
        <w:t xml:space="preserve">SSIS Packages </w:t>
      </w:r>
      <w:r>
        <w:t>as required</w:t>
      </w:r>
      <w:r w:rsidRPr="00CE22F6">
        <w:t>.</w:t>
      </w:r>
    </w:p>
    <w:p w14:paraId="6B8BB4D7" w14:textId="77777777" w:rsidR="001E7FB5" w:rsidRDefault="001E7FB5" w:rsidP="00045270">
      <w:pPr>
        <w:pStyle w:val="ListParagraph"/>
        <w:numPr>
          <w:ilvl w:val="0"/>
          <w:numId w:val="223"/>
        </w:numPr>
        <w:spacing w:after="160" w:line="259" w:lineRule="auto"/>
      </w:pPr>
      <w:r w:rsidRPr="00CE22F6">
        <w:t>Due to the Restore of ODS SSRS needs to be reconfigured for Reports.  Please</w:t>
      </w:r>
      <w:r>
        <w:t xml:space="preserve"> Refer to SSRS Configuration Document as provided by BKFS in the </w:t>
      </w:r>
    </w:p>
    <w:p w14:paraId="69A57D36" w14:textId="77777777" w:rsidR="001E7FB5" w:rsidRPr="002C014B" w:rsidRDefault="001E7FB5" w:rsidP="00045270">
      <w:pPr>
        <w:pStyle w:val="ListParagraph"/>
        <w:numPr>
          <w:ilvl w:val="1"/>
          <w:numId w:val="224"/>
        </w:numPr>
        <w:spacing w:after="240" w:line="220" w:lineRule="exact"/>
      </w:pPr>
      <w:r>
        <w:t>Lending Space Installation and Deployment Guide</w:t>
      </w:r>
    </w:p>
    <w:p w14:paraId="0CC16A0B" w14:textId="77777777" w:rsidR="001E7FB5" w:rsidRDefault="001E7FB5" w:rsidP="00045270">
      <w:pPr>
        <w:pStyle w:val="ListParagraph"/>
        <w:numPr>
          <w:ilvl w:val="1"/>
          <w:numId w:val="224"/>
        </w:numPr>
        <w:spacing w:after="240" w:line="220" w:lineRule="exact"/>
      </w:pPr>
      <w:r>
        <w:t>SSRS/SQLXML Section</w:t>
      </w:r>
    </w:p>
    <w:p w14:paraId="730DF146" w14:textId="77777777" w:rsidR="001E7FB5" w:rsidRDefault="001E7FB5" w:rsidP="00045270">
      <w:pPr>
        <w:pStyle w:val="ListParagraph"/>
        <w:numPr>
          <w:ilvl w:val="1"/>
          <w:numId w:val="224"/>
        </w:numPr>
        <w:spacing w:after="240" w:line="220" w:lineRule="exact"/>
      </w:pPr>
      <w:r>
        <w:t xml:space="preserve">Configure SSRS on page 100 </w:t>
      </w:r>
    </w:p>
    <w:p w14:paraId="78EDFCFE" w14:textId="77777777" w:rsidR="001E7FB5" w:rsidRDefault="001E7FB5" w:rsidP="00045270">
      <w:pPr>
        <w:pStyle w:val="ListParagraph"/>
        <w:numPr>
          <w:ilvl w:val="0"/>
          <w:numId w:val="223"/>
        </w:numPr>
        <w:spacing w:after="160" w:line="259" w:lineRule="auto"/>
      </w:pPr>
      <w:r>
        <w:t xml:space="preserve">Run All SQL Agent Jobs in order (as outlined in the database deployment guide from latest release version), ensure that all jobs succeed. </w:t>
      </w:r>
    </w:p>
    <w:p w14:paraId="5D0F9222" w14:textId="77777777" w:rsidR="001E7FB5" w:rsidRDefault="001E7FB5" w:rsidP="00045270">
      <w:pPr>
        <w:pStyle w:val="ListParagraph"/>
        <w:numPr>
          <w:ilvl w:val="1"/>
          <w:numId w:val="223"/>
        </w:numPr>
        <w:spacing w:after="160" w:line="259" w:lineRule="auto"/>
      </w:pPr>
      <w:r>
        <w:t>If any fail log the issues with the appropriate team to open bugs for resolution.</w:t>
      </w:r>
    </w:p>
    <w:p w14:paraId="396617EA" w14:textId="77777777" w:rsidR="001E7FB5" w:rsidRDefault="001E7FB5" w:rsidP="00045270">
      <w:pPr>
        <w:pStyle w:val="ListParagraph"/>
        <w:numPr>
          <w:ilvl w:val="0"/>
          <w:numId w:val="223"/>
        </w:numPr>
        <w:spacing w:after="0" w:line="240" w:lineRule="auto"/>
        <w:contextualSpacing w:val="0"/>
      </w:pPr>
      <w:r>
        <w:t>Restart application servers from WebSphere console</w:t>
      </w:r>
    </w:p>
    <w:p w14:paraId="1CB045A0" w14:textId="77777777" w:rsidR="001E7FB5" w:rsidRDefault="001E7FB5" w:rsidP="00045270">
      <w:pPr>
        <w:pStyle w:val="ListParagraph"/>
        <w:numPr>
          <w:ilvl w:val="0"/>
          <w:numId w:val="223"/>
        </w:numPr>
        <w:spacing w:after="160" w:line="259" w:lineRule="auto"/>
      </w:pPr>
      <w:r>
        <w:t xml:space="preserve">Restart work engine services. </w:t>
      </w:r>
    </w:p>
    <w:p w14:paraId="316BC7E5" w14:textId="77777777" w:rsidR="001E7FB5" w:rsidRDefault="001E7FB5" w:rsidP="00045270">
      <w:pPr>
        <w:pStyle w:val="ListParagraph"/>
        <w:numPr>
          <w:ilvl w:val="0"/>
          <w:numId w:val="223"/>
        </w:numPr>
        <w:spacing w:after="160" w:line="259" w:lineRule="auto"/>
      </w:pPr>
      <w:r>
        <w:t>Smoke test application</w:t>
      </w:r>
    </w:p>
    <w:p w14:paraId="0EE05B96" w14:textId="77777777" w:rsidR="001E7FB5" w:rsidRDefault="001E7FB5" w:rsidP="001E7FB5">
      <w:pPr>
        <w:spacing w:after="0"/>
        <w:rPr>
          <w:rStyle w:val="Heading5Char"/>
        </w:rPr>
      </w:pPr>
    </w:p>
    <w:p w14:paraId="5026303B" w14:textId="77777777" w:rsidR="001E7FB5" w:rsidRPr="00275D7F" w:rsidRDefault="001E7FB5" w:rsidP="001E7FB5">
      <w:pPr>
        <w:spacing w:after="0"/>
        <w:rPr>
          <w:rFonts w:eastAsiaTheme="majorEastAsia" w:cstheme="majorBidi"/>
          <w:b/>
          <w:color w:val="595959" w:themeColor="text1" w:themeTint="A6"/>
        </w:rPr>
      </w:pPr>
      <w:r>
        <w:rPr>
          <w:rStyle w:val="Heading5Char"/>
        </w:rPr>
        <w:br w:type="page"/>
      </w:r>
    </w:p>
    <w:p w14:paraId="3F093FA3" w14:textId="77777777" w:rsidR="001E7FB5" w:rsidRDefault="001E7FB5" w:rsidP="001E7FB5">
      <w:pPr>
        <w:pStyle w:val="Bullet1"/>
        <w:numPr>
          <w:ilvl w:val="0"/>
          <w:numId w:val="0"/>
        </w:numPr>
        <w:ind w:left="504" w:hanging="360"/>
      </w:pPr>
    </w:p>
    <w:p w14:paraId="6CE3D2A5" w14:textId="77777777" w:rsidR="001E7FB5" w:rsidRDefault="001E7FB5" w:rsidP="001E7FB5">
      <w:pPr>
        <w:pStyle w:val="Bullet1"/>
        <w:numPr>
          <w:ilvl w:val="0"/>
          <w:numId w:val="0"/>
        </w:numPr>
        <w:ind w:left="504" w:hanging="360"/>
      </w:pPr>
    </w:p>
    <w:p w14:paraId="7B1502CB" w14:textId="77777777" w:rsidR="001E7FB5" w:rsidRDefault="001E7FB5" w:rsidP="001E7FB5">
      <w:pPr>
        <w:pStyle w:val="Bullet1"/>
        <w:numPr>
          <w:ilvl w:val="0"/>
          <w:numId w:val="0"/>
        </w:numPr>
        <w:ind w:left="504" w:hanging="360"/>
      </w:pPr>
    </w:p>
    <w:p w14:paraId="70191383" w14:textId="77777777" w:rsidR="001E7FB5" w:rsidRDefault="001E7FB5" w:rsidP="001E7FB5">
      <w:pPr>
        <w:pStyle w:val="Bullet1"/>
        <w:numPr>
          <w:ilvl w:val="0"/>
          <w:numId w:val="0"/>
        </w:numPr>
        <w:ind w:left="504" w:hanging="360"/>
      </w:pPr>
    </w:p>
    <w:p w14:paraId="0D0E8CD7" w14:textId="77777777" w:rsidR="001E7FB5" w:rsidRDefault="001E7FB5" w:rsidP="001E7FB5">
      <w:pPr>
        <w:pStyle w:val="Bullet1"/>
        <w:numPr>
          <w:ilvl w:val="0"/>
          <w:numId w:val="0"/>
        </w:numPr>
        <w:ind w:left="504" w:hanging="360"/>
      </w:pPr>
    </w:p>
    <w:p w14:paraId="023DDE83" w14:textId="77777777" w:rsidR="001E7FB5" w:rsidRDefault="001E7FB5" w:rsidP="001E7FB5">
      <w:pPr>
        <w:pStyle w:val="Bullet1"/>
        <w:numPr>
          <w:ilvl w:val="0"/>
          <w:numId w:val="0"/>
        </w:numPr>
        <w:ind w:left="504" w:hanging="360"/>
      </w:pPr>
    </w:p>
    <w:p w14:paraId="1A8E093B" w14:textId="77777777" w:rsidR="001E7FB5" w:rsidRDefault="001E7FB5" w:rsidP="001E7FB5">
      <w:pPr>
        <w:pStyle w:val="Bullet1"/>
        <w:numPr>
          <w:ilvl w:val="0"/>
          <w:numId w:val="0"/>
        </w:numPr>
        <w:ind w:left="504" w:hanging="360"/>
      </w:pPr>
    </w:p>
    <w:p w14:paraId="5604D468" w14:textId="77777777" w:rsidR="001E7FB5" w:rsidRDefault="001E7FB5" w:rsidP="001E7FB5">
      <w:pPr>
        <w:pStyle w:val="Bullet1"/>
        <w:numPr>
          <w:ilvl w:val="0"/>
          <w:numId w:val="0"/>
        </w:numPr>
        <w:ind w:left="504" w:hanging="360"/>
      </w:pPr>
    </w:p>
    <w:p w14:paraId="12557E90" w14:textId="77777777" w:rsidR="001E7FB5" w:rsidRDefault="001E7FB5" w:rsidP="001E7FB5">
      <w:pPr>
        <w:pStyle w:val="Bullet1"/>
        <w:numPr>
          <w:ilvl w:val="0"/>
          <w:numId w:val="0"/>
        </w:numPr>
        <w:ind w:left="504" w:hanging="360"/>
      </w:pPr>
    </w:p>
    <w:p w14:paraId="74E5198D" w14:textId="77777777" w:rsidR="001E7FB5" w:rsidRDefault="001E7FB5" w:rsidP="001E7FB5">
      <w:pPr>
        <w:pStyle w:val="Bullet1"/>
        <w:numPr>
          <w:ilvl w:val="0"/>
          <w:numId w:val="0"/>
        </w:numPr>
        <w:ind w:left="504" w:hanging="360"/>
      </w:pPr>
    </w:p>
    <w:p w14:paraId="14121BC1" w14:textId="77777777" w:rsidR="001E7FB5" w:rsidRDefault="001E7FB5" w:rsidP="001E7FB5">
      <w:pPr>
        <w:pStyle w:val="Bullet1"/>
        <w:numPr>
          <w:ilvl w:val="0"/>
          <w:numId w:val="0"/>
        </w:numPr>
        <w:ind w:left="504" w:hanging="360"/>
      </w:pPr>
    </w:p>
    <w:p w14:paraId="15BF7363" w14:textId="77777777" w:rsidR="001E7FB5" w:rsidRDefault="001E7FB5" w:rsidP="001E7FB5">
      <w:pPr>
        <w:pStyle w:val="Bullet1"/>
        <w:numPr>
          <w:ilvl w:val="0"/>
          <w:numId w:val="0"/>
        </w:numPr>
        <w:ind w:left="504" w:hanging="360"/>
      </w:pPr>
    </w:p>
    <w:p w14:paraId="6CBA6040" w14:textId="77777777" w:rsidR="001E7FB5" w:rsidRDefault="001E7FB5" w:rsidP="001E7FB5">
      <w:pPr>
        <w:pStyle w:val="Bullet1"/>
        <w:numPr>
          <w:ilvl w:val="0"/>
          <w:numId w:val="0"/>
        </w:numPr>
        <w:ind w:left="504" w:hanging="360"/>
      </w:pPr>
    </w:p>
    <w:p w14:paraId="450B556F" w14:textId="77777777" w:rsidR="001E7FB5" w:rsidRDefault="001E7FB5" w:rsidP="001E7FB5">
      <w:pPr>
        <w:pStyle w:val="Bullet1"/>
        <w:numPr>
          <w:ilvl w:val="0"/>
          <w:numId w:val="0"/>
        </w:numPr>
        <w:ind w:left="504" w:hanging="360"/>
      </w:pPr>
    </w:p>
    <w:p w14:paraId="5ED9699A" w14:textId="77777777" w:rsidR="001E7FB5" w:rsidRDefault="001E7FB5" w:rsidP="001E7FB5">
      <w:pPr>
        <w:pStyle w:val="Bullet1"/>
        <w:numPr>
          <w:ilvl w:val="0"/>
          <w:numId w:val="0"/>
        </w:numPr>
        <w:ind w:left="504" w:hanging="360"/>
      </w:pPr>
    </w:p>
    <w:p w14:paraId="55B51076" w14:textId="77777777" w:rsidR="001E7FB5" w:rsidRDefault="001E7FB5" w:rsidP="001E7FB5">
      <w:pPr>
        <w:pStyle w:val="Bullet1"/>
        <w:numPr>
          <w:ilvl w:val="0"/>
          <w:numId w:val="0"/>
        </w:numPr>
        <w:ind w:left="504" w:hanging="360"/>
      </w:pPr>
    </w:p>
    <w:p w14:paraId="44C88FAA" w14:textId="51498AF3" w:rsidR="004C38D1" w:rsidRPr="00861665" w:rsidRDefault="004C38D1" w:rsidP="00E85C98">
      <w:pPr>
        <w:rPr>
          <w:sz w:val="24"/>
        </w:rPr>
      </w:pPr>
      <w:r>
        <w:br w:type="page"/>
      </w:r>
    </w:p>
    <w:p w14:paraId="44C88FAB" w14:textId="77777777" w:rsidR="004C38D1" w:rsidRPr="00CD1E06" w:rsidRDefault="004C38D1" w:rsidP="004C38D1">
      <w:pPr>
        <w:pStyle w:val="Heading1"/>
      </w:pPr>
      <w:bookmarkStart w:id="319" w:name="_Toc400291185"/>
      <w:bookmarkStart w:id="320" w:name="_Toc443378875"/>
      <w:r w:rsidRPr="00CD1E06">
        <w:t>Maintenance and Restart Activities</w:t>
      </w:r>
      <w:bookmarkEnd w:id="319"/>
      <w:bookmarkEnd w:id="320"/>
    </w:p>
    <w:p w14:paraId="44C88FAC" w14:textId="77777777" w:rsidR="004C38D1" w:rsidRDefault="004C38D1" w:rsidP="004C38D1">
      <w:pPr>
        <w:pStyle w:val="Heading3"/>
      </w:pPr>
      <w:bookmarkStart w:id="321" w:name="_Toc400291186"/>
      <w:r w:rsidRPr="00CD1E06">
        <w:t>Restart</w:t>
      </w:r>
      <w:bookmarkEnd w:id="321"/>
    </w:p>
    <w:p w14:paraId="44C88FAD" w14:textId="77777777" w:rsidR="004C38D1" w:rsidRPr="0072359B" w:rsidRDefault="004C38D1" w:rsidP="009E3D48">
      <w:pPr>
        <w:pStyle w:val="NoteorTip"/>
      </w:pPr>
      <w:r w:rsidRPr="0072359B">
        <w:rPr>
          <w:u w:val="single"/>
        </w:rPr>
        <w:t>Note</w:t>
      </w:r>
      <w:r w:rsidRPr="0072359B">
        <w:t xml:space="preserve">: </w:t>
      </w:r>
      <w:r>
        <w:t xml:space="preserve">The setup and configuration of the application restart script are contained within the “Install Work Engines” section (subsection </w:t>
      </w:r>
      <w:r w:rsidRPr="00F91BBF">
        <w:t>Configuring/Installing the Restart Task</w:t>
      </w:r>
      <w:r>
        <w:t>)</w:t>
      </w:r>
    </w:p>
    <w:p w14:paraId="44C88FAE" w14:textId="77777777" w:rsidR="004C38D1" w:rsidRDefault="004C38D1" w:rsidP="004C38D1">
      <w:pPr>
        <w:pStyle w:val="Heading3"/>
        <w:rPr>
          <w:color w:val="FF0000"/>
          <w14:textFill>
            <w14:solidFill>
              <w14:srgbClr w14:val="FF0000">
                <w14:alpha w14:val="19000"/>
              </w14:srgbClr>
            </w14:solidFill>
          </w14:textFill>
        </w:rPr>
      </w:pPr>
      <w:bookmarkStart w:id="322" w:name="_Toc400291187"/>
      <w:r w:rsidRPr="00CD1E06">
        <w:t>Log File Maintenance</w:t>
      </w:r>
      <w:bookmarkEnd w:id="322"/>
      <w:r>
        <w:t xml:space="preserve"> </w:t>
      </w:r>
    </w:p>
    <w:p w14:paraId="44C88FAF" w14:textId="77777777" w:rsidR="004C38D1" w:rsidRPr="0072359B" w:rsidRDefault="004C38D1" w:rsidP="009E3D48">
      <w:pPr>
        <w:pStyle w:val="NoteorTip"/>
      </w:pPr>
      <w:r w:rsidRPr="0072359B">
        <w:rPr>
          <w:u w:val="single"/>
        </w:rPr>
        <w:t>Note</w:t>
      </w:r>
      <w:r w:rsidRPr="0072359B">
        <w:t xml:space="preserve">: </w:t>
      </w:r>
      <w:r>
        <w:t>Log file maintenance is accomplished via 2 mechanisms within the LendingSpace components.  Log files from web servers have the maintenance and cleanup set in the configuration files.  Log files from the application servers are configured to be saved and rotated via the Application Restart utility.</w:t>
      </w:r>
    </w:p>
    <w:p w14:paraId="44C88FB0" w14:textId="77777777" w:rsidR="004C38D1" w:rsidRDefault="004C38D1" w:rsidP="004C38D1">
      <w:pPr>
        <w:pStyle w:val="Heading3"/>
        <w:rPr>
          <w:color w:val="FF0000"/>
          <w14:textFill>
            <w14:solidFill>
              <w14:srgbClr w14:val="FF0000">
                <w14:alpha w14:val="19000"/>
              </w14:srgbClr>
            </w14:solidFill>
          </w14:textFill>
        </w:rPr>
      </w:pPr>
      <w:bookmarkStart w:id="323" w:name="_Toc400291188"/>
      <w:r w:rsidRPr="00CD1E06">
        <w:t>DB Maintenance</w:t>
      </w:r>
      <w:bookmarkEnd w:id="323"/>
      <w:r>
        <w:t xml:space="preserve"> </w:t>
      </w:r>
    </w:p>
    <w:p w14:paraId="44C88FB1" w14:textId="77777777" w:rsidR="004C38D1" w:rsidRPr="0072359B" w:rsidRDefault="004C38D1" w:rsidP="009E3D48">
      <w:pPr>
        <w:pStyle w:val="NoteorTip"/>
      </w:pPr>
      <w:r w:rsidRPr="0072359B">
        <w:rPr>
          <w:u w:val="single"/>
        </w:rPr>
        <w:t>Note</w:t>
      </w:r>
      <w:r w:rsidRPr="0072359B">
        <w:t>: To be adde</w:t>
      </w:r>
      <w:r>
        <w:t>d</w:t>
      </w:r>
    </w:p>
    <w:p w14:paraId="44C88FB2" w14:textId="77777777" w:rsidR="004C38D1" w:rsidRPr="0072359B" w:rsidRDefault="004C38D1" w:rsidP="004C38D1">
      <w:pPr>
        <w:pStyle w:val="Heading3"/>
      </w:pPr>
      <w:bookmarkStart w:id="324" w:name="_Toc400291189"/>
      <w:r>
        <w:t>Environmental Monitoring</w:t>
      </w:r>
      <w:bookmarkEnd w:id="324"/>
      <w:r>
        <w:t xml:space="preserve">  </w:t>
      </w:r>
    </w:p>
    <w:p w14:paraId="44C88FB3" w14:textId="77777777" w:rsidR="004C38D1" w:rsidRPr="0072359B" w:rsidRDefault="004C38D1" w:rsidP="009E3D48">
      <w:pPr>
        <w:pStyle w:val="NoteorTip"/>
      </w:pPr>
      <w:r>
        <w:rPr>
          <w:u w:val="single"/>
        </w:rPr>
        <w:t>See</w:t>
      </w:r>
      <w:r w:rsidRPr="0072359B">
        <w:t>: Provided in the Lending Space Requirements Document_vX</w:t>
      </w:r>
    </w:p>
    <w:p w14:paraId="44C88FB4" w14:textId="77777777" w:rsidR="00191028" w:rsidRDefault="00191028">
      <w:pPr>
        <w:spacing w:after="0"/>
        <w:rPr>
          <w:rFonts w:ascii="Georgia" w:eastAsiaTheme="majorEastAsia" w:hAnsi="Georgia" w:cstheme="majorBidi"/>
          <w:bCs/>
          <w:iCs/>
          <w:sz w:val="44"/>
        </w:rPr>
      </w:pPr>
      <w:bookmarkStart w:id="325" w:name="_Toc400291190"/>
      <w:r>
        <w:br w:type="page"/>
      </w:r>
    </w:p>
    <w:p w14:paraId="44C88FB5" w14:textId="77777777" w:rsidR="004C38D1" w:rsidRPr="00CD1E06" w:rsidRDefault="004C38D1" w:rsidP="004C38D1">
      <w:pPr>
        <w:pStyle w:val="Heading1"/>
      </w:pPr>
      <w:bookmarkStart w:id="326" w:name="_Toc443378876"/>
      <w:r w:rsidRPr="00CD1E06">
        <w:t>Appendi</w:t>
      </w:r>
      <w:bookmarkEnd w:id="325"/>
      <w:r w:rsidR="00D2521B">
        <w:t>ces</w:t>
      </w:r>
      <w:bookmarkEnd w:id="326"/>
    </w:p>
    <w:p w14:paraId="44C88FB6" w14:textId="77777777" w:rsidR="004C38D1" w:rsidRDefault="004C38D1" w:rsidP="009E3D48">
      <w:pPr>
        <w:pStyle w:val="Heading2"/>
      </w:pPr>
      <w:bookmarkStart w:id="327" w:name="_Toc400291191"/>
      <w:bookmarkStart w:id="328" w:name="_Toc443378877"/>
      <w:r w:rsidRPr="00D636FE">
        <w:t xml:space="preserve">Appendix </w:t>
      </w:r>
      <w:r>
        <w:t>A</w:t>
      </w:r>
      <w:r w:rsidRPr="00D636FE">
        <w:t xml:space="preserve"> </w:t>
      </w:r>
      <w:r>
        <w:t xml:space="preserve">Configuration </w:t>
      </w:r>
      <w:r w:rsidRPr="00D636FE">
        <w:t>File Tool</w:t>
      </w:r>
      <w:r>
        <w:t xml:space="preserve"> (Property File Management)</w:t>
      </w:r>
      <w:bookmarkEnd w:id="327"/>
      <w:bookmarkEnd w:id="328"/>
    </w:p>
    <w:p w14:paraId="44C88FB7" w14:textId="77777777" w:rsidR="004C38D1" w:rsidRPr="002338AD" w:rsidRDefault="004C38D1" w:rsidP="00CF4FDB">
      <w:pPr>
        <w:pStyle w:val="Heading4"/>
      </w:pPr>
      <w:bookmarkStart w:id="329" w:name="_Toc381881691"/>
      <w:r w:rsidRPr="002338AD">
        <w:t>Configuration File Tool</w:t>
      </w:r>
      <w:bookmarkEnd w:id="329"/>
    </w:p>
    <w:p w14:paraId="44C88FB8" w14:textId="77777777" w:rsidR="004C38D1" w:rsidRPr="009E3D48" w:rsidRDefault="004C38D1" w:rsidP="009E3D48">
      <w:r w:rsidRPr="009E3D48">
        <w:t>The tool mentioned in this document should be provided with the versioned deployment package for a release, in the directory …\Tools\LS-Deployment-Tools\Tools\LSConfigFileTool. The latest version of the tool will be kept in this location.</w:t>
      </w:r>
    </w:p>
    <w:p w14:paraId="44C88FB9" w14:textId="77777777" w:rsidR="004C38D1" w:rsidRPr="009E3D48" w:rsidRDefault="004C38D1" w:rsidP="00CF4FDB">
      <w:pPr>
        <w:pStyle w:val="Heading4"/>
      </w:pPr>
      <w:bookmarkStart w:id="330" w:name="_Toc381881692"/>
      <w:bookmarkStart w:id="331" w:name="_Toc381881693"/>
      <w:r w:rsidRPr="009E3D48">
        <w:t>When receiveing a Lending Space Deployment Package</w:t>
      </w:r>
      <w:bookmarkEnd w:id="330"/>
      <w:r w:rsidRPr="009E3D48">
        <w:t xml:space="preserve"> </w:t>
      </w:r>
    </w:p>
    <w:p w14:paraId="44C88FBA" w14:textId="77777777" w:rsidR="004C38D1" w:rsidRPr="009E3D48" w:rsidRDefault="004C38D1" w:rsidP="00045270">
      <w:pPr>
        <w:pStyle w:val="Step1"/>
        <w:numPr>
          <w:ilvl w:val="0"/>
          <w:numId w:val="165"/>
        </w:numPr>
        <w:ind w:left="900" w:hanging="540"/>
        <w:rPr>
          <w:rFonts w:eastAsia="Calibri"/>
        </w:rPr>
      </w:pPr>
      <w:r w:rsidRPr="009E3D48">
        <w:rPr>
          <w:rFonts w:eastAsia="Calibri"/>
        </w:rPr>
        <w:t>Review the Release Notes and package provided by BKFS, looking for any changes that would require updates in the configuration catalog spreadsheet. To ensure that all new properties or changes are identified, any updated properties files can be compared to the existing versions on the servers. NOTE: The deployment package should not contain any folders called TENANTS or node01/node02. Search for any occurrences of these prior to running the tool.</w:t>
      </w:r>
    </w:p>
    <w:p w14:paraId="44C88FBB" w14:textId="77777777" w:rsidR="004C38D1" w:rsidRPr="009E3D48" w:rsidRDefault="004C38D1" w:rsidP="009E3D48">
      <w:pPr>
        <w:pStyle w:val="Step1"/>
        <w:rPr>
          <w:rFonts w:eastAsia="Calibri"/>
        </w:rPr>
      </w:pPr>
      <w:r w:rsidRPr="009E3D48">
        <w:rPr>
          <w:rFonts w:eastAsia="Calibri"/>
        </w:rPr>
        <w:t xml:space="preserve">Make any required changes to the appropriate version of the configuration catalog in Sharepoint (currently located in </w:t>
      </w:r>
      <w:hyperlink r:id="rId248" w:history="1">
        <w:r w:rsidRPr="009E3D48">
          <w:rPr>
            <w:rStyle w:val="Hyperlink"/>
            <w:rFonts w:eastAsia="Calibri"/>
          </w:rPr>
          <w:t>http://www.mylpsonline.com/sites/ot/OTG/Environments/Shared%20Documents/Forms/AllItems.aspx?RootFolder=%2Fsites%2Fot%2FOTG%2FEnvironments%2FShared%20Documents%2FLendingSpace%2FApplication%20Deployment%20Documentation</w:t>
        </w:r>
      </w:hyperlink>
      <w:r w:rsidRPr="009E3D48">
        <w:rPr>
          <w:rFonts w:eastAsia="Calibri"/>
        </w:rPr>
        <w:t>). If changes are required, update the CHANGE LOG tab with details on the changes made.</w:t>
      </w:r>
    </w:p>
    <w:p w14:paraId="44C88FBC" w14:textId="77777777" w:rsidR="004C38D1" w:rsidRPr="009E3D48" w:rsidRDefault="004C38D1" w:rsidP="009E3D48">
      <w:pPr>
        <w:pStyle w:val="Step1"/>
        <w:rPr>
          <w:rFonts w:eastAsia="Calibri"/>
        </w:rPr>
      </w:pPr>
      <w:r w:rsidRPr="009E3D48">
        <w:rPr>
          <w:rFonts w:eastAsia="Calibri"/>
        </w:rPr>
        <w:t>Save a new copy of the appropriate (4.X) configuration catalog into XML 2003 format, even if the spreadsheet hasn’t been recently modified. This ensures that we’re always using a fresh copy of the spreadsheet.</w:t>
      </w:r>
    </w:p>
    <w:p w14:paraId="44C88FBD" w14:textId="77777777" w:rsidR="004C38D1" w:rsidRPr="009E3D48" w:rsidRDefault="004C38D1" w:rsidP="009E3D48">
      <w:pPr>
        <w:pStyle w:val="Step1"/>
        <w:rPr>
          <w:rFonts w:eastAsia="Calibri"/>
        </w:rPr>
      </w:pPr>
      <w:r w:rsidRPr="009E3D48">
        <w:rPr>
          <w:rFonts w:eastAsia="Calibri"/>
        </w:rPr>
        <w:t>Copy the XML format spreadsheet to the folder where the Config File Tool executable is located.</w:t>
      </w:r>
    </w:p>
    <w:p w14:paraId="44C88FBE" w14:textId="77777777" w:rsidR="004C38D1" w:rsidRPr="009E3D48" w:rsidRDefault="004C38D1" w:rsidP="009E3D48">
      <w:pPr>
        <w:pStyle w:val="Step1"/>
        <w:rPr>
          <w:rFonts w:eastAsia="Calibri"/>
        </w:rPr>
      </w:pPr>
      <w:r w:rsidRPr="009E3D48">
        <w:rPr>
          <w:rFonts w:eastAsia="Calibri"/>
        </w:rPr>
        <w:t>Run the Config File Tool</w:t>
      </w:r>
    </w:p>
    <w:p w14:paraId="44C88FBF" w14:textId="77777777" w:rsidR="004C38D1" w:rsidRPr="009E3D48" w:rsidRDefault="004C38D1" w:rsidP="009E3D48">
      <w:pPr>
        <w:pStyle w:val="Step1"/>
        <w:rPr>
          <w:rFonts w:eastAsia="Calibri"/>
        </w:rPr>
      </w:pPr>
      <w:r w:rsidRPr="009E3D48">
        <w:rPr>
          <w:rFonts w:eastAsia="Calibri"/>
        </w:rPr>
        <w:t>Choose the XML file that was created in step 3:</w:t>
      </w:r>
      <w:r w:rsidRPr="009E3D48">
        <w:rPr>
          <w:rFonts w:eastAsia="Calibri"/>
        </w:rPr>
        <w:br/>
      </w:r>
      <w:r w:rsidRPr="009E3D48">
        <w:rPr>
          <w:rFonts w:eastAsia="Calibri"/>
          <w:noProof/>
        </w:rPr>
        <w:drawing>
          <wp:inline distT="0" distB="0" distL="0" distR="0" wp14:anchorId="44C892BE" wp14:editId="44C892BF">
            <wp:extent cx="4556098" cy="20590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553052" cy="205763"/>
                    </a:xfrm>
                    <a:prstGeom prst="rect">
                      <a:avLst/>
                    </a:prstGeom>
                  </pic:spPr>
                </pic:pic>
              </a:graphicData>
            </a:graphic>
          </wp:inline>
        </w:drawing>
      </w:r>
    </w:p>
    <w:p w14:paraId="44C88FC0" w14:textId="77777777" w:rsidR="004C38D1" w:rsidRPr="009E3D48" w:rsidRDefault="004C38D1" w:rsidP="00045270">
      <w:pPr>
        <w:pStyle w:val="Stepa"/>
        <w:numPr>
          <w:ilvl w:val="0"/>
          <w:numId w:val="166"/>
        </w:numPr>
        <w:tabs>
          <w:tab w:val="clear" w:pos="1080"/>
          <w:tab w:val="left" w:pos="1620"/>
        </w:tabs>
        <w:ind w:left="1620" w:hanging="540"/>
        <w:rPr>
          <w:rFonts w:eastAsia="Calibri"/>
        </w:rPr>
      </w:pPr>
      <w:r w:rsidRPr="009E3D48">
        <w:rPr>
          <w:rFonts w:eastAsia="Calibri"/>
        </w:rPr>
        <w:t>Leave the Application value as All, pick the desired target environment in the “Use data from worksheet dropdown”, choose the Deployment Pkg option, then click Build Files:</w:t>
      </w:r>
      <w:r w:rsidRPr="009E3D48">
        <w:rPr>
          <w:rFonts w:eastAsia="Calibri"/>
        </w:rPr>
        <w:br/>
      </w:r>
      <w:r w:rsidRPr="009E3D48">
        <w:rPr>
          <w:rFonts w:eastAsia="Calibri"/>
          <w:noProof/>
        </w:rPr>
        <w:drawing>
          <wp:inline distT="0" distB="0" distL="0" distR="0" wp14:anchorId="44C892C0" wp14:editId="44C892C1">
            <wp:extent cx="5084859" cy="469372"/>
            <wp:effectExtent l="0" t="0" r="1905"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084859" cy="469372"/>
                    </a:xfrm>
                    <a:prstGeom prst="rect">
                      <a:avLst/>
                    </a:prstGeom>
                  </pic:spPr>
                </pic:pic>
              </a:graphicData>
            </a:graphic>
          </wp:inline>
        </w:drawing>
      </w:r>
    </w:p>
    <w:p w14:paraId="44C88FC1" w14:textId="77777777" w:rsidR="004C38D1" w:rsidRPr="009E3D48" w:rsidRDefault="004C38D1" w:rsidP="009E3D48">
      <w:pPr>
        <w:pStyle w:val="Stepa"/>
        <w:rPr>
          <w:rFonts w:eastAsia="Calibri"/>
        </w:rPr>
      </w:pPr>
      <w:r w:rsidRPr="009E3D48">
        <w:rPr>
          <w:rFonts w:eastAsia="Calibri"/>
        </w:rPr>
        <w:t>In the dialog, choose the directory that contains the various application deployment code folders (like LPSLS_LOS); these will be used as the source files. The tool will produce copies of these files that have the proper data values inserted.</w:t>
      </w:r>
    </w:p>
    <w:p w14:paraId="44C88FC2" w14:textId="77777777" w:rsidR="004C38D1" w:rsidRPr="009E3D48" w:rsidRDefault="004C38D1" w:rsidP="009E3D48">
      <w:pPr>
        <w:pStyle w:val="Stepa"/>
        <w:rPr>
          <w:rFonts w:eastAsia="Calibri"/>
        </w:rPr>
      </w:pPr>
      <w:r w:rsidRPr="009E3D48">
        <w:rPr>
          <w:rFonts w:eastAsia="Calibri"/>
        </w:rPr>
        <w:t>As the tool is running, you may be prompted to enter certain sensitive values such as passwords:</w:t>
      </w:r>
      <w:r w:rsidRPr="009E3D48">
        <w:rPr>
          <w:rFonts w:eastAsia="Calibri"/>
        </w:rPr>
        <w:br/>
      </w:r>
      <w:r w:rsidRPr="009E3D48">
        <w:rPr>
          <w:rFonts w:eastAsia="Calibri"/>
          <w:noProof/>
        </w:rPr>
        <w:drawing>
          <wp:inline distT="0" distB="0" distL="0" distR="0" wp14:anchorId="44C892C2" wp14:editId="44C892C3">
            <wp:extent cx="4880638" cy="1192696"/>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882874" cy="1193242"/>
                    </a:xfrm>
                    <a:prstGeom prst="rect">
                      <a:avLst/>
                    </a:prstGeom>
                  </pic:spPr>
                </pic:pic>
              </a:graphicData>
            </a:graphic>
          </wp:inline>
        </w:drawing>
      </w:r>
    </w:p>
    <w:p w14:paraId="44C88FC3" w14:textId="77777777" w:rsidR="004C38D1" w:rsidRPr="009E3D48" w:rsidRDefault="004C38D1" w:rsidP="009E3D48">
      <w:pPr>
        <w:pStyle w:val="Stepa"/>
        <w:rPr>
          <w:rFonts w:eastAsia="Calibri"/>
        </w:rPr>
      </w:pPr>
      <w:r w:rsidRPr="009E3D48">
        <w:rPr>
          <w:rFonts w:eastAsia="Calibri"/>
        </w:rPr>
        <w:t>Review the tool’s output. If any lines appear in the Error Summary text box, search for those lines in the full Status text to see the context and meaning of the errors.</w:t>
      </w:r>
    </w:p>
    <w:p w14:paraId="44C88FC4" w14:textId="77777777" w:rsidR="004C38D1" w:rsidRPr="009E3D48" w:rsidRDefault="004C38D1" w:rsidP="009E3D48">
      <w:pPr>
        <w:pStyle w:val="Step1"/>
        <w:rPr>
          <w:rFonts w:eastAsia="Calibri"/>
        </w:rPr>
      </w:pPr>
      <w:r w:rsidRPr="009E3D48">
        <w:rPr>
          <w:rFonts w:eastAsia="Calibri"/>
        </w:rPr>
        <w:t>The Config File Tool will produce folder names that match the destination servers. Within those server folders, the subfolder names match the folder names used within deployment packages. Merge these folders into the F:\Deployment Code folder on each appropriate server. This should overwrite any environment-specific properties files that were provided in the deployment package.</w:t>
      </w:r>
    </w:p>
    <w:p w14:paraId="44C88FC5" w14:textId="77777777" w:rsidR="004C38D1" w:rsidRPr="009E3D48" w:rsidRDefault="004C38D1" w:rsidP="009E3D48">
      <w:pPr>
        <w:pStyle w:val="Step1"/>
        <w:rPr>
          <w:rFonts w:eastAsia="Calibri"/>
        </w:rPr>
      </w:pPr>
      <w:r w:rsidRPr="009E3D48">
        <w:rPr>
          <w:rFonts w:eastAsia="Calibri"/>
        </w:rPr>
        <w:t>Deploy the applications as normal with the Deploy Tool.</w:t>
      </w:r>
    </w:p>
    <w:p w14:paraId="44C88FC6" w14:textId="77777777" w:rsidR="004C38D1" w:rsidRDefault="004C38D1" w:rsidP="004C38D1">
      <w:pPr>
        <w:rPr>
          <w:rFonts w:ascii="Cambria" w:hAnsi="Cambria"/>
          <w:b/>
          <w:bCs/>
          <w:color w:val="365F91"/>
          <w:sz w:val="28"/>
          <w:szCs w:val="28"/>
        </w:rPr>
      </w:pPr>
      <w:r>
        <w:rPr>
          <w:rFonts w:ascii="Cambria" w:hAnsi="Cambria"/>
          <w:b/>
          <w:bCs/>
          <w:color w:val="365F91"/>
          <w:sz w:val="28"/>
          <w:szCs w:val="28"/>
        </w:rPr>
        <w:br w:type="page"/>
      </w:r>
    </w:p>
    <w:p w14:paraId="44C88FC7" w14:textId="77777777" w:rsidR="004C38D1" w:rsidRPr="002338AD" w:rsidRDefault="004C38D1" w:rsidP="00CF4FDB">
      <w:pPr>
        <w:pStyle w:val="Heading4"/>
      </w:pPr>
      <w:r w:rsidRPr="002338AD">
        <w:t>When standing up a new environment</w:t>
      </w:r>
      <w:bookmarkEnd w:id="331"/>
    </w:p>
    <w:p w14:paraId="44C88FC8" w14:textId="77777777" w:rsidR="004C38D1" w:rsidRPr="00CF4FDB" w:rsidRDefault="004C38D1" w:rsidP="00045270">
      <w:pPr>
        <w:pStyle w:val="Step1"/>
        <w:numPr>
          <w:ilvl w:val="0"/>
          <w:numId w:val="167"/>
        </w:numPr>
        <w:ind w:left="900" w:hanging="540"/>
        <w:rPr>
          <w:rFonts w:eastAsia="Calibri"/>
        </w:rPr>
      </w:pPr>
      <w:r w:rsidRPr="00CF4FDB">
        <w:rPr>
          <w:rFonts w:eastAsia="Calibri"/>
        </w:rPr>
        <w:t>Identify what the source environment will be (UAT1 or SB2 for example). Use the Config File Tool to gather copies of existing properties/configuration files from that environment’s Codebase directories.</w:t>
      </w:r>
    </w:p>
    <w:p w14:paraId="44C88FC9" w14:textId="77777777" w:rsidR="004C38D1" w:rsidRPr="00CF4FDB" w:rsidRDefault="004C38D1" w:rsidP="00045270">
      <w:pPr>
        <w:pStyle w:val="Stepa"/>
        <w:numPr>
          <w:ilvl w:val="0"/>
          <w:numId w:val="168"/>
        </w:numPr>
        <w:rPr>
          <w:rFonts w:eastAsia="Calibri"/>
        </w:rPr>
      </w:pPr>
      <w:r w:rsidRPr="00CF4FDB">
        <w:rPr>
          <w:rFonts w:eastAsia="Calibri"/>
        </w:rPr>
        <w:t>Verify that the configuration catalog spreadsheet is up to date on Sharepoint (link shown above). If changes are required, update the CHANGE LOG tab with details on the changes made.</w:t>
      </w:r>
    </w:p>
    <w:p w14:paraId="44C88FCA" w14:textId="77777777" w:rsidR="004C38D1" w:rsidRPr="00CF4FDB" w:rsidRDefault="004C38D1" w:rsidP="00045270">
      <w:pPr>
        <w:pStyle w:val="Stepa"/>
        <w:numPr>
          <w:ilvl w:val="0"/>
          <w:numId w:val="168"/>
        </w:numPr>
        <w:rPr>
          <w:rFonts w:eastAsia="Calibri"/>
        </w:rPr>
      </w:pPr>
      <w:r w:rsidRPr="00CF4FDB">
        <w:rPr>
          <w:rFonts w:eastAsia="Calibri"/>
        </w:rPr>
        <w:t>Save a new copy of the appropriate (4.X) configuration catalog into XML 2003 format, even if the spreadsheet hasn’t been recently modified. This ensures that we’re always using a fresh copy of the spreadsheet.</w:t>
      </w:r>
    </w:p>
    <w:p w14:paraId="44C88FCB" w14:textId="77777777" w:rsidR="004C38D1" w:rsidRPr="00CF4FDB" w:rsidRDefault="004C38D1" w:rsidP="00045270">
      <w:pPr>
        <w:pStyle w:val="Stepa"/>
        <w:numPr>
          <w:ilvl w:val="0"/>
          <w:numId w:val="168"/>
        </w:numPr>
        <w:rPr>
          <w:rFonts w:eastAsia="Calibri"/>
        </w:rPr>
      </w:pPr>
      <w:r w:rsidRPr="00CF4FDB">
        <w:rPr>
          <w:rFonts w:eastAsia="Calibri"/>
        </w:rPr>
        <w:t>Choose the XML file that was created in step 3:</w:t>
      </w:r>
      <w:r w:rsidRPr="00CF4FDB">
        <w:rPr>
          <w:rFonts w:eastAsia="Calibri"/>
        </w:rPr>
        <w:br/>
      </w:r>
      <w:r w:rsidRPr="00CF4FDB">
        <w:rPr>
          <w:rFonts w:eastAsia="Calibri"/>
          <w:noProof/>
        </w:rPr>
        <w:drawing>
          <wp:inline distT="0" distB="0" distL="0" distR="0" wp14:anchorId="44C892C4" wp14:editId="44C892C5">
            <wp:extent cx="4540194" cy="205182"/>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537160" cy="205045"/>
                    </a:xfrm>
                    <a:prstGeom prst="rect">
                      <a:avLst/>
                    </a:prstGeom>
                  </pic:spPr>
                </pic:pic>
              </a:graphicData>
            </a:graphic>
          </wp:inline>
        </w:drawing>
      </w:r>
    </w:p>
    <w:p w14:paraId="44C88FCC" w14:textId="77777777" w:rsidR="004C38D1" w:rsidRPr="00CF4FDB" w:rsidRDefault="004C38D1" w:rsidP="00045270">
      <w:pPr>
        <w:pStyle w:val="Stepa"/>
        <w:numPr>
          <w:ilvl w:val="0"/>
          <w:numId w:val="168"/>
        </w:numPr>
        <w:rPr>
          <w:rFonts w:eastAsia="Calibri"/>
        </w:rPr>
      </w:pPr>
      <w:r w:rsidRPr="00CF4FDB">
        <w:rPr>
          <w:rFonts w:eastAsia="Calibri"/>
        </w:rPr>
        <w:t>Choose an application, adjust the Codebase Folder if necessary (this folder should be the parent of the Codebase folders like SRVLPSLOS, SRVLPSAUS), then click Gather Files:</w:t>
      </w:r>
      <w:r w:rsidRPr="00CF4FDB">
        <w:rPr>
          <w:rFonts w:eastAsia="Calibri"/>
        </w:rPr>
        <w:br/>
      </w:r>
      <w:r w:rsidRPr="00CF4FDB">
        <w:rPr>
          <w:rFonts w:eastAsia="Calibri"/>
          <w:noProof/>
        </w:rPr>
        <w:drawing>
          <wp:inline distT="0" distB="0" distL="0" distR="0" wp14:anchorId="44C892C6" wp14:editId="44C892C7">
            <wp:extent cx="5083626" cy="315011"/>
            <wp:effectExtent l="0" t="0" r="317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118929" cy="317199"/>
                    </a:xfrm>
                    <a:prstGeom prst="rect">
                      <a:avLst/>
                    </a:prstGeom>
                  </pic:spPr>
                </pic:pic>
              </a:graphicData>
            </a:graphic>
          </wp:inline>
        </w:drawing>
      </w:r>
    </w:p>
    <w:p w14:paraId="44C88FCD" w14:textId="77777777" w:rsidR="004C38D1" w:rsidRPr="00CF4FDB" w:rsidRDefault="004C38D1" w:rsidP="00045270">
      <w:pPr>
        <w:pStyle w:val="Stepa"/>
        <w:numPr>
          <w:ilvl w:val="0"/>
          <w:numId w:val="168"/>
        </w:numPr>
        <w:rPr>
          <w:rFonts w:eastAsia="Calibri"/>
        </w:rPr>
      </w:pPr>
      <w:r w:rsidRPr="00CF4FDB">
        <w:rPr>
          <w:rFonts w:eastAsia="Calibri"/>
        </w:rPr>
        <w:t>In the dialog, select a folder where the gathered files will be saved. The will place the selected Codebase folder (like SRVLPSAUS) inside the selected folder.</w:t>
      </w:r>
    </w:p>
    <w:p w14:paraId="44C88FCE" w14:textId="77777777" w:rsidR="004C38D1" w:rsidRPr="00CF4FDB" w:rsidRDefault="004C38D1" w:rsidP="00045270">
      <w:pPr>
        <w:pStyle w:val="Stepa"/>
        <w:numPr>
          <w:ilvl w:val="0"/>
          <w:numId w:val="168"/>
        </w:numPr>
        <w:rPr>
          <w:rFonts w:eastAsia="Calibri"/>
        </w:rPr>
      </w:pPr>
      <w:r w:rsidRPr="00CF4FDB">
        <w:rPr>
          <w:rFonts w:eastAsia="Calibri"/>
        </w:rPr>
        <w:t>Repeat steps d – e for each application.</w:t>
      </w:r>
    </w:p>
    <w:p w14:paraId="44C88FCF" w14:textId="77777777" w:rsidR="004C38D1" w:rsidRPr="00CF4FDB" w:rsidRDefault="004C38D1" w:rsidP="00CF4FDB">
      <w:pPr>
        <w:pStyle w:val="Step1"/>
        <w:rPr>
          <w:rFonts w:eastAsia="Calibri"/>
        </w:rPr>
      </w:pPr>
      <w:r w:rsidRPr="00CF4FDB">
        <w:rPr>
          <w:rFonts w:eastAsia="Calibri"/>
        </w:rPr>
        <w:t>The end result of step 1 should be a single folder with subfolders for each application (i.e. SRVLPSAUS, SRVLPSLOS, etc). This could be located on a single server that is regularly used for this purpose, or an individual’s workstation.</w:t>
      </w:r>
    </w:p>
    <w:p w14:paraId="44C88FD0" w14:textId="77777777" w:rsidR="004C38D1" w:rsidRPr="00CF4FDB" w:rsidRDefault="004C38D1" w:rsidP="00CF4FDB">
      <w:pPr>
        <w:pStyle w:val="Step1"/>
        <w:rPr>
          <w:rFonts w:eastAsia="Calibri"/>
        </w:rPr>
      </w:pPr>
      <w:r w:rsidRPr="00CF4FDB">
        <w:rPr>
          <w:rFonts w:eastAsia="Calibri"/>
        </w:rPr>
        <w:t>On the machine where the gathered files are located, run the Config File Tool again and re-select the configuration catalog spreadsheet.</w:t>
      </w:r>
    </w:p>
    <w:p w14:paraId="44C88FD1" w14:textId="77777777" w:rsidR="004C38D1" w:rsidRPr="00CF4FDB" w:rsidRDefault="004C38D1" w:rsidP="00CF4FDB">
      <w:pPr>
        <w:pStyle w:val="Step1"/>
        <w:rPr>
          <w:rFonts w:eastAsia="Calibri"/>
        </w:rPr>
      </w:pPr>
      <w:r w:rsidRPr="00CF4FDB">
        <w:rPr>
          <w:rFonts w:eastAsia="Calibri"/>
        </w:rPr>
        <w:t>Leave the Application value as All, pick the desired target environment in the “Use data from worksheet dropdown”, choose the Full Codebase option, then click Build Files:</w:t>
      </w:r>
      <w:r w:rsidRPr="00CF4FDB">
        <w:rPr>
          <w:rFonts w:eastAsia="Calibri"/>
        </w:rPr>
        <w:br/>
      </w:r>
      <w:r w:rsidRPr="00CF4FDB">
        <w:rPr>
          <w:rFonts w:eastAsia="Calibri"/>
          <w:noProof/>
        </w:rPr>
        <w:drawing>
          <wp:inline distT="0" distB="0" distL="0" distR="0" wp14:anchorId="44C892C8" wp14:editId="44C892C9">
            <wp:extent cx="5943600" cy="5365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536575"/>
                    </a:xfrm>
                    <a:prstGeom prst="rect">
                      <a:avLst/>
                    </a:prstGeom>
                  </pic:spPr>
                </pic:pic>
              </a:graphicData>
            </a:graphic>
          </wp:inline>
        </w:drawing>
      </w:r>
    </w:p>
    <w:p w14:paraId="44C88FD2" w14:textId="77777777" w:rsidR="004C38D1" w:rsidRPr="00CF4FDB" w:rsidRDefault="004C38D1" w:rsidP="00CF4FDB">
      <w:pPr>
        <w:pStyle w:val="Step1"/>
        <w:rPr>
          <w:rFonts w:eastAsia="Calibri"/>
        </w:rPr>
      </w:pPr>
      <w:r w:rsidRPr="00CF4FDB">
        <w:rPr>
          <w:rFonts w:eastAsia="Calibri"/>
        </w:rPr>
        <w:t>Choose the directory that contains the various application codebase folders (like SRVLPSLOS); these will be used as the source files. The tool will produce copies of these files that have the proper data values inserted.</w:t>
      </w:r>
    </w:p>
    <w:p w14:paraId="44C88FD3" w14:textId="77777777" w:rsidR="004C38D1" w:rsidRPr="00CF4FDB" w:rsidRDefault="004C38D1" w:rsidP="00CF4FDB">
      <w:pPr>
        <w:pStyle w:val="Step1"/>
        <w:rPr>
          <w:rFonts w:eastAsia="Calibri"/>
        </w:rPr>
      </w:pPr>
      <w:r w:rsidRPr="00CF4FDB">
        <w:rPr>
          <w:rFonts w:eastAsia="Calibri"/>
        </w:rPr>
        <w:t>As the tool is running, you may be prompted to enter certain sensitive values such as passwords:</w:t>
      </w:r>
      <w:r w:rsidRPr="00CF4FDB">
        <w:rPr>
          <w:rFonts w:eastAsia="Calibri"/>
        </w:rPr>
        <w:br/>
      </w:r>
      <w:r w:rsidRPr="00CF4FDB">
        <w:rPr>
          <w:rFonts w:eastAsia="Calibri"/>
          <w:noProof/>
        </w:rPr>
        <w:drawing>
          <wp:inline distT="0" distB="0" distL="0" distR="0" wp14:anchorId="44C892CA" wp14:editId="44C892CB">
            <wp:extent cx="5924550" cy="1447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24550" cy="1447800"/>
                    </a:xfrm>
                    <a:prstGeom prst="rect">
                      <a:avLst/>
                    </a:prstGeom>
                  </pic:spPr>
                </pic:pic>
              </a:graphicData>
            </a:graphic>
          </wp:inline>
        </w:drawing>
      </w:r>
    </w:p>
    <w:p w14:paraId="44C88FD4" w14:textId="77777777" w:rsidR="004C38D1" w:rsidRPr="00CF4FDB" w:rsidRDefault="004C38D1" w:rsidP="00CF4FDB">
      <w:pPr>
        <w:pStyle w:val="Step1"/>
        <w:rPr>
          <w:rFonts w:eastAsia="Calibri"/>
        </w:rPr>
      </w:pPr>
      <w:r w:rsidRPr="00CF4FDB">
        <w:rPr>
          <w:rFonts w:eastAsia="Calibri"/>
        </w:rPr>
        <w:t>Review the tool’s output. If any lines appear in the Error Summary text box, search for those lines in the full Status text to see the context and meaning of the errors, making changes to the configuration spreadsheet or source files as needed.</w:t>
      </w:r>
    </w:p>
    <w:p w14:paraId="44C88FD5" w14:textId="77777777" w:rsidR="004C38D1" w:rsidRPr="00CF4FDB" w:rsidRDefault="004C38D1" w:rsidP="00CF4FDB">
      <w:pPr>
        <w:pStyle w:val="Step1"/>
        <w:rPr>
          <w:rFonts w:eastAsia="Calibri"/>
        </w:rPr>
      </w:pPr>
      <w:r w:rsidRPr="00CF4FDB">
        <w:rPr>
          <w:rFonts w:eastAsia="Calibri"/>
        </w:rPr>
        <w:t>Once the process runs error-free (only known errors/situations), copy the generated files to the F:\Deployment Code directory on the appropriate servers. The Config File Tool will produce output files in folder names that match the destination servers.</w:t>
      </w:r>
    </w:p>
    <w:p w14:paraId="44C88FD6" w14:textId="77777777" w:rsidR="004C38D1" w:rsidRPr="00CF4FDB" w:rsidRDefault="004C38D1" w:rsidP="00CF4FDB">
      <w:pPr>
        <w:pStyle w:val="Step1"/>
        <w:rPr>
          <w:rFonts w:eastAsia="Calibri"/>
        </w:rPr>
      </w:pPr>
      <w:r w:rsidRPr="00CF4FDB">
        <w:rPr>
          <w:rFonts w:eastAsia="Calibri"/>
        </w:rPr>
        <w:t>NOTE on Work Engine servers. The Config File tool does not currently generate separate output folders for the work engine servers. Instead, the properties files from the WebSphere servers are re-used on the work engine servers, in a 1:1 fashion, meaning WebSphereNode01:Work Engine 01, WebSphereNode02:Work Engine 02. For example, the LOS, LX, and PORTAL properties files for Work Engine 01 would come from App01, 03, and 05, respectively, while the properties files for Work Engine 02 would come from App02, App04, and App06.</w:t>
      </w:r>
    </w:p>
    <w:p w14:paraId="44C88FD7" w14:textId="77777777" w:rsidR="004C38D1" w:rsidRPr="00CF4FDB" w:rsidRDefault="004C38D1" w:rsidP="00CF4FDB">
      <w:pPr>
        <w:pStyle w:val="Step1"/>
        <w:rPr>
          <w:rFonts w:eastAsia="Calibri"/>
        </w:rPr>
      </w:pPr>
      <w:r w:rsidRPr="00CF4FDB">
        <w:rPr>
          <w:rFonts w:eastAsia="Calibri"/>
        </w:rPr>
        <w:t>Use the LendingSpace Deploy Tool to do a build for each application (on each server…the tool will generate files for every node).</w:t>
      </w:r>
    </w:p>
    <w:p w14:paraId="44C88FD8" w14:textId="77777777" w:rsidR="004C38D1" w:rsidRDefault="004C38D1" w:rsidP="004C38D1">
      <w:pPr>
        <w:rPr>
          <w:b/>
          <w:sz w:val="28"/>
        </w:rPr>
      </w:pPr>
      <w:r>
        <w:br w:type="page"/>
      </w:r>
    </w:p>
    <w:p w14:paraId="44C88FD9" w14:textId="77777777" w:rsidR="004C38D1" w:rsidRPr="00121926" w:rsidRDefault="004C38D1" w:rsidP="00CF4FDB">
      <w:pPr>
        <w:pStyle w:val="Heading2"/>
      </w:pPr>
      <w:bookmarkStart w:id="332" w:name="_Toc400291192"/>
      <w:bookmarkStart w:id="333" w:name="_Toc443378878"/>
      <w:r w:rsidRPr="00D636FE">
        <w:t>Appendix</w:t>
      </w:r>
      <w:r w:rsidRPr="00121926">
        <w:t xml:space="preserve"> </w:t>
      </w:r>
      <w:r>
        <w:t>B</w:t>
      </w:r>
      <w:r w:rsidRPr="00121926">
        <w:t xml:space="preserve"> Deploy Tool</w:t>
      </w:r>
      <w:bookmarkEnd w:id="332"/>
      <w:bookmarkEnd w:id="333"/>
    </w:p>
    <w:p w14:paraId="44C88FDA" w14:textId="77777777" w:rsidR="004C38D1" w:rsidRPr="00CC0463" w:rsidRDefault="004C38D1" w:rsidP="00712FD2">
      <w:pPr>
        <w:pStyle w:val="Heading5"/>
      </w:pPr>
      <w:bookmarkStart w:id="334" w:name="_Toc397676090"/>
      <w:r w:rsidRPr="00CC0463">
        <w:t>LendingSpace Application Overview</w:t>
      </w:r>
      <w:bookmarkEnd w:id="334"/>
    </w:p>
    <w:p w14:paraId="44C88FDB" w14:textId="77777777" w:rsidR="004C38D1" w:rsidRPr="00712FD2" w:rsidRDefault="004C38D1" w:rsidP="00712FD2">
      <w:pPr>
        <w:pStyle w:val="Bullet1"/>
      </w:pPr>
      <w:r w:rsidRPr="00712FD2">
        <w:t>LendingSpace is a collection of various applications.</w:t>
      </w:r>
    </w:p>
    <w:p w14:paraId="44C88FDC" w14:textId="77777777" w:rsidR="004C38D1" w:rsidRPr="00712FD2" w:rsidRDefault="004C38D1" w:rsidP="00712FD2">
      <w:pPr>
        <w:pStyle w:val="Bullet1"/>
      </w:pPr>
      <w:r w:rsidRPr="00712FD2">
        <w:t>Remote Cache (RC)</w:t>
      </w:r>
    </w:p>
    <w:p w14:paraId="44C88FDD" w14:textId="77777777" w:rsidR="004C38D1" w:rsidRPr="00712FD2" w:rsidRDefault="004C38D1" w:rsidP="00712FD2">
      <w:pPr>
        <w:pStyle w:val="Bullet1"/>
      </w:pPr>
      <w:r w:rsidRPr="00712FD2">
        <w:t>AUS (aka Decisioning)</w:t>
      </w:r>
    </w:p>
    <w:p w14:paraId="44C88FDE" w14:textId="77777777" w:rsidR="004C38D1" w:rsidRPr="00712FD2" w:rsidRDefault="004C38D1" w:rsidP="00712FD2">
      <w:pPr>
        <w:pStyle w:val="Bullet1"/>
      </w:pPr>
      <w:r w:rsidRPr="00712FD2">
        <w:t>Correspondent Portal (CP, aka Portal)</w:t>
      </w:r>
    </w:p>
    <w:p w14:paraId="44C88FDF" w14:textId="77777777" w:rsidR="004C38D1" w:rsidRPr="00712FD2" w:rsidRDefault="004C38D1" w:rsidP="00712FD2">
      <w:pPr>
        <w:pStyle w:val="Bullet1"/>
      </w:pPr>
      <w:r w:rsidRPr="00712FD2">
        <w:t>LOS</w:t>
      </w:r>
    </w:p>
    <w:p w14:paraId="44C88FE0" w14:textId="77777777" w:rsidR="004C38D1" w:rsidRPr="00712FD2" w:rsidRDefault="004C38D1" w:rsidP="00712FD2">
      <w:pPr>
        <w:pStyle w:val="Bullet1"/>
      </w:pPr>
      <w:r w:rsidRPr="00712FD2">
        <w:t>JSQLXML</w:t>
      </w:r>
    </w:p>
    <w:p w14:paraId="44C88FE1" w14:textId="77777777" w:rsidR="004C38D1" w:rsidRPr="00712FD2" w:rsidRDefault="004C38D1" w:rsidP="00712FD2">
      <w:pPr>
        <w:pStyle w:val="Bullet1"/>
      </w:pPr>
      <w:r w:rsidRPr="00712FD2">
        <w:t>LX</w:t>
      </w:r>
    </w:p>
    <w:p w14:paraId="44C88FE2" w14:textId="77777777" w:rsidR="004C38D1" w:rsidRPr="00712FD2" w:rsidRDefault="004C38D1" w:rsidP="00712FD2">
      <w:pPr>
        <w:pStyle w:val="Bullet1"/>
      </w:pPr>
      <w:r w:rsidRPr="00712FD2">
        <w:t>UPLOAD</w:t>
      </w:r>
    </w:p>
    <w:p w14:paraId="44C88FE3" w14:textId="77777777" w:rsidR="004C38D1" w:rsidRPr="00CC0463" w:rsidRDefault="004C38D1" w:rsidP="00712FD2">
      <w:pPr>
        <w:pStyle w:val="Heading5"/>
      </w:pPr>
      <w:bookmarkStart w:id="335" w:name="_Toc397676091"/>
      <w:r w:rsidRPr="00CC0463">
        <w:t>Typical installation</w:t>
      </w:r>
      <w:bookmarkEnd w:id="335"/>
    </w:p>
    <w:p w14:paraId="44C88FE4" w14:textId="77777777" w:rsidR="004C38D1" w:rsidRPr="00712FD2" w:rsidRDefault="004C38D1" w:rsidP="00712FD2">
      <w:r w:rsidRPr="00712FD2">
        <w:t>The Lending Space applications are typically installed for High Availability (redundancy), as follows:</w:t>
      </w:r>
    </w:p>
    <w:p w14:paraId="44C88FE5" w14:textId="77777777" w:rsidR="004C38D1" w:rsidRPr="00712FD2" w:rsidRDefault="004C38D1" w:rsidP="00045270">
      <w:pPr>
        <w:pStyle w:val="Step1"/>
        <w:numPr>
          <w:ilvl w:val="0"/>
          <w:numId w:val="169"/>
        </w:numPr>
      </w:pPr>
      <w:r w:rsidRPr="00712FD2">
        <w:t>WebSphere Remote Cache server 01</w:t>
      </w:r>
    </w:p>
    <w:p w14:paraId="44C88FE6" w14:textId="77777777" w:rsidR="004C38D1" w:rsidRPr="00712FD2" w:rsidRDefault="004C38D1" w:rsidP="00BB6154">
      <w:pPr>
        <w:pStyle w:val="Step1"/>
      </w:pPr>
      <w:r w:rsidRPr="00712FD2">
        <w:t>WebSphere Deployment Manager for RC</w:t>
      </w:r>
    </w:p>
    <w:p w14:paraId="44C88FE7" w14:textId="77777777" w:rsidR="004C38D1" w:rsidRPr="00712FD2" w:rsidRDefault="004C38D1" w:rsidP="00BB6154">
      <w:pPr>
        <w:pStyle w:val="Step1"/>
      </w:pPr>
      <w:r w:rsidRPr="00712FD2">
        <w:t>RC Node 01</w:t>
      </w:r>
    </w:p>
    <w:p w14:paraId="44C88FE8" w14:textId="77777777" w:rsidR="004C38D1" w:rsidRPr="00712FD2" w:rsidRDefault="004C38D1" w:rsidP="00045270">
      <w:pPr>
        <w:pStyle w:val="Step1"/>
        <w:numPr>
          <w:ilvl w:val="0"/>
          <w:numId w:val="169"/>
        </w:numPr>
      </w:pPr>
      <w:r w:rsidRPr="00712FD2">
        <w:t>WebSphere Remote Cache server 02</w:t>
      </w:r>
    </w:p>
    <w:p w14:paraId="44C88FE9" w14:textId="77777777" w:rsidR="004C38D1" w:rsidRPr="00712FD2" w:rsidRDefault="004C38D1" w:rsidP="00BB6154">
      <w:pPr>
        <w:pStyle w:val="Step1"/>
      </w:pPr>
      <w:r w:rsidRPr="00712FD2">
        <w:t>RC Node 02</w:t>
      </w:r>
    </w:p>
    <w:p w14:paraId="44C88FEA" w14:textId="77777777" w:rsidR="004C38D1" w:rsidRPr="00712FD2" w:rsidRDefault="004C38D1" w:rsidP="00045270">
      <w:pPr>
        <w:pStyle w:val="Step1"/>
        <w:numPr>
          <w:ilvl w:val="0"/>
          <w:numId w:val="169"/>
        </w:numPr>
      </w:pPr>
      <w:r w:rsidRPr="00712FD2">
        <w:t>WebSphere App server 01</w:t>
      </w:r>
    </w:p>
    <w:p w14:paraId="44C88FEB" w14:textId="77777777" w:rsidR="004C38D1" w:rsidRPr="00712FD2" w:rsidRDefault="004C38D1" w:rsidP="00BB6154">
      <w:pPr>
        <w:pStyle w:val="Step1"/>
      </w:pPr>
      <w:r w:rsidRPr="00712FD2">
        <w:t>WebSphere Deployment Manager for LOS</w:t>
      </w:r>
    </w:p>
    <w:p w14:paraId="44C88FEC" w14:textId="77777777" w:rsidR="004C38D1" w:rsidRPr="00712FD2" w:rsidRDefault="004C38D1" w:rsidP="00BB6154">
      <w:pPr>
        <w:pStyle w:val="Step1"/>
      </w:pPr>
      <w:r w:rsidRPr="00712FD2">
        <w:t>LOS Node 01</w:t>
      </w:r>
    </w:p>
    <w:p w14:paraId="44C88FED" w14:textId="77777777" w:rsidR="004C38D1" w:rsidRPr="00712FD2" w:rsidRDefault="004C38D1" w:rsidP="00045270">
      <w:pPr>
        <w:pStyle w:val="Step1"/>
        <w:numPr>
          <w:ilvl w:val="0"/>
          <w:numId w:val="169"/>
        </w:numPr>
      </w:pPr>
      <w:r w:rsidRPr="00712FD2">
        <w:t>WebSphere App server 02</w:t>
      </w:r>
    </w:p>
    <w:p w14:paraId="44C88FEE" w14:textId="77777777" w:rsidR="004C38D1" w:rsidRPr="00712FD2" w:rsidRDefault="004C38D1" w:rsidP="00BB6154">
      <w:pPr>
        <w:pStyle w:val="Step1"/>
      </w:pPr>
      <w:r w:rsidRPr="00712FD2">
        <w:t>LOS Node02</w:t>
      </w:r>
    </w:p>
    <w:p w14:paraId="44C88FEF" w14:textId="77777777" w:rsidR="004C38D1" w:rsidRPr="00712FD2" w:rsidRDefault="004C38D1" w:rsidP="00045270">
      <w:pPr>
        <w:pStyle w:val="Step1"/>
        <w:numPr>
          <w:ilvl w:val="0"/>
          <w:numId w:val="169"/>
        </w:numPr>
      </w:pPr>
      <w:r w:rsidRPr="00712FD2">
        <w:t>WebSphere App server 03</w:t>
      </w:r>
    </w:p>
    <w:p w14:paraId="44C88FF0" w14:textId="77777777" w:rsidR="004C38D1" w:rsidRPr="00712FD2" w:rsidRDefault="004C38D1" w:rsidP="00BB6154">
      <w:pPr>
        <w:pStyle w:val="Step1"/>
      </w:pPr>
      <w:r w:rsidRPr="00712FD2">
        <w:t>WebSphere Deployment Manager for AUS, JSQLXML, LX, UPLOAD</w:t>
      </w:r>
    </w:p>
    <w:p w14:paraId="44C88FF1" w14:textId="77777777" w:rsidR="004C38D1" w:rsidRPr="00712FD2" w:rsidRDefault="004C38D1" w:rsidP="00BB6154">
      <w:pPr>
        <w:pStyle w:val="Step1"/>
      </w:pPr>
      <w:r w:rsidRPr="00712FD2">
        <w:t>AUS Node 01</w:t>
      </w:r>
    </w:p>
    <w:p w14:paraId="44C88FF2" w14:textId="77777777" w:rsidR="004C38D1" w:rsidRPr="00712FD2" w:rsidRDefault="004C38D1" w:rsidP="00BB6154">
      <w:pPr>
        <w:pStyle w:val="Step1"/>
      </w:pPr>
      <w:r w:rsidRPr="00712FD2">
        <w:t>JSQLXML Node 01</w:t>
      </w:r>
    </w:p>
    <w:p w14:paraId="44C88FF3" w14:textId="77777777" w:rsidR="004C38D1" w:rsidRPr="00712FD2" w:rsidRDefault="004C38D1" w:rsidP="00BB6154">
      <w:pPr>
        <w:pStyle w:val="Step1"/>
      </w:pPr>
      <w:r w:rsidRPr="00712FD2">
        <w:t>LX Node 01</w:t>
      </w:r>
    </w:p>
    <w:p w14:paraId="44C88FF4" w14:textId="77777777" w:rsidR="004C38D1" w:rsidRPr="00712FD2" w:rsidRDefault="004C38D1" w:rsidP="00BB6154">
      <w:pPr>
        <w:pStyle w:val="Step1"/>
      </w:pPr>
      <w:r w:rsidRPr="00712FD2">
        <w:t>UPLOAD Node 01</w:t>
      </w:r>
    </w:p>
    <w:p w14:paraId="44C88FF5" w14:textId="77777777" w:rsidR="004C38D1" w:rsidRPr="00712FD2" w:rsidRDefault="004C38D1" w:rsidP="00045270">
      <w:pPr>
        <w:pStyle w:val="Step1"/>
        <w:numPr>
          <w:ilvl w:val="0"/>
          <w:numId w:val="169"/>
        </w:numPr>
      </w:pPr>
      <w:r w:rsidRPr="00712FD2">
        <w:t>WebSphere App server 04</w:t>
      </w:r>
    </w:p>
    <w:p w14:paraId="44C88FF6" w14:textId="77777777" w:rsidR="004C38D1" w:rsidRPr="00712FD2" w:rsidRDefault="004C38D1" w:rsidP="00BB6154">
      <w:pPr>
        <w:pStyle w:val="Step1"/>
      </w:pPr>
      <w:r w:rsidRPr="00712FD2">
        <w:t>AUS Node 02</w:t>
      </w:r>
    </w:p>
    <w:p w14:paraId="44C88FF7" w14:textId="77777777" w:rsidR="004C38D1" w:rsidRPr="00712FD2" w:rsidRDefault="004C38D1" w:rsidP="00BB6154">
      <w:pPr>
        <w:pStyle w:val="Step1"/>
      </w:pPr>
      <w:r w:rsidRPr="00712FD2">
        <w:t>JSQLXML Node 02</w:t>
      </w:r>
    </w:p>
    <w:p w14:paraId="44C88FF8" w14:textId="77777777" w:rsidR="004C38D1" w:rsidRPr="00712FD2" w:rsidRDefault="004C38D1" w:rsidP="00BB6154">
      <w:pPr>
        <w:pStyle w:val="Step1"/>
      </w:pPr>
      <w:r w:rsidRPr="00712FD2">
        <w:t>LX Node 02</w:t>
      </w:r>
    </w:p>
    <w:p w14:paraId="44C88FF9" w14:textId="77777777" w:rsidR="004C38D1" w:rsidRPr="00712FD2" w:rsidRDefault="004C38D1" w:rsidP="00BB6154">
      <w:pPr>
        <w:pStyle w:val="Step1"/>
      </w:pPr>
      <w:r w:rsidRPr="00712FD2">
        <w:t>UPLOAD Node 02</w:t>
      </w:r>
    </w:p>
    <w:p w14:paraId="44C88FFA" w14:textId="77777777" w:rsidR="004C38D1" w:rsidRPr="00712FD2" w:rsidRDefault="004C38D1" w:rsidP="00045270">
      <w:pPr>
        <w:pStyle w:val="Step1"/>
        <w:numPr>
          <w:ilvl w:val="0"/>
          <w:numId w:val="169"/>
        </w:numPr>
      </w:pPr>
      <w:r w:rsidRPr="00712FD2">
        <w:t>WebSphere App server 05</w:t>
      </w:r>
    </w:p>
    <w:p w14:paraId="44C88FFB" w14:textId="77777777" w:rsidR="004C38D1" w:rsidRPr="00712FD2" w:rsidRDefault="004C38D1" w:rsidP="00BB6154">
      <w:pPr>
        <w:pStyle w:val="Step1"/>
      </w:pPr>
      <w:r w:rsidRPr="00712FD2">
        <w:t>WebSphere Deployment Manager for CP</w:t>
      </w:r>
    </w:p>
    <w:p w14:paraId="44C88FFC" w14:textId="77777777" w:rsidR="004C38D1" w:rsidRPr="00712FD2" w:rsidRDefault="004C38D1" w:rsidP="00BB6154">
      <w:pPr>
        <w:pStyle w:val="Step1"/>
      </w:pPr>
      <w:r w:rsidRPr="00712FD2">
        <w:t>CP Node 01</w:t>
      </w:r>
    </w:p>
    <w:p w14:paraId="44C88FFD" w14:textId="77777777" w:rsidR="004C38D1" w:rsidRPr="00712FD2" w:rsidRDefault="004C38D1" w:rsidP="00045270">
      <w:pPr>
        <w:pStyle w:val="Step1"/>
        <w:numPr>
          <w:ilvl w:val="0"/>
          <w:numId w:val="169"/>
        </w:numPr>
      </w:pPr>
      <w:r w:rsidRPr="00712FD2">
        <w:t>WebSphere App server 06</w:t>
      </w:r>
    </w:p>
    <w:p w14:paraId="44C88FFE" w14:textId="77777777" w:rsidR="004C38D1" w:rsidRPr="00712FD2" w:rsidRDefault="004C38D1" w:rsidP="00BB6154">
      <w:pPr>
        <w:pStyle w:val="Step1"/>
      </w:pPr>
      <w:r w:rsidRPr="00712FD2">
        <w:t>CP Node 02</w:t>
      </w:r>
    </w:p>
    <w:p w14:paraId="44C88FFF" w14:textId="77777777" w:rsidR="004C38D1" w:rsidRPr="00712FD2" w:rsidRDefault="004C38D1" w:rsidP="00045270">
      <w:pPr>
        <w:pStyle w:val="Step1"/>
        <w:numPr>
          <w:ilvl w:val="0"/>
          <w:numId w:val="169"/>
        </w:numPr>
      </w:pPr>
      <w:r w:rsidRPr="00712FD2">
        <w:t>Work Engine server 01</w:t>
      </w:r>
    </w:p>
    <w:p w14:paraId="44C89000" w14:textId="77777777" w:rsidR="004C38D1" w:rsidRPr="00712FD2" w:rsidRDefault="004C38D1" w:rsidP="00BB6154">
      <w:pPr>
        <w:pStyle w:val="Step1"/>
      </w:pPr>
      <w:r w:rsidRPr="00712FD2">
        <w:t>All Monitors (CP, LOS, LX)</w:t>
      </w:r>
    </w:p>
    <w:p w14:paraId="44C89001" w14:textId="77777777" w:rsidR="004C38D1" w:rsidRPr="00712FD2" w:rsidRDefault="004C38D1" w:rsidP="00045270">
      <w:pPr>
        <w:pStyle w:val="Step1"/>
        <w:numPr>
          <w:ilvl w:val="0"/>
          <w:numId w:val="169"/>
        </w:numPr>
      </w:pPr>
      <w:r w:rsidRPr="00712FD2">
        <w:t>Work Engine server 02</w:t>
      </w:r>
    </w:p>
    <w:p w14:paraId="44C89002" w14:textId="77777777" w:rsidR="004C38D1" w:rsidRPr="00712FD2" w:rsidRDefault="004C38D1" w:rsidP="00BB6154">
      <w:pPr>
        <w:pStyle w:val="Step1"/>
      </w:pPr>
      <w:r w:rsidRPr="00712FD2">
        <w:t>All Monitors (CP, LOS, LX)</w:t>
      </w:r>
    </w:p>
    <w:p w14:paraId="44C89003" w14:textId="77777777" w:rsidR="004C38D1" w:rsidRPr="00CC0463" w:rsidRDefault="004C38D1" w:rsidP="00311040">
      <w:pPr>
        <w:pStyle w:val="Heading5"/>
      </w:pPr>
      <w:bookmarkStart w:id="336" w:name="_Toc397676092"/>
      <w:r w:rsidRPr="00CC0463">
        <w:t>Restart Sequence</w:t>
      </w:r>
      <w:bookmarkEnd w:id="336"/>
    </w:p>
    <w:p w14:paraId="44C89004" w14:textId="77777777" w:rsidR="004C38D1" w:rsidRPr="00311040" w:rsidRDefault="004C38D1" w:rsidP="00311040">
      <w:r w:rsidRPr="00311040">
        <w:t>Whenever the LendingSpace applications are restarted, the following sequence should be followed. Note that a particular restart request may not require restarts of all the applications.</w:t>
      </w:r>
    </w:p>
    <w:p w14:paraId="44C89005" w14:textId="77777777" w:rsidR="004C38D1" w:rsidRPr="00311040" w:rsidRDefault="004C38D1" w:rsidP="00045270">
      <w:pPr>
        <w:pStyle w:val="Step1"/>
        <w:numPr>
          <w:ilvl w:val="0"/>
          <w:numId w:val="170"/>
        </w:numPr>
        <w:ind w:left="900" w:hanging="540"/>
      </w:pPr>
      <w:r w:rsidRPr="00311040">
        <w:t>Remote Cache (RC)</w:t>
      </w:r>
    </w:p>
    <w:p w14:paraId="44C89006" w14:textId="77777777" w:rsidR="004C38D1" w:rsidRPr="00311040" w:rsidRDefault="004C38D1" w:rsidP="00311040">
      <w:pPr>
        <w:pStyle w:val="Step1"/>
      </w:pPr>
      <w:r w:rsidRPr="00311040">
        <w:t>AUS (aka Decisioning)</w:t>
      </w:r>
    </w:p>
    <w:p w14:paraId="44C89007" w14:textId="77777777" w:rsidR="004C38D1" w:rsidRPr="00311040" w:rsidRDefault="004C38D1" w:rsidP="00311040">
      <w:pPr>
        <w:pStyle w:val="Step1"/>
      </w:pPr>
      <w:r w:rsidRPr="00311040">
        <w:t>Remaining applications</w:t>
      </w:r>
    </w:p>
    <w:p w14:paraId="44C89008" w14:textId="77777777" w:rsidR="004C38D1" w:rsidRPr="00311040" w:rsidRDefault="004C38D1" w:rsidP="00BB6154">
      <w:pPr>
        <w:pStyle w:val="Step1"/>
      </w:pPr>
      <w:r w:rsidRPr="00311040">
        <w:t>Portal (CP for Correspondent Portal)</w:t>
      </w:r>
    </w:p>
    <w:p w14:paraId="44C89009" w14:textId="77777777" w:rsidR="004C38D1" w:rsidRPr="00311040" w:rsidRDefault="004C38D1" w:rsidP="00BB6154">
      <w:pPr>
        <w:pStyle w:val="Step1"/>
      </w:pPr>
      <w:r w:rsidRPr="00311040">
        <w:t>LOS</w:t>
      </w:r>
    </w:p>
    <w:p w14:paraId="44C8900A" w14:textId="77777777" w:rsidR="004C38D1" w:rsidRPr="00311040" w:rsidRDefault="004C38D1" w:rsidP="00BB6154">
      <w:pPr>
        <w:pStyle w:val="Step1"/>
      </w:pPr>
      <w:r w:rsidRPr="00311040">
        <w:t>JSQLXML</w:t>
      </w:r>
    </w:p>
    <w:p w14:paraId="44C8900B" w14:textId="77777777" w:rsidR="004C38D1" w:rsidRPr="00311040" w:rsidRDefault="004C38D1" w:rsidP="00BB6154">
      <w:pPr>
        <w:pStyle w:val="Step1"/>
      </w:pPr>
      <w:r w:rsidRPr="00311040">
        <w:t>LX</w:t>
      </w:r>
    </w:p>
    <w:p w14:paraId="44C8900C" w14:textId="77777777" w:rsidR="004C38D1" w:rsidRPr="00311040" w:rsidRDefault="004C38D1" w:rsidP="00BB6154">
      <w:pPr>
        <w:pStyle w:val="Step1"/>
      </w:pPr>
      <w:r w:rsidRPr="00311040">
        <w:t>UPLOAD</w:t>
      </w:r>
    </w:p>
    <w:p w14:paraId="44C8900D" w14:textId="77777777" w:rsidR="004C38D1" w:rsidRPr="00311040" w:rsidRDefault="004C38D1" w:rsidP="00311040">
      <w:pPr>
        <w:pStyle w:val="Step1"/>
      </w:pPr>
      <w:r w:rsidRPr="00311040">
        <w:t>Monitors (applicable to CP, LOS, and LX, hosted on the Work Engine servers). Monitors use the same code files as the WebSphere applications.</w:t>
      </w:r>
    </w:p>
    <w:p w14:paraId="44C8900E" w14:textId="77777777" w:rsidR="004C38D1" w:rsidRPr="00311040" w:rsidRDefault="004C38D1" w:rsidP="00311040">
      <w:r w:rsidRPr="00311040">
        <w:t>Note that after AUS is completed, the remaining applications and Monitors can be started in any order. However, the typical order is to start Portal and LOS before the others since they take longer to start.</w:t>
      </w:r>
    </w:p>
    <w:p w14:paraId="44C8900F" w14:textId="77777777" w:rsidR="004C38D1" w:rsidRPr="00CC0463" w:rsidRDefault="004C38D1" w:rsidP="00311040">
      <w:pPr>
        <w:pStyle w:val="Heading5"/>
      </w:pPr>
      <w:bookmarkStart w:id="337" w:name="_Toc397676093"/>
      <w:r w:rsidRPr="00CC0463">
        <w:t>When is a LendingSpace application back up and running?</w:t>
      </w:r>
      <w:bookmarkEnd w:id="337"/>
    </w:p>
    <w:p w14:paraId="44C89010" w14:textId="77777777" w:rsidR="004C38D1" w:rsidRPr="00311040" w:rsidRDefault="004C38D1" w:rsidP="00311040">
      <w:r w:rsidRPr="00311040">
        <w:t>For the WebSphere applications server logs , the message “open for e-business” is an indicator that the application is back up and running, provided there are no exceptions in the log files.</w:t>
      </w:r>
    </w:p>
    <w:p w14:paraId="44C89011" w14:textId="77777777" w:rsidR="004C38D1" w:rsidRPr="00311040" w:rsidRDefault="004C38D1" w:rsidP="00311040">
      <w:r w:rsidRPr="00311040">
        <w:t>For Monitors, availability is determined by the fact that the windows services remain started. Log files generally are not reviewed unless specific problems are happening within the LendingSpace application.</w:t>
      </w:r>
    </w:p>
    <w:p w14:paraId="44C89012" w14:textId="77777777" w:rsidR="004C38D1" w:rsidRPr="00CC0463" w:rsidRDefault="004C38D1" w:rsidP="00311040">
      <w:pPr>
        <w:pStyle w:val="Heading5"/>
      </w:pPr>
      <w:bookmarkStart w:id="338" w:name="_Toc397676094"/>
      <w:r w:rsidRPr="00CC0463">
        <w:t>Restarting the WebSphere Deployment Manager</w:t>
      </w:r>
      <w:bookmarkEnd w:id="338"/>
    </w:p>
    <w:p w14:paraId="44C89013" w14:textId="77777777" w:rsidR="004C38D1" w:rsidRPr="00311040" w:rsidRDefault="004C38D1" w:rsidP="00311040">
      <w:r w:rsidRPr="00311040">
        <w:t>The Deployment Manager is a WebSphere component that manages WebSphere application nodes. For example, a typical deployment for LendingSpace is to have a pair of servers hosting one or more of the LendingSpace applications. The first server will host the Deployment Manager and a Node of a LendingSpace application (like LOS). The second server will host only a Node of the LendingSpace application.</w:t>
      </w:r>
    </w:p>
    <w:p w14:paraId="44C89014" w14:textId="77777777" w:rsidR="004C38D1" w:rsidRPr="00311040" w:rsidRDefault="004C38D1" w:rsidP="00311040">
      <w:r w:rsidRPr="00311040">
        <w:t>The role of the Deployment Manager is basically to keep track of the health and status of whatever Nodes it has been associated with. It has no LPS code; it’s purely an IBM component.</w:t>
      </w:r>
    </w:p>
    <w:p w14:paraId="44C89015" w14:textId="77777777" w:rsidR="004C38D1" w:rsidRPr="00311040" w:rsidRDefault="004C38D1" w:rsidP="00311040">
      <w:r w:rsidRPr="00311040">
        <w:t>When one or more of the LendingSpace applications (running as WebSphere Nodes) is restarted, there is typically no need to restart the Deployment Manager. It will detect when the nodes are stopped, and will automatically recognize when they are back up.</w:t>
      </w:r>
    </w:p>
    <w:p w14:paraId="44C89016" w14:textId="77777777" w:rsidR="004C38D1" w:rsidRPr="00311040" w:rsidRDefault="004C38D1" w:rsidP="00311040">
      <w:r w:rsidRPr="00311040">
        <w:t>However, in cases where the Deployment Manager should be restarted (for example, to cause fresh log files to be generated), it should be started first and allowed to come “open for e-business” before starting any of the LendingSpace application nodes.</w:t>
      </w:r>
    </w:p>
    <w:p w14:paraId="44C89017" w14:textId="77777777" w:rsidR="004C38D1" w:rsidRPr="00CC0463" w:rsidRDefault="004C38D1" w:rsidP="00311040">
      <w:pPr>
        <w:pStyle w:val="Heading5"/>
      </w:pPr>
      <w:bookmarkStart w:id="339" w:name="_Toc397676095"/>
      <w:r w:rsidRPr="00CC0463">
        <w:t>The LendingSpace Deploy Tool</w:t>
      </w:r>
      <w:bookmarkEnd w:id="339"/>
    </w:p>
    <w:p w14:paraId="44C89018" w14:textId="77777777" w:rsidR="004C38D1" w:rsidRPr="00311040" w:rsidRDefault="004C38D1" w:rsidP="00311040">
      <w:r w:rsidRPr="00311040">
        <w:t>The LendingSpace Deploy Tools is mainly used for restarting the DMGR/Application servers or checking the server status for application(s) and to upload Reports RDLS to SSRS.</w:t>
      </w:r>
    </w:p>
    <w:p w14:paraId="44C89019" w14:textId="77777777" w:rsidR="004C38D1" w:rsidRPr="00311040" w:rsidRDefault="004C38D1" w:rsidP="00311040">
      <w:r w:rsidRPr="00311040">
        <w:t>The tool has 3 tabs:</w:t>
      </w:r>
    </w:p>
    <w:p w14:paraId="44C8901A" w14:textId="77777777" w:rsidR="004C38D1" w:rsidRPr="00311040" w:rsidRDefault="004C38D1" w:rsidP="00045270">
      <w:pPr>
        <w:pStyle w:val="Step1"/>
        <w:numPr>
          <w:ilvl w:val="0"/>
          <w:numId w:val="171"/>
        </w:numPr>
      </w:pPr>
      <w:r w:rsidRPr="00311040">
        <w:t>Perform Application Restart – used to restart application server/check status of server</w:t>
      </w:r>
    </w:p>
    <w:p w14:paraId="44C8901B" w14:textId="77777777" w:rsidR="004C38D1" w:rsidRPr="00311040" w:rsidRDefault="004C38D1" w:rsidP="00045270">
      <w:pPr>
        <w:pStyle w:val="Stepa"/>
        <w:numPr>
          <w:ilvl w:val="0"/>
          <w:numId w:val="172"/>
        </w:numPr>
      </w:pPr>
      <w:r w:rsidRPr="00311040">
        <w:t>Application Drop down – list the allications that are in that server</w:t>
      </w:r>
    </w:p>
    <w:p w14:paraId="44C8901C" w14:textId="77777777" w:rsidR="004C38D1" w:rsidRPr="00311040" w:rsidRDefault="004C38D1" w:rsidP="00045270">
      <w:pPr>
        <w:pStyle w:val="Stepa"/>
        <w:numPr>
          <w:ilvl w:val="0"/>
          <w:numId w:val="172"/>
        </w:numPr>
      </w:pPr>
      <w:r w:rsidRPr="00311040">
        <w:t>Restart Deployment Manager Check box – used to restart DMGR</w:t>
      </w:r>
    </w:p>
    <w:p w14:paraId="44C8901D" w14:textId="77777777" w:rsidR="004C38D1" w:rsidRPr="00311040" w:rsidRDefault="004C38D1" w:rsidP="00045270">
      <w:pPr>
        <w:pStyle w:val="Stepa"/>
        <w:numPr>
          <w:ilvl w:val="0"/>
          <w:numId w:val="172"/>
        </w:numPr>
      </w:pPr>
      <w:r w:rsidRPr="00311040">
        <w:t>Restart button – used to restart the application from the drop down</w:t>
      </w:r>
    </w:p>
    <w:p w14:paraId="44C8901E" w14:textId="77777777" w:rsidR="004C38D1" w:rsidRPr="00311040" w:rsidRDefault="004C38D1" w:rsidP="00045270">
      <w:pPr>
        <w:pStyle w:val="Stepa"/>
        <w:numPr>
          <w:ilvl w:val="0"/>
          <w:numId w:val="172"/>
        </w:numPr>
      </w:pPr>
      <w:r w:rsidRPr="00311040">
        <w:t>Check Status button – used to check the status if the application server that is listed in the drop down</w:t>
      </w:r>
    </w:p>
    <w:p w14:paraId="44C8901F" w14:textId="77777777" w:rsidR="004C38D1" w:rsidRPr="00311040" w:rsidRDefault="004C38D1" w:rsidP="00045270">
      <w:pPr>
        <w:pStyle w:val="Stepa"/>
        <w:numPr>
          <w:ilvl w:val="0"/>
          <w:numId w:val="172"/>
        </w:numPr>
      </w:pPr>
      <w:r w:rsidRPr="00311040">
        <w:t>Copy Content to Clipboard – copies the output</w:t>
      </w:r>
    </w:p>
    <w:p w14:paraId="44C89020" w14:textId="77777777" w:rsidR="004C38D1" w:rsidRPr="00311040" w:rsidRDefault="004C38D1" w:rsidP="00045270">
      <w:pPr>
        <w:pStyle w:val="Stepa"/>
        <w:numPr>
          <w:ilvl w:val="0"/>
          <w:numId w:val="172"/>
        </w:numPr>
      </w:pPr>
      <w:r w:rsidRPr="00311040">
        <w:t>Open Log Files folder – opens the log folder for both DMGR and application server.</w:t>
      </w:r>
    </w:p>
    <w:p w14:paraId="44C89021" w14:textId="77777777" w:rsidR="004C38D1" w:rsidRPr="00311040" w:rsidRDefault="004C38D1" w:rsidP="00045270">
      <w:pPr>
        <w:pStyle w:val="Stepa"/>
        <w:numPr>
          <w:ilvl w:val="0"/>
          <w:numId w:val="172"/>
        </w:numPr>
      </w:pPr>
      <w:r w:rsidRPr="00311040">
        <w:t>Analyze Log Files – Searches the logfiles for any errors and it takes to the next tab “Log File Analysis”</w:t>
      </w:r>
    </w:p>
    <w:p w14:paraId="44C89022" w14:textId="77777777" w:rsidR="004C38D1" w:rsidRPr="00311040" w:rsidRDefault="004C38D1" w:rsidP="00045270">
      <w:pPr>
        <w:pStyle w:val="Stepa"/>
        <w:numPr>
          <w:ilvl w:val="0"/>
          <w:numId w:val="172"/>
        </w:numPr>
      </w:pPr>
      <w:r w:rsidRPr="00311040">
        <w:t>Windows Services – Opens windows Services</w:t>
      </w:r>
    </w:p>
    <w:p w14:paraId="44C89023" w14:textId="77777777" w:rsidR="004C38D1" w:rsidRPr="00311040" w:rsidRDefault="004C38D1" w:rsidP="00045270">
      <w:pPr>
        <w:pStyle w:val="Stepa"/>
        <w:numPr>
          <w:ilvl w:val="0"/>
          <w:numId w:val="172"/>
        </w:numPr>
      </w:pPr>
      <w:r w:rsidRPr="00311040">
        <w:t>Event Viewer  -Opens Event Viewer log</w:t>
      </w:r>
    </w:p>
    <w:p w14:paraId="44C89024" w14:textId="77777777" w:rsidR="004C38D1" w:rsidRPr="00311040" w:rsidRDefault="004C38D1" w:rsidP="00045270">
      <w:pPr>
        <w:pStyle w:val="Stepa"/>
        <w:numPr>
          <w:ilvl w:val="0"/>
          <w:numId w:val="172"/>
        </w:numPr>
      </w:pPr>
      <w:r w:rsidRPr="00311040">
        <w:t>WebShere profiles folder – Open the Websphere application profiles location</w:t>
      </w:r>
    </w:p>
    <w:p w14:paraId="44C89025" w14:textId="77777777" w:rsidR="004C38D1" w:rsidRPr="00311040" w:rsidRDefault="004C38D1" w:rsidP="00045270">
      <w:pPr>
        <w:pStyle w:val="Stepa"/>
        <w:numPr>
          <w:ilvl w:val="0"/>
          <w:numId w:val="172"/>
        </w:numPr>
      </w:pPr>
      <w:r w:rsidRPr="00311040">
        <w:t>Codebase folder – opens Codebase folder</w:t>
      </w:r>
    </w:p>
    <w:p w14:paraId="44C89026" w14:textId="77777777" w:rsidR="004C38D1" w:rsidRPr="00311040" w:rsidRDefault="004C38D1" w:rsidP="00045270">
      <w:pPr>
        <w:pStyle w:val="Step1"/>
        <w:numPr>
          <w:ilvl w:val="0"/>
          <w:numId w:val="171"/>
        </w:numPr>
      </w:pPr>
      <w:r w:rsidRPr="00311040">
        <w:t>Log file Analysis – checks the server logs for any errors</w:t>
      </w:r>
    </w:p>
    <w:p w14:paraId="44C89027" w14:textId="77777777" w:rsidR="004C38D1" w:rsidRPr="00311040" w:rsidRDefault="004C38D1" w:rsidP="00045270">
      <w:pPr>
        <w:pStyle w:val="Step1"/>
        <w:numPr>
          <w:ilvl w:val="0"/>
          <w:numId w:val="171"/>
        </w:numPr>
      </w:pPr>
      <w:r w:rsidRPr="00311040">
        <w:t>Reports Upload – it upload the Reports RDLs in SSRS</w:t>
      </w:r>
    </w:p>
    <w:p w14:paraId="44C89028" w14:textId="77777777" w:rsidR="004C38D1" w:rsidRPr="00311040" w:rsidRDefault="004C38D1" w:rsidP="0070152B">
      <w:pPr>
        <w:pStyle w:val="Step1"/>
        <w:numPr>
          <w:ilvl w:val="0"/>
          <w:numId w:val="0"/>
        </w:numPr>
        <w:ind w:left="810"/>
      </w:pPr>
      <w:r w:rsidRPr="00311040">
        <w:rPr>
          <w:noProof/>
        </w:rPr>
        <w:drawing>
          <wp:inline distT="0" distB="0" distL="0" distR="0" wp14:anchorId="44C892CC" wp14:editId="44C892CD">
            <wp:extent cx="5947576" cy="3784821"/>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3782291"/>
                    </a:xfrm>
                    <a:prstGeom prst="rect">
                      <a:avLst/>
                    </a:prstGeom>
                  </pic:spPr>
                </pic:pic>
              </a:graphicData>
            </a:graphic>
          </wp:inline>
        </w:drawing>
      </w:r>
    </w:p>
    <w:p w14:paraId="44C89029" w14:textId="77777777" w:rsidR="004C38D1" w:rsidRPr="0070152B" w:rsidRDefault="004C38D1" w:rsidP="0070152B">
      <w:r w:rsidRPr="0070152B">
        <w:t>When used to do a restart of one of the WebSphere applications, the tool will do the following for the selected application</w:t>
      </w:r>
    </w:p>
    <w:p w14:paraId="44C8902A" w14:textId="77777777" w:rsidR="004C38D1" w:rsidRPr="0070152B" w:rsidRDefault="004C38D1" w:rsidP="00045270">
      <w:pPr>
        <w:pStyle w:val="Step1"/>
        <w:numPr>
          <w:ilvl w:val="0"/>
          <w:numId w:val="173"/>
        </w:numPr>
      </w:pPr>
      <w:r w:rsidRPr="0070152B">
        <w:t>Stop the WebSphere service and java.exe processes (and optionally the Deployment Manager if one exists on the server)</w:t>
      </w:r>
    </w:p>
    <w:p w14:paraId="44C8902B" w14:textId="77777777" w:rsidR="004C38D1" w:rsidRPr="0070152B" w:rsidRDefault="004C38D1" w:rsidP="00045270">
      <w:pPr>
        <w:pStyle w:val="Step1"/>
        <w:numPr>
          <w:ilvl w:val="0"/>
          <w:numId w:val="173"/>
        </w:numPr>
      </w:pPr>
      <w:r w:rsidRPr="0070152B">
        <w:t>Delete Log files and Temp files for all stopped services</w:t>
      </w:r>
    </w:p>
    <w:p w14:paraId="44C8902C" w14:textId="77777777" w:rsidR="004C38D1" w:rsidRPr="0070152B" w:rsidRDefault="004C38D1" w:rsidP="00045270">
      <w:pPr>
        <w:pStyle w:val="Step1"/>
        <w:numPr>
          <w:ilvl w:val="0"/>
          <w:numId w:val="173"/>
        </w:numPr>
      </w:pPr>
      <w:r w:rsidRPr="0070152B">
        <w:t>Start all services that were stopped. If the option to restart the Deployment Manager was selected, it will start the Deployment Manager first, wait until the “open for e-business” message appears in the log file, then prompt the user to start any remaining nodes on that same server.</w:t>
      </w:r>
    </w:p>
    <w:p w14:paraId="44C8902D" w14:textId="77777777" w:rsidR="004C38D1" w:rsidRPr="0070152B" w:rsidRDefault="004C38D1" w:rsidP="00045270">
      <w:pPr>
        <w:pStyle w:val="Step1"/>
        <w:numPr>
          <w:ilvl w:val="0"/>
          <w:numId w:val="173"/>
        </w:numPr>
      </w:pPr>
      <w:r w:rsidRPr="0070152B">
        <w:t>Provide periodic feedback on whether the “open for e-business message” has appeared in the log file.</w:t>
      </w:r>
    </w:p>
    <w:p w14:paraId="44C8902E" w14:textId="77777777" w:rsidR="004C38D1" w:rsidRPr="0070152B" w:rsidRDefault="004C38D1" w:rsidP="00045270">
      <w:pPr>
        <w:pStyle w:val="Step1"/>
        <w:numPr>
          <w:ilvl w:val="0"/>
          <w:numId w:val="173"/>
        </w:numPr>
      </w:pPr>
      <w:r w:rsidRPr="0070152B">
        <w:t>Provide the user the option (via button click) to check the log files for exceptions and known error messages.</w:t>
      </w:r>
    </w:p>
    <w:p w14:paraId="44C8902F" w14:textId="77777777" w:rsidR="004C38D1" w:rsidRPr="0070152B" w:rsidRDefault="004C38D1" w:rsidP="0070152B">
      <w:r w:rsidRPr="0070152B">
        <w:rPr>
          <w:noProof/>
        </w:rPr>
        <w:drawing>
          <wp:inline distT="0" distB="0" distL="0" distR="0" wp14:anchorId="44C892CE" wp14:editId="44C892CF">
            <wp:extent cx="5943600" cy="40373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4037330"/>
                    </a:xfrm>
                    <a:prstGeom prst="rect">
                      <a:avLst/>
                    </a:prstGeom>
                  </pic:spPr>
                </pic:pic>
              </a:graphicData>
            </a:graphic>
          </wp:inline>
        </w:drawing>
      </w:r>
    </w:p>
    <w:p w14:paraId="44C89030" w14:textId="77777777" w:rsidR="004C38D1" w:rsidRPr="0070152B" w:rsidRDefault="004C38D1" w:rsidP="0070152B">
      <w:r w:rsidRPr="0070152B">
        <w:t>When used to do a Check server logs for one  of the WebSphere applications, the tool will do the following for the selected application</w:t>
      </w:r>
      <w:r w:rsidR="0070152B">
        <w:t>:</w:t>
      </w:r>
    </w:p>
    <w:p w14:paraId="44C89031" w14:textId="77777777" w:rsidR="004C38D1" w:rsidRPr="0070152B" w:rsidRDefault="004C38D1" w:rsidP="00045270">
      <w:pPr>
        <w:pStyle w:val="Step1"/>
        <w:numPr>
          <w:ilvl w:val="0"/>
          <w:numId w:val="174"/>
        </w:numPr>
      </w:pPr>
      <w:r w:rsidRPr="0070152B">
        <w:t>Checks the DMGR and Server log files for exceptions and known error messages.</w:t>
      </w:r>
    </w:p>
    <w:p w14:paraId="44C89032" w14:textId="77777777" w:rsidR="004C38D1" w:rsidRPr="0070152B" w:rsidRDefault="004C38D1" w:rsidP="0070152B">
      <w:r w:rsidRPr="0070152B">
        <w:rPr>
          <w:noProof/>
        </w:rPr>
        <w:drawing>
          <wp:inline distT="0" distB="0" distL="0" distR="0" wp14:anchorId="44C892D0" wp14:editId="44C892D1">
            <wp:extent cx="5941724" cy="3649649"/>
            <wp:effectExtent l="0" t="0" r="190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3650801"/>
                    </a:xfrm>
                    <a:prstGeom prst="rect">
                      <a:avLst/>
                    </a:prstGeom>
                  </pic:spPr>
                </pic:pic>
              </a:graphicData>
            </a:graphic>
          </wp:inline>
        </w:drawing>
      </w:r>
    </w:p>
    <w:p w14:paraId="44C89033" w14:textId="77777777" w:rsidR="004C38D1" w:rsidRPr="0070152B" w:rsidRDefault="004C38D1" w:rsidP="0070152B">
      <w:r w:rsidRPr="0070152B">
        <w:t>When used to do a restart of one of the Monitors (on the Work Engine servers), the tool will do the following:</w:t>
      </w:r>
    </w:p>
    <w:p w14:paraId="44C89034" w14:textId="77777777" w:rsidR="004C38D1" w:rsidRPr="0070152B" w:rsidRDefault="004C38D1" w:rsidP="00045270">
      <w:pPr>
        <w:pStyle w:val="Step1"/>
        <w:numPr>
          <w:ilvl w:val="0"/>
          <w:numId w:val="175"/>
        </w:numPr>
      </w:pPr>
      <w:r w:rsidRPr="0070152B">
        <w:t>Stop all Monitor Windows services.</w:t>
      </w:r>
    </w:p>
    <w:p w14:paraId="44C89035" w14:textId="77777777" w:rsidR="004C38D1" w:rsidRPr="0070152B" w:rsidRDefault="004C38D1" w:rsidP="00045270">
      <w:pPr>
        <w:pStyle w:val="Step1"/>
        <w:numPr>
          <w:ilvl w:val="0"/>
          <w:numId w:val="175"/>
        </w:numPr>
      </w:pPr>
      <w:r w:rsidRPr="0070152B">
        <w:t>Prompt the user to start all Monitor Windows services.</w:t>
      </w:r>
    </w:p>
    <w:p w14:paraId="44C89036" w14:textId="77777777" w:rsidR="004C38D1" w:rsidRPr="00CC0463" w:rsidRDefault="004C38D1" w:rsidP="0070152B">
      <w:pPr>
        <w:pStyle w:val="Heading5"/>
      </w:pPr>
      <w:bookmarkStart w:id="340" w:name="_Toc397676096"/>
      <w:r w:rsidRPr="00CC0463">
        <w:t>Reports Upload (RDL files for SSRS)</w:t>
      </w:r>
      <w:bookmarkEnd w:id="340"/>
    </w:p>
    <w:p w14:paraId="44C89037" w14:textId="77777777" w:rsidR="004C38D1" w:rsidRPr="0070152B" w:rsidRDefault="004C38D1" w:rsidP="0070152B">
      <w:r w:rsidRPr="0070152B">
        <w:t>This tab is used to deploy RDL files for SQL Server Reporting Services (SSRS). SSRS is used by LendingSpace for reporting functionality within the application.</w:t>
      </w:r>
    </w:p>
    <w:p w14:paraId="44C89038" w14:textId="77777777" w:rsidR="004C38D1" w:rsidRPr="0070152B" w:rsidRDefault="004C38D1" w:rsidP="0070152B">
      <w:r w:rsidRPr="0070152B">
        <w:t>RDL files to import will typically be provided in a deployment package, inside a folder called LPSLS_REPORTS.</w:t>
      </w:r>
    </w:p>
    <w:p w14:paraId="44C89039" w14:textId="77777777" w:rsidR="004C38D1" w:rsidRPr="0070152B" w:rsidRDefault="004C38D1" w:rsidP="0070152B">
      <w:r w:rsidRPr="0070152B">
        <w:t>Note that the folder structure within LPSLS_REPORTS (or any folder containing RDL files to be imported) is expected to mirror the folder structure within the SSRS Report Manager, starting at the root level:</w:t>
      </w:r>
    </w:p>
    <w:p w14:paraId="44C8903A" w14:textId="77777777" w:rsidR="004C38D1" w:rsidRPr="0070152B" w:rsidRDefault="004C38D1" w:rsidP="0070152B">
      <w:r w:rsidRPr="0070152B">
        <w:rPr>
          <w:noProof/>
        </w:rPr>
        <w:drawing>
          <wp:inline distT="0" distB="0" distL="0" distR="0" wp14:anchorId="44C892D2" wp14:editId="44C892D3">
            <wp:extent cx="5947576" cy="11688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1168061"/>
                    </a:xfrm>
                    <a:prstGeom prst="rect">
                      <a:avLst/>
                    </a:prstGeom>
                  </pic:spPr>
                </pic:pic>
              </a:graphicData>
            </a:graphic>
          </wp:inline>
        </w:drawing>
      </w:r>
    </w:p>
    <w:p w14:paraId="44C8903B" w14:textId="77777777" w:rsidR="004C38D1" w:rsidRPr="0070152B" w:rsidRDefault="004C38D1" w:rsidP="0070152B">
      <w:r w:rsidRPr="0070152B">
        <w:t>For example, based on the screen shot above, the LPSLS_REPORTS folder should contain directories LOS and PORTAL.</w:t>
      </w:r>
    </w:p>
    <w:p w14:paraId="44C8903C" w14:textId="77777777" w:rsidR="004C38D1" w:rsidRPr="0070152B" w:rsidRDefault="004C38D1" w:rsidP="0070152B">
      <w:r w:rsidRPr="0070152B">
        <w:t xml:space="preserve">To upload RDL files, </w:t>
      </w:r>
    </w:p>
    <w:p w14:paraId="44C8903D" w14:textId="77777777" w:rsidR="004C38D1" w:rsidRPr="0070152B" w:rsidRDefault="004C38D1" w:rsidP="00045270">
      <w:pPr>
        <w:pStyle w:val="Step1"/>
        <w:numPr>
          <w:ilvl w:val="0"/>
          <w:numId w:val="176"/>
        </w:numPr>
        <w:ind w:left="900" w:hanging="540"/>
      </w:pPr>
      <w:r w:rsidRPr="0070152B">
        <w:t>Enter the Reporting Services web service URL (This value exist in DBConnectio.properties file and looks like ReportServicesWSDL=http://10.49.10.22:8080/ReportServer/ReportService2010.asmx?WSDL)</w:t>
      </w:r>
    </w:p>
    <w:p w14:paraId="44C8903E" w14:textId="77777777" w:rsidR="004C38D1" w:rsidRPr="0070152B" w:rsidRDefault="004C38D1" w:rsidP="00045270">
      <w:pPr>
        <w:pStyle w:val="Step1"/>
        <w:numPr>
          <w:ilvl w:val="0"/>
          <w:numId w:val="176"/>
        </w:numPr>
        <w:ind w:left="900" w:hanging="540"/>
      </w:pPr>
      <w:r w:rsidRPr="0070152B">
        <w:t>for “From Local Folder” browse to the “LPSLS_REPORTS” folder that was provided in the package.</w:t>
      </w:r>
    </w:p>
    <w:p w14:paraId="44C8903F" w14:textId="77777777" w:rsidR="004C38D1" w:rsidRPr="0070152B" w:rsidRDefault="004C38D1" w:rsidP="00045270">
      <w:pPr>
        <w:pStyle w:val="Step1"/>
        <w:numPr>
          <w:ilvl w:val="0"/>
          <w:numId w:val="176"/>
        </w:numPr>
        <w:ind w:left="900" w:hanging="540"/>
      </w:pPr>
      <w:r w:rsidRPr="0070152B">
        <w:t>Enter the Data Source information for the reports to be uploaded. The DataSource Info text box is designed to accept multiple lines of text, one for each Data Source that will be assigned to reports within the local folder containing the RDLs.</w:t>
      </w:r>
    </w:p>
    <w:p w14:paraId="44C89040" w14:textId="77777777" w:rsidR="004C38D1" w:rsidRPr="0070152B" w:rsidRDefault="004C38D1" w:rsidP="00657A8A">
      <w:pPr>
        <w:pStyle w:val="Step1"/>
        <w:numPr>
          <w:ilvl w:val="0"/>
          <w:numId w:val="0"/>
        </w:numPr>
        <w:ind w:left="900"/>
      </w:pPr>
      <w:r w:rsidRPr="0070152B">
        <w:t>Each line should be a comma separated string containing two values:</w:t>
      </w:r>
    </w:p>
    <w:p w14:paraId="44C89041" w14:textId="77777777" w:rsidR="004C38D1" w:rsidRPr="00CC0463" w:rsidRDefault="0070152B" w:rsidP="00BB6154">
      <w:pPr>
        <w:pStyle w:val="Step1"/>
      </w:pPr>
      <w:r>
        <w:t>C</w:t>
      </w:r>
      <w:r w:rsidR="004C38D1" w:rsidRPr="00CC0463">
        <w:t>lient-specific folder name that is contained in the path to the local RDL files</w:t>
      </w:r>
    </w:p>
    <w:p w14:paraId="44C89042" w14:textId="77777777" w:rsidR="004C38D1" w:rsidRPr="00CC0463" w:rsidRDefault="004C38D1" w:rsidP="00BB6154">
      <w:pPr>
        <w:pStyle w:val="Step1"/>
      </w:pPr>
      <w:r w:rsidRPr="00CC0463">
        <w:t>The path (starting with root) to the Data Source that exists in SSRS and is applicable for the reports within the specific client-specific folder.</w:t>
      </w:r>
    </w:p>
    <w:p w14:paraId="44C89043" w14:textId="77777777" w:rsidR="004C38D1" w:rsidRPr="00CC0463" w:rsidRDefault="004C38D1" w:rsidP="00657A8A">
      <w:pPr>
        <w:pStyle w:val="Step1"/>
        <w:numPr>
          <w:ilvl w:val="0"/>
          <w:numId w:val="0"/>
        </w:numPr>
        <w:ind w:left="900"/>
      </w:pPr>
      <w:r w:rsidRPr="00CC0463">
        <w:t>Example:  STRN,/Data Sources/Shared_STRN_Lender_Reports</w:t>
      </w:r>
    </w:p>
    <w:p w14:paraId="44C89044" w14:textId="77777777" w:rsidR="004C38D1" w:rsidRPr="00657A8A" w:rsidRDefault="004C38D1" w:rsidP="00657A8A">
      <w:pPr>
        <w:pStyle w:val="Step1"/>
        <w:numPr>
          <w:ilvl w:val="0"/>
          <w:numId w:val="0"/>
        </w:numPr>
        <w:ind w:left="900"/>
      </w:pPr>
      <w:r w:rsidRPr="00657A8A">
        <w:t>Note that the Data Sources listed in this field must already exist in SSRS (the tool will not create them).</w:t>
      </w:r>
    </w:p>
    <w:p w14:paraId="44C89045" w14:textId="77777777" w:rsidR="004C38D1" w:rsidRPr="00657A8A" w:rsidRDefault="004C38D1" w:rsidP="00657A8A">
      <w:pPr>
        <w:pStyle w:val="Step1"/>
      </w:pPr>
      <w:r w:rsidRPr="00657A8A">
        <w:t xml:space="preserve">Click the Start button. You’ll be prompted to log in. Enter the credentials of a domain user </w:t>
      </w:r>
    </w:p>
    <w:p w14:paraId="44C89046" w14:textId="77777777" w:rsidR="004C38D1" w:rsidRPr="00657A8A" w:rsidRDefault="004C38D1" w:rsidP="00657A8A">
      <w:pPr>
        <w:pStyle w:val="Step1"/>
        <w:numPr>
          <w:ilvl w:val="0"/>
          <w:numId w:val="0"/>
        </w:numPr>
        <w:ind w:left="900"/>
      </w:pPr>
      <w:r w:rsidRPr="00657A8A">
        <w:t>Note that the tool will overwrite existing reports in SSRS that have the same names as any of the local RDL files.</w:t>
      </w:r>
    </w:p>
    <w:p w14:paraId="44C89047" w14:textId="77777777" w:rsidR="004C38D1" w:rsidRPr="00657A8A" w:rsidRDefault="004C38D1" w:rsidP="00657A8A">
      <w:pPr>
        <w:pStyle w:val="Step1"/>
      </w:pPr>
      <w:r w:rsidRPr="00657A8A">
        <w:t>After clicking OK, the tool will begin uploading RDL files to SSRS and show the result of each operation in the text box.</w:t>
      </w:r>
    </w:p>
    <w:p w14:paraId="44C89048" w14:textId="77777777" w:rsidR="004C38D1" w:rsidRPr="00657A8A" w:rsidRDefault="004C38D1" w:rsidP="00657A8A">
      <w:pPr>
        <w:pStyle w:val="Step1"/>
        <w:numPr>
          <w:ilvl w:val="0"/>
          <w:numId w:val="0"/>
        </w:numPr>
        <w:ind w:left="810"/>
      </w:pPr>
      <w:r w:rsidRPr="00657A8A">
        <w:rPr>
          <w:noProof/>
        </w:rPr>
        <w:drawing>
          <wp:inline distT="0" distB="0" distL="0" distR="0" wp14:anchorId="44C892D4" wp14:editId="44C892D5">
            <wp:extent cx="5943600" cy="3368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43600" cy="3368040"/>
                    </a:xfrm>
                    <a:prstGeom prst="rect">
                      <a:avLst/>
                    </a:prstGeom>
                  </pic:spPr>
                </pic:pic>
              </a:graphicData>
            </a:graphic>
          </wp:inline>
        </w:drawing>
      </w:r>
    </w:p>
    <w:p w14:paraId="44C89049" w14:textId="77777777" w:rsidR="004C38D1" w:rsidRPr="00657A8A" w:rsidRDefault="004C38D1" w:rsidP="00657A8A">
      <w:r w:rsidRPr="00657A8A">
        <w:t>If the tool does not find a matching DataSource string while uploading the RDL file, the file will still be uploaded. However, the Data Source must either be manually assigned inside the SSRS Reports Manager website, or the correct DataSource Info values entered into the tool and the file re-uploaded.</w:t>
      </w:r>
    </w:p>
    <w:p w14:paraId="44C8904A" w14:textId="77777777" w:rsidR="004C38D1" w:rsidRPr="00657A8A" w:rsidRDefault="004C38D1" w:rsidP="00657A8A">
      <w:r w:rsidRPr="00657A8A">
        <w:t xml:space="preserve"> A normal (successful) upload looks like this:</w:t>
      </w:r>
    </w:p>
    <w:p w14:paraId="44C8904B" w14:textId="77777777" w:rsidR="004C38D1" w:rsidRPr="00657A8A" w:rsidRDefault="004C38D1" w:rsidP="00657A8A">
      <w:pPr>
        <w:ind w:left="720"/>
        <w:rPr>
          <w:rFonts w:ascii="Courier New" w:hAnsi="Courier New" w:cs="Courier New"/>
        </w:rPr>
      </w:pPr>
      <w:r w:rsidRPr="00657A8A">
        <w:rPr>
          <w:rFonts w:ascii="Courier New" w:hAnsi="Courier New" w:cs="Courier New"/>
        </w:rPr>
        <w:t>Item "/PORTAL/LPSC/Allocated Not Delivered" created.</w:t>
      </w:r>
    </w:p>
    <w:p w14:paraId="44C8904C" w14:textId="77777777" w:rsidR="004C38D1" w:rsidRPr="00657A8A" w:rsidRDefault="004C38D1" w:rsidP="00657A8A">
      <w:pPr>
        <w:ind w:left="720"/>
        <w:rPr>
          <w:rFonts w:ascii="Courier New" w:hAnsi="Courier New" w:cs="Courier New"/>
        </w:rPr>
      </w:pPr>
      <w:r w:rsidRPr="00657A8A">
        <w:rPr>
          <w:rFonts w:ascii="Courier New" w:hAnsi="Courier New" w:cs="Courier New"/>
        </w:rPr>
        <w:t>WARNINGS:</w:t>
      </w:r>
    </w:p>
    <w:p w14:paraId="44C8904D" w14:textId="77777777" w:rsidR="004C38D1" w:rsidRPr="00657A8A" w:rsidRDefault="004C38D1" w:rsidP="00657A8A">
      <w:pPr>
        <w:ind w:left="720"/>
        <w:rPr>
          <w:rFonts w:ascii="Courier New" w:hAnsi="Courier New" w:cs="Courier New"/>
        </w:rPr>
      </w:pPr>
      <w:r w:rsidRPr="00657A8A">
        <w:rPr>
          <w:rFonts w:ascii="Courier New" w:hAnsi="Courier New" w:cs="Courier New"/>
        </w:rPr>
        <w:t>The dataset ‘Shared_LPS_Lender_Reports’ refers to the shared data source ‘Shared_LPS_Lender_Reports’, which is not published on the report server.  The shared data source ‘Shared_LPS_Lender_Reports’ must be published before this report can run.</w:t>
      </w:r>
    </w:p>
    <w:p w14:paraId="44C8904E" w14:textId="77777777" w:rsidR="004C38D1" w:rsidRPr="00657A8A" w:rsidRDefault="004C38D1" w:rsidP="00657A8A">
      <w:pPr>
        <w:ind w:left="720"/>
        <w:rPr>
          <w:rFonts w:ascii="Courier New" w:hAnsi="Courier New" w:cs="Courier New"/>
        </w:rPr>
      </w:pPr>
      <w:r w:rsidRPr="00657A8A">
        <w:rPr>
          <w:rFonts w:ascii="Courier New" w:hAnsi="Courier New" w:cs="Courier New"/>
        </w:rPr>
        <w:t>------------------------------------------</w:t>
      </w:r>
    </w:p>
    <w:p w14:paraId="44C8904F" w14:textId="77777777" w:rsidR="004C38D1" w:rsidRPr="00657A8A" w:rsidRDefault="004C38D1" w:rsidP="00657A8A">
      <w:pPr>
        <w:ind w:left="720"/>
        <w:rPr>
          <w:rFonts w:ascii="Courier New" w:hAnsi="Courier New" w:cs="Courier New"/>
        </w:rPr>
      </w:pPr>
      <w:r w:rsidRPr="00657A8A">
        <w:rPr>
          <w:rFonts w:ascii="Courier New" w:hAnsi="Courier New" w:cs="Courier New"/>
        </w:rPr>
        <w:t>DataSource set to Shared_LPS_Lender_Reports</w:t>
      </w:r>
    </w:p>
    <w:p w14:paraId="44C89050" w14:textId="77777777" w:rsidR="004C38D1" w:rsidRPr="00657A8A" w:rsidRDefault="004C38D1" w:rsidP="00657A8A">
      <w:pPr>
        <w:ind w:left="720"/>
        <w:rPr>
          <w:rFonts w:ascii="Courier New" w:hAnsi="Courier New" w:cs="Courier New"/>
        </w:rPr>
      </w:pPr>
      <w:r w:rsidRPr="00657A8A">
        <w:rPr>
          <w:rFonts w:ascii="Courier New" w:hAnsi="Courier New" w:cs="Courier New"/>
        </w:rPr>
        <w:t>The WARNING message in the output above is resolved by the tool in the line that says “DataSource set to Shared_LPS_Lender_Reports”.</w:t>
      </w:r>
    </w:p>
    <w:p w14:paraId="44C89051" w14:textId="77777777" w:rsidR="004C38D1" w:rsidRPr="00657A8A" w:rsidRDefault="004C38D1" w:rsidP="00657A8A">
      <w:pPr>
        <w:ind w:left="720"/>
        <w:rPr>
          <w:rFonts w:ascii="Courier New" w:hAnsi="Courier New" w:cs="Courier New"/>
        </w:rPr>
      </w:pPr>
      <w:r w:rsidRPr="00657A8A">
        <w:rPr>
          <w:rFonts w:ascii="Courier New" w:hAnsi="Courier New" w:cs="Courier New"/>
        </w:rPr>
        <w:t>If no DataSource Info string is found for the report, the output will look like this:</w:t>
      </w:r>
    </w:p>
    <w:p w14:paraId="44C89052" w14:textId="77777777" w:rsidR="004C38D1" w:rsidRPr="00657A8A" w:rsidRDefault="004C38D1" w:rsidP="00657A8A">
      <w:pPr>
        <w:ind w:left="720"/>
        <w:rPr>
          <w:rFonts w:ascii="Courier New" w:hAnsi="Courier New" w:cs="Courier New"/>
        </w:rPr>
      </w:pPr>
      <w:r w:rsidRPr="00657A8A">
        <w:rPr>
          <w:rFonts w:ascii="Courier New" w:hAnsi="Courier New" w:cs="Courier New"/>
        </w:rPr>
        <w:t>Item "/PORTAL/LPSC/Allocated Not Delivered" created.</w:t>
      </w:r>
    </w:p>
    <w:p w14:paraId="44C89053" w14:textId="77777777" w:rsidR="004C38D1" w:rsidRPr="00657A8A" w:rsidRDefault="004C38D1" w:rsidP="00657A8A">
      <w:pPr>
        <w:ind w:left="720"/>
        <w:rPr>
          <w:rFonts w:ascii="Courier New" w:hAnsi="Courier New" w:cs="Courier New"/>
        </w:rPr>
      </w:pPr>
      <w:r w:rsidRPr="00657A8A">
        <w:rPr>
          <w:rFonts w:ascii="Courier New" w:hAnsi="Courier New" w:cs="Courier New"/>
        </w:rPr>
        <w:t>WARNINGS:</w:t>
      </w:r>
    </w:p>
    <w:p w14:paraId="44C89054" w14:textId="77777777" w:rsidR="004C38D1" w:rsidRPr="00657A8A" w:rsidRDefault="004C38D1" w:rsidP="00657A8A">
      <w:pPr>
        <w:ind w:left="720"/>
        <w:rPr>
          <w:rFonts w:ascii="Courier New" w:hAnsi="Courier New" w:cs="Courier New"/>
        </w:rPr>
      </w:pPr>
      <w:r w:rsidRPr="00657A8A">
        <w:rPr>
          <w:rFonts w:ascii="Courier New" w:hAnsi="Courier New" w:cs="Courier New"/>
        </w:rPr>
        <w:t>------------------------------------------</w:t>
      </w:r>
    </w:p>
    <w:p w14:paraId="44C89055" w14:textId="77777777" w:rsidR="004C38D1" w:rsidRPr="00657A8A" w:rsidRDefault="004C38D1" w:rsidP="00657A8A">
      <w:pPr>
        <w:ind w:left="720"/>
        <w:rPr>
          <w:rFonts w:ascii="Courier New" w:hAnsi="Courier New" w:cs="Courier New"/>
        </w:rPr>
      </w:pPr>
      <w:r w:rsidRPr="00657A8A">
        <w:rPr>
          <w:rFonts w:ascii="Courier New" w:hAnsi="Courier New" w:cs="Courier New"/>
        </w:rPr>
        <w:t>The dataset ‘Shared_LPS_Lender_Reports’ refers to the shared data source ‘Shared_LPS_Lender_Reports’, which is not published on the report server.  The shared data source ‘Shared_LPS_Lender_Reports’ must be published before this report can run.</w:t>
      </w:r>
    </w:p>
    <w:p w14:paraId="44C89056" w14:textId="77777777" w:rsidR="004C38D1" w:rsidRPr="00657A8A" w:rsidRDefault="004C38D1" w:rsidP="00657A8A">
      <w:pPr>
        <w:ind w:left="720"/>
        <w:rPr>
          <w:rFonts w:ascii="Courier New" w:hAnsi="Courier New" w:cs="Courier New"/>
        </w:rPr>
      </w:pPr>
      <w:r w:rsidRPr="00657A8A">
        <w:rPr>
          <w:rFonts w:ascii="Courier New" w:hAnsi="Courier New" w:cs="Courier New"/>
        </w:rPr>
        <w:t>------------------------------------------</w:t>
      </w:r>
    </w:p>
    <w:p w14:paraId="44C89057" w14:textId="77777777" w:rsidR="004C38D1" w:rsidRPr="00657A8A" w:rsidRDefault="004C38D1" w:rsidP="00657A8A">
      <w:pPr>
        <w:ind w:left="720"/>
        <w:rPr>
          <w:rFonts w:ascii="Courier New" w:hAnsi="Courier New" w:cs="Courier New"/>
        </w:rPr>
      </w:pPr>
      <w:r w:rsidRPr="00657A8A">
        <w:rPr>
          <w:rFonts w:ascii="Courier New" w:hAnsi="Courier New" w:cs="Courier New"/>
        </w:rPr>
        <w:t>No matching data source found for Allocated Not Delivered; Data Source NOT SET.</w:t>
      </w:r>
    </w:p>
    <w:p w14:paraId="44C89058" w14:textId="77777777" w:rsidR="004C38D1" w:rsidRPr="00657A8A" w:rsidRDefault="004C38D1" w:rsidP="00657A8A">
      <w:pPr>
        <w:ind w:left="720"/>
        <w:rPr>
          <w:rFonts w:ascii="Courier New" w:hAnsi="Courier New" w:cs="Courier New"/>
        </w:rPr>
      </w:pPr>
    </w:p>
    <w:p w14:paraId="44C89059" w14:textId="77777777" w:rsidR="004C38D1" w:rsidRPr="00657A8A" w:rsidRDefault="004C38D1" w:rsidP="00657A8A">
      <w:r w:rsidRPr="00657A8A">
        <w:t>If an error occurs, it will look something like this:</w:t>
      </w:r>
    </w:p>
    <w:p w14:paraId="44C8905A" w14:textId="77777777" w:rsidR="004C38D1" w:rsidRPr="00657A8A" w:rsidRDefault="004C38D1" w:rsidP="00657A8A">
      <w:pPr>
        <w:ind w:left="720"/>
        <w:rPr>
          <w:rFonts w:ascii="Courier New" w:hAnsi="Courier New" w:cs="Courier New"/>
        </w:rPr>
      </w:pPr>
      <w:r w:rsidRPr="00657A8A">
        <w:rPr>
          <w:rFonts w:ascii="Courier New" w:hAnsi="Courier New" w:cs="Courier New"/>
        </w:rPr>
        <w:t>Item "/PORTAL/STMC/Funding Advice Report - With EPP" created.</w:t>
      </w:r>
    </w:p>
    <w:p w14:paraId="44C8905B" w14:textId="77777777" w:rsidR="004C38D1" w:rsidRPr="00657A8A" w:rsidRDefault="004C38D1" w:rsidP="00657A8A">
      <w:pPr>
        <w:ind w:left="720"/>
        <w:rPr>
          <w:rFonts w:ascii="Courier New" w:hAnsi="Courier New" w:cs="Courier New"/>
        </w:rPr>
      </w:pPr>
      <w:r w:rsidRPr="00657A8A">
        <w:rPr>
          <w:rFonts w:ascii="Courier New" w:hAnsi="Courier New" w:cs="Courier New"/>
        </w:rPr>
        <w:t>WARNINGS:</w:t>
      </w:r>
    </w:p>
    <w:p w14:paraId="44C8905C" w14:textId="77777777" w:rsidR="004C38D1" w:rsidRPr="00657A8A" w:rsidRDefault="004C38D1" w:rsidP="00657A8A">
      <w:pPr>
        <w:ind w:left="720"/>
        <w:rPr>
          <w:rFonts w:ascii="Courier New" w:hAnsi="Courier New" w:cs="Courier New"/>
        </w:rPr>
      </w:pPr>
      <w:r w:rsidRPr="00657A8A">
        <w:rPr>
          <w:rFonts w:ascii="Courier New" w:hAnsi="Courier New" w:cs="Courier New"/>
        </w:rPr>
        <w:t>------------------------------------------</w:t>
      </w:r>
    </w:p>
    <w:p w14:paraId="44C8905D" w14:textId="77777777" w:rsidR="004C38D1" w:rsidRPr="00657A8A" w:rsidRDefault="004C38D1" w:rsidP="00657A8A">
      <w:pPr>
        <w:ind w:left="720"/>
        <w:rPr>
          <w:rFonts w:ascii="Courier New" w:hAnsi="Courier New" w:cs="Courier New"/>
        </w:rPr>
      </w:pPr>
      <w:r w:rsidRPr="00657A8A">
        <w:rPr>
          <w:rFonts w:ascii="Courier New" w:hAnsi="Courier New" w:cs="Courier New"/>
        </w:rPr>
        <w:t>The dataset ‘Shared_LPS_Reports_Corr’ refers to the shared data source ‘Shared_LPS_Reports_Corr’, which is not published on the report server.  The shared data source ‘Shared_LPS_Reports_Corr’ must be published before this report can run.</w:t>
      </w:r>
    </w:p>
    <w:p w14:paraId="44C8905E" w14:textId="77777777" w:rsidR="004C38D1" w:rsidRPr="00657A8A" w:rsidRDefault="004C38D1" w:rsidP="00657A8A">
      <w:pPr>
        <w:ind w:left="720"/>
        <w:rPr>
          <w:rFonts w:ascii="Courier New" w:hAnsi="Courier New" w:cs="Courier New"/>
        </w:rPr>
      </w:pPr>
      <w:r w:rsidRPr="00657A8A">
        <w:rPr>
          <w:rFonts w:ascii="Courier New" w:hAnsi="Courier New" w:cs="Courier New"/>
        </w:rPr>
        <w:t>------------------------------------------</w:t>
      </w:r>
    </w:p>
    <w:p w14:paraId="44C8905F" w14:textId="77777777" w:rsidR="004C38D1" w:rsidRPr="00657A8A" w:rsidRDefault="004C38D1" w:rsidP="00657A8A">
      <w:pPr>
        <w:ind w:left="720"/>
        <w:rPr>
          <w:rFonts w:ascii="Courier New" w:hAnsi="Courier New" w:cs="Courier New"/>
        </w:rPr>
      </w:pPr>
      <w:r w:rsidRPr="00657A8A">
        <w:rPr>
          <w:rFonts w:ascii="Courier New" w:hAnsi="Courier New" w:cs="Courier New"/>
        </w:rPr>
        <w:t>ERROR: &lt;ErrorCode xmlns="http://www.microsoft.com/sql/reportingservices"&gt;rsDataSourceNotFound&lt;/ErrorCode&gt;&lt;HttpStatus xmlns="http://www.microsoft.com/sql/reportingservices"&gt;400&lt;/HttpStatus&gt;&lt;Message xmlns="http://www.microsoft.com/sql/reportingservices"&gt;The data source 'Shared_STMC_Reports' cannot be found.&lt;/Message&gt;&lt;HelpLink xmlns="http://www.microsoft.com/sql/reportingservices"&gt;http://go.microsoft.com/fwlink/?LinkId=20476&amp;amp;EvtSrc=Microsoft.ReportingServices.Diagnostics.Utilities.ErrorStrings&amp;amp;EvtID=rsDataSourceNotFound&amp;amp;ProdName=Microsoft%20SQL%20Server%20Reporting%20Services&amp;amp;ProdVer=10.50.2500.0&lt;/HelpLink&gt;&lt;ProductName xmlns="http://www.microsoft.com/sql/reportingservices"&gt;Microsoft SQL Server Reporting Services&lt;/ProductName&gt;&lt;ProductVersion xmlns="http://www.microsoft.com/sql/reportingservices"&gt;10.50.2500.0&lt;/ProductVersion&gt;&lt;ProductLocaleId xmlns="http://www.microsoft.com/sql/reportingservices"&gt;127&lt;/ProductLocaleId&gt;&lt;OperatingSystem xmlns="http://www.microsoft.com/sql/reportingservices"&gt;OsIndependent&lt;/OperatingSystem&gt;&lt;CountryLocaleId xmlns="http://www.microsoft.com/sql/reportingservices"&gt;1033&lt;/CountryLocaleId&gt;&lt;MoreInformation xmlns="http://www.microsoft.com/sql/reportingservices"&gt;&lt;Source&gt;Microsoft.ReportingServices.ProcessingCore&lt;/Source&gt;&lt;Message msrs:ErrorCode="rsDataSourceNotFound" msrs:HelpLink="http://go.microsoft.com/fwlink/?LinkId=20476&amp;amp;EvtSrc=Microsoft.ReportingServices.Diagnostics.Utilities.ErrorStrings&amp;amp;EvtID=rsDataSourceNotFound&amp;amp;ProdName=Microsoft%20SQL%20Server%20Reporting%20Services&amp;amp;ProdVer=10.50.2500.0" xmlns:msrs="http://www.microsoft.com/sql/reportingservices"&gt;The data source 'Shared_STMC_Reports' cannot be found.&lt;/Message&gt;&lt;/MoreInformation&gt;&lt;Warnings xmlns="http://www.microsoft.com/sql/reportingservices" /&gt;</w:t>
      </w:r>
    </w:p>
    <w:p w14:paraId="44C89060" w14:textId="77777777" w:rsidR="004C38D1" w:rsidRPr="00657A8A" w:rsidRDefault="004C38D1" w:rsidP="00657A8A">
      <w:pPr>
        <w:ind w:left="720"/>
        <w:rPr>
          <w:rFonts w:ascii="Courier New" w:hAnsi="Courier New" w:cs="Courier New"/>
        </w:rPr>
      </w:pPr>
      <w:r w:rsidRPr="00657A8A">
        <w:rPr>
          <w:rFonts w:ascii="Courier New" w:hAnsi="Courier New" w:cs="Courier New"/>
        </w:rPr>
        <w:t>------------------------------------------</w:t>
      </w:r>
    </w:p>
    <w:p w14:paraId="44C89061" w14:textId="77777777" w:rsidR="004C38D1" w:rsidRPr="00657A8A" w:rsidRDefault="00657A8A" w:rsidP="00657A8A">
      <w:r w:rsidRPr="00657A8A">
        <w:t>Note</w:t>
      </w:r>
      <w:r w:rsidR="004C38D1" w:rsidRPr="00657A8A">
        <w:t xml:space="preserve"> that some reports (sub-reports) for LendingSpace are intended to have the Hide in tile view setting selected. When RDL files are imported using the Deploy Tool, the Hide in tile view setting defaults to UN-selected. Therefore, the setting needs to be manually selected in the SSRS Report Manager website for those reports needing it.</w:t>
      </w:r>
    </w:p>
    <w:p w14:paraId="44C89062" w14:textId="77777777" w:rsidR="004C38D1" w:rsidRPr="00CC0463" w:rsidRDefault="004C38D1" w:rsidP="00745DA3">
      <w:pPr>
        <w:pStyle w:val="Heading5"/>
      </w:pPr>
      <w:bookmarkStart w:id="341" w:name="_Toc397676097"/>
      <w:r w:rsidRPr="00CC0463">
        <w:t>Activities That Can Be Done in Parallel</w:t>
      </w:r>
      <w:bookmarkEnd w:id="341"/>
    </w:p>
    <w:p w14:paraId="44C89063" w14:textId="77777777" w:rsidR="004C38D1" w:rsidRPr="00534083" w:rsidRDefault="004C38D1" w:rsidP="00534083">
      <w:r w:rsidRPr="00534083">
        <w:t>After the Remote Cache and AUS WebSphere services have been deployed and/or restarted (i.e. open for e-business), the remaining applications can be started concurrently and in any order, including the Monitors on the Work Engine servers.</w:t>
      </w:r>
    </w:p>
    <w:p w14:paraId="44C89064" w14:textId="77777777" w:rsidR="004C38D1" w:rsidRPr="00534083" w:rsidRDefault="004C38D1" w:rsidP="00534083">
      <w:r w:rsidRPr="00534083">
        <w:t>Also, the Nodes within a specific application can be started in parallel, provided the Deployment Manager is up and running.</w:t>
      </w:r>
    </w:p>
    <w:p w14:paraId="44C89065" w14:textId="77777777" w:rsidR="004C38D1" w:rsidRPr="00534083" w:rsidRDefault="004C38D1" w:rsidP="00534083">
      <w:r w:rsidRPr="00534083">
        <w:t>For example, an abbreviated sequence of steps for executed the sample deployment request shown earlier could be:</w:t>
      </w:r>
    </w:p>
    <w:p w14:paraId="44C89066" w14:textId="77777777" w:rsidR="004C38D1" w:rsidRPr="00534083" w:rsidRDefault="004C38D1" w:rsidP="00045270">
      <w:pPr>
        <w:pStyle w:val="Step1"/>
        <w:numPr>
          <w:ilvl w:val="0"/>
          <w:numId w:val="177"/>
        </w:numPr>
        <w:ind w:left="900" w:hanging="540"/>
      </w:pPr>
      <w:r w:rsidRPr="00534083">
        <w:t>Begin Restart of RC Node 01.</w:t>
      </w:r>
    </w:p>
    <w:p w14:paraId="44C89067" w14:textId="77777777" w:rsidR="004C38D1" w:rsidRPr="00534083" w:rsidRDefault="004C38D1" w:rsidP="00534083">
      <w:pPr>
        <w:pStyle w:val="Step1"/>
      </w:pPr>
      <w:r w:rsidRPr="00534083">
        <w:t>Immediately begin Restart of RC Node 02 (since the Deployment Manager for RC was not touched).</w:t>
      </w:r>
    </w:p>
    <w:p w14:paraId="44C89068" w14:textId="77777777" w:rsidR="004C38D1" w:rsidRPr="00534083" w:rsidRDefault="004C38D1" w:rsidP="00534083">
      <w:pPr>
        <w:pStyle w:val="Step1"/>
      </w:pPr>
      <w:r w:rsidRPr="00534083">
        <w:t>Watch for both RC nodes to become fully functional (i.e. open for e-business).</w:t>
      </w:r>
    </w:p>
    <w:p w14:paraId="44C89069" w14:textId="77777777" w:rsidR="004C38D1" w:rsidRPr="00534083" w:rsidRDefault="004C38D1" w:rsidP="00534083">
      <w:pPr>
        <w:pStyle w:val="Step1"/>
      </w:pPr>
      <w:r w:rsidRPr="00534083">
        <w:t>Begin Deployment of AUS Node 01, including Restart of Deployment Manager.</w:t>
      </w:r>
    </w:p>
    <w:p w14:paraId="44C8906A" w14:textId="77777777" w:rsidR="004C38D1" w:rsidRPr="00534083" w:rsidRDefault="004C38D1" w:rsidP="00534083">
      <w:pPr>
        <w:pStyle w:val="Step1"/>
      </w:pPr>
      <w:r w:rsidRPr="00534083">
        <w:t>Immediately begin Deployment of AUS Node 02. When the build process is complete, wait to proceed with starting the services until the Deployment Manager on AUS server 01 is fully operational (i.e. open for e-business).</w:t>
      </w:r>
    </w:p>
    <w:p w14:paraId="44C8906B" w14:textId="77777777" w:rsidR="004C38D1" w:rsidRPr="00534083" w:rsidRDefault="004C38D1" w:rsidP="00534083">
      <w:pPr>
        <w:pStyle w:val="Step1"/>
      </w:pPr>
      <w:r w:rsidRPr="00534083">
        <w:t>When the build process is complete on AUS Node 01, start the Deployment Manager and AUS Node 01.</w:t>
      </w:r>
    </w:p>
    <w:p w14:paraId="44C8906C" w14:textId="77777777" w:rsidR="004C38D1" w:rsidRPr="00534083" w:rsidRDefault="004C38D1" w:rsidP="00534083">
      <w:pPr>
        <w:pStyle w:val="Step1"/>
      </w:pPr>
      <w:r w:rsidRPr="00534083">
        <w:t>Start Deployment of LOS Node 01, including restart of Deployment Manager.</w:t>
      </w:r>
    </w:p>
    <w:p w14:paraId="44C8906D" w14:textId="77777777" w:rsidR="004C38D1" w:rsidRPr="00534083" w:rsidRDefault="004C38D1" w:rsidP="00534083">
      <w:pPr>
        <w:pStyle w:val="Step1"/>
      </w:pPr>
      <w:r w:rsidRPr="00534083">
        <w:t>Immediately start Deployment of LOS Node 02.</w:t>
      </w:r>
    </w:p>
    <w:p w14:paraId="44C8906E" w14:textId="77777777" w:rsidR="004C38D1" w:rsidRPr="00534083" w:rsidRDefault="004C38D1" w:rsidP="00534083">
      <w:pPr>
        <w:pStyle w:val="Step1"/>
      </w:pPr>
      <w:r w:rsidRPr="00534083">
        <w:t>Immediately start Deployment of CP Node 01, including restart of Deployment Manager.</w:t>
      </w:r>
    </w:p>
    <w:p w14:paraId="44C8906F" w14:textId="77777777" w:rsidR="004C38D1" w:rsidRPr="00534083" w:rsidRDefault="004C38D1" w:rsidP="00534083">
      <w:pPr>
        <w:pStyle w:val="Step1"/>
      </w:pPr>
      <w:r w:rsidRPr="00534083">
        <w:t>Immediately start Deployment of CP Node 02.</w:t>
      </w:r>
    </w:p>
    <w:p w14:paraId="44C89070" w14:textId="77777777" w:rsidR="004C38D1" w:rsidRPr="00534083" w:rsidRDefault="004C38D1" w:rsidP="00534083">
      <w:pPr>
        <w:pStyle w:val="Step1"/>
      </w:pPr>
      <w:r w:rsidRPr="00534083">
        <w:t>Immediately begin Restart of JSQLXML Node 01 (no restart of Deployment Manager).</w:t>
      </w:r>
    </w:p>
    <w:p w14:paraId="44C89071" w14:textId="77777777" w:rsidR="004C38D1" w:rsidRPr="00534083" w:rsidRDefault="004C38D1" w:rsidP="00534083">
      <w:pPr>
        <w:pStyle w:val="Step1"/>
      </w:pPr>
      <w:r w:rsidRPr="00534083">
        <w:t>Immediately begin Restart of JSQLXML Node02.</w:t>
      </w:r>
    </w:p>
    <w:p w14:paraId="44C89072" w14:textId="77777777" w:rsidR="004C38D1" w:rsidRPr="00534083" w:rsidRDefault="004C38D1" w:rsidP="00534083">
      <w:pPr>
        <w:pStyle w:val="Step1"/>
      </w:pPr>
      <w:r w:rsidRPr="00534083">
        <w:t>Immediately begin Deploy of CP on Work Engine 01. When the Deploy is complete, immediately start Deploy of LOS on Work Engine 01.</w:t>
      </w:r>
    </w:p>
    <w:p w14:paraId="44C89073" w14:textId="77777777" w:rsidR="004C38D1" w:rsidRPr="00534083" w:rsidRDefault="004C38D1" w:rsidP="00534083">
      <w:pPr>
        <w:pStyle w:val="Step1"/>
      </w:pPr>
      <w:r w:rsidRPr="00534083">
        <w:t>Immediately begin Deploy of CP on Work Engine 02. When the Deploy is complete, immediately start Deploy of LOS on Work Engine 02.</w:t>
      </w:r>
    </w:p>
    <w:p w14:paraId="44C89074" w14:textId="77777777" w:rsidR="004C38D1" w:rsidRPr="00534083" w:rsidRDefault="004C38D1" w:rsidP="00534083">
      <w:pPr>
        <w:pStyle w:val="Step1"/>
      </w:pPr>
      <w:r w:rsidRPr="00534083">
        <w:t>When the build processes complete on LOS Node 01 and CP Node 01, start the Deployment Manager and the Node 01 WebSphere services for both.</w:t>
      </w:r>
    </w:p>
    <w:p w14:paraId="44C89075" w14:textId="77777777" w:rsidR="004C38D1" w:rsidRPr="00534083" w:rsidRDefault="004C38D1" w:rsidP="00534083">
      <w:pPr>
        <w:pStyle w:val="Step1"/>
      </w:pPr>
      <w:r w:rsidRPr="00534083">
        <w:t>When the build process complete on LOS Node 02 and CP Node 02, and the Deployment Managers on LOS Node 01 and CP Node 01 are fully functional (open for e-business), start the Node 02 WebSphere services for both.</w:t>
      </w:r>
    </w:p>
    <w:p w14:paraId="44C89076" w14:textId="77777777" w:rsidR="004C38D1" w:rsidRPr="00534083" w:rsidRDefault="004C38D1" w:rsidP="00534083">
      <w:pPr>
        <w:pStyle w:val="Step1"/>
      </w:pPr>
      <w:r w:rsidRPr="00534083">
        <w:t>When Restart of JSQLXML Node 01 is complete, immediately begin Restart of LX Node 01.</w:t>
      </w:r>
    </w:p>
    <w:p w14:paraId="44C89077" w14:textId="77777777" w:rsidR="004C38D1" w:rsidRPr="00534083" w:rsidRDefault="004C38D1" w:rsidP="00534083">
      <w:pPr>
        <w:pStyle w:val="Step1"/>
      </w:pPr>
      <w:r w:rsidRPr="00534083">
        <w:t>When Restart of JSQLXML Node 02 is complete, immediately begin Restart of LX Node 02.</w:t>
      </w:r>
    </w:p>
    <w:p w14:paraId="44C89078" w14:textId="77777777" w:rsidR="004C38D1" w:rsidRPr="00534083" w:rsidRDefault="004C38D1" w:rsidP="00534083">
      <w:pPr>
        <w:pStyle w:val="Step1"/>
      </w:pPr>
      <w:r w:rsidRPr="00534083">
        <w:t>When Restart of LX Node 01 is complete, immediately begin Restart of UPLOAD Node 01.</w:t>
      </w:r>
    </w:p>
    <w:p w14:paraId="44C89079" w14:textId="77777777" w:rsidR="004C38D1" w:rsidRPr="00534083" w:rsidRDefault="004C38D1" w:rsidP="00534083">
      <w:pPr>
        <w:pStyle w:val="Step1"/>
      </w:pPr>
      <w:r w:rsidRPr="00534083">
        <w:t>When Restart of LX Node 02 is complete, immediately begin Restart of UPLOAD Node 02.</w:t>
      </w:r>
    </w:p>
    <w:p w14:paraId="44C8907A" w14:textId="77777777" w:rsidR="004C38D1" w:rsidRPr="00534083" w:rsidRDefault="004C38D1" w:rsidP="00534083">
      <w:pPr>
        <w:pStyle w:val="Step1"/>
      </w:pPr>
      <w:r w:rsidRPr="00534083">
        <w:t>When the Restarts of the UPLOAD nodes are complete, the overall deployment is complete.</w:t>
      </w:r>
    </w:p>
    <w:p w14:paraId="44C8907B" w14:textId="7DE17CDF" w:rsidR="004C38D1" w:rsidRPr="00CC0463" w:rsidRDefault="004C38D1" w:rsidP="00D2521B">
      <w:pPr>
        <w:pStyle w:val="Heading5"/>
      </w:pPr>
      <w:bookmarkStart w:id="342" w:name="_Toc397676098"/>
      <w:r w:rsidRPr="00CC0463">
        <w:t xml:space="preserve">Using the </w:t>
      </w:r>
      <w:r w:rsidR="007B608E">
        <w:t xml:space="preserve">Deploy </w:t>
      </w:r>
      <w:r w:rsidRPr="00CC0463">
        <w:t>Tool for a New Environment</w:t>
      </w:r>
      <w:bookmarkEnd w:id="342"/>
    </w:p>
    <w:p w14:paraId="44C8907C" w14:textId="77777777" w:rsidR="004C38D1" w:rsidRPr="00D2521B" w:rsidRDefault="004C38D1" w:rsidP="00D2521B">
      <w:r w:rsidRPr="00D2521B">
        <w:t>Before using the tool in a new environment for the first time, the EnvironmentDefinitions.xml must be updated to have the required details for the new environment. The simplest approach is to review the existing environments in the file to get an understanding of the format, then copy one of the environments and modify its values to match the new environment.</w:t>
      </w:r>
    </w:p>
    <w:p w14:paraId="44C8907D" w14:textId="77777777" w:rsidR="004C38D1" w:rsidRPr="00D2521B" w:rsidRDefault="004C38D1" w:rsidP="00D2521B">
      <w:r w:rsidRPr="00D2521B">
        <w:t>Note that server names must be all lowercase in order for the tool to work properly.</w:t>
      </w:r>
    </w:p>
    <w:p w14:paraId="44C8907E" w14:textId="77777777" w:rsidR="004C38D1" w:rsidRPr="00D2521B" w:rsidRDefault="004C38D1" w:rsidP="00D2521B">
      <w:r w:rsidRPr="00D2521B">
        <w:t>Changes to EnvironmentDefinitions.xml should also be checked into source control for the tool.</w:t>
      </w:r>
    </w:p>
    <w:p w14:paraId="44C8907F" w14:textId="77777777" w:rsidR="004C38D1" w:rsidRDefault="004C38D1" w:rsidP="004C38D1">
      <w:pPr>
        <w:rPr>
          <w:b/>
          <w:sz w:val="28"/>
        </w:rPr>
      </w:pPr>
      <w:r>
        <w:br w:type="page"/>
      </w:r>
    </w:p>
    <w:p w14:paraId="44C89080" w14:textId="77777777" w:rsidR="004C38D1" w:rsidRPr="00E14555" w:rsidRDefault="004C38D1" w:rsidP="00E14555">
      <w:pPr>
        <w:pStyle w:val="Heading2"/>
      </w:pPr>
      <w:bookmarkStart w:id="343" w:name="_Toc400291193"/>
      <w:bookmarkStart w:id="344" w:name="_Toc443378879"/>
      <w:r w:rsidRPr="00121926">
        <w:t xml:space="preserve">Appendix </w:t>
      </w:r>
      <w:r>
        <w:t xml:space="preserve">C </w:t>
      </w:r>
      <w:r w:rsidRPr="00121926">
        <w:t>Smoketest</w:t>
      </w:r>
      <w:bookmarkEnd w:id="343"/>
      <w:bookmarkEnd w:id="344"/>
    </w:p>
    <w:p w14:paraId="44C89081" w14:textId="77777777" w:rsidR="004C38D1" w:rsidRPr="00E14555" w:rsidRDefault="004C38D1" w:rsidP="00E14555">
      <w:r w:rsidRPr="00E14555">
        <w:t>Before starting the smoke test we need the below:</w:t>
      </w:r>
    </w:p>
    <w:p w14:paraId="44C89082" w14:textId="77777777" w:rsidR="004C38D1" w:rsidRPr="00E14555" w:rsidRDefault="004C38D1" w:rsidP="00E14555">
      <w:pPr>
        <w:pStyle w:val="Bullet1"/>
      </w:pPr>
      <w:r w:rsidRPr="00E14555">
        <w:t>URL’s and login credentials for all the 3 apps( PORTAL, LOS and AUS)</w:t>
      </w:r>
    </w:p>
    <w:p w14:paraId="44C89083" w14:textId="77777777" w:rsidR="004C38D1" w:rsidRPr="00E14555" w:rsidRDefault="004C38D1" w:rsidP="00E14555">
      <w:pPr>
        <w:pStyle w:val="Bullet1"/>
      </w:pPr>
      <w:r w:rsidRPr="00E14555">
        <w:t xml:space="preserve">Smoke test supporting docs(FNM File, 2 PDF’s, AUS test case Scenario) </w:t>
      </w:r>
    </w:p>
    <w:p w14:paraId="44C89084" w14:textId="77777777" w:rsidR="004C38D1" w:rsidRPr="00E14555" w:rsidRDefault="004C38D1" w:rsidP="00045270">
      <w:pPr>
        <w:pStyle w:val="Step1"/>
        <w:numPr>
          <w:ilvl w:val="0"/>
          <w:numId w:val="178"/>
        </w:numPr>
        <w:ind w:left="900" w:hanging="540"/>
      </w:pPr>
      <w:r w:rsidRPr="00E14555">
        <w:t>Login to Portal:</w:t>
      </w:r>
    </w:p>
    <w:p w14:paraId="44C89085" w14:textId="77777777" w:rsidR="004C38D1" w:rsidRPr="00E14555" w:rsidRDefault="004C38D1" w:rsidP="00045270">
      <w:pPr>
        <w:pStyle w:val="Stepa"/>
        <w:numPr>
          <w:ilvl w:val="0"/>
          <w:numId w:val="179"/>
        </w:numPr>
      </w:pPr>
      <w:r w:rsidRPr="00E14555">
        <w:t>Open the PORTAL URL in IE and enter the “E-mail Address”, “Password” and “Org. Id” on the login page and click “Ok”.</w:t>
      </w:r>
    </w:p>
    <w:p w14:paraId="44C89086" w14:textId="77777777" w:rsidR="004C38D1" w:rsidRPr="00E14555" w:rsidRDefault="004C38D1" w:rsidP="00E14555">
      <w:pPr>
        <w:pStyle w:val="Stepa"/>
        <w:numPr>
          <w:ilvl w:val="0"/>
          <w:numId w:val="0"/>
        </w:numPr>
        <w:ind w:left="1080"/>
      </w:pPr>
      <w:r w:rsidRPr="00E14555">
        <w:rPr>
          <w:noProof/>
        </w:rPr>
        <w:drawing>
          <wp:inline distT="0" distB="0" distL="0" distR="0" wp14:anchorId="44C892D6" wp14:editId="44C892D7">
            <wp:extent cx="5372100" cy="259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372100" cy="2590800"/>
                    </a:xfrm>
                    <a:prstGeom prst="rect">
                      <a:avLst/>
                    </a:prstGeom>
                    <a:noFill/>
                    <a:ln>
                      <a:noFill/>
                    </a:ln>
                  </pic:spPr>
                </pic:pic>
              </a:graphicData>
            </a:graphic>
          </wp:inline>
        </w:drawing>
      </w:r>
    </w:p>
    <w:p w14:paraId="44C89087" w14:textId="77777777" w:rsidR="004C38D1" w:rsidRPr="00E14555" w:rsidRDefault="004C38D1" w:rsidP="00045270">
      <w:pPr>
        <w:pStyle w:val="Stepa"/>
        <w:numPr>
          <w:ilvl w:val="0"/>
          <w:numId w:val="179"/>
        </w:numPr>
      </w:pPr>
      <w:r w:rsidRPr="00E14555">
        <w:t>Select the “Secondary Marketing” and click “Ok”.</w:t>
      </w:r>
    </w:p>
    <w:p w14:paraId="44C89088" w14:textId="61A74376" w:rsidR="004C38D1" w:rsidRPr="00E14555" w:rsidRDefault="00764015" w:rsidP="00E14555">
      <w:pPr>
        <w:pStyle w:val="Step1"/>
        <w:numPr>
          <w:ilvl w:val="0"/>
          <w:numId w:val="0"/>
        </w:numPr>
        <w:ind w:left="900"/>
      </w:pPr>
      <w:r>
        <w:rPr>
          <w:noProof/>
        </w:rPr>
        <mc:AlternateContent>
          <mc:Choice Requires="wps">
            <w:drawing>
              <wp:anchor distT="0" distB="0" distL="114300" distR="114300" simplePos="0" relativeHeight="251655680" behindDoc="0" locked="0" layoutInCell="1" allowOverlap="1" wp14:anchorId="68D3E09A" wp14:editId="6D021470">
                <wp:simplePos x="0" y="0"/>
                <wp:positionH relativeFrom="column">
                  <wp:posOffset>620486</wp:posOffset>
                </wp:positionH>
                <wp:positionV relativeFrom="paragraph">
                  <wp:posOffset>58783</wp:posOffset>
                </wp:positionV>
                <wp:extent cx="5884817" cy="738051"/>
                <wp:effectExtent l="0" t="0" r="20955" b="24130"/>
                <wp:wrapNone/>
                <wp:docPr id="69" name="Rectangle 69"/>
                <wp:cNvGraphicFramePr/>
                <a:graphic xmlns:a="http://schemas.openxmlformats.org/drawingml/2006/main">
                  <a:graphicData uri="http://schemas.microsoft.com/office/word/2010/wordprocessingShape">
                    <wps:wsp>
                      <wps:cNvSpPr/>
                      <wps:spPr>
                        <a:xfrm>
                          <a:off x="0" y="0"/>
                          <a:ext cx="5884817" cy="738051"/>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BB9E9" id="Rectangle 69" o:spid="_x0000_s1026" style="position:absolute;margin-left:48.85pt;margin-top:4.65pt;width:463.35pt;height:58.1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" fillcolor="#0070c0" strokecolor="#005d6b [1604]" strokeweight="2pt"/>
            </w:pict>
          </mc:Fallback>
        </mc:AlternateContent>
      </w:r>
      <w:r w:rsidR="004C38D1" w:rsidRPr="00E14555">
        <w:rPr>
          <w:noProof/>
        </w:rPr>
        <w:drawing>
          <wp:inline distT="0" distB="0" distL="0" distR="0" wp14:anchorId="44C892D8" wp14:editId="44C892D9">
            <wp:extent cx="5943600" cy="3566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3566160"/>
                    </a:xfrm>
                    <a:prstGeom prst="rect">
                      <a:avLst/>
                    </a:prstGeom>
                  </pic:spPr>
                </pic:pic>
              </a:graphicData>
            </a:graphic>
          </wp:inline>
        </w:drawing>
      </w:r>
    </w:p>
    <w:p w14:paraId="44C89089" w14:textId="77777777" w:rsidR="004C38D1" w:rsidRPr="00E14555" w:rsidRDefault="004C38D1" w:rsidP="00E14555">
      <w:pPr>
        <w:pStyle w:val="Step1"/>
      </w:pPr>
      <w:r w:rsidRPr="00E14555">
        <w:t>Upload FNM File</w:t>
      </w:r>
    </w:p>
    <w:p w14:paraId="44C8908A" w14:textId="77777777" w:rsidR="004C38D1" w:rsidRPr="00E14555" w:rsidRDefault="004C38D1" w:rsidP="00045270">
      <w:pPr>
        <w:pStyle w:val="Stepa"/>
        <w:numPr>
          <w:ilvl w:val="0"/>
          <w:numId w:val="180"/>
        </w:numPr>
        <w:tabs>
          <w:tab w:val="clear" w:pos="1080"/>
          <w:tab w:val="left" w:pos="1620"/>
        </w:tabs>
        <w:ind w:firstLine="0"/>
      </w:pPr>
      <w:r w:rsidRPr="00E14555">
        <w:t xml:space="preserve">Once you are in the home page </w:t>
      </w:r>
      <w:r w:rsidR="00E14555">
        <w:t>click</w:t>
      </w:r>
      <w:r w:rsidRPr="00E14555">
        <w:t xml:space="preserve"> the “Create Loan” from the left navigation</w:t>
      </w:r>
    </w:p>
    <w:p w14:paraId="44C8908B" w14:textId="401AFF9B" w:rsidR="004C38D1" w:rsidRPr="00E14555" w:rsidRDefault="00764015" w:rsidP="00E14555">
      <w:pPr>
        <w:pStyle w:val="Stepa"/>
        <w:numPr>
          <w:ilvl w:val="0"/>
          <w:numId w:val="0"/>
        </w:numPr>
        <w:ind w:left="1620"/>
      </w:pPr>
      <w:r>
        <w:rPr>
          <w:noProof/>
        </w:rPr>
        <mc:AlternateContent>
          <mc:Choice Requires="wps">
            <w:drawing>
              <wp:anchor distT="0" distB="0" distL="114300" distR="114300" simplePos="0" relativeHeight="251656704" behindDoc="0" locked="0" layoutInCell="1" allowOverlap="1" wp14:anchorId="66CCB4F9" wp14:editId="3E32963E">
                <wp:simplePos x="0" y="0"/>
                <wp:positionH relativeFrom="column">
                  <wp:posOffset>1031875</wp:posOffset>
                </wp:positionH>
                <wp:positionV relativeFrom="paragraph">
                  <wp:posOffset>82731</wp:posOffset>
                </wp:positionV>
                <wp:extent cx="5884817" cy="738051"/>
                <wp:effectExtent l="0" t="0" r="20955" b="24130"/>
                <wp:wrapNone/>
                <wp:docPr id="120" name="Rectangle 120"/>
                <wp:cNvGraphicFramePr/>
                <a:graphic xmlns:a="http://schemas.openxmlformats.org/drawingml/2006/main">
                  <a:graphicData uri="http://schemas.microsoft.com/office/word/2010/wordprocessingShape">
                    <wps:wsp>
                      <wps:cNvSpPr/>
                      <wps:spPr>
                        <a:xfrm>
                          <a:off x="0" y="0"/>
                          <a:ext cx="5884817" cy="738051"/>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5D3A3" id="Rectangle 120" o:spid="_x0000_s1026" style="position:absolute;margin-left:81.25pt;margin-top:6.5pt;width:463.35pt;height:58.1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" fillcolor="#0070c0" strokecolor="#008a9e" strokeweight="2pt"/>
            </w:pict>
          </mc:Fallback>
        </mc:AlternateContent>
      </w:r>
      <w:r w:rsidR="004C38D1" w:rsidRPr="00E14555">
        <w:rPr>
          <w:noProof/>
        </w:rPr>
        <w:drawing>
          <wp:inline distT="0" distB="0" distL="0" distR="0" wp14:anchorId="44C892DA" wp14:editId="44C892DB">
            <wp:extent cx="5943600" cy="4443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4443730"/>
                    </a:xfrm>
                    <a:prstGeom prst="rect">
                      <a:avLst/>
                    </a:prstGeom>
                  </pic:spPr>
                </pic:pic>
              </a:graphicData>
            </a:graphic>
          </wp:inline>
        </w:drawing>
      </w:r>
    </w:p>
    <w:p w14:paraId="44C8908C" w14:textId="77777777" w:rsidR="004C38D1" w:rsidRPr="00E14555" w:rsidRDefault="004C38D1" w:rsidP="00E14555">
      <w:pPr>
        <w:pStyle w:val="Stepa"/>
      </w:pPr>
      <w:r w:rsidRPr="00E14555">
        <w:t xml:space="preserve">In the “Create Loan” screen </w:t>
      </w:r>
      <w:r w:rsidR="00E14555">
        <w:t>click</w:t>
      </w:r>
      <w:r w:rsidRPr="00E14555">
        <w:t xml:space="preserve"> the “1003 Upload” button. </w:t>
      </w:r>
    </w:p>
    <w:p w14:paraId="44C8908D" w14:textId="152768E2" w:rsidR="004C38D1" w:rsidRPr="00E14555" w:rsidRDefault="00764015" w:rsidP="00E14555">
      <w:pPr>
        <w:pStyle w:val="Stepa"/>
        <w:numPr>
          <w:ilvl w:val="0"/>
          <w:numId w:val="0"/>
        </w:numPr>
        <w:ind w:left="1620"/>
      </w:pPr>
      <w:r>
        <w:rPr>
          <w:noProof/>
        </w:rPr>
        <mc:AlternateContent>
          <mc:Choice Requires="wps">
            <w:drawing>
              <wp:anchor distT="0" distB="0" distL="114300" distR="114300" simplePos="0" relativeHeight="251657728" behindDoc="0" locked="0" layoutInCell="1" allowOverlap="1" wp14:anchorId="23EF6977" wp14:editId="07E5851D">
                <wp:simplePos x="0" y="0"/>
                <wp:positionH relativeFrom="column">
                  <wp:posOffset>1064532</wp:posOffset>
                </wp:positionH>
                <wp:positionV relativeFrom="paragraph">
                  <wp:posOffset>111670</wp:posOffset>
                </wp:positionV>
                <wp:extent cx="5884817" cy="738051"/>
                <wp:effectExtent l="0" t="0" r="20955" b="24130"/>
                <wp:wrapNone/>
                <wp:docPr id="150" name="Rectangle 150"/>
                <wp:cNvGraphicFramePr/>
                <a:graphic xmlns:a="http://schemas.openxmlformats.org/drawingml/2006/main">
                  <a:graphicData uri="http://schemas.microsoft.com/office/word/2010/wordprocessingShape">
                    <wps:wsp>
                      <wps:cNvSpPr/>
                      <wps:spPr>
                        <a:xfrm>
                          <a:off x="0" y="0"/>
                          <a:ext cx="5884817" cy="738051"/>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ADE07" id="Rectangle 150" o:spid="_x0000_s1026" style="position:absolute;margin-left:83.8pt;margin-top:8.8pt;width:463.35pt;height:58.1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" fillcolor="#0070c0" strokecolor="#008a9e" strokeweight="2pt"/>
            </w:pict>
          </mc:Fallback>
        </mc:AlternateContent>
      </w:r>
      <w:r w:rsidR="004C38D1" w:rsidRPr="00E14555">
        <w:rPr>
          <w:noProof/>
        </w:rPr>
        <w:drawing>
          <wp:inline distT="0" distB="0" distL="0" distR="0" wp14:anchorId="44C892DC" wp14:editId="44C892DD">
            <wp:extent cx="5943600" cy="2729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2729230"/>
                    </a:xfrm>
                    <a:prstGeom prst="rect">
                      <a:avLst/>
                    </a:prstGeom>
                  </pic:spPr>
                </pic:pic>
              </a:graphicData>
            </a:graphic>
          </wp:inline>
        </w:drawing>
      </w:r>
    </w:p>
    <w:p w14:paraId="44C8908E" w14:textId="643B16BA" w:rsidR="004C38D1" w:rsidRPr="00E14555" w:rsidRDefault="004C38D1" w:rsidP="00E14555">
      <w:pPr>
        <w:pStyle w:val="Stepa"/>
      </w:pPr>
      <w:r w:rsidRPr="00E14555">
        <w:t xml:space="preserve">In the Loan Import screen, select “&lt;CORRESPONDENT&gt;” for the Correspondent type by clicking the “Select” link </w:t>
      </w:r>
    </w:p>
    <w:p w14:paraId="44C8908F" w14:textId="49E3B995" w:rsidR="004C38D1" w:rsidRPr="00E14555" w:rsidRDefault="00764015" w:rsidP="00E14555">
      <w:pPr>
        <w:pStyle w:val="Stepa"/>
        <w:numPr>
          <w:ilvl w:val="0"/>
          <w:numId w:val="0"/>
        </w:numPr>
        <w:ind w:left="1620"/>
      </w:pPr>
      <w:r>
        <w:rPr>
          <w:noProof/>
        </w:rPr>
        <mc:AlternateContent>
          <mc:Choice Requires="wps">
            <w:drawing>
              <wp:anchor distT="0" distB="0" distL="114300" distR="114300" simplePos="0" relativeHeight="251649536" behindDoc="0" locked="0" layoutInCell="1" allowOverlap="1" wp14:anchorId="51FF71F5" wp14:editId="0E1BF17C">
                <wp:simplePos x="0" y="0"/>
                <wp:positionH relativeFrom="column">
                  <wp:posOffset>1051560</wp:posOffset>
                </wp:positionH>
                <wp:positionV relativeFrom="paragraph">
                  <wp:posOffset>7075</wp:posOffset>
                </wp:positionV>
                <wp:extent cx="5884545" cy="561521"/>
                <wp:effectExtent l="0" t="0" r="20955" b="10160"/>
                <wp:wrapNone/>
                <wp:docPr id="206" name="Rectangle 206"/>
                <wp:cNvGraphicFramePr/>
                <a:graphic xmlns:a="http://schemas.openxmlformats.org/drawingml/2006/main">
                  <a:graphicData uri="http://schemas.microsoft.com/office/word/2010/wordprocessingShape">
                    <wps:wsp>
                      <wps:cNvSpPr/>
                      <wps:spPr>
                        <a:xfrm>
                          <a:off x="0" y="0"/>
                          <a:ext cx="5884545" cy="561521"/>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9EAF7E" id="Rectangle 206" o:spid="_x0000_s1026" style="position:absolute;margin-left:82.8pt;margin-top:.55pt;width:463.35pt;height:44.2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" fillcolor="#0070c0" strokecolor="#008a9e" strokeweight="2pt"/>
            </w:pict>
          </mc:Fallback>
        </mc:AlternateContent>
      </w:r>
      <w:r w:rsidR="004C38D1" w:rsidRPr="00E14555">
        <w:rPr>
          <w:noProof/>
        </w:rPr>
        <w:drawing>
          <wp:inline distT="0" distB="0" distL="0" distR="0" wp14:anchorId="44C892DE" wp14:editId="44C892DF">
            <wp:extent cx="5943600" cy="21939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2193925"/>
                    </a:xfrm>
                    <a:prstGeom prst="rect">
                      <a:avLst/>
                    </a:prstGeom>
                  </pic:spPr>
                </pic:pic>
              </a:graphicData>
            </a:graphic>
          </wp:inline>
        </w:drawing>
      </w:r>
    </w:p>
    <w:p w14:paraId="44C89090" w14:textId="77777777" w:rsidR="004C38D1" w:rsidRPr="00E14555" w:rsidRDefault="004C38D1" w:rsidP="00E14555">
      <w:pPr>
        <w:pStyle w:val="Stepa"/>
      </w:pPr>
      <w:r w:rsidRPr="00E14555">
        <w:t xml:space="preserve">Choose the &lt;CORRESPONDENT&gt; from the dialog and </w:t>
      </w:r>
      <w:r w:rsidR="00E14555">
        <w:t>click</w:t>
      </w:r>
      <w:r w:rsidRPr="00E14555">
        <w:t xml:space="preserve"> “Select”. </w:t>
      </w:r>
    </w:p>
    <w:p w14:paraId="44C89091" w14:textId="77777777" w:rsidR="004C38D1" w:rsidRPr="00E14555" w:rsidRDefault="004C38D1" w:rsidP="00E14555">
      <w:pPr>
        <w:pStyle w:val="Stepa"/>
        <w:numPr>
          <w:ilvl w:val="0"/>
          <w:numId w:val="0"/>
        </w:numPr>
        <w:ind w:left="1620"/>
      </w:pPr>
      <w:r w:rsidRPr="00E14555">
        <w:rPr>
          <w:noProof/>
        </w:rPr>
        <w:drawing>
          <wp:inline distT="0" distB="0" distL="0" distR="0" wp14:anchorId="44C892E0" wp14:editId="44C892E1">
            <wp:extent cx="5942459" cy="3585754"/>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3600" cy="3586443"/>
                    </a:xfrm>
                    <a:prstGeom prst="rect">
                      <a:avLst/>
                    </a:prstGeom>
                  </pic:spPr>
                </pic:pic>
              </a:graphicData>
            </a:graphic>
          </wp:inline>
        </w:drawing>
      </w:r>
    </w:p>
    <w:p w14:paraId="44C89092" w14:textId="77777777" w:rsidR="004C38D1" w:rsidRPr="00E14555" w:rsidRDefault="004C38D1" w:rsidP="00E14555">
      <w:pPr>
        <w:pStyle w:val="Stepa"/>
      </w:pPr>
      <w:r w:rsidRPr="00E14555">
        <w:t xml:space="preserve">Browse to the FNM file that you saved in step 1 and </w:t>
      </w:r>
      <w:r w:rsidR="00E14555">
        <w:t>click</w:t>
      </w:r>
      <w:r w:rsidRPr="00E14555">
        <w:t xml:space="preserve"> “Import Loan.”</w:t>
      </w:r>
    </w:p>
    <w:p w14:paraId="44C89093" w14:textId="610BEC26" w:rsidR="004C38D1" w:rsidRPr="00E14555" w:rsidRDefault="00764015" w:rsidP="00E14555">
      <w:pPr>
        <w:pStyle w:val="Stepa"/>
        <w:numPr>
          <w:ilvl w:val="0"/>
          <w:numId w:val="0"/>
        </w:numPr>
        <w:ind w:left="1620"/>
      </w:pPr>
      <w:r>
        <w:rPr>
          <w:noProof/>
        </w:rPr>
        <mc:AlternateContent>
          <mc:Choice Requires="wps">
            <w:drawing>
              <wp:anchor distT="0" distB="0" distL="114300" distR="114300" simplePos="0" relativeHeight="251658752" behindDoc="0" locked="0" layoutInCell="1" allowOverlap="1" wp14:anchorId="216F604C" wp14:editId="114C6070">
                <wp:simplePos x="0" y="0"/>
                <wp:positionH relativeFrom="column">
                  <wp:posOffset>1031966</wp:posOffset>
                </wp:positionH>
                <wp:positionV relativeFrom="paragraph">
                  <wp:posOffset>0</wp:posOffset>
                </wp:positionV>
                <wp:extent cx="5884817" cy="587829"/>
                <wp:effectExtent l="0" t="0" r="20955" b="22225"/>
                <wp:wrapNone/>
                <wp:docPr id="207" name="Rectangle 207"/>
                <wp:cNvGraphicFramePr/>
                <a:graphic xmlns:a="http://schemas.openxmlformats.org/drawingml/2006/main">
                  <a:graphicData uri="http://schemas.microsoft.com/office/word/2010/wordprocessingShape">
                    <wps:wsp>
                      <wps:cNvSpPr/>
                      <wps:spPr>
                        <a:xfrm>
                          <a:off x="0" y="0"/>
                          <a:ext cx="5884817" cy="587829"/>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D4D508" id="Rectangle 207" o:spid="_x0000_s1026" style="position:absolute;margin-left:81.25pt;margin-top:0;width:463.35pt;height:46.3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" fillcolor="#0070c0" strokecolor="#008a9e" strokeweight="2pt"/>
            </w:pict>
          </mc:Fallback>
        </mc:AlternateContent>
      </w:r>
      <w:r w:rsidR="004C38D1" w:rsidRPr="00E14555">
        <w:rPr>
          <w:noProof/>
        </w:rPr>
        <w:drawing>
          <wp:inline distT="0" distB="0" distL="0" distR="0" wp14:anchorId="44C892E2" wp14:editId="44C892E3">
            <wp:extent cx="5943600" cy="21939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2193925"/>
                    </a:xfrm>
                    <a:prstGeom prst="rect">
                      <a:avLst/>
                    </a:prstGeom>
                  </pic:spPr>
                </pic:pic>
              </a:graphicData>
            </a:graphic>
          </wp:inline>
        </w:drawing>
      </w:r>
    </w:p>
    <w:p w14:paraId="44C89094" w14:textId="77777777" w:rsidR="004C38D1" w:rsidRPr="00E14555" w:rsidRDefault="004C38D1" w:rsidP="00E14555">
      <w:pPr>
        <w:pStyle w:val="Stepa"/>
      </w:pPr>
      <w:r w:rsidRPr="00E14555">
        <w:t xml:space="preserve">Once the FNM file is imported the screen below appears. </w:t>
      </w:r>
      <w:r w:rsidR="00E14555">
        <w:t>Click</w:t>
      </w:r>
      <w:r w:rsidRPr="00E14555">
        <w:t xml:space="preserve"> “Ok”.</w:t>
      </w:r>
      <w:r w:rsidRPr="00E14555">
        <w:rPr>
          <w:noProof/>
        </w:rPr>
        <w:drawing>
          <wp:inline distT="0" distB="0" distL="0" distR="0" wp14:anchorId="44C892E4" wp14:editId="44C892E5">
            <wp:extent cx="3152851" cy="1901952"/>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152775" cy="1901906"/>
                    </a:xfrm>
                    <a:prstGeom prst="rect">
                      <a:avLst/>
                    </a:prstGeom>
                  </pic:spPr>
                </pic:pic>
              </a:graphicData>
            </a:graphic>
          </wp:inline>
        </w:drawing>
      </w:r>
      <w:r w:rsidRPr="00E14555">
        <w:t xml:space="preserve">                </w:t>
      </w:r>
    </w:p>
    <w:p w14:paraId="44C89095" w14:textId="77777777" w:rsidR="004C38D1" w:rsidRPr="00E14555" w:rsidRDefault="004C38D1" w:rsidP="00E14555">
      <w:pPr>
        <w:pStyle w:val="Stepa"/>
        <w:numPr>
          <w:ilvl w:val="0"/>
          <w:numId w:val="0"/>
        </w:numPr>
        <w:ind w:left="1620"/>
      </w:pPr>
      <w:r w:rsidRPr="00E14555">
        <w:t>Note: After this step make sure that the “File Delivery” option is enabled on the right.  If not, repeat the Correspondent selection above.</w:t>
      </w:r>
    </w:p>
    <w:p w14:paraId="44C89096" w14:textId="77777777" w:rsidR="004C38D1" w:rsidRPr="00E14555" w:rsidRDefault="004C38D1" w:rsidP="00E14555">
      <w:pPr>
        <w:pStyle w:val="Step1"/>
      </w:pPr>
      <w:r w:rsidRPr="00E14555">
        <w:t>Edit loan and Price loan:</w:t>
      </w:r>
    </w:p>
    <w:p w14:paraId="44C89097" w14:textId="77777777" w:rsidR="004C38D1" w:rsidRPr="00E14555" w:rsidRDefault="004C38D1" w:rsidP="00045270">
      <w:pPr>
        <w:pStyle w:val="Stepa"/>
        <w:numPr>
          <w:ilvl w:val="0"/>
          <w:numId w:val="181"/>
        </w:numPr>
        <w:tabs>
          <w:tab w:val="clear" w:pos="1080"/>
          <w:tab w:val="left" w:pos="1620"/>
        </w:tabs>
        <w:ind w:left="1620" w:hanging="540"/>
      </w:pPr>
      <w:r w:rsidRPr="00E14555">
        <w:t>Expand the Borrowers Info section with the small (+) button on the left and change below</w:t>
      </w:r>
    </w:p>
    <w:p w14:paraId="44C89098" w14:textId="77777777" w:rsidR="004C38D1" w:rsidRPr="00E14555" w:rsidRDefault="004C38D1" w:rsidP="00E14555">
      <w:pPr>
        <w:pStyle w:val="Bullet3"/>
        <w:numPr>
          <w:ilvl w:val="1"/>
          <w:numId w:val="5"/>
        </w:numPr>
      </w:pPr>
      <w:r w:rsidRPr="00E14555">
        <w:t>First Name</w:t>
      </w:r>
    </w:p>
    <w:p w14:paraId="44C89099" w14:textId="77777777" w:rsidR="004C38D1" w:rsidRPr="00E14555" w:rsidRDefault="004C38D1" w:rsidP="00E14555">
      <w:pPr>
        <w:pStyle w:val="Bullet3"/>
        <w:numPr>
          <w:ilvl w:val="1"/>
          <w:numId w:val="5"/>
        </w:numPr>
      </w:pPr>
      <w:r w:rsidRPr="00E14555">
        <w:t>Last Name</w:t>
      </w:r>
    </w:p>
    <w:p w14:paraId="44C8909A" w14:textId="77777777" w:rsidR="004C38D1" w:rsidRPr="00E14555" w:rsidRDefault="004C38D1" w:rsidP="00E14555">
      <w:pPr>
        <w:pStyle w:val="Bullet3"/>
        <w:numPr>
          <w:ilvl w:val="1"/>
          <w:numId w:val="5"/>
        </w:numPr>
      </w:pPr>
      <w:r w:rsidRPr="00E14555">
        <w:t>SSN</w:t>
      </w:r>
    </w:p>
    <w:p w14:paraId="44C8909B" w14:textId="77777777" w:rsidR="004C38D1" w:rsidRPr="00E14555" w:rsidRDefault="004C38D1" w:rsidP="00E14555">
      <w:pPr>
        <w:pStyle w:val="Bullet3"/>
        <w:numPr>
          <w:ilvl w:val="1"/>
          <w:numId w:val="5"/>
        </w:numPr>
      </w:pPr>
      <w:r w:rsidRPr="00E14555">
        <w:t>Home Address 1</w:t>
      </w:r>
    </w:p>
    <w:p w14:paraId="44C8909C" w14:textId="77777777" w:rsidR="004C38D1" w:rsidRPr="00E14555" w:rsidRDefault="004C38D1" w:rsidP="00E14555">
      <w:pPr>
        <w:pStyle w:val="Stepa"/>
      </w:pPr>
      <w:r w:rsidRPr="00E14555">
        <w:t xml:space="preserve">Click “Save”, and once saved </w:t>
      </w:r>
      <w:r w:rsidR="00E14555">
        <w:t>click</w:t>
      </w:r>
      <w:r w:rsidRPr="00E14555">
        <w:t xml:space="preserve"> “Continue”</w:t>
      </w:r>
    </w:p>
    <w:p w14:paraId="44C8909D" w14:textId="3A1C68E7" w:rsidR="004C38D1" w:rsidRPr="00E14555" w:rsidRDefault="00764015" w:rsidP="00E14555">
      <w:pPr>
        <w:pStyle w:val="Stepa"/>
        <w:numPr>
          <w:ilvl w:val="0"/>
          <w:numId w:val="0"/>
        </w:numPr>
        <w:ind w:left="1620"/>
      </w:pPr>
      <w:r>
        <w:rPr>
          <w:noProof/>
        </w:rPr>
        <mc:AlternateContent>
          <mc:Choice Requires="wps">
            <w:drawing>
              <wp:anchor distT="0" distB="0" distL="114300" distR="114300" simplePos="0" relativeHeight="251659776" behindDoc="0" locked="0" layoutInCell="1" allowOverlap="1" wp14:anchorId="6EF132F1" wp14:editId="4542E478">
                <wp:simplePos x="0" y="0"/>
                <wp:positionH relativeFrom="column">
                  <wp:posOffset>1031966</wp:posOffset>
                </wp:positionH>
                <wp:positionV relativeFrom="paragraph">
                  <wp:posOffset>0</wp:posOffset>
                </wp:positionV>
                <wp:extent cx="5897880" cy="437606"/>
                <wp:effectExtent l="0" t="0" r="26670" b="19685"/>
                <wp:wrapNone/>
                <wp:docPr id="211" name="Rectangle 211"/>
                <wp:cNvGraphicFramePr/>
                <a:graphic xmlns:a="http://schemas.openxmlformats.org/drawingml/2006/main">
                  <a:graphicData uri="http://schemas.microsoft.com/office/word/2010/wordprocessingShape">
                    <wps:wsp>
                      <wps:cNvSpPr/>
                      <wps:spPr>
                        <a:xfrm>
                          <a:off x="0" y="0"/>
                          <a:ext cx="5897880" cy="437606"/>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A1D55" id="Rectangle 211" o:spid="_x0000_s1026" style="position:absolute;margin-left:81.25pt;margin-top:0;width:464.4pt;height:34.4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" fillcolor="#0070c0" strokecolor="#008a9e" strokeweight="2pt"/>
            </w:pict>
          </mc:Fallback>
        </mc:AlternateContent>
      </w:r>
      <w:r w:rsidR="004C38D1" w:rsidRPr="00E14555">
        <w:rPr>
          <w:noProof/>
        </w:rPr>
        <w:drawing>
          <wp:inline distT="0" distB="0" distL="0" distR="0" wp14:anchorId="44C892E6" wp14:editId="44C892E7">
            <wp:extent cx="5926455" cy="26739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26455" cy="2673985"/>
                    </a:xfrm>
                    <a:prstGeom prst="rect">
                      <a:avLst/>
                    </a:prstGeom>
                    <a:noFill/>
                    <a:ln>
                      <a:noFill/>
                    </a:ln>
                  </pic:spPr>
                </pic:pic>
              </a:graphicData>
            </a:graphic>
          </wp:inline>
        </w:drawing>
      </w:r>
    </w:p>
    <w:p w14:paraId="44C8909E" w14:textId="77777777" w:rsidR="004C38D1" w:rsidRPr="00E14555" w:rsidRDefault="004C38D1" w:rsidP="00E14555">
      <w:pPr>
        <w:pStyle w:val="Stepa"/>
      </w:pPr>
      <w:r w:rsidRPr="00E14555">
        <w:t>In the next screen change the following fields:</w:t>
      </w:r>
    </w:p>
    <w:p w14:paraId="44C8909F" w14:textId="77777777" w:rsidR="004C38D1" w:rsidRPr="00E14555" w:rsidRDefault="004C38D1" w:rsidP="00E14555">
      <w:pPr>
        <w:pStyle w:val="Bullet3"/>
        <w:numPr>
          <w:ilvl w:val="1"/>
          <w:numId w:val="5"/>
        </w:numPr>
      </w:pPr>
      <w:r w:rsidRPr="00E14555">
        <w:t>Address 1  (to match to the one that we used in the previous screen)</w:t>
      </w:r>
    </w:p>
    <w:p w14:paraId="44C890A0" w14:textId="77777777" w:rsidR="004C38D1" w:rsidRPr="00E14555" w:rsidRDefault="004C38D1" w:rsidP="00E14555">
      <w:pPr>
        <w:pStyle w:val="Bullet3"/>
        <w:numPr>
          <w:ilvl w:val="1"/>
          <w:numId w:val="5"/>
        </w:numPr>
      </w:pPr>
      <w:r w:rsidRPr="00E14555">
        <w:t xml:space="preserve">Product Name </w:t>
      </w:r>
    </w:p>
    <w:p w14:paraId="44C890A1" w14:textId="77777777" w:rsidR="004C38D1" w:rsidRPr="00E14555" w:rsidRDefault="004C38D1" w:rsidP="00E14555">
      <w:pPr>
        <w:pStyle w:val="Bullet3"/>
        <w:numPr>
          <w:ilvl w:val="1"/>
          <w:numId w:val="5"/>
        </w:numPr>
      </w:pPr>
      <w:r w:rsidRPr="00E14555">
        <w:t>Qualifying FICO (has to be 600 and above)</w:t>
      </w:r>
    </w:p>
    <w:p w14:paraId="44C890A2" w14:textId="77777777" w:rsidR="004C38D1" w:rsidRPr="00E14555" w:rsidRDefault="004C38D1" w:rsidP="00E14555">
      <w:pPr>
        <w:pStyle w:val="Bullet3"/>
        <w:numPr>
          <w:ilvl w:val="1"/>
          <w:numId w:val="5"/>
        </w:numPr>
      </w:pPr>
      <w:r w:rsidRPr="00E14555">
        <w:t>Documentation  Level = Full Doc</w:t>
      </w:r>
    </w:p>
    <w:p w14:paraId="44C890A3" w14:textId="77777777" w:rsidR="004C38D1" w:rsidRPr="00E14555" w:rsidRDefault="004C38D1" w:rsidP="00E14555">
      <w:pPr>
        <w:pStyle w:val="Bullet3"/>
        <w:numPr>
          <w:ilvl w:val="1"/>
          <w:numId w:val="5"/>
        </w:numPr>
      </w:pPr>
      <w:r w:rsidRPr="00E14555">
        <w:t>Original sales price(has to be higher than loan amount)</w:t>
      </w:r>
    </w:p>
    <w:p w14:paraId="44C890A4" w14:textId="77777777" w:rsidR="004C38D1" w:rsidRPr="00E14555" w:rsidRDefault="004C38D1" w:rsidP="00E14555">
      <w:pPr>
        <w:pStyle w:val="Bullet3"/>
        <w:numPr>
          <w:ilvl w:val="1"/>
          <w:numId w:val="5"/>
        </w:numPr>
      </w:pPr>
      <w:r w:rsidRPr="00E14555">
        <w:t>Property Appraised Value(has to be higher than loan amount)</w:t>
      </w:r>
    </w:p>
    <w:p w14:paraId="44C890A5" w14:textId="77777777" w:rsidR="004C38D1" w:rsidRPr="00E14555" w:rsidRDefault="004C38D1" w:rsidP="00E14555">
      <w:pPr>
        <w:pStyle w:val="Bullet3"/>
        <w:numPr>
          <w:ilvl w:val="1"/>
          <w:numId w:val="5"/>
        </w:numPr>
      </w:pPr>
      <w:r w:rsidRPr="00E14555">
        <w:t>Debt ratio(should be less than 43)</w:t>
      </w:r>
    </w:p>
    <w:p w14:paraId="44C890A6" w14:textId="77777777" w:rsidR="004C38D1" w:rsidRPr="00E14555" w:rsidRDefault="004C38D1" w:rsidP="00E14555">
      <w:pPr>
        <w:pStyle w:val="Bullet3"/>
        <w:numPr>
          <w:ilvl w:val="1"/>
          <w:numId w:val="5"/>
        </w:numPr>
      </w:pPr>
      <w:r w:rsidRPr="00E14555">
        <w:t>AUS Type = DU</w:t>
      </w:r>
    </w:p>
    <w:p w14:paraId="44C890A7" w14:textId="77777777" w:rsidR="004C38D1" w:rsidRPr="00E14555" w:rsidRDefault="004C38D1" w:rsidP="00E14555">
      <w:pPr>
        <w:pStyle w:val="Bullet3"/>
        <w:numPr>
          <w:ilvl w:val="1"/>
          <w:numId w:val="5"/>
        </w:numPr>
      </w:pPr>
      <w:r w:rsidRPr="00E14555">
        <w:t>Recommendation = Approve – Eligible</w:t>
      </w:r>
    </w:p>
    <w:p w14:paraId="44C890A8" w14:textId="77777777" w:rsidR="004C38D1" w:rsidRPr="00E14555" w:rsidRDefault="004C38D1" w:rsidP="00E14555">
      <w:pPr>
        <w:pStyle w:val="Bullet3"/>
        <w:numPr>
          <w:ilvl w:val="1"/>
          <w:numId w:val="5"/>
        </w:numPr>
      </w:pPr>
      <w:r w:rsidRPr="00E14555">
        <w:t>Third Party Origination Loan(TPO Loan) = No</w:t>
      </w:r>
    </w:p>
    <w:p w14:paraId="44C890A9" w14:textId="77777777" w:rsidR="004C38D1" w:rsidRPr="00E14555" w:rsidRDefault="004C38D1" w:rsidP="00E14555">
      <w:pPr>
        <w:pStyle w:val="Bullet3"/>
        <w:numPr>
          <w:ilvl w:val="1"/>
          <w:numId w:val="5"/>
        </w:numPr>
      </w:pPr>
      <w:r w:rsidRPr="00E14555">
        <w:t>Clear the Rate field</w:t>
      </w:r>
    </w:p>
    <w:p w14:paraId="44C890AA" w14:textId="77777777" w:rsidR="004C38D1" w:rsidRPr="00E14555" w:rsidRDefault="004C38D1" w:rsidP="00E14555">
      <w:pPr>
        <w:pStyle w:val="Bullet3"/>
        <w:numPr>
          <w:ilvl w:val="1"/>
          <w:numId w:val="5"/>
        </w:numPr>
      </w:pPr>
      <w:r w:rsidRPr="00E14555">
        <w:t>Lock days = 30</w:t>
      </w:r>
    </w:p>
    <w:p w14:paraId="44C890AB" w14:textId="77777777" w:rsidR="004C38D1" w:rsidRPr="00E14555" w:rsidRDefault="004C38D1" w:rsidP="00E14555">
      <w:pPr>
        <w:pStyle w:val="Stepa"/>
      </w:pPr>
      <w:r w:rsidRPr="00E14555">
        <w:t>Click the Save button, then Continue to return to the details screen</w:t>
      </w:r>
    </w:p>
    <w:p w14:paraId="44C890AC" w14:textId="77777777" w:rsidR="004C38D1" w:rsidRPr="00E14555" w:rsidRDefault="00E14555" w:rsidP="00E14555">
      <w:pPr>
        <w:pStyle w:val="Stepa"/>
      </w:pPr>
      <w:r>
        <w:t>Click</w:t>
      </w:r>
      <w:r w:rsidR="004C38D1" w:rsidRPr="00E14555">
        <w:t xml:space="preserve"> Get Price</w:t>
      </w:r>
    </w:p>
    <w:p w14:paraId="44C890AD" w14:textId="77777777" w:rsidR="004C38D1" w:rsidRPr="00E14555" w:rsidRDefault="004C38D1" w:rsidP="00E14555">
      <w:pPr>
        <w:pStyle w:val="Stepa"/>
        <w:numPr>
          <w:ilvl w:val="0"/>
          <w:numId w:val="0"/>
        </w:numPr>
        <w:ind w:left="1620"/>
      </w:pPr>
      <w:r w:rsidRPr="00E14555">
        <w:rPr>
          <w:noProof/>
        </w:rPr>
        <w:drawing>
          <wp:inline distT="0" distB="0" distL="0" distR="0" wp14:anchorId="44C892E8" wp14:editId="44C892E9">
            <wp:extent cx="5934554" cy="3269411"/>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4710" cy="3269497"/>
                    </a:xfrm>
                    <a:prstGeom prst="rect">
                      <a:avLst/>
                    </a:prstGeom>
                    <a:noFill/>
                    <a:ln>
                      <a:noFill/>
                    </a:ln>
                  </pic:spPr>
                </pic:pic>
              </a:graphicData>
            </a:graphic>
          </wp:inline>
        </w:drawing>
      </w:r>
    </w:p>
    <w:p w14:paraId="44C890AE" w14:textId="77777777" w:rsidR="004C38D1" w:rsidRPr="00E14555" w:rsidRDefault="004C38D1" w:rsidP="00E14555">
      <w:pPr>
        <w:pStyle w:val="Step1"/>
      </w:pPr>
      <w:r w:rsidRPr="00E14555">
        <w:t>In the Product List window select the first rate and click “OK”.</w:t>
      </w:r>
    </w:p>
    <w:p w14:paraId="44C890AF" w14:textId="77777777" w:rsidR="004C38D1" w:rsidRPr="00E14555" w:rsidRDefault="004C38D1" w:rsidP="00E14555">
      <w:pPr>
        <w:pStyle w:val="Step1"/>
        <w:numPr>
          <w:ilvl w:val="0"/>
          <w:numId w:val="0"/>
        </w:numPr>
        <w:ind w:left="900"/>
      </w:pPr>
      <w:r w:rsidRPr="00E14555">
        <w:rPr>
          <w:noProof/>
        </w:rPr>
        <w:drawing>
          <wp:inline distT="0" distB="0" distL="0" distR="0" wp14:anchorId="44C892EA" wp14:editId="44C892EB">
            <wp:extent cx="5943600" cy="2475411"/>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7257" cy="2476934"/>
                    </a:xfrm>
                    <a:prstGeom prst="rect">
                      <a:avLst/>
                    </a:prstGeom>
                  </pic:spPr>
                </pic:pic>
              </a:graphicData>
            </a:graphic>
          </wp:inline>
        </w:drawing>
      </w:r>
    </w:p>
    <w:p w14:paraId="44C890B0" w14:textId="77777777" w:rsidR="004C38D1" w:rsidRPr="00E14555" w:rsidRDefault="004C38D1" w:rsidP="00E14555">
      <w:pPr>
        <w:pStyle w:val="Step1"/>
        <w:numPr>
          <w:ilvl w:val="0"/>
          <w:numId w:val="0"/>
        </w:numPr>
        <w:ind w:left="900"/>
      </w:pPr>
      <w:r w:rsidRPr="00E14555">
        <w:t>Note: if a popup window appears click “ok”</w:t>
      </w:r>
    </w:p>
    <w:p w14:paraId="44C890B1" w14:textId="77777777" w:rsidR="004C38D1" w:rsidRPr="00E14555" w:rsidRDefault="004C38D1" w:rsidP="00E14555">
      <w:pPr>
        <w:pStyle w:val="Step1"/>
        <w:numPr>
          <w:ilvl w:val="0"/>
          <w:numId w:val="0"/>
        </w:numPr>
        <w:ind w:left="900"/>
      </w:pPr>
      <w:r w:rsidRPr="00E14555">
        <w:rPr>
          <w:noProof/>
        </w:rPr>
        <w:drawing>
          <wp:inline distT="0" distB="0" distL="0" distR="0" wp14:anchorId="44C892EC" wp14:editId="44C892ED">
            <wp:extent cx="2990850" cy="20288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990850" cy="2028825"/>
                    </a:xfrm>
                    <a:prstGeom prst="rect">
                      <a:avLst/>
                    </a:prstGeom>
                  </pic:spPr>
                </pic:pic>
              </a:graphicData>
            </a:graphic>
          </wp:inline>
        </w:drawing>
      </w:r>
    </w:p>
    <w:p w14:paraId="44C890B2" w14:textId="77777777" w:rsidR="004C38D1" w:rsidRPr="00E14555" w:rsidRDefault="004C38D1" w:rsidP="00E14555">
      <w:pPr>
        <w:pStyle w:val="Step1"/>
      </w:pPr>
      <w:r w:rsidRPr="00E14555">
        <w:t>Now click “Request Lock”</w:t>
      </w:r>
      <w:r w:rsidRPr="00E14555">
        <w:rPr>
          <w:noProof/>
        </w:rPr>
        <w:drawing>
          <wp:inline distT="0" distB="0" distL="0" distR="0" wp14:anchorId="44C892EE" wp14:editId="44C892EF">
            <wp:extent cx="5934710" cy="1578610"/>
            <wp:effectExtent l="0" t="0" r="889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34710" cy="1578610"/>
                    </a:xfrm>
                    <a:prstGeom prst="rect">
                      <a:avLst/>
                    </a:prstGeom>
                    <a:noFill/>
                    <a:ln>
                      <a:noFill/>
                    </a:ln>
                  </pic:spPr>
                </pic:pic>
              </a:graphicData>
            </a:graphic>
          </wp:inline>
        </w:drawing>
      </w:r>
      <w:r w:rsidRPr="00E14555">
        <w:br/>
        <w:t>If a message saying “Please re price the loan” appears, click the Get Price again, then click Request Lock.</w:t>
      </w:r>
    </w:p>
    <w:p w14:paraId="44C890B3" w14:textId="77777777" w:rsidR="004C38D1" w:rsidRPr="00E14555" w:rsidRDefault="004C38D1" w:rsidP="00E14555">
      <w:pPr>
        <w:pStyle w:val="Step1"/>
      </w:pPr>
      <w:r w:rsidRPr="00E14555">
        <w:t xml:space="preserve">In the lock confirmation screen </w:t>
      </w:r>
      <w:r w:rsidR="00E14555">
        <w:t>click</w:t>
      </w:r>
      <w:r w:rsidRPr="00E14555">
        <w:t xml:space="preserve"> “Yes” to look at the lock summary page.</w:t>
      </w:r>
    </w:p>
    <w:p w14:paraId="44C890B4" w14:textId="77777777" w:rsidR="004C38D1" w:rsidRPr="00E14555" w:rsidRDefault="004C38D1" w:rsidP="00E14555">
      <w:pPr>
        <w:pStyle w:val="Step1"/>
        <w:numPr>
          <w:ilvl w:val="0"/>
          <w:numId w:val="0"/>
        </w:numPr>
        <w:ind w:left="900"/>
      </w:pPr>
      <w:r w:rsidRPr="00E14555">
        <w:rPr>
          <w:noProof/>
        </w:rPr>
        <w:drawing>
          <wp:inline distT="0" distB="0" distL="0" distR="0" wp14:anchorId="44C892F0" wp14:editId="44C892F1">
            <wp:extent cx="3152775" cy="21050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152775" cy="2105025"/>
                    </a:xfrm>
                    <a:prstGeom prst="rect">
                      <a:avLst/>
                    </a:prstGeom>
                  </pic:spPr>
                </pic:pic>
              </a:graphicData>
            </a:graphic>
          </wp:inline>
        </w:drawing>
      </w:r>
      <w:r w:rsidRPr="00E14555">
        <w:t xml:space="preserve"> </w:t>
      </w:r>
    </w:p>
    <w:p w14:paraId="44C890B5" w14:textId="77777777" w:rsidR="004C38D1" w:rsidRPr="00E14555" w:rsidRDefault="004C38D1" w:rsidP="00E14555">
      <w:pPr>
        <w:pStyle w:val="Step1"/>
      </w:pPr>
      <w:r w:rsidRPr="00E14555">
        <w:t>Once the lock confirmation screen opens close the window.</w:t>
      </w:r>
    </w:p>
    <w:p w14:paraId="44C890B6" w14:textId="5E46A0B4" w:rsidR="004C38D1" w:rsidRPr="00E14555" w:rsidRDefault="00764015" w:rsidP="00E14555">
      <w:pPr>
        <w:pStyle w:val="Step1"/>
        <w:numPr>
          <w:ilvl w:val="0"/>
          <w:numId w:val="0"/>
        </w:numPr>
        <w:ind w:left="900"/>
      </w:pPr>
      <w:r>
        <w:rPr>
          <w:noProof/>
        </w:rPr>
        <mc:AlternateContent>
          <mc:Choice Requires="wps">
            <w:drawing>
              <wp:anchor distT="0" distB="0" distL="114300" distR="114300" simplePos="0" relativeHeight="251660800" behindDoc="0" locked="0" layoutInCell="1" allowOverlap="1" wp14:anchorId="568FF554" wp14:editId="25D98CB5">
                <wp:simplePos x="0" y="0"/>
                <wp:positionH relativeFrom="column">
                  <wp:posOffset>633549</wp:posOffset>
                </wp:positionH>
                <wp:positionV relativeFrom="paragraph">
                  <wp:posOffset>104503</wp:posOffset>
                </wp:positionV>
                <wp:extent cx="5832565" cy="320040"/>
                <wp:effectExtent l="0" t="0" r="15875" b="22860"/>
                <wp:wrapNone/>
                <wp:docPr id="213" name="Rectangle 213"/>
                <wp:cNvGraphicFramePr/>
                <a:graphic xmlns:a="http://schemas.openxmlformats.org/drawingml/2006/main">
                  <a:graphicData uri="http://schemas.microsoft.com/office/word/2010/wordprocessingShape">
                    <wps:wsp>
                      <wps:cNvSpPr/>
                      <wps:spPr>
                        <a:xfrm>
                          <a:off x="0" y="0"/>
                          <a:ext cx="5832565" cy="320040"/>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7287F" id="Rectangle 213" o:spid="_x0000_s1026" style="position:absolute;margin-left:49.9pt;margin-top:8.25pt;width:459.25pt;height:25.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" fillcolor="#0070c0" strokecolor="#008a9e" strokeweight="2pt"/>
            </w:pict>
          </mc:Fallback>
        </mc:AlternateContent>
      </w:r>
      <w:r w:rsidR="004C38D1" w:rsidRPr="00E14555">
        <w:rPr>
          <w:noProof/>
        </w:rPr>
        <w:drawing>
          <wp:inline distT="0" distB="0" distL="0" distR="0" wp14:anchorId="44C892F2" wp14:editId="44C892F3">
            <wp:extent cx="5943600" cy="21031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2103120"/>
                    </a:xfrm>
                    <a:prstGeom prst="rect">
                      <a:avLst/>
                    </a:prstGeom>
                  </pic:spPr>
                </pic:pic>
              </a:graphicData>
            </a:graphic>
          </wp:inline>
        </w:drawing>
      </w:r>
    </w:p>
    <w:p w14:paraId="44C890B7" w14:textId="77777777" w:rsidR="004C38D1" w:rsidRPr="00E14555" w:rsidRDefault="004C38D1" w:rsidP="00E14555">
      <w:pPr>
        <w:pStyle w:val="Step1"/>
      </w:pPr>
      <w:r w:rsidRPr="00E14555">
        <w:t>Upload documents and view uploaded documents:</w:t>
      </w:r>
    </w:p>
    <w:p w14:paraId="44C890B8" w14:textId="77777777" w:rsidR="004C38D1" w:rsidRPr="00E14555" w:rsidRDefault="00E14555" w:rsidP="00045270">
      <w:pPr>
        <w:pStyle w:val="Stepa"/>
        <w:numPr>
          <w:ilvl w:val="0"/>
          <w:numId w:val="182"/>
        </w:numPr>
      </w:pPr>
      <w:r>
        <w:t>Click</w:t>
      </w:r>
      <w:r w:rsidR="004C38D1" w:rsidRPr="00E14555">
        <w:t xml:space="preserve"> Doc Center in the right nav.</w:t>
      </w:r>
    </w:p>
    <w:p w14:paraId="44C890B9" w14:textId="52E61D8F" w:rsidR="004C38D1" w:rsidRPr="00E14555" w:rsidRDefault="00764015" w:rsidP="00E14555">
      <w:pPr>
        <w:pStyle w:val="Stepa"/>
        <w:numPr>
          <w:ilvl w:val="0"/>
          <w:numId w:val="0"/>
        </w:numPr>
        <w:ind w:left="1080"/>
      </w:pPr>
      <w:r>
        <w:rPr>
          <w:noProof/>
        </w:rPr>
        <mc:AlternateContent>
          <mc:Choice Requires="wps">
            <w:drawing>
              <wp:anchor distT="0" distB="0" distL="114300" distR="114300" simplePos="0" relativeHeight="251661824" behindDoc="0" locked="0" layoutInCell="1" allowOverlap="1" wp14:anchorId="6108D129" wp14:editId="15D55628">
                <wp:simplePos x="0" y="0"/>
                <wp:positionH relativeFrom="column">
                  <wp:posOffset>705394</wp:posOffset>
                </wp:positionH>
                <wp:positionV relativeFrom="paragraph">
                  <wp:posOffset>63681</wp:posOffset>
                </wp:positionV>
                <wp:extent cx="5832565" cy="431075"/>
                <wp:effectExtent l="0" t="0" r="15875" b="26670"/>
                <wp:wrapNone/>
                <wp:docPr id="214" name="Rectangle 214"/>
                <wp:cNvGraphicFramePr/>
                <a:graphic xmlns:a="http://schemas.openxmlformats.org/drawingml/2006/main">
                  <a:graphicData uri="http://schemas.microsoft.com/office/word/2010/wordprocessingShape">
                    <wps:wsp>
                      <wps:cNvSpPr/>
                      <wps:spPr>
                        <a:xfrm>
                          <a:off x="0" y="0"/>
                          <a:ext cx="5832565" cy="431075"/>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32301" id="Rectangle 214" o:spid="_x0000_s1026" style="position:absolute;margin-left:55.55pt;margin-top:5pt;width:459.25pt;height:33.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" fillcolor="#0070c0" strokecolor="#008a9e" strokeweight="2pt"/>
            </w:pict>
          </mc:Fallback>
        </mc:AlternateContent>
      </w:r>
      <w:r w:rsidR="004C38D1" w:rsidRPr="00E14555">
        <w:rPr>
          <w:noProof/>
        </w:rPr>
        <w:drawing>
          <wp:inline distT="0" distB="0" distL="0" distR="0" wp14:anchorId="44C892F4" wp14:editId="44C892F5">
            <wp:extent cx="5943600" cy="253419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2534194"/>
                    </a:xfrm>
                    <a:prstGeom prst="rect">
                      <a:avLst/>
                    </a:prstGeom>
                  </pic:spPr>
                </pic:pic>
              </a:graphicData>
            </a:graphic>
          </wp:inline>
        </w:drawing>
      </w:r>
    </w:p>
    <w:p w14:paraId="44C890BA" w14:textId="77777777" w:rsidR="004C38D1" w:rsidRPr="00E14555" w:rsidRDefault="00E14555" w:rsidP="00045270">
      <w:pPr>
        <w:pStyle w:val="Stepa"/>
        <w:numPr>
          <w:ilvl w:val="0"/>
          <w:numId w:val="182"/>
        </w:numPr>
      </w:pPr>
      <w:r>
        <w:t>Click</w:t>
      </w:r>
      <w:r w:rsidR="004C38D1" w:rsidRPr="00E14555">
        <w:t xml:space="preserve"> “Upload New Doc”.</w:t>
      </w:r>
    </w:p>
    <w:p w14:paraId="44C890BB" w14:textId="3456EFB5" w:rsidR="004C38D1" w:rsidRPr="00E14555" w:rsidRDefault="00764015" w:rsidP="00E14555">
      <w:pPr>
        <w:pStyle w:val="Stepa"/>
        <w:numPr>
          <w:ilvl w:val="0"/>
          <w:numId w:val="0"/>
        </w:numPr>
        <w:ind w:left="1080"/>
      </w:pPr>
      <w:r>
        <w:rPr>
          <w:noProof/>
        </w:rPr>
        <mc:AlternateContent>
          <mc:Choice Requires="wps">
            <w:drawing>
              <wp:anchor distT="0" distB="0" distL="114300" distR="114300" simplePos="0" relativeHeight="251662848" behindDoc="0" locked="0" layoutInCell="1" allowOverlap="1" wp14:anchorId="0636CEEB" wp14:editId="6335DDF6">
                <wp:simplePos x="0" y="0"/>
                <wp:positionH relativeFrom="column">
                  <wp:posOffset>679269</wp:posOffset>
                </wp:positionH>
                <wp:positionV relativeFrom="paragraph">
                  <wp:posOffset>39189</wp:posOffset>
                </wp:positionV>
                <wp:extent cx="5832565" cy="522514"/>
                <wp:effectExtent l="0" t="0" r="15875" b="11430"/>
                <wp:wrapNone/>
                <wp:docPr id="282" name="Rectangle 282"/>
                <wp:cNvGraphicFramePr/>
                <a:graphic xmlns:a="http://schemas.openxmlformats.org/drawingml/2006/main">
                  <a:graphicData uri="http://schemas.microsoft.com/office/word/2010/wordprocessingShape">
                    <wps:wsp>
                      <wps:cNvSpPr/>
                      <wps:spPr>
                        <a:xfrm>
                          <a:off x="0" y="0"/>
                          <a:ext cx="5832565" cy="522514"/>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39B33" id="Rectangle 282" o:spid="_x0000_s1026" style="position:absolute;margin-left:53.5pt;margin-top:3.1pt;width:459.25pt;height:41.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" fillcolor="#0070c0" strokecolor="#008a9e" strokeweight="2pt"/>
            </w:pict>
          </mc:Fallback>
        </mc:AlternateContent>
      </w:r>
      <w:r w:rsidR="004C38D1" w:rsidRPr="00E14555">
        <w:rPr>
          <w:noProof/>
        </w:rPr>
        <w:drawing>
          <wp:inline distT="0" distB="0" distL="0" distR="0" wp14:anchorId="44C892F6" wp14:editId="44C892F7">
            <wp:extent cx="5943600" cy="32880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3288030"/>
                    </a:xfrm>
                    <a:prstGeom prst="rect">
                      <a:avLst/>
                    </a:prstGeom>
                  </pic:spPr>
                </pic:pic>
              </a:graphicData>
            </a:graphic>
          </wp:inline>
        </w:drawing>
      </w:r>
    </w:p>
    <w:p w14:paraId="44C890BC" w14:textId="77777777" w:rsidR="004C38D1" w:rsidRPr="00E14555" w:rsidRDefault="004C38D1" w:rsidP="00045270">
      <w:pPr>
        <w:pStyle w:val="Stepa"/>
        <w:numPr>
          <w:ilvl w:val="0"/>
          <w:numId w:val="182"/>
        </w:numPr>
      </w:pPr>
      <w:r w:rsidRPr="00E14555">
        <w:t xml:space="preserve">Select any of the doc types and browse to the “10 page PDF” file, then </w:t>
      </w:r>
      <w:r w:rsidR="00E14555">
        <w:t>click</w:t>
      </w:r>
      <w:r w:rsidRPr="00E14555">
        <w:t xml:space="preserve"> the green up arrow to upload the document.</w:t>
      </w:r>
      <w:r w:rsidRPr="00E14555">
        <w:rPr>
          <w:noProof/>
        </w:rPr>
        <w:drawing>
          <wp:inline distT="0" distB="0" distL="0" distR="0" wp14:anchorId="44C892F8" wp14:editId="44C892F9">
            <wp:extent cx="5934710" cy="2553335"/>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34710" cy="2553335"/>
                    </a:xfrm>
                    <a:prstGeom prst="rect">
                      <a:avLst/>
                    </a:prstGeom>
                    <a:noFill/>
                    <a:ln>
                      <a:noFill/>
                    </a:ln>
                  </pic:spPr>
                </pic:pic>
              </a:graphicData>
            </a:graphic>
          </wp:inline>
        </w:drawing>
      </w:r>
    </w:p>
    <w:p w14:paraId="44C890BD" w14:textId="77777777" w:rsidR="004C38D1" w:rsidRPr="00E14555" w:rsidRDefault="004C38D1" w:rsidP="00045270">
      <w:pPr>
        <w:pStyle w:val="Stepa"/>
        <w:numPr>
          <w:ilvl w:val="0"/>
          <w:numId w:val="182"/>
        </w:numPr>
      </w:pPr>
      <w:r w:rsidRPr="00E14555">
        <w:t>Once the doc is uploaded the status should say “Done” as below</w:t>
      </w:r>
      <w:r w:rsidRPr="00E14555">
        <w:rPr>
          <w:noProof/>
        </w:rPr>
        <w:drawing>
          <wp:inline distT="0" distB="0" distL="0" distR="0" wp14:anchorId="44C892FA" wp14:editId="44C892FB">
            <wp:extent cx="5934710" cy="698500"/>
            <wp:effectExtent l="0" t="0" r="889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34710" cy="698500"/>
                    </a:xfrm>
                    <a:prstGeom prst="rect">
                      <a:avLst/>
                    </a:prstGeom>
                    <a:noFill/>
                    <a:ln>
                      <a:noFill/>
                    </a:ln>
                  </pic:spPr>
                </pic:pic>
              </a:graphicData>
            </a:graphic>
          </wp:inline>
        </w:drawing>
      </w:r>
    </w:p>
    <w:p w14:paraId="44C890BE" w14:textId="77777777" w:rsidR="004C38D1" w:rsidRPr="00E14555" w:rsidRDefault="00E14555" w:rsidP="00045270">
      <w:pPr>
        <w:pStyle w:val="Stepa"/>
        <w:numPr>
          <w:ilvl w:val="0"/>
          <w:numId w:val="182"/>
        </w:numPr>
      </w:pPr>
      <w:r>
        <w:t>Click</w:t>
      </w:r>
      <w:r w:rsidR="004C38D1" w:rsidRPr="00E14555">
        <w:t xml:space="preserve"> “Back” and </w:t>
      </w:r>
      <w:r>
        <w:t>click</w:t>
      </w:r>
      <w:r w:rsidR="004C38D1" w:rsidRPr="00E14555">
        <w:t xml:space="preserve"> the document and once the document opens verify all the 10 pages are there.  Then close the window. </w:t>
      </w:r>
    </w:p>
    <w:p w14:paraId="44C890BF" w14:textId="24910108" w:rsidR="004C38D1" w:rsidRPr="00E14555" w:rsidRDefault="00764015" w:rsidP="00E14555">
      <w:pPr>
        <w:pStyle w:val="Stepa"/>
        <w:numPr>
          <w:ilvl w:val="0"/>
          <w:numId w:val="0"/>
        </w:numPr>
        <w:ind w:left="1080"/>
      </w:pPr>
      <w:r>
        <w:rPr>
          <w:noProof/>
        </w:rPr>
        <mc:AlternateContent>
          <mc:Choice Requires="wps">
            <w:drawing>
              <wp:anchor distT="0" distB="0" distL="114300" distR="114300" simplePos="0" relativeHeight="251663872" behindDoc="0" locked="0" layoutInCell="1" allowOverlap="1" wp14:anchorId="69E16180" wp14:editId="7672E6A1">
                <wp:simplePos x="0" y="0"/>
                <wp:positionH relativeFrom="column">
                  <wp:posOffset>685800</wp:posOffset>
                </wp:positionH>
                <wp:positionV relativeFrom="paragraph">
                  <wp:posOffset>-1</wp:posOffset>
                </wp:positionV>
                <wp:extent cx="5832565" cy="515983"/>
                <wp:effectExtent l="0" t="0" r="15875" b="17780"/>
                <wp:wrapNone/>
                <wp:docPr id="283" name="Rectangle 283"/>
                <wp:cNvGraphicFramePr/>
                <a:graphic xmlns:a="http://schemas.openxmlformats.org/drawingml/2006/main">
                  <a:graphicData uri="http://schemas.microsoft.com/office/word/2010/wordprocessingShape">
                    <wps:wsp>
                      <wps:cNvSpPr/>
                      <wps:spPr>
                        <a:xfrm>
                          <a:off x="0" y="0"/>
                          <a:ext cx="5832565" cy="515983"/>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C047E" id="Rectangle 283" o:spid="_x0000_s1026" style="position:absolute;margin-left:54pt;margin-top:0;width:459.25pt;height:40.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" fillcolor="#0070c0" strokecolor="#008a9e" strokeweight="2pt"/>
            </w:pict>
          </mc:Fallback>
        </mc:AlternateContent>
      </w:r>
      <w:r w:rsidR="004C38D1" w:rsidRPr="00E14555">
        <w:rPr>
          <w:noProof/>
        </w:rPr>
        <w:drawing>
          <wp:inline distT="0" distB="0" distL="0" distR="0" wp14:anchorId="44C892FC" wp14:editId="44C892FD">
            <wp:extent cx="5943600" cy="32607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43600" cy="3260725"/>
                    </a:xfrm>
                    <a:prstGeom prst="rect">
                      <a:avLst/>
                    </a:prstGeom>
                  </pic:spPr>
                </pic:pic>
              </a:graphicData>
            </a:graphic>
          </wp:inline>
        </w:drawing>
      </w:r>
    </w:p>
    <w:p w14:paraId="44C890C0" w14:textId="77777777" w:rsidR="004C38D1" w:rsidRPr="00E14555" w:rsidRDefault="004C38D1" w:rsidP="00E14555">
      <w:pPr>
        <w:pStyle w:val="Step1"/>
      </w:pPr>
      <w:r w:rsidRPr="00E14555">
        <w:t>Send loan to LOS</w:t>
      </w:r>
    </w:p>
    <w:p w14:paraId="44C890C1" w14:textId="1D1500FD" w:rsidR="004C38D1" w:rsidRPr="00E14555" w:rsidRDefault="00764015" w:rsidP="00045270">
      <w:pPr>
        <w:pStyle w:val="Stepa"/>
        <w:numPr>
          <w:ilvl w:val="0"/>
          <w:numId w:val="183"/>
        </w:numPr>
      </w:pPr>
      <w:r>
        <w:rPr>
          <w:noProof/>
        </w:rPr>
        <mc:AlternateContent>
          <mc:Choice Requires="wps">
            <w:drawing>
              <wp:anchor distT="0" distB="0" distL="114300" distR="114300" simplePos="0" relativeHeight="251652608" behindDoc="0" locked="0" layoutInCell="1" allowOverlap="1" wp14:anchorId="6485FACB" wp14:editId="216867C5">
                <wp:simplePos x="0" y="0"/>
                <wp:positionH relativeFrom="column">
                  <wp:posOffset>685800</wp:posOffset>
                </wp:positionH>
                <wp:positionV relativeFrom="paragraph">
                  <wp:posOffset>204469</wp:posOffset>
                </wp:positionV>
                <wp:extent cx="5832475" cy="542109"/>
                <wp:effectExtent l="0" t="0" r="15875" b="10795"/>
                <wp:wrapNone/>
                <wp:docPr id="288" name="Rectangle 288"/>
                <wp:cNvGraphicFramePr/>
                <a:graphic xmlns:a="http://schemas.openxmlformats.org/drawingml/2006/main">
                  <a:graphicData uri="http://schemas.microsoft.com/office/word/2010/wordprocessingShape">
                    <wps:wsp>
                      <wps:cNvSpPr/>
                      <wps:spPr>
                        <a:xfrm>
                          <a:off x="0" y="0"/>
                          <a:ext cx="5832475" cy="542109"/>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05D25" id="Rectangle 288" o:spid="_x0000_s1026" style="position:absolute;margin-left:54pt;margin-top:16.1pt;width:459.25pt;height:42.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" fillcolor="#0070c0" strokecolor="#008a9e" strokeweight="2pt"/>
            </w:pict>
          </mc:Fallback>
        </mc:AlternateContent>
      </w:r>
      <w:r w:rsidR="004C38D1" w:rsidRPr="00E14555">
        <w:t xml:space="preserve">In the right nav </w:t>
      </w:r>
      <w:r w:rsidR="00E14555">
        <w:t>click</w:t>
      </w:r>
      <w:r w:rsidR="004C38D1" w:rsidRPr="00E14555">
        <w:t xml:space="preserve"> “File Delivery”</w:t>
      </w:r>
    </w:p>
    <w:p w14:paraId="44C890C2" w14:textId="633255DE" w:rsidR="004C38D1" w:rsidRPr="00E14555" w:rsidRDefault="004C38D1" w:rsidP="00E14555">
      <w:pPr>
        <w:pStyle w:val="Stepa"/>
        <w:numPr>
          <w:ilvl w:val="0"/>
          <w:numId w:val="0"/>
        </w:numPr>
        <w:ind w:left="1080"/>
      </w:pPr>
      <w:r w:rsidRPr="00E14555">
        <w:rPr>
          <w:noProof/>
        </w:rPr>
        <w:drawing>
          <wp:inline distT="0" distB="0" distL="0" distR="0" wp14:anchorId="44C892FE" wp14:editId="44C892FF">
            <wp:extent cx="5943600" cy="20758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43600" cy="2075815"/>
                    </a:xfrm>
                    <a:prstGeom prst="rect">
                      <a:avLst/>
                    </a:prstGeom>
                  </pic:spPr>
                </pic:pic>
              </a:graphicData>
            </a:graphic>
          </wp:inline>
        </w:drawing>
      </w:r>
    </w:p>
    <w:p w14:paraId="44C890C3" w14:textId="77777777" w:rsidR="004C38D1" w:rsidRPr="00E14555" w:rsidRDefault="004C38D1" w:rsidP="00045270">
      <w:pPr>
        <w:pStyle w:val="Stepa"/>
        <w:numPr>
          <w:ilvl w:val="0"/>
          <w:numId w:val="183"/>
        </w:numPr>
      </w:pPr>
      <w:r w:rsidRPr="00E14555">
        <w:t>In the File Delivery confirmation screen click “Yes”.</w:t>
      </w:r>
      <w:r w:rsidRPr="00E14555">
        <w:rPr>
          <w:noProof/>
        </w:rPr>
        <w:drawing>
          <wp:inline distT="0" distB="0" distL="0" distR="0" wp14:anchorId="44C89300" wp14:editId="44C89301">
            <wp:extent cx="3152775" cy="19907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152775" cy="1990725"/>
                    </a:xfrm>
                    <a:prstGeom prst="rect">
                      <a:avLst/>
                    </a:prstGeom>
                  </pic:spPr>
                </pic:pic>
              </a:graphicData>
            </a:graphic>
          </wp:inline>
        </w:drawing>
      </w:r>
    </w:p>
    <w:p w14:paraId="44C890C4" w14:textId="77777777" w:rsidR="004C38D1" w:rsidRPr="00E14555" w:rsidRDefault="004C38D1" w:rsidP="00045270">
      <w:pPr>
        <w:pStyle w:val="Stepa"/>
        <w:numPr>
          <w:ilvl w:val="0"/>
          <w:numId w:val="183"/>
        </w:numPr>
      </w:pPr>
      <w:r w:rsidRPr="00E14555">
        <w:t>Once the loan is submitted click “OK” on the confirmation screen.</w:t>
      </w:r>
      <w:r w:rsidRPr="00E14555">
        <w:rPr>
          <w:noProof/>
        </w:rPr>
        <w:drawing>
          <wp:inline distT="0" distB="0" distL="0" distR="0" wp14:anchorId="44C89302" wp14:editId="44C89303">
            <wp:extent cx="3152775" cy="21050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152775" cy="2105025"/>
                    </a:xfrm>
                    <a:prstGeom prst="rect">
                      <a:avLst/>
                    </a:prstGeom>
                  </pic:spPr>
                </pic:pic>
              </a:graphicData>
            </a:graphic>
          </wp:inline>
        </w:drawing>
      </w:r>
    </w:p>
    <w:p w14:paraId="44C890C5" w14:textId="77777777" w:rsidR="004C38D1" w:rsidRPr="00E14555" w:rsidRDefault="004C38D1" w:rsidP="00045270">
      <w:pPr>
        <w:pStyle w:val="Stepa"/>
        <w:numPr>
          <w:ilvl w:val="0"/>
          <w:numId w:val="183"/>
        </w:numPr>
      </w:pPr>
      <w:r w:rsidRPr="00E14555">
        <w:t>Copy the loan Number.</w:t>
      </w:r>
    </w:p>
    <w:p w14:paraId="44C890C6" w14:textId="77777777" w:rsidR="004C38D1" w:rsidRPr="00E14555" w:rsidRDefault="004C38D1" w:rsidP="00E14555">
      <w:pPr>
        <w:pStyle w:val="Step1"/>
      </w:pPr>
      <w:r w:rsidRPr="00E14555">
        <w:t>View reports</w:t>
      </w:r>
    </w:p>
    <w:p w14:paraId="44C890C7" w14:textId="77777777" w:rsidR="004C38D1" w:rsidRPr="00E14555" w:rsidRDefault="00E14555" w:rsidP="00045270">
      <w:pPr>
        <w:pStyle w:val="Stepa"/>
        <w:numPr>
          <w:ilvl w:val="0"/>
          <w:numId w:val="184"/>
        </w:numPr>
      </w:pPr>
      <w:r>
        <w:t>Click</w:t>
      </w:r>
      <w:r w:rsidR="004C38D1" w:rsidRPr="00E14555">
        <w:t xml:space="preserve"> “Home” in the upper right-hand corner to return to the Portal Home screen.  </w:t>
      </w:r>
      <w:r>
        <w:t>Click</w:t>
      </w:r>
      <w:r w:rsidR="004C38D1" w:rsidRPr="00E14555">
        <w:t xml:space="preserve"> the View Reports from left Nav. and </w:t>
      </w:r>
      <w:r>
        <w:t>click</w:t>
      </w:r>
      <w:r w:rsidR="004C38D1" w:rsidRPr="00E14555">
        <w:t xml:space="preserve"> the first report on the left and see if it opens up successfully, with Parameter fields and a View Report button at the top.  </w:t>
      </w:r>
      <w:r>
        <w:t>Click</w:t>
      </w:r>
      <w:r w:rsidR="004C38D1" w:rsidRPr="00E14555">
        <w:t xml:space="preserve"> View Report and make sure it runs.  It’s not necessary for it to have any data.  Now log out of Portal.</w:t>
      </w:r>
    </w:p>
    <w:p w14:paraId="44C890C8" w14:textId="3D61C204" w:rsidR="004C38D1" w:rsidRPr="00E14555" w:rsidRDefault="00764015" w:rsidP="00171C40">
      <w:pPr>
        <w:pStyle w:val="Stepa"/>
        <w:numPr>
          <w:ilvl w:val="0"/>
          <w:numId w:val="0"/>
        </w:numPr>
        <w:ind w:left="1080"/>
      </w:pPr>
      <w:r>
        <w:rPr>
          <w:noProof/>
        </w:rPr>
        <mc:AlternateContent>
          <mc:Choice Requires="wps">
            <w:drawing>
              <wp:anchor distT="0" distB="0" distL="114300" distR="114300" simplePos="0" relativeHeight="251664896" behindDoc="0" locked="0" layoutInCell="1" allowOverlap="1" wp14:anchorId="6A5CD7EF" wp14:editId="3FD11269">
                <wp:simplePos x="0" y="0"/>
                <wp:positionH relativeFrom="column">
                  <wp:posOffset>705394</wp:posOffset>
                </wp:positionH>
                <wp:positionV relativeFrom="paragraph">
                  <wp:posOffset>104503</wp:posOffset>
                </wp:positionV>
                <wp:extent cx="4193177" cy="809897"/>
                <wp:effectExtent l="0" t="0" r="17145" b="28575"/>
                <wp:wrapNone/>
                <wp:docPr id="294" name="Rectangle 294"/>
                <wp:cNvGraphicFramePr/>
                <a:graphic xmlns:a="http://schemas.openxmlformats.org/drawingml/2006/main">
                  <a:graphicData uri="http://schemas.microsoft.com/office/word/2010/wordprocessingShape">
                    <wps:wsp>
                      <wps:cNvSpPr/>
                      <wps:spPr>
                        <a:xfrm>
                          <a:off x="0" y="0"/>
                          <a:ext cx="4193177" cy="809897"/>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D2F35" id="Rectangle 294" o:spid="_x0000_s1026" style="position:absolute;margin-left:55.55pt;margin-top:8.25pt;width:330.15pt;height:63.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" fillcolor="#0070c0" strokecolor="#008a9e" strokeweight="2pt"/>
            </w:pict>
          </mc:Fallback>
        </mc:AlternateContent>
      </w:r>
      <w:r w:rsidR="004C38D1" w:rsidRPr="00E14555">
        <w:rPr>
          <w:noProof/>
        </w:rPr>
        <w:drawing>
          <wp:inline distT="0" distB="0" distL="0" distR="0" wp14:anchorId="44C89304" wp14:editId="44C89305">
            <wp:extent cx="4229100" cy="3819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229100" cy="3819525"/>
                    </a:xfrm>
                    <a:prstGeom prst="rect">
                      <a:avLst/>
                    </a:prstGeom>
                  </pic:spPr>
                </pic:pic>
              </a:graphicData>
            </a:graphic>
          </wp:inline>
        </w:drawing>
      </w:r>
    </w:p>
    <w:p w14:paraId="44C890C9" w14:textId="77777777" w:rsidR="004C38D1" w:rsidRPr="00E14555" w:rsidRDefault="00E14555" w:rsidP="00045270">
      <w:pPr>
        <w:pStyle w:val="Stepa"/>
        <w:numPr>
          <w:ilvl w:val="0"/>
          <w:numId w:val="184"/>
        </w:numPr>
      </w:pPr>
      <w:r>
        <w:t>Click</w:t>
      </w:r>
      <w:r w:rsidR="004C38D1" w:rsidRPr="00E14555">
        <w:t xml:space="preserve"> the first report on the left and see if it opens up successfully, with Parameter fields and a View Report button at the top.  </w:t>
      </w:r>
      <w:r>
        <w:t>Click</w:t>
      </w:r>
      <w:r w:rsidR="004C38D1" w:rsidRPr="00E14555">
        <w:t xml:space="preserve"> View Report and make sure it runs.  It’s not necessary for it to have any data.  Now log out of Portal.</w:t>
      </w:r>
    </w:p>
    <w:p w14:paraId="44C890CA" w14:textId="52BC2AD9" w:rsidR="004C38D1" w:rsidRPr="00E14555" w:rsidRDefault="00764015" w:rsidP="00171C40">
      <w:pPr>
        <w:pStyle w:val="Stepa"/>
        <w:numPr>
          <w:ilvl w:val="0"/>
          <w:numId w:val="0"/>
        </w:numPr>
        <w:ind w:left="1080"/>
      </w:pPr>
      <w:r>
        <w:rPr>
          <w:noProof/>
        </w:rPr>
        <mc:AlternateContent>
          <mc:Choice Requires="wps">
            <w:drawing>
              <wp:anchor distT="0" distB="0" distL="114300" distR="114300" simplePos="0" relativeHeight="251665920" behindDoc="0" locked="0" layoutInCell="1" allowOverlap="1" wp14:anchorId="17C4A578" wp14:editId="2C9A3B77">
                <wp:simplePos x="0" y="0"/>
                <wp:positionH relativeFrom="column">
                  <wp:posOffset>698864</wp:posOffset>
                </wp:positionH>
                <wp:positionV relativeFrom="paragraph">
                  <wp:posOffset>26398</wp:posOffset>
                </wp:positionV>
                <wp:extent cx="5388428" cy="261257"/>
                <wp:effectExtent l="0" t="0" r="22225" b="24765"/>
                <wp:wrapNone/>
                <wp:docPr id="299" name="Rectangle 299"/>
                <wp:cNvGraphicFramePr/>
                <a:graphic xmlns:a="http://schemas.openxmlformats.org/drawingml/2006/main">
                  <a:graphicData uri="http://schemas.microsoft.com/office/word/2010/wordprocessingShape">
                    <wps:wsp>
                      <wps:cNvSpPr/>
                      <wps:spPr>
                        <a:xfrm>
                          <a:off x="0" y="0"/>
                          <a:ext cx="5388428" cy="261257"/>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832A" id="Rectangle 299" o:spid="_x0000_s1026" style="position:absolute;margin-left:55.05pt;margin-top:2.1pt;width:424.3pt;height:20.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" fillcolor="#0070c0" strokecolor="#008a9e" strokeweight="2pt"/>
            </w:pict>
          </mc:Fallback>
        </mc:AlternateContent>
      </w:r>
      <w:r w:rsidR="004C38D1" w:rsidRPr="00E14555">
        <w:rPr>
          <w:noProof/>
        </w:rPr>
        <w:drawing>
          <wp:inline distT="0" distB="0" distL="0" distR="0" wp14:anchorId="44C89306" wp14:editId="44C89307">
            <wp:extent cx="5943600" cy="18821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43600" cy="1882140"/>
                    </a:xfrm>
                    <a:prstGeom prst="rect">
                      <a:avLst/>
                    </a:prstGeom>
                  </pic:spPr>
                </pic:pic>
              </a:graphicData>
            </a:graphic>
          </wp:inline>
        </w:drawing>
      </w:r>
    </w:p>
    <w:p w14:paraId="44C890CB" w14:textId="77777777" w:rsidR="004C38D1" w:rsidRPr="00E14555" w:rsidRDefault="004C38D1" w:rsidP="00E14555">
      <w:pPr>
        <w:pStyle w:val="Step1"/>
      </w:pPr>
      <w:r w:rsidRPr="00E14555">
        <w:t>Login to LOS</w:t>
      </w:r>
    </w:p>
    <w:p w14:paraId="44C890CC" w14:textId="77777777" w:rsidR="004C38D1" w:rsidRPr="00E14555" w:rsidRDefault="004C38D1" w:rsidP="00045270">
      <w:pPr>
        <w:pStyle w:val="Stepa"/>
        <w:numPr>
          <w:ilvl w:val="0"/>
          <w:numId w:val="185"/>
        </w:numPr>
      </w:pPr>
      <w:r w:rsidRPr="00E14555">
        <w:t xml:space="preserve">Sign onto Secret Server again.  </w:t>
      </w:r>
      <w:r w:rsidR="00E14555">
        <w:t>Click</w:t>
      </w:r>
      <w:r w:rsidRPr="00E14555">
        <w:t xml:space="preserve"> the “LOS” entry and follow the steps in step 2 to login to LOS as “Doc Indexing Rep”.  Click “Ok”.</w:t>
      </w:r>
      <w:r w:rsidRPr="00E14555">
        <w:rPr>
          <w:noProof/>
        </w:rPr>
        <w:drawing>
          <wp:inline distT="0" distB="0" distL="0" distR="0" wp14:anchorId="44C89308" wp14:editId="44C89309">
            <wp:extent cx="5943600" cy="24427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442755"/>
                    </a:xfrm>
                    <a:prstGeom prst="rect">
                      <a:avLst/>
                    </a:prstGeom>
                    <a:noFill/>
                    <a:ln>
                      <a:noFill/>
                    </a:ln>
                  </pic:spPr>
                </pic:pic>
              </a:graphicData>
            </a:graphic>
          </wp:inline>
        </w:drawing>
      </w:r>
    </w:p>
    <w:p w14:paraId="44C890CD" w14:textId="77777777" w:rsidR="004C38D1" w:rsidRPr="00E14555" w:rsidRDefault="004C38D1" w:rsidP="00171C40">
      <w:pPr>
        <w:pStyle w:val="Step1"/>
        <w:numPr>
          <w:ilvl w:val="0"/>
          <w:numId w:val="0"/>
        </w:numPr>
        <w:ind w:left="900"/>
      </w:pPr>
      <w:r w:rsidRPr="00E14555">
        <w:rPr>
          <w:noProof/>
        </w:rPr>
        <w:drawing>
          <wp:inline distT="0" distB="0" distL="0" distR="0" wp14:anchorId="44C8930A" wp14:editId="44C8930B">
            <wp:extent cx="4999860" cy="234478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03165" cy="2346332"/>
                    </a:xfrm>
                    <a:prstGeom prst="rect">
                      <a:avLst/>
                    </a:prstGeom>
                    <a:noFill/>
                    <a:ln>
                      <a:noFill/>
                    </a:ln>
                  </pic:spPr>
                </pic:pic>
              </a:graphicData>
            </a:graphic>
          </wp:inline>
        </w:drawing>
      </w:r>
    </w:p>
    <w:p w14:paraId="44C890CE" w14:textId="77777777" w:rsidR="004C38D1" w:rsidRPr="00E14555" w:rsidRDefault="004C38D1" w:rsidP="00E14555">
      <w:pPr>
        <w:pStyle w:val="Step1"/>
      </w:pPr>
      <w:r w:rsidRPr="00E14555">
        <w:t>View submitted loans</w:t>
      </w:r>
    </w:p>
    <w:p w14:paraId="44C890CF" w14:textId="77777777" w:rsidR="004C38D1" w:rsidRPr="00E14555" w:rsidRDefault="004C38D1" w:rsidP="00045270">
      <w:pPr>
        <w:pStyle w:val="Stepa"/>
        <w:numPr>
          <w:ilvl w:val="0"/>
          <w:numId w:val="186"/>
        </w:numPr>
      </w:pPr>
      <w:r w:rsidRPr="00E14555">
        <w:t>Enter the new loan number that was just created in PORTAL and click “Go”.</w:t>
      </w:r>
    </w:p>
    <w:p w14:paraId="44C890D0" w14:textId="33E81BE6" w:rsidR="004C38D1" w:rsidRPr="00E14555" w:rsidRDefault="00764015" w:rsidP="00171C40">
      <w:pPr>
        <w:pStyle w:val="Stepa"/>
        <w:numPr>
          <w:ilvl w:val="0"/>
          <w:numId w:val="0"/>
        </w:numPr>
        <w:ind w:left="1080"/>
      </w:pPr>
      <w:r>
        <w:rPr>
          <w:noProof/>
        </w:rPr>
        <mc:AlternateContent>
          <mc:Choice Requires="wps">
            <w:drawing>
              <wp:anchor distT="0" distB="0" distL="114300" distR="114300" simplePos="0" relativeHeight="251666944" behindDoc="0" locked="0" layoutInCell="1" allowOverlap="1" wp14:anchorId="6A830DF6" wp14:editId="3A616277">
                <wp:simplePos x="0" y="0"/>
                <wp:positionH relativeFrom="column">
                  <wp:posOffset>685800</wp:posOffset>
                </wp:positionH>
                <wp:positionV relativeFrom="paragraph">
                  <wp:posOffset>0</wp:posOffset>
                </wp:positionV>
                <wp:extent cx="5832565" cy="274320"/>
                <wp:effectExtent l="0" t="0" r="15875" b="11430"/>
                <wp:wrapNone/>
                <wp:docPr id="300" name="Rectangle 300"/>
                <wp:cNvGraphicFramePr/>
                <a:graphic xmlns:a="http://schemas.openxmlformats.org/drawingml/2006/main">
                  <a:graphicData uri="http://schemas.microsoft.com/office/word/2010/wordprocessingShape">
                    <wps:wsp>
                      <wps:cNvSpPr/>
                      <wps:spPr>
                        <a:xfrm>
                          <a:off x="0" y="0"/>
                          <a:ext cx="5832565" cy="274320"/>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D9FD7" id="Rectangle 300" o:spid="_x0000_s1026" style="position:absolute;margin-left:54pt;margin-top:0;width:459.25pt;height:21.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" fillcolor="#0070c0" strokecolor="#008a9e" strokeweight="2pt"/>
            </w:pict>
          </mc:Fallback>
        </mc:AlternateContent>
      </w:r>
      <w:r w:rsidR="004C38D1" w:rsidRPr="00E14555">
        <w:rPr>
          <w:noProof/>
        </w:rPr>
        <w:drawing>
          <wp:inline distT="0" distB="0" distL="0" distR="0" wp14:anchorId="44C8930C" wp14:editId="44C8930D">
            <wp:extent cx="5940797" cy="2599509"/>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43600" cy="2600736"/>
                    </a:xfrm>
                    <a:prstGeom prst="rect">
                      <a:avLst/>
                    </a:prstGeom>
                  </pic:spPr>
                </pic:pic>
              </a:graphicData>
            </a:graphic>
          </wp:inline>
        </w:drawing>
      </w:r>
    </w:p>
    <w:p w14:paraId="44C890D1" w14:textId="77777777" w:rsidR="004C38D1" w:rsidRPr="00E14555" w:rsidRDefault="00E14555" w:rsidP="00045270">
      <w:pPr>
        <w:pStyle w:val="Stepa"/>
        <w:numPr>
          <w:ilvl w:val="0"/>
          <w:numId w:val="186"/>
        </w:numPr>
      </w:pPr>
      <w:r>
        <w:t>Click</w:t>
      </w:r>
      <w:r w:rsidR="004C38D1" w:rsidRPr="00E14555">
        <w:t xml:space="preserve"> the Loan Status link in the right nav</w:t>
      </w:r>
      <w:r w:rsidR="004C38D1" w:rsidRPr="00E14555">
        <w:rPr>
          <w:noProof/>
        </w:rPr>
        <w:drawing>
          <wp:inline distT="0" distB="0" distL="0" distR="0" wp14:anchorId="44C8930E" wp14:editId="44C8930F">
            <wp:extent cx="5926455" cy="24237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26455" cy="2423795"/>
                    </a:xfrm>
                    <a:prstGeom prst="rect">
                      <a:avLst/>
                    </a:prstGeom>
                    <a:noFill/>
                    <a:ln>
                      <a:noFill/>
                    </a:ln>
                  </pic:spPr>
                </pic:pic>
              </a:graphicData>
            </a:graphic>
          </wp:inline>
        </w:drawing>
      </w:r>
    </w:p>
    <w:p w14:paraId="44C890D2" w14:textId="77777777" w:rsidR="004C38D1" w:rsidRPr="00171C40" w:rsidRDefault="004C38D1" w:rsidP="00045270">
      <w:pPr>
        <w:pStyle w:val="Stepa"/>
        <w:numPr>
          <w:ilvl w:val="0"/>
          <w:numId w:val="186"/>
        </w:numPr>
      </w:pPr>
      <w:r w:rsidRPr="00171C40">
        <w:t>Update Loan Status to: “DOC Indexing Completed” OR “ND Doc Indexing Completed” Use CLOSED LOAN DOC INDEXING COMPLETED option if it’s a delegated loan or you receive a pop-up error message stating please insure proper status is selected.</w:t>
      </w:r>
    </w:p>
    <w:p w14:paraId="44C890D3" w14:textId="77777777" w:rsidR="004C38D1" w:rsidRPr="00E14555" w:rsidRDefault="004C38D1" w:rsidP="00E14555">
      <w:pPr>
        <w:pStyle w:val="Step1"/>
      </w:pPr>
      <w:r w:rsidRPr="00E14555">
        <w:t xml:space="preserve">Click Home.  When you get a pop-up box saying “Do you want to COMMIT ALL the changes?” click “Yes”.  Re-enter the loan number and click “Ok” to go back to the loan, and then </w:t>
      </w:r>
      <w:r w:rsidR="00E14555">
        <w:t>click</w:t>
      </w:r>
      <w:r w:rsidRPr="00E14555">
        <w:t xml:space="preserve"> “Doc Center” on the right.</w:t>
      </w:r>
    </w:p>
    <w:p w14:paraId="44C890D4" w14:textId="77777777" w:rsidR="004C38D1" w:rsidRPr="00E14555" w:rsidRDefault="00E14555" w:rsidP="00045270">
      <w:pPr>
        <w:pStyle w:val="Stepa"/>
        <w:numPr>
          <w:ilvl w:val="0"/>
          <w:numId w:val="187"/>
        </w:numPr>
      </w:pPr>
      <w:r>
        <w:t>Click</w:t>
      </w:r>
      <w:r w:rsidR="004C38D1" w:rsidRPr="00E14555">
        <w:t xml:space="preserve"> the “Upload New Doc”</w:t>
      </w:r>
    </w:p>
    <w:p w14:paraId="44C890D5" w14:textId="450B439A" w:rsidR="004C38D1" w:rsidRPr="00E14555" w:rsidRDefault="00764015" w:rsidP="00171C40">
      <w:pPr>
        <w:pStyle w:val="Stepa"/>
        <w:numPr>
          <w:ilvl w:val="0"/>
          <w:numId w:val="0"/>
        </w:numPr>
        <w:ind w:left="1080"/>
      </w:pPr>
      <w:r>
        <w:rPr>
          <w:noProof/>
        </w:rPr>
        <mc:AlternateContent>
          <mc:Choice Requires="wps">
            <w:drawing>
              <wp:anchor distT="0" distB="0" distL="114300" distR="114300" simplePos="0" relativeHeight="251667968" behindDoc="0" locked="0" layoutInCell="1" allowOverlap="1" wp14:anchorId="5C2D32A6" wp14:editId="4CFD03FD">
                <wp:simplePos x="0" y="0"/>
                <wp:positionH relativeFrom="column">
                  <wp:posOffset>685800</wp:posOffset>
                </wp:positionH>
                <wp:positionV relativeFrom="paragraph">
                  <wp:posOffset>0</wp:posOffset>
                </wp:positionV>
                <wp:extent cx="5832565" cy="320040"/>
                <wp:effectExtent l="0" t="0" r="15875" b="22860"/>
                <wp:wrapNone/>
                <wp:docPr id="302" name="Rectangle 302"/>
                <wp:cNvGraphicFramePr/>
                <a:graphic xmlns:a="http://schemas.openxmlformats.org/drawingml/2006/main">
                  <a:graphicData uri="http://schemas.microsoft.com/office/word/2010/wordprocessingShape">
                    <wps:wsp>
                      <wps:cNvSpPr/>
                      <wps:spPr>
                        <a:xfrm>
                          <a:off x="0" y="0"/>
                          <a:ext cx="5832565" cy="320040"/>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925C5" id="Rectangle 302" o:spid="_x0000_s1026" style="position:absolute;margin-left:54pt;margin-top:0;width:459.25pt;height:25.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" fillcolor="#0070c0" strokecolor="#008a9e" strokeweight="2pt"/>
            </w:pict>
          </mc:Fallback>
        </mc:AlternateContent>
      </w:r>
      <w:r w:rsidR="004C38D1" w:rsidRPr="00E14555">
        <w:rPr>
          <w:noProof/>
        </w:rPr>
        <w:drawing>
          <wp:inline distT="0" distB="0" distL="0" distR="0" wp14:anchorId="44C89310" wp14:editId="44C89311">
            <wp:extent cx="5943600" cy="34925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3492500"/>
                    </a:xfrm>
                    <a:prstGeom prst="rect">
                      <a:avLst/>
                    </a:prstGeom>
                  </pic:spPr>
                </pic:pic>
              </a:graphicData>
            </a:graphic>
          </wp:inline>
        </w:drawing>
      </w:r>
    </w:p>
    <w:p w14:paraId="44C890D6" w14:textId="77777777" w:rsidR="004C38D1" w:rsidRPr="00E14555" w:rsidRDefault="00E14555" w:rsidP="00045270">
      <w:pPr>
        <w:pStyle w:val="Stepa"/>
        <w:numPr>
          <w:ilvl w:val="0"/>
          <w:numId w:val="187"/>
        </w:numPr>
      </w:pPr>
      <w:r>
        <w:t>Click</w:t>
      </w:r>
      <w:r w:rsidR="004C38D1" w:rsidRPr="00E14555">
        <w:t xml:space="preserve"> any doc type (radio button) and browse to the Outback PDF doc that is in your local machine and click “Ok”</w:t>
      </w:r>
      <w:r w:rsidR="004C38D1" w:rsidRPr="00E14555">
        <w:rPr>
          <w:noProof/>
        </w:rPr>
        <w:drawing>
          <wp:inline distT="0" distB="0" distL="0" distR="0" wp14:anchorId="44C89312" wp14:editId="44C89313">
            <wp:extent cx="5930537" cy="147610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2805" cy="1476668"/>
                    </a:xfrm>
                    <a:prstGeom prst="rect">
                      <a:avLst/>
                    </a:prstGeom>
                    <a:noFill/>
                    <a:ln>
                      <a:noFill/>
                    </a:ln>
                  </pic:spPr>
                </pic:pic>
              </a:graphicData>
            </a:graphic>
          </wp:inline>
        </w:drawing>
      </w:r>
    </w:p>
    <w:p w14:paraId="44C890D7" w14:textId="77777777" w:rsidR="004C38D1" w:rsidRPr="00E14555" w:rsidRDefault="004C38D1" w:rsidP="00045270">
      <w:pPr>
        <w:pStyle w:val="Stepa"/>
        <w:numPr>
          <w:ilvl w:val="0"/>
          <w:numId w:val="187"/>
        </w:numPr>
      </w:pPr>
      <w:r w:rsidRPr="00E14555">
        <w:t xml:space="preserve">Once done </w:t>
      </w:r>
      <w:r w:rsidR="00E14555">
        <w:t>click</w:t>
      </w:r>
      <w:r w:rsidRPr="00E14555">
        <w:t xml:space="preserve"> “Back”</w:t>
      </w:r>
    </w:p>
    <w:p w14:paraId="44C890D8" w14:textId="77777777" w:rsidR="004C38D1" w:rsidRPr="00E14555" w:rsidRDefault="004C38D1" w:rsidP="00045270">
      <w:pPr>
        <w:pStyle w:val="Stepa"/>
        <w:numPr>
          <w:ilvl w:val="0"/>
          <w:numId w:val="187"/>
        </w:numPr>
      </w:pPr>
      <w:r w:rsidRPr="00E14555">
        <w:t>Click the newly uploaded document to see if it opens</w:t>
      </w:r>
    </w:p>
    <w:p w14:paraId="44C890D9" w14:textId="77777777" w:rsidR="004C38D1" w:rsidRPr="00E14555" w:rsidRDefault="004C38D1" w:rsidP="00E14555">
      <w:pPr>
        <w:pStyle w:val="Step1"/>
      </w:pPr>
      <w:r w:rsidRPr="00E14555">
        <w:t>Transfer docs to portal</w:t>
      </w:r>
    </w:p>
    <w:p w14:paraId="44C890DA" w14:textId="77777777" w:rsidR="004C38D1" w:rsidRPr="00E14555" w:rsidRDefault="004C38D1" w:rsidP="00045270">
      <w:pPr>
        <w:pStyle w:val="Stepa"/>
        <w:numPr>
          <w:ilvl w:val="0"/>
          <w:numId w:val="188"/>
        </w:numPr>
      </w:pPr>
      <w:r w:rsidRPr="00E14555">
        <w:t xml:space="preserve">Check the box next to the new doc that is uploaded and </w:t>
      </w:r>
      <w:r w:rsidR="00E14555">
        <w:t>click</w:t>
      </w:r>
      <w:r w:rsidRPr="00E14555">
        <w:t xml:space="preserve"> “Deliver”</w:t>
      </w:r>
    </w:p>
    <w:p w14:paraId="44C890DB" w14:textId="218EDA27" w:rsidR="004C38D1" w:rsidRPr="00E14555" w:rsidRDefault="00764015" w:rsidP="00171C40">
      <w:pPr>
        <w:pStyle w:val="Stepa"/>
        <w:numPr>
          <w:ilvl w:val="0"/>
          <w:numId w:val="0"/>
        </w:numPr>
        <w:ind w:left="1080"/>
      </w:pPr>
      <w:r>
        <w:rPr>
          <w:noProof/>
        </w:rPr>
        <mc:AlternateContent>
          <mc:Choice Requires="wps">
            <w:drawing>
              <wp:anchor distT="0" distB="0" distL="114300" distR="114300" simplePos="0" relativeHeight="251668992" behindDoc="0" locked="0" layoutInCell="1" allowOverlap="1" wp14:anchorId="0053CA76" wp14:editId="70254CBB">
                <wp:simplePos x="0" y="0"/>
                <wp:positionH relativeFrom="column">
                  <wp:posOffset>685800</wp:posOffset>
                </wp:positionH>
                <wp:positionV relativeFrom="paragraph">
                  <wp:posOffset>0</wp:posOffset>
                </wp:positionV>
                <wp:extent cx="5832565" cy="228600"/>
                <wp:effectExtent l="0" t="0" r="15875" b="19050"/>
                <wp:wrapNone/>
                <wp:docPr id="519" name="Rectangle 519"/>
                <wp:cNvGraphicFramePr/>
                <a:graphic xmlns:a="http://schemas.openxmlformats.org/drawingml/2006/main">
                  <a:graphicData uri="http://schemas.microsoft.com/office/word/2010/wordprocessingShape">
                    <wps:wsp>
                      <wps:cNvSpPr/>
                      <wps:spPr>
                        <a:xfrm>
                          <a:off x="0" y="0"/>
                          <a:ext cx="5832565" cy="228600"/>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BD1CB" id="Rectangle 519" o:spid="_x0000_s1026" style="position:absolute;margin-left:54pt;margin-top:0;width:459.25pt;height:1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" fillcolor="#0070c0" strokecolor="#008a9e" strokeweight="2pt"/>
            </w:pict>
          </mc:Fallback>
        </mc:AlternateContent>
      </w:r>
      <w:r w:rsidR="004C38D1" w:rsidRPr="00E14555">
        <w:rPr>
          <w:noProof/>
        </w:rPr>
        <w:drawing>
          <wp:inline distT="0" distB="0" distL="0" distR="0" wp14:anchorId="44C89314" wp14:editId="44C89315">
            <wp:extent cx="5942055" cy="2828108"/>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2828843"/>
                    </a:xfrm>
                    <a:prstGeom prst="rect">
                      <a:avLst/>
                    </a:prstGeom>
                  </pic:spPr>
                </pic:pic>
              </a:graphicData>
            </a:graphic>
          </wp:inline>
        </w:drawing>
      </w:r>
    </w:p>
    <w:p w14:paraId="44C890DC" w14:textId="77777777" w:rsidR="004C38D1" w:rsidRPr="00E14555" w:rsidRDefault="004C38D1" w:rsidP="00045270">
      <w:pPr>
        <w:pStyle w:val="Stepa"/>
        <w:numPr>
          <w:ilvl w:val="0"/>
          <w:numId w:val="188"/>
        </w:numPr>
      </w:pPr>
      <w:r w:rsidRPr="00E14555">
        <w:t xml:space="preserve">Select the Delivery Type dropdown and select “Send to Loan Portal” and </w:t>
      </w:r>
      <w:r w:rsidR="00E14555">
        <w:t>click</w:t>
      </w:r>
      <w:r w:rsidRPr="00E14555">
        <w:t xml:space="preserve"> “Send”</w:t>
      </w:r>
    </w:p>
    <w:p w14:paraId="44C890DD" w14:textId="61FD95D9" w:rsidR="004C38D1" w:rsidRPr="00E14555" w:rsidRDefault="00764015" w:rsidP="00171C40">
      <w:pPr>
        <w:pStyle w:val="Stepa"/>
        <w:numPr>
          <w:ilvl w:val="0"/>
          <w:numId w:val="0"/>
        </w:numPr>
        <w:ind w:left="1080"/>
      </w:pPr>
      <w:r>
        <w:rPr>
          <w:noProof/>
        </w:rPr>
        <mc:AlternateContent>
          <mc:Choice Requires="wps">
            <w:drawing>
              <wp:anchor distT="0" distB="0" distL="114300" distR="114300" simplePos="0" relativeHeight="251670016" behindDoc="0" locked="0" layoutInCell="1" allowOverlap="1" wp14:anchorId="586A7FAB" wp14:editId="47AFE6FF">
                <wp:simplePos x="0" y="0"/>
                <wp:positionH relativeFrom="column">
                  <wp:posOffset>711926</wp:posOffset>
                </wp:positionH>
                <wp:positionV relativeFrom="paragraph">
                  <wp:posOffset>17054</wp:posOffset>
                </wp:positionV>
                <wp:extent cx="5832565" cy="293915"/>
                <wp:effectExtent l="0" t="0" r="15875" b="11430"/>
                <wp:wrapNone/>
                <wp:docPr id="540" name="Rectangle 540"/>
                <wp:cNvGraphicFramePr/>
                <a:graphic xmlns:a="http://schemas.openxmlformats.org/drawingml/2006/main">
                  <a:graphicData uri="http://schemas.microsoft.com/office/word/2010/wordprocessingShape">
                    <wps:wsp>
                      <wps:cNvSpPr/>
                      <wps:spPr>
                        <a:xfrm>
                          <a:off x="0" y="0"/>
                          <a:ext cx="5832565" cy="293915"/>
                        </a:xfrm>
                        <a:prstGeom prst="rect">
                          <a:avLst/>
                        </a:prstGeom>
                        <a:solidFill>
                          <a:srgbClr val="0070C0"/>
                        </a:solidFill>
                        <a:ln w="25400" cap="flat" cmpd="sng" algn="ctr">
                          <a:solidFill>
                            <a:srgbClr val="00BDD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7D5B4" id="Rectangle 540" o:spid="_x0000_s1026" style="position:absolute;margin-left:56.05pt;margin-top:1.35pt;width:459.25pt;height:23.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" fillcolor="#0070c0" strokecolor="#008a9e" strokeweight="2pt"/>
            </w:pict>
          </mc:Fallback>
        </mc:AlternateContent>
      </w:r>
      <w:r w:rsidR="004C38D1" w:rsidRPr="00E14555">
        <w:rPr>
          <w:noProof/>
        </w:rPr>
        <w:drawing>
          <wp:inline distT="0" distB="0" distL="0" distR="0" wp14:anchorId="44C89316" wp14:editId="44C89317">
            <wp:extent cx="5943600" cy="26676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2667635"/>
                    </a:xfrm>
                    <a:prstGeom prst="rect">
                      <a:avLst/>
                    </a:prstGeom>
                  </pic:spPr>
                </pic:pic>
              </a:graphicData>
            </a:graphic>
          </wp:inline>
        </w:drawing>
      </w:r>
    </w:p>
    <w:p w14:paraId="44C890DE" w14:textId="77777777" w:rsidR="004C38D1" w:rsidRPr="00E14555" w:rsidRDefault="004C38D1" w:rsidP="00045270">
      <w:pPr>
        <w:pStyle w:val="Stepa"/>
        <w:numPr>
          <w:ilvl w:val="0"/>
          <w:numId w:val="188"/>
        </w:numPr>
      </w:pPr>
      <w:r w:rsidRPr="00E14555">
        <w:t>Log off LOS.</w:t>
      </w:r>
    </w:p>
    <w:p w14:paraId="44C890DF" w14:textId="77777777" w:rsidR="004C38D1" w:rsidRPr="00E14555" w:rsidRDefault="004C38D1" w:rsidP="00045270">
      <w:pPr>
        <w:pStyle w:val="Stepa"/>
        <w:numPr>
          <w:ilvl w:val="0"/>
          <w:numId w:val="188"/>
        </w:numPr>
      </w:pPr>
      <w:r w:rsidRPr="00E14555">
        <w:t>Repeat steps 1 and 2 to log back in to Portal as “Secondary Marketing”</w:t>
      </w:r>
    </w:p>
    <w:p w14:paraId="44C890E0" w14:textId="77777777" w:rsidR="004C38D1" w:rsidRPr="00E14555" w:rsidRDefault="004C38D1" w:rsidP="00045270">
      <w:pPr>
        <w:pStyle w:val="Stepa"/>
        <w:numPr>
          <w:ilvl w:val="0"/>
          <w:numId w:val="188"/>
        </w:numPr>
      </w:pPr>
      <w:r w:rsidRPr="00E14555">
        <w:t>Set “Search by” to “</w:t>
      </w:r>
      <w:r w:rsidRPr="00171C40">
        <w:rPr>
          <w:highlight w:val="yellow"/>
        </w:rPr>
        <w:t>&lt;Client&gt;</w:t>
      </w:r>
      <w:r w:rsidRPr="00E14555">
        <w:t xml:space="preserve"> LPS MORTGAGE LOAN NUMBER” and put the loan number in the Value field.</w:t>
      </w:r>
    </w:p>
    <w:p w14:paraId="44C890E1" w14:textId="77777777" w:rsidR="004C38D1" w:rsidRPr="00E14555" w:rsidRDefault="004C38D1" w:rsidP="00045270">
      <w:pPr>
        <w:pStyle w:val="Stepa"/>
        <w:numPr>
          <w:ilvl w:val="0"/>
          <w:numId w:val="188"/>
        </w:numPr>
      </w:pPr>
      <w:r w:rsidRPr="00E14555">
        <w:t>Click Search</w:t>
      </w:r>
    </w:p>
    <w:p w14:paraId="44C890E2" w14:textId="77777777" w:rsidR="004C38D1" w:rsidRPr="00E14555" w:rsidRDefault="004C38D1" w:rsidP="00045270">
      <w:pPr>
        <w:pStyle w:val="Stepa"/>
        <w:numPr>
          <w:ilvl w:val="0"/>
          <w:numId w:val="188"/>
        </w:numPr>
      </w:pPr>
      <w:r w:rsidRPr="00E14555">
        <w:t>Expand the item that shows the (1) indicating a match</w:t>
      </w:r>
    </w:p>
    <w:p w14:paraId="44C890E3" w14:textId="77777777" w:rsidR="004C38D1" w:rsidRPr="00E14555" w:rsidRDefault="004C38D1" w:rsidP="00045270">
      <w:pPr>
        <w:pStyle w:val="Stepa"/>
        <w:numPr>
          <w:ilvl w:val="0"/>
          <w:numId w:val="188"/>
        </w:numPr>
      </w:pPr>
      <w:r w:rsidRPr="00E14555">
        <w:t>Hover over the blue/white arrow button and choose Doc Center</w:t>
      </w:r>
    </w:p>
    <w:p w14:paraId="44C890E4" w14:textId="77777777" w:rsidR="004C38D1" w:rsidRPr="00E14555" w:rsidRDefault="004C38D1" w:rsidP="00045270">
      <w:pPr>
        <w:pStyle w:val="Stepa"/>
        <w:numPr>
          <w:ilvl w:val="0"/>
          <w:numId w:val="188"/>
        </w:numPr>
      </w:pPr>
      <w:r w:rsidRPr="00E14555">
        <w:t>Verify that the transferred document appears in the list</w:t>
      </w:r>
    </w:p>
    <w:p w14:paraId="44C890E5" w14:textId="77777777" w:rsidR="004C38D1" w:rsidRPr="00E14555" w:rsidRDefault="004C38D1" w:rsidP="00E14555">
      <w:pPr>
        <w:pStyle w:val="Step1"/>
      </w:pPr>
      <w:r w:rsidRPr="00E14555">
        <w:t>Third Party Orders</w:t>
      </w:r>
    </w:p>
    <w:p w14:paraId="44C890E6" w14:textId="77777777" w:rsidR="004C38D1" w:rsidRPr="00E14555" w:rsidRDefault="004C38D1" w:rsidP="00045270">
      <w:pPr>
        <w:pStyle w:val="Stepa"/>
        <w:numPr>
          <w:ilvl w:val="0"/>
          <w:numId w:val="189"/>
        </w:numPr>
      </w:pPr>
      <w:r w:rsidRPr="00E14555">
        <w:t>Log off Portal.</w:t>
      </w:r>
    </w:p>
    <w:p w14:paraId="44C890E7" w14:textId="77777777" w:rsidR="004C38D1" w:rsidRPr="00E14555" w:rsidRDefault="004C38D1" w:rsidP="00045270">
      <w:pPr>
        <w:pStyle w:val="Stepa"/>
        <w:numPr>
          <w:ilvl w:val="0"/>
          <w:numId w:val="189"/>
        </w:numPr>
      </w:pPr>
      <w:r w:rsidRPr="00E14555">
        <w:t xml:space="preserve">Log back in to LOS as “SR. UNDERWRITER” or “SYSTEM ADMIN ” and then click “Ok”. </w:t>
      </w:r>
      <w:r w:rsidRPr="00E14555">
        <w:rPr>
          <w:noProof/>
        </w:rPr>
        <w:drawing>
          <wp:inline distT="0" distB="0" distL="0" distR="0" wp14:anchorId="44C89318" wp14:editId="44C89319">
            <wp:extent cx="5937069" cy="2658291"/>
            <wp:effectExtent l="0" t="0" r="6985"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661215"/>
                    </a:xfrm>
                    <a:prstGeom prst="rect">
                      <a:avLst/>
                    </a:prstGeom>
                    <a:noFill/>
                    <a:ln>
                      <a:noFill/>
                    </a:ln>
                  </pic:spPr>
                </pic:pic>
              </a:graphicData>
            </a:graphic>
          </wp:inline>
        </w:drawing>
      </w:r>
    </w:p>
    <w:p w14:paraId="44C890E8" w14:textId="77777777" w:rsidR="004C38D1" w:rsidRPr="00E14555" w:rsidRDefault="004C38D1" w:rsidP="00171C40">
      <w:pPr>
        <w:pStyle w:val="Stepa"/>
        <w:numPr>
          <w:ilvl w:val="0"/>
          <w:numId w:val="0"/>
        </w:numPr>
        <w:ind w:left="1080"/>
      </w:pPr>
      <w:r w:rsidRPr="00E14555">
        <w:rPr>
          <w:noProof/>
        </w:rPr>
        <w:drawing>
          <wp:inline distT="0" distB="0" distL="0" distR="0" wp14:anchorId="44C8931A" wp14:editId="44C8931B">
            <wp:extent cx="5896051" cy="2362809"/>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05500" cy="2366596"/>
                    </a:xfrm>
                    <a:prstGeom prst="rect">
                      <a:avLst/>
                    </a:prstGeom>
                  </pic:spPr>
                </pic:pic>
              </a:graphicData>
            </a:graphic>
          </wp:inline>
        </w:drawing>
      </w:r>
    </w:p>
    <w:p w14:paraId="44C890E9" w14:textId="77777777" w:rsidR="004C38D1" w:rsidRPr="00E14555" w:rsidRDefault="004C38D1" w:rsidP="00045270">
      <w:pPr>
        <w:pStyle w:val="Stepa"/>
        <w:numPr>
          <w:ilvl w:val="0"/>
          <w:numId w:val="189"/>
        </w:numPr>
      </w:pPr>
      <w:r w:rsidRPr="00E14555">
        <w:t>In the home page enter the loan number and click go.</w:t>
      </w:r>
    </w:p>
    <w:p w14:paraId="44C890EA" w14:textId="77777777" w:rsidR="004C38D1" w:rsidRPr="00E14555" w:rsidRDefault="00E14555" w:rsidP="00045270">
      <w:pPr>
        <w:pStyle w:val="Stepa"/>
        <w:numPr>
          <w:ilvl w:val="0"/>
          <w:numId w:val="189"/>
        </w:numPr>
      </w:pPr>
      <w:r>
        <w:t>Click</w:t>
      </w:r>
      <w:r w:rsidR="004C38D1" w:rsidRPr="00E14555">
        <w:t xml:space="preserve"> “Edit”</w:t>
      </w:r>
    </w:p>
    <w:p w14:paraId="44C890EB" w14:textId="77777777" w:rsidR="004C38D1" w:rsidRPr="00E14555" w:rsidRDefault="004C38D1" w:rsidP="00045270">
      <w:pPr>
        <w:pStyle w:val="Stepa"/>
        <w:numPr>
          <w:ilvl w:val="0"/>
          <w:numId w:val="189"/>
        </w:numPr>
      </w:pPr>
      <w:r w:rsidRPr="00E14555">
        <w:t xml:space="preserve">In the right nav </w:t>
      </w:r>
      <w:r w:rsidR="00E14555">
        <w:t>click</w:t>
      </w:r>
      <w:r w:rsidRPr="00E14555">
        <w:t xml:space="preserve"> “Third Party Orders”.</w:t>
      </w:r>
    </w:p>
    <w:p w14:paraId="44C890EC" w14:textId="77777777" w:rsidR="004C38D1" w:rsidRPr="00E14555" w:rsidRDefault="004C38D1" w:rsidP="00171C40">
      <w:pPr>
        <w:pStyle w:val="Stepa"/>
        <w:numPr>
          <w:ilvl w:val="0"/>
          <w:numId w:val="0"/>
        </w:numPr>
        <w:ind w:left="1080"/>
      </w:pPr>
      <w:r w:rsidRPr="00E14555">
        <w:rPr>
          <w:noProof/>
        </w:rPr>
        <w:drawing>
          <wp:inline distT="0" distB="0" distL="0" distR="0" wp14:anchorId="44C8931C" wp14:editId="44C8931D">
            <wp:extent cx="4029169" cy="3116275"/>
            <wp:effectExtent l="0" t="0" r="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28440" cy="3115711"/>
                    </a:xfrm>
                    <a:prstGeom prst="rect">
                      <a:avLst/>
                    </a:prstGeom>
                    <a:noFill/>
                    <a:ln>
                      <a:noFill/>
                    </a:ln>
                  </pic:spPr>
                </pic:pic>
              </a:graphicData>
            </a:graphic>
          </wp:inline>
        </w:drawing>
      </w:r>
    </w:p>
    <w:p w14:paraId="44C890ED" w14:textId="77777777" w:rsidR="004C38D1" w:rsidRPr="00E14555" w:rsidRDefault="004C38D1" w:rsidP="00045270">
      <w:pPr>
        <w:pStyle w:val="Stepa"/>
        <w:numPr>
          <w:ilvl w:val="0"/>
          <w:numId w:val="189"/>
        </w:numPr>
      </w:pPr>
      <w:r w:rsidRPr="00E14555">
        <w:t xml:space="preserve">In the Third Party screen </w:t>
      </w:r>
      <w:r w:rsidR="00E14555">
        <w:t>click</w:t>
      </w:r>
      <w:r w:rsidRPr="00E14555">
        <w:t xml:space="preserve"> “Add New” and change the “Service Type” and “Order Type” to the values in the illustration and click “Continue”</w:t>
      </w:r>
    </w:p>
    <w:p w14:paraId="44C890EE" w14:textId="77777777" w:rsidR="004C38D1" w:rsidRPr="00E14555" w:rsidRDefault="004C38D1" w:rsidP="00171C40">
      <w:pPr>
        <w:pStyle w:val="Stepa"/>
        <w:numPr>
          <w:ilvl w:val="0"/>
          <w:numId w:val="0"/>
        </w:numPr>
        <w:ind w:left="1080"/>
      </w:pPr>
      <w:r w:rsidRPr="00E14555">
        <w:rPr>
          <w:noProof/>
        </w:rPr>
        <w:drawing>
          <wp:inline distT="0" distB="0" distL="0" distR="0" wp14:anchorId="44C8931E" wp14:editId="44C8931F">
            <wp:extent cx="5943600" cy="1662167"/>
            <wp:effectExtent l="0" t="0" r="0" b="0"/>
            <wp:docPr id="360" name="Picture 360" descr="cid:image001.png@01CEA336.D49948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A336.D49948E0"/>
                    <pic:cNvPicPr>
                      <a:picLocks noChangeAspect="1" noChangeArrowheads="1"/>
                    </pic:cNvPicPr>
                  </pic:nvPicPr>
                  <pic:blipFill>
                    <a:blip r:embed="rId294" r:link="rId295">
                      <a:extLst>
                        <a:ext uri="{28A0092B-C50C-407E-A947-70E740481C1C}">
                          <a14:useLocalDpi xmlns:a14="http://schemas.microsoft.com/office/drawing/2010/main" val="0"/>
                        </a:ext>
                      </a:extLst>
                    </a:blip>
                    <a:srcRect/>
                    <a:stretch>
                      <a:fillRect/>
                    </a:stretch>
                  </pic:blipFill>
                  <pic:spPr bwMode="auto">
                    <a:xfrm>
                      <a:off x="0" y="0"/>
                      <a:ext cx="5943600" cy="1662167"/>
                    </a:xfrm>
                    <a:prstGeom prst="rect">
                      <a:avLst/>
                    </a:prstGeom>
                    <a:noFill/>
                    <a:ln>
                      <a:noFill/>
                    </a:ln>
                  </pic:spPr>
                </pic:pic>
              </a:graphicData>
            </a:graphic>
          </wp:inline>
        </w:drawing>
      </w:r>
    </w:p>
    <w:p w14:paraId="44C890EF" w14:textId="77777777" w:rsidR="004C38D1" w:rsidRPr="00E14555" w:rsidRDefault="004C38D1" w:rsidP="00045270">
      <w:pPr>
        <w:pStyle w:val="Stepa"/>
        <w:numPr>
          <w:ilvl w:val="0"/>
          <w:numId w:val="189"/>
        </w:numPr>
      </w:pPr>
      <w:r w:rsidRPr="00E14555">
        <w:t xml:space="preserve">In the next screen, </w:t>
      </w:r>
      <w:r w:rsidR="00E14555">
        <w:t>click</w:t>
      </w:r>
      <w:r w:rsidRPr="00E14555">
        <w:t xml:space="preserve"> “Save &amp; Send” Now at the bottom of the screen.</w:t>
      </w:r>
    </w:p>
    <w:p w14:paraId="44C890F0" w14:textId="77777777" w:rsidR="004C38D1" w:rsidRPr="00E14555" w:rsidRDefault="004C38D1" w:rsidP="00045270">
      <w:pPr>
        <w:pStyle w:val="Stepa"/>
        <w:numPr>
          <w:ilvl w:val="0"/>
          <w:numId w:val="189"/>
        </w:numPr>
      </w:pPr>
      <w:r w:rsidRPr="00E14555">
        <w:t>After the application returns to the Third Party Order listing, click the Go button to see updates in the Current Status column.  If it changes to something other than “NEW ORDER”, the test is successful (even if it shows an error in the Current Status column).</w:t>
      </w:r>
    </w:p>
    <w:p w14:paraId="44C890F1" w14:textId="77777777" w:rsidR="004C38D1" w:rsidRPr="00E14555" w:rsidRDefault="004C38D1" w:rsidP="00E14555">
      <w:pPr>
        <w:pStyle w:val="Step1"/>
      </w:pPr>
      <w:r w:rsidRPr="00E14555">
        <w:t>View reports</w:t>
      </w:r>
    </w:p>
    <w:p w14:paraId="44C890F2" w14:textId="77777777" w:rsidR="004C38D1" w:rsidRPr="00E14555" w:rsidRDefault="00E14555" w:rsidP="00045270">
      <w:pPr>
        <w:pStyle w:val="Stepa"/>
        <w:numPr>
          <w:ilvl w:val="0"/>
          <w:numId w:val="190"/>
        </w:numPr>
      </w:pPr>
      <w:r>
        <w:t>Click</w:t>
      </w:r>
      <w:r w:rsidR="004C38D1" w:rsidRPr="00E14555">
        <w:t xml:space="preserve"> “Home”, click Yes on the Commit All Changes popup window, then </w:t>
      </w:r>
      <w:r>
        <w:t>click</w:t>
      </w:r>
      <w:r w:rsidR="004C38D1" w:rsidRPr="00E14555">
        <w:t xml:space="preserve"> “Change Roles”.</w:t>
      </w:r>
    </w:p>
    <w:p w14:paraId="44C890F3" w14:textId="77777777" w:rsidR="004C38D1" w:rsidRPr="00E14555" w:rsidRDefault="004C38D1" w:rsidP="00045270">
      <w:pPr>
        <w:pStyle w:val="Stepa"/>
        <w:numPr>
          <w:ilvl w:val="0"/>
          <w:numId w:val="190"/>
        </w:numPr>
      </w:pPr>
      <w:r w:rsidRPr="00E14555">
        <w:t>Select “SYSTEM ADMIN”.</w:t>
      </w:r>
    </w:p>
    <w:p w14:paraId="44C890F4" w14:textId="77777777" w:rsidR="004C38D1" w:rsidRPr="00E14555" w:rsidRDefault="004C38D1" w:rsidP="00045270">
      <w:pPr>
        <w:pStyle w:val="Stepa"/>
        <w:numPr>
          <w:ilvl w:val="0"/>
          <w:numId w:val="190"/>
        </w:numPr>
      </w:pPr>
      <w:r w:rsidRPr="00E14555">
        <w:t xml:space="preserve">In the left nav </w:t>
      </w:r>
      <w:r w:rsidR="00E14555">
        <w:t>click</w:t>
      </w:r>
      <w:r w:rsidRPr="00E14555">
        <w:t xml:space="preserve"> the Reports Manager and browse through reports and see if they open.  It’s not necessary for them to have any data.  Then close the Reports Manager and log out of LOS.</w:t>
      </w:r>
    </w:p>
    <w:p w14:paraId="44C890F5" w14:textId="77777777" w:rsidR="004C38D1" w:rsidRPr="00E14555" w:rsidRDefault="004C38D1" w:rsidP="00171C40">
      <w:pPr>
        <w:pStyle w:val="Stepa"/>
        <w:numPr>
          <w:ilvl w:val="0"/>
          <w:numId w:val="0"/>
        </w:numPr>
        <w:ind w:left="1080"/>
      </w:pPr>
      <w:r w:rsidRPr="00E14555">
        <w:rPr>
          <w:noProof/>
        </w:rPr>
        <w:drawing>
          <wp:inline distT="0" distB="0" distL="0" distR="0" wp14:anchorId="44C89320" wp14:editId="44C89321">
            <wp:extent cx="2697480" cy="4487091"/>
            <wp:effectExtent l="0" t="0" r="762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700020" cy="4491316"/>
                    </a:xfrm>
                    <a:prstGeom prst="rect">
                      <a:avLst/>
                    </a:prstGeom>
                    <a:noFill/>
                    <a:ln>
                      <a:noFill/>
                    </a:ln>
                  </pic:spPr>
                </pic:pic>
              </a:graphicData>
            </a:graphic>
          </wp:inline>
        </w:drawing>
      </w:r>
    </w:p>
    <w:p w14:paraId="44C890F6" w14:textId="77777777" w:rsidR="004C38D1" w:rsidRPr="00E14555" w:rsidRDefault="004C38D1" w:rsidP="00E14555">
      <w:pPr>
        <w:pStyle w:val="Step1"/>
      </w:pPr>
      <w:r w:rsidRPr="00E14555">
        <w:t>AUS Scenario test case</w:t>
      </w:r>
    </w:p>
    <w:p w14:paraId="44C890F7" w14:textId="77777777" w:rsidR="004C38D1" w:rsidRPr="00E14555" w:rsidRDefault="004C38D1" w:rsidP="00045270">
      <w:pPr>
        <w:pStyle w:val="Stepa"/>
        <w:numPr>
          <w:ilvl w:val="0"/>
          <w:numId w:val="191"/>
        </w:numPr>
      </w:pPr>
      <w:r w:rsidRPr="00E14555">
        <w:t>Login to AUS, select “System Admin” for base or “Credit Admin” for STM, and click “OK”</w:t>
      </w:r>
      <w:r w:rsidRPr="00E14555">
        <w:rPr>
          <w:noProof/>
        </w:rPr>
        <w:drawing>
          <wp:inline distT="0" distB="0" distL="0" distR="0" wp14:anchorId="44C89322" wp14:editId="44C89323">
            <wp:extent cx="4684395" cy="2673985"/>
            <wp:effectExtent l="0" t="0" r="190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84395" cy="2673985"/>
                    </a:xfrm>
                    <a:prstGeom prst="rect">
                      <a:avLst/>
                    </a:prstGeom>
                    <a:noFill/>
                    <a:ln>
                      <a:noFill/>
                    </a:ln>
                  </pic:spPr>
                </pic:pic>
              </a:graphicData>
            </a:graphic>
          </wp:inline>
        </w:drawing>
      </w:r>
    </w:p>
    <w:p w14:paraId="44C890F8" w14:textId="77777777" w:rsidR="004C38D1" w:rsidRPr="00E14555" w:rsidRDefault="00E14555" w:rsidP="00045270">
      <w:pPr>
        <w:pStyle w:val="Stepa"/>
        <w:numPr>
          <w:ilvl w:val="0"/>
          <w:numId w:val="191"/>
        </w:numPr>
      </w:pPr>
      <w:r>
        <w:t>Click</w:t>
      </w:r>
      <w:r w:rsidR="004C38D1" w:rsidRPr="00E14555">
        <w:t xml:space="preserve"> “Continue” if the following screen shows up.</w:t>
      </w:r>
    </w:p>
    <w:p w14:paraId="44C890F9" w14:textId="77777777" w:rsidR="004C38D1" w:rsidRPr="00E14555" w:rsidRDefault="004C38D1" w:rsidP="00171C40">
      <w:pPr>
        <w:pStyle w:val="Stepa"/>
        <w:numPr>
          <w:ilvl w:val="0"/>
          <w:numId w:val="0"/>
        </w:numPr>
        <w:ind w:left="1080"/>
      </w:pPr>
      <w:r w:rsidRPr="00E14555">
        <w:rPr>
          <w:noProof/>
        </w:rPr>
        <w:drawing>
          <wp:inline distT="0" distB="0" distL="0" distR="0" wp14:anchorId="44C89324" wp14:editId="44C89325">
            <wp:extent cx="5939790" cy="1009650"/>
            <wp:effectExtent l="0" t="0" r="381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939790" cy="1009650"/>
                    </a:xfrm>
                    <a:prstGeom prst="rect">
                      <a:avLst/>
                    </a:prstGeom>
                    <a:noFill/>
                    <a:ln>
                      <a:noFill/>
                    </a:ln>
                  </pic:spPr>
                </pic:pic>
              </a:graphicData>
            </a:graphic>
          </wp:inline>
        </w:drawing>
      </w:r>
    </w:p>
    <w:p w14:paraId="44C890FA" w14:textId="77777777" w:rsidR="004C38D1" w:rsidRPr="00E14555" w:rsidRDefault="00E14555" w:rsidP="00045270">
      <w:pPr>
        <w:pStyle w:val="Stepa"/>
        <w:numPr>
          <w:ilvl w:val="0"/>
          <w:numId w:val="191"/>
        </w:numPr>
      </w:pPr>
      <w:r>
        <w:t>Click</w:t>
      </w:r>
      <w:r w:rsidR="004C38D1" w:rsidRPr="00E14555">
        <w:t xml:space="preserve"> the “Scenario Test Case” in the left nav, browse to the file that was provided in this package “Scenario_Testcases-</w:t>
      </w:r>
      <w:r w:rsidR="004C38D1" w:rsidRPr="00171C40">
        <w:rPr>
          <w:highlight w:val="yellow"/>
        </w:rPr>
        <w:t>&lt;Client&gt;</w:t>
      </w:r>
      <w:r w:rsidR="004C38D1" w:rsidRPr="00E14555">
        <w:t xml:space="preserve">” and </w:t>
      </w:r>
      <w:r>
        <w:t>click</w:t>
      </w:r>
      <w:r w:rsidR="004C38D1" w:rsidRPr="00E14555">
        <w:t xml:space="preserve"> “Upload and Run Test Cases”.</w:t>
      </w:r>
      <w:r w:rsidR="004C38D1" w:rsidRPr="00E14555">
        <w:rPr>
          <w:noProof/>
        </w:rPr>
        <w:drawing>
          <wp:inline distT="0" distB="0" distL="0" distR="0" wp14:anchorId="44C89326" wp14:editId="44C89327">
            <wp:extent cx="5943600" cy="1501140"/>
            <wp:effectExtent l="0" t="0" r="0"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44C890FB" w14:textId="77777777" w:rsidR="004C38D1" w:rsidRPr="00E14555" w:rsidRDefault="004C38D1" w:rsidP="00171C40">
      <w:pPr>
        <w:pStyle w:val="Stepa"/>
        <w:numPr>
          <w:ilvl w:val="0"/>
          <w:numId w:val="0"/>
        </w:numPr>
        <w:ind w:left="1080"/>
      </w:pPr>
      <w:r w:rsidRPr="00E14555">
        <w:t>Below is the screen when it is still processing.</w:t>
      </w:r>
      <w:r w:rsidRPr="00E14555">
        <w:rPr>
          <w:noProof/>
        </w:rPr>
        <w:drawing>
          <wp:inline distT="0" distB="0" distL="0" distR="0" wp14:anchorId="44C89328" wp14:editId="44C89329">
            <wp:extent cx="5934710" cy="1984375"/>
            <wp:effectExtent l="0" t="0" r="889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34710" cy="1984375"/>
                    </a:xfrm>
                    <a:prstGeom prst="rect">
                      <a:avLst/>
                    </a:prstGeom>
                    <a:noFill/>
                    <a:ln>
                      <a:noFill/>
                    </a:ln>
                  </pic:spPr>
                </pic:pic>
              </a:graphicData>
            </a:graphic>
          </wp:inline>
        </w:drawing>
      </w:r>
    </w:p>
    <w:p w14:paraId="44C890FC" w14:textId="77777777" w:rsidR="004C38D1" w:rsidRPr="00E14555" w:rsidRDefault="004C38D1" w:rsidP="00045270">
      <w:pPr>
        <w:pStyle w:val="Stepa"/>
        <w:numPr>
          <w:ilvl w:val="0"/>
          <w:numId w:val="191"/>
        </w:numPr>
      </w:pPr>
      <w:r w:rsidRPr="00E14555">
        <w:t xml:space="preserve">Once done </w:t>
      </w:r>
      <w:r w:rsidR="00E14555">
        <w:t>click</w:t>
      </w:r>
      <w:r w:rsidRPr="00E14555">
        <w:t xml:space="preserve"> Download Test Cases Result</w:t>
      </w:r>
      <w:r w:rsidRPr="00E14555">
        <w:rPr>
          <w:noProof/>
        </w:rPr>
        <w:drawing>
          <wp:inline distT="0" distB="0" distL="0" distR="0" wp14:anchorId="44C8932A" wp14:editId="44C8932B">
            <wp:extent cx="5939790" cy="2186940"/>
            <wp:effectExtent l="0" t="0" r="3810" b="381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39790" cy="2186940"/>
                    </a:xfrm>
                    <a:prstGeom prst="rect">
                      <a:avLst/>
                    </a:prstGeom>
                    <a:noFill/>
                    <a:ln>
                      <a:noFill/>
                    </a:ln>
                  </pic:spPr>
                </pic:pic>
              </a:graphicData>
            </a:graphic>
          </wp:inline>
        </w:drawing>
      </w:r>
    </w:p>
    <w:p w14:paraId="44C890FD" w14:textId="77777777" w:rsidR="004C38D1" w:rsidRPr="00E14555" w:rsidRDefault="004C38D1" w:rsidP="00045270">
      <w:pPr>
        <w:pStyle w:val="Stepa"/>
        <w:numPr>
          <w:ilvl w:val="0"/>
          <w:numId w:val="191"/>
        </w:numPr>
      </w:pPr>
      <w:r w:rsidRPr="00E14555">
        <w:t xml:space="preserve">In the popup window </w:t>
      </w:r>
      <w:r w:rsidR="00E14555">
        <w:t>click</w:t>
      </w:r>
      <w:r w:rsidRPr="00E14555">
        <w:t xml:space="preserve"> “Open” and see if any info is there.  If you see the info then it’s a pass.</w:t>
      </w:r>
    </w:p>
    <w:p w14:paraId="44C890FE" w14:textId="77777777" w:rsidR="004C38D1" w:rsidRPr="00E14555" w:rsidRDefault="004C38D1" w:rsidP="00E14555">
      <w:r w:rsidRPr="00E14555">
        <w:br w:type="page"/>
      </w:r>
    </w:p>
    <w:p w14:paraId="44C890FF" w14:textId="77777777" w:rsidR="004C38D1" w:rsidRPr="00C5137C" w:rsidRDefault="004C38D1" w:rsidP="00CF4FDB">
      <w:pPr>
        <w:pStyle w:val="Heading2"/>
      </w:pPr>
      <w:bookmarkStart w:id="345" w:name="_Toc400291194"/>
      <w:bookmarkStart w:id="346" w:name="_Toc443378880"/>
      <w:r>
        <w:t xml:space="preserve">Appendix D </w:t>
      </w:r>
      <w:r w:rsidRPr="00C5137C">
        <w:t>W</w:t>
      </w:r>
      <w:r>
        <w:t xml:space="preserve">ebsphere </w:t>
      </w:r>
      <w:r w:rsidRPr="00C5137C">
        <w:t>Topology Screenshots</w:t>
      </w:r>
      <w:bookmarkEnd w:id="345"/>
      <w:bookmarkEnd w:id="346"/>
    </w:p>
    <w:p w14:paraId="44C89100" w14:textId="77777777" w:rsidR="004C38D1" w:rsidRPr="00C5137C" w:rsidRDefault="004C38D1" w:rsidP="004C38D1">
      <w:pPr>
        <w:pStyle w:val="Heading4"/>
      </w:pPr>
      <w:r w:rsidRPr="00C5137C">
        <w:t>Deployment Manager for each CELL</w:t>
      </w:r>
    </w:p>
    <w:p w14:paraId="44C89101" w14:textId="77777777" w:rsidR="004C38D1" w:rsidRPr="00C5137C" w:rsidRDefault="004C38D1" w:rsidP="004C38D1">
      <w:pPr>
        <w:spacing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2C" wp14:editId="44C8932D">
            <wp:extent cx="5943600" cy="11347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1134745"/>
                    </a:xfrm>
                    <a:prstGeom prst="rect">
                      <a:avLst/>
                    </a:prstGeom>
                  </pic:spPr>
                </pic:pic>
              </a:graphicData>
            </a:graphic>
          </wp:inline>
        </w:drawing>
      </w:r>
    </w:p>
    <w:p w14:paraId="44C89102" w14:textId="77777777" w:rsidR="004C38D1" w:rsidRPr="00C5137C" w:rsidRDefault="004C38D1" w:rsidP="004C38D1">
      <w:pPr>
        <w:pStyle w:val="Heading4"/>
      </w:pPr>
      <w:r w:rsidRPr="00C5137C">
        <w:t>Remote Cache Nodes</w:t>
      </w:r>
    </w:p>
    <w:p w14:paraId="44C89103" w14:textId="77777777" w:rsidR="004C38D1" w:rsidRPr="00C5137C" w:rsidRDefault="004C38D1" w:rsidP="004C38D1">
      <w:pPr>
        <w:spacing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2E" wp14:editId="44C8932F">
            <wp:extent cx="5943600" cy="23787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43600" cy="2378710"/>
                    </a:xfrm>
                    <a:prstGeom prst="rect">
                      <a:avLst/>
                    </a:prstGeom>
                  </pic:spPr>
                </pic:pic>
              </a:graphicData>
            </a:graphic>
          </wp:inline>
        </w:drawing>
      </w:r>
    </w:p>
    <w:p w14:paraId="44C89104" w14:textId="77777777" w:rsidR="004C38D1" w:rsidRPr="00C5137C" w:rsidRDefault="004C38D1" w:rsidP="004C38D1">
      <w:pPr>
        <w:spacing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30" wp14:editId="44C89331">
            <wp:extent cx="4746929" cy="32850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745687" cy="3284184"/>
                    </a:xfrm>
                    <a:prstGeom prst="rect">
                      <a:avLst/>
                    </a:prstGeom>
                  </pic:spPr>
                </pic:pic>
              </a:graphicData>
            </a:graphic>
          </wp:inline>
        </w:drawing>
      </w:r>
    </w:p>
    <w:p w14:paraId="44C89105" w14:textId="77777777" w:rsidR="004C38D1" w:rsidRPr="00C5137C" w:rsidRDefault="004C38D1" w:rsidP="004C38D1">
      <w:pPr>
        <w:spacing w:line="276" w:lineRule="auto"/>
        <w:rPr>
          <w:rFonts w:asciiTheme="minorHAnsi" w:eastAsiaTheme="minorHAnsi" w:hAnsiTheme="minorHAnsi"/>
          <w:szCs w:val="22"/>
        </w:rPr>
      </w:pPr>
      <w:r w:rsidRPr="00C5137C">
        <w:rPr>
          <w:rFonts w:asciiTheme="minorHAnsi" w:eastAsiaTheme="minorHAnsi" w:hAnsiTheme="minorHAnsi"/>
          <w:szCs w:val="22"/>
        </w:rPr>
        <w:t>Remote Cache  Servers</w:t>
      </w:r>
    </w:p>
    <w:p w14:paraId="44C89106" w14:textId="77777777" w:rsidR="004C38D1" w:rsidRPr="00C5137C" w:rsidRDefault="004C38D1" w:rsidP="004C38D1">
      <w:pPr>
        <w:spacing w:line="276" w:lineRule="auto"/>
        <w:rPr>
          <w:rFonts w:asciiTheme="minorHAnsi" w:eastAsiaTheme="minorHAnsi" w:hAnsiTheme="minorHAnsi"/>
          <w:noProof/>
          <w:szCs w:val="22"/>
        </w:rPr>
      </w:pPr>
      <w:r w:rsidRPr="00C5137C">
        <w:rPr>
          <w:rFonts w:asciiTheme="minorHAnsi" w:eastAsiaTheme="minorHAnsi" w:hAnsiTheme="minorHAnsi"/>
          <w:noProof/>
          <w:szCs w:val="22"/>
        </w:rPr>
        <w:drawing>
          <wp:inline distT="0" distB="0" distL="0" distR="0" wp14:anchorId="44C89332" wp14:editId="44C89333">
            <wp:extent cx="5943600" cy="23380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43600" cy="2338070"/>
                    </a:xfrm>
                    <a:prstGeom prst="rect">
                      <a:avLst/>
                    </a:prstGeom>
                  </pic:spPr>
                </pic:pic>
              </a:graphicData>
            </a:graphic>
          </wp:inline>
        </w:drawing>
      </w:r>
    </w:p>
    <w:p w14:paraId="44C89107" w14:textId="77777777" w:rsidR="000B5C7B" w:rsidRDefault="000B5C7B">
      <w:pPr>
        <w:spacing w:after="0"/>
        <w:rPr>
          <w:rFonts w:asciiTheme="minorHAnsi" w:eastAsiaTheme="minorHAnsi" w:hAnsiTheme="minorHAnsi"/>
          <w:szCs w:val="22"/>
        </w:rPr>
      </w:pPr>
      <w:r>
        <w:rPr>
          <w:rFonts w:asciiTheme="minorHAnsi" w:eastAsiaTheme="minorHAnsi" w:hAnsiTheme="minorHAnsi"/>
          <w:szCs w:val="22"/>
        </w:rPr>
        <w:br w:type="page"/>
      </w:r>
    </w:p>
    <w:p w14:paraId="44C89108" w14:textId="77777777" w:rsidR="004C38D1" w:rsidRPr="00C5137C" w:rsidRDefault="004C38D1" w:rsidP="004C38D1">
      <w:pPr>
        <w:spacing w:line="276" w:lineRule="auto"/>
        <w:rPr>
          <w:rFonts w:asciiTheme="minorHAnsi" w:eastAsiaTheme="minorHAnsi" w:hAnsiTheme="minorHAnsi"/>
          <w:noProof/>
          <w:szCs w:val="22"/>
        </w:rPr>
      </w:pPr>
      <w:r w:rsidRPr="00C5137C">
        <w:rPr>
          <w:rFonts w:asciiTheme="minorHAnsi" w:eastAsiaTheme="minorHAnsi" w:hAnsiTheme="minorHAnsi"/>
          <w:szCs w:val="22"/>
        </w:rPr>
        <w:t>Remote Cache</w:t>
      </w:r>
      <w:r w:rsidRPr="00C5137C">
        <w:rPr>
          <w:rFonts w:asciiTheme="minorHAnsi" w:eastAsiaTheme="minorHAnsi" w:hAnsiTheme="minorHAnsi"/>
          <w:noProof/>
          <w:szCs w:val="22"/>
        </w:rPr>
        <w:t xml:space="preserve">  Clusters</w:t>
      </w:r>
    </w:p>
    <w:p w14:paraId="44C89109"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34" wp14:editId="44C89335">
            <wp:extent cx="5943600" cy="2332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43600" cy="2332355"/>
                    </a:xfrm>
                    <a:prstGeom prst="rect">
                      <a:avLst/>
                    </a:prstGeom>
                  </pic:spPr>
                </pic:pic>
              </a:graphicData>
            </a:graphic>
          </wp:inline>
        </w:drawing>
      </w:r>
    </w:p>
    <w:p w14:paraId="44C8910A" w14:textId="77777777" w:rsidR="004C38D1" w:rsidRPr="00C5137C" w:rsidRDefault="004C38D1" w:rsidP="004C38D1">
      <w:pPr>
        <w:pStyle w:val="Heading4"/>
      </w:pPr>
      <w:r w:rsidRPr="00C5137C">
        <w:t>WebSphere CELL1  (WAS Server 1 &amp; 2)</w:t>
      </w:r>
    </w:p>
    <w:p w14:paraId="44C8910B"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szCs w:val="22"/>
        </w:rPr>
        <w:t>Cell1 Nodes</w:t>
      </w:r>
    </w:p>
    <w:p w14:paraId="44C8910C"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36" wp14:editId="44C89337">
            <wp:extent cx="5943600" cy="2326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3600" cy="2326005"/>
                    </a:xfrm>
                    <a:prstGeom prst="rect">
                      <a:avLst/>
                    </a:prstGeom>
                  </pic:spPr>
                </pic:pic>
              </a:graphicData>
            </a:graphic>
          </wp:inline>
        </w:drawing>
      </w:r>
    </w:p>
    <w:p w14:paraId="44C8910D" w14:textId="77777777" w:rsidR="000B5C7B" w:rsidRDefault="000B5C7B">
      <w:pPr>
        <w:spacing w:after="0"/>
        <w:rPr>
          <w:rFonts w:asciiTheme="minorHAnsi" w:eastAsiaTheme="minorHAnsi" w:hAnsiTheme="minorHAnsi"/>
          <w:szCs w:val="22"/>
        </w:rPr>
      </w:pPr>
      <w:r>
        <w:rPr>
          <w:rFonts w:asciiTheme="minorHAnsi" w:eastAsiaTheme="minorHAnsi" w:hAnsiTheme="minorHAnsi"/>
          <w:szCs w:val="22"/>
        </w:rPr>
        <w:br w:type="page"/>
      </w:r>
    </w:p>
    <w:p w14:paraId="44C8910E"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szCs w:val="22"/>
        </w:rPr>
        <w:t>Cell1 Servers</w:t>
      </w:r>
    </w:p>
    <w:p w14:paraId="44C8910F"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38" wp14:editId="44C89339">
            <wp:extent cx="5943600" cy="2556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43600" cy="2556510"/>
                    </a:xfrm>
                    <a:prstGeom prst="rect">
                      <a:avLst/>
                    </a:prstGeom>
                  </pic:spPr>
                </pic:pic>
              </a:graphicData>
            </a:graphic>
          </wp:inline>
        </w:drawing>
      </w:r>
    </w:p>
    <w:p w14:paraId="44C89110"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szCs w:val="22"/>
        </w:rPr>
        <w:t xml:space="preserve"> Cell1 Clusters</w:t>
      </w:r>
    </w:p>
    <w:p w14:paraId="44C89111"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3A" wp14:editId="44C8933B">
            <wp:extent cx="5943600" cy="2477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43600" cy="2477135"/>
                    </a:xfrm>
                    <a:prstGeom prst="rect">
                      <a:avLst/>
                    </a:prstGeom>
                  </pic:spPr>
                </pic:pic>
              </a:graphicData>
            </a:graphic>
          </wp:inline>
        </w:drawing>
      </w:r>
    </w:p>
    <w:p w14:paraId="44C89112" w14:textId="77777777" w:rsidR="000B5C7B" w:rsidRDefault="000B5C7B">
      <w:pPr>
        <w:spacing w:after="0"/>
        <w:rPr>
          <w:rFonts w:eastAsiaTheme="majorEastAsia" w:cstheme="majorBidi"/>
          <w:b/>
          <w:bCs/>
          <w:iCs/>
          <w:color w:val="D7AC11"/>
          <w:sz w:val="20"/>
        </w:rPr>
      </w:pPr>
      <w:r>
        <w:br w:type="page"/>
      </w:r>
    </w:p>
    <w:p w14:paraId="44C89113" w14:textId="77777777" w:rsidR="004C38D1" w:rsidRPr="00C5137C" w:rsidRDefault="004C38D1" w:rsidP="004C38D1">
      <w:pPr>
        <w:pStyle w:val="Heading4"/>
      </w:pPr>
      <w:r w:rsidRPr="00C5137C">
        <w:t>WebSphere CELL2  (WAS Server 3 &amp;4)</w:t>
      </w:r>
    </w:p>
    <w:p w14:paraId="44C89114"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szCs w:val="22"/>
        </w:rPr>
        <w:t>Cell2 Nodes</w:t>
      </w:r>
    </w:p>
    <w:p w14:paraId="44C89115"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3C" wp14:editId="44C8933D">
            <wp:extent cx="5362575" cy="319176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368357" cy="3195204"/>
                    </a:xfrm>
                    <a:prstGeom prst="rect">
                      <a:avLst/>
                    </a:prstGeom>
                  </pic:spPr>
                </pic:pic>
              </a:graphicData>
            </a:graphic>
          </wp:inline>
        </w:drawing>
      </w:r>
    </w:p>
    <w:p w14:paraId="44C89116"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szCs w:val="22"/>
        </w:rPr>
        <w:t>Cell2 Servers</w:t>
      </w:r>
    </w:p>
    <w:p w14:paraId="44C89117"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3E" wp14:editId="44C8933F">
            <wp:extent cx="5695950" cy="3287342"/>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698060" cy="3288560"/>
                    </a:xfrm>
                    <a:prstGeom prst="rect">
                      <a:avLst/>
                    </a:prstGeom>
                  </pic:spPr>
                </pic:pic>
              </a:graphicData>
            </a:graphic>
          </wp:inline>
        </w:drawing>
      </w:r>
    </w:p>
    <w:p w14:paraId="44C89118"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szCs w:val="22"/>
        </w:rPr>
        <w:t>Cell2 Clusters</w:t>
      </w:r>
    </w:p>
    <w:p w14:paraId="44C89119"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40" wp14:editId="44C89341">
            <wp:extent cx="5943600" cy="35896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43600" cy="3589655"/>
                    </a:xfrm>
                    <a:prstGeom prst="rect">
                      <a:avLst/>
                    </a:prstGeom>
                  </pic:spPr>
                </pic:pic>
              </a:graphicData>
            </a:graphic>
          </wp:inline>
        </w:drawing>
      </w:r>
    </w:p>
    <w:p w14:paraId="44C8911A"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42" wp14:editId="44C89343">
            <wp:extent cx="4365266" cy="289237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366594" cy="2893250"/>
                    </a:xfrm>
                    <a:prstGeom prst="rect">
                      <a:avLst/>
                    </a:prstGeom>
                  </pic:spPr>
                </pic:pic>
              </a:graphicData>
            </a:graphic>
          </wp:inline>
        </w:drawing>
      </w:r>
      <w:r w:rsidRPr="00C5137C">
        <w:rPr>
          <w:rFonts w:asciiTheme="minorHAnsi" w:eastAsiaTheme="minorHAnsi" w:hAnsiTheme="minorHAnsi"/>
          <w:noProof/>
          <w:szCs w:val="22"/>
        </w:rPr>
        <w:drawing>
          <wp:inline distT="0" distB="0" distL="0" distR="0" wp14:anchorId="44C89344" wp14:editId="44C89345">
            <wp:extent cx="4142629" cy="26156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140756" cy="2614471"/>
                    </a:xfrm>
                    <a:prstGeom prst="rect">
                      <a:avLst/>
                    </a:prstGeom>
                  </pic:spPr>
                </pic:pic>
              </a:graphicData>
            </a:graphic>
          </wp:inline>
        </w:drawing>
      </w:r>
      <w:r w:rsidRPr="00C5137C">
        <w:rPr>
          <w:rFonts w:asciiTheme="minorHAnsi" w:eastAsiaTheme="minorHAnsi" w:hAnsiTheme="minorHAnsi"/>
          <w:noProof/>
          <w:szCs w:val="22"/>
        </w:rPr>
        <w:drawing>
          <wp:inline distT="0" distB="0" distL="0" distR="0" wp14:anchorId="44C89346" wp14:editId="44C89347">
            <wp:extent cx="5064981" cy="286032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067879" cy="2861957"/>
                    </a:xfrm>
                    <a:prstGeom prst="rect">
                      <a:avLst/>
                    </a:prstGeom>
                  </pic:spPr>
                </pic:pic>
              </a:graphicData>
            </a:graphic>
          </wp:inline>
        </w:drawing>
      </w:r>
      <w:r w:rsidRPr="00C5137C">
        <w:rPr>
          <w:rFonts w:asciiTheme="minorHAnsi" w:eastAsiaTheme="minorHAnsi" w:hAnsiTheme="minorHAnsi"/>
          <w:noProof/>
          <w:szCs w:val="22"/>
        </w:rPr>
        <w:drawing>
          <wp:inline distT="0" distB="0" distL="0" distR="0" wp14:anchorId="44C89348" wp14:editId="44C89349">
            <wp:extent cx="4993419" cy="3517799"/>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990082" cy="3515448"/>
                    </a:xfrm>
                    <a:prstGeom prst="rect">
                      <a:avLst/>
                    </a:prstGeom>
                  </pic:spPr>
                </pic:pic>
              </a:graphicData>
            </a:graphic>
          </wp:inline>
        </w:drawing>
      </w:r>
    </w:p>
    <w:p w14:paraId="44C8911B" w14:textId="77777777" w:rsidR="000B5C7B" w:rsidRDefault="000B5C7B">
      <w:pPr>
        <w:spacing w:after="0"/>
        <w:rPr>
          <w:rFonts w:eastAsiaTheme="majorEastAsia" w:cstheme="majorBidi"/>
          <w:b/>
          <w:bCs/>
          <w:iCs/>
          <w:color w:val="D7AC11"/>
          <w:sz w:val="20"/>
        </w:rPr>
      </w:pPr>
      <w:r>
        <w:br w:type="page"/>
      </w:r>
    </w:p>
    <w:p w14:paraId="44C8911C" w14:textId="77777777" w:rsidR="004C38D1" w:rsidRPr="00C5137C" w:rsidRDefault="004C38D1" w:rsidP="004C38D1">
      <w:pPr>
        <w:pStyle w:val="Heading4"/>
      </w:pPr>
      <w:r w:rsidRPr="00C5137C">
        <w:t>WebSphere CELL3  (WAS Servers 5&amp;6)</w:t>
      </w:r>
    </w:p>
    <w:p w14:paraId="44C8911D"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szCs w:val="22"/>
        </w:rPr>
        <w:t>Cell 3 Nodes</w:t>
      </w:r>
    </w:p>
    <w:p w14:paraId="44C8911E"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4A" wp14:editId="44C8934B">
            <wp:extent cx="5943600" cy="25774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43600" cy="2577465"/>
                    </a:xfrm>
                    <a:prstGeom prst="rect">
                      <a:avLst/>
                    </a:prstGeom>
                  </pic:spPr>
                </pic:pic>
              </a:graphicData>
            </a:graphic>
          </wp:inline>
        </w:drawing>
      </w:r>
    </w:p>
    <w:p w14:paraId="44C8911F"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szCs w:val="22"/>
        </w:rPr>
        <w:t>Cell 3 Servers</w:t>
      </w:r>
    </w:p>
    <w:p w14:paraId="44C89120"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4C" wp14:editId="44C8934D">
            <wp:extent cx="5943600" cy="2345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943600" cy="2345690"/>
                    </a:xfrm>
                    <a:prstGeom prst="rect">
                      <a:avLst/>
                    </a:prstGeom>
                  </pic:spPr>
                </pic:pic>
              </a:graphicData>
            </a:graphic>
          </wp:inline>
        </w:drawing>
      </w:r>
    </w:p>
    <w:p w14:paraId="44C89121" w14:textId="77777777" w:rsidR="000B5C7B" w:rsidRDefault="000B5C7B">
      <w:pPr>
        <w:spacing w:after="0"/>
        <w:rPr>
          <w:rFonts w:asciiTheme="minorHAnsi" w:eastAsiaTheme="minorHAnsi" w:hAnsiTheme="minorHAnsi"/>
          <w:szCs w:val="22"/>
        </w:rPr>
      </w:pPr>
      <w:r>
        <w:rPr>
          <w:rFonts w:asciiTheme="minorHAnsi" w:eastAsiaTheme="minorHAnsi" w:hAnsiTheme="minorHAnsi"/>
          <w:szCs w:val="22"/>
        </w:rPr>
        <w:br w:type="page"/>
      </w:r>
    </w:p>
    <w:p w14:paraId="44C89122"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szCs w:val="22"/>
        </w:rPr>
        <w:t>Cell 3  Clusters</w:t>
      </w:r>
    </w:p>
    <w:p w14:paraId="44C89123" w14:textId="77777777" w:rsidR="004C38D1" w:rsidRPr="00C5137C" w:rsidRDefault="004C38D1" w:rsidP="004C38D1">
      <w:pPr>
        <w:spacing w:after="200" w:line="276" w:lineRule="auto"/>
        <w:rPr>
          <w:rFonts w:asciiTheme="minorHAnsi" w:eastAsiaTheme="minorHAnsi" w:hAnsiTheme="minorHAnsi"/>
          <w:szCs w:val="22"/>
        </w:rPr>
      </w:pPr>
      <w:r w:rsidRPr="00C5137C">
        <w:rPr>
          <w:rFonts w:asciiTheme="minorHAnsi" w:eastAsiaTheme="minorHAnsi" w:hAnsiTheme="minorHAnsi"/>
          <w:noProof/>
          <w:szCs w:val="22"/>
        </w:rPr>
        <w:drawing>
          <wp:inline distT="0" distB="0" distL="0" distR="0" wp14:anchorId="44C8934E" wp14:editId="44C8934F">
            <wp:extent cx="4926842" cy="2982036"/>
            <wp:effectExtent l="0" t="0" r="762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924521" cy="2980631"/>
                    </a:xfrm>
                    <a:prstGeom prst="rect">
                      <a:avLst/>
                    </a:prstGeom>
                  </pic:spPr>
                </pic:pic>
              </a:graphicData>
            </a:graphic>
          </wp:inline>
        </w:drawing>
      </w:r>
    </w:p>
    <w:bookmarkEnd w:id="4"/>
    <w:p w14:paraId="306414FC" w14:textId="2381AD3B" w:rsidR="004D6CBF" w:rsidRDefault="004D6CBF">
      <w:pPr>
        <w:spacing w:after="0"/>
      </w:pPr>
      <w:r>
        <w:br w:type="page"/>
      </w:r>
    </w:p>
    <w:p w14:paraId="58B4A907" w14:textId="42825DD2" w:rsidR="004D6CBF" w:rsidRPr="00C5137C" w:rsidRDefault="004D6CBF" w:rsidP="004D6CBF">
      <w:pPr>
        <w:pStyle w:val="Heading2"/>
      </w:pPr>
      <w:bookmarkStart w:id="347" w:name="_Toc443378881"/>
      <w:r>
        <w:t>Appendix E Exporting IBMKeystore Private Keys</w:t>
      </w:r>
      <w:bookmarkEnd w:id="347"/>
    </w:p>
    <w:p w14:paraId="40DF7C69" w14:textId="3362FA31" w:rsidR="00D821C6" w:rsidRDefault="004D6CBF" w:rsidP="00023078">
      <w:pPr>
        <w:rPr>
          <w:rFonts w:asciiTheme="minorHAnsi" w:eastAsiaTheme="minorHAnsi" w:hAnsiTheme="minorHAnsi"/>
          <w:szCs w:val="22"/>
        </w:rPr>
      </w:pPr>
      <w:r>
        <w:rPr>
          <w:rFonts w:asciiTheme="minorHAnsi" w:eastAsiaTheme="minorHAnsi" w:hAnsiTheme="minorHAnsi"/>
          <w:szCs w:val="22"/>
        </w:rPr>
        <w:t>To Export private keys from the IBM Keystore:</w:t>
      </w:r>
    </w:p>
    <w:p w14:paraId="133463A5" w14:textId="77777777" w:rsidR="004D6CBF" w:rsidRDefault="004D6CBF" w:rsidP="004D6CBF">
      <w:pPr>
        <w:ind w:left="720"/>
      </w:pPr>
      <w:r>
        <w:t>Start the IBM Key Management Utility</w:t>
      </w:r>
    </w:p>
    <w:p w14:paraId="5BDF6BC2" w14:textId="77777777" w:rsidR="004D6CBF" w:rsidRDefault="004D6CBF" w:rsidP="004D6CBF">
      <w:pPr>
        <w:ind w:left="720"/>
      </w:pPr>
      <w:r>
        <w:t>Open your keystore database file</w:t>
      </w:r>
    </w:p>
    <w:p w14:paraId="2535E1DF" w14:textId="77777777" w:rsidR="004D6CBF" w:rsidRDefault="004D6CBF" w:rsidP="004D6CBF">
      <w:pPr>
        <w:ind w:left="720"/>
      </w:pPr>
      <w:r>
        <w:t>Select the Certificate you want to export, and click on Export/Import</w:t>
      </w:r>
    </w:p>
    <w:p w14:paraId="1F26ED2C" w14:textId="77777777" w:rsidR="004D6CBF" w:rsidRDefault="004D6CBF" w:rsidP="004D6CBF">
      <w:pPr>
        <w:ind w:left="720"/>
      </w:pPr>
      <w:r>
        <w:t>Choose Action Type: Export Key</w:t>
      </w:r>
    </w:p>
    <w:p w14:paraId="33657D90" w14:textId="77777777" w:rsidR="004D6CBF" w:rsidRDefault="004D6CBF" w:rsidP="004D6CBF">
      <w:pPr>
        <w:ind w:left="720"/>
      </w:pPr>
      <w:r>
        <w:t>Key file type: PKCS12</w:t>
      </w:r>
    </w:p>
    <w:p w14:paraId="578EC937" w14:textId="77777777" w:rsidR="004D6CBF" w:rsidRDefault="004D6CBF" w:rsidP="004D6CBF">
      <w:pPr>
        <w:ind w:left="720"/>
      </w:pPr>
      <w:r>
        <w:t>File Name:  &lt;you name your file&gt;</w:t>
      </w:r>
    </w:p>
    <w:p w14:paraId="1BCA1CE6" w14:textId="77777777" w:rsidR="004D6CBF" w:rsidRDefault="004D6CBF" w:rsidP="004D6CBF">
      <w:pPr>
        <w:ind w:left="720"/>
      </w:pPr>
      <w:r>
        <w:t>Location: &lt;your location you want to export&gt;</w:t>
      </w:r>
    </w:p>
    <w:p w14:paraId="33C355D5" w14:textId="77777777" w:rsidR="004D6CBF" w:rsidRDefault="004D6CBF" w:rsidP="004D6CBF">
      <w:pPr>
        <w:ind w:left="720"/>
      </w:pPr>
      <w:r>
        <w:t>Click OK</w:t>
      </w:r>
    </w:p>
    <w:p w14:paraId="67C0A1A5" w14:textId="77777777" w:rsidR="004D6CBF" w:rsidRDefault="004D6CBF" w:rsidP="004D6CBF">
      <w:pPr>
        <w:ind w:left="720"/>
      </w:pPr>
      <w:r>
        <w:t>Password to protect key: &lt;your password to use for import elsewhere&gt;</w:t>
      </w:r>
    </w:p>
    <w:p w14:paraId="6EBF13AE" w14:textId="64062BE7" w:rsidR="004D6CBF" w:rsidRDefault="004D6CBF" w:rsidP="004D6CBF">
      <w:pPr>
        <w:ind w:left="720"/>
      </w:pPr>
      <w:r>
        <w:t>Confirm: &lt;your password to use for import elsewhere&gt;</w:t>
      </w:r>
    </w:p>
    <w:p w14:paraId="1E561F1A" w14:textId="77777777" w:rsidR="004D6CBF" w:rsidRDefault="004D6CBF" w:rsidP="00023078"/>
    <w:p w14:paraId="68F3EBCE" w14:textId="77777777" w:rsidR="004D6CBF" w:rsidRDefault="004D6CBF" w:rsidP="00023078"/>
    <w:p w14:paraId="70AA22FD" w14:textId="77777777" w:rsidR="004D6CBF" w:rsidRDefault="004D6CBF" w:rsidP="00023078"/>
    <w:p w14:paraId="4A0D25FE" w14:textId="77777777" w:rsidR="004D6CBF" w:rsidRDefault="004D6CBF" w:rsidP="00023078"/>
    <w:p w14:paraId="75775245" w14:textId="77777777" w:rsidR="004D6CBF" w:rsidRDefault="004D6CBF" w:rsidP="00023078"/>
    <w:p w14:paraId="7D9C0877" w14:textId="77777777" w:rsidR="004D6CBF" w:rsidRDefault="004D6CBF" w:rsidP="00023078"/>
    <w:p w14:paraId="65FDB08B" w14:textId="77777777" w:rsidR="004D6CBF" w:rsidRDefault="004D6CBF" w:rsidP="00023078"/>
    <w:p w14:paraId="506AB350" w14:textId="77777777" w:rsidR="004D6CBF" w:rsidRDefault="004D6CBF" w:rsidP="00023078"/>
    <w:p w14:paraId="286DF6B4" w14:textId="77777777" w:rsidR="004D6CBF" w:rsidRDefault="004D6CBF" w:rsidP="00023078"/>
    <w:p w14:paraId="1D9E2DC9" w14:textId="77777777" w:rsidR="004D6CBF" w:rsidRDefault="004D6CBF" w:rsidP="00023078"/>
    <w:p w14:paraId="584F3C0E" w14:textId="77777777" w:rsidR="004D6CBF" w:rsidRDefault="004D6CBF" w:rsidP="00023078"/>
    <w:p w14:paraId="44C89167" w14:textId="77777777" w:rsidR="00443237" w:rsidRPr="00443237" w:rsidRDefault="00443237" w:rsidP="000765A9">
      <w:pPr>
        <w:pStyle w:val="Heading4"/>
      </w:pPr>
      <w:r w:rsidRPr="00443237">
        <w:t>Disclaimer</w:t>
      </w:r>
    </w:p>
    <w:p w14:paraId="44C89168" w14:textId="77777777" w:rsidR="000765A9" w:rsidRDefault="00311BBE" w:rsidP="00311BBE">
      <w:r w:rsidRPr="00455A7A">
        <w:rPr>
          <w:rStyle w:val="Heading5Char"/>
        </w:rPr>
        <w:t>Statement of confidentiality</w:t>
      </w:r>
    </w:p>
    <w:p w14:paraId="44C89169" w14:textId="77777777" w:rsidR="00311BBE" w:rsidRPr="00256178" w:rsidRDefault="00311BBE" w:rsidP="000765A9">
      <w:pPr>
        <w:pStyle w:val="Disclaimer"/>
      </w:pPr>
      <w:r w:rsidRPr="00256178">
        <w:t>The information contained in or supplied with this document is submitted solely for the purpose of evaluating the products and services of Black Knight Holdings, Inc. its affiliates and/or subsidiaries (collectively, “Black Knight”). The information contained in or supplied with this document, in its entirety, is the confidential and proprietary information of</w:t>
      </w:r>
      <w:r w:rsidR="00982F89">
        <w:t xml:space="preserve"> </w:t>
      </w:r>
      <w:r w:rsidRPr="00256178">
        <w:t>Black Knight, and it may not be copied by or disclosed to any person or entity (other than to the intended recipient), without the prior written consent of Black Knight. With or without Black Knight’s prior written consent, Black Knight accepts no liability whatsoever for any consequences arising from the reproduction of the information contained in or supplied with this document, or from its disclosure to any person or entity, including to the intended recipient. Black Knight additionally accepts no liability for the use of the information contained in, or supplied with this document, by the intended recipient, or by any other person or entity, with or without Black Knight’s express prior consent. The intended recipient shall not use any part of the information contained in, or supplied with this document, in any way to the competitive disadvantage of Black Knight, and will take all steps designed to assure its compliance with this provision.</w:t>
      </w:r>
    </w:p>
    <w:p w14:paraId="44C8916A" w14:textId="77777777" w:rsidR="00311BBE" w:rsidRPr="00256178" w:rsidRDefault="00311BBE" w:rsidP="000765A9">
      <w:pPr>
        <w:pStyle w:val="Disclaimer"/>
      </w:pPr>
      <w:r w:rsidRPr="00256178">
        <w:t>This proposal is neither an offer nor intended by Black Knight, upon acceptance by the intended recipient, or otherwise, to create a binding agreement with Black Knight. Such an agreement shall be reflected only by a definitive contract, executed by both parties.</w:t>
      </w:r>
    </w:p>
    <w:p w14:paraId="44C8916B" w14:textId="77777777" w:rsidR="000765A9" w:rsidRDefault="00311BBE" w:rsidP="00311BBE">
      <w:r w:rsidRPr="003B4663">
        <w:rPr>
          <w:rStyle w:val="Heading5Char"/>
        </w:rPr>
        <w:t>Trademarks</w:t>
      </w:r>
    </w:p>
    <w:p w14:paraId="44C8916C" w14:textId="77777777" w:rsidR="000765A9" w:rsidRDefault="00311BBE" w:rsidP="000765A9">
      <w:pPr>
        <w:pStyle w:val="Disclaimer"/>
      </w:pPr>
      <w:r w:rsidRPr="00256178">
        <w:t>All trademarks are the property of their respective owners.</w:t>
      </w:r>
      <w:r w:rsidR="003B4663" w:rsidRPr="00256178">
        <w:t xml:space="preserve"> </w:t>
      </w:r>
      <w:r w:rsidRPr="00256178">
        <w:t>Company, product and service names used within or supplied with this document may be trademarks or service marks of other persons or entiti</w:t>
      </w:r>
      <w:r w:rsidR="000765A9">
        <w:t>es.</w:t>
      </w:r>
    </w:p>
    <w:p w14:paraId="44C8916D" w14:textId="77777777" w:rsidR="00311BBE" w:rsidRPr="00455A7A" w:rsidRDefault="00311BBE" w:rsidP="000765A9">
      <w:pPr>
        <w:pStyle w:val="Disclaimer"/>
      </w:pPr>
      <w:r w:rsidRPr="003B4663">
        <w:rPr>
          <w:rStyle w:val="Heading5Char"/>
        </w:rPr>
        <w:t>Copyright</w:t>
      </w:r>
      <w:r w:rsidR="00982F89">
        <w:t xml:space="preserve">      </w:t>
      </w:r>
      <w:r w:rsidRPr="00455A7A">
        <w:t> </w:t>
      </w:r>
    </w:p>
    <w:p w14:paraId="44C8916E" w14:textId="77777777" w:rsidR="000765A9" w:rsidRDefault="00311BBE" w:rsidP="00E23156">
      <w:r w:rsidRPr="00455A7A">
        <w:t>Copyright © 2014</w:t>
      </w:r>
    </w:p>
    <w:p w14:paraId="44C8916F" w14:textId="77777777" w:rsidR="000765A9" w:rsidRDefault="00311BBE" w:rsidP="00E23156">
      <w:r w:rsidRPr="00455A7A">
        <w:t>Black Knight Holdings, Inc., its affiliates and/or subsidiaries.</w:t>
      </w:r>
      <w:r>
        <w:br/>
      </w:r>
      <w:r w:rsidR="003B4663">
        <w:t>601 Riverside Avenue</w:t>
      </w:r>
      <w:r w:rsidR="003B4663">
        <w:br/>
      </w:r>
      <w:r w:rsidRPr="00455A7A">
        <w:t>Jacksonville,</w:t>
      </w:r>
      <w:r w:rsidR="003B4663">
        <w:t xml:space="preserve"> </w:t>
      </w:r>
      <w:r w:rsidRPr="00455A7A">
        <w:t>Florida 32204, USA</w:t>
      </w:r>
    </w:p>
    <w:p w14:paraId="44C89170" w14:textId="77777777" w:rsidR="00AD107F" w:rsidRPr="00AD107F" w:rsidRDefault="00311BBE" w:rsidP="00E23156">
      <w:r w:rsidRPr="00455A7A">
        <w:t>All rights reserved.</w:t>
      </w:r>
    </w:p>
    <w:sectPr w:rsidR="00AD107F" w:rsidRPr="00AD107F" w:rsidSect="00D96EBC">
      <w:headerReference w:type="default" r:id="rId320"/>
      <w:footerReference w:type="default" r:id="rId321"/>
      <w:headerReference w:type="first" r:id="rId322"/>
      <w:pgSz w:w="12240" w:h="15840" w:code="1"/>
      <w:pgMar w:top="2160" w:right="1080" w:bottom="1440" w:left="1080" w:header="720" w:footer="50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0415DD" w14:textId="77777777" w:rsidR="00452C82" w:rsidRDefault="00452C82" w:rsidP="00392936">
      <w:pPr>
        <w:spacing w:after="0"/>
      </w:pPr>
      <w:r>
        <w:separator/>
      </w:r>
    </w:p>
  </w:endnote>
  <w:endnote w:type="continuationSeparator" w:id="0">
    <w:p w14:paraId="4C80DB4E" w14:textId="77777777" w:rsidR="00452C82" w:rsidRDefault="00452C82" w:rsidP="003929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imes-Roman">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0708374"/>
      <w:docPartObj>
        <w:docPartGallery w:val="Page Numbers (Bottom of Page)"/>
        <w:docPartUnique/>
      </w:docPartObj>
    </w:sdtPr>
    <w:sdtEndPr/>
    <w:sdtContent>
      <w:p w14:paraId="44C89357" w14:textId="77777777" w:rsidR="00452C82" w:rsidRDefault="00452C82" w:rsidP="00E4512D">
        <w:pPr>
          <w:pStyle w:val="Footer"/>
        </w:pPr>
      </w:p>
      <w:p w14:paraId="44C89358" w14:textId="77777777" w:rsidR="00452C82" w:rsidRDefault="000E217C" w:rsidP="005C3B75">
        <w:pPr>
          <w:pStyle w:val="Footer"/>
        </w:pPr>
        <w:r>
          <w:pict w14:anchorId="44C89363">
            <v:rect id="_x0000_i1029" style="width:8in;height:5pt" o:hrpct="0" o:hralign="center" o:hrstd="t" o:hrnoshade="t" o:hr="t" fillcolor="#d7ab10 [3214]" stroked="f"/>
          </w:pict>
        </w:r>
      </w:p>
      <w:p w14:paraId="44C89359" w14:textId="4B276167" w:rsidR="00452C82" w:rsidRPr="00E4512D" w:rsidRDefault="00452C82" w:rsidP="00E4512D">
        <w:pPr>
          <w:pStyle w:val="Footer"/>
        </w:pPr>
        <w:r w:rsidRPr="000765A9">
          <w:fldChar w:fldCharType="begin"/>
        </w:r>
        <w:r w:rsidRPr="000765A9">
          <w:instrText xml:space="preserve"> PAGE   \* MERGEFORMAT </w:instrText>
        </w:r>
        <w:r w:rsidRPr="000765A9">
          <w:fldChar w:fldCharType="separate"/>
        </w:r>
        <w:r w:rsidR="000E217C">
          <w:rPr>
            <w:noProof/>
          </w:rPr>
          <w:t>2</w:t>
        </w:r>
        <w:r w:rsidRPr="000765A9">
          <w:fldChar w:fldCharType="end"/>
        </w:r>
        <w:r>
          <w:rPr>
            <w:noProof/>
          </w:rPr>
          <w:tab/>
        </w:r>
        <w:r>
          <w:rPr>
            <w:b/>
            <w:bCs/>
          </w:rPr>
          <w:t>LendingSpace Installation and Deployment Guide</w:t>
        </w:r>
        <w:r>
          <w:tab/>
          <w:t xml:space="preserve"> </w:t>
        </w:r>
        <w:sdt>
          <w:sdtPr>
            <w:alias w:val="Publish Date"/>
            <w:tag w:val=""/>
            <w:id w:val="1332876955"/>
            <w:dataBinding w:prefixMappings="xmlns:ns0='http://schemas.microsoft.com/office/2006/coverPageProps' " w:xpath="/ns0:CoverPageProperties[1]/ns0:PublishDate[1]" w:storeItemID="{55AF091B-3C7A-41E3-B477-F2FDAA23CFDA}"/>
            <w:date w:fullDate="2015-11-18T00:00:00Z">
              <w:dateFormat w:val="M/d/yyyy"/>
              <w:lid w:val="en-US"/>
              <w:storeMappedDataAs w:val="dateTime"/>
              <w:calendar w:val="gregorian"/>
            </w:date>
          </w:sdtPr>
          <w:sdtEndPr/>
          <w:sdtContent>
            <w:r>
              <w:t>11/18/2015</w:t>
            </w:r>
          </w:sdtContent>
        </w:sdt>
        <w:r>
          <w:t xml:space="preserve"> </w:t>
        </w:r>
        <w:r w:rsidRPr="00E4512D">
          <w:t>— All rights reserved.</w:t>
        </w:r>
      </w:p>
      <w:p w14:paraId="44C8935A" w14:textId="3375CD50" w:rsidR="00452C82" w:rsidRPr="00E4512D" w:rsidRDefault="00452C82" w:rsidP="00E4512D">
        <w:pPr>
          <w:pStyle w:val="Footer"/>
        </w:pPr>
        <w:r>
          <w:tab/>
        </w:r>
        <w:r>
          <w:tab/>
        </w:r>
        <w:r w:rsidRPr="00E4512D">
          <w:t>Copyright © 201</w:t>
        </w:r>
        <w:r>
          <w:t>5</w:t>
        </w:r>
        <w:r w:rsidRPr="00E4512D">
          <w:t xml:space="preserve"> Black Knight Holdings, Inc., its affiliates and/or subsidiaries.</w:t>
        </w:r>
      </w:p>
      <w:p w14:paraId="44C8935B" w14:textId="77777777" w:rsidR="00452C82" w:rsidRPr="002F07A3" w:rsidRDefault="00452C82" w:rsidP="00D032AF">
        <w:pPr>
          <w:pStyle w:val="Footer"/>
          <w:tabs>
            <w:tab w:val="clear" w:pos="2880"/>
            <w:tab w:val="left" w:pos="2160"/>
          </w:tabs>
        </w:pPr>
        <w:r>
          <w:tab/>
        </w:r>
        <w:r>
          <w:tab/>
        </w:r>
        <w:r w:rsidRPr="00E4512D">
          <w:t xml:space="preserve">Internal Use Only – Not for distribution outside of your relationship with Black </w:t>
        </w:r>
        <w:r>
          <w:t>Knight Origination Technologies.</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8EBB63" w14:textId="77777777" w:rsidR="00452C82" w:rsidRDefault="00452C82" w:rsidP="00392936">
      <w:pPr>
        <w:spacing w:after="0"/>
      </w:pPr>
      <w:r>
        <w:separator/>
      </w:r>
    </w:p>
  </w:footnote>
  <w:footnote w:type="continuationSeparator" w:id="0">
    <w:p w14:paraId="281D21F2" w14:textId="77777777" w:rsidR="00452C82" w:rsidRDefault="00452C82" w:rsidP="0039293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C89355" w14:textId="21C2C01E" w:rsidR="00452C82" w:rsidRDefault="00452C82" w:rsidP="00542392">
    <w:pPr>
      <w:jc w:val="right"/>
    </w:pPr>
    <w:r>
      <w:rPr>
        <w:noProof/>
      </w:rPr>
      <mc:AlternateContent>
        <mc:Choice Requires="wps">
          <w:drawing>
            <wp:anchor distT="0" distB="0" distL="114300" distR="114300" simplePos="0" relativeHeight="251661824" behindDoc="0" locked="0" layoutInCell="1" allowOverlap="1" wp14:anchorId="44C8935F" wp14:editId="44C89360">
              <wp:simplePos x="0" y="0"/>
              <wp:positionH relativeFrom="column">
                <wp:posOffset>3676650</wp:posOffset>
              </wp:positionH>
              <wp:positionV relativeFrom="paragraph">
                <wp:posOffset>-76200</wp:posOffset>
              </wp:positionV>
              <wp:extent cx="2562225" cy="876300"/>
              <wp:effectExtent l="0" t="0" r="9525" b="0"/>
              <wp:wrapNone/>
              <wp:docPr id="12" name="Text Box 12"/>
              <wp:cNvGraphicFramePr/>
              <a:graphic xmlns:a="http://schemas.openxmlformats.org/drawingml/2006/main">
                <a:graphicData uri="http://schemas.microsoft.com/office/word/2010/wordprocessingShape">
                  <wps:wsp>
                    <wps:cNvSpPr txBox="1"/>
                    <wps:spPr>
                      <a:xfrm>
                        <a:off x="0" y="0"/>
                        <a:ext cx="2562225"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C89374" w14:textId="77777777" w:rsidR="00452C82" w:rsidRDefault="00452C82" w:rsidP="005C3B75">
                          <w:pPr>
                            <w:spacing w:after="0"/>
                            <w:ind w:left="-90"/>
                          </w:pPr>
                          <w:r>
                            <w:rPr>
                              <w:noProof/>
                            </w:rPr>
                            <w:drawing>
                              <wp:inline distT="0" distB="0" distL="0" distR="0" wp14:anchorId="44C89376" wp14:editId="44C89377">
                                <wp:extent cx="2439670" cy="7740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39670" cy="774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C8935F" id="_x0000_t202" coordsize="21600,21600" o:spt="202" path="m,l,21600r21600,l21600,xe">
              <v:stroke joinstyle="miter"/>
              <v:path gradientshapeok="t" o:connecttype="rect"/>
            </v:shapetype>
            <v:shape id="Text Box 12" o:spid="_x0000_s1026" type="#_x0000_t202" style="position:absolute;left:0;text-align:left;margin-left:289.5pt;margin-top:-6pt;width:201.75pt;height:6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" fillcolor="white [3201]" stroked="f" strokeweight=".5pt">
              <v:textbox>
                <w:txbxContent>
                  <w:p w14:paraId="44C89374" w14:textId="77777777" w:rsidR="00452C82" w:rsidRDefault="00452C82" w:rsidP="005C3B75">
                    <w:pPr>
                      <w:spacing w:after="0"/>
                      <w:ind w:left="-90"/>
                    </w:pPr>
                    <w:r>
                      <w:rPr>
                        <w:noProof/>
                      </w:rPr>
                      <w:drawing>
                        <wp:inline distT="0" distB="0" distL="0" distR="0" wp14:anchorId="44C89376" wp14:editId="44C89377">
                          <wp:extent cx="2439670" cy="7740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39670" cy="77406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4C89361" wp14:editId="44C89362">
              <wp:simplePos x="0" y="0"/>
              <wp:positionH relativeFrom="column">
                <wp:posOffset>0</wp:posOffset>
              </wp:positionH>
              <wp:positionV relativeFrom="paragraph">
                <wp:posOffset>276225</wp:posOffset>
              </wp:positionV>
              <wp:extent cx="6448425" cy="0"/>
              <wp:effectExtent l="0" t="19050" r="9525" b="19050"/>
              <wp:wrapNone/>
              <wp:docPr id="4" name="Straight Connector 4"/>
              <wp:cNvGraphicFramePr/>
              <a:graphic xmlns:a="http://schemas.openxmlformats.org/drawingml/2006/main">
                <a:graphicData uri="http://schemas.microsoft.com/office/word/2010/wordprocessingShape">
                  <wps:wsp>
                    <wps:cNvCnPr/>
                    <wps:spPr>
                      <a:xfrm>
                        <a:off x="0" y="0"/>
                        <a:ext cx="6448425" cy="0"/>
                      </a:xfrm>
                      <a:prstGeom prst="line">
                        <a:avLst/>
                      </a:prstGeom>
                      <a:ln w="28575">
                        <a:solidFill>
                          <a:schemeClr val="bg2"/>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1F13ECC" id="Straight Connector 4"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0,21.75pt" to="507.7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" strokecolor="#d7ab10 [3214]" strokeweight="2.2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C8935C" w14:textId="77777777" w:rsidR="00452C82" w:rsidRDefault="00452C82">
    <w:r>
      <w:rPr>
        <w:noProof/>
      </w:rPr>
      <w:drawing>
        <wp:anchor distT="0" distB="0" distL="114300" distR="114300" simplePos="0" relativeHeight="251659776" behindDoc="1" locked="0" layoutInCell="1" allowOverlap="1" wp14:anchorId="44C89364" wp14:editId="44C89365">
          <wp:simplePos x="0" y="0"/>
          <wp:positionH relativeFrom="column">
            <wp:posOffset>575235</wp:posOffset>
          </wp:positionH>
          <wp:positionV relativeFrom="paragraph">
            <wp:posOffset>684306</wp:posOffset>
          </wp:positionV>
          <wp:extent cx="6299200" cy="6341035"/>
          <wp:effectExtent l="0" t="0" r="6350"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ight-Vector.wmf"/>
                  <pic:cNvPicPr/>
                </pic:nvPicPr>
                <pic:blipFill rotWithShape="1">
                  <a:blip r:embed="rId1">
                    <a:lum bright="93000" contrast="-81000"/>
                    <a:extLst>
                      <a:ext uri="{28A0092B-C50C-407E-A947-70E740481C1C}">
                        <a14:useLocalDpi xmlns:a14="http://schemas.microsoft.com/office/drawing/2010/main" val="0"/>
                      </a:ext>
                    </a:extLst>
                  </a:blip>
                  <a:srcRect r="4356" b="28501"/>
                  <a:stretch/>
                </pic:blipFill>
                <pic:spPr bwMode="auto">
                  <a:xfrm>
                    <a:off x="0" y="0"/>
                    <a:ext cx="6299200" cy="634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752" behindDoc="0" locked="0" layoutInCell="1" allowOverlap="1" wp14:anchorId="44C89366" wp14:editId="44C89367">
              <wp:simplePos x="0" y="0"/>
              <wp:positionH relativeFrom="column">
                <wp:posOffset>6666865</wp:posOffset>
              </wp:positionH>
              <wp:positionV relativeFrom="paragraph">
                <wp:posOffset>257810</wp:posOffset>
              </wp:positionV>
              <wp:extent cx="214630" cy="0"/>
              <wp:effectExtent l="0" t="0" r="13970" b="19050"/>
              <wp:wrapNone/>
              <wp:docPr id="9" name="Straight Connector 9"/>
              <wp:cNvGraphicFramePr/>
              <a:graphic xmlns:a="http://schemas.openxmlformats.org/drawingml/2006/main">
                <a:graphicData uri="http://schemas.microsoft.com/office/word/2010/wordprocessingShape">
                  <wps:wsp>
                    <wps:cNvCnPr/>
                    <wps:spPr>
                      <a:xfrm>
                        <a:off x="0" y="0"/>
                        <a:ext cx="214630" cy="0"/>
                      </a:xfrm>
                      <a:prstGeom prst="line">
                        <a:avLst/>
                      </a:prstGeom>
                      <a:ln>
                        <a:solidFill>
                          <a:srgbClr val="D9B725"/>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732732D" id="Straight Connector 9"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524.95pt,20.3pt" to="541.8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" strokecolor="#d9b725" strokeweight="2pt"/>
          </w:pict>
        </mc:Fallback>
      </mc:AlternateContent>
    </w:r>
    <w:r>
      <w:rPr>
        <w:noProof/>
      </w:rPr>
      <mc:AlternateContent>
        <mc:Choice Requires="wps">
          <w:drawing>
            <wp:anchor distT="0" distB="0" distL="114300" distR="114300" simplePos="0" relativeHeight="251657728" behindDoc="0" locked="0" layoutInCell="1" allowOverlap="1" wp14:anchorId="44C89368" wp14:editId="44C89369">
              <wp:simplePos x="0" y="0"/>
              <wp:positionH relativeFrom="column">
                <wp:posOffset>-483347</wp:posOffset>
              </wp:positionH>
              <wp:positionV relativeFrom="paragraph">
                <wp:posOffset>252170</wp:posOffset>
              </wp:positionV>
              <wp:extent cx="4070985" cy="0"/>
              <wp:effectExtent l="0" t="0" r="24765" b="19050"/>
              <wp:wrapNone/>
              <wp:docPr id="2" name="Straight Connector 2"/>
              <wp:cNvGraphicFramePr/>
              <a:graphic xmlns:a="http://schemas.openxmlformats.org/drawingml/2006/main">
                <a:graphicData uri="http://schemas.microsoft.com/office/word/2010/wordprocessingShape">
                  <wps:wsp>
                    <wps:cNvCnPr/>
                    <wps:spPr>
                      <a:xfrm>
                        <a:off x="0" y="0"/>
                        <a:ext cx="4070985" cy="0"/>
                      </a:xfrm>
                      <a:prstGeom prst="line">
                        <a:avLst/>
                      </a:prstGeom>
                      <a:ln>
                        <a:solidFill>
                          <a:srgbClr val="D9B725"/>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94DE8D0" id="Straight Connector 2"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38.05pt,19.85pt" to="28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" strokecolor="#d9b725" strokeweight="2pt"/>
          </w:pict>
        </mc:Fallback>
      </mc:AlternateContent>
    </w:r>
    <w:r>
      <w:rPr>
        <w:noProof/>
      </w:rPr>
      <w:drawing>
        <wp:anchor distT="0" distB="0" distL="114300" distR="114300" simplePos="0" relativeHeight="251656704" behindDoc="1" locked="0" layoutInCell="1" allowOverlap="1" wp14:anchorId="44C8936A" wp14:editId="44C8936B">
          <wp:simplePos x="0" y="0"/>
          <wp:positionH relativeFrom="column">
            <wp:posOffset>3630930</wp:posOffset>
          </wp:positionH>
          <wp:positionV relativeFrom="paragraph">
            <wp:posOffset>-189547</wp:posOffset>
          </wp:positionV>
          <wp:extent cx="3034433" cy="972984"/>
          <wp:effectExtent l="0" t="0" r="0" b="0"/>
          <wp:wrapNone/>
          <wp:docPr id="10" name="Picture 10" descr="Product Development:Marketing &amp; Sales Support Folder:Joint Venture:BK:BK Logos:FINAL LOGOS:BKFS_TD+A_ORIGTECH:BKFS_TD+A_OrigTech_logo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duct Development:Marketing &amp; Sales Support Folder:Joint Venture:BK:BK Logos:FINAL LOGOS:BKFS_TD+A_ORIGTECH:BKFS_TD+A_OrigTech_logo_RGB.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034433" cy="9729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4656" behindDoc="0" locked="0" layoutInCell="1" allowOverlap="1" wp14:anchorId="44C8936C" wp14:editId="44C8936D">
              <wp:simplePos x="0" y="0"/>
              <wp:positionH relativeFrom="column">
                <wp:posOffset>9525</wp:posOffset>
              </wp:positionH>
              <wp:positionV relativeFrom="paragraph">
                <wp:posOffset>4222115</wp:posOffset>
              </wp:positionV>
              <wp:extent cx="6382385" cy="0"/>
              <wp:effectExtent l="0" t="0" r="18415" b="25400"/>
              <wp:wrapNone/>
              <wp:docPr id="1" name="Straight Connector 1"/>
              <wp:cNvGraphicFramePr/>
              <a:graphic xmlns:a="http://schemas.openxmlformats.org/drawingml/2006/main">
                <a:graphicData uri="http://schemas.microsoft.com/office/word/2010/wordprocessingShape">
                  <wps:wsp>
                    <wps:cNvCnPr/>
                    <wps:spPr>
                      <a:xfrm flipH="1">
                        <a:off x="0" y="0"/>
                        <a:ext cx="6382385" cy="0"/>
                      </a:xfrm>
                      <a:prstGeom prst="line">
                        <a:avLst/>
                      </a:prstGeom>
                      <a:ln w="6350" cmpd="sng">
                        <a:solidFill>
                          <a:srgbClr val="C5981C"/>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216A01B" id="Straight Connector 1" o:spid="_x0000_s1026" style="position:absolute;flip:x;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332.45pt" to="503.3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" strokecolor="#c5981c" strokeweight=".5pt"/>
          </w:pict>
        </mc:Fallback>
      </mc:AlternateContent>
    </w:r>
    <w:r>
      <w:rPr>
        <w:noProof/>
      </w:rPr>
      <mc:AlternateContent>
        <mc:Choice Requires="wps">
          <w:drawing>
            <wp:anchor distT="0" distB="0" distL="114300" distR="114300" simplePos="0" relativeHeight="251655680" behindDoc="0" locked="0" layoutInCell="1" allowOverlap="1" wp14:anchorId="44C8936E" wp14:editId="44C8936F">
              <wp:simplePos x="0" y="0"/>
              <wp:positionH relativeFrom="column">
                <wp:posOffset>-5080</wp:posOffset>
              </wp:positionH>
              <wp:positionV relativeFrom="paragraph">
                <wp:posOffset>2794735</wp:posOffset>
              </wp:positionV>
              <wp:extent cx="6382385" cy="0"/>
              <wp:effectExtent l="0" t="0" r="18415" b="25400"/>
              <wp:wrapNone/>
              <wp:docPr id="3" name="Straight Connector 3"/>
              <wp:cNvGraphicFramePr/>
              <a:graphic xmlns:a="http://schemas.openxmlformats.org/drawingml/2006/main">
                <a:graphicData uri="http://schemas.microsoft.com/office/word/2010/wordprocessingShape">
                  <wps:wsp>
                    <wps:cNvCnPr/>
                    <wps:spPr>
                      <a:xfrm flipH="1">
                        <a:off x="0" y="0"/>
                        <a:ext cx="6382385" cy="0"/>
                      </a:xfrm>
                      <a:prstGeom prst="line">
                        <a:avLst/>
                      </a:prstGeom>
                      <a:ln w="6350" cmpd="sng">
                        <a:solidFill>
                          <a:srgbClr val="C5981C"/>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2789BFC" id="Straight Connector 3" o:spid="_x0000_s1026" style="position:absolute;flip:x;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pt,220.05pt" to="502.15pt,2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" strokecolor="#c5981c" strokeweight=".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94FAC"/>
    <w:multiLevelType w:val="hybridMultilevel"/>
    <w:tmpl w:val="56661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F1C18"/>
    <w:multiLevelType w:val="hybridMultilevel"/>
    <w:tmpl w:val="169CBED2"/>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 w15:restartNumberingAfterBreak="0">
    <w:nsid w:val="051F2778"/>
    <w:multiLevelType w:val="hybridMultilevel"/>
    <w:tmpl w:val="C6DCA2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E525F"/>
    <w:multiLevelType w:val="hybridMultilevel"/>
    <w:tmpl w:val="6FBE6DFC"/>
    <w:lvl w:ilvl="0" w:tplc="DD1C2BBE">
      <w:start w:val="1"/>
      <w:numFmt w:val="bullet"/>
      <w:pStyle w:val="Table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9668A2"/>
    <w:multiLevelType w:val="hybridMultilevel"/>
    <w:tmpl w:val="AE0A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2F3313"/>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8C0D26"/>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D21EF1"/>
    <w:multiLevelType w:val="hybridMultilevel"/>
    <w:tmpl w:val="8B76A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360EF"/>
    <w:multiLevelType w:val="hybridMultilevel"/>
    <w:tmpl w:val="EE3AB7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6F751D"/>
    <w:multiLevelType w:val="hybridMultilevel"/>
    <w:tmpl w:val="386E2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5E3DE6"/>
    <w:multiLevelType w:val="hybridMultilevel"/>
    <w:tmpl w:val="FD149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9620FC"/>
    <w:multiLevelType w:val="hybridMultilevel"/>
    <w:tmpl w:val="7E12050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4A2A8A"/>
    <w:multiLevelType w:val="hybridMultilevel"/>
    <w:tmpl w:val="D316A7FA"/>
    <w:lvl w:ilvl="0" w:tplc="9C700F06">
      <w:start w:val="1"/>
      <w:numFmt w:val="decimal"/>
      <w:pStyle w:val="Step1"/>
      <w:lvlText w:val="%1."/>
      <w:lvlJc w:val="left"/>
      <w:pPr>
        <w:ind w:left="720" w:hanging="360"/>
      </w:pPr>
      <w:rPr>
        <w:rFonts w:ascii="Arial" w:eastAsia="Times New Roman" w:hAnsi="Arial" w:cs="Times New Roman"/>
        <w:b w:val="0"/>
      </w:rPr>
    </w:lvl>
    <w:lvl w:ilvl="1" w:tplc="04090019">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15:restartNumberingAfterBreak="0">
    <w:nsid w:val="10FF4BA5"/>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196F65"/>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B605B6"/>
    <w:multiLevelType w:val="hybridMultilevel"/>
    <w:tmpl w:val="441073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407CB9"/>
    <w:multiLevelType w:val="multilevel"/>
    <w:tmpl w:val="30605480"/>
    <w:styleLink w:val="StyleBulleted2"/>
    <w:lvl w:ilvl="0">
      <w:start w:val="1"/>
      <w:numFmt w:val="bullet"/>
      <w:lvlText w:val=""/>
      <w:lvlJc w:val="left"/>
      <w:pPr>
        <w:tabs>
          <w:tab w:val="num" w:pos="360"/>
        </w:tabs>
        <w:ind w:left="360" w:hanging="360"/>
      </w:pPr>
      <w:rPr>
        <w:rFonts w:ascii="Symbol" w:hAnsi="Symbol"/>
        <w:sz w:val="24"/>
      </w:rPr>
    </w:lvl>
    <w:lvl w:ilvl="1">
      <w:start w:val="1"/>
      <w:numFmt w:val="bullet"/>
      <w:lvlText w:val="o"/>
      <w:lvlJc w:val="left"/>
      <w:pPr>
        <w:tabs>
          <w:tab w:val="num" w:pos="360"/>
        </w:tabs>
        <w:ind w:left="1080" w:hanging="360"/>
      </w:pPr>
      <w:rPr>
        <w:rFonts w:ascii="Courier New" w:hAnsi="Courier New" w:cs="Courier New" w:hint="default"/>
        <w:sz w:val="20"/>
      </w:rPr>
    </w:lvl>
    <w:lvl w:ilvl="2">
      <w:start w:val="1"/>
      <w:numFmt w:val="bullet"/>
      <w:lvlText w:val=""/>
      <w:lvlJc w:val="left"/>
      <w:pPr>
        <w:tabs>
          <w:tab w:val="num" w:pos="1080"/>
        </w:tabs>
        <w:ind w:left="1800" w:hanging="360"/>
      </w:pPr>
      <w:rPr>
        <w:rFonts w:ascii="Wingdings" w:hAnsi="Wingdings" w:hint="default"/>
      </w:rPr>
    </w:lvl>
    <w:lvl w:ilvl="3">
      <w:start w:val="1"/>
      <w:numFmt w:val="bullet"/>
      <w:lvlText w:val=""/>
      <w:lvlJc w:val="left"/>
      <w:pPr>
        <w:tabs>
          <w:tab w:val="num" w:pos="1800"/>
        </w:tabs>
        <w:ind w:left="2520" w:hanging="360"/>
      </w:pPr>
      <w:rPr>
        <w:rFonts w:ascii="Symbol" w:hAnsi="Symbol" w:hint="default"/>
        <w:sz w:val="16"/>
      </w:rPr>
    </w:lvl>
    <w:lvl w:ilvl="4">
      <w:start w:val="1"/>
      <w:numFmt w:val="bullet"/>
      <w:lvlText w:val="o"/>
      <w:lvlJc w:val="left"/>
      <w:pPr>
        <w:tabs>
          <w:tab w:val="num" w:pos="2520"/>
        </w:tabs>
        <w:ind w:left="2520" w:hanging="360"/>
      </w:pPr>
      <w:rPr>
        <w:rFonts w:ascii="Courier New" w:hAnsi="Courier New" w:cs="Courier New"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960"/>
        </w:tabs>
        <w:ind w:left="3960" w:hanging="360"/>
      </w:pPr>
      <w:rPr>
        <w:rFonts w:ascii="Symbol" w:hAnsi="Symbol" w:hint="default"/>
      </w:rPr>
    </w:lvl>
    <w:lvl w:ilvl="7">
      <w:start w:val="1"/>
      <w:numFmt w:val="bullet"/>
      <w:lvlText w:val="o"/>
      <w:lvlJc w:val="left"/>
      <w:pPr>
        <w:tabs>
          <w:tab w:val="num" w:pos="4680"/>
        </w:tabs>
        <w:ind w:left="4680" w:hanging="360"/>
      </w:pPr>
      <w:rPr>
        <w:rFonts w:ascii="Courier New" w:hAnsi="Courier New" w:cs="Courier New" w:hint="default"/>
      </w:rPr>
    </w:lvl>
    <w:lvl w:ilvl="8">
      <w:start w:val="1"/>
      <w:numFmt w:val="bullet"/>
      <w:lvlText w:val=""/>
      <w:lvlJc w:val="left"/>
      <w:pPr>
        <w:tabs>
          <w:tab w:val="num" w:pos="5400"/>
        </w:tabs>
        <w:ind w:left="5400" w:hanging="360"/>
      </w:pPr>
      <w:rPr>
        <w:rFonts w:ascii="Wingdings" w:hAnsi="Wingdings" w:hint="default"/>
      </w:rPr>
    </w:lvl>
  </w:abstractNum>
  <w:abstractNum w:abstractNumId="17" w15:restartNumberingAfterBreak="0">
    <w:nsid w:val="1524422B"/>
    <w:multiLevelType w:val="hybridMultilevel"/>
    <w:tmpl w:val="2760DB56"/>
    <w:lvl w:ilvl="0" w:tplc="284432A2">
      <w:start w:val="1"/>
      <w:numFmt w:val="bullet"/>
      <w:pStyle w:val="Bullet3"/>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5E11456"/>
    <w:multiLevelType w:val="hybridMultilevel"/>
    <w:tmpl w:val="DA7C75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520777"/>
    <w:multiLevelType w:val="hybridMultilevel"/>
    <w:tmpl w:val="36F6D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A90DDE"/>
    <w:multiLevelType w:val="hybridMultilevel"/>
    <w:tmpl w:val="543A9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7508A5"/>
    <w:multiLevelType w:val="hybridMultilevel"/>
    <w:tmpl w:val="98684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413759"/>
    <w:multiLevelType w:val="hybridMultilevel"/>
    <w:tmpl w:val="FC9A6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7B1E06"/>
    <w:multiLevelType w:val="multilevel"/>
    <w:tmpl w:val="EAAC80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1B4C6AE1"/>
    <w:multiLevelType w:val="hybridMultilevel"/>
    <w:tmpl w:val="828CC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E043BD"/>
    <w:multiLevelType w:val="hybridMultilevel"/>
    <w:tmpl w:val="8370F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536104"/>
    <w:multiLevelType w:val="hybridMultilevel"/>
    <w:tmpl w:val="3F10B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561686"/>
    <w:multiLevelType w:val="hybridMultilevel"/>
    <w:tmpl w:val="98187D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440E8E"/>
    <w:multiLevelType w:val="multilevel"/>
    <w:tmpl w:val="26342640"/>
    <w:lvl w:ilvl="0">
      <w:start w:val="1"/>
      <w:numFmt w:val="decimal"/>
      <w:pStyle w:val="Steps"/>
      <w:lvlText w:val="%1."/>
      <w:lvlJc w:val="left"/>
      <w:pPr>
        <w:ind w:left="720" w:hanging="360"/>
      </w:pPr>
      <w:rPr>
        <w:rFonts w:ascii="Arial" w:hAnsi="Arial" w:cs="Times New Roman" w:hint="default"/>
        <w:b w:val="0"/>
        <w:i w:val="0"/>
        <w:sz w:val="20"/>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3BE73F9"/>
    <w:multiLevelType w:val="hybridMultilevel"/>
    <w:tmpl w:val="B50E6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0E3FBB"/>
    <w:multiLevelType w:val="hybridMultilevel"/>
    <w:tmpl w:val="A2D2ECF2"/>
    <w:lvl w:ilvl="0" w:tplc="A82633C6">
      <w:start w:val="1"/>
      <w:numFmt w:val="lowerLetter"/>
      <w:pStyle w:val="Stepa"/>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5363A61"/>
    <w:multiLevelType w:val="hybridMultilevel"/>
    <w:tmpl w:val="94EEFC44"/>
    <w:lvl w:ilvl="0" w:tplc="91387762">
      <w:start w:val="1"/>
      <w:numFmt w:val="bullet"/>
      <w:pStyle w:val="Checklis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5D87D66"/>
    <w:multiLevelType w:val="singleLevel"/>
    <w:tmpl w:val="FE5212A4"/>
    <w:lvl w:ilvl="0">
      <w:start w:val="1"/>
      <w:numFmt w:val="bullet"/>
      <w:pStyle w:val="ProcBullet-19in"/>
      <w:lvlText w:val=""/>
      <w:lvlJc w:val="left"/>
      <w:pPr>
        <w:tabs>
          <w:tab w:val="num" w:pos="360"/>
        </w:tabs>
        <w:ind w:left="360" w:hanging="360"/>
      </w:pPr>
      <w:rPr>
        <w:rFonts w:ascii="Symbol" w:hAnsi="Symbol" w:hint="default"/>
      </w:rPr>
    </w:lvl>
  </w:abstractNum>
  <w:abstractNum w:abstractNumId="33" w15:restartNumberingAfterBreak="0">
    <w:nsid w:val="27D41A28"/>
    <w:multiLevelType w:val="hybridMultilevel"/>
    <w:tmpl w:val="7D5223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928279A"/>
    <w:multiLevelType w:val="hybridMultilevel"/>
    <w:tmpl w:val="B894740C"/>
    <w:lvl w:ilvl="0" w:tplc="5E848B32">
      <w:start w:val="1"/>
      <w:numFmt w:val="lowerRoman"/>
      <w:pStyle w:val="Stepi"/>
      <w:lvlText w:val="%1."/>
      <w:lvlJc w:val="righ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15:restartNumberingAfterBreak="0">
    <w:nsid w:val="2CDF3175"/>
    <w:multiLevelType w:val="hybridMultilevel"/>
    <w:tmpl w:val="19C854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9E5047"/>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372A3C"/>
    <w:multiLevelType w:val="hybridMultilevel"/>
    <w:tmpl w:val="E8468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A535E9"/>
    <w:multiLevelType w:val="hybridMultilevel"/>
    <w:tmpl w:val="EF96D4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4D32D2"/>
    <w:multiLevelType w:val="singleLevel"/>
    <w:tmpl w:val="D44843EC"/>
    <w:lvl w:ilvl="0">
      <w:start w:val="1"/>
      <w:numFmt w:val="bullet"/>
      <w:pStyle w:val="Bullet-50in"/>
      <w:lvlText w:val=""/>
      <w:lvlJc w:val="left"/>
      <w:pPr>
        <w:tabs>
          <w:tab w:val="num" w:pos="360"/>
        </w:tabs>
        <w:ind w:left="360" w:hanging="360"/>
      </w:pPr>
      <w:rPr>
        <w:rFonts w:ascii="Symbol" w:hAnsi="Symbol" w:hint="default"/>
      </w:rPr>
    </w:lvl>
  </w:abstractNum>
  <w:abstractNum w:abstractNumId="40" w15:restartNumberingAfterBreak="0">
    <w:nsid w:val="317518C9"/>
    <w:multiLevelType w:val="hybridMultilevel"/>
    <w:tmpl w:val="C60EA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37D128E"/>
    <w:multiLevelType w:val="hybridMultilevel"/>
    <w:tmpl w:val="13AC2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3E34BB5"/>
    <w:multiLevelType w:val="hybridMultilevel"/>
    <w:tmpl w:val="3F10B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64B14D8"/>
    <w:multiLevelType w:val="multilevel"/>
    <w:tmpl w:val="077C7D2A"/>
    <w:lvl w:ilvl="0">
      <w:start w:val="1"/>
      <w:numFmt w:val="upperRoman"/>
      <w:pStyle w:val="Outline"/>
      <w:lvlText w:val="%1."/>
      <w:lvlJc w:val="left"/>
      <w:pPr>
        <w:tabs>
          <w:tab w:val="num" w:pos="1440"/>
        </w:tabs>
        <w:ind w:left="1440" w:hanging="720"/>
      </w:pPr>
    </w:lvl>
    <w:lvl w:ilvl="1">
      <w:start w:val="1"/>
      <w:numFmt w:val="upperLetter"/>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521"/>
        </w:tabs>
        <w:ind w:left="2520" w:hanging="359"/>
      </w:pPr>
    </w:lvl>
    <w:lvl w:ilvl="4">
      <w:start w:val="1"/>
      <w:numFmt w:val="decimal"/>
      <w:lvlText w:val="(%5)"/>
      <w:lvlJc w:val="left"/>
      <w:pPr>
        <w:tabs>
          <w:tab w:val="num" w:pos="2880"/>
        </w:tabs>
        <w:ind w:left="2880" w:hanging="360"/>
      </w:pPr>
    </w:lvl>
    <w:lvl w:ilvl="5">
      <w:start w:val="1"/>
      <w:numFmt w:val="lowerLetter"/>
      <w:lvlText w:val="(%6)"/>
      <w:lvlJc w:val="left"/>
      <w:pPr>
        <w:tabs>
          <w:tab w:val="num" w:pos="3240"/>
        </w:tabs>
        <w:ind w:left="3240" w:hanging="360"/>
      </w:pPr>
    </w:lvl>
    <w:lvl w:ilvl="6">
      <w:start w:val="1"/>
      <w:numFmt w:val="lowerRoman"/>
      <w:lvlText w:val="(%7)"/>
      <w:lvlJc w:val="left"/>
      <w:pPr>
        <w:tabs>
          <w:tab w:val="num" w:pos="3960"/>
        </w:tabs>
        <w:ind w:left="3600" w:hanging="360"/>
      </w:pPr>
    </w:lvl>
    <w:lvl w:ilvl="7">
      <w:start w:val="1"/>
      <w:numFmt w:val="lowerLetter"/>
      <w:lvlText w:val="(%8)"/>
      <w:lvlJc w:val="left"/>
      <w:pPr>
        <w:tabs>
          <w:tab w:val="num" w:pos="3960"/>
        </w:tabs>
        <w:ind w:left="3960" w:hanging="360"/>
      </w:pPr>
    </w:lvl>
    <w:lvl w:ilvl="8">
      <w:start w:val="1"/>
      <w:numFmt w:val="lowerRoman"/>
      <w:lvlText w:val="(%9)"/>
      <w:lvlJc w:val="left"/>
      <w:pPr>
        <w:tabs>
          <w:tab w:val="num" w:pos="6120"/>
        </w:tabs>
        <w:ind w:left="5760" w:firstLine="0"/>
      </w:pPr>
    </w:lvl>
  </w:abstractNum>
  <w:abstractNum w:abstractNumId="44" w15:restartNumberingAfterBreak="0">
    <w:nsid w:val="36627BB0"/>
    <w:multiLevelType w:val="hybridMultilevel"/>
    <w:tmpl w:val="CAC46D7A"/>
    <w:lvl w:ilvl="0" w:tplc="300ED614">
      <w:start w:val="1"/>
      <w:numFmt w:val="decimal"/>
      <w:lvlText w:val="%1."/>
      <w:lvlJc w:val="left"/>
      <w:pPr>
        <w:ind w:left="720" w:hanging="360"/>
      </w:pPr>
      <w:rPr>
        <w:rFonts w:ascii="Arial" w:eastAsia="Times New Roman" w:hAnsi="Arial" w:cs="Times New Roman"/>
      </w:rPr>
    </w:lvl>
    <w:lvl w:ilvl="1" w:tplc="04090001">
      <w:start w:val="1"/>
      <w:numFmt w:val="bullet"/>
      <w:lvlText w:val=""/>
      <w:lvlJc w:val="left"/>
      <w:pPr>
        <w:ind w:left="2790" w:hanging="360"/>
      </w:pPr>
      <w:rPr>
        <w:rFonts w:ascii="Symbol" w:hAnsi="Symbol" w:hint="default"/>
      </w:r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5" w15:restartNumberingAfterBreak="0">
    <w:nsid w:val="37767456"/>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130325"/>
    <w:multiLevelType w:val="singleLevel"/>
    <w:tmpl w:val="AE4ACA62"/>
    <w:lvl w:ilvl="0">
      <w:numFmt w:val="bullet"/>
      <w:pStyle w:val="Hyphen-75in"/>
      <w:lvlText w:val="-"/>
      <w:lvlJc w:val="left"/>
      <w:pPr>
        <w:tabs>
          <w:tab w:val="num" w:pos="1440"/>
        </w:tabs>
        <w:ind w:left="1440" w:hanging="360"/>
      </w:pPr>
      <w:rPr>
        <w:b/>
        <w:i w:val="0"/>
        <w:sz w:val="32"/>
      </w:rPr>
    </w:lvl>
  </w:abstractNum>
  <w:abstractNum w:abstractNumId="47" w15:restartNumberingAfterBreak="0">
    <w:nsid w:val="3B2A7C28"/>
    <w:multiLevelType w:val="hybridMultilevel"/>
    <w:tmpl w:val="9D5A1AF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B6970EE"/>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0391B52"/>
    <w:multiLevelType w:val="hybridMultilevel"/>
    <w:tmpl w:val="79F2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BF2291"/>
    <w:multiLevelType w:val="hybridMultilevel"/>
    <w:tmpl w:val="BB02CA4E"/>
    <w:lvl w:ilvl="0" w:tplc="E8EEA5B8">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19C40C6"/>
    <w:multiLevelType w:val="hybridMultilevel"/>
    <w:tmpl w:val="41A848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1E51F59"/>
    <w:multiLevelType w:val="hybridMultilevel"/>
    <w:tmpl w:val="7EC6E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B364BB"/>
    <w:multiLevelType w:val="hybridMultilevel"/>
    <w:tmpl w:val="D8CEF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A92CFC"/>
    <w:multiLevelType w:val="hybridMultilevel"/>
    <w:tmpl w:val="64988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3A4D73"/>
    <w:multiLevelType w:val="hybridMultilevel"/>
    <w:tmpl w:val="F558C09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8B05CEA"/>
    <w:multiLevelType w:val="hybridMultilevel"/>
    <w:tmpl w:val="48A0B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B5158F"/>
    <w:multiLevelType w:val="hybridMultilevel"/>
    <w:tmpl w:val="6C5EC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BFA0181"/>
    <w:multiLevelType w:val="hybridMultilevel"/>
    <w:tmpl w:val="AE68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233130"/>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FB6F26"/>
    <w:multiLevelType w:val="hybridMultilevel"/>
    <w:tmpl w:val="7172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DD369B2"/>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0B31DE7"/>
    <w:multiLevelType w:val="hybridMultilevel"/>
    <w:tmpl w:val="B8B8E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6B43B6"/>
    <w:multiLevelType w:val="multilevel"/>
    <w:tmpl w:val="DA5EDB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51A56052"/>
    <w:multiLevelType w:val="hybridMultilevel"/>
    <w:tmpl w:val="EC340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2956EDD"/>
    <w:multiLevelType w:val="hybridMultilevel"/>
    <w:tmpl w:val="DD0801EC"/>
    <w:lvl w:ilvl="0" w:tplc="0409000F">
      <w:start w:val="1"/>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6" w15:restartNumberingAfterBreak="0">
    <w:nsid w:val="52AE2CDD"/>
    <w:multiLevelType w:val="hybridMultilevel"/>
    <w:tmpl w:val="C18833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453402E"/>
    <w:multiLevelType w:val="hybridMultilevel"/>
    <w:tmpl w:val="3C282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6426748"/>
    <w:multiLevelType w:val="multilevel"/>
    <w:tmpl w:val="E318B0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565411BE"/>
    <w:multiLevelType w:val="hybridMultilevel"/>
    <w:tmpl w:val="D320F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295B52"/>
    <w:multiLevelType w:val="hybridMultilevel"/>
    <w:tmpl w:val="AE0A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386D6B"/>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7B2E5B"/>
    <w:multiLevelType w:val="hybridMultilevel"/>
    <w:tmpl w:val="5478D1AA"/>
    <w:lvl w:ilvl="0" w:tplc="04090001">
      <w:start w:val="1"/>
      <w:numFmt w:val="bullet"/>
      <w:lvlText w:val=""/>
      <w:lvlJc w:val="left"/>
      <w:pPr>
        <w:ind w:left="720" w:hanging="360"/>
      </w:pPr>
      <w:rPr>
        <w:rFonts w:ascii="Symbol" w:hAnsi="Symbol" w:hint="default"/>
      </w:rPr>
    </w:lvl>
    <w:lvl w:ilvl="1" w:tplc="EA1CD87E">
      <w:start w:val="1"/>
      <w:numFmt w:val="bullet"/>
      <w:pStyle w:val="TableBullet2"/>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851901"/>
    <w:multiLevelType w:val="hybridMultilevel"/>
    <w:tmpl w:val="0E52CEC6"/>
    <w:lvl w:ilvl="0" w:tplc="39D0745C">
      <w:start w:val="1"/>
      <w:numFmt w:val="upperRoman"/>
      <w:pStyle w:val="StepI0"/>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CE15E77"/>
    <w:multiLevelType w:val="singleLevel"/>
    <w:tmpl w:val="FBD80F1C"/>
    <w:lvl w:ilvl="0">
      <w:start w:val="1"/>
      <w:numFmt w:val="bullet"/>
      <w:pStyle w:val="Bullet-0in"/>
      <w:lvlText w:val=""/>
      <w:lvlJc w:val="left"/>
      <w:pPr>
        <w:tabs>
          <w:tab w:val="num" w:pos="360"/>
        </w:tabs>
        <w:ind w:left="360" w:hanging="360"/>
      </w:pPr>
      <w:rPr>
        <w:rFonts w:ascii="Symbol" w:hAnsi="Symbol" w:hint="default"/>
      </w:rPr>
    </w:lvl>
  </w:abstractNum>
  <w:abstractNum w:abstractNumId="75" w15:restartNumberingAfterBreak="0">
    <w:nsid w:val="5E2335C7"/>
    <w:multiLevelType w:val="hybridMultilevel"/>
    <w:tmpl w:val="A80AF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F90F9E"/>
    <w:multiLevelType w:val="hybridMultilevel"/>
    <w:tmpl w:val="ACE0BF2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13F7F7A"/>
    <w:multiLevelType w:val="hybridMultilevel"/>
    <w:tmpl w:val="6340F1F4"/>
    <w:lvl w:ilvl="0" w:tplc="47D66342">
      <w:start w:val="4"/>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9A68F0"/>
    <w:multiLevelType w:val="hybridMultilevel"/>
    <w:tmpl w:val="2E8ACC58"/>
    <w:lvl w:ilvl="0" w:tplc="0F522B60">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7D34E09"/>
    <w:multiLevelType w:val="hybridMultilevel"/>
    <w:tmpl w:val="AE0A3C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8223868"/>
    <w:multiLevelType w:val="multilevel"/>
    <w:tmpl w:val="619033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15:restartNumberingAfterBreak="0">
    <w:nsid w:val="6AF61D23"/>
    <w:multiLevelType w:val="hybridMultilevel"/>
    <w:tmpl w:val="795E95C0"/>
    <w:lvl w:ilvl="0" w:tplc="3DC667B2">
      <w:start w:val="6"/>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042B61"/>
    <w:multiLevelType w:val="hybridMultilevel"/>
    <w:tmpl w:val="4A4A5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550866"/>
    <w:multiLevelType w:val="multilevel"/>
    <w:tmpl w:val="6302D046"/>
    <w:lvl w:ilvl="0">
      <w:start w:val="1"/>
      <w:numFmt w:val="upperLetter"/>
      <w:pStyle w:val="StepA0"/>
      <w:lvlText w:val="%1."/>
      <w:lvlJc w:val="left"/>
      <w:pPr>
        <w:ind w:left="72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4" w15:restartNumberingAfterBreak="0">
    <w:nsid w:val="6EC65FC2"/>
    <w:multiLevelType w:val="hybridMultilevel"/>
    <w:tmpl w:val="B2F62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FD1626C"/>
    <w:multiLevelType w:val="singleLevel"/>
    <w:tmpl w:val="8CDC480A"/>
    <w:lvl w:ilvl="0">
      <w:start w:val="1"/>
      <w:numFmt w:val="bullet"/>
      <w:pStyle w:val="Bullet-75in"/>
      <w:lvlText w:val=""/>
      <w:lvlJc w:val="left"/>
      <w:pPr>
        <w:tabs>
          <w:tab w:val="num" w:pos="360"/>
        </w:tabs>
        <w:ind w:left="360" w:hanging="360"/>
      </w:pPr>
      <w:rPr>
        <w:rFonts w:ascii="Symbol" w:hAnsi="Symbol" w:hint="default"/>
      </w:rPr>
    </w:lvl>
  </w:abstractNum>
  <w:abstractNum w:abstractNumId="86" w15:restartNumberingAfterBreak="0">
    <w:nsid w:val="730C5F3A"/>
    <w:multiLevelType w:val="hybridMultilevel"/>
    <w:tmpl w:val="7FA0A7E6"/>
    <w:lvl w:ilvl="0" w:tplc="9E5C9BCE">
      <w:start w:val="1"/>
      <w:numFmt w:val="bullet"/>
      <w:pStyle w:val="Bullet1"/>
      <w:lvlText w:val=""/>
      <w:lvlJc w:val="left"/>
      <w:pPr>
        <w:ind w:left="504" w:hanging="360"/>
      </w:pPr>
      <w:rPr>
        <w:rFonts w:ascii="Symbol" w:hAnsi="Symbol" w:hint="default"/>
      </w:rPr>
    </w:lvl>
    <w:lvl w:ilvl="1" w:tplc="04090003">
      <w:start w:val="1"/>
      <w:numFmt w:val="bullet"/>
      <w:lvlText w:val="o"/>
      <w:lvlJc w:val="left"/>
      <w:pPr>
        <w:ind w:left="1224" w:hanging="360"/>
      </w:pPr>
      <w:rPr>
        <w:rFonts w:ascii="Courier New" w:hAnsi="Courier New" w:cs="Courier New" w:hint="default"/>
      </w:rPr>
    </w:lvl>
    <w:lvl w:ilvl="2" w:tplc="04090005">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87" w15:restartNumberingAfterBreak="0">
    <w:nsid w:val="75022A99"/>
    <w:multiLevelType w:val="hybridMultilevel"/>
    <w:tmpl w:val="D8AAAA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6DF0924"/>
    <w:multiLevelType w:val="singleLevel"/>
    <w:tmpl w:val="8488C22A"/>
    <w:lvl w:ilvl="0">
      <w:start w:val="1"/>
      <w:numFmt w:val="bullet"/>
      <w:pStyle w:val="Arrow"/>
      <w:lvlText w:val=""/>
      <w:lvlJc w:val="left"/>
      <w:pPr>
        <w:tabs>
          <w:tab w:val="num" w:pos="360"/>
        </w:tabs>
        <w:ind w:left="360" w:hanging="360"/>
      </w:pPr>
      <w:rPr>
        <w:rFonts w:ascii="Wingdings" w:hAnsi="Wingdings" w:hint="default"/>
      </w:rPr>
    </w:lvl>
  </w:abstractNum>
  <w:abstractNum w:abstractNumId="89" w15:restartNumberingAfterBreak="0">
    <w:nsid w:val="788A0FC7"/>
    <w:multiLevelType w:val="hybridMultilevel"/>
    <w:tmpl w:val="99026FF8"/>
    <w:lvl w:ilvl="0" w:tplc="0F522B60">
      <w:start w:val="1"/>
      <w:numFmt w:val="bullet"/>
      <w:pStyle w:val="Bullet2"/>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ADF06B5"/>
    <w:multiLevelType w:val="hybridMultilevel"/>
    <w:tmpl w:val="02F2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497CCB"/>
    <w:multiLevelType w:val="hybridMultilevel"/>
    <w:tmpl w:val="7E32BD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C5663C"/>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195BE3"/>
    <w:multiLevelType w:val="multilevel"/>
    <w:tmpl w:val="CDD4C2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7F4F4ED9"/>
    <w:multiLevelType w:val="hybridMultilevel"/>
    <w:tmpl w:val="1BDE8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6"/>
  </w:num>
  <w:num w:numId="2">
    <w:abstractNumId w:val="16"/>
  </w:num>
  <w:num w:numId="3">
    <w:abstractNumId w:val="83"/>
  </w:num>
  <w:num w:numId="4">
    <w:abstractNumId w:val="89"/>
  </w:num>
  <w:num w:numId="5">
    <w:abstractNumId w:val="17"/>
  </w:num>
  <w:num w:numId="6">
    <w:abstractNumId w:val="31"/>
  </w:num>
  <w:num w:numId="7">
    <w:abstractNumId w:val="12"/>
  </w:num>
  <w:num w:numId="8">
    <w:abstractNumId w:val="73"/>
  </w:num>
  <w:num w:numId="9">
    <w:abstractNumId w:val="30"/>
  </w:num>
  <w:num w:numId="10">
    <w:abstractNumId w:val="34"/>
  </w:num>
  <w:num w:numId="11">
    <w:abstractNumId w:val="72"/>
  </w:num>
  <w:num w:numId="12">
    <w:abstractNumId w:val="3"/>
  </w:num>
  <w:num w:numId="13">
    <w:abstractNumId w:val="46"/>
  </w:num>
  <w:num w:numId="14">
    <w:abstractNumId w:val="32"/>
  </w:num>
  <w:num w:numId="15">
    <w:abstractNumId w:val="43"/>
  </w:num>
  <w:num w:numId="16">
    <w:abstractNumId w:val="39"/>
  </w:num>
  <w:num w:numId="17">
    <w:abstractNumId w:val="88"/>
  </w:num>
  <w:num w:numId="18">
    <w:abstractNumId w:val="74"/>
  </w:num>
  <w:num w:numId="19">
    <w:abstractNumId w:val="85"/>
  </w:num>
  <w:num w:numId="20">
    <w:abstractNumId w:val="81"/>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12"/>
    <w:lvlOverride w:ilvl="0">
      <w:startOverride w:val="1"/>
    </w:lvlOverride>
  </w:num>
  <w:num w:numId="33">
    <w:abstractNumId w:val="12"/>
    <w:lvlOverride w:ilvl="0">
      <w:startOverride w:val="1"/>
    </w:lvlOverride>
  </w:num>
  <w:num w:numId="34">
    <w:abstractNumId w:val="12"/>
    <w:lvlOverride w:ilvl="0">
      <w:startOverride w:val="1"/>
    </w:lvlOverride>
  </w:num>
  <w:num w:numId="35">
    <w:abstractNumId w:val="12"/>
    <w:lvlOverride w:ilvl="0">
      <w:startOverride w:val="1"/>
    </w:lvlOverride>
  </w:num>
  <w:num w:numId="36">
    <w:abstractNumId w:val="12"/>
    <w:lvlOverride w:ilvl="0">
      <w:startOverride w:val="1"/>
    </w:lvlOverride>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12"/>
    <w:lvlOverride w:ilvl="0">
      <w:startOverride w:val="1"/>
    </w:lvlOverride>
  </w:num>
  <w:num w:numId="41">
    <w:abstractNumId w:val="12"/>
    <w:lvlOverride w:ilvl="0">
      <w:startOverride w:val="1"/>
    </w:lvlOverride>
  </w:num>
  <w:num w:numId="42">
    <w:abstractNumId w:val="12"/>
    <w:lvlOverride w:ilvl="0">
      <w:startOverride w:val="1"/>
    </w:lvlOverride>
  </w:num>
  <w:num w:numId="43">
    <w:abstractNumId w:val="12"/>
    <w:lvlOverride w:ilvl="0">
      <w:startOverride w:val="1"/>
    </w:lvlOverride>
  </w:num>
  <w:num w:numId="44">
    <w:abstractNumId w:val="12"/>
    <w:lvlOverride w:ilvl="0">
      <w:startOverride w:val="1"/>
    </w:lvlOverride>
  </w:num>
  <w:num w:numId="45">
    <w:abstractNumId w:val="12"/>
    <w:lvlOverride w:ilvl="0">
      <w:startOverride w:val="1"/>
    </w:lvlOverride>
  </w:num>
  <w:num w:numId="46">
    <w:abstractNumId w:val="12"/>
    <w:lvlOverride w:ilvl="0">
      <w:startOverride w:val="1"/>
    </w:lvlOverride>
  </w:num>
  <w:num w:numId="47">
    <w:abstractNumId w:val="12"/>
    <w:lvlOverride w:ilvl="0">
      <w:startOverride w:val="1"/>
    </w:lvlOverride>
  </w:num>
  <w:num w:numId="48">
    <w:abstractNumId w:val="12"/>
    <w:lvlOverride w:ilvl="0">
      <w:startOverride w:val="1"/>
    </w:lvlOverride>
  </w:num>
  <w:num w:numId="49">
    <w:abstractNumId w:val="12"/>
    <w:lvlOverride w:ilvl="0">
      <w:startOverride w:val="1"/>
    </w:lvlOverride>
  </w:num>
  <w:num w:numId="50">
    <w:abstractNumId w:val="12"/>
    <w:lvlOverride w:ilvl="0">
      <w:startOverride w:val="1"/>
    </w:lvlOverride>
  </w:num>
  <w:num w:numId="51">
    <w:abstractNumId w:val="12"/>
    <w:lvlOverride w:ilvl="0">
      <w:startOverride w:val="1"/>
    </w:lvlOverride>
  </w:num>
  <w:num w:numId="52">
    <w:abstractNumId w:val="12"/>
    <w:lvlOverride w:ilvl="0">
      <w:startOverride w:val="1"/>
    </w:lvlOverride>
  </w:num>
  <w:num w:numId="53">
    <w:abstractNumId w:val="12"/>
    <w:lvlOverride w:ilvl="0">
      <w:startOverride w:val="1"/>
    </w:lvlOverride>
  </w:num>
  <w:num w:numId="54">
    <w:abstractNumId w:val="12"/>
    <w:lvlOverride w:ilvl="0">
      <w:startOverride w:val="1"/>
    </w:lvlOverride>
  </w:num>
  <w:num w:numId="55">
    <w:abstractNumId w:val="12"/>
    <w:lvlOverride w:ilvl="0">
      <w:startOverride w:val="1"/>
    </w:lvlOverride>
  </w:num>
  <w:num w:numId="56">
    <w:abstractNumId w:val="12"/>
    <w:lvlOverride w:ilvl="0">
      <w:startOverride w:val="1"/>
    </w:lvlOverride>
  </w:num>
  <w:num w:numId="57">
    <w:abstractNumId w:val="12"/>
    <w:lvlOverride w:ilvl="0">
      <w:startOverride w:val="1"/>
    </w:lvlOverride>
  </w:num>
  <w:num w:numId="58">
    <w:abstractNumId w:val="12"/>
    <w:lvlOverride w:ilvl="0">
      <w:startOverride w:val="1"/>
    </w:lvlOverride>
  </w:num>
  <w:num w:numId="59">
    <w:abstractNumId w:val="12"/>
    <w:lvlOverride w:ilvl="0">
      <w:startOverride w:val="1"/>
    </w:lvlOverride>
  </w:num>
  <w:num w:numId="60">
    <w:abstractNumId w:val="12"/>
    <w:lvlOverride w:ilvl="0">
      <w:startOverride w:val="1"/>
    </w:lvlOverride>
  </w:num>
  <w:num w:numId="61">
    <w:abstractNumId w:val="12"/>
    <w:lvlOverride w:ilvl="0">
      <w:startOverride w:val="1"/>
    </w:lvlOverride>
  </w:num>
  <w:num w:numId="62">
    <w:abstractNumId w:val="12"/>
    <w:lvlOverride w:ilvl="0">
      <w:startOverride w:val="1"/>
    </w:lvlOverride>
  </w:num>
  <w:num w:numId="63">
    <w:abstractNumId w:val="12"/>
    <w:lvlOverride w:ilvl="0">
      <w:startOverride w:val="1"/>
    </w:lvlOverride>
  </w:num>
  <w:num w:numId="64">
    <w:abstractNumId w:val="12"/>
    <w:lvlOverride w:ilvl="0">
      <w:startOverride w:val="1"/>
    </w:lvlOverride>
  </w:num>
  <w:num w:numId="65">
    <w:abstractNumId w:val="12"/>
    <w:lvlOverride w:ilvl="0">
      <w:startOverride w:val="1"/>
    </w:lvlOverride>
  </w:num>
  <w:num w:numId="66">
    <w:abstractNumId w:val="12"/>
    <w:lvlOverride w:ilvl="0">
      <w:startOverride w:val="1"/>
    </w:lvlOverride>
  </w:num>
  <w:num w:numId="67">
    <w:abstractNumId w:val="12"/>
    <w:lvlOverride w:ilvl="0">
      <w:startOverride w:val="1"/>
    </w:lvlOverride>
  </w:num>
  <w:num w:numId="68">
    <w:abstractNumId w:val="12"/>
    <w:lvlOverride w:ilvl="0">
      <w:startOverride w:val="1"/>
    </w:lvlOverride>
  </w:num>
  <w:num w:numId="69">
    <w:abstractNumId w:val="12"/>
    <w:lvlOverride w:ilvl="0">
      <w:startOverride w:val="1"/>
    </w:lvlOverride>
  </w:num>
  <w:num w:numId="70">
    <w:abstractNumId w:val="12"/>
    <w:lvlOverride w:ilvl="0">
      <w:startOverride w:val="1"/>
    </w:lvlOverride>
  </w:num>
  <w:num w:numId="71">
    <w:abstractNumId w:val="12"/>
    <w:lvlOverride w:ilvl="0">
      <w:startOverride w:val="1"/>
    </w:lvlOverride>
  </w:num>
  <w:num w:numId="72">
    <w:abstractNumId w:val="12"/>
    <w:lvlOverride w:ilvl="0">
      <w:startOverride w:val="1"/>
    </w:lvlOverride>
  </w:num>
  <w:num w:numId="73">
    <w:abstractNumId w:val="12"/>
    <w:lvlOverride w:ilvl="0">
      <w:startOverride w:val="1"/>
    </w:lvlOverride>
  </w:num>
  <w:num w:numId="74">
    <w:abstractNumId w:val="12"/>
    <w:lvlOverride w:ilvl="0">
      <w:startOverride w:val="1"/>
    </w:lvlOverride>
  </w:num>
  <w:num w:numId="75">
    <w:abstractNumId w:val="12"/>
    <w:lvlOverride w:ilvl="0">
      <w:startOverride w:val="1"/>
    </w:lvlOverride>
  </w:num>
  <w:num w:numId="76">
    <w:abstractNumId w:val="12"/>
    <w:lvlOverride w:ilvl="0">
      <w:startOverride w:val="1"/>
    </w:lvlOverride>
  </w:num>
  <w:num w:numId="77">
    <w:abstractNumId w:val="12"/>
    <w:lvlOverride w:ilvl="0">
      <w:startOverride w:val="1"/>
    </w:lvlOverride>
  </w:num>
  <w:num w:numId="78">
    <w:abstractNumId w:val="12"/>
    <w:lvlOverride w:ilvl="0">
      <w:startOverride w:val="1"/>
    </w:lvlOverride>
  </w:num>
  <w:num w:numId="79">
    <w:abstractNumId w:val="12"/>
    <w:lvlOverride w:ilvl="0">
      <w:startOverride w:val="1"/>
    </w:lvlOverride>
  </w:num>
  <w:num w:numId="80">
    <w:abstractNumId w:val="12"/>
    <w:lvlOverride w:ilvl="0">
      <w:startOverride w:val="1"/>
    </w:lvlOverride>
  </w:num>
  <w:num w:numId="81">
    <w:abstractNumId w:val="12"/>
    <w:lvlOverride w:ilvl="0">
      <w:startOverride w:val="1"/>
    </w:lvlOverride>
  </w:num>
  <w:num w:numId="82">
    <w:abstractNumId w:val="12"/>
    <w:lvlOverride w:ilvl="0">
      <w:startOverride w:val="1"/>
    </w:lvlOverride>
  </w:num>
  <w:num w:numId="83">
    <w:abstractNumId w:val="12"/>
    <w:lvlOverride w:ilvl="0">
      <w:startOverride w:val="1"/>
    </w:lvlOverride>
  </w:num>
  <w:num w:numId="84">
    <w:abstractNumId w:val="12"/>
    <w:lvlOverride w:ilvl="0">
      <w:startOverride w:val="1"/>
    </w:lvlOverride>
  </w:num>
  <w:num w:numId="85">
    <w:abstractNumId w:val="12"/>
    <w:lvlOverride w:ilvl="0">
      <w:startOverride w:val="1"/>
    </w:lvlOverride>
  </w:num>
  <w:num w:numId="86">
    <w:abstractNumId w:val="12"/>
    <w:lvlOverride w:ilvl="0">
      <w:startOverride w:val="1"/>
    </w:lvlOverride>
  </w:num>
  <w:num w:numId="87">
    <w:abstractNumId w:val="12"/>
    <w:lvlOverride w:ilvl="0">
      <w:startOverride w:val="1"/>
    </w:lvlOverride>
  </w:num>
  <w:num w:numId="88">
    <w:abstractNumId w:val="12"/>
    <w:lvlOverride w:ilvl="0">
      <w:startOverride w:val="1"/>
    </w:lvlOverride>
  </w:num>
  <w:num w:numId="89">
    <w:abstractNumId w:val="12"/>
    <w:lvlOverride w:ilvl="0">
      <w:startOverride w:val="1"/>
    </w:lvlOverride>
  </w:num>
  <w:num w:numId="90">
    <w:abstractNumId w:val="12"/>
    <w:lvlOverride w:ilvl="0">
      <w:startOverride w:val="1"/>
    </w:lvlOverride>
  </w:num>
  <w:num w:numId="91">
    <w:abstractNumId w:val="12"/>
    <w:lvlOverride w:ilvl="0">
      <w:startOverride w:val="1"/>
    </w:lvlOverride>
  </w:num>
  <w:num w:numId="92">
    <w:abstractNumId w:val="12"/>
    <w:lvlOverride w:ilvl="0">
      <w:startOverride w:val="1"/>
    </w:lvlOverride>
  </w:num>
  <w:num w:numId="93">
    <w:abstractNumId w:val="12"/>
    <w:lvlOverride w:ilvl="0">
      <w:startOverride w:val="1"/>
    </w:lvlOverride>
  </w:num>
  <w:num w:numId="94">
    <w:abstractNumId w:val="12"/>
    <w:lvlOverride w:ilvl="0">
      <w:startOverride w:val="1"/>
    </w:lvlOverride>
  </w:num>
  <w:num w:numId="95">
    <w:abstractNumId w:val="12"/>
    <w:lvlOverride w:ilvl="0">
      <w:startOverride w:val="1"/>
    </w:lvlOverride>
  </w:num>
  <w:num w:numId="96">
    <w:abstractNumId w:val="12"/>
    <w:lvlOverride w:ilvl="0">
      <w:startOverride w:val="1"/>
    </w:lvlOverride>
  </w:num>
  <w:num w:numId="97">
    <w:abstractNumId w:val="12"/>
    <w:lvlOverride w:ilvl="0">
      <w:startOverride w:val="1"/>
    </w:lvlOverride>
  </w:num>
  <w:num w:numId="98">
    <w:abstractNumId w:val="12"/>
    <w:lvlOverride w:ilvl="0">
      <w:startOverride w:val="1"/>
    </w:lvlOverride>
  </w:num>
  <w:num w:numId="99">
    <w:abstractNumId w:val="12"/>
    <w:lvlOverride w:ilvl="0">
      <w:startOverride w:val="1"/>
    </w:lvlOverride>
  </w:num>
  <w:num w:numId="100">
    <w:abstractNumId w:val="12"/>
    <w:lvlOverride w:ilvl="0">
      <w:startOverride w:val="1"/>
    </w:lvlOverride>
  </w:num>
  <w:num w:numId="101">
    <w:abstractNumId w:val="12"/>
    <w:lvlOverride w:ilvl="0">
      <w:startOverride w:val="1"/>
    </w:lvlOverride>
  </w:num>
  <w:num w:numId="102">
    <w:abstractNumId w:val="12"/>
    <w:lvlOverride w:ilvl="0">
      <w:startOverride w:val="1"/>
    </w:lvlOverride>
  </w:num>
  <w:num w:numId="103">
    <w:abstractNumId w:val="12"/>
    <w:lvlOverride w:ilvl="0">
      <w:startOverride w:val="1"/>
    </w:lvlOverride>
  </w:num>
  <w:num w:numId="104">
    <w:abstractNumId w:val="12"/>
    <w:lvlOverride w:ilvl="0">
      <w:startOverride w:val="1"/>
    </w:lvlOverride>
  </w:num>
  <w:num w:numId="105">
    <w:abstractNumId w:val="12"/>
    <w:lvlOverride w:ilvl="0">
      <w:startOverride w:val="1"/>
    </w:lvlOverride>
  </w:num>
  <w:num w:numId="106">
    <w:abstractNumId w:val="12"/>
    <w:lvlOverride w:ilvl="0">
      <w:startOverride w:val="1"/>
    </w:lvlOverride>
  </w:num>
  <w:num w:numId="107">
    <w:abstractNumId w:val="12"/>
    <w:lvlOverride w:ilvl="0">
      <w:startOverride w:val="1"/>
    </w:lvlOverride>
  </w:num>
  <w:num w:numId="108">
    <w:abstractNumId w:val="12"/>
    <w:lvlOverride w:ilvl="0">
      <w:startOverride w:val="1"/>
    </w:lvlOverride>
  </w:num>
  <w:num w:numId="109">
    <w:abstractNumId w:val="12"/>
    <w:lvlOverride w:ilvl="0">
      <w:startOverride w:val="1"/>
    </w:lvlOverride>
  </w:num>
  <w:num w:numId="110">
    <w:abstractNumId w:val="12"/>
    <w:lvlOverride w:ilvl="0">
      <w:startOverride w:val="1"/>
    </w:lvlOverride>
  </w:num>
  <w:num w:numId="111">
    <w:abstractNumId w:val="12"/>
    <w:lvlOverride w:ilvl="0">
      <w:startOverride w:val="1"/>
    </w:lvlOverride>
  </w:num>
  <w:num w:numId="112">
    <w:abstractNumId w:val="12"/>
    <w:lvlOverride w:ilvl="0">
      <w:startOverride w:val="1"/>
    </w:lvlOverride>
  </w:num>
  <w:num w:numId="113">
    <w:abstractNumId w:val="12"/>
    <w:lvlOverride w:ilvl="0">
      <w:startOverride w:val="1"/>
    </w:lvlOverride>
  </w:num>
  <w:num w:numId="114">
    <w:abstractNumId w:val="12"/>
    <w:lvlOverride w:ilvl="0">
      <w:startOverride w:val="1"/>
    </w:lvlOverride>
  </w:num>
  <w:num w:numId="115">
    <w:abstractNumId w:val="12"/>
    <w:lvlOverride w:ilvl="0">
      <w:startOverride w:val="1"/>
    </w:lvlOverride>
  </w:num>
  <w:num w:numId="116">
    <w:abstractNumId w:val="12"/>
    <w:lvlOverride w:ilvl="0">
      <w:startOverride w:val="1"/>
    </w:lvlOverride>
  </w:num>
  <w:num w:numId="117">
    <w:abstractNumId w:val="12"/>
    <w:lvlOverride w:ilvl="0">
      <w:startOverride w:val="1"/>
    </w:lvlOverride>
  </w:num>
  <w:num w:numId="118">
    <w:abstractNumId w:val="12"/>
    <w:lvlOverride w:ilvl="0">
      <w:startOverride w:val="1"/>
    </w:lvlOverride>
  </w:num>
  <w:num w:numId="119">
    <w:abstractNumId w:val="12"/>
    <w:lvlOverride w:ilvl="0">
      <w:startOverride w:val="1"/>
    </w:lvlOverride>
  </w:num>
  <w:num w:numId="120">
    <w:abstractNumId w:val="12"/>
    <w:lvlOverride w:ilvl="0">
      <w:startOverride w:val="1"/>
    </w:lvlOverride>
  </w:num>
  <w:num w:numId="121">
    <w:abstractNumId w:val="12"/>
    <w:lvlOverride w:ilvl="0">
      <w:startOverride w:val="1"/>
    </w:lvlOverride>
  </w:num>
  <w:num w:numId="122">
    <w:abstractNumId w:val="12"/>
    <w:lvlOverride w:ilvl="0">
      <w:startOverride w:val="1"/>
    </w:lvlOverride>
  </w:num>
  <w:num w:numId="123">
    <w:abstractNumId w:val="12"/>
    <w:lvlOverride w:ilvl="0">
      <w:startOverride w:val="1"/>
    </w:lvlOverride>
  </w:num>
  <w:num w:numId="124">
    <w:abstractNumId w:val="12"/>
    <w:lvlOverride w:ilvl="0">
      <w:startOverride w:val="1"/>
    </w:lvlOverride>
  </w:num>
  <w:num w:numId="125">
    <w:abstractNumId w:val="12"/>
    <w:lvlOverride w:ilvl="0">
      <w:startOverride w:val="1"/>
    </w:lvlOverride>
  </w:num>
  <w:num w:numId="126">
    <w:abstractNumId w:val="12"/>
    <w:lvlOverride w:ilvl="0">
      <w:startOverride w:val="1"/>
    </w:lvlOverride>
  </w:num>
  <w:num w:numId="127">
    <w:abstractNumId w:val="12"/>
    <w:lvlOverride w:ilvl="0">
      <w:startOverride w:val="1"/>
    </w:lvlOverride>
  </w:num>
  <w:num w:numId="128">
    <w:abstractNumId w:val="12"/>
    <w:lvlOverride w:ilvl="0">
      <w:startOverride w:val="1"/>
    </w:lvlOverride>
  </w:num>
  <w:num w:numId="129">
    <w:abstractNumId w:val="12"/>
    <w:lvlOverride w:ilvl="0">
      <w:startOverride w:val="1"/>
    </w:lvlOverride>
  </w:num>
  <w:num w:numId="130">
    <w:abstractNumId w:val="12"/>
    <w:lvlOverride w:ilvl="0">
      <w:startOverride w:val="1"/>
    </w:lvlOverride>
  </w:num>
  <w:num w:numId="131">
    <w:abstractNumId w:val="12"/>
    <w:lvlOverride w:ilvl="0">
      <w:startOverride w:val="1"/>
    </w:lvlOverride>
  </w:num>
  <w:num w:numId="132">
    <w:abstractNumId w:val="12"/>
    <w:lvlOverride w:ilvl="0">
      <w:startOverride w:val="1"/>
    </w:lvlOverride>
  </w:num>
  <w:num w:numId="133">
    <w:abstractNumId w:val="12"/>
    <w:lvlOverride w:ilvl="0">
      <w:startOverride w:val="1"/>
    </w:lvlOverride>
  </w:num>
  <w:num w:numId="134">
    <w:abstractNumId w:val="12"/>
    <w:lvlOverride w:ilvl="0">
      <w:startOverride w:val="1"/>
    </w:lvlOverride>
  </w:num>
  <w:num w:numId="135">
    <w:abstractNumId w:val="12"/>
    <w:lvlOverride w:ilvl="0">
      <w:startOverride w:val="1"/>
    </w:lvlOverride>
  </w:num>
  <w:num w:numId="136">
    <w:abstractNumId w:val="12"/>
    <w:lvlOverride w:ilvl="0">
      <w:startOverride w:val="1"/>
    </w:lvlOverride>
  </w:num>
  <w:num w:numId="137">
    <w:abstractNumId w:val="12"/>
    <w:lvlOverride w:ilvl="0">
      <w:startOverride w:val="1"/>
    </w:lvlOverride>
  </w:num>
  <w:num w:numId="138">
    <w:abstractNumId w:val="12"/>
    <w:lvlOverride w:ilvl="0">
      <w:startOverride w:val="1"/>
    </w:lvlOverride>
  </w:num>
  <w:num w:numId="139">
    <w:abstractNumId w:val="12"/>
    <w:lvlOverride w:ilvl="0">
      <w:startOverride w:val="1"/>
    </w:lvlOverride>
  </w:num>
  <w:num w:numId="140">
    <w:abstractNumId w:val="12"/>
    <w:lvlOverride w:ilvl="0">
      <w:startOverride w:val="1"/>
    </w:lvlOverride>
  </w:num>
  <w:num w:numId="141">
    <w:abstractNumId w:val="12"/>
    <w:lvlOverride w:ilvl="0">
      <w:startOverride w:val="1"/>
    </w:lvlOverride>
  </w:num>
  <w:num w:numId="142">
    <w:abstractNumId w:val="12"/>
    <w:lvlOverride w:ilvl="0">
      <w:startOverride w:val="1"/>
    </w:lvlOverride>
  </w:num>
  <w:num w:numId="143">
    <w:abstractNumId w:val="12"/>
    <w:lvlOverride w:ilvl="0">
      <w:startOverride w:val="1"/>
    </w:lvlOverride>
  </w:num>
  <w:num w:numId="144">
    <w:abstractNumId w:val="12"/>
    <w:lvlOverride w:ilvl="0">
      <w:startOverride w:val="1"/>
    </w:lvlOverride>
  </w:num>
  <w:num w:numId="145">
    <w:abstractNumId w:val="12"/>
    <w:lvlOverride w:ilvl="0">
      <w:startOverride w:val="1"/>
    </w:lvlOverride>
  </w:num>
  <w:num w:numId="146">
    <w:abstractNumId w:val="12"/>
    <w:lvlOverride w:ilvl="0">
      <w:startOverride w:val="1"/>
    </w:lvlOverride>
  </w:num>
  <w:num w:numId="147">
    <w:abstractNumId w:val="12"/>
    <w:lvlOverride w:ilvl="0">
      <w:startOverride w:val="1"/>
    </w:lvlOverride>
  </w:num>
  <w:num w:numId="148">
    <w:abstractNumId w:val="12"/>
    <w:lvlOverride w:ilvl="0">
      <w:startOverride w:val="1"/>
    </w:lvlOverride>
  </w:num>
  <w:num w:numId="149">
    <w:abstractNumId w:val="12"/>
    <w:lvlOverride w:ilvl="0">
      <w:startOverride w:val="1"/>
    </w:lvlOverride>
  </w:num>
  <w:num w:numId="150">
    <w:abstractNumId w:val="12"/>
    <w:lvlOverride w:ilvl="0">
      <w:startOverride w:val="1"/>
    </w:lvlOverride>
  </w:num>
  <w:num w:numId="151">
    <w:abstractNumId w:val="12"/>
    <w:lvlOverride w:ilvl="0">
      <w:startOverride w:val="1"/>
    </w:lvlOverride>
  </w:num>
  <w:num w:numId="152">
    <w:abstractNumId w:val="12"/>
    <w:lvlOverride w:ilvl="0">
      <w:startOverride w:val="1"/>
    </w:lvlOverride>
  </w:num>
  <w:num w:numId="153">
    <w:abstractNumId w:val="12"/>
    <w:lvlOverride w:ilvl="0">
      <w:startOverride w:val="1"/>
    </w:lvlOverride>
  </w:num>
  <w:num w:numId="154">
    <w:abstractNumId w:val="12"/>
    <w:lvlOverride w:ilvl="0">
      <w:startOverride w:val="1"/>
    </w:lvlOverride>
  </w:num>
  <w:num w:numId="155">
    <w:abstractNumId w:val="12"/>
    <w:lvlOverride w:ilvl="0">
      <w:startOverride w:val="1"/>
    </w:lvlOverride>
  </w:num>
  <w:num w:numId="156">
    <w:abstractNumId w:val="12"/>
    <w:lvlOverride w:ilvl="0">
      <w:startOverride w:val="1"/>
    </w:lvlOverride>
  </w:num>
  <w:num w:numId="157">
    <w:abstractNumId w:val="12"/>
    <w:lvlOverride w:ilvl="0">
      <w:startOverride w:val="1"/>
    </w:lvlOverride>
  </w:num>
  <w:num w:numId="158">
    <w:abstractNumId w:val="12"/>
    <w:lvlOverride w:ilvl="0">
      <w:startOverride w:val="1"/>
    </w:lvlOverride>
  </w:num>
  <w:num w:numId="159">
    <w:abstractNumId w:val="12"/>
    <w:lvlOverride w:ilvl="0">
      <w:startOverride w:val="1"/>
    </w:lvlOverride>
  </w:num>
  <w:num w:numId="160">
    <w:abstractNumId w:val="12"/>
    <w:lvlOverride w:ilvl="0">
      <w:startOverride w:val="1"/>
    </w:lvlOverride>
  </w:num>
  <w:num w:numId="161">
    <w:abstractNumId w:val="12"/>
    <w:lvlOverride w:ilvl="0">
      <w:startOverride w:val="1"/>
    </w:lvlOverride>
  </w:num>
  <w:num w:numId="162">
    <w:abstractNumId w:val="12"/>
    <w:lvlOverride w:ilvl="0">
      <w:startOverride w:val="1"/>
    </w:lvlOverride>
  </w:num>
  <w:num w:numId="163">
    <w:abstractNumId w:val="12"/>
    <w:lvlOverride w:ilvl="0">
      <w:startOverride w:val="1"/>
    </w:lvlOverride>
  </w:num>
  <w:num w:numId="164">
    <w:abstractNumId w:val="12"/>
    <w:lvlOverride w:ilvl="0">
      <w:startOverride w:val="1"/>
    </w:lvlOverride>
  </w:num>
  <w:num w:numId="165">
    <w:abstractNumId w:val="12"/>
    <w:lvlOverride w:ilvl="0">
      <w:startOverride w:val="1"/>
    </w:lvlOverride>
  </w:num>
  <w:num w:numId="166">
    <w:abstractNumId w:val="30"/>
    <w:lvlOverride w:ilvl="0">
      <w:startOverride w:val="1"/>
    </w:lvlOverride>
  </w:num>
  <w:num w:numId="167">
    <w:abstractNumId w:val="12"/>
    <w:lvlOverride w:ilvl="0">
      <w:startOverride w:val="1"/>
    </w:lvlOverride>
  </w:num>
  <w:num w:numId="168">
    <w:abstractNumId w:val="30"/>
    <w:lvlOverride w:ilvl="0">
      <w:startOverride w:val="1"/>
    </w:lvlOverride>
  </w:num>
  <w:num w:numId="169">
    <w:abstractNumId w:val="12"/>
    <w:lvlOverride w:ilvl="0">
      <w:startOverride w:val="1"/>
    </w:lvlOverride>
  </w:num>
  <w:num w:numId="170">
    <w:abstractNumId w:val="12"/>
    <w:lvlOverride w:ilvl="0">
      <w:startOverride w:val="1"/>
    </w:lvlOverride>
  </w:num>
  <w:num w:numId="171">
    <w:abstractNumId w:val="12"/>
    <w:lvlOverride w:ilvl="0">
      <w:startOverride w:val="1"/>
    </w:lvlOverride>
  </w:num>
  <w:num w:numId="172">
    <w:abstractNumId w:val="30"/>
    <w:lvlOverride w:ilvl="0">
      <w:startOverride w:val="1"/>
    </w:lvlOverride>
  </w:num>
  <w:num w:numId="173">
    <w:abstractNumId w:val="12"/>
    <w:lvlOverride w:ilvl="0">
      <w:startOverride w:val="1"/>
    </w:lvlOverride>
  </w:num>
  <w:num w:numId="174">
    <w:abstractNumId w:val="12"/>
    <w:lvlOverride w:ilvl="0">
      <w:startOverride w:val="1"/>
    </w:lvlOverride>
  </w:num>
  <w:num w:numId="175">
    <w:abstractNumId w:val="12"/>
    <w:lvlOverride w:ilvl="0">
      <w:startOverride w:val="1"/>
    </w:lvlOverride>
  </w:num>
  <w:num w:numId="176">
    <w:abstractNumId w:val="12"/>
    <w:lvlOverride w:ilvl="0">
      <w:startOverride w:val="1"/>
    </w:lvlOverride>
  </w:num>
  <w:num w:numId="177">
    <w:abstractNumId w:val="12"/>
    <w:lvlOverride w:ilvl="0">
      <w:startOverride w:val="1"/>
    </w:lvlOverride>
  </w:num>
  <w:num w:numId="178">
    <w:abstractNumId w:val="12"/>
    <w:lvlOverride w:ilvl="0">
      <w:startOverride w:val="1"/>
    </w:lvlOverride>
  </w:num>
  <w:num w:numId="179">
    <w:abstractNumId w:val="30"/>
    <w:lvlOverride w:ilvl="0">
      <w:startOverride w:val="1"/>
    </w:lvlOverride>
  </w:num>
  <w:num w:numId="180">
    <w:abstractNumId w:val="30"/>
    <w:lvlOverride w:ilvl="0">
      <w:startOverride w:val="1"/>
    </w:lvlOverride>
  </w:num>
  <w:num w:numId="181">
    <w:abstractNumId w:val="30"/>
    <w:lvlOverride w:ilvl="0">
      <w:startOverride w:val="1"/>
    </w:lvlOverride>
  </w:num>
  <w:num w:numId="182">
    <w:abstractNumId w:val="30"/>
    <w:lvlOverride w:ilvl="0">
      <w:startOverride w:val="1"/>
    </w:lvlOverride>
  </w:num>
  <w:num w:numId="183">
    <w:abstractNumId w:val="30"/>
    <w:lvlOverride w:ilvl="0">
      <w:startOverride w:val="1"/>
    </w:lvlOverride>
  </w:num>
  <w:num w:numId="184">
    <w:abstractNumId w:val="30"/>
    <w:lvlOverride w:ilvl="0">
      <w:startOverride w:val="1"/>
    </w:lvlOverride>
  </w:num>
  <w:num w:numId="185">
    <w:abstractNumId w:val="30"/>
    <w:lvlOverride w:ilvl="0">
      <w:startOverride w:val="1"/>
    </w:lvlOverride>
  </w:num>
  <w:num w:numId="186">
    <w:abstractNumId w:val="30"/>
    <w:lvlOverride w:ilvl="0">
      <w:startOverride w:val="1"/>
    </w:lvlOverride>
  </w:num>
  <w:num w:numId="187">
    <w:abstractNumId w:val="30"/>
    <w:lvlOverride w:ilvl="0">
      <w:startOverride w:val="1"/>
    </w:lvlOverride>
  </w:num>
  <w:num w:numId="188">
    <w:abstractNumId w:val="30"/>
    <w:lvlOverride w:ilvl="0">
      <w:startOverride w:val="1"/>
    </w:lvlOverride>
  </w:num>
  <w:num w:numId="189">
    <w:abstractNumId w:val="30"/>
    <w:lvlOverride w:ilvl="0">
      <w:startOverride w:val="1"/>
    </w:lvlOverride>
  </w:num>
  <w:num w:numId="190">
    <w:abstractNumId w:val="30"/>
    <w:lvlOverride w:ilvl="0">
      <w:startOverride w:val="1"/>
    </w:lvlOverride>
  </w:num>
  <w:num w:numId="191">
    <w:abstractNumId w:val="30"/>
    <w:lvlOverride w:ilvl="0">
      <w:startOverride w:val="1"/>
    </w:lvlOverride>
  </w:num>
  <w:num w:numId="192">
    <w:abstractNumId w:val="77"/>
  </w:num>
  <w:num w:numId="193">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6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2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68"/>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80"/>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86"/>
  </w:num>
  <w:num w:numId="199">
    <w:abstractNumId w:val="12"/>
  </w:num>
  <w:num w:numId="20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92"/>
  </w:num>
  <w:num w:numId="210">
    <w:abstractNumId w:val="5"/>
  </w:num>
  <w:num w:numId="211">
    <w:abstractNumId w:val="14"/>
  </w:num>
  <w:num w:numId="212">
    <w:abstractNumId w:val="6"/>
  </w:num>
  <w:num w:numId="213">
    <w:abstractNumId w:val="71"/>
  </w:num>
  <w:num w:numId="214">
    <w:abstractNumId w:val="45"/>
  </w:num>
  <w:num w:numId="215">
    <w:abstractNumId w:val="13"/>
  </w:num>
  <w:num w:numId="216">
    <w:abstractNumId w:val="48"/>
  </w:num>
  <w:num w:numId="217">
    <w:abstractNumId w:val="59"/>
  </w:num>
  <w:num w:numId="218">
    <w:abstractNumId w:val="94"/>
  </w:num>
  <w:num w:numId="219">
    <w:abstractNumId w:val="36"/>
  </w:num>
  <w:num w:numId="220">
    <w:abstractNumId w:val="61"/>
  </w:num>
  <w:num w:numId="221">
    <w:abstractNumId w:val="40"/>
  </w:num>
  <w:num w:numId="222">
    <w:abstractNumId w:val="12"/>
    <w:lvlOverride w:ilvl="0">
      <w:startOverride w:val="1"/>
    </w:lvlOverride>
  </w:num>
  <w:num w:numId="223">
    <w:abstractNumId w:val="33"/>
  </w:num>
  <w:num w:numId="224">
    <w:abstractNumId w:val="82"/>
  </w:num>
  <w:num w:numId="225">
    <w:abstractNumId w:val="41"/>
  </w:num>
  <w:num w:numId="226">
    <w:abstractNumId w:val="19"/>
  </w:num>
  <w:num w:numId="227">
    <w:abstractNumId w:val="9"/>
  </w:num>
  <w:num w:numId="228">
    <w:abstractNumId w:val="37"/>
  </w:num>
  <w:num w:numId="229">
    <w:abstractNumId w:val="60"/>
  </w:num>
  <w:num w:numId="230">
    <w:abstractNumId w:val="49"/>
  </w:num>
  <w:num w:numId="231">
    <w:abstractNumId w:val="52"/>
  </w:num>
  <w:num w:numId="232">
    <w:abstractNumId w:val="15"/>
  </w:num>
  <w:num w:numId="233">
    <w:abstractNumId w:val="62"/>
  </w:num>
  <w:num w:numId="234">
    <w:abstractNumId w:val="76"/>
  </w:num>
  <w:num w:numId="235">
    <w:abstractNumId w:val="47"/>
  </w:num>
  <w:num w:numId="236">
    <w:abstractNumId w:val="55"/>
  </w:num>
  <w:num w:numId="237">
    <w:abstractNumId w:val="50"/>
  </w:num>
  <w:num w:numId="238">
    <w:abstractNumId w:val="78"/>
  </w:num>
  <w:num w:numId="239">
    <w:abstractNumId w:val="12"/>
    <w:lvlOverride w:ilvl="0">
      <w:startOverride w:val="1"/>
    </w:lvlOverride>
  </w:num>
  <w:num w:numId="240">
    <w:abstractNumId w:val="84"/>
  </w:num>
  <w:num w:numId="241">
    <w:abstractNumId w:val="90"/>
  </w:num>
  <w:num w:numId="242">
    <w:abstractNumId w:val="7"/>
  </w:num>
  <w:num w:numId="243">
    <w:abstractNumId w:val="24"/>
  </w:num>
  <w:num w:numId="244">
    <w:abstractNumId w:val="57"/>
  </w:num>
  <w:num w:numId="245">
    <w:abstractNumId w:val="75"/>
  </w:num>
  <w:num w:numId="246">
    <w:abstractNumId w:val="53"/>
  </w:num>
  <w:num w:numId="247">
    <w:abstractNumId w:val="0"/>
  </w:num>
  <w:num w:numId="248">
    <w:abstractNumId w:val="69"/>
  </w:num>
  <w:num w:numId="249">
    <w:abstractNumId w:val="20"/>
  </w:num>
  <w:num w:numId="250">
    <w:abstractNumId w:val="21"/>
  </w:num>
  <w:num w:numId="251">
    <w:abstractNumId w:val="58"/>
  </w:num>
  <w:num w:numId="252">
    <w:abstractNumId w:val="56"/>
  </w:num>
  <w:num w:numId="253">
    <w:abstractNumId w:val="67"/>
  </w:num>
  <w:num w:numId="254">
    <w:abstractNumId w:val="87"/>
  </w:num>
  <w:num w:numId="255">
    <w:abstractNumId w:val="38"/>
  </w:num>
  <w:num w:numId="256">
    <w:abstractNumId w:val="22"/>
  </w:num>
  <w:num w:numId="257">
    <w:abstractNumId w:val="25"/>
  </w:num>
  <w:num w:numId="258">
    <w:abstractNumId w:val="2"/>
  </w:num>
  <w:num w:numId="259">
    <w:abstractNumId w:val="27"/>
  </w:num>
  <w:num w:numId="260">
    <w:abstractNumId w:val="26"/>
  </w:num>
  <w:num w:numId="261">
    <w:abstractNumId w:val="11"/>
  </w:num>
  <w:num w:numId="262">
    <w:abstractNumId w:val="54"/>
  </w:num>
  <w:num w:numId="263">
    <w:abstractNumId w:val="91"/>
  </w:num>
  <w:num w:numId="264">
    <w:abstractNumId w:val="10"/>
  </w:num>
  <w:num w:numId="265">
    <w:abstractNumId w:val="64"/>
  </w:num>
  <w:num w:numId="266">
    <w:abstractNumId w:val="51"/>
  </w:num>
  <w:num w:numId="267">
    <w:abstractNumId w:val="42"/>
  </w:num>
  <w:num w:numId="268">
    <w:abstractNumId w:val="8"/>
  </w:num>
  <w:num w:numId="269">
    <w:abstractNumId w:val="4"/>
  </w:num>
  <w:num w:numId="270">
    <w:abstractNumId w:val="18"/>
  </w:num>
  <w:num w:numId="271">
    <w:abstractNumId w:val="35"/>
  </w:num>
  <w:num w:numId="272">
    <w:abstractNumId w:val="79"/>
  </w:num>
  <w:num w:numId="273">
    <w:abstractNumId w:val="66"/>
  </w:num>
  <w:num w:numId="274">
    <w:abstractNumId w:val="29"/>
  </w:num>
  <w:num w:numId="275">
    <w:abstractNumId w:val="70"/>
  </w:num>
  <w:num w:numId="276">
    <w:abstractNumId w:val="44"/>
  </w:num>
  <w:num w:numId="277">
    <w:abstractNumId w:val="1"/>
  </w:num>
  <w:num w:numId="278">
    <w:abstractNumId w:val="65"/>
  </w:num>
  <w:numIdMacAtCleanup w:val="2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hideSpellingErrors/>
  <w:hideGrammaticalErrors/>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4"/>
  <w:revisionView w:inkAnnotations="0"/>
  <w:defaultTabStop w:val="720"/>
  <w:characterSpacingControl w:val="doNotCompress"/>
  <w:hdrShapeDefaults>
    <o:shapedefaults v:ext="edit" spidmax="157698"/>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7674"/>
    <w:rsid w:val="000003DE"/>
    <w:rsid w:val="0000159D"/>
    <w:rsid w:val="00006179"/>
    <w:rsid w:val="0001395F"/>
    <w:rsid w:val="00014170"/>
    <w:rsid w:val="00015DC1"/>
    <w:rsid w:val="00023078"/>
    <w:rsid w:val="00024DF3"/>
    <w:rsid w:val="00025283"/>
    <w:rsid w:val="000328B7"/>
    <w:rsid w:val="00033C03"/>
    <w:rsid w:val="0003770E"/>
    <w:rsid w:val="00037A1B"/>
    <w:rsid w:val="00042DFC"/>
    <w:rsid w:val="000432FC"/>
    <w:rsid w:val="000447E4"/>
    <w:rsid w:val="00045270"/>
    <w:rsid w:val="00046B09"/>
    <w:rsid w:val="0005076B"/>
    <w:rsid w:val="00055C95"/>
    <w:rsid w:val="00055DDB"/>
    <w:rsid w:val="00057D17"/>
    <w:rsid w:val="00061587"/>
    <w:rsid w:val="000646CA"/>
    <w:rsid w:val="00074630"/>
    <w:rsid w:val="000765A9"/>
    <w:rsid w:val="00077281"/>
    <w:rsid w:val="000773C1"/>
    <w:rsid w:val="0007740A"/>
    <w:rsid w:val="000806AD"/>
    <w:rsid w:val="00080F32"/>
    <w:rsid w:val="00083C26"/>
    <w:rsid w:val="000A1260"/>
    <w:rsid w:val="000A4779"/>
    <w:rsid w:val="000B27FF"/>
    <w:rsid w:val="000B4378"/>
    <w:rsid w:val="000B5C7B"/>
    <w:rsid w:val="000B6D33"/>
    <w:rsid w:val="000C1542"/>
    <w:rsid w:val="000C73DD"/>
    <w:rsid w:val="000D0CAE"/>
    <w:rsid w:val="000D1B2F"/>
    <w:rsid w:val="000D2999"/>
    <w:rsid w:val="000D2A9B"/>
    <w:rsid w:val="000E0A8A"/>
    <w:rsid w:val="000E14CF"/>
    <w:rsid w:val="000E217C"/>
    <w:rsid w:val="000E388E"/>
    <w:rsid w:val="000E591E"/>
    <w:rsid w:val="000E7CDC"/>
    <w:rsid w:val="000F1739"/>
    <w:rsid w:val="000F56C5"/>
    <w:rsid w:val="00101F2F"/>
    <w:rsid w:val="00102346"/>
    <w:rsid w:val="001036BD"/>
    <w:rsid w:val="00105555"/>
    <w:rsid w:val="0011074E"/>
    <w:rsid w:val="00110AD0"/>
    <w:rsid w:val="00111D56"/>
    <w:rsid w:val="00114EB8"/>
    <w:rsid w:val="00125DEB"/>
    <w:rsid w:val="00132D70"/>
    <w:rsid w:val="001334F9"/>
    <w:rsid w:val="0013609D"/>
    <w:rsid w:val="001409FB"/>
    <w:rsid w:val="001418AF"/>
    <w:rsid w:val="00147859"/>
    <w:rsid w:val="0014793B"/>
    <w:rsid w:val="00147EE0"/>
    <w:rsid w:val="00153109"/>
    <w:rsid w:val="00153EB7"/>
    <w:rsid w:val="001655C8"/>
    <w:rsid w:val="00165E0F"/>
    <w:rsid w:val="001667A9"/>
    <w:rsid w:val="00170D6D"/>
    <w:rsid w:val="00170D9E"/>
    <w:rsid w:val="00171C40"/>
    <w:rsid w:val="00175A32"/>
    <w:rsid w:val="001772AB"/>
    <w:rsid w:val="00177B86"/>
    <w:rsid w:val="00177EE8"/>
    <w:rsid w:val="0018026C"/>
    <w:rsid w:val="00181647"/>
    <w:rsid w:val="001841F5"/>
    <w:rsid w:val="0018544E"/>
    <w:rsid w:val="00191028"/>
    <w:rsid w:val="001913C2"/>
    <w:rsid w:val="001A2112"/>
    <w:rsid w:val="001A2AC8"/>
    <w:rsid w:val="001A5FC5"/>
    <w:rsid w:val="001A64DA"/>
    <w:rsid w:val="001A6D26"/>
    <w:rsid w:val="001B1E0B"/>
    <w:rsid w:val="001B7F98"/>
    <w:rsid w:val="001C45CE"/>
    <w:rsid w:val="001C5262"/>
    <w:rsid w:val="001C77CC"/>
    <w:rsid w:val="001C7DF6"/>
    <w:rsid w:val="001D3D75"/>
    <w:rsid w:val="001E32B0"/>
    <w:rsid w:val="001E7FB5"/>
    <w:rsid w:val="001F2223"/>
    <w:rsid w:val="001F46CA"/>
    <w:rsid w:val="002002AB"/>
    <w:rsid w:val="00211ADB"/>
    <w:rsid w:val="00215FF8"/>
    <w:rsid w:val="00216830"/>
    <w:rsid w:val="00227B0B"/>
    <w:rsid w:val="00231F98"/>
    <w:rsid w:val="00234DC2"/>
    <w:rsid w:val="00235F42"/>
    <w:rsid w:val="002402D5"/>
    <w:rsid w:val="002403A5"/>
    <w:rsid w:val="00241485"/>
    <w:rsid w:val="002504B2"/>
    <w:rsid w:val="0025057D"/>
    <w:rsid w:val="00252E78"/>
    <w:rsid w:val="00253128"/>
    <w:rsid w:val="002532CA"/>
    <w:rsid w:val="00254226"/>
    <w:rsid w:val="002547DA"/>
    <w:rsid w:val="00255D62"/>
    <w:rsid w:val="00256178"/>
    <w:rsid w:val="00261FB5"/>
    <w:rsid w:val="00262A1D"/>
    <w:rsid w:val="00263C50"/>
    <w:rsid w:val="00263CF4"/>
    <w:rsid w:val="00270A71"/>
    <w:rsid w:val="00275F1B"/>
    <w:rsid w:val="0027742B"/>
    <w:rsid w:val="002801B9"/>
    <w:rsid w:val="00280D90"/>
    <w:rsid w:val="00282D19"/>
    <w:rsid w:val="0028371A"/>
    <w:rsid w:val="002842CD"/>
    <w:rsid w:val="00287006"/>
    <w:rsid w:val="00292B28"/>
    <w:rsid w:val="0029322E"/>
    <w:rsid w:val="00294625"/>
    <w:rsid w:val="002963B9"/>
    <w:rsid w:val="002A2877"/>
    <w:rsid w:val="002A78D6"/>
    <w:rsid w:val="002B2D5A"/>
    <w:rsid w:val="002C0429"/>
    <w:rsid w:val="002C2FEC"/>
    <w:rsid w:val="002C7160"/>
    <w:rsid w:val="002D1653"/>
    <w:rsid w:val="002D217B"/>
    <w:rsid w:val="002D2429"/>
    <w:rsid w:val="002D304D"/>
    <w:rsid w:val="002E1CE3"/>
    <w:rsid w:val="002E2345"/>
    <w:rsid w:val="002F07A3"/>
    <w:rsid w:val="002F6476"/>
    <w:rsid w:val="002F713C"/>
    <w:rsid w:val="002F7861"/>
    <w:rsid w:val="0030658C"/>
    <w:rsid w:val="00310060"/>
    <w:rsid w:val="00311040"/>
    <w:rsid w:val="00311BBE"/>
    <w:rsid w:val="00313E7E"/>
    <w:rsid w:val="00314CD7"/>
    <w:rsid w:val="00314E1C"/>
    <w:rsid w:val="003154C5"/>
    <w:rsid w:val="0031635A"/>
    <w:rsid w:val="00316BF1"/>
    <w:rsid w:val="003209F1"/>
    <w:rsid w:val="00321CB7"/>
    <w:rsid w:val="00322020"/>
    <w:rsid w:val="003324C5"/>
    <w:rsid w:val="003329D7"/>
    <w:rsid w:val="00332CD4"/>
    <w:rsid w:val="003439A5"/>
    <w:rsid w:val="00343F62"/>
    <w:rsid w:val="00344BA9"/>
    <w:rsid w:val="00347A4F"/>
    <w:rsid w:val="00350580"/>
    <w:rsid w:val="00352722"/>
    <w:rsid w:val="003548D2"/>
    <w:rsid w:val="003550E9"/>
    <w:rsid w:val="00356C58"/>
    <w:rsid w:val="0036297D"/>
    <w:rsid w:val="003674EF"/>
    <w:rsid w:val="00374511"/>
    <w:rsid w:val="00375F46"/>
    <w:rsid w:val="00376118"/>
    <w:rsid w:val="00377E14"/>
    <w:rsid w:val="00386546"/>
    <w:rsid w:val="00392936"/>
    <w:rsid w:val="00394B12"/>
    <w:rsid w:val="0039656A"/>
    <w:rsid w:val="003A13ED"/>
    <w:rsid w:val="003B2D5F"/>
    <w:rsid w:val="003B4663"/>
    <w:rsid w:val="003B5455"/>
    <w:rsid w:val="003C08B0"/>
    <w:rsid w:val="003C0F5A"/>
    <w:rsid w:val="003C1B28"/>
    <w:rsid w:val="003C2B93"/>
    <w:rsid w:val="003C7A1F"/>
    <w:rsid w:val="003D0938"/>
    <w:rsid w:val="003D2F55"/>
    <w:rsid w:val="003D5091"/>
    <w:rsid w:val="003E12B2"/>
    <w:rsid w:val="003E2A72"/>
    <w:rsid w:val="003E737C"/>
    <w:rsid w:val="003F25FE"/>
    <w:rsid w:val="003F2F47"/>
    <w:rsid w:val="003F4AB3"/>
    <w:rsid w:val="003F5A10"/>
    <w:rsid w:val="003F5F87"/>
    <w:rsid w:val="003F743A"/>
    <w:rsid w:val="003F7BDB"/>
    <w:rsid w:val="004009D7"/>
    <w:rsid w:val="00401F38"/>
    <w:rsid w:val="00405ADC"/>
    <w:rsid w:val="00405D19"/>
    <w:rsid w:val="00411A2D"/>
    <w:rsid w:val="00414A23"/>
    <w:rsid w:val="00415A43"/>
    <w:rsid w:val="004164CA"/>
    <w:rsid w:val="004172EB"/>
    <w:rsid w:val="00423520"/>
    <w:rsid w:val="00424F81"/>
    <w:rsid w:val="00427679"/>
    <w:rsid w:val="00440981"/>
    <w:rsid w:val="004419BC"/>
    <w:rsid w:val="00442480"/>
    <w:rsid w:val="00443056"/>
    <w:rsid w:val="00443237"/>
    <w:rsid w:val="00443244"/>
    <w:rsid w:val="0044367C"/>
    <w:rsid w:val="0044671A"/>
    <w:rsid w:val="00450607"/>
    <w:rsid w:val="00452468"/>
    <w:rsid w:val="00452C82"/>
    <w:rsid w:val="00454FF4"/>
    <w:rsid w:val="00455BAD"/>
    <w:rsid w:val="00457032"/>
    <w:rsid w:val="004577EE"/>
    <w:rsid w:val="00457868"/>
    <w:rsid w:val="004611A5"/>
    <w:rsid w:val="00462736"/>
    <w:rsid w:val="00465ACB"/>
    <w:rsid w:val="00465ECA"/>
    <w:rsid w:val="00471C59"/>
    <w:rsid w:val="00473640"/>
    <w:rsid w:val="00475A9A"/>
    <w:rsid w:val="0047602A"/>
    <w:rsid w:val="00477EFB"/>
    <w:rsid w:val="00481CC7"/>
    <w:rsid w:val="00484466"/>
    <w:rsid w:val="004849C1"/>
    <w:rsid w:val="004851C5"/>
    <w:rsid w:val="00490DAE"/>
    <w:rsid w:val="004924E1"/>
    <w:rsid w:val="0049692F"/>
    <w:rsid w:val="004A2785"/>
    <w:rsid w:val="004A3F1B"/>
    <w:rsid w:val="004A4038"/>
    <w:rsid w:val="004B1873"/>
    <w:rsid w:val="004B302C"/>
    <w:rsid w:val="004B5652"/>
    <w:rsid w:val="004C07E6"/>
    <w:rsid w:val="004C38D1"/>
    <w:rsid w:val="004C3B54"/>
    <w:rsid w:val="004C7C19"/>
    <w:rsid w:val="004C7EEE"/>
    <w:rsid w:val="004D18B0"/>
    <w:rsid w:val="004D6CBF"/>
    <w:rsid w:val="004D6DB7"/>
    <w:rsid w:val="004D7629"/>
    <w:rsid w:val="004F255E"/>
    <w:rsid w:val="004F323C"/>
    <w:rsid w:val="004F33B5"/>
    <w:rsid w:val="004F3C61"/>
    <w:rsid w:val="004F5AB0"/>
    <w:rsid w:val="004F63BF"/>
    <w:rsid w:val="004F7EFB"/>
    <w:rsid w:val="0050223F"/>
    <w:rsid w:val="00503044"/>
    <w:rsid w:val="00505450"/>
    <w:rsid w:val="0051049F"/>
    <w:rsid w:val="005123E3"/>
    <w:rsid w:val="00512A7D"/>
    <w:rsid w:val="005130F6"/>
    <w:rsid w:val="0052243A"/>
    <w:rsid w:val="005228B6"/>
    <w:rsid w:val="00523C18"/>
    <w:rsid w:val="00527939"/>
    <w:rsid w:val="005302DF"/>
    <w:rsid w:val="00533E37"/>
    <w:rsid w:val="00534083"/>
    <w:rsid w:val="0053476B"/>
    <w:rsid w:val="00540B57"/>
    <w:rsid w:val="00541074"/>
    <w:rsid w:val="00542392"/>
    <w:rsid w:val="0054597E"/>
    <w:rsid w:val="00546206"/>
    <w:rsid w:val="00547819"/>
    <w:rsid w:val="005501A9"/>
    <w:rsid w:val="00552DAF"/>
    <w:rsid w:val="00554426"/>
    <w:rsid w:val="00560838"/>
    <w:rsid w:val="00560CF5"/>
    <w:rsid w:val="00566268"/>
    <w:rsid w:val="005706BC"/>
    <w:rsid w:val="005713DC"/>
    <w:rsid w:val="005806B3"/>
    <w:rsid w:val="00583674"/>
    <w:rsid w:val="00586E0C"/>
    <w:rsid w:val="00587C6A"/>
    <w:rsid w:val="00590EBC"/>
    <w:rsid w:val="00594386"/>
    <w:rsid w:val="00596631"/>
    <w:rsid w:val="005A10C8"/>
    <w:rsid w:val="005A1C75"/>
    <w:rsid w:val="005A6516"/>
    <w:rsid w:val="005A6E09"/>
    <w:rsid w:val="005B4420"/>
    <w:rsid w:val="005B5023"/>
    <w:rsid w:val="005B550A"/>
    <w:rsid w:val="005B6AA6"/>
    <w:rsid w:val="005C1751"/>
    <w:rsid w:val="005C1780"/>
    <w:rsid w:val="005C2222"/>
    <w:rsid w:val="005C2D43"/>
    <w:rsid w:val="005C3B75"/>
    <w:rsid w:val="005C6975"/>
    <w:rsid w:val="005D3571"/>
    <w:rsid w:val="005D5863"/>
    <w:rsid w:val="005D5D4F"/>
    <w:rsid w:val="005E1309"/>
    <w:rsid w:val="005E1974"/>
    <w:rsid w:val="005E4CED"/>
    <w:rsid w:val="005E69F9"/>
    <w:rsid w:val="005F34E2"/>
    <w:rsid w:val="005F3AA0"/>
    <w:rsid w:val="005F5976"/>
    <w:rsid w:val="005F7ACB"/>
    <w:rsid w:val="00600D6F"/>
    <w:rsid w:val="00602D95"/>
    <w:rsid w:val="00603126"/>
    <w:rsid w:val="006035E8"/>
    <w:rsid w:val="00603DA9"/>
    <w:rsid w:val="00610324"/>
    <w:rsid w:val="00610660"/>
    <w:rsid w:val="0061249B"/>
    <w:rsid w:val="00612919"/>
    <w:rsid w:val="00615332"/>
    <w:rsid w:val="006231D0"/>
    <w:rsid w:val="00631E6C"/>
    <w:rsid w:val="0063214F"/>
    <w:rsid w:val="006330DB"/>
    <w:rsid w:val="00633171"/>
    <w:rsid w:val="00642427"/>
    <w:rsid w:val="00642814"/>
    <w:rsid w:val="00644BBF"/>
    <w:rsid w:val="00644E4C"/>
    <w:rsid w:val="00646EEB"/>
    <w:rsid w:val="00647CC4"/>
    <w:rsid w:val="0065019B"/>
    <w:rsid w:val="00650F21"/>
    <w:rsid w:val="00651C89"/>
    <w:rsid w:val="00654FBF"/>
    <w:rsid w:val="0065677B"/>
    <w:rsid w:val="00657A8A"/>
    <w:rsid w:val="00661793"/>
    <w:rsid w:val="006624A5"/>
    <w:rsid w:val="00662BDB"/>
    <w:rsid w:val="00663F5B"/>
    <w:rsid w:val="00670A09"/>
    <w:rsid w:val="0067499D"/>
    <w:rsid w:val="00674FEF"/>
    <w:rsid w:val="006774CE"/>
    <w:rsid w:val="0068096F"/>
    <w:rsid w:val="00685EB0"/>
    <w:rsid w:val="006865B9"/>
    <w:rsid w:val="00690D74"/>
    <w:rsid w:val="00693772"/>
    <w:rsid w:val="006949C3"/>
    <w:rsid w:val="00694F48"/>
    <w:rsid w:val="00695DD2"/>
    <w:rsid w:val="006A1A58"/>
    <w:rsid w:val="006A2905"/>
    <w:rsid w:val="006A73B8"/>
    <w:rsid w:val="006B50D1"/>
    <w:rsid w:val="006B62B4"/>
    <w:rsid w:val="006B6DB5"/>
    <w:rsid w:val="006C0BC0"/>
    <w:rsid w:val="006C1BE8"/>
    <w:rsid w:val="006C2B70"/>
    <w:rsid w:val="006C38D5"/>
    <w:rsid w:val="006C3A29"/>
    <w:rsid w:val="006D0AB1"/>
    <w:rsid w:val="006D3CD8"/>
    <w:rsid w:val="006D5902"/>
    <w:rsid w:val="006D5F8C"/>
    <w:rsid w:val="006D681F"/>
    <w:rsid w:val="006E20C9"/>
    <w:rsid w:val="006F4337"/>
    <w:rsid w:val="006F4E92"/>
    <w:rsid w:val="0070152B"/>
    <w:rsid w:val="007035DC"/>
    <w:rsid w:val="00705945"/>
    <w:rsid w:val="007062F0"/>
    <w:rsid w:val="00712FAA"/>
    <w:rsid w:val="00712FD2"/>
    <w:rsid w:val="00713DF7"/>
    <w:rsid w:val="007140B7"/>
    <w:rsid w:val="00714A56"/>
    <w:rsid w:val="00731EA9"/>
    <w:rsid w:val="00733A8B"/>
    <w:rsid w:val="00733EF5"/>
    <w:rsid w:val="007372B0"/>
    <w:rsid w:val="007408DB"/>
    <w:rsid w:val="0074440F"/>
    <w:rsid w:val="00745DA3"/>
    <w:rsid w:val="00752DD3"/>
    <w:rsid w:val="00753593"/>
    <w:rsid w:val="00754ADF"/>
    <w:rsid w:val="007567C3"/>
    <w:rsid w:val="00762097"/>
    <w:rsid w:val="00764015"/>
    <w:rsid w:val="0076671F"/>
    <w:rsid w:val="00772A32"/>
    <w:rsid w:val="00773B31"/>
    <w:rsid w:val="00775A35"/>
    <w:rsid w:val="007762F5"/>
    <w:rsid w:val="00777724"/>
    <w:rsid w:val="007806EB"/>
    <w:rsid w:val="00782DBB"/>
    <w:rsid w:val="007852FF"/>
    <w:rsid w:val="00792150"/>
    <w:rsid w:val="00792602"/>
    <w:rsid w:val="007A05DE"/>
    <w:rsid w:val="007A692E"/>
    <w:rsid w:val="007B01AC"/>
    <w:rsid w:val="007B2862"/>
    <w:rsid w:val="007B608E"/>
    <w:rsid w:val="007B6162"/>
    <w:rsid w:val="007B6B91"/>
    <w:rsid w:val="007C39F1"/>
    <w:rsid w:val="007C5ECA"/>
    <w:rsid w:val="007C6151"/>
    <w:rsid w:val="007C7889"/>
    <w:rsid w:val="007C7F58"/>
    <w:rsid w:val="007D7B31"/>
    <w:rsid w:val="007E2450"/>
    <w:rsid w:val="007E2A59"/>
    <w:rsid w:val="007E2BD1"/>
    <w:rsid w:val="007E3E5D"/>
    <w:rsid w:val="007E4BA0"/>
    <w:rsid w:val="007E62ED"/>
    <w:rsid w:val="007E7502"/>
    <w:rsid w:val="0080003E"/>
    <w:rsid w:val="00804FDB"/>
    <w:rsid w:val="00806A8C"/>
    <w:rsid w:val="00806D2E"/>
    <w:rsid w:val="00810118"/>
    <w:rsid w:val="00813468"/>
    <w:rsid w:val="00814870"/>
    <w:rsid w:val="00834888"/>
    <w:rsid w:val="00835FD9"/>
    <w:rsid w:val="008410B6"/>
    <w:rsid w:val="00845ED9"/>
    <w:rsid w:val="00853D87"/>
    <w:rsid w:val="00856C17"/>
    <w:rsid w:val="00860B91"/>
    <w:rsid w:val="0086430F"/>
    <w:rsid w:val="00864360"/>
    <w:rsid w:val="00866922"/>
    <w:rsid w:val="008707C3"/>
    <w:rsid w:val="00871B6B"/>
    <w:rsid w:val="00871BAA"/>
    <w:rsid w:val="00876179"/>
    <w:rsid w:val="008765AD"/>
    <w:rsid w:val="00876938"/>
    <w:rsid w:val="008778DD"/>
    <w:rsid w:val="00881F67"/>
    <w:rsid w:val="0089307D"/>
    <w:rsid w:val="0089326A"/>
    <w:rsid w:val="008939DB"/>
    <w:rsid w:val="008A2E87"/>
    <w:rsid w:val="008A3AE1"/>
    <w:rsid w:val="008A449F"/>
    <w:rsid w:val="008A4832"/>
    <w:rsid w:val="008C0D90"/>
    <w:rsid w:val="008C0E1D"/>
    <w:rsid w:val="008C3BA8"/>
    <w:rsid w:val="008D03F4"/>
    <w:rsid w:val="008D44ED"/>
    <w:rsid w:val="008E3907"/>
    <w:rsid w:val="008F2ACA"/>
    <w:rsid w:val="008F517B"/>
    <w:rsid w:val="008F5C40"/>
    <w:rsid w:val="00902FAD"/>
    <w:rsid w:val="00903969"/>
    <w:rsid w:val="00925A47"/>
    <w:rsid w:val="00925E6D"/>
    <w:rsid w:val="009273D7"/>
    <w:rsid w:val="00933D24"/>
    <w:rsid w:val="00942D2A"/>
    <w:rsid w:val="00945601"/>
    <w:rsid w:val="00952345"/>
    <w:rsid w:val="009527F1"/>
    <w:rsid w:val="00953356"/>
    <w:rsid w:val="00954344"/>
    <w:rsid w:val="0095606C"/>
    <w:rsid w:val="00960415"/>
    <w:rsid w:val="009606B9"/>
    <w:rsid w:val="00963716"/>
    <w:rsid w:val="009639B4"/>
    <w:rsid w:val="0096400D"/>
    <w:rsid w:val="0097290D"/>
    <w:rsid w:val="00982F89"/>
    <w:rsid w:val="00986570"/>
    <w:rsid w:val="00987771"/>
    <w:rsid w:val="00991766"/>
    <w:rsid w:val="00996BE6"/>
    <w:rsid w:val="009A1AEB"/>
    <w:rsid w:val="009A2C4A"/>
    <w:rsid w:val="009A3003"/>
    <w:rsid w:val="009A3BE7"/>
    <w:rsid w:val="009A604C"/>
    <w:rsid w:val="009A63C7"/>
    <w:rsid w:val="009A72AC"/>
    <w:rsid w:val="009A735F"/>
    <w:rsid w:val="009B0337"/>
    <w:rsid w:val="009B0B06"/>
    <w:rsid w:val="009B0FD0"/>
    <w:rsid w:val="009B610B"/>
    <w:rsid w:val="009B6C88"/>
    <w:rsid w:val="009B789F"/>
    <w:rsid w:val="009D175F"/>
    <w:rsid w:val="009D25D3"/>
    <w:rsid w:val="009D6ACF"/>
    <w:rsid w:val="009D7815"/>
    <w:rsid w:val="009D7F1B"/>
    <w:rsid w:val="009E024A"/>
    <w:rsid w:val="009E2619"/>
    <w:rsid w:val="009E3707"/>
    <w:rsid w:val="009E38A1"/>
    <w:rsid w:val="009E3D48"/>
    <w:rsid w:val="009E44ED"/>
    <w:rsid w:val="009E5ADE"/>
    <w:rsid w:val="009E72F8"/>
    <w:rsid w:val="009E75D3"/>
    <w:rsid w:val="009E7E7C"/>
    <w:rsid w:val="009F17F2"/>
    <w:rsid w:val="009F4C6C"/>
    <w:rsid w:val="009F68F4"/>
    <w:rsid w:val="00A002A7"/>
    <w:rsid w:val="00A00B55"/>
    <w:rsid w:val="00A02429"/>
    <w:rsid w:val="00A056DD"/>
    <w:rsid w:val="00A07FDC"/>
    <w:rsid w:val="00A12AAF"/>
    <w:rsid w:val="00A249D2"/>
    <w:rsid w:val="00A26146"/>
    <w:rsid w:val="00A26D8B"/>
    <w:rsid w:val="00A3143B"/>
    <w:rsid w:val="00A31CDB"/>
    <w:rsid w:val="00A40633"/>
    <w:rsid w:val="00A43698"/>
    <w:rsid w:val="00A440BE"/>
    <w:rsid w:val="00A4674E"/>
    <w:rsid w:val="00A52445"/>
    <w:rsid w:val="00A56DD5"/>
    <w:rsid w:val="00A607D6"/>
    <w:rsid w:val="00A62A7B"/>
    <w:rsid w:val="00A62CA1"/>
    <w:rsid w:val="00A63BDF"/>
    <w:rsid w:val="00A677EA"/>
    <w:rsid w:val="00A677EC"/>
    <w:rsid w:val="00A77961"/>
    <w:rsid w:val="00A8084A"/>
    <w:rsid w:val="00A82F82"/>
    <w:rsid w:val="00A85D22"/>
    <w:rsid w:val="00A86364"/>
    <w:rsid w:val="00A91F00"/>
    <w:rsid w:val="00A929B8"/>
    <w:rsid w:val="00A93FDB"/>
    <w:rsid w:val="00A9792C"/>
    <w:rsid w:val="00AA01D8"/>
    <w:rsid w:val="00AA26A6"/>
    <w:rsid w:val="00AA790B"/>
    <w:rsid w:val="00AB328C"/>
    <w:rsid w:val="00AC0972"/>
    <w:rsid w:val="00AC46E3"/>
    <w:rsid w:val="00AC7D62"/>
    <w:rsid w:val="00AD107F"/>
    <w:rsid w:val="00AD5961"/>
    <w:rsid w:val="00AE7E93"/>
    <w:rsid w:val="00AF1489"/>
    <w:rsid w:val="00AF304E"/>
    <w:rsid w:val="00AF5D4F"/>
    <w:rsid w:val="00B00E0C"/>
    <w:rsid w:val="00B017BD"/>
    <w:rsid w:val="00B02126"/>
    <w:rsid w:val="00B05C0E"/>
    <w:rsid w:val="00B07519"/>
    <w:rsid w:val="00B131BC"/>
    <w:rsid w:val="00B13E36"/>
    <w:rsid w:val="00B16900"/>
    <w:rsid w:val="00B23613"/>
    <w:rsid w:val="00B24B1C"/>
    <w:rsid w:val="00B34334"/>
    <w:rsid w:val="00B34802"/>
    <w:rsid w:val="00B35E9C"/>
    <w:rsid w:val="00B42B97"/>
    <w:rsid w:val="00B560F5"/>
    <w:rsid w:val="00B57AEE"/>
    <w:rsid w:val="00B66ECF"/>
    <w:rsid w:val="00B72314"/>
    <w:rsid w:val="00B736C3"/>
    <w:rsid w:val="00B800E0"/>
    <w:rsid w:val="00B8366E"/>
    <w:rsid w:val="00B87A16"/>
    <w:rsid w:val="00B9198B"/>
    <w:rsid w:val="00B93CE3"/>
    <w:rsid w:val="00B95B09"/>
    <w:rsid w:val="00B9627A"/>
    <w:rsid w:val="00B969FB"/>
    <w:rsid w:val="00B96F03"/>
    <w:rsid w:val="00B977FC"/>
    <w:rsid w:val="00BA01E6"/>
    <w:rsid w:val="00BA0E8E"/>
    <w:rsid w:val="00BA381D"/>
    <w:rsid w:val="00BA47C8"/>
    <w:rsid w:val="00BB1CCB"/>
    <w:rsid w:val="00BB33FB"/>
    <w:rsid w:val="00BB441A"/>
    <w:rsid w:val="00BB6154"/>
    <w:rsid w:val="00BB7268"/>
    <w:rsid w:val="00BB7E74"/>
    <w:rsid w:val="00BC483D"/>
    <w:rsid w:val="00BC483E"/>
    <w:rsid w:val="00BC6A7E"/>
    <w:rsid w:val="00BC6A86"/>
    <w:rsid w:val="00BD054D"/>
    <w:rsid w:val="00BD4020"/>
    <w:rsid w:val="00BD7FEF"/>
    <w:rsid w:val="00BE1954"/>
    <w:rsid w:val="00BE2925"/>
    <w:rsid w:val="00BE4EED"/>
    <w:rsid w:val="00BE650B"/>
    <w:rsid w:val="00BF1290"/>
    <w:rsid w:val="00BF4209"/>
    <w:rsid w:val="00BF514D"/>
    <w:rsid w:val="00BF6D1C"/>
    <w:rsid w:val="00C00E09"/>
    <w:rsid w:val="00C05FE5"/>
    <w:rsid w:val="00C07879"/>
    <w:rsid w:val="00C07FDA"/>
    <w:rsid w:val="00C15818"/>
    <w:rsid w:val="00C2171E"/>
    <w:rsid w:val="00C21DB9"/>
    <w:rsid w:val="00C23A33"/>
    <w:rsid w:val="00C23F87"/>
    <w:rsid w:val="00C3025A"/>
    <w:rsid w:val="00C30475"/>
    <w:rsid w:val="00C317F7"/>
    <w:rsid w:val="00C34D3C"/>
    <w:rsid w:val="00C37A56"/>
    <w:rsid w:val="00C37E6E"/>
    <w:rsid w:val="00C40E8A"/>
    <w:rsid w:val="00C534EA"/>
    <w:rsid w:val="00C60AEB"/>
    <w:rsid w:val="00C61491"/>
    <w:rsid w:val="00C62156"/>
    <w:rsid w:val="00C72E95"/>
    <w:rsid w:val="00C73FB9"/>
    <w:rsid w:val="00C74ED8"/>
    <w:rsid w:val="00C75A1C"/>
    <w:rsid w:val="00C83887"/>
    <w:rsid w:val="00C83B1E"/>
    <w:rsid w:val="00C83E1B"/>
    <w:rsid w:val="00C8561A"/>
    <w:rsid w:val="00C8690F"/>
    <w:rsid w:val="00C91843"/>
    <w:rsid w:val="00C9640B"/>
    <w:rsid w:val="00CA0673"/>
    <w:rsid w:val="00CA120E"/>
    <w:rsid w:val="00CA57EC"/>
    <w:rsid w:val="00CA7D77"/>
    <w:rsid w:val="00CB3063"/>
    <w:rsid w:val="00CB67B8"/>
    <w:rsid w:val="00CB6E9D"/>
    <w:rsid w:val="00CC6FD9"/>
    <w:rsid w:val="00CD0120"/>
    <w:rsid w:val="00CD3999"/>
    <w:rsid w:val="00CD5E4D"/>
    <w:rsid w:val="00CE155A"/>
    <w:rsid w:val="00CE4307"/>
    <w:rsid w:val="00CE45A5"/>
    <w:rsid w:val="00CE4887"/>
    <w:rsid w:val="00CE5013"/>
    <w:rsid w:val="00CE6CA2"/>
    <w:rsid w:val="00CE74A4"/>
    <w:rsid w:val="00CF0029"/>
    <w:rsid w:val="00CF0D16"/>
    <w:rsid w:val="00CF4FDB"/>
    <w:rsid w:val="00CF6B2B"/>
    <w:rsid w:val="00D01530"/>
    <w:rsid w:val="00D032AF"/>
    <w:rsid w:val="00D03AD7"/>
    <w:rsid w:val="00D20839"/>
    <w:rsid w:val="00D2521B"/>
    <w:rsid w:val="00D32422"/>
    <w:rsid w:val="00D3331C"/>
    <w:rsid w:val="00D34CCC"/>
    <w:rsid w:val="00D36D27"/>
    <w:rsid w:val="00D47E14"/>
    <w:rsid w:val="00D5019E"/>
    <w:rsid w:val="00D50C53"/>
    <w:rsid w:val="00D51846"/>
    <w:rsid w:val="00D53AE1"/>
    <w:rsid w:val="00D53BC1"/>
    <w:rsid w:val="00D56FC4"/>
    <w:rsid w:val="00D61911"/>
    <w:rsid w:val="00D631A0"/>
    <w:rsid w:val="00D73715"/>
    <w:rsid w:val="00D821C6"/>
    <w:rsid w:val="00D96EBC"/>
    <w:rsid w:val="00D97326"/>
    <w:rsid w:val="00DA2595"/>
    <w:rsid w:val="00DA2893"/>
    <w:rsid w:val="00DA46C9"/>
    <w:rsid w:val="00DA5DEC"/>
    <w:rsid w:val="00DA6A2D"/>
    <w:rsid w:val="00DA7589"/>
    <w:rsid w:val="00DA7D14"/>
    <w:rsid w:val="00DB0304"/>
    <w:rsid w:val="00DB09E5"/>
    <w:rsid w:val="00DB5A7C"/>
    <w:rsid w:val="00DB6038"/>
    <w:rsid w:val="00DC042E"/>
    <w:rsid w:val="00DC07C4"/>
    <w:rsid w:val="00DC3192"/>
    <w:rsid w:val="00DC3A57"/>
    <w:rsid w:val="00DC4916"/>
    <w:rsid w:val="00DC4CD2"/>
    <w:rsid w:val="00DC5CEE"/>
    <w:rsid w:val="00DC6019"/>
    <w:rsid w:val="00DC6EDC"/>
    <w:rsid w:val="00DD0946"/>
    <w:rsid w:val="00DE13B0"/>
    <w:rsid w:val="00DE13F9"/>
    <w:rsid w:val="00DF7F2D"/>
    <w:rsid w:val="00E00DDC"/>
    <w:rsid w:val="00E01147"/>
    <w:rsid w:val="00E04BFE"/>
    <w:rsid w:val="00E118B1"/>
    <w:rsid w:val="00E14555"/>
    <w:rsid w:val="00E172EC"/>
    <w:rsid w:val="00E179BC"/>
    <w:rsid w:val="00E221EB"/>
    <w:rsid w:val="00E228D6"/>
    <w:rsid w:val="00E23156"/>
    <w:rsid w:val="00E25C0B"/>
    <w:rsid w:val="00E26BDB"/>
    <w:rsid w:val="00E26E1D"/>
    <w:rsid w:val="00E358E3"/>
    <w:rsid w:val="00E412C0"/>
    <w:rsid w:val="00E424C2"/>
    <w:rsid w:val="00E43BC5"/>
    <w:rsid w:val="00E44E09"/>
    <w:rsid w:val="00E4512D"/>
    <w:rsid w:val="00E52D8A"/>
    <w:rsid w:val="00E53242"/>
    <w:rsid w:val="00E540DC"/>
    <w:rsid w:val="00E57ADF"/>
    <w:rsid w:val="00E65053"/>
    <w:rsid w:val="00E7097D"/>
    <w:rsid w:val="00E7118D"/>
    <w:rsid w:val="00E7232B"/>
    <w:rsid w:val="00E738E5"/>
    <w:rsid w:val="00E7454F"/>
    <w:rsid w:val="00E765F4"/>
    <w:rsid w:val="00E76C23"/>
    <w:rsid w:val="00E85C98"/>
    <w:rsid w:val="00E86A49"/>
    <w:rsid w:val="00E90AD3"/>
    <w:rsid w:val="00E93E3C"/>
    <w:rsid w:val="00E940F2"/>
    <w:rsid w:val="00E97843"/>
    <w:rsid w:val="00E979DB"/>
    <w:rsid w:val="00EA1731"/>
    <w:rsid w:val="00EA5433"/>
    <w:rsid w:val="00EB1477"/>
    <w:rsid w:val="00EB3578"/>
    <w:rsid w:val="00EB52AB"/>
    <w:rsid w:val="00EC57FB"/>
    <w:rsid w:val="00EC58BA"/>
    <w:rsid w:val="00ED377A"/>
    <w:rsid w:val="00ED3EF8"/>
    <w:rsid w:val="00ED445F"/>
    <w:rsid w:val="00ED5762"/>
    <w:rsid w:val="00EE7782"/>
    <w:rsid w:val="00EF1E59"/>
    <w:rsid w:val="00EF39DF"/>
    <w:rsid w:val="00EF5CC2"/>
    <w:rsid w:val="00F004B5"/>
    <w:rsid w:val="00F0272A"/>
    <w:rsid w:val="00F04806"/>
    <w:rsid w:val="00F05441"/>
    <w:rsid w:val="00F1480C"/>
    <w:rsid w:val="00F15D3A"/>
    <w:rsid w:val="00F21C66"/>
    <w:rsid w:val="00F24AFC"/>
    <w:rsid w:val="00F27847"/>
    <w:rsid w:val="00F31F0F"/>
    <w:rsid w:val="00F3265C"/>
    <w:rsid w:val="00F328D6"/>
    <w:rsid w:val="00F373B7"/>
    <w:rsid w:val="00F42A3A"/>
    <w:rsid w:val="00F439F4"/>
    <w:rsid w:val="00F50519"/>
    <w:rsid w:val="00F50EF7"/>
    <w:rsid w:val="00F52174"/>
    <w:rsid w:val="00F527E4"/>
    <w:rsid w:val="00F539DB"/>
    <w:rsid w:val="00F541F6"/>
    <w:rsid w:val="00F56F7D"/>
    <w:rsid w:val="00F6327A"/>
    <w:rsid w:val="00F6458D"/>
    <w:rsid w:val="00F665E4"/>
    <w:rsid w:val="00F67FC8"/>
    <w:rsid w:val="00F70C95"/>
    <w:rsid w:val="00F72CAC"/>
    <w:rsid w:val="00F73C39"/>
    <w:rsid w:val="00F74004"/>
    <w:rsid w:val="00F77D9B"/>
    <w:rsid w:val="00F82141"/>
    <w:rsid w:val="00F83AB7"/>
    <w:rsid w:val="00F85007"/>
    <w:rsid w:val="00F91CDF"/>
    <w:rsid w:val="00F928D6"/>
    <w:rsid w:val="00F93058"/>
    <w:rsid w:val="00F93067"/>
    <w:rsid w:val="00F9700F"/>
    <w:rsid w:val="00F97674"/>
    <w:rsid w:val="00FA02A5"/>
    <w:rsid w:val="00FA725F"/>
    <w:rsid w:val="00FB6F38"/>
    <w:rsid w:val="00FC5393"/>
    <w:rsid w:val="00FC71D3"/>
    <w:rsid w:val="00FC7942"/>
    <w:rsid w:val="00FD0CF2"/>
    <w:rsid w:val="00FD17E8"/>
    <w:rsid w:val="00FD4B32"/>
    <w:rsid w:val="00FD6545"/>
    <w:rsid w:val="00FD65A1"/>
    <w:rsid w:val="00FD7331"/>
    <w:rsid w:val="00FD78C2"/>
    <w:rsid w:val="00FD7D90"/>
    <w:rsid w:val="00FE1445"/>
    <w:rsid w:val="00FE2761"/>
    <w:rsid w:val="00FE35F6"/>
    <w:rsid w:val="00FE70D9"/>
    <w:rsid w:val="00FE7D49"/>
    <w:rsid w:val="00FF3E50"/>
    <w:rsid w:val="00FF49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57698"/>
    <o:shapelayout v:ext="edit">
      <o:idmap v:ext="edit" data="1"/>
    </o:shapelayout>
  </w:shapeDefaults>
  <w:decimalSymbol w:val="."/>
  <w:listSeparator w:val=","/>
  <w14:docId w14:val="44C884F8"/>
  <w15:docId w15:val="{370DD553-C9D9-48E1-A4A1-42B80345B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1CDF"/>
    <w:pPr>
      <w:spacing w:after="180"/>
    </w:pPr>
    <w:rPr>
      <w:rFonts w:ascii="Arial" w:hAnsi="Arial"/>
      <w:sz w:val="18"/>
    </w:rPr>
  </w:style>
  <w:style w:type="paragraph" w:styleId="Heading1">
    <w:name w:val="heading 1"/>
    <w:basedOn w:val="Heading4"/>
    <w:next w:val="Normal"/>
    <w:link w:val="Heading1Char"/>
    <w:uiPriority w:val="9"/>
    <w:qFormat/>
    <w:rsid w:val="009A3BE7"/>
    <w:pPr>
      <w:spacing w:before="360"/>
      <w:ind w:left="0" w:right="-360"/>
      <w:outlineLvl w:val="0"/>
    </w:pPr>
    <w:rPr>
      <w:rFonts w:ascii="Georgia" w:hAnsi="Georgia"/>
      <w:b w:val="0"/>
      <w:color w:val="auto"/>
      <w:sz w:val="44"/>
    </w:rPr>
  </w:style>
  <w:style w:type="paragraph" w:styleId="Heading2">
    <w:name w:val="heading 2"/>
    <w:next w:val="Normal"/>
    <w:link w:val="Heading2Char"/>
    <w:uiPriority w:val="9"/>
    <w:unhideWhenUsed/>
    <w:qFormat/>
    <w:rsid w:val="009A3BE7"/>
    <w:pPr>
      <w:keepNext/>
      <w:keepLines/>
      <w:spacing w:before="240" w:after="120"/>
      <w:outlineLvl w:val="1"/>
    </w:pPr>
    <w:rPr>
      <w:rFonts w:ascii="Georgia" w:eastAsiaTheme="majorEastAsia" w:hAnsi="Georgia" w:cstheme="majorBidi"/>
      <w:bCs/>
      <w:color w:val="008198"/>
      <w:sz w:val="28"/>
      <w:szCs w:val="26"/>
    </w:rPr>
  </w:style>
  <w:style w:type="paragraph" w:styleId="Heading3">
    <w:name w:val="heading 3"/>
    <w:basedOn w:val="Normal"/>
    <w:next w:val="Normal"/>
    <w:link w:val="Heading3Char"/>
    <w:uiPriority w:val="9"/>
    <w:unhideWhenUsed/>
    <w:qFormat/>
    <w:rsid w:val="009A3BE7"/>
    <w:pPr>
      <w:keepNext/>
      <w:keepLines/>
      <w:spacing w:before="180"/>
      <w:outlineLvl w:val="2"/>
    </w:pPr>
    <w:rPr>
      <w:rFonts w:ascii="Georgia" w:eastAsiaTheme="majorEastAsia" w:hAnsi="Georgia" w:cstheme="majorBidi"/>
      <w:bCs/>
      <w:color w:val="008198"/>
      <w:sz w:val="22"/>
      <w14:textFill>
        <w14:solidFill>
          <w14:srgbClr w14:val="008198">
            <w14:alpha w14:val="19000"/>
          </w14:srgbClr>
        </w14:solidFill>
      </w14:textFill>
    </w:rPr>
  </w:style>
  <w:style w:type="paragraph" w:styleId="Heading4">
    <w:name w:val="heading 4"/>
    <w:basedOn w:val="Normal"/>
    <w:next w:val="Normal"/>
    <w:link w:val="Heading4Char"/>
    <w:uiPriority w:val="9"/>
    <w:unhideWhenUsed/>
    <w:qFormat/>
    <w:rsid w:val="00670A09"/>
    <w:pPr>
      <w:keepNext/>
      <w:keepLines/>
      <w:spacing w:before="200"/>
      <w:ind w:left="144"/>
      <w:outlineLvl w:val="3"/>
    </w:pPr>
    <w:rPr>
      <w:rFonts w:eastAsiaTheme="majorEastAsia" w:cstheme="majorBidi"/>
      <w:b/>
      <w:bCs/>
      <w:iCs/>
      <w:color w:val="D7AC11"/>
      <w:sz w:val="20"/>
    </w:rPr>
  </w:style>
  <w:style w:type="paragraph" w:styleId="Heading5">
    <w:name w:val="heading 5"/>
    <w:basedOn w:val="Normal"/>
    <w:next w:val="Normal"/>
    <w:link w:val="Heading5Char"/>
    <w:uiPriority w:val="9"/>
    <w:unhideWhenUsed/>
    <w:qFormat/>
    <w:rsid w:val="000D1B2F"/>
    <w:pPr>
      <w:keepNext/>
      <w:keepLines/>
      <w:spacing w:before="200"/>
      <w:outlineLvl w:val="4"/>
    </w:pPr>
    <w:rPr>
      <w:rFonts w:eastAsiaTheme="majorEastAsia" w:cstheme="majorBidi"/>
      <w:b/>
    </w:rPr>
  </w:style>
  <w:style w:type="paragraph" w:styleId="Heading6">
    <w:name w:val="heading 6"/>
    <w:basedOn w:val="Heading5"/>
    <w:next w:val="Body"/>
    <w:link w:val="Heading6Char"/>
    <w:qFormat/>
    <w:rsid w:val="003674EF"/>
    <w:pPr>
      <w:keepLines w:val="0"/>
      <w:widowControl w:val="0"/>
      <w:tabs>
        <w:tab w:val="num" w:pos="4320"/>
      </w:tabs>
      <w:spacing w:before="180" w:after="0"/>
      <w:ind w:left="4320" w:hanging="180"/>
      <w:outlineLvl w:val="5"/>
    </w:pPr>
    <w:rPr>
      <w:rFonts w:eastAsia="Times New Roman" w:cs="Times New Roman"/>
      <w:sz w:val="22"/>
      <w:szCs w:val="20"/>
    </w:rPr>
  </w:style>
  <w:style w:type="paragraph" w:styleId="Heading7">
    <w:name w:val="heading 7"/>
    <w:basedOn w:val="Normal"/>
    <w:next w:val="Normal"/>
    <w:link w:val="Heading7Char"/>
    <w:qFormat/>
    <w:rsid w:val="003674EF"/>
    <w:pPr>
      <w:spacing w:before="240" w:after="60"/>
      <w:outlineLvl w:val="6"/>
    </w:pPr>
    <w:rPr>
      <w:rFonts w:eastAsia="Times New Roman" w:cs="Times New Roman"/>
      <w:sz w:val="20"/>
      <w:szCs w:val="20"/>
    </w:rPr>
  </w:style>
  <w:style w:type="paragraph" w:styleId="Heading8">
    <w:name w:val="heading 8"/>
    <w:basedOn w:val="Normal"/>
    <w:next w:val="Normal"/>
    <w:link w:val="Heading8Char"/>
    <w:qFormat/>
    <w:rsid w:val="003674EF"/>
    <w:pPr>
      <w:spacing w:before="240" w:after="60"/>
      <w:outlineLvl w:val="7"/>
    </w:pPr>
    <w:rPr>
      <w:rFonts w:eastAsia="Times New Roman" w:cs="Times New Roman"/>
      <w:i/>
      <w:sz w:val="20"/>
      <w:szCs w:val="20"/>
    </w:rPr>
  </w:style>
  <w:style w:type="paragraph" w:styleId="Heading9">
    <w:name w:val="heading 9"/>
    <w:basedOn w:val="Normal"/>
    <w:next w:val="Body"/>
    <w:link w:val="Heading9Char"/>
    <w:qFormat/>
    <w:rsid w:val="003674EF"/>
    <w:pPr>
      <w:spacing w:after="0"/>
      <w:outlineLvl w:val="8"/>
    </w:pPr>
    <w:rPr>
      <w:rFonts w:ascii="Times New Roman" w:eastAsia="Times New Roman" w:hAnsi="Times New Roman" w:cs="Times New Roman"/>
      <w:vanish/>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KFSTitle"/>
    <w:next w:val="Normal"/>
    <w:link w:val="TitleChar"/>
    <w:uiPriority w:val="10"/>
    <w:qFormat/>
    <w:rsid w:val="00F91CDF"/>
  </w:style>
  <w:style w:type="character" w:customStyle="1" w:styleId="TitleChar">
    <w:name w:val="Title Char"/>
    <w:basedOn w:val="DefaultParagraphFont"/>
    <w:link w:val="Title"/>
    <w:uiPriority w:val="10"/>
    <w:rsid w:val="00F91CDF"/>
    <w:rPr>
      <w:rFonts w:ascii="Georgia" w:eastAsia="Times New Roman" w:hAnsi="Georgia" w:cs="Arial"/>
      <w:b/>
      <w:color w:val="D7AB10" w:themeColor="background2"/>
      <w:sz w:val="56"/>
      <w:szCs w:val="56"/>
    </w:rPr>
  </w:style>
  <w:style w:type="character" w:customStyle="1" w:styleId="Heading1Char">
    <w:name w:val="Heading 1 Char"/>
    <w:basedOn w:val="DefaultParagraphFont"/>
    <w:link w:val="Heading1"/>
    <w:uiPriority w:val="9"/>
    <w:rsid w:val="009A3BE7"/>
    <w:rPr>
      <w:rFonts w:ascii="Georgia" w:eastAsiaTheme="majorEastAsia" w:hAnsi="Georgia" w:cstheme="majorBidi"/>
      <w:bCs/>
      <w:iCs/>
      <w:sz w:val="44"/>
    </w:rPr>
  </w:style>
  <w:style w:type="character" w:customStyle="1" w:styleId="Heading2Char">
    <w:name w:val="Heading 2 Char"/>
    <w:basedOn w:val="DefaultParagraphFont"/>
    <w:link w:val="Heading2"/>
    <w:uiPriority w:val="9"/>
    <w:rsid w:val="009A3BE7"/>
    <w:rPr>
      <w:rFonts w:ascii="Georgia" w:eastAsiaTheme="majorEastAsia" w:hAnsi="Georgia" w:cstheme="majorBidi"/>
      <w:bCs/>
      <w:color w:val="008198"/>
      <w:sz w:val="28"/>
      <w:szCs w:val="26"/>
    </w:rPr>
  </w:style>
  <w:style w:type="character" w:customStyle="1" w:styleId="Heading3Char">
    <w:name w:val="Heading 3 Char"/>
    <w:basedOn w:val="DefaultParagraphFont"/>
    <w:link w:val="Heading3"/>
    <w:uiPriority w:val="9"/>
    <w:rsid w:val="009A3BE7"/>
    <w:rPr>
      <w:rFonts w:ascii="Georgia" w:eastAsiaTheme="majorEastAsia" w:hAnsi="Georgia" w:cstheme="majorBidi"/>
      <w:bCs/>
      <w:color w:val="008198"/>
      <w:sz w:val="22"/>
      <w14:textFill>
        <w14:solidFill>
          <w14:srgbClr w14:val="008198">
            <w14:alpha w14:val="19000"/>
          </w14:srgbClr>
        </w14:solidFill>
      </w14:textFill>
    </w:rPr>
  </w:style>
  <w:style w:type="character" w:customStyle="1" w:styleId="Heading4Char">
    <w:name w:val="Heading 4 Char"/>
    <w:basedOn w:val="DefaultParagraphFont"/>
    <w:link w:val="Heading4"/>
    <w:uiPriority w:val="9"/>
    <w:rsid w:val="00670A09"/>
    <w:rPr>
      <w:rFonts w:ascii="Arial" w:eastAsiaTheme="majorEastAsia" w:hAnsi="Arial" w:cstheme="majorBidi"/>
      <w:b/>
      <w:bCs/>
      <w:iCs/>
      <w:color w:val="D7AC11"/>
      <w:sz w:val="20"/>
    </w:rPr>
  </w:style>
  <w:style w:type="character" w:customStyle="1" w:styleId="Heading5Char">
    <w:name w:val="Heading 5 Char"/>
    <w:basedOn w:val="DefaultParagraphFont"/>
    <w:link w:val="Heading5"/>
    <w:uiPriority w:val="9"/>
    <w:rsid w:val="000D1B2F"/>
    <w:rPr>
      <w:rFonts w:ascii="Arial" w:eastAsiaTheme="majorEastAsia" w:hAnsi="Arial" w:cstheme="majorBidi"/>
      <w:b/>
      <w:color w:val="595959" w:themeColor="text1" w:themeTint="A6"/>
      <w:sz w:val="18"/>
    </w:rPr>
  </w:style>
  <w:style w:type="paragraph" w:customStyle="1" w:styleId="TableNote">
    <w:name w:val="Table Note"/>
    <w:basedOn w:val="TableContent"/>
    <w:next w:val="TableContent"/>
    <w:qFormat/>
    <w:rsid w:val="00055DDB"/>
    <w:pPr>
      <w:ind w:left="148"/>
    </w:pPr>
    <w:rPr>
      <w:i/>
    </w:rPr>
  </w:style>
  <w:style w:type="paragraph" w:customStyle="1" w:styleId="TableIndent">
    <w:name w:val="Table Indent"/>
    <w:basedOn w:val="TableContent"/>
    <w:rsid w:val="00055DDB"/>
    <w:pPr>
      <w:ind w:left="288"/>
    </w:pPr>
    <w:rPr>
      <w:rFonts w:cs="Times New Roman"/>
      <w:bCs/>
      <w:szCs w:val="20"/>
    </w:rPr>
  </w:style>
  <w:style w:type="character" w:styleId="Hyperlink">
    <w:name w:val="Hyperlink"/>
    <w:basedOn w:val="DefaultParagraphFont"/>
    <w:uiPriority w:val="99"/>
    <w:rsid w:val="00925A47"/>
    <w:rPr>
      <w:bCs/>
      <w:color w:val="0070C0"/>
      <w:u w:val="single"/>
    </w:rPr>
  </w:style>
  <w:style w:type="paragraph" w:customStyle="1" w:styleId="Command">
    <w:name w:val="Command"/>
    <w:basedOn w:val="Normal"/>
    <w:next w:val="Normal"/>
    <w:rsid w:val="00055DDB"/>
    <w:rPr>
      <w:rFonts w:ascii="Courier New" w:hAnsi="Courier New"/>
    </w:rPr>
  </w:style>
  <w:style w:type="paragraph" w:customStyle="1" w:styleId="NoParagraphStyle">
    <w:name w:val="[No Paragraph Style]"/>
    <w:rsid w:val="00D47E14"/>
    <w:pPr>
      <w:widowControl w:val="0"/>
      <w:autoSpaceDE w:val="0"/>
      <w:autoSpaceDN w:val="0"/>
      <w:adjustRightInd w:val="0"/>
      <w:spacing w:line="288" w:lineRule="auto"/>
      <w:textAlignment w:val="center"/>
    </w:pPr>
    <w:rPr>
      <w:rFonts w:ascii="Times-Roman" w:hAnsi="Times-Roman" w:cs="Times-Roman"/>
      <w:color w:val="000000"/>
    </w:rPr>
  </w:style>
  <w:style w:type="paragraph" w:styleId="Header">
    <w:name w:val="header"/>
    <w:basedOn w:val="Normal"/>
    <w:link w:val="HeaderChar"/>
    <w:uiPriority w:val="99"/>
    <w:unhideWhenUsed/>
    <w:rsid w:val="00D96EBC"/>
    <w:pPr>
      <w:tabs>
        <w:tab w:val="center" w:pos="4680"/>
        <w:tab w:val="right" w:pos="9360"/>
      </w:tabs>
      <w:spacing w:after="0"/>
    </w:pPr>
  </w:style>
  <w:style w:type="character" w:customStyle="1" w:styleId="HeaderChar">
    <w:name w:val="Header Char"/>
    <w:basedOn w:val="DefaultParagraphFont"/>
    <w:link w:val="Header"/>
    <w:uiPriority w:val="99"/>
    <w:rsid w:val="00D96EBC"/>
    <w:rPr>
      <w:rFonts w:ascii="Arial" w:hAnsi="Arial"/>
      <w:sz w:val="18"/>
    </w:rPr>
  </w:style>
  <w:style w:type="paragraph" w:styleId="BalloonText">
    <w:name w:val="Balloon Text"/>
    <w:basedOn w:val="Normal"/>
    <w:link w:val="BalloonTextChar"/>
    <w:uiPriority w:val="99"/>
    <w:unhideWhenUsed/>
    <w:rsid w:val="009E44ED"/>
    <w:rPr>
      <w:rFonts w:ascii="Tahoma" w:hAnsi="Tahoma" w:cs="Tahoma"/>
      <w:szCs w:val="16"/>
    </w:rPr>
  </w:style>
  <w:style w:type="character" w:customStyle="1" w:styleId="BalloonTextChar">
    <w:name w:val="Balloon Text Char"/>
    <w:basedOn w:val="DefaultParagraphFont"/>
    <w:link w:val="BalloonText"/>
    <w:uiPriority w:val="99"/>
    <w:rsid w:val="009E44ED"/>
    <w:rPr>
      <w:rFonts w:ascii="Tahoma" w:hAnsi="Tahoma" w:cs="Tahoma"/>
      <w:color w:val="595959" w:themeColor="text1" w:themeTint="A6"/>
      <w:sz w:val="16"/>
      <w:szCs w:val="16"/>
    </w:rPr>
  </w:style>
  <w:style w:type="paragraph" w:styleId="Subtitle">
    <w:name w:val="Subtitle"/>
    <w:basedOn w:val="Heading2"/>
    <w:next w:val="Normal"/>
    <w:link w:val="SubtitleChar"/>
    <w:uiPriority w:val="11"/>
    <w:qFormat/>
    <w:rsid w:val="00603126"/>
    <w:pPr>
      <w:ind w:right="-360"/>
    </w:pPr>
    <w:rPr>
      <w:rFonts w:ascii="Arial" w:hAnsi="Arial" w:cs="Arial"/>
      <w:color w:val="C5981C"/>
      <w:sz w:val="24"/>
    </w:rPr>
  </w:style>
  <w:style w:type="character" w:customStyle="1" w:styleId="SubtitleChar">
    <w:name w:val="Subtitle Char"/>
    <w:basedOn w:val="DefaultParagraphFont"/>
    <w:link w:val="Subtitle"/>
    <w:uiPriority w:val="11"/>
    <w:rsid w:val="00603126"/>
    <w:rPr>
      <w:rFonts w:ascii="Arial" w:eastAsiaTheme="majorEastAsia" w:hAnsi="Arial" w:cs="Arial"/>
      <w:bCs/>
      <w:color w:val="C5981C"/>
      <w:szCs w:val="26"/>
    </w:rPr>
  </w:style>
  <w:style w:type="paragraph" w:styleId="Footer">
    <w:name w:val="footer"/>
    <w:basedOn w:val="Normal"/>
    <w:link w:val="FooterChar"/>
    <w:uiPriority w:val="99"/>
    <w:unhideWhenUsed/>
    <w:rsid w:val="005C3B75"/>
    <w:pPr>
      <w:tabs>
        <w:tab w:val="left" w:pos="2880"/>
        <w:tab w:val="right" w:pos="10080"/>
      </w:tabs>
      <w:spacing w:after="40"/>
      <w:jc w:val="both"/>
    </w:pPr>
    <w:rPr>
      <w:i/>
      <w:sz w:val="16"/>
      <w:szCs w:val="16"/>
    </w:rPr>
  </w:style>
  <w:style w:type="character" w:customStyle="1" w:styleId="FooterChar">
    <w:name w:val="Footer Char"/>
    <w:basedOn w:val="DefaultParagraphFont"/>
    <w:link w:val="Footer"/>
    <w:uiPriority w:val="99"/>
    <w:rsid w:val="005C3B75"/>
    <w:rPr>
      <w:rFonts w:ascii="Arial" w:hAnsi="Arial"/>
      <w:i/>
      <w:sz w:val="16"/>
      <w:szCs w:val="16"/>
    </w:rPr>
  </w:style>
  <w:style w:type="paragraph" w:styleId="TOCHeading">
    <w:name w:val="TOC Heading"/>
    <w:basedOn w:val="Heading1"/>
    <w:next w:val="Normal"/>
    <w:uiPriority w:val="39"/>
    <w:unhideWhenUsed/>
    <w:qFormat/>
    <w:rsid w:val="00A056DD"/>
    <w:pPr>
      <w:spacing w:before="480" w:after="0" w:line="276" w:lineRule="auto"/>
      <w:outlineLvl w:val="9"/>
    </w:pPr>
    <w:rPr>
      <w:rFonts w:asciiTheme="majorHAnsi" w:hAnsiTheme="majorHAnsi"/>
      <w:b/>
      <w:color w:val="008DA1" w:themeColor="accent1" w:themeShade="BF"/>
      <w:sz w:val="28"/>
      <w:lang w:eastAsia="ja-JP"/>
    </w:rPr>
  </w:style>
  <w:style w:type="paragraph" w:styleId="TOC1">
    <w:name w:val="toc 1"/>
    <w:basedOn w:val="Normal"/>
    <w:next w:val="NoParagraphStyle"/>
    <w:autoRedefine/>
    <w:uiPriority w:val="39"/>
    <w:unhideWhenUsed/>
    <w:qFormat/>
    <w:rsid w:val="00D96EBC"/>
    <w:pPr>
      <w:tabs>
        <w:tab w:val="right" w:leader="dot" w:pos="10070"/>
      </w:tabs>
      <w:spacing w:before="120" w:after="120"/>
    </w:pPr>
    <w:rPr>
      <w:rFonts w:asciiTheme="majorHAnsi" w:hAnsiTheme="majorHAnsi"/>
      <w:bCs/>
      <w:color w:val="000000" w:themeColor="text1"/>
      <w:sz w:val="28"/>
    </w:rPr>
  </w:style>
  <w:style w:type="paragraph" w:styleId="TOC2">
    <w:name w:val="toc 2"/>
    <w:basedOn w:val="Normal"/>
    <w:next w:val="Normal"/>
    <w:autoRedefine/>
    <w:uiPriority w:val="39"/>
    <w:unhideWhenUsed/>
    <w:qFormat/>
    <w:rsid w:val="00D96EBC"/>
    <w:pPr>
      <w:tabs>
        <w:tab w:val="right" w:leader="dot" w:pos="10070"/>
      </w:tabs>
      <w:spacing w:after="80"/>
      <w:ind w:left="187"/>
    </w:pPr>
    <w:rPr>
      <w:rFonts w:asciiTheme="majorHAnsi" w:hAnsiTheme="majorHAnsi"/>
      <w:noProof/>
      <w:sz w:val="22"/>
      <w:szCs w:val="22"/>
    </w:rPr>
  </w:style>
  <w:style w:type="paragraph" w:styleId="TOC3">
    <w:name w:val="toc 3"/>
    <w:basedOn w:val="Normal"/>
    <w:next w:val="Normal"/>
    <w:autoRedefine/>
    <w:uiPriority w:val="39"/>
    <w:unhideWhenUsed/>
    <w:qFormat/>
    <w:rsid w:val="00D96EBC"/>
    <w:pPr>
      <w:tabs>
        <w:tab w:val="right" w:leader="dot" w:pos="10070"/>
      </w:tabs>
      <w:spacing w:after="60"/>
      <w:ind w:left="360"/>
    </w:pPr>
    <w:rPr>
      <w:rFonts w:asciiTheme="minorHAnsi" w:hAnsiTheme="minorHAnsi"/>
      <w:noProof/>
      <w:sz w:val="20"/>
      <w:szCs w:val="22"/>
    </w:rPr>
  </w:style>
  <w:style w:type="paragraph" w:customStyle="1" w:styleId="Example">
    <w:name w:val="Example"/>
    <w:basedOn w:val="Normal"/>
    <w:next w:val="NoParagraphStyle"/>
    <w:link w:val="ExampleChar"/>
    <w:rsid w:val="009F68F4"/>
    <w:pPr>
      <w:pBdr>
        <w:top w:val="single" w:sz="18" w:space="1" w:color="D9D9D9" w:themeColor="background1" w:themeShade="D9"/>
        <w:left w:val="single" w:sz="18" w:space="4" w:color="D9D9D9" w:themeColor="background1" w:themeShade="D9"/>
        <w:bottom w:val="single" w:sz="36" w:space="1" w:color="D9D9D9" w:themeColor="background1" w:themeShade="D9"/>
        <w:right w:val="single" w:sz="18" w:space="4" w:color="D9D9D9" w:themeColor="background1" w:themeShade="D9"/>
      </w:pBdr>
      <w:shd w:val="clear" w:color="auto" w:fill="D9D9D9" w:themeFill="background1" w:themeFillShade="D9"/>
      <w:spacing w:before="120" w:after="120"/>
      <w:ind w:left="432" w:right="720"/>
    </w:pPr>
    <w:rPr>
      <w:color w:val="404040" w:themeColor="text1" w:themeTint="BF"/>
    </w:rPr>
  </w:style>
  <w:style w:type="character" w:customStyle="1" w:styleId="ExampleChar">
    <w:name w:val="Example Char"/>
    <w:basedOn w:val="DefaultParagraphFont"/>
    <w:link w:val="Example"/>
    <w:rsid w:val="009F68F4"/>
    <w:rPr>
      <w:rFonts w:ascii="Arial" w:hAnsi="Arial"/>
      <w:color w:val="404040" w:themeColor="text1" w:themeTint="BF"/>
      <w:sz w:val="18"/>
      <w:shd w:val="clear" w:color="auto" w:fill="D9D9D9" w:themeFill="background1" w:themeFillShade="D9"/>
    </w:rPr>
  </w:style>
  <w:style w:type="paragraph" w:customStyle="1" w:styleId="BasicParagraph">
    <w:name w:val="[Basic Paragraph]"/>
    <w:basedOn w:val="NoParagraphStyle"/>
    <w:rsid w:val="001A64DA"/>
    <w:rPr>
      <w:rFonts w:eastAsia="Times New Roman" w:cs="Times New Roman"/>
    </w:rPr>
  </w:style>
  <w:style w:type="table" w:styleId="TableGrid">
    <w:name w:val="Table Grid"/>
    <w:basedOn w:val="TableNormal"/>
    <w:uiPriority w:val="59"/>
    <w:rsid w:val="00CE155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D5863"/>
    <w:pPr>
      <w:widowControl w:val="0"/>
      <w:autoSpaceDE w:val="0"/>
      <w:autoSpaceDN w:val="0"/>
      <w:adjustRightInd w:val="0"/>
    </w:pPr>
    <w:rPr>
      <w:rFonts w:ascii="Tahoma" w:hAnsi="Tahoma" w:cs="Tahoma"/>
      <w:color w:val="000000"/>
    </w:rPr>
  </w:style>
  <w:style w:type="character" w:styleId="Strong">
    <w:name w:val="Strong"/>
    <w:basedOn w:val="DefaultParagraphFont"/>
    <w:qFormat/>
    <w:rsid w:val="00D97326"/>
    <w:rPr>
      <w:b/>
      <w:bCs/>
    </w:rPr>
  </w:style>
  <w:style w:type="paragraph" w:customStyle="1" w:styleId="BKFSTitle">
    <w:name w:val="BKFS Title"/>
    <w:basedOn w:val="Normal"/>
    <w:autoRedefine/>
    <w:rsid w:val="00023078"/>
    <w:pPr>
      <w:suppressAutoHyphens/>
      <w:autoSpaceDE w:val="0"/>
      <w:autoSpaceDN w:val="0"/>
      <w:adjustRightInd w:val="0"/>
      <w:spacing w:after="360"/>
      <w:jc w:val="center"/>
      <w:textAlignment w:val="center"/>
    </w:pPr>
    <w:rPr>
      <w:rFonts w:ascii="Georgia" w:eastAsia="Times New Roman" w:hAnsi="Georgia" w:cs="Arial"/>
      <w:b/>
      <w:color w:val="D7AB10" w:themeColor="background2"/>
      <w:sz w:val="56"/>
      <w:szCs w:val="56"/>
    </w:rPr>
  </w:style>
  <w:style w:type="paragraph" w:customStyle="1" w:styleId="BKFSSubtitle">
    <w:name w:val="BKFS Subtitle"/>
    <w:uiPriority w:val="1"/>
    <w:rsid w:val="00023078"/>
    <w:pPr>
      <w:autoSpaceDE w:val="0"/>
      <w:autoSpaceDN w:val="0"/>
      <w:adjustRightInd w:val="0"/>
      <w:spacing w:before="60" w:after="60" w:line="360" w:lineRule="auto"/>
      <w:jc w:val="center"/>
      <w:textAlignment w:val="center"/>
    </w:pPr>
    <w:rPr>
      <w:rFonts w:eastAsia="Times New Roman" w:cstheme="minorHAnsi"/>
      <w:sz w:val="36"/>
      <w:szCs w:val="36"/>
    </w:rPr>
  </w:style>
  <w:style w:type="paragraph" w:customStyle="1" w:styleId="TableHeader">
    <w:name w:val="Table Header"/>
    <w:basedOn w:val="Normal"/>
    <w:next w:val="Normal"/>
    <w:qFormat/>
    <w:rsid w:val="00B96F03"/>
    <w:pPr>
      <w:spacing w:before="60" w:after="60"/>
    </w:pPr>
    <w:rPr>
      <w:rFonts w:eastAsia="Times New Roman" w:cs="Arial"/>
      <w:b/>
      <w:color w:val="FFFFFF" w:themeColor="background1"/>
      <w:szCs w:val="18"/>
    </w:rPr>
  </w:style>
  <w:style w:type="paragraph" w:customStyle="1" w:styleId="TableContent">
    <w:name w:val="Table Content"/>
    <w:basedOn w:val="Normal"/>
    <w:qFormat/>
    <w:rsid w:val="00E86A49"/>
    <w:pPr>
      <w:spacing w:before="60" w:after="60"/>
    </w:pPr>
    <w:rPr>
      <w:rFonts w:eastAsia="Times New Roman" w:cs="Arial"/>
      <w:szCs w:val="18"/>
    </w:rPr>
  </w:style>
  <w:style w:type="character" w:styleId="FootnoteReference">
    <w:name w:val="footnote reference"/>
    <w:rsid w:val="005C6975"/>
    <w:rPr>
      <w:vertAlign w:val="superscript"/>
    </w:rPr>
  </w:style>
  <w:style w:type="paragraph" w:styleId="Caption">
    <w:name w:val="caption"/>
    <w:basedOn w:val="Normal"/>
    <w:next w:val="Normal"/>
    <w:uiPriority w:val="35"/>
    <w:unhideWhenUsed/>
    <w:qFormat/>
    <w:rsid w:val="00651C89"/>
    <w:pPr>
      <w:keepNext/>
      <w:spacing w:before="120" w:after="120"/>
      <w:jc w:val="center"/>
    </w:pPr>
    <w:rPr>
      <w:rFonts w:eastAsia="Times New Roman" w:cs="Arial"/>
      <w:b/>
      <w:bCs/>
      <w:sz w:val="20"/>
      <w:szCs w:val="20"/>
      <w:lang w:val="en-GB"/>
    </w:rPr>
  </w:style>
  <w:style w:type="paragraph" w:customStyle="1" w:styleId="Bullet1">
    <w:name w:val="Bullet 1"/>
    <w:basedOn w:val="Normal"/>
    <w:qFormat/>
    <w:rsid w:val="006C0BC0"/>
    <w:pPr>
      <w:numPr>
        <w:numId w:val="1"/>
      </w:numPr>
      <w:spacing w:before="100" w:beforeAutospacing="1" w:after="60"/>
    </w:pPr>
    <w:rPr>
      <w:bCs/>
      <w:lang w:val="en"/>
    </w:rPr>
  </w:style>
  <w:style w:type="numbering" w:customStyle="1" w:styleId="StyleBulleted2">
    <w:name w:val="Style Bulleted2"/>
    <w:basedOn w:val="NoList"/>
    <w:rsid w:val="00C37E6E"/>
    <w:pPr>
      <w:numPr>
        <w:numId w:val="2"/>
      </w:numPr>
    </w:pPr>
  </w:style>
  <w:style w:type="paragraph" w:customStyle="1" w:styleId="Bullet2">
    <w:name w:val="Bullet 2"/>
    <w:basedOn w:val="Normal"/>
    <w:autoRedefine/>
    <w:qFormat/>
    <w:rsid w:val="006F4337"/>
    <w:pPr>
      <w:numPr>
        <w:numId w:val="4"/>
      </w:numPr>
      <w:spacing w:after="120"/>
    </w:pPr>
    <w:rPr>
      <w:rFonts w:eastAsia="Calibri" w:cs="Times New Roman"/>
    </w:rPr>
  </w:style>
  <w:style w:type="paragraph" w:customStyle="1" w:styleId="Bullet3">
    <w:name w:val="Bullet 3"/>
    <w:basedOn w:val="Normal"/>
    <w:qFormat/>
    <w:rsid w:val="00F91CDF"/>
    <w:pPr>
      <w:numPr>
        <w:numId w:val="5"/>
      </w:numPr>
      <w:spacing w:after="120"/>
      <w:ind w:left="1440"/>
    </w:pPr>
    <w:rPr>
      <w:rFonts w:eastAsia="Times New Roman" w:cs="Times New Roman"/>
    </w:rPr>
  </w:style>
  <w:style w:type="paragraph" w:customStyle="1" w:styleId="Checklist">
    <w:name w:val="Checklist"/>
    <w:basedOn w:val="Normal"/>
    <w:qFormat/>
    <w:rsid w:val="00C37E6E"/>
    <w:pPr>
      <w:numPr>
        <w:numId w:val="6"/>
      </w:numPr>
      <w:spacing w:after="120"/>
      <w:ind w:left="720"/>
    </w:pPr>
    <w:rPr>
      <w:rFonts w:eastAsia="Times New Roman" w:cs="Times New Roman"/>
      <w:sz w:val="20"/>
    </w:rPr>
  </w:style>
  <w:style w:type="paragraph" w:customStyle="1" w:styleId="Step1">
    <w:name w:val="Step 1"/>
    <w:basedOn w:val="Normal"/>
    <w:qFormat/>
    <w:rsid w:val="00215FF8"/>
    <w:pPr>
      <w:numPr>
        <w:numId w:val="7"/>
      </w:numPr>
      <w:tabs>
        <w:tab w:val="left" w:pos="900"/>
      </w:tabs>
      <w:spacing w:after="120"/>
    </w:pPr>
    <w:rPr>
      <w:rFonts w:eastAsia="Times New Roman" w:cs="Times New Roman"/>
      <w:szCs w:val="18"/>
    </w:rPr>
  </w:style>
  <w:style w:type="paragraph" w:customStyle="1" w:styleId="StepA0">
    <w:name w:val="Step A"/>
    <w:basedOn w:val="Normal"/>
    <w:qFormat/>
    <w:rsid w:val="00C37E6E"/>
    <w:pPr>
      <w:numPr>
        <w:numId w:val="3"/>
      </w:numPr>
      <w:tabs>
        <w:tab w:val="left" w:pos="900"/>
      </w:tabs>
      <w:spacing w:after="120"/>
      <w:ind w:left="900" w:hanging="540"/>
    </w:pPr>
    <w:rPr>
      <w:rFonts w:eastAsia="Times New Roman" w:cs="Times New Roman"/>
      <w:sz w:val="20"/>
    </w:rPr>
  </w:style>
  <w:style w:type="paragraph" w:customStyle="1" w:styleId="StepI0">
    <w:name w:val="Step I"/>
    <w:basedOn w:val="Normal"/>
    <w:qFormat/>
    <w:rsid w:val="00215FF8"/>
    <w:pPr>
      <w:numPr>
        <w:numId w:val="8"/>
      </w:numPr>
      <w:tabs>
        <w:tab w:val="left" w:pos="900"/>
      </w:tabs>
      <w:spacing w:after="120"/>
      <w:ind w:left="900"/>
    </w:pPr>
    <w:rPr>
      <w:rFonts w:eastAsia="Times New Roman" w:cs="Times New Roman"/>
      <w:szCs w:val="18"/>
    </w:rPr>
  </w:style>
  <w:style w:type="paragraph" w:customStyle="1" w:styleId="Stepa">
    <w:name w:val="Step a"/>
    <w:basedOn w:val="StepA0"/>
    <w:qFormat/>
    <w:rsid w:val="00647CC4"/>
    <w:pPr>
      <w:numPr>
        <w:numId w:val="9"/>
      </w:numPr>
      <w:tabs>
        <w:tab w:val="clear" w:pos="900"/>
        <w:tab w:val="left" w:pos="1080"/>
      </w:tabs>
      <w:ind w:left="1620" w:hanging="540"/>
    </w:pPr>
    <w:rPr>
      <w:sz w:val="18"/>
      <w:szCs w:val="18"/>
    </w:rPr>
  </w:style>
  <w:style w:type="paragraph" w:customStyle="1" w:styleId="Stepi">
    <w:name w:val="Step i"/>
    <w:basedOn w:val="StepI0"/>
    <w:qFormat/>
    <w:rsid w:val="00647CC4"/>
    <w:pPr>
      <w:numPr>
        <w:numId w:val="10"/>
      </w:numPr>
      <w:tabs>
        <w:tab w:val="clear" w:pos="900"/>
        <w:tab w:val="left" w:pos="1620"/>
      </w:tabs>
      <w:ind w:left="1620" w:hanging="533"/>
    </w:pPr>
  </w:style>
  <w:style w:type="paragraph" w:customStyle="1" w:styleId="TableFootnote">
    <w:name w:val="Table Footnote"/>
    <w:basedOn w:val="Normal"/>
    <w:qFormat/>
    <w:rsid w:val="00C37E6E"/>
    <w:pPr>
      <w:spacing w:before="40" w:after="120"/>
      <w:ind w:left="224"/>
    </w:pPr>
    <w:rPr>
      <w:rFonts w:eastAsia="Calibri" w:cs="Arial"/>
      <w:sz w:val="16"/>
      <w:szCs w:val="16"/>
    </w:rPr>
  </w:style>
  <w:style w:type="character" w:styleId="SubtleEmphasis">
    <w:name w:val="Subtle Emphasis"/>
    <w:uiPriority w:val="19"/>
    <w:qFormat/>
    <w:rsid w:val="00C37E6E"/>
    <w:rPr>
      <w:i/>
      <w:iCs/>
      <w:color w:val="808080"/>
    </w:rPr>
  </w:style>
  <w:style w:type="paragraph" w:customStyle="1" w:styleId="TOCTitle">
    <w:name w:val="TOC Title"/>
    <w:basedOn w:val="TOC1"/>
    <w:next w:val="Normal"/>
    <w:qFormat/>
    <w:rsid w:val="00D96EBC"/>
    <w:pPr>
      <w:spacing w:after="360"/>
    </w:pPr>
    <w:rPr>
      <w:rFonts w:ascii="Georgia" w:hAnsi="Georgia" w:cstheme="majorBidi"/>
      <w:b/>
      <w:color w:val="008198"/>
      <w:szCs w:val="26"/>
    </w:rPr>
  </w:style>
  <w:style w:type="character" w:customStyle="1" w:styleId="LinkURL">
    <w:name w:val="Link URL"/>
    <w:basedOn w:val="DefaultParagraphFont"/>
    <w:uiPriority w:val="1"/>
    <w:qFormat/>
    <w:rsid w:val="000765A9"/>
    <w:rPr>
      <w:iCs/>
      <w:color w:val="0070C0"/>
      <w:u w:val="single"/>
      <w:lang w:val="en"/>
    </w:rPr>
  </w:style>
  <w:style w:type="character" w:styleId="CommentReference">
    <w:name w:val="annotation reference"/>
    <w:basedOn w:val="DefaultParagraphFont"/>
    <w:uiPriority w:val="99"/>
    <w:semiHidden/>
    <w:unhideWhenUsed/>
    <w:rsid w:val="007E62ED"/>
    <w:rPr>
      <w:sz w:val="16"/>
      <w:szCs w:val="16"/>
    </w:rPr>
  </w:style>
  <w:style w:type="paragraph" w:styleId="CommentText">
    <w:name w:val="annotation text"/>
    <w:basedOn w:val="Normal"/>
    <w:link w:val="CommentTextChar"/>
    <w:uiPriority w:val="99"/>
    <w:semiHidden/>
    <w:unhideWhenUsed/>
    <w:rsid w:val="007E62ED"/>
    <w:rPr>
      <w:sz w:val="20"/>
      <w:szCs w:val="20"/>
    </w:rPr>
  </w:style>
  <w:style w:type="character" w:customStyle="1" w:styleId="CommentTextChar">
    <w:name w:val="Comment Text Char"/>
    <w:basedOn w:val="DefaultParagraphFont"/>
    <w:link w:val="CommentText"/>
    <w:uiPriority w:val="99"/>
    <w:semiHidden/>
    <w:rsid w:val="007E62ED"/>
    <w:rPr>
      <w:rFonts w:ascii="Arial" w:hAnsi="Arial"/>
      <w:color w:val="595959" w:themeColor="text1" w:themeTint="A6"/>
      <w:sz w:val="20"/>
      <w:szCs w:val="20"/>
    </w:rPr>
  </w:style>
  <w:style w:type="paragraph" w:styleId="CommentSubject">
    <w:name w:val="annotation subject"/>
    <w:basedOn w:val="CommentText"/>
    <w:next w:val="CommentText"/>
    <w:link w:val="CommentSubjectChar"/>
    <w:uiPriority w:val="99"/>
    <w:semiHidden/>
    <w:unhideWhenUsed/>
    <w:rsid w:val="007E62ED"/>
    <w:rPr>
      <w:b/>
      <w:bCs/>
    </w:rPr>
  </w:style>
  <w:style w:type="character" w:customStyle="1" w:styleId="CommentSubjectChar">
    <w:name w:val="Comment Subject Char"/>
    <w:basedOn w:val="CommentTextChar"/>
    <w:link w:val="CommentSubject"/>
    <w:uiPriority w:val="99"/>
    <w:semiHidden/>
    <w:rsid w:val="007E62ED"/>
    <w:rPr>
      <w:rFonts w:ascii="Arial" w:hAnsi="Arial"/>
      <w:b/>
      <w:bCs/>
      <w:color w:val="595959" w:themeColor="text1" w:themeTint="A6"/>
      <w:sz w:val="20"/>
      <w:szCs w:val="20"/>
    </w:rPr>
  </w:style>
  <w:style w:type="paragraph" w:customStyle="1" w:styleId="TableBullet1">
    <w:name w:val="Table Bullet 1"/>
    <w:basedOn w:val="TableContent"/>
    <w:qFormat/>
    <w:rsid w:val="00925A47"/>
    <w:pPr>
      <w:numPr>
        <w:numId w:val="12"/>
      </w:numPr>
      <w:ind w:left="576" w:hanging="288"/>
    </w:pPr>
  </w:style>
  <w:style w:type="paragraph" w:customStyle="1" w:styleId="NoteorTip">
    <w:name w:val="Note or Tip"/>
    <w:basedOn w:val="Normal"/>
    <w:next w:val="Normal"/>
    <w:qFormat/>
    <w:rsid w:val="00BF6D1C"/>
    <w:pPr>
      <w:spacing w:before="120"/>
      <w:ind w:left="360"/>
    </w:pPr>
    <w:rPr>
      <w:i/>
      <w:color w:val="000000" w:themeColor="text1"/>
    </w:rPr>
  </w:style>
  <w:style w:type="paragraph" w:styleId="NormalIndent">
    <w:name w:val="Normal Indent"/>
    <w:basedOn w:val="Normal"/>
    <w:uiPriority w:val="99"/>
    <w:unhideWhenUsed/>
    <w:rsid w:val="00B96F03"/>
    <w:pPr>
      <w:ind w:left="720"/>
    </w:pPr>
  </w:style>
  <w:style w:type="character" w:styleId="Emphasis">
    <w:name w:val="Emphasis"/>
    <w:basedOn w:val="DefaultParagraphFont"/>
    <w:qFormat/>
    <w:rsid w:val="00B96F03"/>
    <w:rPr>
      <w:i/>
      <w:iCs/>
    </w:rPr>
  </w:style>
  <w:style w:type="paragraph" w:customStyle="1" w:styleId="Disclaimer">
    <w:name w:val="Disclaimer"/>
    <w:basedOn w:val="Normal"/>
    <w:next w:val="Normal"/>
    <w:rsid w:val="000765A9"/>
    <w:rPr>
      <w:sz w:val="16"/>
      <w:szCs w:val="16"/>
    </w:rPr>
  </w:style>
  <w:style w:type="paragraph" w:customStyle="1" w:styleId="TableBullet2">
    <w:name w:val="Table Bullet 2"/>
    <w:basedOn w:val="TableContent"/>
    <w:qFormat/>
    <w:rsid w:val="00023078"/>
    <w:pPr>
      <w:numPr>
        <w:ilvl w:val="1"/>
        <w:numId w:val="11"/>
      </w:numPr>
      <w:ind w:left="1151"/>
    </w:pPr>
  </w:style>
  <w:style w:type="character" w:styleId="PlaceholderText">
    <w:name w:val="Placeholder Text"/>
    <w:basedOn w:val="DefaultParagraphFont"/>
    <w:uiPriority w:val="99"/>
    <w:semiHidden/>
    <w:rsid w:val="00261FB5"/>
    <w:rPr>
      <w:color w:val="808080"/>
    </w:rPr>
  </w:style>
  <w:style w:type="paragraph" w:styleId="FootnoteText">
    <w:name w:val="footnote text"/>
    <w:basedOn w:val="Normal"/>
    <w:link w:val="FootnoteTextChar"/>
    <w:unhideWhenUsed/>
    <w:rsid w:val="009A3BE7"/>
    <w:pPr>
      <w:spacing w:after="0"/>
      <w:jc w:val="both"/>
    </w:pPr>
    <w:rPr>
      <w:rFonts w:eastAsia="Times New Roman" w:cs="Times New Roman"/>
      <w:sz w:val="16"/>
      <w:szCs w:val="16"/>
      <w:lang w:val="en-GB" w:eastAsia="x-none"/>
    </w:rPr>
  </w:style>
  <w:style w:type="character" w:customStyle="1" w:styleId="FootnoteTextChar">
    <w:name w:val="Footnote Text Char"/>
    <w:basedOn w:val="DefaultParagraphFont"/>
    <w:link w:val="FootnoteText"/>
    <w:rsid w:val="009A3BE7"/>
    <w:rPr>
      <w:rFonts w:ascii="Arial" w:eastAsia="Times New Roman" w:hAnsi="Arial" w:cs="Times New Roman"/>
      <w:sz w:val="16"/>
      <w:szCs w:val="16"/>
      <w:lang w:val="en-GB" w:eastAsia="x-none"/>
    </w:rPr>
  </w:style>
  <w:style w:type="paragraph" w:customStyle="1" w:styleId="example0">
    <w:name w:val="example"/>
    <w:basedOn w:val="Normal"/>
    <w:rsid w:val="009A3BE7"/>
    <w:pPr>
      <w:spacing w:after="60"/>
      <w:ind w:left="360"/>
    </w:pPr>
    <w:rPr>
      <w:rFonts w:eastAsia="Times New Roman" w:cs="Arial"/>
      <w:b/>
      <w:bCs/>
      <w:sz w:val="20"/>
      <w:szCs w:val="20"/>
    </w:rPr>
  </w:style>
  <w:style w:type="table" w:customStyle="1" w:styleId="BKFS2">
    <w:name w:val="BKFS2"/>
    <w:basedOn w:val="TableNormal"/>
    <w:uiPriority w:val="99"/>
    <w:rsid w:val="00255D62"/>
    <w:rPr>
      <w:sz w:val="18"/>
    </w:rPr>
    <w:tblPr>
      <w:tblBorders>
        <w:top w:val="single" w:sz="8" w:space="0" w:color="000000" w:themeColor="text1"/>
        <w:bottom w:val="single" w:sz="8" w:space="0" w:color="000000" w:themeColor="text1"/>
        <w:insideH w:val="single" w:sz="8" w:space="0" w:color="000000" w:themeColor="text1"/>
      </w:tblBorders>
    </w:tblPr>
    <w:tblStylePr w:type="firstRow">
      <w:rPr>
        <w:rFonts w:ascii="Arial" w:hAnsi="Arial"/>
        <w:sz w:val="18"/>
      </w:rPr>
      <w:tblPr/>
      <w:tcPr>
        <w:shd w:val="clear" w:color="auto" w:fill="000000" w:themeFill="text1"/>
      </w:tcPr>
    </w:tblStylePr>
  </w:style>
  <w:style w:type="paragraph" w:customStyle="1" w:styleId="TableText">
    <w:name w:val="Table Text"/>
    <w:rsid w:val="00954344"/>
    <w:pPr>
      <w:widowControl w:val="0"/>
      <w:spacing w:before="40" w:after="40"/>
    </w:pPr>
    <w:rPr>
      <w:rFonts w:ascii="Arial" w:eastAsia="Times New Roman" w:hAnsi="Arial" w:cs="Times New Roman"/>
      <w:sz w:val="20"/>
      <w:szCs w:val="20"/>
    </w:rPr>
  </w:style>
  <w:style w:type="paragraph" w:customStyle="1" w:styleId="Val5-15in">
    <w:name w:val="Val5-1.5in"/>
    <w:basedOn w:val="Normal"/>
    <w:rsid w:val="00C91843"/>
    <w:pPr>
      <w:tabs>
        <w:tab w:val="right" w:pos="3456"/>
        <w:tab w:val="left" w:pos="3557"/>
      </w:tabs>
      <w:spacing w:after="0"/>
      <w:ind w:left="3758" w:hanging="3758"/>
    </w:pPr>
    <w:rPr>
      <w:rFonts w:ascii="Times New Roman" w:eastAsia="Times New Roman" w:hAnsi="Times New Roman" w:cs="Times New Roman"/>
      <w:sz w:val="22"/>
      <w:szCs w:val="20"/>
    </w:rPr>
  </w:style>
  <w:style w:type="paragraph" w:customStyle="1" w:styleId="Body">
    <w:name w:val="Body"/>
    <w:basedOn w:val="Normal"/>
    <w:rsid w:val="003674EF"/>
    <w:pPr>
      <w:spacing w:before="120" w:after="0"/>
      <w:ind w:left="720"/>
    </w:pPr>
    <w:rPr>
      <w:rFonts w:ascii="Times New Roman" w:eastAsia="Times New Roman" w:hAnsi="Times New Roman" w:cs="Times New Roman"/>
      <w:sz w:val="22"/>
      <w:szCs w:val="20"/>
    </w:rPr>
  </w:style>
  <w:style w:type="character" w:customStyle="1" w:styleId="Heading6Char">
    <w:name w:val="Heading 6 Char"/>
    <w:basedOn w:val="DefaultParagraphFont"/>
    <w:link w:val="Heading6"/>
    <w:rsid w:val="003674EF"/>
    <w:rPr>
      <w:rFonts w:ascii="Arial" w:eastAsia="Times New Roman" w:hAnsi="Arial" w:cs="Times New Roman"/>
      <w:b/>
      <w:sz w:val="22"/>
      <w:szCs w:val="20"/>
    </w:rPr>
  </w:style>
  <w:style w:type="character" w:customStyle="1" w:styleId="Heading7Char">
    <w:name w:val="Heading 7 Char"/>
    <w:basedOn w:val="DefaultParagraphFont"/>
    <w:link w:val="Heading7"/>
    <w:rsid w:val="003674EF"/>
    <w:rPr>
      <w:rFonts w:ascii="Arial" w:eastAsia="Times New Roman" w:hAnsi="Arial" w:cs="Times New Roman"/>
      <w:sz w:val="20"/>
      <w:szCs w:val="20"/>
    </w:rPr>
  </w:style>
  <w:style w:type="character" w:customStyle="1" w:styleId="Heading8Char">
    <w:name w:val="Heading 8 Char"/>
    <w:basedOn w:val="DefaultParagraphFont"/>
    <w:link w:val="Heading8"/>
    <w:rsid w:val="003674EF"/>
    <w:rPr>
      <w:rFonts w:ascii="Arial" w:eastAsia="Times New Roman" w:hAnsi="Arial" w:cs="Times New Roman"/>
      <w:i/>
      <w:sz w:val="20"/>
      <w:szCs w:val="20"/>
    </w:rPr>
  </w:style>
  <w:style w:type="character" w:customStyle="1" w:styleId="Heading9Char">
    <w:name w:val="Heading 9 Char"/>
    <w:basedOn w:val="DefaultParagraphFont"/>
    <w:link w:val="Heading9"/>
    <w:rsid w:val="003674EF"/>
    <w:rPr>
      <w:rFonts w:ascii="Times New Roman" w:eastAsia="Times New Roman" w:hAnsi="Times New Roman" w:cs="Times New Roman"/>
      <w:vanish/>
      <w:sz w:val="22"/>
      <w:szCs w:val="20"/>
    </w:rPr>
  </w:style>
  <w:style w:type="paragraph" w:styleId="TOC4">
    <w:name w:val="toc 4"/>
    <w:basedOn w:val="Normal"/>
    <w:next w:val="Normal"/>
    <w:uiPriority w:val="39"/>
    <w:rsid w:val="003674EF"/>
    <w:pPr>
      <w:spacing w:after="0"/>
      <w:ind w:left="660"/>
    </w:pPr>
    <w:rPr>
      <w:rFonts w:ascii="Times New Roman" w:eastAsia="Times New Roman" w:hAnsi="Times New Roman" w:cs="Times New Roman"/>
      <w:sz w:val="22"/>
      <w:szCs w:val="20"/>
    </w:rPr>
  </w:style>
  <w:style w:type="paragraph" w:styleId="Index5">
    <w:name w:val="index 5"/>
    <w:basedOn w:val="Normal"/>
    <w:next w:val="Normal"/>
    <w:semiHidden/>
    <w:rsid w:val="003674EF"/>
    <w:pPr>
      <w:spacing w:after="0"/>
      <w:ind w:left="2880" w:hanging="1440"/>
    </w:pPr>
    <w:rPr>
      <w:rFonts w:ascii="Times New Roman" w:eastAsia="Times New Roman" w:hAnsi="Times New Roman" w:cs="Times New Roman"/>
      <w:sz w:val="22"/>
      <w:szCs w:val="20"/>
    </w:rPr>
  </w:style>
  <w:style w:type="paragraph" w:styleId="Index4">
    <w:name w:val="index 4"/>
    <w:basedOn w:val="Normal"/>
    <w:semiHidden/>
    <w:rsid w:val="003674EF"/>
    <w:pPr>
      <w:spacing w:after="0"/>
      <w:ind w:left="2160" w:hanging="1080"/>
    </w:pPr>
    <w:rPr>
      <w:rFonts w:ascii="Times New Roman" w:eastAsia="Times New Roman" w:hAnsi="Times New Roman" w:cs="Times New Roman"/>
      <w:sz w:val="22"/>
      <w:szCs w:val="20"/>
    </w:rPr>
  </w:style>
  <w:style w:type="paragraph" w:styleId="Index3">
    <w:name w:val="index 3"/>
    <w:basedOn w:val="Normal"/>
    <w:semiHidden/>
    <w:rsid w:val="003674EF"/>
    <w:pPr>
      <w:spacing w:after="0"/>
      <w:ind w:left="1440" w:hanging="720"/>
    </w:pPr>
    <w:rPr>
      <w:rFonts w:ascii="Times New Roman" w:eastAsia="Times New Roman" w:hAnsi="Times New Roman" w:cs="Times New Roman"/>
      <w:sz w:val="22"/>
      <w:szCs w:val="20"/>
    </w:rPr>
  </w:style>
  <w:style w:type="paragraph" w:styleId="Index2">
    <w:name w:val="index 2"/>
    <w:basedOn w:val="Normal"/>
    <w:semiHidden/>
    <w:rsid w:val="003674EF"/>
    <w:pPr>
      <w:spacing w:after="0"/>
      <w:ind w:left="720" w:hanging="360"/>
    </w:pPr>
    <w:rPr>
      <w:rFonts w:ascii="Times New Roman" w:eastAsia="Times New Roman" w:hAnsi="Times New Roman" w:cs="Times New Roman"/>
      <w:sz w:val="22"/>
      <w:szCs w:val="20"/>
    </w:rPr>
  </w:style>
  <w:style w:type="paragraph" w:styleId="Index1">
    <w:name w:val="index 1"/>
    <w:basedOn w:val="Normal"/>
    <w:semiHidden/>
    <w:rsid w:val="003674EF"/>
    <w:pPr>
      <w:spacing w:after="0"/>
    </w:pPr>
    <w:rPr>
      <w:rFonts w:ascii="Times New Roman" w:eastAsia="Times New Roman" w:hAnsi="Times New Roman" w:cs="Times New Roman"/>
      <w:sz w:val="22"/>
      <w:szCs w:val="20"/>
    </w:rPr>
  </w:style>
  <w:style w:type="paragraph" w:customStyle="1" w:styleId="Bullet-50in">
    <w:name w:val="Bullet-.50in"/>
    <w:basedOn w:val="Body"/>
    <w:next w:val="Body"/>
    <w:rsid w:val="003674EF"/>
    <w:pPr>
      <w:numPr>
        <w:numId w:val="16"/>
      </w:numPr>
      <w:tabs>
        <w:tab w:val="clear" w:pos="360"/>
        <w:tab w:val="num" w:pos="1080"/>
      </w:tabs>
      <w:ind w:left="1080"/>
    </w:pPr>
  </w:style>
  <w:style w:type="character" w:styleId="PageNumber">
    <w:name w:val="page number"/>
    <w:basedOn w:val="DefaultParagraphFont"/>
    <w:rsid w:val="003674EF"/>
  </w:style>
  <w:style w:type="paragraph" w:customStyle="1" w:styleId="TOC5">
    <w:name w:val="TOC5"/>
    <w:basedOn w:val="TOC2"/>
    <w:rsid w:val="003674EF"/>
    <w:pPr>
      <w:tabs>
        <w:tab w:val="clear" w:pos="10070"/>
      </w:tabs>
      <w:spacing w:after="0"/>
      <w:ind w:left="220"/>
    </w:pPr>
    <w:rPr>
      <w:rFonts w:ascii="Times New Roman" w:eastAsia="Times New Roman" w:hAnsi="Times New Roman" w:cs="Times New Roman"/>
      <w:smallCaps/>
      <w:noProof w:val="0"/>
      <w:szCs w:val="20"/>
    </w:rPr>
  </w:style>
  <w:style w:type="paragraph" w:customStyle="1" w:styleId="H3Continued">
    <w:name w:val="H3Continued"/>
    <w:basedOn w:val="Normal"/>
    <w:rsid w:val="003674EF"/>
    <w:pPr>
      <w:spacing w:after="240"/>
      <w:ind w:left="720" w:hanging="720"/>
    </w:pPr>
    <w:rPr>
      <w:rFonts w:eastAsia="Times New Roman" w:cs="Times New Roman"/>
      <w:b/>
      <w:sz w:val="28"/>
      <w:szCs w:val="20"/>
    </w:rPr>
  </w:style>
  <w:style w:type="paragraph" w:customStyle="1" w:styleId="NotePage">
    <w:name w:val="NotePage"/>
    <w:basedOn w:val="Normal"/>
    <w:rsid w:val="003674EF"/>
    <w:pPr>
      <w:spacing w:after="0"/>
      <w:jc w:val="center"/>
    </w:pPr>
    <w:rPr>
      <w:rFonts w:eastAsia="Times New Roman" w:cs="Times New Roman"/>
      <w:b/>
      <w:caps/>
      <w:sz w:val="28"/>
      <w:szCs w:val="20"/>
    </w:rPr>
  </w:style>
  <w:style w:type="paragraph" w:customStyle="1" w:styleId="Val1-2in">
    <w:name w:val="Val1-2in"/>
    <w:basedOn w:val="Normal"/>
    <w:rsid w:val="003674EF"/>
    <w:pPr>
      <w:tabs>
        <w:tab w:val="right" w:pos="3139"/>
        <w:tab w:val="left" w:pos="3240"/>
      </w:tabs>
      <w:spacing w:after="0"/>
      <w:ind w:left="3442" w:hanging="3442"/>
    </w:pPr>
    <w:rPr>
      <w:rFonts w:ascii="Times New Roman" w:eastAsia="Times New Roman" w:hAnsi="Times New Roman" w:cs="Times New Roman"/>
      <w:sz w:val="22"/>
      <w:szCs w:val="20"/>
    </w:rPr>
  </w:style>
  <w:style w:type="paragraph" w:customStyle="1" w:styleId="Val2-2in">
    <w:name w:val="Val2-2in"/>
    <w:basedOn w:val="Normal"/>
    <w:rsid w:val="003674EF"/>
    <w:pPr>
      <w:tabs>
        <w:tab w:val="right" w:pos="3312"/>
        <w:tab w:val="left" w:pos="3413"/>
      </w:tabs>
      <w:spacing w:after="0"/>
      <w:ind w:left="3614" w:hanging="3614"/>
    </w:pPr>
    <w:rPr>
      <w:rFonts w:ascii="Times New Roman" w:eastAsia="Times New Roman" w:hAnsi="Times New Roman" w:cs="Times New Roman"/>
      <w:sz w:val="22"/>
      <w:szCs w:val="20"/>
    </w:rPr>
  </w:style>
  <w:style w:type="paragraph" w:customStyle="1" w:styleId="Val3-2in">
    <w:name w:val="Val3-2in"/>
    <w:basedOn w:val="Normal"/>
    <w:rsid w:val="003674EF"/>
    <w:pPr>
      <w:tabs>
        <w:tab w:val="right" w:pos="3528"/>
        <w:tab w:val="left" w:pos="3629"/>
      </w:tabs>
      <w:spacing w:after="0"/>
      <w:ind w:left="3830" w:hanging="3830"/>
    </w:pPr>
    <w:rPr>
      <w:rFonts w:ascii="Times New Roman" w:eastAsia="Times New Roman" w:hAnsi="Times New Roman" w:cs="Times New Roman"/>
      <w:sz w:val="22"/>
      <w:szCs w:val="20"/>
    </w:rPr>
  </w:style>
  <w:style w:type="paragraph" w:customStyle="1" w:styleId="Val4-2in">
    <w:name w:val="Val4-2in"/>
    <w:basedOn w:val="Normal"/>
    <w:rsid w:val="003674EF"/>
    <w:pPr>
      <w:tabs>
        <w:tab w:val="right" w:pos="3744"/>
        <w:tab w:val="left" w:pos="3845"/>
      </w:tabs>
      <w:spacing w:after="0"/>
      <w:ind w:left="4147" w:hanging="4147"/>
    </w:pPr>
    <w:rPr>
      <w:rFonts w:ascii="Times New Roman" w:eastAsia="Times New Roman" w:hAnsi="Times New Roman" w:cs="Times New Roman"/>
      <w:sz w:val="22"/>
      <w:szCs w:val="20"/>
    </w:rPr>
  </w:style>
  <w:style w:type="paragraph" w:customStyle="1" w:styleId="Val5-2in">
    <w:name w:val="Val5-2in"/>
    <w:basedOn w:val="Normal"/>
    <w:rsid w:val="003674EF"/>
    <w:pPr>
      <w:tabs>
        <w:tab w:val="right" w:pos="3960"/>
        <w:tab w:val="left" w:pos="4061"/>
      </w:tabs>
      <w:spacing w:after="0"/>
      <w:ind w:left="4262" w:hanging="4262"/>
    </w:pPr>
    <w:rPr>
      <w:rFonts w:ascii="Times New Roman" w:eastAsia="Times New Roman" w:hAnsi="Times New Roman" w:cs="Times New Roman"/>
      <w:sz w:val="22"/>
      <w:szCs w:val="20"/>
    </w:rPr>
  </w:style>
  <w:style w:type="paragraph" w:customStyle="1" w:styleId="Val6-2in">
    <w:name w:val="Val6-2in"/>
    <w:basedOn w:val="Normal"/>
    <w:rsid w:val="003674EF"/>
    <w:pPr>
      <w:tabs>
        <w:tab w:val="right" w:pos="4176"/>
        <w:tab w:val="left" w:pos="4277"/>
      </w:tabs>
      <w:spacing w:after="0"/>
      <w:ind w:left="4478" w:hanging="4478"/>
    </w:pPr>
    <w:rPr>
      <w:rFonts w:ascii="Times New Roman" w:eastAsia="Times New Roman" w:hAnsi="Times New Roman" w:cs="Times New Roman"/>
      <w:sz w:val="22"/>
      <w:szCs w:val="20"/>
    </w:rPr>
  </w:style>
  <w:style w:type="paragraph" w:customStyle="1" w:styleId="Val7-2in">
    <w:name w:val="Val7-2in"/>
    <w:basedOn w:val="Normal"/>
    <w:rsid w:val="003674EF"/>
    <w:pPr>
      <w:tabs>
        <w:tab w:val="right" w:pos="4392"/>
        <w:tab w:val="left" w:pos="4493"/>
      </w:tabs>
      <w:spacing w:after="0"/>
      <w:ind w:left="4694" w:hanging="4694"/>
    </w:pPr>
    <w:rPr>
      <w:rFonts w:ascii="Times New Roman" w:eastAsia="Times New Roman" w:hAnsi="Times New Roman" w:cs="Times New Roman"/>
      <w:sz w:val="22"/>
      <w:szCs w:val="20"/>
    </w:rPr>
  </w:style>
  <w:style w:type="paragraph" w:customStyle="1" w:styleId="BulletPara">
    <w:name w:val="BulletPara"/>
    <w:basedOn w:val="Bullet-50in"/>
    <w:next w:val="Body"/>
    <w:rsid w:val="003674EF"/>
    <w:pPr>
      <w:numPr>
        <w:numId w:val="0"/>
      </w:numPr>
      <w:ind w:left="1080"/>
    </w:pPr>
  </w:style>
  <w:style w:type="paragraph" w:customStyle="1" w:styleId="Note-50in">
    <w:name w:val="Note-.50in"/>
    <w:basedOn w:val="Normal"/>
    <w:next w:val="Body"/>
    <w:rsid w:val="003674EF"/>
    <w:pPr>
      <w:spacing w:before="120" w:after="0"/>
      <w:ind w:left="1627" w:hanging="907"/>
    </w:pPr>
    <w:rPr>
      <w:rFonts w:ascii="Times New Roman" w:eastAsia="Times New Roman" w:hAnsi="Times New Roman" w:cs="Times New Roman"/>
      <w:sz w:val="22"/>
      <w:szCs w:val="20"/>
    </w:rPr>
  </w:style>
  <w:style w:type="paragraph" w:styleId="TOC50">
    <w:name w:val="toc 5"/>
    <w:basedOn w:val="Normal"/>
    <w:next w:val="Normal"/>
    <w:autoRedefine/>
    <w:uiPriority w:val="39"/>
    <w:rsid w:val="003674EF"/>
    <w:pPr>
      <w:spacing w:after="0"/>
      <w:ind w:left="880"/>
    </w:pPr>
    <w:rPr>
      <w:rFonts w:ascii="Times New Roman" w:eastAsia="Times New Roman" w:hAnsi="Times New Roman" w:cs="Times New Roman"/>
      <w:sz w:val="22"/>
      <w:szCs w:val="20"/>
    </w:rPr>
  </w:style>
  <w:style w:type="paragraph" w:customStyle="1" w:styleId="NotePara">
    <w:name w:val="NotePara"/>
    <w:basedOn w:val="Normal"/>
    <w:next w:val="Body"/>
    <w:rsid w:val="003674EF"/>
    <w:pPr>
      <w:spacing w:before="120" w:after="0"/>
      <w:ind w:left="1620"/>
    </w:pPr>
    <w:rPr>
      <w:rFonts w:ascii="Times New Roman" w:eastAsia="Times New Roman" w:hAnsi="Times New Roman" w:cs="Times New Roman"/>
      <w:sz w:val="22"/>
      <w:szCs w:val="20"/>
    </w:rPr>
  </w:style>
  <w:style w:type="paragraph" w:customStyle="1" w:styleId="Step-15in">
    <w:name w:val="Step-1.5in"/>
    <w:basedOn w:val="Normal"/>
    <w:rsid w:val="003674EF"/>
    <w:pPr>
      <w:tabs>
        <w:tab w:val="right" w:pos="2520"/>
      </w:tabs>
      <w:spacing w:before="120" w:after="0"/>
      <w:ind w:left="2736" w:hanging="2736"/>
    </w:pPr>
    <w:rPr>
      <w:rFonts w:ascii="Times New Roman" w:eastAsia="Times New Roman" w:hAnsi="Times New Roman" w:cs="Times New Roman"/>
      <w:sz w:val="22"/>
      <w:szCs w:val="20"/>
    </w:rPr>
  </w:style>
  <w:style w:type="paragraph" w:customStyle="1" w:styleId="Val1-15in">
    <w:name w:val="Val1-1.5in"/>
    <w:basedOn w:val="Normal"/>
    <w:rsid w:val="003674EF"/>
    <w:pPr>
      <w:tabs>
        <w:tab w:val="right" w:pos="2592"/>
        <w:tab w:val="left" w:pos="2693"/>
      </w:tabs>
      <w:spacing w:after="0"/>
      <w:ind w:left="2894" w:hanging="2894"/>
    </w:pPr>
    <w:rPr>
      <w:rFonts w:ascii="Times New Roman" w:eastAsia="Times New Roman" w:hAnsi="Times New Roman" w:cs="Times New Roman"/>
      <w:sz w:val="22"/>
      <w:szCs w:val="20"/>
    </w:rPr>
  </w:style>
  <w:style w:type="paragraph" w:customStyle="1" w:styleId="Val2-15in">
    <w:name w:val="Val2-1.5in"/>
    <w:basedOn w:val="Normal"/>
    <w:rsid w:val="003674EF"/>
    <w:pPr>
      <w:tabs>
        <w:tab w:val="right" w:pos="2808"/>
        <w:tab w:val="left" w:pos="2909"/>
      </w:tabs>
      <w:spacing w:after="0"/>
      <w:ind w:left="3110" w:hanging="3110"/>
    </w:pPr>
    <w:rPr>
      <w:rFonts w:ascii="Times New Roman" w:eastAsia="Times New Roman" w:hAnsi="Times New Roman" w:cs="Times New Roman"/>
      <w:noProof/>
      <w:sz w:val="22"/>
      <w:szCs w:val="20"/>
    </w:rPr>
  </w:style>
  <w:style w:type="paragraph" w:customStyle="1" w:styleId="Val3-15in">
    <w:name w:val="Val3-1.5in"/>
    <w:basedOn w:val="Normal"/>
    <w:rsid w:val="003674EF"/>
    <w:pPr>
      <w:tabs>
        <w:tab w:val="right" w:pos="3010"/>
        <w:tab w:val="left" w:pos="3110"/>
      </w:tabs>
      <w:spacing w:after="0"/>
      <w:ind w:left="3312" w:hanging="3312"/>
    </w:pPr>
    <w:rPr>
      <w:rFonts w:ascii="Times New Roman" w:eastAsia="Times New Roman" w:hAnsi="Times New Roman" w:cs="Times New Roman"/>
      <w:sz w:val="22"/>
      <w:szCs w:val="20"/>
    </w:rPr>
  </w:style>
  <w:style w:type="paragraph" w:customStyle="1" w:styleId="Val4-15in">
    <w:name w:val="Val4-1.5in"/>
    <w:basedOn w:val="Normal"/>
    <w:rsid w:val="003674EF"/>
    <w:pPr>
      <w:tabs>
        <w:tab w:val="right" w:pos="3240"/>
        <w:tab w:val="left" w:pos="3341"/>
      </w:tabs>
      <w:spacing w:after="0"/>
      <w:ind w:left="3542" w:hanging="3542"/>
    </w:pPr>
    <w:rPr>
      <w:rFonts w:ascii="Times New Roman" w:eastAsia="Times New Roman" w:hAnsi="Times New Roman" w:cs="Times New Roman"/>
      <w:sz w:val="22"/>
      <w:szCs w:val="20"/>
    </w:rPr>
  </w:style>
  <w:style w:type="paragraph" w:customStyle="1" w:styleId="Val6-15in">
    <w:name w:val="Val6-1.5in"/>
    <w:basedOn w:val="Normal"/>
    <w:rsid w:val="003674EF"/>
    <w:pPr>
      <w:tabs>
        <w:tab w:val="right" w:pos="3643"/>
        <w:tab w:val="left" w:pos="3773"/>
      </w:tabs>
      <w:spacing w:after="0"/>
      <w:ind w:left="3974" w:hanging="3974"/>
    </w:pPr>
    <w:rPr>
      <w:rFonts w:ascii="Times New Roman" w:eastAsia="Times New Roman" w:hAnsi="Times New Roman" w:cs="Times New Roman"/>
      <w:sz w:val="22"/>
      <w:szCs w:val="20"/>
    </w:rPr>
  </w:style>
  <w:style w:type="paragraph" w:customStyle="1" w:styleId="Val7-15in">
    <w:name w:val="Val7-1.5in"/>
    <w:basedOn w:val="Normal"/>
    <w:rsid w:val="003674EF"/>
    <w:pPr>
      <w:tabs>
        <w:tab w:val="right" w:pos="3845"/>
        <w:tab w:val="left" w:pos="3946"/>
      </w:tabs>
      <w:spacing w:after="0"/>
      <w:ind w:left="4147" w:hanging="4147"/>
    </w:pPr>
    <w:rPr>
      <w:rFonts w:ascii="Times New Roman" w:eastAsia="Times New Roman" w:hAnsi="Times New Roman" w:cs="Times New Roman"/>
      <w:sz w:val="22"/>
      <w:szCs w:val="20"/>
    </w:rPr>
  </w:style>
  <w:style w:type="paragraph" w:customStyle="1" w:styleId="FigureSpacing">
    <w:name w:val="Figure Spacing"/>
    <w:basedOn w:val="Body"/>
    <w:next w:val="Body"/>
    <w:rsid w:val="003674EF"/>
    <w:pPr>
      <w:spacing w:before="180" w:after="60"/>
      <w:ind w:left="0"/>
      <w:jc w:val="right"/>
    </w:pPr>
  </w:style>
  <w:style w:type="paragraph" w:customStyle="1" w:styleId="H4Continued">
    <w:name w:val="H4Continued"/>
    <w:basedOn w:val="Normal"/>
    <w:rsid w:val="003674EF"/>
    <w:pPr>
      <w:spacing w:after="0"/>
    </w:pPr>
    <w:rPr>
      <w:rFonts w:eastAsia="Times New Roman" w:cs="Times New Roman"/>
      <w:b/>
      <w:sz w:val="24"/>
      <w:szCs w:val="20"/>
    </w:rPr>
  </w:style>
  <w:style w:type="paragraph" w:customStyle="1" w:styleId="Note-75in">
    <w:name w:val="Note-.75in"/>
    <w:basedOn w:val="Normal"/>
    <w:next w:val="Body"/>
    <w:rsid w:val="003674EF"/>
    <w:pPr>
      <w:spacing w:before="120" w:after="0"/>
      <w:ind w:left="1980" w:hanging="900"/>
    </w:pPr>
    <w:rPr>
      <w:rFonts w:ascii="Times New Roman" w:eastAsia="Times New Roman" w:hAnsi="Times New Roman" w:cs="Times New Roman"/>
      <w:sz w:val="22"/>
      <w:szCs w:val="20"/>
    </w:rPr>
  </w:style>
  <w:style w:type="paragraph" w:customStyle="1" w:styleId="Bullet-19in">
    <w:name w:val="Bullet-1.9in"/>
    <w:basedOn w:val="Bullet-50in"/>
    <w:next w:val="Body"/>
    <w:rsid w:val="003674EF"/>
    <w:pPr>
      <w:tabs>
        <w:tab w:val="left" w:pos="3060"/>
      </w:tabs>
      <w:spacing w:after="120"/>
      <w:ind w:left="3096"/>
    </w:pPr>
  </w:style>
  <w:style w:type="paragraph" w:styleId="BodyText">
    <w:name w:val="Body Text"/>
    <w:basedOn w:val="Normal"/>
    <w:next w:val="Body"/>
    <w:link w:val="BodyTextChar"/>
    <w:rsid w:val="003674EF"/>
    <w:pPr>
      <w:spacing w:before="120" w:after="0"/>
      <w:ind w:left="1080"/>
    </w:pPr>
    <w:rPr>
      <w:rFonts w:ascii="Times New Roman" w:eastAsia="Times New Roman" w:hAnsi="Times New Roman" w:cs="Times New Roman"/>
      <w:sz w:val="22"/>
      <w:szCs w:val="20"/>
    </w:rPr>
  </w:style>
  <w:style w:type="character" w:customStyle="1" w:styleId="BodyTextChar">
    <w:name w:val="Body Text Char"/>
    <w:basedOn w:val="DefaultParagraphFont"/>
    <w:link w:val="BodyText"/>
    <w:rsid w:val="003674EF"/>
    <w:rPr>
      <w:rFonts w:ascii="Times New Roman" w:eastAsia="Times New Roman" w:hAnsi="Times New Roman" w:cs="Times New Roman"/>
      <w:sz w:val="22"/>
      <w:szCs w:val="20"/>
    </w:rPr>
  </w:style>
  <w:style w:type="paragraph" w:customStyle="1" w:styleId="Bullet-75in">
    <w:name w:val="Bullet-.75in"/>
    <w:basedOn w:val="Normal"/>
    <w:next w:val="Body"/>
    <w:rsid w:val="003674EF"/>
    <w:pPr>
      <w:numPr>
        <w:numId w:val="19"/>
      </w:numPr>
      <w:tabs>
        <w:tab w:val="clear" w:pos="360"/>
        <w:tab w:val="num" w:pos="1440"/>
      </w:tabs>
      <w:spacing w:after="0"/>
      <w:ind w:left="1440"/>
    </w:pPr>
    <w:rPr>
      <w:rFonts w:ascii="Times New Roman" w:eastAsia="Times New Roman" w:hAnsi="Times New Roman" w:cs="Times New Roman"/>
      <w:sz w:val="22"/>
      <w:szCs w:val="20"/>
    </w:rPr>
  </w:style>
  <w:style w:type="paragraph" w:customStyle="1" w:styleId="ProcBody">
    <w:name w:val="Proc Body"/>
    <w:basedOn w:val="Normal"/>
    <w:rsid w:val="003674EF"/>
    <w:pPr>
      <w:spacing w:before="120" w:after="0"/>
      <w:ind w:left="2160" w:hanging="2160"/>
    </w:pPr>
    <w:rPr>
      <w:rFonts w:ascii="Times New Roman" w:eastAsia="Times New Roman" w:hAnsi="Times New Roman" w:cs="Times New Roman"/>
      <w:sz w:val="22"/>
      <w:szCs w:val="20"/>
    </w:rPr>
  </w:style>
  <w:style w:type="paragraph" w:customStyle="1" w:styleId="Hyphen-75in">
    <w:name w:val="Hyphen-.75in"/>
    <w:basedOn w:val="Body"/>
    <w:next w:val="Body"/>
    <w:rsid w:val="003674EF"/>
    <w:pPr>
      <w:numPr>
        <w:numId w:val="13"/>
      </w:numPr>
      <w:spacing w:before="0"/>
    </w:pPr>
  </w:style>
  <w:style w:type="paragraph" w:styleId="List">
    <w:name w:val="List"/>
    <w:basedOn w:val="Normal"/>
    <w:next w:val="Body"/>
    <w:rsid w:val="003674EF"/>
    <w:pPr>
      <w:spacing w:before="120" w:after="0"/>
      <w:ind w:left="1080" w:hanging="360"/>
    </w:pPr>
    <w:rPr>
      <w:rFonts w:ascii="Times New Roman" w:eastAsia="Times New Roman" w:hAnsi="Times New Roman" w:cs="Times New Roman"/>
      <w:sz w:val="22"/>
      <w:szCs w:val="20"/>
    </w:rPr>
  </w:style>
  <w:style w:type="paragraph" w:styleId="List2">
    <w:name w:val="List 2"/>
    <w:basedOn w:val="Normal"/>
    <w:next w:val="Body"/>
    <w:rsid w:val="003674EF"/>
    <w:pPr>
      <w:spacing w:before="120" w:after="0"/>
      <w:ind w:left="1440" w:hanging="360"/>
    </w:pPr>
    <w:rPr>
      <w:rFonts w:ascii="Times New Roman" w:eastAsia="Times New Roman" w:hAnsi="Times New Roman" w:cs="Times New Roman"/>
      <w:sz w:val="22"/>
      <w:szCs w:val="20"/>
    </w:rPr>
  </w:style>
  <w:style w:type="paragraph" w:customStyle="1" w:styleId="ProcStep">
    <w:name w:val="Proc Step"/>
    <w:basedOn w:val="Normal"/>
    <w:next w:val="ProcBody"/>
    <w:rsid w:val="003674EF"/>
    <w:pPr>
      <w:tabs>
        <w:tab w:val="right" w:pos="2520"/>
      </w:tabs>
      <w:spacing w:before="120" w:after="0"/>
      <w:ind w:left="2736" w:hanging="2736"/>
    </w:pPr>
    <w:rPr>
      <w:rFonts w:ascii="Times New Roman" w:eastAsia="Times New Roman" w:hAnsi="Times New Roman" w:cs="Times New Roman"/>
      <w:sz w:val="22"/>
      <w:szCs w:val="20"/>
    </w:rPr>
  </w:style>
  <w:style w:type="paragraph" w:customStyle="1" w:styleId="ProcNote-19in">
    <w:name w:val="Proc Note-1.9in"/>
    <w:basedOn w:val="Normal"/>
    <w:next w:val="ProcBody"/>
    <w:rsid w:val="003674EF"/>
    <w:pPr>
      <w:tabs>
        <w:tab w:val="left" w:pos="2736"/>
      </w:tabs>
      <w:spacing w:before="120" w:after="0"/>
      <w:ind w:left="3600" w:hanging="3600"/>
    </w:pPr>
    <w:rPr>
      <w:rFonts w:ascii="Times New Roman" w:eastAsia="Times New Roman" w:hAnsi="Times New Roman" w:cs="Times New Roman"/>
      <w:sz w:val="22"/>
      <w:szCs w:val="20"/>
    </w:rPr>
  </w:style>
  <w:style w:type="paragraph" w:customStyle="1" w:styleId="ProcBullet-19in">
    <w:name w:val="Proc Bullet-1.9in"/>
    <w:basedOn w:val="Normal"/>
    <w:next w:val="ProcBody"/>
    <w:rsid w:val="003674EF"/>
    <w:pPr>
      <w:numPr>
        <w:numId w:val="14"/>
      </w:numPr>
      <w:tabs>
        <w:tab w:val="clear" w:pos="360"/>
        <w:tab w:val="num" w:pos="3060"/>
      </w:tabs>
      <w:spacing w:before="120" w:after="120"/>
      <w:ind w:left="3060"/>
    </w:pPr>
    <w:rPr>
      <w:rFonts w:ascii="Times New Roman" w:eastAsia="Times New Roman" w:hAnsi="Times New Roman" w:cs="Times New Roman"/>
      <w:sz w:val="22"/>
      <w:szCs w:val="20"/>
    </w:rPr>
  </w:style>
  <w:style w:type="paragraph" w:customStyle="1" w:styleId="ProcSteppara">
    <w:name w:val="Proc Step para"/>
    <w:basedOn w:val="ProcStep"/>
    <w:next w:val="ProcBody"/>
    <w:rsid w:val="003674EF"/>
    <w:pPr>
      <w:tabs>
        <w:tab w:val="clear" w:pos="2520"/>
      </w:tabs>
      <w:ind w:firstLine="0"/>
    </w:pPr>
  </w:style>
  <w:style w:type="paragraph" w:customStyle="1" w:styleId="Procpara">
    <w:name w:val="Proc para"/>
    <w:basedOn w:val="ProcBody"/>
    <w:next w:val="ProcBody"/>
    <w:rsid w:val="003674EF"/>
    <w:pPr>
      <w:ind w:firstLine="0"/>
    </w:pPr>
  </w:style>
  <w:style w:type="paragraph" w:styleId="TOC6">
    <w:name w:val="toc 6"/>
    <w:basedOn w:val="Normal"/>
    <w:next w:val="Normal"/>
    <w:autoRedefine/>
    <w:uiPriority w:val="39"/>
    <w:rsid w:val="003674EF"/>
    <w:pPr>
      <w:spacing w:after="0"/>
      <w:ind w:left="1100"/>
    </w:pPr>
    <w:rPr>
      <w:rFonts w:ascii="Times New Roman" w:eastAsia="Times New Roman" w:hAnsi="Times New Roman" w:cs="Times New Roman"/>
      <w:sz w:val="22"/>
      <w:szCs w:val="20"/>
    </w:rPr>
  </w:style>
  <w:style w:type="paragraph" w:styleId="TOC7">
    <w:name w:val="toc 7"/>
    <w:basedOn w:val="Normal"/>
    <w:next w:val="Normal"/>
    <w:autoRedefine/>
    <w:uiPriority w:val="39"/>
    <w:rsid w:val="003674EF"/>
    <w:pPr>
      <w:spacing w:after="0"/>
      <w:ind w:left="1320"/>
    </w:pPr>
    <w:rPr>
      <w:rFonts w:ascii="Times New Roman" w:eastAsia="Times New Roman" w:hAnsi="Times New Roman" w:cs="Times New Roman"/>
      <w:sz w:val="22"/>
      <w:szCs w:val="20"/>
    </w:rPr>
  </w:style>
  <w:style w:type="paragraph" w:styleId="TOC8">
    <w:name w:val="toc 8"/>
    <w:basedOn w:val="Normal"/>
    <w:next w:val="Normal"/>
    <w:autoRedefine/>
    <w:uiPriority w:val="39"/>
    <w:rsid w:val="003674EF"/>
    <w:pPr>
      <w:spacing w:after="0"/>
      <w:ind w:left="1540"/>
    </w:pPr>
    <w:rPr>
      <w:rFonts w:ascii="Times New Roman" w:eastAsia="Times New Roman" w:hAnsi="Times New Roman" w:cs="Times New Roman"/>
      <w:sz w:val="22"/>
      <w:szCs w:val="20"/>
    </w:rPr>
  </w:style>
  <w:style w:type="paragraph" w:styleId="TOC9">
    <w:name w:val="toc 9"/>
    <w:basedOn w:val="Normal"/>
    <w:next w:val="Normal"/>
    <w:autoRedefine/>
    <w:uiPriority w:val="39"/>
    <w:rsid w:val="003674EF"/>
    <w:pPr>
      <w:spacing w:after="0"/>
      <w:ind w:left="1760"/>
    </w:pPr>
    <w:rPr>
      <w:rFonts w:ascii="Times New Roman" w:eastAsia="Times New Roman" w:hAnsi="Times New Roman" w:cs="Times New Roman"/>
      <w:sz w:val="22"/>
      <w:szCs w:val="20"/>
    </w:rPr>
  </w:style>
  <w:style w:type="paragraph" w:customStyle="1" w:styleId="Outline">
    <w:name w:val="Outline"/>
    <w:basedOn w:val="Body"/>
    <w:rsid w:val="003674EF"/>
    <w:pPr>
      <w:numPr>
        <w:numId w:val="15"/>
      </w:numPr>
    </w:pPr>
  </w:style>
  <w:style w:type="paragraph" w:customStyle="1" w:styleId="TitleLine2">
    <w:name w:val="TitleLine2"/>
    <w:basedOn w:val="Body"/>
    <w:next w:val="Body"/>
    <w:rsid w:val="003674EF"/>
    <w:pPr>
      <w:pBdr>
        <w:top w:val="single" w:sz="24" w:space="1" w:color="5186BC"/>
      </w:pBdr>
      <w:tabs>
        <w:tab w:val="left" w:pos="0"/>
      </w:tabs>
      <w:spacing w:before="0"/>
      <w:ind w:left="0"/>
      <w:jc w:val="center"/>
    </w:pPr>
    <w:rPr>
      <w:rFonts w:ascii="Arial" w:hAnsi="Arial" w:cs="Arial"/>
      <w:i/>
      <w:iCs/>
      <w:sz w:val="28"/>
    </w:rPr>
  </w:style>
  <w:style w:type="paragraph" w:customStyle="1" w:styleId="Outline1">
    <w:name w:val="Outline1"/>
    <w:basedOn w:val="Normal"/>
    <w:rsid w:val="003674EF"/>
    <w:pPr>
      <w:spacing w:before="120" w:after="0"/>
      <w:ind w:left="2160"/>
    </w:pPr>
    <w:rPr>
      <w:rFonts w:ascii="Times New Roman" w:eastAsia="Times New Roman" w:hAnsi="Times New Roman" w:cs="Times New Roman"/>
      <w:sz w:val="22"/>
      <w:szCs w:val="20"/>
    </w:rPr>
  </w:style>
  <w:style w:type="paragraph" w:customStyle="1" w:styleId="OutlineA">
    <w:name w:val="OutlineA"/>
    <w:basedOn w:val="Body"/>
    <w:rsid w:val="003674EF"/>
    <w:pPr>
      <w:ind w:left="1800"/>
    </w:pPr>
  </w:style>
  <w:style w:type="paragraph" w:customStyle="1" w:styleId="OutlineI">
    <w:name w:val="OutlineI"/>
    <w:basedOn w:val="Body"/>
    <w:rsid w:val="003674EF"/>
    <w:pPr>
      <w:ind w:left="1440"/>
    </w:pPr>
  </w:style>
  <w:style w:type="paragraph" w:customStyle="1" w:styleId="Note-10in">
    <w:name w:val="Note-1.0in"/>
    <w:basedOn w:val="Note-75in"/>
    <w:next w:val="Body"/>
    <w:rsid w:val="003674EF"/>
    <w:pPr>
      <w:ind w:left="2250" w:hanging="810"/>
    </w:pPr>
    <w:rPr>
      <w:b/>
    </w:rPr>
  </w:style>
  <w:style w:type="paragraph" w:customStyle="1" w:styleId="Outlinea0">
    <w:name w:val="Outlinea"/>
    <w:basedOn w:val="Outline1"/>
    <w:rsid w:val="003674EF"/>
    <w:pPr>
      <w:ind w:left="2520"/>
    </w:pPr>
  </w:style>
  <w:style w:type="paragraph" w:customStyle="1" w:styleId="Paragraph1">
    <w:name w:val="Paragraph1"/>
    <w:basedOn w:val="Normal"/>
    <w:rsid w:val="003674EF"/>
    <w:pPr>
      <w:widowControl w:val="0"/>
      <w:spacing w:before="80" w:after="0"/>
      <w:jc w:val="both"/>
    </w:pPr>
    <w:rPr>
      <w:rFonts w:eastAsia="Times New Roman" w:cs="Times New Roman"/>
      <w:sz w:val="22"/>
      <w:szCs w:val="20"/>
    </w:rPr>
  </w:style>
  <w:style w:type="paragraph" w:customStyle="1" w:styleId="RevHistory">
    <w:name w:val="RevHistory"/>
    <w:basedOn w:val="Normal"/>
    <w:rsid w:val="003674EF"/>
    <w:pPr>
      <w:pageBreakBefore/>
      <w:widowControl w:val="0"/>
      <w:spacing w:before="1280" w:after="0"/>
      <w:jc w:val="center"/>
    </w:pPr>
    <w:rPr>
      <w:rFonts w:eastAsia="Times New Roman" w:cs="Times New Roman"/>
      <w:sz w:val="36"/>
      <w:szCs w:val="20"/>
    </w:rPr>
  </w:style>
  <w:style w:type="paragraph" w:styleId="NormalWeb">
    <w:name w:val="Normal (Web)"/>
    <w:basedOn w:val="Normal"/>
    <w:uiPriority w:val="99"/>
    <w:rsid w:val="003674EF"/>
    <w:pPr>
      <w:spacing w:before="100" w:beforeAutospacing="1" w:after="100" w:afterAutospacing="1"/>
    </w:pPr>
    <w:rPr>
      <w:rFonts w:ascii="Times New Roman" w:eastAsia="Times New Roman" w:hAnsi="Times New Roman" w:cs="Times New Roman"/>
      <w:sz w:val="24"/>
    </w:rPr>
  </w:style>
  <w:style w:type="paragraph" w:customStyle="1" w:styleId="TitleDoc">
    <w:name w:val="TitleDoc"/>
    <w:basedOn w:val="Body"/>
    <w:rsid w:val="003674EF"/>
    <w:pPr>
      <w:ind w:left="0"/>
      <w:jc w:val="center"/>
    </w:pPr>
    <w:rPr>
      <w:rFonts w:ascii="Arial" w:hAnsi="Arial"/>
      <w:sz w:val="40"/>
    </w:rPr>
  </w:style>
  <w:style w:type="paragraph" w:customStyle="1" w:styleId="TitleGroup">
    <w:name w:val="TitleGroup"/>
    <w:basedOn w:val="Body"/>
    <w:next w:val="Title"/>
    <w:rsid w:val="003674EF"/>
    <w:pPr>
      <w:spacing w:before="0"/>
      <w:ind w:left="86"/>
      <w:jc w:val="center"/>
    </w:pPr>
    <w:rPr>
      <w:rFonts w:ascii="Arial" w:hAnsi="Arial"/>
      <w:sz w:val="36"/>
    </w:rPr>
  </w:style>
  <w:style w:type="paragraph" w:customStyle="1" w:styleId="code">
    <w:name w:val="code"/>
    <w:basedOn w:val="Body"/>
    <w:rsid w:val="003674EF"/>
    <w:pPr>
      <w:tabs>
        <w:tab w:val="left" w:pos="1080"/>
        <w:tab w:val="left" w:pos="1440"/>
        <w:tab w:val="left" w:pos="1800"/>
        <w:tab w:val="left" w:pos="2160"/>
        <w:tab w:val="left" w:pos="2520"/>
        <w:tab w:val="left" w:pos="2880"/>
        <w:tab w:val="left" w:pos="3240"/>
        <w:tab w:val="left" w:pos="3600"/>
        <w:tab w:val="left" w:pos="3960"/>
        <w:tab w:val="left" w:pos="4320"/>
      </w:tabs>
      <w:spacing w:before="0"/>
    </w:pPr>
    <w:rPr>
      <w:rFonts w:ascii="Courier" w:hAnsi="Courier"/>
      <w:noProof/>
      <w:sz w:val="20"/>
    </w:rPr>
  </w:style>
  <w:style w:type="paragraph" w:customStyle="1" w:styleId="TitleLine">
    <w:name w:val="TitleLine"/>
    <w:basedOn w:val="Normal"/>
    <w:next w:val="Body"/>
    <w:rsid w:val="003674EF"/>
    <w:pPr>
      <w:pBdr>
        <w:bottom w:val="single" w:sz="12" w:space="1" w:color="auto"/>
      </w:pBdr>
      <w:spacing w:before="240" w:after="60"/>
      <w:jc w:val="center"/>
    </w:pPr>
    <w:rPr>
      <w:rFonts w:eastAsia="Times New Roman" w:cs="Times New Roman"/>
      <w:b/>
      <w:sz w:val="48"/>
      <w:szCs w:val="20"/>
    </w:rPr>
  </w:style>
  <w:style w:type="paragraph" w:customStyle="1" w:styleId="Arrow">
    <w:name w:val="Arrow"/>
    <w:basedOn w:val="Normal"/>
    <w:rsid w:val="003674EF"/>
    <w:pPr>
      <w:numPr>
        <w:numId w:val="17"/>
      </w:numPr>
      <w:spacing w:before="120" w:after="0"/>
    </w:pPr>
    <w:rPr>
      <w:rFonts w:ascii="Times New Roman" w:eastAsia="Times New Roman" w:hAnsi="Times New Roman" w:cs="Times New Roman"/>
      <w:sz w:val="22"/>
      <w:szCs w:val="20"/>
    </w:rPr>
  </w:style>
  <w:style w:type="paragraph" w:customStyle="1" w:styleId="Bullet-0in">
    <w:name w:val="Bullet-.0in"/>
    <w:basedOn w:val="Bullet-19in"/>
    <w:next w:val="Body"/>
    <w:rsid w:val="003674EF"/>
    <w:pPr>
      <w:numPr>
        <w:numId w:val="18"/>
      </w:numPr>
      <w:tabs>
        <w:tab w:val="clear" w:pos="3060"/>
      </w:tabs>
      <w:spacing w:after="0"/>
    </w:pPr>
  </w:style>
  <w:style w:type="paragraph" w:customStyle="1" w:styleId="codeindented">
    <w:name w:val="code indented"/>
    <w:basedOn w:val="code"/>
    <w:rsid w:val="003674EF"/>
    <w:pPr>
      <w:tabs>
        <w:tab w:val="clear" w:pos="1080"/>
      </w:tabs>
      <w:ind w:left="1080"/>
    </w:pPr>
  </w:style>
  <w:style w:type="paragraph" w:customStyle="1" w:styleId="Bullet-10in">
    <w:name w:val="Bullet-1.0in"/>
    <w:basedOn w:val="Bullet-75in"/>
    <w:rsid w:val="003674EF"/>
    <w:pPr>
      <w:tabs>
        <w:tab w:val="clear" w:pos="1440"/>
        <w:tab w:val="num" w:pos="1800"/>
      </w:tabs>
      <w:ind w:left="1800"/>
    </w:pPr>
  </w:style>
  <w:style w:type="character" w:styleId="FollowedHyperlink">
    <w:name w:val="FollowedHyperlink"/>
    <w:basedOn w:val="DefaultParagraphFont"/>
    <w:uiPriority w:val="99"/>
    <w:rsid w:val="003674EF"/>
    <w:rPr>
      <w:color w:val="800080"/>
      <w:u w:val="single"/>
    </w:rPr>
  </w:style>
  <w:style w:type="paragraph" w:customStyle="1" w:styleId="SectionLabel">
    <w:name w:val="Section Label"/>
    <w:basedOn w:val="Normal"/>
    <w:next w:val="Normal"/>
    <w:rsid w:val="003674EF"/>
    <w:pPr>
      <w:spacing w:before="2040" w:after="360" w:line="480" w:lineRule="atLeast"/>
    </w:pPr>
    <w:rPr>
      <w:rFonts w:ascii="Arial Black" w:eastAsia="Times New Roman" w:hAnsi="Arial Black" w:cs="Times New Roman"/>
      <w:color w:val="808080"/>
      <w:spacing w:val="-35"/>
      <w:sz w:val="48"/>
      <w:szCs w:val="20"/>
    </w:rPr>
  </w:style>
  <w:style w:type="paragraph" w:styleId="ListParagraph">
    <w:name w:val="List Paragraph"/>
    <w:aliases w:val="Bullets"/>
    <w:basedOn w:val="Normal"/>
    <w:uiPriority w:val="34"/>
    <w:qFormat/>
    <w:rsid w:val="003674EF"/>
    <w:pPr>
      <w:spacing w:after="200" w:line="276" w:lineRule="auto"/>
      <w:ind w:left="720"/>
      <w:contextualSpacing/>
    </w:pPr>
    <w:rPr>
      <w:rFonts w:ascii="Calibri" w:eastAsia="Calibri" w:hAnsi="Calibri" w:cs="Times New Roman"/>
      <w:sz w:val="22"/>
      <w:szCs w:val="22"/>
    </w:rPr>
  </w:style>
  <w:style w:type="table" w:customStyle="1" w:styleId="MediumShading2-Accent11">
    <w:name w:val="Medium Shading 2 - Accent 11"/>
    <w:basedOn w:val="TableNormal"/>
    <w:uiPriority w:val="64"/>
    <w:rsid w:val="003674EF"/>
    <w:rPr>
      <w:rFonts w:ascii="Calibri" w:eastAsia="Calibri" w:hAnsi="Calibri" w:cs="Times New Roman"/>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NoSpacing">
    <w:name w:val="No Spacing"/>
    <w:link w:val="NoSpacingChar"/>
    <w:uiPriority w:val="1"/>
    <w:qFormat/>
    <w:rsid w:val="003674EF"/>
    <w:rPr>
      <w:rFonts w:eastAsiaTheme="minorHAnsi"/>
      <w:sz w:val="22"/>
      <w:szCs w:val="22"/>
    </w:rPr>
  </w:style>
  <w:style w:type="numbering" w:customStyle="1" w:styleId="NoList1">
    <w:name w:val="No List1"/>
    <w:next w:val="NoList"/>
    <w:uiPriority w:val="99"/>
    <w:semiHidden/>
    <w:unhideWhenUsed/>
    <w:rsid w:val="003674EF"/>
  </w:style>
  <w:style w:type="paragraph" w:styleId="PlainText">
    <w:name w:val="Plain Text"/>
    <w:basedOn w:val="Normal"/>
    <w:link w:val="PlainTextChar"/>
    <w:uiPriority w:val="99"/>
    <w:unhideWhenUsed/>
    <w:rsid w:val="003674EF"/>
    <w:pPr>
      <w:spacing w:after="0"/>
    </w:pPr>
    <w:rPr>
      <w:rFonts w:ascii="Calibri" w:eastAsia="Calibri" w:hAnsi="Calibri" w:cs="Times New Roman"/>
      <w:sz w:val="22"/>
      <w:szCs w:val="21"/>
    </w:rPr>
  </w:style>
  <w:style w:type="character" w:customStyle="1" w:styleId="PlainTextChar">
    <w:name w:val="Plain Text Char"/>
    <w:basedOn w:val="DefaultParagraphFont"/>
    <w:link w:val="PlainText"/>
    <w:uiPriority w:val="99"/>
    <w:rsid w:val="003674EF"/>
    <w:rPr>
      <w:rFonts w:ascii="Calibri" w:eastAsia="Calibri" w:hAnsi="Calibri" w:cs="Times New Roman"/>
      <w:sz w:val="22"/>
      <w:szCs w:val="21"/>
    </w:rPr>
  </w:style>
  <w:style w:type="table" w:customStyle="1" w:styleId="TableGrid1">
    <w:name w:val="Table Grid1"/>
    <w:basedOn w:val="TableNormal"/>
    <w:next w:val="TableGrid"/>
    <w:uiPriority w:val="59"/>
    <w:rsid w:val="003674EF"/>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3674EF"/>
    <w:rPr>
      <w:rFonts w:ascii="Calibri" w:eastAsia="Calibri" w:hAnsi="Calibri" w:cs="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3674EF"/>
    <w:rPr>
      <w:rFonts w:eastAsiaTheme="minorHAnsi"/>
      <w:sz w:val="22"/>
      <w:szCs w:val="22"/>
    </w:rPr>
  </w:style>
  <w:style w:type="character" w:customStyle="1" w:styleId="StepsChar">
    <w:name w:val="Steps Char"/>
    <w:basedOn w:val="DefaultParagraphFont"/>
    <w:link w:val="Steps"/>
    <w:locked/>
    <w:rsid w:val="003674EF"/>
    <w:rPr>
      <w:b/>
      <w:color w:val="000000"/>
    </w:rPr>
  </w:style>
  <w:style w:type="paragraph" w:customStyle="1" w:styleId="Steps">
    <w:name w:val="Steps"/>
    <w:link w:val="StepsChar"/>
    <w:qFormat/>
    <w:rsid w:val="003674EF"/>
    <w:pPr>
      <w:numPr>
        <w:numId w:val="21"/>
      </w:numPr>
      <w:spacing w:after="120"/>
    </w:pPr>
    <w:rPr>
      <w:b/>
      <w:color w:val="000000"/>
    </w:rPr>
  </w:style>
  <w:style w:type="numbering" w:customStyle="1" w:styleId="NoList2">
    <w:name w:val="No List2"/>
    <w:next w:val="NoList"/>
    <w:uiPriority w:val="99"/>
    <w:semiHidden/>
    <w:unhideWhenUsed/>
    <w:rsid w:val="003674EF"/>
  </w:style>
  <w:style w:type="character" w:customStyle="1" w:styleId="label">
    <w:name w:val="label"/>
    <w:basedOn w:val="DefaultParagraphFont"/>
    <w:rsid w:val="00C75A1C"/>
  </w:style>
  <w:style w:type="character" w:customStyle="1" w:styleId="apple-converted-space">
    <w:name w:val="apple-converted-space"/>
    <w:basedOn w:val="DefaultParagraphFont"/>
    <w:rsid w:val="00BB61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8554">
      <w:bodyDiv w:val="1"/>
      <w:marLeft w:val="0"/>
      <w:marRight w:val="0"/>
      <w:marTop w:val="0"/>
      <w:marBottom w:val="0"/>
      <w:divBdr>
        <w:top w:val="none" w:sz="0" w:space="0" w:color="auto"/>
        <w:left w:val="none" w:sz="0" w:space="0" w:color="auto"/>
        <w:bottom w:val="none" w:sz="0" w:space="0" w:color="auto"/>
        <w:right w:val="none" w:sz="0" w:space="0" w:color="auto"/>
      </w:divBdr>
    </w:div>
    <w:div w:id="10376708">
      <w:bodyDiv w:val="1"/>
      <w:marLeft w:val="0"/>
      <w:marRight w:val="0"/>
      <w:marTop w:val="0"/>
      <w:marBottom w:val="0"/>
      <w:divBdr>
        <w:top w:val="none" w:sz="0" w:space="0" w:color="auto"/>
        <w:left w:val="none" w:sz="0" w:space="0" w:color="auto"/>
        <w:bottom w:val="none" w:sz="0" w:space="0" w:color="auto"/>
        <w:right w:val="none" w:sz="0" w:space="0" w:color="auto"/>
      </w:divBdr>
    </w:div>
    <w:div w:id="30422268">
      <w:bodyDiv w:val="1"/>
      <w:marLeft w:val="0"/>
      <w:marRight w:val="0"/>
      <w:marTop w:val="0"/>
      <w:marBottom w:val="0"/>
      <w:divBdr>
        <w:top w:val="none" w:sz="0" w:space="0" w:color="auto"/>
        <w:left w:val="none" w:sz="0" w:space="0" w:color="auto"/>
        <w:bottom w:val="none" w:sz="0" w:space="0" w:color="auto"/>
        <w:right w:val="none" w:sz="0" w:space="0" w:color="auto"/>
      </w:divBdr>
    </w:div>
    <w:div w:id="85470289">
      <w:bodyDiv w:val="1"/>
      <w:marLeft w:val="0"/>
      <w:marRight w:val="0"/>
      <w:marTop w:val="0"/>
      <w:marBottom w:val="0"/>
      <w:divBdr>
        <w:top w:val="none" w:sz="0" w:space="0" w:color="auto"/>
        <w:left w:val="none" w:sz="0" w:space="0" w:color="auto"/>
        <w:bottom w:val="none" w:sz="0" w:space="0" w:color="auto"/>
        <w:right w:val="none" w:sz="0" w:space="0" w:color="auto"/>
      </w:divBdr>
    </w:div>
    <w:div w:id="96412972">
      <w:bodyDiv w:val="1"/>
      <w:marLeft w:val="0"/>
      <w:marRight w:val="0"/>
      <w:marTop w:val="0"/>
      <w:marBottom w:val="0"/>
      <w:divBdr>
        <w:top w:val="none" w:sz="0" w:space="0" w:color="auto"/>
        <w:left w:val="none" w:sz="0" w:space="0" w:color="auto"/>
        <w:bottom w:val="none" w:sz="0" w:space="0" w:color="auto"/>
        <w:right w:val="none" w:sz="0" w:space="0" w:color="auto"/>
      </w:divBdr>
    </w:div>
    <w:div w:id="105807199">
      <w:bodyDiv w:val="1"/>
      <w:marLeft w:val="0"/>
      <w:marRight w:val="0"/>
      <w:marTop w:val="0"/>
      <w:marBottom w:val="0"/>
      <w:divBdr>
        <w:top w:val="none" w:sz="0" w:space="0" w:color="auto"/>
        <w:left w:val="none" w:sz="0" w:space="0" w:color="auto"/>
        <w:bottom w:val="none" w:sz="0" w:space="0" w:color="auto"/>
        <w:right w:val="none" w:sz="0" w:space="0" w:color="auto"/>
      </w:divBdr>
    </w:div>
    <w:div w:id="107161570">
      <w:bodyDiv w:val="1"/>
      <w:marLeft w:val="0"/>
      <w:marRight w:val="0"/>
      <w:marTop w:val="0"/>
      <w:marBottom w:val="0"/>
      <w:divBdr>
        <w:top w:val="none" w:sz="0" w:space="0" w:color="auto"/>
        <w:left w:val="none" w:sz="0" w:space="0" w:color="auto"/>
        <w:bottom w:val="none" w:sz="0" w:space="0" w:color="auto"/>
        <w:right w:val="none" w:sz="0" w:space="0" w:color="auto"/>
      </w:divBdr>
    </w:div>
    <w:div w:id="110127546">
      <w:bodyDiv w:val="1"/>
      <w:marLeft w:val="0"/>
      <w:marRight w:val="0"/>
      <w:marTop w:val="0"/>
      <w:marBottom w:val="0"/>
      <w:divBdr>
        <w:top w:val="none" w:sz="0" w:space="0" w:color="auto"/>
        <w:left w:val="none" w:sz="0" w:space="0" w:color="auto"/>
        <w:bottom w:val="none" w:sz="0" w:space="0" w:color="auto"/>
        <w:right w:val="none" w:sz="0" w:space="0" w:color="auto"/>
      </w:divBdr>
    </w:div>
    <w:div w:id="111680961">
      <w:bodyDiv w:val="1"/>
      <w:marLeft w:val="0"/>
      <w:marRight w:val="0"/>
      <w:marTop w:val="0"/>
      <w:marBottom w:val="0"/>
      <w:divBdr>
        <w:top w:val="none" w:sz="0" w:space="0" w:color="auto"/>
        <w:left w:val="none" w:sz="0" w:space="0" w:color="auto"/>
        <w:bottom w:val="none" w:sz="0" w:space="0" w:color="auto"/>
        <w:right w:val="none" w:sz="0" w:space="0" w:color="auto"/>
      </w:divBdr>
    </w:div>
    <w:div w:id="113405571">
      <w:bodyDiv w:val="1"/>
      <w:marLeft w:val="0"/>
      <w:marRight w:val="0"/>
      <w:marTop w:val="0"/>
      <w:marBottom w:val="0"/>
      <w:divBdr>
        <w:top w:val="none" w:sz="0" w:space="0" w:color="auto"/>
        <w:left w:val="none" w:sz="0" w:space="0" w:color="auto"/>
        <w:bottom w:val="none" w:sz="0" w:space="0" w:color="auto"/>
        <w:right w:val="none" w:sz="0" w:space="0" w:color="auto"/>
      </w:divBdr>
    </w:div>
    <w:div w:id="150485422">
      <w:bodyDiv w:val="1"/>
      <w:marLeft w:val="0"/>
      <w:marRight w:val="0"/>
      <w:marTop w:val="0"/>
      <w:marBottom w:val="0"/>
      <w:divBdr>
        <w:top w:val="none" w:sz="0" w:space="0" w:color="auto"/>
        <w:left w:val="none" w:sz="0" w:space="0" w:color="auto"/>
        <w:bottom w:val="none" w:sz="0" w:space="0" w:color="auto"/>
        <w:right w:val="none" w:sz="0" w:space="0" w:color="auto"/>
      </w:divBdr>
    </w:div>
    <w:div w:id="156925756">
      <w:bodyDiv w:val="1"/>
      <w:marLeft w:val="0"/>
      <w:marRight w:val="0"/>
      <w:marTop w:val="0"/>
      <w:marBottom w:val="0"/>
      <w:divBdr>
        <w:top w:val="none" w:sz="0" w:space="0" w:color="auto"/>
        <w:left w:val="none" w:sz="0" w:space="0" w:color="auto"/>
        <w:bottom w:val="none" w:sz="0" w:space="0" w:color="auto"/>
        <w:right w:val="none" w:sz="0" w:space="0" w:color="auto"/>
      </w:divBdr>
    </w:div>
    <w:div w:id="172646462">
      <w:bodyDiv w:val="1"/>
      <w:marLeft w:val="0"/>
      <w:marRight w:val="0"/>
      <w:marTop w:val="0"/>
      <w:marBottom w:val="0"/>
      <w:divBdr>
        <w:top w:val="none" w:sz="0" w:space="0" w:color="auto"/>
        <w:left w:val="none" w:sz="0" w:space="0" w:color="auto"/>
        <w:bottom w:val="none" w:sz="0" w:space="0" w:color="auto"/>
        <w:right w:val="none" w:sz="0" w:space="0" w:color="auto"/>
      </w:divBdr>
    </w:div>
    <w:div w:id="192697517">
      <w:bodyDiv w:val="1"/>
      <w:marLeft w:val="0"/>
      <w:marRight w:val="0"/>
      <w:marTop w:val="0"/>
      <w:marBottom w:val="0"/>
      <w:divBdr>
        <w:top w:val="none" w:sz="0" w:space="0" w:color="auto"/>
        <w:left w:val="none" w:sz="0" w:space="0" w:color="auto"/>
        <w:bottom w:val="none" w:sz="0" w:space="0" w:color="auto"/>
        <w:right w:val="none" w:sz="0" w:space="0" w:color="auto"/>
      </w:divBdr>
    </w:div>
    <w:div w:id="193157258">
      <w:bodyDiv w:val="1"/>
      <w:marLeft w:val="0"/>
      <w:marRight w:val="0"/>
      <w:marTop w:val="0"/>
      <w:marBottom w:val="0"/>
      <w:divBdr>
        <w:top w:val="none" w:sz="0" w:space="0" w:color="auto"/>
        <w:left w:val="none" w:sz="0" w:space="0" w:color="auto"/>
        <w:bottom w:val="none" w:sz="0" w:space="0" w:color="auto"/>
        <w:right w:val="none" w:sz="0" w:space="0" w:color="auto"/>
      </w:divBdr>
    </w:div>
    <w:div w:id="197159144">
      <w:bodyDiv w:val="1"/>
      <w:marLeft w:val="0"/>
      <w:marRight w:val="0"/>
      <w:marTop w:val="0"/>
      <w:marBottom w:val="0"/>
      <w:divBdr>
        <w:top w:val="none" w:sz="0" w:space="0" w:color="auto"/>
        <w:left w:val="none" w:sz="0" w:space="0" w:color="auto"/>
        <w:bottom w:val="none" w:sz="0" w:space="0" w:color="auto"/>
        <w:right w:val="none" w:sz="0" w:space="0" w:color="auto"/>
      </w:divBdr>
    </w:div>
    <w:div w:id="201867333">
      <w:bodyDiv w:val="1"/>
      <w:marLeft w:val="0"/>
      <w:marRight w:val="0"/>
      <w:marTop w:val="0"/>
      <w:marBottom w:val="0"/>
      <w:divBdr>
        <w:top w:val="none" w:sz="0" w:space="0" w:color="auto"/>
        <w:left w:val="none" w:sz="0" w:space="0" w:color="auto"/>
        <w:bottom w:val="none" w:sz="0" w:space="0" w:color="auto"/>
        <w:right w:val="none" w:sz="0" w:space="0" w:color="auto"/>
      </w:divBdr>
    </w:div>
    <w:div w:id="203055763">
      <w:bodyDiv w:val="1"/>
      <w:marLeft w:val="0"/>
      <w:marRight w:val="0"/>
      <w:marTop w:val="0"/>
      <w:marBottom w:val="0"/>
      <w:divBdr>
        <w:top w:val="none" w:sz="0" w:space="0" w:color="auto"/>
        <w:left w:val="none" w:sz="0" w:space="0" w:color="auto"/>
        <w:bottom w:val="none" w:sz="0" w:space="0" w:color="auto"/>
        <w:right w:val="none" w:sz="0" w:space="0" w:color="auto"/>
      </w:divBdr>
    </w:div>
    <w:div w:id="213393277">
      <w:bodyDiv w:val="1"/>
      <w:marLeft w:val="0"/>
      <w:marRight w:val="0"/>
      <w:marTop w:val="0"/>
      <w:marBottom w:val="0"/>
      <w:divBdr>
        <w:top w:val="none" w:sz="0" w:space="0" w:color="auto"/>
        <w:left w:val="none" w:sz="0" w:space="0" w:color="auto"/>
        <w:bottom w:val="none" w:sz="0" w:space="0" w:color="auto"/>
        <w:right w:val="none" w:sz="0" w:space="0" w:color="auto"/>
      </w:divBdr>
    </w:div>
    <w:div w:id="237788023">
      <w:bodyDiv w:val="1"/>
      <w:marLeft w:val="0"/>
      <w:marRight w:val="0"/>
      <w:marTop w:val="0"/>
      <w:marBottom w:val="0"/>
      <w:divBdr>
        <w:top w:val="none" w:sz="0" w:space="0" w:color="auto"/>
        <w:left w:val="none" w:sz="0" w:space="0" w:color="auto"/>
        <w:bottom w:val="none" w:sz="0" w:space="0" w:color="auto"/>
        <w:right w:val="none" w:sz="0" w:space="0" w:color="auto"/>
      </w:divBdr>
    </w:div>
    <w:div w:id="308368748">
      <w:bodyDiv w:val="1"/>
      <w:marLeft w:val="0"/>
      <w:marRight w:val="0"/>
      <w:marTop w:val="0"/>
      <w:marBottom w:val="0"/>
      <w:divBdr>
        <w:top w:val="none" w:sz="0" w:space="0" w:color="auto"/>
        <w:left w:val="none" w:sz="0" w:space="0" w:color="auto"/>
        <w:bottom w:val="none" w:sz="0" w:space="0" w:color="auto"/>
        <w:right w:val="none" w:sz="0" w:space="0" w:color="auto"/>
      </w:divBdr>
    </w:div>
    <w:div w:id="326328665">
      <w:bodyDiv w:val="1"/>
      <w:marLeft w:val="0"/>
      <w:marRight w:val="0"/>
      <w:marTop w:val="0"/>
      <w:marBottom w:val="0"/>
      <w:divBdr>
        <w:top w:val="none" w:sz="0" w:space="0" w:color="auto"/>
        <w:left w:val="none" w:sz="0" w:space="0" w:color="auto"/>
        <w:bottom w:val="none" w:sz="0" w:space="0" w:color="auto"/>
        <w:right w:val="none" w:sz="0" w:space="0" w:color="auto"/>
      </w:divBdr>
    </w:div>
    <w:div w:id="335690492">
      <w:bodyDiv w:val="1"/>
      <w:marLeft w:val="0"/>
      <w:marRight w:val="0"/>
      <w:marTop w:val="0"/>
      <w:marBottom w:val="0"/>
      <w:divBdr>
        <w:top w:val="none" w:sz="0" w:space="0" w:color="auto"/>
        <w:left w:val="none" w:sz="0" w:space="0" w:color="auto"/>
        <w:bottom w:val="none" w:sz="0" w:space="0" w:color="auto"/>
        <w:right w:val="none" w:sz="0" w:space="0" w:color="auto"/>
      </w:divBdr>
    </w:div>
    <w:div w:id="347217045">
      <w:bodyDiv w:val="1"/>
      <w:marLeft w:val="0"/>
      <w:marRight w:val="0"/>
      <w:marTop w:val="0"/>
      <w:marBottom w:val="0"/>
      <w:divBdr>
        <w:top w:val="none" w:sz="0" w:space="0" w:color="auto"/>
        <w:left w:val="none" w:sz="0" w:space="0" w:color="auto"/>
        <w:bottom w:val="none" w:sz="0" w:space="0" w:color="auto"/>
        <w:right w:val="none" w:sz="0" w:space="0" w:color="auto"/>
      </w:divBdr>
    </w:div>
    <w:div w:id="348989990">
      <w:bodyDiv w:val="1"/>
      <w:marLeft w:val="0"/>
      <w:marRight w:val="0"/>
      <w:marTop w:val="0"/>
      <w:marBottom w:val="0"/>
      <w:divBdr>
        <w:top w:val="none" w:sz="0" w:space="0" w:color="auto"/>
        <w:left w:val="none" w:sz="0" w:space="0" w:color="auto"/>
        <w:bottom w:val="none" w:sz="0" w:space="0" w:color="auto"/>
        <w:right w:val="none" w:sz="0" w:space="0" w:color="auto"/>
      </w:divBdr>
    </w:div>
    <w:div w:id="352657616">
      <w:bodyDiv w:val="1"/>
      <w:marLeft w:val="0"/>
      <w:marRight w:val="0"/>
      <w:marTop w:val="0"/>
      <w:marBottom w:val="0"/>
      <w:divBdr>
        <w:top w:val="none" w:sz="0" w:space="0" w:color="auto"/>
        <w:left w:val="none" w:sz="0" w:space="0" w:color="auto"/>
        <w:bottom w:val="none" w:sz="0" w:space="0" w:color="auto"/>
        <w:right w:val="none" w:sz="0" w:space="0" w:color="auto"/>
      </w:divBdr>
    </w:div>
    <w:div w:id="373119799">
      <w:bodyDiv w:val="1"/>
      <w:marLeft w:val="0"/>
      <w:marRight w:val="0"/>
      <w:marTop w:val="0"/>
      <w:marBottom w:val="0"/>
      <w:divBdr>
        <w:top w:val="none" w:sz="0" w:space="0" w:color="auto"/>
        <w:left w:val="none" w:sz="0" w:space="0" w:color="auto"/>
        <w:bottom w:val="none" w:sz="0" w:space="0" w:color="auto"/>
        <w:right w:val="none" w:sz="0" w:space="0" w:color="auto"/>
      </w:divBdr>
    </w:div>
    <w:div w:id="406611065">
      <w:bodyDiv w:val="1"/>
      <w:marLeft w:val="0"/>
      <w:marRight w:val="0"/>
      <w:marTop w:val="0"/>
      <w:marBottom w:val="0"/>
      <w:divBdr>
        <w:top w:val="none" w:sz="0" w:space="0" w:color="auto"/>
        <w:left w:val="none" w:sz="0" w:space="0" w:color="auto"/>
        <w:bottom w:val="none" w:sz="0" w:space="0" w:color="auto"/>
        <w:right w:val="none" w:sz="0" w:space="0" w:color="auto"/>
      </w:divBdr>
    </w:div>
    <w:div w:id="454956550">
      <w:bodyDiv w:val="1"/>
      <w:marLeft w:val="0"/>
      <w:marRight w:val="0"/>
      <w:marTop w:val="0"/>
      <w:marBottom w:val="0"/>
      <w:divBdr>
        <w:top w:val="none" w:sz="0" w:space="0" w:color="auto"/>
        <w:left w:val="none" w:sz="0" w:space="0" w:color="auto"/>
        <w:bottom w:val="none" w:sz="0" w:space="0" w:color="auto"/>
        <w:right w:val="none" w:sz="0" w:space="0" w:color="auto"/>
      </w:divBdr>
    </w:div>
    <w:div w:id="472067341">
      <w:bodyDiv w:val="1"/>
      <w:marLeft w:val="0"/>
      <w:marRight w:val="0"/>
      <w:marTop w:val="0"/>
      <w:marBottom w:val="0"/>
      <w:divBdr>
        <w:top w:val="none" w:sz="0" w:space="0" w:color="auto"/>
        <w:left w:val="none" w:sz="0" w:space="0" w:color="auto"/>
        <w:bottom w:val="none" w:sz="0" w:space="0" w:color="auto"/>
        <w:right w:val="none" w:sz="0" w:space="0" w:color="auto"/>
      </w:divBdr>
    </w:div>
    <w:div w:id="482743070">
      <w:bodyDiv w:val="1"/>
      <w:marLeft w:val="0"/>
      <w:marRight w:val="0"/>
      <w:marTop w:val="0"/>
      <w:marBottom w:val="0"/>
      <w:divBdr>
        <w:top w:val="none" w:sz="0" w:space="0" w:color="auto"/>
        <w:left w:val="none" w:sz="0" w:space="0" w:color="auto"/>
        <w:bottom w:val="none" w:sz="0" w:space="0" w:color="auto"/>
        <w:right w:val="none" w:sz="0" w:space="0" w:color="auto"/>
      </w:divBdr>
    </w:div>
    <w:div w:id="513344215">
      <w:bodyDiv w:val="1"/>
      <w:marLeft w:val="0"/>
      <w:marRight w:val="0"/>
      <w:marTop w:val="0"/>
      <w:marBottom w:val="0"/>
      <w:divBdr>
        <w:top w:val="none" w:sz="0" w:space="0" w:color="auto"/>
        <w:left w:val="none" w:sz="0" w:space="0" w:color="auto"/>
        <w:bottom w:val="none" w:sz="0" w:space="0" w:color="auto"/>
        <w:right w:val="none" w:sz="0" w:space="0" w:color="auto"/>
      </w:divBdr>
    </w:div>
    <w:div w:id="529756091">
      <w:bodyDiv w:val="1"/>
      <w:marLeft w:val="0"/>
      <w:marRight w:val="0"/>
      <w:marTop w:val="0"/>
      <w:marBottom w:val="0"/>
      <w:divBdr>
        <w:top w:val="none" w:sz="0" w:space="0" w:color="auto"/>
        <w:left w:val="none" w:sz="0" w:space="0" w:color="auto"/>
        <w:bottom w:val="none" w:sz="0" w:space="0" w:color="auto"/>
        <w:right w:val="none" w:sz="0" w:space="0" w:color="auto"/>
      </w:divBdr>
    </w:div>
    <w:div w:id="542058274">
      <w:bodyDiv w:val="1"/>
      <w:marLeft w:val="0"/>
      <w:marRight w:val="0"/>
      <w:marTop w:val="0"/>
      <w:marBottom w:val="0"/>
      <w:divBdr>
        <w:top w:val="none" w:sz="0" w:space="0" w:color="auto"/>
        <w:left w:val="none" w:sz="0" w:space="0" w:color="auto"/>
        <w:bottom w:val="none" w:sz="0" w:space="0" w:color="auto"/>
        <w:right w:val="none" w:sz="0" w:space="0" w:color="auto"/>
      </w:divBdr>
    </w:div>
    <w:div w:id="563838126">
      <w:bodyDiv w:val="1"/>
      <w:marLeft w:val="0"/>
      <w:marRight w:val="0"/>
      <w:marTop w:val="0"/>
      <w:marBottom w:val="0"/>
      <w:divBdr>
        <w:top w:val="none" w:sz="0" w:space="0" w:color="auto"/>
        <w:left w:val="none" w:sz="0" w:space="0" w:color="auto"/>
        <w:bottom w:val="none" w:sz="0" w:space="0" w:color="auto"/>
        <w:right w:val="none" w:sz="0" w:space="0" w:color="auto"/>
      </w:divBdr>
    </w:div>
    <w:div w:id="571040548">
      <w:bodyDiv w:val="1"/>
      <w:marLeft w:val="0"/>
      <w:marRight w:val="0"/>
      <w:marTop w:val="0"/>
      <w:marBottom w:val="0"/>
      <w:divBdr>
        <w:top w:val="none" w:sz="0" w:space="0" w:color="auto"/>
        <w:left w:val="none" w:sz="0" w:space="0" w:color="auto"/>
        <w:bottom w:val="none" w:sz="0" w:space="0" w:color="auto"/>
        <w:right w:val="none" w:sz="0" w:space="0" w:color="auto"/>
      </w:divBdr>
    </w:div>
    <w:div w:id="590773151">
      <w:bodyDiv w:val="1"/>
      <w:marLeft w:val="0"/>
      <w:marRight w:val="0"/>
      <w:marTop w:val="0"/>
      <w:marBottom w:val="0"/>
      <w:divBdr>
        <w:top w:val="none" w:sz="0" w:space="0" w:color="auto"/>
        <w:left w:val="none" w:sz="0" w:space="0" w:color="auto"/>
        <w:bottom w:val="none" w:sz="0" w:space="0" w:color="auto"/>
        <w:right w:val="none" w:sz="0" w:space="0" w:color="auto"/>
      </w:divBdr>
    </w:div>
    <w:div w:id="597324014">
      <w:bodyDiv w:val="1"/>
      <w:marLeft w:val="0"/>
      <w:marRight w:val="0"/>
      <w:marTop w:val="0"/>
      <w:marBottom w:val="0"/>
      <w:divBdr>
        <w:top w:val="none" w:sz="0" w:space="0" w:color="auto"/>
        <w:left w:val="none" w:sz="0" w:space="0" w:color="auto"/>
        <w:bottom w:val="none" w:sz="0" w:space="0" w:color="auto"/>
        <w:right w:val="none" w:sz="0" w:space="0" w:color="auto"/>
      </w:divBdr>
      <w:divsChild>
        <w:div w:id="1974553369">
          <w:marLeft w:val="0"/>
          <w:marRight w:val="0"/>
          <w:marTop w:val="0"/>
          <w:marBottom w:val="0"/>
          <w:divBdr>
            <w:top w:val="none" w:sz="0" w:space="0" w:color="auto"/>
            <w:left w:val="none" w:sz="0" w:space="0" w:color="auto"/>
            <w:bottom w:val="none" w:sz="0" w:space="0" w:color="auto"/>
            <w:right w:val="none" w:sz="0" w:space="0" w:color="auto"/>
          </w:divBdr>
          <w:divsChild>
            <w:div w:id="559485933">
              <w:marLeft w:val="0"/>
              <w:marRight w:val="0"/>
              <w:marTop w:val="0"/>
              <w:marBottom w:val="0"/>
              <w:divBdr>
                <w:top w:val="none" w:sz="0" w:space="0" w:color="auto"/>
                <w:left w:val="none" w:sz="0" w:space="0" w:color="auto"/>
                <w:bottom w:val="none" w:sz="0" w:space="0" w:color="auto"/>
                <w:right w:val="none" w:sz="0" w:space="0" w:color="auto"/>
              </w:divBdr>
              <w:divsChild>
                <w:div w:id="11400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500695">
      <w:bodyDiv w:val="1"/>
      <w:marLeft w:val="0"/>
      <w:marRight w:val="0"/>
      <w:marTop w:val="0"/>
      <w:marBottom w:val="0"/>
      <w:divBdr>
        <w:top w:val="none" w:sz="0" w:space="0" w:color="auto"/>
        <w:left w:val="none" w:sz="0" w:space="0" w:color="auto"/>
        <w:bottom w:val="none" w:sz="0" w:space="0" w:color="auto"/>
        <w:right w:val="none" w:sz="0" w:space="0" w:color="auto"/>
      </w:divBdr>
    </w:div>
    <w:div w:id="616109472">
      <w:bodyDiv w:val="1"/>
      <w:marLeft w:val="0"/>
      <w:marRight w:val="0"/>
      <w:marTop w:val="0"/>
      <w:marBottom w:val="0"/>
      <w:divBdr>
        <w:top w:val="none" w:sz="0" w:space="0" w:color="auto"/>
        <w:left w:val="none" w:sz="0" w:space="0" w:color="auto"/>
        <w:bottom w:val="none" w:sz="0" w:space="0" w:color="auto"/>
        <w:right w:val="none" w:sz="0" w:space="0" w:color="auto"/>
      </w:divBdr>
    </w:div>
    <w:div w:id="620958509">
      <w:bodyDiv w:val="1"/>
      <w:marLeft w:val="0"/>
      <w:marRight w:val="0"/>
      <w:marTop w:val="0"/>
      <w:marBottom w:val="0"/>
      <w:divBdr>
        <w:top w:val="none" w:sz="0" w:space="0" w:color="auto"/>
        <w:left w:val="none" w:sz="0" w:space="0" w:color="auto"/>
        <w:bottom w:val="none" w:sz="0" w:space="0" w:color="auto"/>
        <w:right w:val="none" w:sz="0" w:space="0" w:color="auto"/>
      </w:divBdr>
    </w:div>
    <w:div w:id="624312771">
      <w:bodyDiv w:val="1"/>
      <w:marLeft w:val="0"/>
      <w:marRight w:val="0"/>
      <w:marTop w:val="0"/>
      <w:marBottom w:val="0"/>
      <w:divBdr>
        <w:top w:val="none" w:sz="0" w:space="0" w:color="auto"/>
        <w:left w:val="none" w:sz="0" w:space="0" w:color="auto"/>
        <w:bottom w:val="none" w:sz="0" w:space="0" w:color="auto"/>
        <w:right w:val="none" w:sz="0" w:space="0" w:color="auto"/>
      </w:divBdr>
    </w:div>
    <w:div w:id="647780491">
      <w:bodyDiv w:val="1"/>
      <w:marLeft w:val="0"/>
      <w:marRight w:val="0"/>
      <w:marTop w:val="0"/>
      <w:marBottom w:val="0"/>
      <w:divBdr>
        <w:top w:val="none" w:sz="0" w:space="0" w:color="auto"/>
        <w:left w:val="none" w:sz="0" w:space="0" w:color="auto"/>
        <w:bottom w:val="none" w:sz="0" w:space="0" w:color="auto"/>
        <w:right w:val="none" w:sz="0" w:space="0" w:color="auto"/>
      </w:divBdr>
    </w:div>
    <w:div w:id="648363672">
      <w:bodyDiv w:val="1"/>
      <w:marLeft w:val="0"/>
      <w:marRight w:val="0"/>
      <w:marTop w:val="0"/>
      <w:marBottom w:val="0"/>
      <w:divBdr>
        <w:top w:val="none" w:sz="0" w:space="0" w:color="auto"/>
        <w:left w:val="none" w:sz="0" w:space="0" w:color="auto"/>
        <w:bottom w:val="none" w:sz="0" w:space="0" w:color="auto"/>
        <w:right w:val="none" w:sz="0" w:space="0" w:color="auto"/>
      </w:divBdr>
    </w:div>
    <w:div w:id="658122575">
      <w:bodyDiv w:val="1"/>
      <w:marLeft w:val="0"/>
      <w:marRight w:val="0"/>
      <w:marTop w:val="0"/>
      <w:marBottom w:val="0"/>
      <w:divBdr>
        <w:top w:val="none" w:sz="0" w:space="0" w:color="auto"/>
        <w:left w:val="none" w:sz="0" w:space="0" w:color="auto"/>
        <w:bottom w:val="none" w:sz="0" w:space="0" w:color="auto"/>
        <w:right w:val="none" w:sz="0" w:space="0" w:color="auto"/>
      </w:divBdr>
    </w:div>
    <w:div w:id="667681901">
      <w:bodyDiv w:val="1"/>
      <w:marLeft w:val="0"/>
      <w:marRight w:val="0"/>
      <w:marTop w:val="0"/>
      <w:marBottom w:val="0"/>
      <w:divBdr>
        <w:top w:val="none" w:sz="0" w:space="0" w:color="auto"/>
        <w:left w:val="none" w:sz="0" w:space="0" w:color="auto"/>
        <w:bottom w:val="none" w:sz="0" w:space="0" w:color="auto"/>
        <w:right w:val="none" w:sz="0" w:space="0" w:color="auto"/>
      </w:divBdr>
    </w:div>
    <w:div w:id="702944294">
      <w:bodyDiv w:val="1"/>
      <w:marLeft w:val="0"/>
      <w:marRight w:val="0"/>
      <w:marTop w:val="0"/>
      <w:marBottom w:val="0"/>
      <w:divBdr>
        <w:top w:val="none" w:sz="0" w:space="0" w:color="auto"/>
        <w:left w:val="none" w:sz="0" w:space="0" w:color="auto"/>
        <w:bottom w:val="none" w:sz="0" w:space="0" w:color="auto"/>
        <w:right w:val="none" w:sz="0" w:space="0" w:color="auto"/>
      </w:divBdr>
    </w:div>
    <w:div w:id="716319447">
      <w:bodyDiv w:val="1"/>
      <w:marLeft w:val="0"/>
      <w:marRight w:val="0"/>
      <w:marTop w:val="0"/>
      <w:marBottom w:val="0"/>
      <w:divBdr>
        <w:top w:val="none" w:sz="0" w:space="0" w:color="auto"/>
        <w:left w:val="none" w:sz="0" w:space="0" w:color="auto"/>
        <w:bottom w:val="none" w:sz="0" w:space="0" w:color="auto"/>
        <w:right w:val="none" w:sz="0" w:space="0" w:color="auto"/>
      </w:divBdr>
    </w:div>
    <w:div w:id="721098646">
      <w:bodyDiv w:val="1"/>
      <w:marLeft w:val="0"/>
      <w:marRight w:val="0"/>
      <w:marTop w:val="0"/>
      <w:marBottom w:val="0"/>
      <w:divBdr>
        <w:top w:val="none" w:sz="0" w:space="0" w:color="auto"/>
        <w:left w:val="none" w:sz="0" w:space="0" w:color="auto"/>
        <w:bottom w:val="none" w:sz="0" w:space="0" w:color="auto"/>
        <w:right w:val="none" w:sz="0" w:space="0" w:color="auto"/>
      </w:divBdr>
    </w:div>
    <w:div w:id="730079113">
      <w:bodyDiv w:val="1"/>
      <w:marLeft w:val="0"/>
      <w:marRight w:val="0"/>
      <w:marTop w:val="0"/>
      <w:marBottom w:val="0"/>
      <w:divBdr>
        <w:top w:val="none" w:sz="0" w:space="0" w:color="auto"/>
        <w:left w:val="none" w:sz="0" w:space="0" w:color="auto"/>
        <w:bottom w:val="none" w:sz="0" w:space="0" w:color="auto"/>
        <w:right w:val="none" w:sz="0" w:space="0" w:color="auto"/>
      </w:divBdr>
    </w:div>
    <w:div w:id="755828731">
      <w:bodyDiv w:val="1"/>
      <w:marLeft w:val="0"/>
      <w:marRight w:val="0"/>
      <w:marTop w:val="0"/>
      <w:marBottom w:val="0"/>
      <w:divBdr>
        <w:top w:val="none" w:sz="0" w:space="0" w:color="auto"/>
        <w:left w:val="none" w:sz="0" w:space="0" w:color="auto"/>
        <w:bottom w:val="none" w:sz="0" w:space="0" w:color="auto"/>
        <w:right w:val="none" w:sz="0" w:space="0" w:color="auto"/>
      </w:divBdr>
    </w:div>
    <w:div w:id="772215199">
      <w:bodyDiv w:val="1"/>
      <w:marLeft w:val="0"/>
      <w:marRight w:val="0"/>
      <w:marTop w:val="0"/>
      <w:marBottom w:val="0"/>
      <w:divBdr>
        <w:top w:val="none" w:sz="0" w:space="0" w:color="auto"/>
        <w:left w:val="none" w:sz="0" w:space="0" w:color="auto"/>
        <w:bottom w:val="none" w:sz="0" w:space="0" w:color="auto"/>
        <w:right w:val="none" w:sz="0" w:space="0" w:color="auto"/>
      </w:divBdr>
    </w:div>
    <w:div w:id="776096882">
      <w:bodyDiv w:val="1"/>
      <w:marLeft w:val="0"/>
      <w:marRight w:val="0"/>
      <w:marTop w:val="0"/>
      <w:marBottom w:val="0"/>
      <w:divBdr>
        <w:top w:val="none" w:sz="0" w:space="0" w:color="auto"/>
        <w:left w:val="none" w:sz="0" w:space="0" w:color="auto"/>
        <w:bottom w:val="none" w:sz="0" w:space="0" w:color="auto"/>
        <w:right w:val="none" w:sz="0" w:space="0" w:color="auto"/>
      </w:divBdr>
    </w:div>
    <w:div w:id="798693600">
      <w:bodyDiv w:val="1"/>
      <w:marLeft w:val="0"/>
      <w:marRight w:val="0"/>
      <w:marTop w:val="0"/>
      <w:marBottom w:val="0"/>
      <w:divBdr>
        <w:top w:val="none" w:sz="0" w:space="0" w:color="auto"/>
        <w:left w:val="none" w:sz="0" w:space="0" w:color="auto"/>
        <w:bottom w:val="none" w:sz="0" w:space="0" w:color="auto"/>
        <w:right w:val="none" w:sz="0" w:space="0" w:color="auto"/>
      </w:divBdr>
    </w:div>
    <w:div w:id="817695873">
      <w:bodyDiv w:val="1"/>
      <w:marLeft w:val="0"/>
      <w:marRight w:val="0"/>
      <w:marTop w:val="0"/>
      <w:marBottom w:val="0"/>
      <w:divBdr>
        <w:top w:val="none" w:sz="0" w:space="0" w:color="auto"/>
        <w:left w:val="none" w:sz="0" w:space="0" w:color="auto"/>
        <w:bottom w:val="none" w:sz="0" w:space="0" w:color="auto"/>
        <w:right w:val="none" w:sz="0" w:space="0" w:color="auto"/>
      </w:divBdr>
    </w:div>
    <w:div w:id="821431331">
      <w:bodyDiv w:val="1"/>
      <w:marLeft w:val="0"/>
      <w:marRight w:val="0"/>
      <w:marTop w:val="0"/>
      <w:marBottom w:val="0"/>
      <w:divBdr>
        <w:top w:val="none" w:sz="0" w:space="0" w:color="auto"/>
        <w:left w:val="none" w:sz="0" w:space="0" w:color="auto"/>
        <w:bottom w:val="none" w:sz="0" w:space="0" w:color="auto"/>
        <w:right w:val="none" w:sz="0" w:space="0" w:color="auto"/>
      </w:divBdr>
    </w:div>
    <w:div w:id="827406936">
      <w:bodyDiv w:val="1"/>
      <w:marLeft w:val="0"/>
      <w:marRight w:val="0"/>
      <w:marTop w:val="0"/>
      <w:marBottom w:val="0"/>
      <w:divBdr>
        <w:top w:val="none" w:sz="0" w:space="0" w:color="auto"/>
        <w:left w:val="none" w:sz="0" w:space="0" w:color="auto"/>
        <w:bottom w:val="none" w:sz="0" w:space="0" w:color="auto"/>
        <w:right w:val="none" w:sz="0" w:space="0" w:color="auto"/>
      </w:divBdr>
    </w:div>
    <w:div w:id="831607966">
      <w:bodyDiv w:val="1"/>
      <w:marLeft w:val="0"/>
      <w:marRight w:val="0"/>
      <w:marTop w:val="0"/>
      <w:marBottom w:val="0"/>
      <w:divBdr>
        <w:top w:val="none" w:sz="0" w:space="0" w:color="auto"/>
        <w:left w:val="none" w:sz="0" w:space="0" w:color="auto"/>
        <w:bottom w:val="none" w:sz="0" w:space="0" w:color="auto"/>
        <w:right w:val="none" w:sz="0" w:space="0" w:color="auto"/>
      </w:divBdr>
    </w:div>
    <w:div w:id="838546151">
      <w:bodyDiv w:val="1"/>
      <w:marLeft w:val="0"/>
      <w:marRight w:val="0"/>
      <w:marTop w:val="0"/>
      <w:marBottom w:val="0"/>
      <w:divBdr>
        <w:top w:val="none" w:sz="0" w:space="0" w:color="auto"/>
        <w:left w:val="none" w:sz="0" w:space="0" w:color="auto"/>
        <w:bottom w:val="none" w:sz="0" w:space="0" w:color="auto"/>
        <w:right w:val="none" w:sz="0" w:space="0" w:color="auto"/>
      </w:divBdr>
    </w:div>
    <w:div w:id="840003045">
      <w:bodyDiv w:val="1"/>
      <w:marLeft w:val="0"/>
      <w:marRight w:val="0"/>
      <w:marTop w:val="0"/>
      <w:marBottom w:val="0"/>
      <w:divBdr>
        <w:top w:val="none" w:sz="0" w:space="0" w:color="auto"/>
        <w:left w:val="none" w:sz="0" w:space="0" w:color="auto"/>
        <w:bottom w:val="none" w:sz="0" w:space="0" w:color="auto"/>
        <w:right w:val="none" w:sz="0" w:space="0" w:color="auto"/>
      </w:divBdr>
    </w:div>
    <w:div w:id="855998113">
      <w:bodyDiv w:val="1"/>
      <w:marLeft w:val="0"/>
      <w:marRight w:val="0"/>
      <w:marTop w:val="0"/>
      <w:marBottom w:val="0"/>
      <w:divBdr>
        <w:top w:val="none" w:sz="0" w:space="0" w:color="auto"/>
        <w:left w:val="none" w:sz="0" w:space="0" w:color="auto"/>
        <w:bottom w:val="none" w:sz="0" w:space="0" w:color="auto"/>
        <w:right w:val="none" w:sz="0" w:space="0" w:color="auto"/>
      </w:divBdr>
    </w:div>
    <w:div w:id="856621362">
      <w:bodyDiv w:val="1"/>
      <w:marLeft w:val="0"/>
      <w:marRight w:val="0"/>
      <w:marTop w:val="0"/>
      <w:marBottom w:val="0"/>
      <w:divBdr>
        <w:top w:val="none" w:sz="0" w:space="0" w:color="auto"/>
        <w:left w:val="none" w:sz="0" w:space="0" w:color="auto"/>
        <w:bottom w:val="none" w:sz="0" w:space="0" w:color="auto"/>
        <w:right w:val="none" w:sz="0" w:space="0" w:color="auto"/>
      </w:divBdr>
    </w:div>
    <w:div w:id="872501470">
      <w:bodyDiv w:val="1"/>
      <w:marLeft w:val="0"/>
      <w:marRight w:val="0"/>
      <w:marTop w:val="0"/>
      <w:marBottom w:val="0"/>
      <w:divBdr>
        <w:top w:val="none" w:sz="0" w:space="0" w:color="auto"/>
        <w:left w:val="none" w:sz="0" w:space="0" w:color="auto"/>
        <w:bottom w:val="none" w:sz="0" w:space="0" w:color="auto"/>
        <w:right w:val="none" w:sz="0" w:space="0" w:color="auto"/>
      </w:divBdr>
    </w:div>
    <w:div w:id="902830343">
      <w:bodyDiv w:val="1"/>
      <w:marLeft w:val="0"/>
      <w:marRight w:val="0"/>
      <w:marTop w:val="0"/>
      <w:marBottom w:val="0"/>
      <w:divBdr>
        <w:top w:val="none" w:sz="0" w:space="0" w:color="auto"/>
        <w:left w:val="none" w:sz="0" w:space="0" w:color="auto"/>
        <w:bottom w:val="none" w:sz="0" w:space="0" w:color="auto"/>
        <w:right w:val="none" w:sz="0" w:space="0" w:color="auto"/>
      </w:divBdr>
    </w:div>
    <w:div w:id="921719774">
      <w:bodyDiv w:val="1"/>
      <w:marLeft w:val="0"/>
      <w:marRight w:val="0"/>
      <w:marTop w:val="0"/>
      <w:marBottom w:val="0"/>
      <w:divBdr>
        <w:top w:val="none" w:sz="0" w:space="0" w:color="auto"/>
        <w:left w:val="none" w:sz="0" w:space="0" w:color="auto"/>
        <w:bottom w:val="none" w:sz="0" w:space="0" w:color="auto"/>
        <w:right w:val="none" w:sz="0" w:space="0" w:color="auto"/>
      </w:divBdr>
    </w:div>
    <w:div w:id="932934849">
      <w:bodyDiv w:val="1"/>
      <w:marLeft w:val="0"/>
      <w:marRight w:val="0"/>
      <w:marTop w:val="0"/>
      <w:marBottom w:val="0"/>
      <w:divBdr>
        <w:top w:val="none" w:sz="0" w:space="0" w:color="auto"/>
        <w:left w:val="none" w:sz="0" w:space="0" w:color="auto"/>
        <w:bottom w:val="none" w:sz="0" w:space="0" w:color="auto"/>
        <w:right w:val="none" w:sz="0" w:space="0" w:color="auto"/>
      </w:divBdr>
    </w:div>
    <w:div w:id="949435436">
      <w:bodyDiv w:val="1"/>
      <w:marLeft w:val="0"/>
      <w:marRight w:val="0"/>
      <w:marTop w:val="0"/>
      <w:marBottom w:val="0"/>
      <w:divBdr>
        <w:top w:val="none" w:sz="0" w:space="0" w:color="auto"/>
        <w:left w:val="none" w:sz="0" w:space="0" w:color="auto"/>
        <w:bottom w:val="none" w:sz="0" w:space="0" w:color="auto"/>
        <w:right w:val="none" w:sz="0" w:space="0" w:color="auto"/>
      </w:divBdr>
    </w:div>
    <w:div w:id="954823950">
      <w:bodyDiv w:val="1"/>
      <w:marLeft w:val="0"/>
      <w:marRight w:val="0"/>
      <w:marTop w:val="0"/>
      <w:marBottom w:val="0"/>
      <w:divBdr>
        <w:top w:val="none" w:sz="0" w:space="0" w:color="auto"/>
        <w:left w:val="none" w:sz="0" w:space="0" w:color="auto"/>
        <w:bottom w:val="none" w:sz="0" w:space="0" w:color="auto"/>
        <w:right w:val="none" w:sz="0" w:space="0" w:color="auto"/>
      </w:divBdr>
    </w:div>
    <w:div w:id="958417591">
      <w:bodyDiv w:val="1"/>
      <w:marLeft w:val="0"/>
      <w:marRight w:val="0"/>
      <w:marTop w:val="0"/>
      <w:marBottom w:val="0"/>
      <w:divBdr>
        <w:top w:val="none" w:sz="0" w:space="0" w:color="auto"/>
        <w:left w:val="none" w:sz="0" w:space="0" w:color="auto"/>
        <w:bottom w:val="none" w:sz="0" w:space="0" w:color="auto"/>
        <w:right w:val="none" w:sz="0" w:space="0" w:color="auto"/>
      </w:divBdr>
    </w:div>
    <w:div w:id="962929246">
      <w:bodyDiv w:val="1"/>
      <w:marLeft w:val="0"/>
      <w:marRight w:val="0"/>
      <w:marTop w:val="0"/>
      <w:marBottom w:val="0"/>
      <w:divBdr>
        <w:top w:val="none" w:sz="0" w:space="0" w:color="auto"/>
        <w:left w:val="none" w:sz="0" w:space="0" w:color="auto"/>
        <w:bottom w:val="none" w:sz="0" w:space="0" w:color="auto"/>
        <w:right w:val="none" w:sz="0" w:space="0" w:color="auto"/>
      </w:divBdr>
    </w:div>
    <w:div w:id="964308387">
      <w:bodyDiv w:val="1"/>
      <w:marLeft w:val="0"/>
      <w:marRight w:val="0"/>
      <w:marTop w:val="0"/>
      <w:marBottom w:val="0"/>
      <w:divBdr>
        <w:top w:val="none" w:sz="0" w:space="0" w:color="auto"/>
        <w:left w:val="none" w:sz="0" w:space="0" w:color="auto"/>
        <w:bottom w:val="none" w:sz="0" w:space="0" w:color="auto"/>
        <w:right w:val="none" w:sz="0" w:space="0" w:color="auto"/>
      </w:divBdr>
    </w:div>
    <w:div w:id="970524238">
      <w:bodyDiv w:val="1"/>
      <w:marLeft w:val="0"/>
      <w:marRight w:val="0"/>
      <w:marTop w:val="0"/>
      <w:marBottom w:val="0"/>
      <w:divBdr>
        <w:top w:val="none" w:sz="0" w:space="0" w:color="auto"/>
        <w:left w:val="none" w:sz="0" w:space="0" w:color="auto"/>
        <w:bottom w:val="none" w:sz="0" w:space="0" w:color="auto"/>
        <w:right w:val="none" w:sz="0" w:space="0" w:color="auto"/>
      </w:divBdr>
    </w:div>
    <w:div w:id="1045984124">
      <w:bodyDiv w:val="1"/>
      <w:marLeft w:val="0"/>
      <w:marRight w:val="0"/>
      <w:marTop w:val="0"/>
      <w:marBottom w:val="0"/>
      <w:divBdr>
        <w:top w:val="none" w:sz="0" w:space="0" w:color="auto"/>
        <w:left w:val="none" w:sz="0" w:space="0" w:color="auto"/>
        <w:bottom w:val="none" w:sz="0" w:space="0" w:color="auto"/>
        <w:right w:val="none" w:sz="0" w:space="0" w:color="auto"/>
      </w:divBdr>
    </w:div>
    <w:div w:id="1059397702">
      <w:bodyDiv w:val="1"/>
      <w:marLeft w:val="0"/>
      <w:marRight w:val="0"/>
      <w:marTop w:val="0"/>
      <w:marBottom w:val="0"/>
      <w:divBdr>
        <w:top w:val="none" w:sz="0" w:space="0" w:color="auto"/>
        <w:left w:val="none" w:sz="0" w:space="0" w:color="auto"/>
        <w:bottom w:val="none" w:sz="0" w:space="0" w:color="auto"/>
        <w:right w:val="none" w:sz="0" w:space="0" w:color="auto"/>
      </w:divBdr>
    </w:div>
    <w:div w:id="1063328619">
      <w:bodyDiv w:val="1"/>
      <w:marLeft w:val="0"/>
      <w:marRight w:val="0"/>
      <w:marTop w:val="0"/>
      <w:marBottom w:val="0"/>
      <w:divBdr>
        <w:top w:val="none" w:sz="0" w:space="0" w:color="auto"/>
        <w:left w:val="none" w:sz="0" w:space="0" w:color="auto"/>
        <w:bottom w:val="none" w:sz="0" w:space="0" w:color="auto"/>
        <w:right w:val="none" w:sz="0" w:space="0" w:color="auto"/>
      </w:divBdr>
    </w:div>
    <w:div w:id="1078210168">
      <w:bodyDiv w:val="1"/>
      <w:marLeft w:val="0"/>
      <w:marRight w:val="0"/>
      <w:marTop w:val="0"/>
      <w:marBottom w:val="0"/>
      <w:divBdr>
        <w:top w:val="none" w:sz="0" w:space="0" w:color="auto"/>
        <w:left w:val="none" w:sz="0" w:space="0" w:color="auto"/>
        <w:bottom w:val="none" w:sz="0" w:space="0" w:color="auto"/>
        <w:right w:val="none" w:sz="0" w:space="0" w:color="auto"/>
      </w:divBdr>
    </w:div>
    <w:div w:id="1108820075">
      <w:bodyDiv w:val="1"/>
      <w:marLeft w:val="0"/>
      <w:marRight w:val="0"/>
      <w:marTop w:val="0"/>
      <w:marBottom w:val="0"/>
      <w:divBdr>
        <w:top w:val="none" w:sz="0" w:space="0" w:color="auto"/>
        <w:left w:val="none" w:sz="0" w:space="0" w:color="auto"/>
        <w:bottom w:val="none" w:sz="0" w:space="0" w:color="auto"/>
        <w:right w:val="none" w:sz="0" w:space="0" w:color="auto"/>
      </w:divBdr>
    </w:div>
    <w:div w:id="1112432776">
      <w:bodyDiv w:val="1"/>
      <w:marLeft w:val="0"/>
      <w:marRight w:val="0"/>
      <w:marTop w:val="0"/>
      <w:marBottom w:val="0"/>
      <w:divBdr>
        <w:top w:val="none" w:sz="0" w:space="0" w:color="auto"/>
        <w:left w:val="none" w:sz="0" w:space="0" w:color="auto"/>
        <w:bottom w:val="none" w:sz="0" w:space="0" w:color="auto"/>
        <w:right w:val="none" w:sz="0" w:space="0" w:color="auto"/>
      </w:divBdr>
    </w:div>
    <w:div w:id="1141382604">
      <w:bodyDiv w:val="1"/>
      <w:marLeft w:val="0"/>
      <w:marRight w:val="0"/>
      <w:marTop w:val="0"/>
      <w:marBottom w:val="0"/>
      <w:divBdr>
        <w:top w:val="none" w:sz="0" w:space="0" w:color="auto"/>
        <w:left w:val="none" w:sz="0" w:space="0" w:color="auto"/>
        <w:bottom w:val="none" w:sz="0" w:space="0" w:color="auto"/>
        <w:right w:val="none" w:sz="0" w:space="0" w:color="auto"/>
      </w:divBdr>
    </w:div>
    <w:div w:id="1143431223">
      <w:bodyDiv w:val="1"/>
      <w:marLeft w:val="0"/>
      <w:marRight w:val="0"/>
      <w:marTop w:val="0"/>
      <w:marBottom w:val="0"/>
      <w:divBdr>
        <w:top w:val="none" w:sz="0" w:space="0" w:color="auto"/>
        <w:left w:val="none" w:sz="0" w:space="0" w:color="auto"/>
        <w:bottom w:val="none" w:sz="0" w:space="0" w:color="auto"/>
        <w:right w:val="none" w:sz="0" w:space="0" w:color="auto"/>
      </w:divBdr>
    </w:div>
    <w:div w:id="1144850603">
      <w:bodyDiv w:val="1"/>
      <w:marLeft w:val="0"/>
      <w:marRight w:val="0"/>
      <w:marTop w:val="0"/>
      <w:marBottom w:val="0"/>
      <w:divBdr>
        <w:top w:val="none" w:sz="0" w:space="0" w:color="auto"/>
        <w:left w:val="none" w:sz="0" w:space="0" w:color="auto"/>
        <w:bottom w:val="none" w:sz="0" w:space="0" w:color="auto"/>
        <w:right w:val="none" w:sz="0" w:space="0" w:color="auto"/>
      </w:divBdr>
    </w:div>
    <w:div w:id="1171263401">
      <w:bodyDiv w:val="1"/>
      <w:marLeft w:val="0"/>
      <w:marRight w:val="0"/>
      <w:marTop w:val="0"/>
      <w:marBottom w:val="0"/>
      <w:divBdr>
        <w:top w:val="none" w:sz="0" w:space="0" w:color="auto"/>
        <w:left w:val="none" w:sz="0" w:space="0" w:color="auto"/>
        <w:bottom w:val="none" w:sz="0" w:space="0" w:color="auto"/>
        <w:right w:val="none" w:sz="0" w:space="0" w:color="auto"/>
      </w:divBdr>
    </w:div>
    <w:div w:id="1184367921">
      <w:bodyDiv w:val="1"/>
      <w:marLeft w:val="0"/>
      <w:marRight w:val="0"/>
      <w:marTop w:val="0"/>
      <w:marBottom w:val="0"/>
      <w:divBdr>
        <w:top w:val="none" w:sz="0" w:space="0" w:color="auto"/>
        <w:left w:val="none" w:sz="0" w:space="0" w:color="auto"/>
        <w:bottom w:val="none" w:sz="0" w:space="0" w:color="auto"/>
        <w:right w:val="none" w:sz="0" w:space="0" w:color="auto"/>
      </w:divBdr>
    </w:div>
    <w:div w:id="1184443322">
      <w:bodyDiv w:val="1"/>
      <w:marLeft w:val="0"/>
      <w:marRight w:val="0"/>
      <w:marTop w:val="0"/>
      <w:marBottom w:val="0"/>
      <w:divBdr>
        <w:top w:val="none" w:sz="0" w:space="0" w:color="auto"/>
        <w:left w:val="none" w:sz="0" w:space="0" w:color="auto"/>
        <w:bottom w:val="none" w:sz="0" w:space="0" w:color="auto"/>
        <w:right w:val="none" w:sz="0" w:space="0" w:color="auto"/>
      </w:divBdr>
    </w:div>
    <w:div w:id="1223980250">
      <w:bodyDiv w:val="1"/>
      <w:marLeft w:val="0"/>
      <w:marRight w:val="0"/>
      <w:marTop w:val="0"/>
      <w:marBottom w:val="0"/>
      <w:divBdr>
        <w:top w:val="none" w:sz="0" w:space="0" w:color="auto"/>
        <w:left w:val="none" w:sz="0" w:space="0" w:color="auto"/>
        <w:bottom w:val="none" w:sz="0" w:space="0" w:color="auto"/>
        <w:right w:val="none" w:sz="0" w:space="0" w:color="auto"/>
      </w:divBdr>
    </w:div>
    <w:div w:id="1255550848">
      <w:bodyDiv w:val="1"/>
      <w:marLeft w:val="0"/>
      <w:marRight w:val="0"/>
      <w:marTop w:val="0"/>
      <w:marBottom w:val="0"/>
      <w:divBdr>
        <w:top w:val="none" w:sz="0" w:space="0" w:color="auto"/>
        <w:left w:val="none" w:sz="0" w:space="0" w:color="auto"/>
        <w:bottom w:val="none" w:sz="0" w:space="0" w:color="auto"/>
        <w:right w:val="none" w:sz="0" w:space="0" w:color="auto"/>
      </w:divBdr>
    </w:div>
    <w:div w:id="1279331820">
      <w:bodyDiv w:val="1"/>
      <w:marLeft w:val="0"/>
      <w:marRight w:val="0"/>
      <w:marTop w:val="0"/>
      <w:marBottom w:val="0"/>
      <w:divBdr>
        <w:top w:val="none" w:sz="0" w:space="0" w:color="auto"/>
        <w:left w:val="none" w:sz="0" w:space="0" w:color="auto"/>
        <w:bottom w:val="none" w:sz="0" w:space="0" w:color="auto"/>
        <w:right w:val="none" w:sz="0" w:space="0" w:color="auto"/>
      </w:divBdr>
    </w:div>
    <w:div w:id="1299649950">
      <w:bodyDiv w:val="1"/>
      <w:marLeft w:val="0"/>
      <w:marRight w:val="0"/>
      <w:marTop w:val="0"/>
      <w:marBottom w:val="0"/>
      <w:divBdr>
        <w:top w:val="none" w:sz="0" w:space="0" w:color="auto"/>
        <w:left w:val="none" w:sz="0" w:space="0" w:color="auto"/>
        <w:bottom w:val="none" w:sz="0" w:space="0" w:color="auto"/>
        <w:right w:val="none" w:sz="0" w:space="0" w:color="auto"/>
      </w:divBdr>
    </w:div>
    <w:div w:id="1335182073">
      <w:bodyDiv w:val="1"/>
      <w:marLeft w:val="0"/>
      <w:marRight w:val="0"/>
      <w:marTop w:val="0"/>
      <w:marBottom w:val="0"/>
      <w:divBdr>
        <w:top w:val="none" w:sz="0" w:space="0" w:color="auto"/>
        <w:left w:val="none" w:sz="0" w:space="0" w:color="auto"/>
        <w:bottom w:val="none" w:sz="0" w:space="0" w:color="auto"/>
        <w:right w:val="none" w:sz="0" w:space="0" w:color="auto"/>
      </w:divBdr>
    </w:div>
    <w:div w:id="1340814995">
      <w:bodyDiv w:val="1"/>
      <w:marLeft w:val="0"/>
      <w:marRight w:val="0"/>
      <w:marTop w:val="0"/>
      <w:marBottom w:val="0"/>
      <w:divBdr>
        <w:top w:val="none" w:sz="0" w:space="0" w:color="auto"/>
        <w:left w:val="none" w:sz="0" w:space="0" w:color="auto"/>
        <w:bottom w:val="none" w:sz="0" w:space="0" w:color="auto"/>
        <w:right w:val="none" w:sz="0" w:space="0" w:color="auto"/>
      </w:divBdr>
    </w:div>
    <w:div w:id="1367832487">
      <w:bodyDiv w:val="1"/>
      <w:marLeft w:val="0"/>
      <w:marRight w:val="0"/>
      <w:marTop w:val="0"/>
      <w:marBottom w:val="0"/>
      <w:divBdr>
        <w:top w:val="none" w:sz="0" w:space="0" w:color="auto"/>
        <w:left w:val="none" w:sz="0" w:space="0" w:color="auto"/>
        <w:bottom w:val="none" w:sz="0" w:space="0" w:color="auto"/>
        <w:right w:val="none" w:sz="0" w:space="0" w:color="auto"/>
      </w:divBdr>
    </w:div>
    <w:div w:id="1372802699">
      <w:bodyDiv w:val="1"/>
      <w:marLeft w:val="0"/>
      <w:marRight w:val="0"/>
      <w:marTop w:val="0"/>
      <w:marBottom w:val="0"/>
      <w:divBdr>
        <w:top w:val="none" w:sz="0" w:space="0" w:color="auto"/>
        <w:left w:val="none" w:sz="0" w:space="0" w:color="auto"/>
        <w:bottom w:val="none" w:sz="0" w:space="0" w:color="auto"/>
        <w:right w:val="none" w:sz="0" w:space="0" w:color="auto"/>
      </w:divBdr>
    </w:div>
    <w:div w:id="1410543269">
      <w:bodyDiv w:val="1"/>
      <w:marLeft w:val="0"/>
      <w:marRight w:val="0"/>
      <w:marTop w:val="0"/>
      <w:marBottom w:val="0"/>
      <w:divBdr>
        <w:top w:val="none" w:sz="0" w:space="0" w:color="auto"/>
        <w:left w:val="none" w:sz="0" w:space="0" w:color="auto"/>
        <w:bottom w:val="none" w:sz="0" w:space="0" w:color="auto"/>
        <w:right w:val="none" w:sz="0" w:space="0" w:color="auto"/>
      </w:divBdr>
    </w:div>
    <w:div w:id="1419444792">
      <w:bodyDiv w:val="1"/>
      <w:marLeft w:val="0"/>
      <w:marRight w:val="0"/>
      <w:marTop w:val="0"/>
      <w:marBottom w:val="0"/>
      <w:divBdr>
        <w:top w:val="none" w:sz="0" w:space="0" w:color="auto"/>
        <w:left w:val="none" w:sz="0" w:space="0" w:color="auto"/>
        <w:bottom w:val="none" w:sz="0" w:space="0" w:color="auto"/>
        <w:right w:val="none" w:sz="0" w:space="0" w:color="auto"/>
      </w:divBdr>
    </w:div>
    <w:div w:id="1472864675">
      <w:bodyDiv w:val="1"/>
      <w:marLeft w:val="0"/>
      <w:marRight w:val="0"/>
      <w:marTop w:val="0"/>
      <w:marBottom w:val="0"/>
      <w:divBdr>
        <w:top w:val="none" w:sz="0" w:space="0" w:color="auto"/>
        <w:left w:val="none" w:sz="0" w:space="0" w:color="auto"/>
        <w:bottom w:val="none" w:sz="0" w:space="0" w:color="auto"/>
        <w:right w:val="none" w:sz="0" w:space="0" w:color="auto"/>
      </w:divBdr>
    </w:div>
    <w:div w:id="1476526444">
      <w:bodyDiv w:val="1"/>
      <w:marLeft w:val="0"/>
      <w:marRight w:val="0"/>
      <w:marTop w:val="0"/>
      <w:marBottom w:val="0"/>
      <w:divBdr>
        <w:top w:val="none" w:sz="0" w:space="0" w:color="auto"/>
        <w:left w:val="none" w:sz="0" w:space="0" w:color="auto"/>
        <w:bottom w:val="none" w:sz="0" w:space="0" w:color="auto"/>
        <w:right w:val="none" w:sz="0" w:space="0" w:color="auto"/>
      </w:divBdr>
    </w:div>
    <w:div w:id="1482193919">
      <w:bodyDiv w:val="1"/>
      <w:marLeft w:val="0"/>
      <w:marRight w:val="0"/>
      <w:marTop w:val="0"/>
      <w:marBottom w:val="0"/>
      <w:divBdr>
        <w:top w:val="none" w:sz="0" w:space="0" w:color="auto"/>
        <w:left w:val="none" w:sz="0" w:space="0" w:color="auto"/>
        <w:bottom w:val="none" w:sz="0" w:space="0" w:color="auto"/>
        <w:right w:val="none" w:sz="0" w:space="0" w:color="auto"/>
      </w:divBdr>
    </w:div>
    <w:div w:id="1486554151">
      <w:bodyDiv w:val="1"/>
      <w:marLeft w:val="0"/>
      <w:marRight w:val="0"/>
      <w:marTop w:val="0"/>
      <w:marBottom w:val="0"/>
      <w:divBdr>
        <w:top w:val="none" w:sz="0" w:space="0" w:color="auto"/>
        <w:left w:val="none" w:sz="0" w:space="0" w:color="auto"/>
        <w:bottom w:val="none" w:sz="0" w:space="0" w:color="auto"/>
        <w:right w:val="none" w:sz="0" w:space="0" w:color="auto"/>
      </w:divBdr>
    </w:div>
    <w:div w:id="1487161614">
      <w:bodyDiv w:val="1"/>
      <w:marLeft w:val="0"/>
      <w:marRight w:val="0"/>
      <w:marTop w:val="0"/>
      <w:marBottom w:val="0"/>
      <w:divBdr>
        <w:top w:val="none" w:sz="0" w:space="0" w:color="auto"/>
        <w:left w:val="none" w:sz="0" w:space="0" w:color="auto"/>
        <w:bottom w:val="none" w:sz="0" w:space="0" w:color="auto"/>
        <w:right w:val="none" w:sz="0" w:space="0" w:color="auto"/>
      </w:divBdr>
    </w:div>
    <w:div w:id="1512140427">
      <w:bodyDiv w:val="1"/>
      <w:marLeft w:val="0"/>
      <w:marRight w:val="0"/>
      <w:marTop w:val="0"/>
      <w:marBottom w:val="0"/>
      <w:divBdr>
        <w:top w:val="none" w:sz="0" w:space="0" w:color="auto"/>
        <w:left w:val="none" w:sz="0" w:space="0" w:color="auto"/>
        <w:bottom w:val="none" w:sz="0" w:space="0" w:color="auto"/>
        <w:right w:val="none" w:sz="0" w:space="0" w:color="auto"/>
      </w:divBdr>
    </w:div>
    <w:div w:id="1517499967">
      <w:bodyDiv w:val="1"/>
      <w:marLeft w:val="0"/>
      <w:marRight w:val="0"/>
      <w:marTop w:val="0"/>
      <w:marBottom w:val="0"/>
      <w:divBdr>
        <w:top w:val="none" w:sz="0" w:space="0" w:color="auto"/>
        <w:left w:val="none" w:sz="0" w:space="0" w:color="auto"/>
        <w:bottom w:val="none" w:sz="0" w:space="0" w:color="auto"/>
        <w:right w:val="none" w:sz="0" w:space="0" w:color="auto"/>
      </w:divBdr>
    </w:div>
    <w:div w:id="1543129075">
      <w:bodyDiv w:val="1"/>
      <w:marLeft w:val="0"/>
      <w:marRight w:val="0"/>
      <w:marTop w:val="0"/>
      <w:marBottom w:val="0"/>
      <w:divBdr>
        <w:top w:val="none" w:sz="0" w:space="0" w:color="auto"/>
        <w:left w:val="none" w:sz="0" w:space="0" w:color="auto"/>
        <w:bottom w:val="none" w:sz="0" w:space="0" w:color="auto"/>
        <w:right w:val="none" w:sz="0" w:space="0" w:color="auto"/>
      </w:divBdr>
    </w:div>
    <w:div w:id="1569805414">
      <w:bodyDiv w:val="1"/>
      <w:marLeft w:val="0"/>
      <w:marRight w:val="0"/>
      <w:marTop w:val="0"/>
      <w:marBottom w:val="0"/>
      <w:divBdr>
        <w:top w:val="none" w:sz="0" w:space="0" w:color="auto"/>
        <w:left w:val="none" w:sz="0" w:space="0" w:color="auto"/>
        <w:bottom w:val="none" w:sz="0" w:space="0" w:color="auto"/>
        <w:right w:val="none" w:sz="0" w:space="0" w:color="auto"/>
      </w:divBdr>
    </w:div>
    <w:div w:id="1579557365">
      <w:bodyDiv w:val="1"/>
      <w:marLeft w:val="0"/>
      <w:marRight w:val="0"/>
      <w:marTop w:val="0"/>
      <w:marBottom w:val="0"/>
      <w:divBdr>
        <w:top w:val="none" w:sz="0" w:space="0" w:color="auto"/>
        <w:left w:val="none" w:sz="0" w:space="0" w:color="auto"/>
        <w:bottom w:val="none" w:sz="0" w:space="0" w:color="auto"/>
        <w:right w:val="none" w:sz="0" w:space="0" w:color="auto"/>
      </w:divBdr>
    </w:div>
    <w:div w:id="1595166563">
      <w:bodyDiv w:val="1"/>
      <w:marLeft w:val="0"/>
      <w:marRight w:val="0"/>
      <w:marTop w:val="0"/>
      <w:marBottom w:val="0"/>
      <w:divBdr>
        <w:top w:val="none" w:sz="0" w:space="0" w:color="auto"/>
        <w:left w:val="none" w:sz="0" w:space="0" w:color="auto"/>
        <w:bottom w:val="none" w:sz="0" w:space="0" w:color="auto"/>
        <w:right w:val="none" w:sz="0" w:space="0" w:color="auto"/>
      </w:divBdr>
    </w:div>
    <w:div w:id="1599829563">
      <w:bodyDiv w:val="1"/>
      <w:marLeft w:val="0"/>
      <w:marRight w:val="0"/>
      <w:marTop w:val="0"/>
      <w:marBottom w:val="0"/>
      <w:divBdr>
        <w:top w:val="none" w:sz="0" w:space="0" w:color="auto"/>
        <w:left w:val="none" w:sz="0" w:space="0" w:color="auto"/>
        <w:bottom w:val="none" w:sz="0" w:space="0" w:color="auto"/>
        <w:right w:val="none" w:sz="0" w:space="0" w:color="auto"/>
      </w:divBdr>
    </w:div>
    <w:div w:id="1608611204">
      <w:bodyDiv w:val="1"/>
      <w:marLeft w:val="0"/>
      <w:marRight w:val="0"/>
      <w:marTop w:val="0"/>
      <w:marBottom w:val="0"/>
      <w:divBdr>
        <w:top w:val="none" w:sz="0" w:space="0" w:color="auto"/>
        <w:left w:val="none" w:sz="0" w:space="0" w:color="auto"/>
        <w:bottom w:val="none" w:sz="0" w:space="0" w:color="auto"/>
        <w:right w:val="none" w:sz="0" w:space="0" w:color="auto"/>
      </w:divBdr>
    </w:div>
    <w:div w:id="1635208241">
      <w:bodyDiv w:val="1"/>
      <w:marLeft w:val="0"/>
      <w:marRight w:val="0"/>
      <w:marTop w:val="0"/>
      <w:marBottom w:val="0"/>
      <w:divBdr>
        <w:top w:val="none" w:sz="0" w:space="0" w:color="auto"/>
        <w:left w:val="none" w:sz="0" w:space="0" w:color="auto"/>
        <w:bottom w:val="none" w:sz="0" w:space="0" w:color="auto"/>
        <w:right w:val="none" w:sz="0" w:space="0" w:color="auto"/>
      </w:divBdr>
    </w:div>
    <w:div w:id="1655602478">
      <w:bodyDiv w:val="1"/>
      <w:marLeft w:val="0"/>
      <w:marRight w:val="0"/>
      <w:marTop w:val="0"/>
      <w:marBottom w:val="0"/>
      <w:divBdr>
        <w:top w:val="none" w:sz="0" w:space="0" w:color="auto"/>
        <w:left w:val="none" w:sz="0" w:space="0" w:color="auto"/>
        <w:bottom w:val="none" w:sz="0" w:space="0" w:color="auto"/>
        <w:right w:val="none" w:sz="0" w:space="0" w:color="auto"/>
      </w:divBdr>
    </w:div>
    <w:div w:id="1659187912">
      <w:bodyDiv w:val="1"/>
      <w:marLeft w:val="0"/>
      <w:marRight w:val="0"/>
      <w:marTop w:val="0"/>
      <w:marBottom w:val="0"/>
      <w:divBdr>
        <w:top w:val="none" w:sz="0" w:space="0" w:color="auto"/>
        <w:left w:val="none" w:sz="0" w:space="0" w:color="auto"/>
        <w:bottom w:val="none" w:sz="0" w:space="0" w:color="auto"/>
        <w:right w:val="none" w:sz="0" w:space="0" w:color="auto"/>
      </w:divBdr>
    </w:div>
    <w:div w:id="1685210414">
      <w:bodyDiv w:val="1"/>
      <w:marLeft w:val="0"/>
      <w:marRight w:val="0"/>
      <w:marTop w:val="0"/>
      <w:marBottom w:val="0"/>
      <w:divBdr>
        <w:top w:val="none" w:sz="0" w:space="0" w:color="auto"/>
        <w:left w:val="none" w:sz="0" w:space="0" w:color="auto"/>
        <w:bottom w:val="none" w:sz="0" w:space="0" w:color="auto"/>
        <w:right w:val="none" w:sz="0" w:space="0" w:color="auto"/>
      </w:divBdr>
    </w:div>
    <w:div w:id="1690983237">
      <w:bodyDiv w:val="1"/>
      <w:marLeft w:val="0"/>
      <w:marRight w:val="0"/>
      <w:marTop w:val="0"/>
      <w:marBottom w:val="0"/>
      <w:divBdr>
        <w:top w:val="none" w:sz="0" w:space="0" w:color="auto"/>
        <w:left w:val="none" w:sz="0" w:space="0" w:color="auto"/>
        <w:bottom w:val="none" w:sz="0" w:space="0" w:color="auto"/>
        <w:right w:val="none" w:sz="0" w:space="0" w:color="auto"/>
      </w:divBdr>
    </w:div>
    <w:div w:id="1701517547">
      <w:bodyDiv w:val="1"/>
      <w:marLeft w:val="0"/>
      <w:marRight w:val="0"/>
      <w:marTop w:val="0"/>
      <w:marBottom w:val="0"/>
      <w:divBdr>
        <w:top w:val="none" w:sz="0" w:space="0" w:color="auto"/>
        <w:left w:val="none" w:sz="0" w:space="0" w:color="auto"/>
        <w:bottom w:val="none" w:sz="0" w:space="0" w:color="auto"/>
        <w:right w:val="none" w:sz="0" w:space="0" w:color="auto"/>
      </w:divBdr>
    </w:div>
    <w:div w:id="1706632858">
      <w:bodyDiv w:val="1"/>
      <w:marLeft w:val="0"/>
      <w:marRight w:val="0"/>
      <w:marTop w:val="0"/>
      <w:marBottom w:val="0"/>
      <w:divBdr>
        <w:top w:val="none" w:sz="0" w:space="0" w:color="auto"/>
        <w:left w:val="none" w:sz="0" w:space="0" w:color="auto"/>
        <w:bottom w:val="none" w:sz="0" w:space="0" w:color="auto"/>
        <w:right w:val="none" w:sz="0" w:space="0" w:color="auto"/>
      </w:divBdr>
    </w:div>
    <w:div w:id="1742365338">
      <w:bodyDiv w:val="1"/>
      <w:marLeft w:val="0"/>
      <w:marRight w:val="0"/>
      <w:marTop w:val="0"/>
      <w:marBottom w:val="0"/>
      <w:divBdr>
        <w:top w:val="none" w:sz="0" w:space="0" w:color="auto"/>
        <w:left w:val="none" w:sz="0" w:space="0" w:color="auto"/>
        <w:bottom w:val="none" w:sz="0" w:space="0" w:color="auto"/>
        <w:right w:val="none" w:sz="0" w:space="0" w:color="auto"/>
      </w:divBdr>
    </w:div>
    <w:div w:id="1742799152">
      <w:bodyDiv w:val="1"/>
      <w:marLeft w:val="0"/>
      <w:marRight w:val="0"/>
      <w:marTop w:val="0"/>
      <w:marBottom w:val="0"/>
      <w:divBdr>
        <w:top w:val="none" w:sz="0" w:space="0" w:color="auto"/>
        <w:left w:val="none" w:sz="0" w:space="0" w:color="auto"/>
        <w:bottom w:val="none" w:sz="0" w:space="0" w:color="auto"/>
        <w:right w:val="none" w:sz="0" w:space="0" w:color="auto"/>
      </w:divBdr>
    </w:div>
    <w:div w:id="1761368145">
      <w:bodyDiv w:val="1"/>
      <w:marLeft w:val="0"/>
      <w:marRight w:val="0"/>
      <w:marTop w:val="0"/>
      <w:marBottom w:val="0"/>
      <w:divBdr>
        <w:top w:val="none" w:sz="0" w:space="0" w:color="auto"/>
        <w:left w:val="none" w:sz="0" w:space="0" w:color="auto"/>
        <w:bottom w:val="none" w:sz="0" w:space="0" w:color="auto"/>
        <w:right w:val="none" w:sz="0" w:space="0" w:color="auto"/>
      </w:divBdr>
    </w:div>
    <w:div w:id="1769891781">
      <w:bodyDiv w:val="1"/>
      <w:marLeft w:val="0"/>
      <w:marRight w:val="0"/>
      <w:marTop w:val="0"/>
      <w:marBottom w:val="0"/>
      <w:divBdr>
        <w:top w:val="none" w:sz="0" w:space="0" w:color="auto"/>
        <w:left w:val="none" w:sz="0" w:space="0" w:color="auto"/>
        <w:bottom w:val="none" w:sz="0" w:space="0" w:color="auto"/>
        <w:right w:val="none" w:sz="0" w:space="0" w:color="auto"/>
      </w:divBdr>
    </w:div>
    <w:div w:id="1774591617">
      <w:bodyDiv w:val="1"/>
      <w:marLeft w:val="0"/>
      <w:marRight w:val="0"/>
      <w:marTop w:val="0"/>
      <w:marBottom w:val="0"/>
      <w:divBdr>
        <w:top w:val="none" w:sz="0" w:space="0" w:color="auto"/>
        <w:left w:val="none" w:sz="0" w:space="0" w:color="auto"/>
        <w:bottom w:val="none" w:sz="0" w:space="0" w:color="auto"/>
        <w:right w:val="none" w:sz="0" w:space="0" w:color="auto"/>
      </w:divBdr>
    </w:div>
    <w:div w:id="1788692643">
      <w:bodyDiv w:val="1"/>
      <w:marLeft w:val="0"/>
      <w:marRight w:val="0"/>
      <w:marTop w:val="0"/>
      <w:marBottom w:val="0"/>
      <w:divBdr>
        <w:top w:val="none" w:sz="0" w:space="0" w:color="auto"/>
        <w:left w:val="none" w:sz="0" w:space="0" w:color="auto"/>
        <w:bottom w:val="none" w:sz="0" w:space="0" w:color="auto"/>
        <w:right w:val="none" w:sz="0" w:space="0" w:color="auto"/>
      </w:divBdr>
    </w:div>
    <w:div w:id="1810972441">
      <w:bodyDiv w:val="1"/>
      <w:marLeft w:val="0"/>
      <w:marRight w:val="0"/>
      <w:marTop w:val="0"/>
      <w:marBottom w:val="0"/>
      <w:divBdr>
        <w:top w:val="none" w:sz="0" w:space="0" w:color="auto"/>
        <w:left w:val="none" w:sz="0" w:space="0" w:color="auto"/>
        <w:bottom w:val="none" w:sz="0" w:space="0" w:color="auto"/>
        <w:right w:val="none" w:sz="0" w:space="0" w:color="auto"/>
      </w:divBdr>
    </w:div>
    <w:div w:id="1819421927">
      <w:bodyDiv w:val="1"/>
      <w:marLeft w:val="0"/>
      <w:marRight w:val="0"/>
      <w:marTop w:val="0"/>
      <w:marBottom w:val="0"/>
      <w:divBdr>
        <w:top w:val="none" w:sz="0" w:space="0" w:color="auto"/>
        <w:left w:val="none" w:sz="0" w:space="0" w:color="auto"/>
        <w:bottom w:val="none" w:sz="0" w:space="0" w:color="auto"/>
        <w:right w:val="none" w:sz="0" w:space="0" w:color="auto"/>
      </w:divBdr>
    </w:div>
    <w:div w:id="1831284850">
      <w:bodyDiv w:val="1"/>
      <w:marLeft w:val="0"/>
      <w:marRight w:val="0"/>
      <w:marTop w:val="0"/>
      <w:marBottom w:val="0"/>
      <w:divBdr>
        <w:top w:val="none" w:sz="0" w:space="0" w:color="auto"/>
        <w:left w:val="none" w:sz="0" w:space="0" w:color="auto"/>
        <w:bottom w:val="none" w:sz="0" w:space="0" w:color="auto"/>
        <w:right w:val="none" w:sz="0" w:space="0" w:color="auto"/>
      </w:divBdr>
    </w:div>
    <w:div w:id="1852794181">
      <w:bodyDiv w:val="1"/>
      <w:marLeft w:val="0"/>
      <w:marRight w:val="0"/>
      <w:marTop w:val="0"/>
      <w:marBottom w:val="0"/>
      <w:divBdr>
        <w:top w:val="none" w:sz="0" w:space="0" w:color="auto"/>
        <w:left w:val="none" w:sz="0" w:space="0" w:color="auto"/>
        <w:bottom w:val="none" w:sz="0" w:space="0" w:color="auto"/>
        <w:right w:val="none" w:sz="0" w:space="0" w:color="auto"/>
      </w:divBdr>
    </w:div>
    <w:div w:id="1869179378">
      <w:bodyDiv w:val="1"/>
      <w:marLeft w:val="0"/>
      <w:marRight w:val="0"/>
      <w:marTop w:val="0"/>
      <w:marBottom w:val="0"/>
      <w:divBdr>
        <w:top w:val="none" w:sz="0" w:space="0" w:color="auto"/>
        <w:left w:val="none" w:sz="0" w:space="0" w:color="auto"/>
        <w:bottom w:val="none" w:sz="0" w:space="0" w:color="auto"/>
        <w:right w:val="none" w:sz="0" w:space="0" w:color="auto"/>
      </w:divBdr>
    </w:div>
    <w:div w:id="1919250231">
      <w:bodyDiv w:val="1"/>
      <w:marLeft w:val="0"/>
      <w:marRight w:val="0"/>
      <w:marTop w:val="0"/>
      <w:marBottom w:val="0"/>
      <w:divBdr>
        <w:top w:val="none" w:sz="0" w:space="0" w:color="auto"/>
        <w:left w:val="none" w:sz="0" w:space="0" w:color="auto"/>
        <w:bottom w:val="none" w:sz="0" w:space="0" w:color="auto"/>
        <w:right w:val="none" w:sz="0" w:space="0" w:color="auto"/>
      </w:divBdr>
    </w:div>
    <w:div w:id="1919944133">
      <w:bodyDiv w:val="1"/>
      <w:marLeft w:val="0"/>
      <w:marRight w:val="0"/>
      <w:marTop w:val="0"/>
      <w:marBottom w:val="0"/>
      <w:divBdr>
        <w:top w:val="none" w:sz="0" w:space="0" w:color="auto"/>
        <w:left w:val="none" w:sz="0" w:space="0" w:color="auto"/>
        <w:bottom w:val="none" w:sz="0" w:space="0" w:color="auto"/>
        <w:right w:val="none" w:sz="0" w:space="0" w:color="auto"/>
      </w:divBdr>
    </w:div>
    <w:div w:id="1936745020">
      <w:bodyDiv w:val="1"/>
      <w:marLeft w:val="0"/>
      <w:marRight w:val="0"/>
      <w:marTop w:val="0"/>
      <w:marBottom w:val="0"/>
      <w:divBdr>
        <w:top w:val="none" w:sz="0" w:space="0" w:color="auto"/>
        <w:left w:val="none" w:sz="0" w:space="0" w:color="auto"/>
        <w:bottom w:val="none" w:sz="0" w:space="0" w:color="auto"/>
        <w:right w:val="none" w:sz="0" w:space="0" w:color="auto"/>
      </w:divBdr>
    </w:div>
    <w:div w:id="1961493047">
      <w:bodyDiv w:val="1"/>
      <w:marLeft w:val="0"/>
      <w:marRight w:val="0"/>
      <w:marTop w:val="0"/>
      <w:marBottom w:val="0"/>
      <w:divBdr>
        <w:top w:val="none" w:sz="0" w:space="0" w:color="auto"/>
        <w:left w:val="none" w:sz="0" w:space="0" w:color="auto"/>
        <w:bottom w:val="none" w:sz="0" w:space="0" w:color="auto"/>
        <w:right w:val="none" w:sz="0" w:space="0" w:color="auto"/>
      </w:divBdr>
    </w:div>
    <w:div w:id="1963458587">
      <w:bodyDiv w:val="1"/>
      <w:marLeft w:val="0"/>
      <w:marRight w:val="0"/>
      <w:marTop w:val="0"/>
      <w:marBottom w:val="0"/>
      <w:divBdr>
        <w:top w:val="none" w:sz="0" w:space="0" w:color="auto"/>
        <w:left w:val="none" w:sz="0" w:space="0" w:color="auto"/>
        <w:bottom w:val="none" w:sz="0" w:space="0" w:color="auto"/>
        <w:right w:val="none" w:sz="0" w:space="0" w:color="auto"/>
      </w:divBdr>
    </w:div>
    <w:div w:id="1985431463">
      <w:bodyDiv w:val="1"/>
      <w:marLeft w:val="0"/>
      <w:marRight w:val="0"/>
      <w:marTop w:val="0"/>
      <w:marBottom w:val="0"/>
      <w:divBdr>
        <w:top w:val="none" w:sz="0" w:space="0" w:color="auto"/>
        <w:left w:val="none" w:sz="0" w:space="0" w:color="auto"/>
        <w:bottom w:val="none" w:sz="0" w:space="0" w:color="auto"/>
        <w:right w:val="none" w:sz="0" w:space="0" w:color="auto"/>
      </w:divBdr>
    </w:div>
    <w:div w:id="1988439920">
      <w:bodyDiv w:val="1"/>
      <w:marLeft w:val="0"/>
      <w:marRight w:val="0"/>
      <w:marTop w:val="0"/>
      <w:marBottom w:val="0"/>
      <w:divBdr>
        <w:top w:val="none" w:sz="0" w:space="0" w:color="auto"/>
        <w:left w:val="none" w:sz="0" w:space="0" w:color="auto"/>
        <w:bottom w:val="none" w:sz="0" w:space="0" w:color="auto"/>
        <w:right w:val="none" w:sz="0" w:space="0" w:color="auto"/>
      </w:divBdr>
    </w:div>
    <w:div w:id="2009019649">
      <w:bodyDiv w:val="1"/>
      <w:marLeft w:val="0"/>
      <w:marRight w:val="0"/>
      <w:marTop w:val="0"/>
      <w:marBottom w:val="0"/>
      <w:divBdr>
        <w:top w:val="none" w:sz="0" w:space="0" w:color="auto"/>
        <w:left w:val="none" w:sz="0" w:space="0" w:color="auto"/>
        <w:bottom w:val="none" w:sz="0" w:space="0" w:color="auto"/>
        <w:right w:val="none" w:sz="0" w:space="0" w:color="auto"/>
      </w:divBdr>
    </w:div>
    <w:div w:id="2016302473">
      <w:bodyDiv w:val="1"/>
      <w:marLeft w:val="0"/>
      <w:marRight w:val="0"/>
      <w:marTop w:val="0"/>
      <w:marBottom w:val="0"/>
      <w:divBdr>
        <w:top w:val="none" w:sz="0" w:space="0" w:color="auto"/>
        <w:left w:val="none" w:sz="0" w:space="0" w:color="auto"/>
        <w:bottom w:val="none" w:sz="0" w:space="0" w:color="auto"/>
        <w:right w:val="none" w:sz="0" w:space="0" w:color="auto"/>
      </w:divBdr>
    </w:div>
    <w:div w:id="2063097019">
      <w:bodyDiv w:val="1"/>
      <w:marLeft w:val="0"/>
      <w:marRight w:val="0"/>
      <w:marTop w:val="0"/>
      <w:marBottom w:val="0"/>
      <w:divBdr>
        <w:top w:val="none" w:sz="0" w:space="0" w:color="auto"/>
        <w:left w:val="none" w:sz="0" w:space="0" w:color="auto"/>
        <w:bottom w:val="none" w:sz="0" w:space="0" w:color="auto"/>
        <w:right w:val="none" w:sz="0" w:space="0" w:color="auto"/>
      </w:divBdr>
    </w:div>
    <w:div w:id="2063551853">
      <w:bodyDiv w:val="1"/>
      <w:marLeft w:val="0"/>
      <w:marRight w:val="0"/>
      <w:marTop w:val="0"/>
      <w:marBottom w:val="0"/>
      <w:divBdr>
        <w:top w:val="none" w:sz="0" w:space="0" w:color="auto"/>
        <w:left w:val="none" w:sz="0" w:space="0" w:color="auto"/>
        <w:bottom w:val="none" w:sz="0" w:space="0" w:color="auto"/>
        <w:right w:val="none" w:sz="0" w:space="0" w:color="auto"/>
      </w:divBdr>
    </w:div>
    <w:div w:id="2106805043">
      <w:bodyDiv w:val="1"/>
      <w:marLeft w:val="0"/>
      <w:marRight w:val="0"/>
      <w:marTop w:val="0"/>
      <w:marBottom w:val="0"/>
      <w:divBdr>
        <w:top w:val="none" w:sz="0" w:space="0" w:color="auto"/>
        <w:left w:val="none" w:sz="0" w:space="0" w:color="auto"/>
        <w:bottom w:val="none" w:sz="0" w:space="0" w:color="auto"/>
        <w:right w:val="none" w:sz="0" w:space="0" w:color="auto"/>
      </w:divBdr>
    </w:div>
    <w:div w:id="2115243026">
      <w:bodyDiv w:val="1"/>
      <w:marLeft w:val="0"/>
      <w:marRight w:val="0"/>
      <w:marTop w:val="0"/>
      <w:marBottom w:val="0"/>
      <w:divBdr>
        <w:top w:val="none" w:sz="0" w:space="0" w:color="auto"/>
        <w:left w:val="none" w:sz="0" w:space="0" w:color="auto"/>
        <w:bottom w:val="none" w:sz="0" w:space="0" w:color="auto"/>
        <w:right w:val="none" w:sz="0" w:space="0" w:color="auto"/>
      </w:divBdr>
    </w:div>
    <w:div w:id="211767908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68.png"/><Relationship Id="rId303" Type="http://schemas.openxmlformats.org/officeDocument/2006/relationships/image" Target="media/image27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hyperlink" Target="file://Servername/LSFiles/SRVLPSLX/JSP/"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324" Type="http://schemas.openxmlformats.org/officeDocument/2006/relationships/theme" Target="theme/theme1.xml"/><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5.png"/><Relationship Id="rId226" Type="http://schemas.openxmlformats.org/officeDocument/2006/relationships/image" Target="media/image200.png"/><Relationship Id="rId247" Type="http://schemas.openxmlformats.org/officeDocument/2006/relationships/image" Target="media/image218.png"/><Relationship Id="rId107" Type="http://schemas.openxmlformats.org/officeDocument/2006/relationships/image" Target="media/image90.png"/><Relationship Id="rId268" Type="http://schemas.openxmlformats.org/officeDocument/2006/relationships/image" Target="media/image238.png"/><Relationship Id="rId289" Type="http://schemas.openxmlformats.org/officeDocument/2006/relationships/image" Target="media/image259.png"/><Relationship Id="rId11" Type="http://schemas.openxmlformats.org/officeDocument/2006/relationships/footnotes" Target="footnote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83.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hyperlink" Target="mailto:lsdeploy@lpsvcs.com" TargetMode="External"/><Relationship Id="rId237" Type="http://schemas.openxmlformats.org/officeDocument/2006/relationships/image" Target="media/image208.png"/><Relationship Id="rId258" Type="http://schemas.openxmlformats.org/officeDocument/2006/relationships/image" Target="media/image228.png"/><Relationship Id="rId279" Type="http://schemas.openxmlformats.org/officeDocument/2006/relationships/image" Target="media/image24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48.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60.png"/><Relationship Id="rId304" Type="http://schemas.openxmlformats.org/officeDocument/2006/relationships/image" Target="media/image273.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6.png"/><Relationship Id="rId227" Type="http://schemas.openxmlformats.org/officeDocument/2006/relationships/image" Target="media/image201.png"/><Relationship Id="rId248" Type="http://schemas.openxmlformats.org/officeDocument/2006/relationships/hyperlink" Target="http://www.myblackknight.com/sites/ot/OTG/Environments/Shared%20Documents/Forms/AllItems.aspx?RootFolder=/sites/ot/OTG/Environments/Shared%20Documents/LendingSpace/Application%20Deployment%20Documentation" TargetMode="External"/><Relationship Id="rId269" Type="http://schemas.openxmlformats.org/officeDocument/2006/relationships/image" Target="media/image239.png"/><Relationship Id="rId12" Type="http://schemas.openxmlformats.org/officeDocument/2006/relationships/endnotes" Target="endnotes.xml"/><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0.png"/><Relationship Id="rId315" Type="http://schemas.openxmlformats.org/officeDocument/2006/relationships/image" Target="media/image284.png"/><Relationship Id="rId54" Type="http://schemas.openxmlformats.org/officeDocument/2006/relationships/image" Target="media/image42.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hyperlink" Target="mailto:lsdeploy@bkfs.com" TargetMode="External"/><Relationship Id="rId6" Type="http://schemas.openxmlformats.org/officeDocument/2006/relationships/customXml" Target="../customXml/item6.xml"/><Relationship Id="rId238" Type="http://schemas.openxmlformats.org/officeDocument/2006/relationships/image" Target="media/image209.png"/><Relationship Id="rId259" Type="http://schemas.openxmlformats.org/officeDocument/2006/relationships/image" Target="media/image229.png"/><Relationship Id="rId23" Type="http://schemas.openxmlformats.org/officeDocument/2006/relationships/image" Target="media/image11.png"/><Relationship Id="rId119" Type="http://schemas.openxmlformats.org/officeDocument/2006/relationships/image" Target="media/image102.png"/><Relationship Id="rId270" Type="http://schemas.openxmlformats.org/officeDocument/2006/relationships/image" Target="media/image240.png"/><Relationship Id="rId291" Type="http://schemas.openxmlformats.org/officeDocument/2006/relationships/image" Target="media/image261.png"/><Relationship Id="rId305" Type="http://schemas.openxmlformats.org/officeDocument/2006/relationships/image" Target="media/image274.png"/><Relationship Id="rId44" Type="http://schemas.openxmlformats.org/officeDocument/2006/relationships/image" Target="media/image32.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87.png"/><Relationship Id="rId228" Type="http://schemas.openxmlformats.org/officeDocument/2006/relationships/image" Target="media/image202.png"/><Relationship Id="rId249" Type="http://schemas.openxmlformats.org/officeDocument/2006/relationships/image" Target="media/image219.png"/><Relationship Id="rId13" Type="http://schemas.openxmlformats.org/officeDocument/2006/relationships/image" Target="media/image1.png"/><Relationship Id="rId109" Type="http://schemas.openxmlformats.org/officeDocument/2006/relationships/image" Target="media/image92.png"/><Relationship Id="rId260" Type="http://schemas.openxmlformats.org/officeDocument/2006/relationships/image" Target="media/image230.png"/><Relationship Id="rId281" Type="http://schemas.openxmlformats.org/officeDocument/2006/relationships/image" Target="media/image251.png"/><Relationship Id="rId316" Type="http://schemas.openxmlformats.org/officeDocument/2006/relationships/image" Target="media/image285.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numbering" Target="numbering.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hyperlink" Target="mailto:lsdeploy@bkfs.com" TargetMode="External"/><Relationship Id="rId239" Type="http://schemas.openxmlformats.org/officeDocument/2006/relationships/image" Target="media/image210.png"/><Relationship Id="rId250" Type="http://schemas.openxmlformats.org/officeDocument/2006/relationships/image" Target="media/image220.png"/><Relationship Id="rId271" Type="http://schemas.openxmlformats.org/officeDocument/2006/relationships/image" Target="media/image241.png"/><Relationship Id="rId292" Type="http://schemas.openxmlformats.org/officeDocument/2006/relationships/image" Target="media/image262.png"/><Relationship Id="rId306" Type="http://schemas.openxmlformats.org/officeDocument/2006/relationships/image" Target="media/image275.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hyperlink" Target="file://yourservername/IBMHTTPv8.5/IBM%20Installation%20Manager/install.exe" TargetMode="External"/><Relationship Id="rId229" Type="http://schemas.openxmlformats.org/officeDocument/2006/relationships/image" Target="media/image203.jpeg"/><Relationship Id="rId19" Type="http://schemas.openxmlformats.org/officeDocument/2006/relationships/image" Target="media/image7.png"/><Relationship Id="rId224" Type="http://schemas.openxmlformats.org/officeDocument/2006/relationships/image" Target="media/image198.png"/><Relationship Id="rId240" Type="http://schemas.openxmlformats.org/officeDocument/2006/relationships/image" Target="media/image211.png"/><Relationship Id="rId245" Type="http://schemas.openxmlformats.org/officeDocument/2006/relationships/image" Target="media/image216.png"/><Relationship Id="rId261" Type="http://schemas.openxmlformats.org/officeDocument/2006/relationships/image" Target="media/image231.png"/><Relationship Id="rId266" Type="http://schemas.openxmlformats.org/officeDocument/2006/relationships/image" Target="media/image236.png"/><Relationship Id="rId287" Type="http://schemas.openxmlformats.org/officeDocument/2006/relationships/image" Target="media/image25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282" Type="http://schemas.openxmlformats.org/officeDocument/2006/relationships/image" Target="media/image252.png"/><Relationship Id="rId312" Type="http://schemas.openxmlformats.org/officeDocument/2006/relationships/image" Target="media/image281.png"/><Relationship Id="rId317" Type="http://schemas.openxmlformats.org/officeDocument/2006/relationships/image" Target="media/image286.png"/><Relationship Id="rId8" Type="http://schemas.openxmlformats.org/officeDocument/2006/relationships/styles" Target="styles.xm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hyperlink" Target="mailto:lsdeploy@bkfs.com" TargetMode="External"/><Relationship Id="rId3" Type="http://schemas.openxmlformats.org/officeDocument/2006/relationships/customXml" Target="../customXml/item3.xml"/><Relationship Id="rId214" Type="http://schemas.openxmlformats.org/officeDocument/2006/relationships/image" Target="media/image193.png"/><Relationship Id="rId230" Type="http://schemas.openxmlformats.org/officeDocument/2006/relationships/image" Target="cid:image001.jpg@01D03FB3.A79F8690" TargetMode="External"/><Relationship Id="rId235" Type="http://schemas.openxmlformats.org/officeDocument/2006/relationships/image" Target="media/image207.png"/><Relationship Id="rId251" Type="http://schemas.openxmlformats.org/officeDocument/2006/relationships/image" Target="media/image221.png"/><Relationship Id="rId256" Type="http://schemas.openxmlformats.org/officeDocument/2006/relationships/image" Target="media/image226.png"/><Relationship Id="rId277" Type="http://schemas.openxmlformats.org/officeDocument/2006/relationships/image" Target="media/image247.png"/><Relationship Id="rId298" Type="http://schemas.openxmlformats.org/officeDocument/2006/relationships/image" Target="media/image267.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72" Type="http://schemas.openxmlformats.org/officeDocument/2006/relationships/image" Target="media/image242.png"/><Relationship Id="rId293" Type="http://schemas.openxmlformats.org/officeDocument/2006/relationships/image" Target="media/image263.png"/><Relationship Id="rId302" Type="http://schemas.openxmlformats.org/officeDocument/2006/relationships/image" Target="media/image271.png"/><Relationship Id="rId307" Type="http://schemas.openxmlformats.org/officeDocument/2006/relationships/image" Target="media/image276.png"/><Relationship Id="rId32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file://Servername/LSFiles/SRVLPSLM/properties/TempView/"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88.png"/><Relationship Id="rId190" Type="http://schemas.openxmlformats.org/officeDocument/2006/relationships/image" Target="media/image173.png"/><Relationship Id="rId204" Type="http://schemas.openxmlformats.org/officeDocument/2006/relationships/image" Target="media/image184.png"/><Relationship Id="rId220" Type="http://schemas.openxmlformats.org/officeDocument/2006/relationships/hyperlink" Target="mailto:lsdeployteam@lpsvcs.com" TargetMode="External"/><Relationship Id="rId225" Type="http://schemas.openxmlformats.org/officeDocument/2006/relationships/image" Target="media/image199.png"/><Relationship Id="rId241" Type="http://schemas.openxmlformats.org/officeDocument/2006/relationships/image" Target="media/image212.png"/><Relationship Id="rId246" Type="http://schemas.openxmlformats.org/officeDocument/2006/relationships/image" Target="media/image217.png"/><Relationship Id="rId267" Type="http://schemas.openxmlformats.org/officeDocument/2006/relationships/image" Target="media/image237.png"/><Relationship Id="rId288" Type="http://schemas.openxmlformats.org/officeDocument/2006/relationships/image" Target="media/image25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32.png"/><Relationship Id="rId283" Type="http://schemas.openxmlformats.org/officeDocument/2006/relationships/image" Target="media/image253.png"/><Relationship Id="rId313" Type="http://schemas.openxmlformats.org/officeDocument/2006/relationships/image" Target="media/image282.png"/><Relationship Id="rId318" Type="http://schemas.openxmlformats.org/officeDocument/2006/relationships/image" Target="media/image287.png"/><Relationship Id="rId10" Type="http://schemas.openxmlformats.org/officeDocument/2006/relationships/webSettings" Target="webSetting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63.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hyperlink" Target="http://LocalHost:9060/ibm/console" TargetMode="External"/><Relationship Id="rId257" Type="http://schemas.openxmlformats.org/officeDocument/2006/relationships/image" Target="media/image227.png"/><Relationship Id="rId278" Type="http://schemas.openxmlformats.org/officeDocument/2006/relationships/image" Target="media/image248.png"/><Relationship Id="rId26" Type="http://schemas.openxmlformats.org/officeDocument/2006/relationships/image" Target="media/image14.png"/><Relationship Id="rId231" Type="http://schemas.openxmlformats.org/officeDocument/2006/relationships/image" Target="media/image204.jpeg"/><Relationship Id="rId252" Type="http://schemas.openxmlformats.org/officeDocument/2006/relationships/image" Target="media/image222.png"/><Relationship Id="rId273" Type="http://schemas.openxmlformats.org/officeDocument/2006/relationships/image" Target="media/image243.png"/><Relationship Id="rId294" Type="http://schemas.openxmlformats.org/officeDocument/2006/relationships/image" Target="media/image264.png"/><Relationship Id="rId308" Type="http://schemas.openxmlformats.org/officeDocument/2006/relationships/image" Target="media/image277.png"/><Relationship Id="rId47" Type="http://schemas.openxmlformats.org/officeDocument/2006/relationships/image" Target="media/image35.png"/><Relationship Id="rId68" Type="http://schemas.openxmlformats.org/officeDocument/2006/relationships/image" Target="media/image52.emf"/><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oleObject" Target="embeddings/oleObject2.bin"/><Relationship Id="rId16" Type="http://schemas.openxmlformats.org/officeDocument/2006/relationships/image" Target="media/image4.png"/><Relationship Id="rId221" Type="http://schemas.openxmlformats.org/officeDocument/2006/relationships/image" Target="media/image195.png"/><Relationship Id="rId242" Type="http://schemas.openxmlformats.org/officeDocument/2006/relationships/image" Target="media/image213.png"/><Relationship Id="rId263" Type="http://schemas.openxmlformats.org/officeDocument/2006/relationships/image" Target="media/image233.png"/><Relationship Id="rId284" Type="http://schemas.openxmlformats.org/officeDocument/2006/relationships/image" Target="media/image254.png"/><Relationship Id="rId319" Type="http://schemas.openxmlformats.org/officeDocument/2006/relationships/image" Target="media/image288.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0.png"/><Relationship Id="rId232" Type="http://schemas.openxmlformats.org/officeDocument/2006/relationships/image" Target="cid:image002.jpg@01D03FB3.A79F8690" TargetMode="External"/><Relationship Id="rId253" Type="http://schemas.openxmlformats.org/officeDocument/2006/relationships/image" Target="media/image223.png"/><Relationship Id="rId274" Type="http://schemas.openxmlformats.org/officeDocument/2006/relationships/image" Target="media/image244.png"/><Relationship Id="rId295" Type="http://schemas.openxmlformats.org/officeDocument/2006/relationships/image" Target="cid:image001.png@01CEA336.D49948E0" TargetMode="External"/><Relationship Id="rId309" Type="http://schemas.openxmlformats.org/officeDocument/2006/relationships/image" Target="media/image2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package" Target="embeddings/Microsoft_Excel_Worksheet1.xlsx"/><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header" Target="header1.xml"/><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emf"/><Relationship Id="rId201" Type="http://schemas.openxmlformats.org/officeDocument/2006/relationships/image" Target="media/image182.emf"/><Relationship Id="rId222" Type="http://schemas.openxmlformats.org/officeDocument/2006/relationships/image" Target="media/image196.png"/><Relationship Id="rId243" Type="http://schemas.openxmlformats.org/officeDocument/2006/relationships/image" Target="media/image214.png"/><Relationship Id="rId264" Type="http://schemas.openxmlformats.org/officeDocument/2006/relationships/image" Target="media/image234.png"/><Relationship Id="rId285" Type="http://schemas.openxmlformats.org/officeDocument/2006/relationships/image" Target="media/image255.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79.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5.png"/><Relationship Id="rId254" Type="http://schemas.openxmlformats.org/officeDocument/2006/relationships/image" Target="media/image224.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7.png"/><Relationship Id="rId275" Type="http://schemas.openxmlformats.org/officeDocument/2006/relationships/image" Target="media/image245.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hyperlink" Target="http://www.myblackknight.com/Servername/LSFiles/SRVLPSLX/JSP"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oleObject" Target="embeddings/oleObject1.bin"/><Relationship Id="rId321" Type="http://schemas.openxmlformats.org/officeDocument/2006/relationships/footer" Target="footer1.xml"/><Relationship Id="rId202" Type="http://schemas.openxmlformats.org/officeDocument/2006/relationships/oleObject" Target="embeddings/Microsoft_Word_97_-_2003_Document1.doc"/><Relationship Id="rId223" Type="http://schemas.openxmlformats.org/officeDocument/2006/relationships/image" Target="media/image197.png"/><Relationship Id="rId244" Type="http://schemas.openxmlformats.org/officeDocument/2006/relationships/image" Target="media/image215.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35.png"/><Relationship Id="rId286" Type="http://schemas.openxmlformats.org/officeDocument/2006/relationships/image" Target="media/image256.png"/><Relationship Id="rId50" Type="http://schemas.openxmlformats.org/officeDocument/2006/relationships/image" Target="media/image38.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8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25.png"/><Relationship Id="rId276" Type="http://schemas.openxmlformats.org/officeDocument/2006/relationships/image" Target="media/image246.png"/><Relationship Id="rId297" Type="http://schemas.openxmlformats.org/officeDocument/2006/relationships/image" Target="media/image266.png"/><Relationship Id="rId40" Type="http://schemas.openxmlformats.org/officeDocument/2006/relationships/image" Target="media/image28.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0.png"/><Relationship Id="rId322" Type="http://schemas.openxmlformats.org/officeDocument/2006/relationships/header" Target="header2.xml"/><Relationship Id="rId61" Type="http://schemas.openxmlformats.org/officeDocument/2006/relationships/hyperlink" Target="file://Servername/LSFiles/SRVLPSLOS/properties/TempView/" TargetMode="External"/><Relationship Id="rId82" Type="http://schemas.openxmlformats.org/officeDocument/2006/relationships/image" Target="media/image65.png"/><Relationship Id="rId199" Type="http://schemas.openxmlformats.org/officeDocument/2006/relationships/image" Target="media/image181.emf"/><Relationship Id="rId203" Type="http://schemas.openxmlformats.org/officeDocument/2006/relationships/image" Target="media/image183.png"/></Relationships>
</file>

<file path=word/_rels/header1.xml.rels><?xml version="1.0" encoding="UTF-8" standalone="yes"?>
<Relationships xmlns="http://schemas.openxmlformats.org/package/2006/relationships"><Relationship Id="rId1" Type="http://schemas.openxmlformats.org/officeDocument/2006/relationships/image" Target="media/image289.emf"/></Relationships>
</file>

<file path=word/_rels/header2.xml.rels><?xml version="1.0" encoding="UTF-8" standalone="yes"?>
<Relationships xmlns="http://schemas.openxmlformats.org/package/2006/relationships"><Relationship Id="rId2" Type="http://schemas.openxmlformats.org/officeDocument/2006/relationships/image" Target="media/image291.jpeg"/><Relationship Id="rId1" Type="http://schemas.openxmlformats.org/officeDocument/2006/relationships/image" Target="media/image290.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0120799\Documents\BKFS%20_TechComm_doc_template.dotx" TargetMode="External"/></Relationships>
</file>

<file path=word/theme/theme1.xml><?xml version="1.0" encoding="utf-8"?>
<a:theme xmlns:a="http://schemas.openxmlformats.org/drawingml/2006/main" name="BKFS Theme">
  <a:themeElements>
    <a:clrScheme name="BKFS Color Theme">
      <a:dk1>
        <a:sysClr val="windowText" lastClr="000000"/>
      </a:dk1>
      <a:lt1>
        <a:sysClr val="window" lastClr="FFFFFF"/>
      </a:lt1>
      <a:dk2>
        <a:srgbClr val="808285"/>
      </a:dk2>
      <a:lt2>
        <a:srgbClr val="D7AB10"/>
      </a:lt2>
      <a:accent1>
        <a:srgbClr val="00BDD8"/>
      </a:accent1>
      <a:accent2>
        <a:srgbClr val="C94D27"/>
      </a:accent2>
      <a:accent3>
        <a:srgbClr val="84B637"/>
      </a:accent3>
      <a:accent4>
        <a:srgbClr val="9B8DC3"/>
      </a:accent4>
      <a:accent5>
        <a:srgbClr val="75C7B9"/>
      </a:accent5>
      <a:accent6>
        <a:srgbClr val="DBB92F"/>
      </a:accent6>
      <a:hlink>
        <a:srgbClr val="008097"/>
      </a:hlink>
      <a:folHlink>
        <a:srgbClr val="492F91"/>
      </a:folHlink>
    </a:clrScheme>
    <a:fontScheme name="BKFS Font Theme">
      <a:majorFont>
        <a:latin typeface="Georg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2015-11-18T00:00:00</PublishDate>
  <Abstract/>
  <CompanyAddress/>
  <CompanyPhone/>
  <CompanyFax/>
  <CompanyEmail/>
</CoverPage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3DB7C79F88B5B94EB205BC72DBC8AF8C" ma:contentTypeVersion="0" ma:contentTypeDescription="Create a new document." ma:contentTypeScope="" ma:versionID="a3bf590b5dd3438c96cb0b92b85ddeb1">
  <xsd:schema xmlns:xsd="http://www.w3.org/2001/XMLSchema" xmlns:xs="http://www.w3.org/2001/XMLSchema" xmlns:p="http://schemas.microsoft.com/office/2006/metadata/properties" xmlns:ns2="44103b62-c1af-4196-b3d2-3807e0c94496" targetNamespace="http://schemas.microsoft.com/office/2006/metadata/properties" ma:root="true" ma:fieldsID="82704dc88f723ec23df9911e2e57fcfe" ns2:_="">
    <xsd:import namespace="44103b62-c1af-4196-b3d2-3807e0c94496"/>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103b62-c1af-4196-b3d2-3807e0c9449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44103b62-c1af-4196-b3d2-3807e0c94496">62J7QCDD2WKA-1266-4061</_dlc_DocId>
    <_dlc_DocIdUrl xmlns="44103b62-c1af-4196-b3d2-3807e0c94496">
      <Url>http://www.myblackknight.com/sites/ot/STO/Release/_layouts/DocIdRedir.aspx?ID=62J7QCDD2WKA-1266-4061</Url>
      <Description>62J7QCDD2WKA-1266-4061</Description>
    </_dlc_DocIdUrl>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4B7D34-7AB1-4315-B041-5D0325C29554}">
  <ds:schemaRefs>
    <ds:schemaRef ds:uri="http://schemas.microsoft.com/sharepoint/events"/>
  </ds:schemaRefs>
</ds:datastoreItem>
</file>

<file path=customXml/itemProps3.xml><?xml version="1.0" encoding="utf-8"?>
<ds:datastoreItem xmlns:ds="http://schemas.openxmlformats.org/officeDocument/2006/customXml" ds:itemID="{D44A2867-14D6-4B2A-9B6A-F874BCAB09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103b62-c1af-4196-b3d2-3807e0c944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F5E606-FB39-4174-84EE-6C3FB0271F4D}">
  <ds:schemaRefs>
    <ds:schemaRef ds:uri="http://schemas.microsoft.com/sharepoint/v3/contenttype/forms"/>
  </ds:schemaRefs>
</ds:datastoreItem>
</file>

<file path=customXml/itemProps5.xml><?xml version="1.0" encoding="utf-8"?>
<ds:datastoreItem xmlns:ds="http://schemas.openxmlformats.org/officeDocument/2006/customXml" ds:itemID="{E76BAE32-EC72-41EE-8218-D8C1693DA988}">
  <ds:schemaRefs>
    <ds:schemaRef ds:uri="http://schemas.microsoft.com/office/2006/documentManagement/types"/>
    <ds:schemaRef ds:uri="http://schemas.microsoft.com/office/2006/metadata/properties"/>
    <ds:schemaRef ds:uri="http://purl.org/dc/elements/1.1/"/>
    <ds:schemaRef ds:uri="http://purl.org/dc/terms/"/>
    <ds:schemaRef ds:uri="http://purl.org/dc/dcmitype/"/>
    <ds:schemaRef ds:uri="http://schemas.microsoft.com/office/infopath/2007/PartnerControls"/>
    <ds:schemaRef ds:uri="44103b62-c1af-4196-b3d2-3807e0c94496"/>
    <ds:schemaRef ds:uri="http://schemas.openxmlformats.org/package/2006/metadata/core-properties"/>
    <ds:schemaRef ds:uri="http://www.w3.org/XML/1998/namespace"/>
  </ds:schemaRefs>
</ds:datastoreItem>
</file>

<file path=customXml/itemProps6.xml><?xml version="1.0" encoding="utf-8"?>
<ds:datastoreItem xmlns:ds="http://schemas.openxmlformats.org/officeDocument/2006/customXml" ds:itemID="{9748B985-A687-443D-B338-B847F4EE4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BKFS _TechComm_doc_template.dotx</Template>
  <TotalTime>1</TotalTime>
  <Pages>338</Pages>
  <Words>47616</Words>
  <Characters>271415</Characters>
  <Application>Microsoft Office Word</Application>
  <DocSecurity>0</DocSecurity>
  <Lines>2261</Lines>
  <Paragraphs>636</Paragraphs>
  <ScaleCrop>false</ScaleCrop>
  <HeadingPairs>
    <vt:vector size="2" baseType="variant">
      <vt:variant>
        <vt:lpstr>Title</vt:lpstr>
      </vt:variant>
      <vt:variant>
        <vt:i4>1</vt:i4>
      </vt:variant>
    </vt:vector>
  </HeadingPairs>
  <TitlesOfParts>
    <vt:vector size="1" baseType="lpstr">
      <vt:lpstr/>
    </vt:vector>
  </TitlesOfParts>
  <Company>Lender Processing Services</Company>
  <LinksUpToDate>false</LinksUpToDate>
  <CharactersWithSpaces>318395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Horniak, Michael</dc:creator>
  <cp:lastModifiedBy>Gray, Stephen F</cp:lastModifiedBy>
  <cp:revision>2</cp:revision>
  <cp:lastPrinted>2016-03-23T19:51:00Z</cp:lastPrinted>
  <dcterms:created xsi:type="dcterms:W3CDTF">2016-05-06T12:20:00Z</dcterms:created>
  <dcterms:modified xsi:type="dcterms:W3CDTF">2016-05-06T12:20:00Z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0x0101003DB7C79F88B5B94EB205BC72DBC8AF8C</vt:lpwstr>
  </property>
  <property fmtid="{D5CDD505-2E9C-101B-9397-08002B2CF9AE}" pid="3" name="_dlc_DocIdItemGuid">
    <vt:lpwstr>717c1303-b7f4-461b-8fb6-a00cc2606a7a</vt:lpwstr>
  </property>
  <property fmtid="{D5CDD505-2E9C-101B-9397-08002B2CF9AE}" pid="4" name="Order">
    <vt:r8>65200</vt:r8>
  </property>
  <property fmtid="{D5CDD505-2E9C-101B-9397-08002B2CF9AE}" pid="5" name="xd_ProgID">
    <vt:lpwstr/>
  </property>
  <property fmtid="{D5CDD505-2E9C-101B-9397-08002B2CF9AE}" pid="6" name="TemplateUrl">
    <vt:lpwstr/>
  </property>
</Properties>
</file>